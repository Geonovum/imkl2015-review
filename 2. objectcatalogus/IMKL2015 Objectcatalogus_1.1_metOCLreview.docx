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7E7117" w14:textId="77777777" w:rsidR="00672722" w:rsidRPr="00BB3722" w:rsidRDefault="00672722" w:rsidP="007C7339">
      <w:pPr>
        <w:spacing w:line="240" w:lineRule="atLeast"/>
      </w:pPr>
    </w:p>
    <w:p w14:paraId="3DC5718C" w14:textId="77777777" w:rsidR="00672722" w:rsidRPr="00BB3722" w:rsidRDefault="00672722" w:rsidP="007C7339">
      <w:pPr>
        <w:spacing w:line="240" w:lineRule="atLeast"/>
      </w:pPr>
    </w:p>
    <w:p w14:paraId="5AA1DACE" w14:textId="77777777" w:rsidR="00672722" w:rsidRPr="00BB3722" w:rsidRDefault="00672722" w:rsidP="007C7339">
      <w:pPr>
        <w:spacing w:line="240" w:lineRule="atLeast"/>
      </w:pPr>
    </w:p>
    <w:p w14:paraId="0E53ED9A" w14:textId="77777777" w:rsidR="00672722" w:rsidRPr="00BB3722" w:rsidRDefault="00701185" w:rsidP="007C7339">
      <w:pPr>
        <w:spacing w:line="240" w:lineRule="atLeast"/>
      </w:pPr>
      <w:r>
        <w:rPr>
          <w:noProof/>
        </w:rPr>
        <mc:AlternateContent>
          <mc:Choice Requires="wps">
            <w:drawing>
              <wp:anchor distT="0" distB="0" distL="114300" distR="114300" simplePos="0" relativeHeight="251655168" behindDoc="0" locked="0" layoutInCell="1" allowOverlap="1" wp14:anchorId="6E5A588E" wp14:editId="1B043F7E">
                <wp:simplePos x="0" y="0"/>
                <wp:positionH relativeFrom="column">
                  <wp:posOffset>228600</wp:posOffset>
                </wp:positionH>
                <wp:positionV relativeFrom="paragraph">
                  <wp:posOffset>114300</wp:posOffset>
                </wp:positionV>
                <wp:extent cx="4914900" cy="10287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191A0" w14:textId="77777777" w:rsidR="00074262" w:rsidRDefault="00074262" w:rsidP="007911E4">
                            <w:pPr>
                              <w:spacing w:line="360" w:lineRule="auto"/>
                              <w:ind w:left="14" w:hanging="14"/>
                              <w:rPr>
                                <w:sz w:val="28"/>
                                <w:szCs w:val="28"/>
                              </w:rPr>
                            </w:pPr>
                            <w:r>
                              <w:rPr>
                                <w:sz w:val="28"/>
                                <w:szCs w:val="28"/>
                              </w:rPr>
                              <w:t>Rapport</w:t>
                            </w:r>
                          </w:p>
                          <w:p w14:paraId="3A6C9652" w14:textId="77777777" w:rsidR="00074262" w:rsidRDefault="00074262" w:rsidP="00BB3722">
                            <w:pPr>
                              <w:spacing w:line="360" w:lineRule="auto"/>
                              <w:ind w:left="14" w:hanging="14"/>
                              <w:rPr>
                                <w:sz w:val="28"/>
                                <w:szCs w:val="28"/>
                              </w:rPr>
                            </w:pPr>
                            <w:r>
                              <w:rPr>
                                <w:sz w:val="28"/>
                                <w:szCs w:val="28"/>
                              </w:rPr>
                              <w:t>IMKL2015 - Objectcatalogus</w:t>
                            </w:r>
                          </w:p>
                          <w:p w14:paraId="72CF908B" w14:textId="77777777" w:rsidR="00074262" w:rsidRPr="00050D03" w:rsidRDefault="00074262" w:rsidP="00BB3722">
                            <w:pPr>
                              <w:spacing w:line="360" w:lineRule="auto"/>
                              <w:ind w:left="14" w:hanging="14"/>
                              <w:rPr>
                                <w:sz w:val="20"/>
                                <w:szCs w:val="20"/>
                              </w:rPr>
                            </w:pPr>
                            <w:r>
                              <w:rPr>
                                <w:sz w:val="20"/>
                                <w:szCs w:val="20"/>
                              </w:rPr>
                              <w:t>onderdeel van IMKL2015 – Dataspecificatie Utiliteitsnetten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A588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jefwIAABA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" stroked="f">
                <v:textbox>
                  <w:txbxContent>
                    <w:p w14:paraId="5CF191A0" w14:textId="77777777" w:rsidR="00074262" w:rsidRDefault="00074262" w:rsidP="007911E4">
                      <w:pPr>
                        <w:spacing w:line="360" w:lineRule="auto"/>
                        <w:ind w:left="14" w:hanging="14"/>
                        <w:rPr>
                          <w:sz w:val="28"/>
                          <w:szCs w:val="28"/>
                        </w:rPr>
                      </w:pPr>
                      <w:r>
                        <w:rPr>
                          <w:sz w:val="28"/>
                          <w:szCs w:val="28"/>
                        </w:rPr>
                        <w:t>Rapport</w:t>
                      </w:r>
                    </w:p>
                    <w:p w14:paraId="3A6C9652" w14:textId="77777777" w:rsidR="00074262" w:rsidRDefault="00074262" w:rsidP="00BB3722">
                      <w:pPr>
                        <w:spacing w:line="360" w:lineRule="auto"/>
                        <w:ind w:left="14" w:hanging="14"/>
                        <w:rPr>
                          <w:sz w:val="28"/>
                          <w:szCs w:val="28"/>
                        </w:rPr>
                      </w:pPr>
                      <w:r>
                        <w:rPr>
                          <w:sz w:val="28"/>
                          <w:szCs w:val="28"/>
                        </w:rPr>
                        <w:t>IMKL2015 - Objectcatalogus</w:t>
                      </w:r>
                    </w:p>
                    <w:p w14:paraId="72CF908B" w14:textId="77777777" w:rsidR="00074262" w:rsidRPr="00050D03" w:rsidRDefault="00074262" w:rsidP="00BB3722">
                      <w:pPr>
                        <w:spacing w:line="360" w:lineRule="auto"/>
                        <w:ind w:left="14" w:hanging="14"/>
                        <w:rPr>
                          <w:sz w:val="20"/>
                          <w:szCs w:val="20"/>
                        </w:rPr>
                      </w:pPr>
                      <w:r>
                        <w:rPr>
                          <w:sz w:val="20"/>
                          <w:szCs w:val="20"/>
                        </w:rPr>
                        <w:t>onderdeel van IMKL2015 – Dataspecificatie Utiliteitsnetten</w:t>
                      </w:r>
                    </w:p>
                  </w:txbxContent>
                </v:textbox>
                <w10:wrap type="square"/>
              </v:shape>
            </w:pict>
          </mc:Fallback>
        </mc:AlternateContent>
      </w:r>
    </w:p>
    <w:p w14:paraId="44CEDB7A" w14:textId="77777777" w:rsidR="00672722" w:rsidRPr="00BB3722" w:rsidRDefault="00672722" w:rsidP="007C7339">
      <w:pPr>
        <w:spacing w:line="240" w:lineRule="atLeast"/>
      </w:pPr>
    </w:p>
    <w:p w14:paraId="4EC6A971" w14:textId="77777777" w:rsidR="00672722" w:rsidRPr="00BB3722" w:rsidRDefault="00672722" w:rsidP="007C7339">
      <w:pPr>
        <w:spacing w:line="240" w:lineRule="atLeast"/>
      </w:pPr>
    </w:p>
    <w:p w14:paraId="365F30E3" w14:textId="77777777" w:rsidR="00672722" w:rsidRPr="00BB3722" w:rsidRDefault="00672722" w:rsidP="007C7339">
      <w:pPr>
        <w:spacing w:line="240" w:lineRule="atLeast"/>
        <w:jc w:val="left"/>
      </w:pPr>
    </w:p>
    <w:p w14:paraId="7CE35053" w14:textId="77777777" w:rsidR="00672722" w:rsidRPr="00BB3722" w:rsidRDefault="00672722" w:rsidP="007C7339">
      <w:pPr>
        <w:spacing w:line="240" w:lineRule="atLeast"/>
        <w:jc w:val="left"/>
      </w:pPr>
    </w:p>
    <w:p w14:paraId="378D7484" w14:textId="77777777" w:rsidR="00672722" w:rsidRPr="00BB3722" w:rsidRDefault="00672722" w:rsidP="007C7339">
      <w:pPr>
        <w:spacing w:line="240" w:lineRule="atLeast"/>
        <w:jc w:val="left"/>
      </w:pPr>
    </w:p>
    <w:p w14:paraId="48BBC93D" w14:textId="77777777" w:rsidR="00672722" w:rsidRPr="00BB3722" w:rsidRDefault="00672722" w:rsidP="007C7339">
      <w:pPr>
        <w:spacing w:line="240" w:lineRule="atLeast"/>
        <w:jc w:val="left"/>
      </w:pPr>
    </w:p>
    <w:p w14:paraId="67240878" w14:textId="77777777" w:rsidR="00672722" w:rsidRPr="00BB3722" w:rsidRDefault="00672722" w:rsidP="007C7339">
      <w:pPr>
        <w:spacing w:line="240" w:lineRule="atLeast"/>
        <w:jc w:val="left"/>
      </w:pPr>
    </w:p>
    <w:p w14:paraId="6C65BF3B" w14:textId="77777777" w:rsidR="00672722" w:rsidRPr="00BB3722" w:rsidRDefault="00672722" w:rsidP="007C7339">
      <w:pPr>
        <w:spacing w:line="240" w:lineRule="atLeast"/>
        <w:jc w:val="left"/>
      </w:pPr>
    </w:p>
    <w:p w14:paraId="166619E5" w14:textId="77777777"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0D047AA6" wp14:editId="7FE1FCC8">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701185">
        <w:rPr>
          <w:noProof/>
        </w:rPr>
        <mc:AlternateContent>
          <mc:Choice Requires="wps">
            <w:drawing>
              <wp:anchor distT="0" distB="0" distL="114300" distR="114300" simplePos="0" relativeHeight="251662336" behindDoc="0" locked="0" layoutInCell="1" allowOverlap="1" wp14:anchorId="1BAB73A1" wp14:editId="1B7F9B6B">
                <wp:simplePos x="0" y="0"/>
                <wp:positionH relativeFrom="column">
                  <wp:posOffset>-227330</wp:posOffset>
                </wp:positionH>
                <wp:positionV relativeFrom="paragraph">
                  <wp:posOffset>5714365</wp:posOffset>
                </wp:positionV>
                <wp:extent cx="6363335" cy="568960"/>
                <wp:effectExtent l="0" t="0" r="0" b="0"/>
                <wp:wrapSquare wrapText="bothSides"/>
                <wp:docPr id="6"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68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7025D" w14:textId="77777777" w:rsidR="00074262" w:rsidRPr="00672722" w:rsidRDefault="00074262" w:rsidP="00813CE2">
                            <w:pPr>
                              <w:rPr>
                                <w:b/>
                              </w:rPr>
                            </w:pPr>
                            <w:r>
                              <w:rPr>
                                <w:b/>
                              </w:rPr>
                              <w:t>rechtenbeleid</w:t>
                            </w:r>
                          </w:p>
                          <w:p w14:paraId="1E427D42" w14:textId="77777777" w:rsidR="00074262" w:rsidRDefault="00074262" w:rsidP="00813CE2">
                            <w:pPr>
                              <w:ind w:left="709" w:firstLine="709"/>
                            </w:pPr>
                            <w:r w:rsidRPr="00D774FF">
                              <w:t>Naamsvermelding-GeenAfgeleideWerken 3.0 Nederland</w:t>
                            </w:r>
                          </w:p>
                          <w:p w14:paraId="77CC0DC9" w14:textId="77777777" w:rsidR="00074262" w:rsidRDefault="00074262" w:rsidP="00813CE2">
                            <w:pPr>
                              <w:ind w:left="709" w:firstLine="709"/>
                            </w:pPr>
                            <w:r w:rsidRPr="00D774FF">
                              <w:t>(CC BY-ND 3.0)</w:t>
                            </w:r>
                            <w:r>
                              <w:t xml:space="preserve"> </w:t>
                            </w:r>
                            <w:r>
                              <w:tab/>
                            </w:r>
                          </w:p>
                          <w:p w14:paraId="6A39DCCA" w14:textId="77777777" w:rsidR="00074262" w:rsidRDefault="00074262" w:rsidP="00813CE2">
                            <w:pPr>
                              <w:ind w:left="709" w:firstLine="709"/>
                            </w:pPr>
                          </w:p>
                          <w:p w14:paraId="48D82C7D" w14:textId="77777777" w:rsidR="00074262" w:rsidRPr="002564CF" w:rsidRDefault="00074262" w:rsidP="00813CE2">
                            <w:r w:rsidRPr="00D774FF" w:rsidDel="000A350C">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B73A1" id="Tekstvak 7" o:spid="_x0000_s1027" type="#_x0000_t202" style="position:absolute;margin-left:-17.9pt;margin-top:449.95pt;width:501.05pt;height:4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" stroked="f">
                <v:textbox>
                  <w:txbxContent>
                    <w:p w14:paraId="4A97025D" w14:textId="77777777" w:rsidR="00074262" w:rsidRPr="00672722" w:rsidRDefault="00074262" w:rsidP="00813CE2">
                      <w:pPr>
                        <w:rPr>
                          <w:b/>
                        </w:rPr>
                      </w:pPr>
                      <w:r>
                        <w:rPr>
                          <w:b/>
                        </w:rPr>
                        <w:t>rechtenbeleid</w:t>
                      </w:r>
                    </w:p>
                    <w:p w14:paraId="1E427D42" w14:textId="77777777" w:rsidR="00074262" w:rsidRDefault="00074262" w:rsidP="00813CE2">
                      <w:pPr>
                        <w:ind w:left="709" w:firstLine="709"/>
                      </w:pPr>
                      <w:r w:rsidRPr="00D774FF">
                        <w:t>Naamsvermelding-GeenAfgeleideWerken 3.0 Nederland</w:t>
                      </w:r>
                    </w:p>
                    <w:p w14:paraId="77CC0DC9" w14:textId="77777777" w:rsidR="00074262" w:rsidRDefault="00074262" w:rsidP="00813CE2">
                      <w:pPr>
                        <w:ind w:left="709" w:firstLine="709"/>
                      </w:pPr>
                      <w:r w:rsidRPr="00D774FF">
                        <w:t>(CC BY-ND 3.0)</w:t>
                      </w:r>
                      <w:r>
                        <w:t xml:space="preserve"> </w:t>
                      </w:r>
                      <w:r>
                        <w:tab/>
                      </w:r>
                    </w:p>
                    <w:p w14:paraId="6A39DCCA" w14:textId="77777777" w:rsidR="00074262" w:rsidRDefault="00074262" w:rsidP="00813CE2">
                      <w:pPr>
                        <w:ind w:left="709" w:firstLine="709"/>
                      </w:pPr>
                    </w:p>
                    <w:p w14:paraId="48D82C7D" w14:textId="77777777" w:rsidR="00074262" w:rsidRPr="002564CF" w:rsidRDefault="00074262" w:rsidP="00813CE2">
                      <w:r w:rsidRPr="00D774FF" w:rsidDel="000A350C">
                        <w:t xml:space="preserve"> </w:t>
                      </w:r>
                    </w:p>
                  </w:txbxContent>
                </v:textbox>
                <w10:wrap type="square"/>
              </v:shape>
            </w:pict>
          </mc:Fallback>
        </mc:AlternateContent>
      </w:r>
      <w:r w:rsidR="00701185">
        <w:rPr>
          <w:noProof/>
        </w:rPr>
        <mc:AlternateContent>
          <mc:Choice Requires="wps">
            <w:drawing>
              <wp:anchor distT="0" distB="0" distL="114300" distR="114300" simplePos="0" relativeHeight="251658240" behindDoc="0" locked="0" layoutInCell="1" allowOverlap="1" wp14:anchorId="097A06A1" wp14:editId="295D0F27">
                <wp:simplePos x="0" y="0"/>
                <wp:positionH relativeFrom="column">
                  <wp:posOffset>-228600</wp:posOffset>
                </wp:positionH>
                <wp:positionV relativeFrom="paragraph">
                  <wp:posOffset>4343400</wp:posOffset>
                </wp:positionV>
                <wp:extent cx="2171700" cy="45720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51915" w14:textId="77777777" w:rsidR="00074262" w:rsidRPr="00672722" w:rsidRDefault="00074262" w:rsidP="00796267">
                            <w:pPr>
                              <w:rPr>
                                <w:b/>
                              </w:rPr>
                            </w:pPr>
                            <w:r w:rsidRPr="00672722">
                              <w:rPr>
                                <w:b/>
                              </w:rPr>
                              <w:t>versie</w:t>
                            </w:r>
                          </w:p>
                          <w:p w14:paraId="2F8015BE" w14:textId="77777777" w:rsidR="00074262" w:rsidRPr="00870DA6" w:rsidRDefault="00074262" w:rsidP="00796267">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A06A1" id="Text Box 7" o:spid="_x0000_s1028"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HUn&#10;zSKDAgAAFgUAAA4AAAAAAAAAAAAAAAAALgIAAGRycy9lMm9Eb2MueG1sUEsBAi0AFAAGAAgAAAAh&#10;ACHc2QzfAAAACwEAAA8AAAAAAAAAAAAAAAAA3QQAAGRycy9kb3ducmV2LnhtbFBLBQYAAAAABAAE&#10;APMAAADpBQAAAAA=&#10;" stroked="f">
                <v:textbox>
                  <w:txbxContent>
                    <w:p w14:paraId="46651915" w14:textId="77777777" w:rsidR="00074262" w:rsidRPr="00672722" w:rsidRDefault="00074262" w:rsidP="00796267">
                      <w:pPr>
                        <w:rPr>
                          <w:b/>
                        </w:rPr>
                      </w:pPr>
                      <w:r w:rsidRPr="00672722">
                        <w:rPr>
                          <w:b/>
                        </w:rPr>
                        <w:t>versie</w:t>
                      </w:r>
                    </w:p>
                    <w:p w14:paraId="2F8015BE" w14:textId="77777777" w:rsidR="00074262" w:rsidRPr="00870DA6" w:rsidRDefault="00074262" w:rsidP="00796267">
                      <w:r>
                        <w:t>1.1</w:t>
                      </w:r>
                    </w:p>
                  </w:txbxContent>
                </v:textbox>
                <w10:wrap type="square"/>
              </v:shape>
            </w:pict>
          </mc:Fallback>
        </mc:AlternateContent>
      </w:r>
      <w:r w:rsidR="00701185">
        <w:rPr>
          <w:noProof/>
        </w:rPr>
        <mc:AlternateContent>
          <mc:Choice Requires="wps">
            <w:drawing>
              <wp:anchor distT="0" distB="0" distL="114300" distR="114300" simplePos="0" relativeHeight="251657216" behindDoc="0" locked="0" layoutInCell="1" allowOverlap="1" wp14:anchorId="721B1BA3" wp14:editId="15003F91">
                <wp:simplePos x="0" y="0"/>
                <wp:positionH relativeFrom="column">
                  <wp:posOffset>-228600</wp:posOffset>
                </wp:positionH>
                <wp:positionV relativeFrom="paragraph">
                  <wp:posOffset>3429000</wp:posOffset>
                </wp:positionV>
                <wp:extent cx="2171700" cy="457200"/>
                <wp:effectExtent l="0" t="0" r="0" b="0"/>
                <wp:wrapSquare wrapText="bothSides"/>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B63F3C" w14:textId="77777777" w:rsidR="00074262" w:rsidRDefault="00074262" w:rsidP="00672722">
                            <w:pPr>
                              <w:jc w:val="left"/>
                              <w:rPr>
                                <w:b/>
                              </w:rPr>
                            </w:pPr>
                            <w:r w:rsidRPr="00672722">
                              <w:rPr>
                                <w:b/>
                              </w:rPr>
                              <w:t>datum</w:t>
                            </w:r>
                          </w:p>
                          <w:p w14:paraId="0AA4B565" w14:textId="77777777" w:rsidR="00074262" w:rsidRPr="004419AB" w:rsidRDefault="00074262" w:rsidP="00672722">
                            <w:pPr>
                              <w:jc w:val="left"/>
                            </w:pPr>
                            <w:r>
                              <w:t>3 juni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B1BA3" id="Text Box 6" o:spid="_x0000_s1029"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" stroked="f">
                <v:textbox>
                  <w:txbxContent>
                    <w:p w14:paraId="20B63F3C" w14:textId="77777777" w:rsidR="00074262" w:rsidRDefault="00074262" w:rsidP="00672722">
                      <w:pPr>
                        <w:jc w:val="left"/>
                        <w:rPr>
                          <w:b/>
                        </w:rPr>
                      </w:pPr>
                      <w:r w:rsidRPr="00672722">
                        <w:rPr>
                          <w:b/>
                        </w:rPr>
                        <w:t>datum</w:t>
                      </w:r>
                    </w:p>
                    <w:p w14:paraId="0AA4B565" w14:textId="77777777" w:rsidR="00074262" w:rsidRPr="004419AB" w:rsidRDefault="00074262" w:rsidP="00672722">
                      <w:pPr>
                        <w:jc w:val="left"/>
                      </w:pPr>
                      <w:r>
                        <w:t>3 juni 2016</w:t>
                      </w:r>
                    </w:p>
                  </w:txbxContent>
                </v:textbox>
                <w10:wrap type="square"/>
              </v:shape>
            </w:pict>
          </mc:Fallback>
        </mc:AlternateContent>
      </w:r>
      <w:r w:rsidR="00701185">
        <w:rPr>
          <w:noProof/>
        </w:rPr>
        <mc:AlternateContent>
          <mc:Choice Requires="wps">
            <w:drawing>
              <wp:anchor distT="0" distB="0" distL="114300" distR="114300" simplePos="0" relativeHeight="251656192" behindDoc="0" locked="0" layoutInCell="1" allowOverlap="1" wp14:anchorId="45936130" wp14:editId="42043B2A">
                <wp:simplePos x="0" y="0"/>
                <wp:positionH relativeFrom="column">
                  <wp:posOffset>228600</wp:posOffset>
                </wp:positionH>
                <wp:positionV relativeFrom="paragraph">
                  <wp:posOffset>228600</wp:posOffset>
                </wp:positionV>
                <wp:extent cx="5029200" cy="4953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517983" w14:textId="77777777" w:rsidR="00074262" w:rsidRPr="00D761FB" w:rsidRDefault="00074262" w:rsidP="00796267">
                            <w:pPr>
                              <w:rPr>
                                <w:sz w:val="24"/>
                                <w:szCs w:val="24"/>
                              </w:rPr>
                            </w:pPr>
                            <w:bookmarkStart w:id="0" w:name="Opdrachtgever"/>
                            <w:r w:rsidRPr="00FD130F">
                              <w:rPr>
                                <w:sz w:val="24"/>
                                <w:szCs w:val="24"/>
                              </w:rPr>
                              <w:t>Geonovum</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36130" id="Text Box 3" o:spid="_x0000_s1030" type="#_x0000_t202" style="position:absolute;margin-left:18pt;margin-top:18pt;width:396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CY3QTqD&#10;AgAAFgUAAA4AAAAAAAAAAAAAAAAALgIAAGRycy9lMm9Eb2MueG1sUEsBAi0AFAAGAAgAAAAhABGr&#10;cEvcAAAACQEAAA8AAAAAAAAAAAAAAAAA3QQAAGRycy9kb3ducmV2LnhtbFBLBQYAAAAABAAEAPMA&#10;AADmBQAAAAA=&#10;" stroked="f">
                <v:textbox>
                  <w:txbxContent>
                    <w:p w14:paraId="16517983" w14:textId="77777777" w:rsidR="00074262" w:rsidRPr="00D761FB" w:rsidRDefault="00074262" w:rsidP="00796267">
                      <w:pPr>
                        <w:rPr>
                          <w:sz w:val="24"/>
                          <w:szCs w:val="24"/>
                        </w:rPr>
                      </w:pPr>
                      <w:bookmarkStart w:id="1" w:name="Opdrachtgever"/>
                      <w:r w:rsidRPr="00FD130F">
                        <w:rPr>
                          <w:sz w:val="24"/>
                          <w:szCs w:val="24"/>
                        </w:rPr>
                        <w:t>Geonovum</w:t>
                      </w:r>
                      <w:bookmarkEnd w:id="1"/>
                    </w:p>
                  </w:txbxContent>
                </v:textbox>
                <w10:wrap type="square"/>
              </v:shape>
            </w:pict>
          </mc:Fallback>
        </mc:AlternateContent>
      </w:r>
    </w:p>
    <w:p w14:paraId="65FC298D" w14:textId="77777777" w:rsidR="00D2625A" w:rsidRPr="006222DE" w:rsidRDefault="00D100A8" w:rsidP="007C7339">
      <w:pPr>
        <w:spacing w:line="240" w:lineRule="atLeast"/>
        <w:rPr>
          <w:sz w:val="20"/>
          <w:szCs w:val="20"/>
        </w:rPr>
      </w:pPr>
      <w:r w:rsidRPr="006222DE">
        <w:rPr>
          <w:sz w:val="20"/>
          <w:szCs w:val="20"/>
        </w:rPr>
        <w:lastRenderedPageBreak/>
        <w:t>Inhoudsopgave</w:t>
      </w:r>
    </w:p>
    <w:p w14:paraId="15D2EB61" w14:textId="77777777" w:rsidR="001E18AC" w:rsidRPr="006222DE" w:rsidRDefault="001E18AC" w:rsidP="007C7339">
      <w:pPr>
        <w:spacing w:line="240" w:lineRule="atLeast"/>
        <w:rPr>
          <w:sz w:val="20"/>
          <w:szCs w:val="20"/>
        </w:rPr>
      </w:pPr>
    </w:p>
    <w:p w14:paraId="579CA3F4" w14:textId="77777777" w:rsidR="00AC55F7" w:rsidRDefault="000215EF" w:rsidP="00AC55F7">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52122191" w:history="1">
        <w:r w:rsidR="00AC55F7" w:rsidRPr="00EE4AC2">
          <w:rPr>
            <w:rStyle w:val="Hyperlink"/>
            <w:noProof/>
            <w:lang w:val="fr-FR"/>
          </w:rPr>
          <w:t>Objectcatalogus metadata</w:t>
        </w:r>
        <w:r w:rsidR="00AC55F7">
          <w:rPr>
            <w:noProof/>
            <w:webHidden/>
          </w:rPr>
          <w:tab/>
        </w:r>
        <w:r>
          <w:rPr>
            <w:noProof/>
            <w:webHidden/>
          </w:rPr>
          <w:fldChar w:fldCharType="begin"/>
        </w:r>
        <w:r w:rsidR="00AC55F7">
          <w:rPr>
            <w:noProof/>
            <w:webHidden/>
          </w:rPr>
          <w:instrText xml:space="preserve"> PAGEREF _Toc452122191 \h </w:instrText>
        </w:r>
        <w:r>
          <w:rPr>
            <w:noProof/>
            <w:webHidden/>
          </w:rPr>
        </w:r>
        <w:r>
          <w:rPr>
            <w:noProof/>
            <w:webHidden/>
          </w:rPr>
          <w:fldChar w:fldCharType="separate"/>
        </w:r>
        <w:r w:rsidR="00AC55F7">
          <w:rPr>
            <w:noProof/>
            <w:webHidden/>
          </w:rPr>
          <w:t>4</w:t>
        </w:r>
        <w:r>
          <w:rPr>
            <w:noProof/>
            <w:webHidden/>
          </w:rPr>
          <w:fldChar w:fldCharType="end"/>
        </w:r>
      </w:hyperlink>
    </w:p>
    <w:p w14:paraId="2F4ABEEE" w14:textId="77777777" w:rsidR="00AC55F7" w:rsidRDefault="004A7136" w:rsidP="00D667FE">
      <w:pPr>
        <w:pStyle w:val="Inhopg3"/>
        <w:ind w:left="0"/>
        <w:rPr>
          <w:rFonts w:asciiTheme="minorHAnsi" w:eastAsiaTheme="minorEastAsia" w:hAnsiTheme="minorHAnsi" w:cstheme="minorBidi"/>
          <w:noProof/>
          <w:sz w:val="22"/>
          <w:szCs w:val="22"/>
        </w:rPr>
      </w:pPr>
      <w:hyperlink w:anchor="_Toc452122192" w:history="1">
        <w:r w:rsidR="00AC55F7" w:rsidRPr="00EE4AC2">
          <w:rPr>
            <w:rStyle w:val="Hyperlink"/>
            <w:noProof/>
          </w:rPr>
          <w:t>Types gedefinieerd in de objectcatalogus</w:t>
        </w:r>
        <w:r w:rsidR="00AC55F7">
          <w:rPr>
            <w:noProof/>
            <w:webHidden/>
          </w:rPr>
          <w:tab/>
        </w:r>
        <w:r w:rsidR="000215EF">
          <w:rPr>
            <w:noProof/>
            <w:webHidden/>
          </w:rPr>
          <w:fldChar w:fldCharType="begin"/>
        </w:r>
        <w:r w:rsidR="00AC55F7">
          <w:rPr>
            <w:noProof/>
            <w:webHidden/>
          </w:rPr>
          <w:instrText xml:space="preserve"> PAGEREF _Toc452122192 \h </w:instrText>
        </w:r>
        <w:r w:rsidR="000215EF">
          <w:rPr>
            <w:noProof/>
            <w:webHidden/>
          </w:rPr>
        </w:r>
        <w:r w:rsidR="000215EF">
          <w:rPr>
            <w:noProof/>
            <w:webHidden/>
          </w:rPr>
          <w:fldChar w:fldCharType="separate"/>
        </w:r>
        <w:r w:rsidR="00AC55F7">
          <w:rPr>
            <w:noProof/>
            <w:webHidden/>
          </w:rPr>
          <w:t>4</w:t>
        </w:r>
        <w:r w:rsidR="000215EF">
          <w:rPr>
            <w:noProof/>
            <w:webHidden/>
          </w:rPr>
          <w:fldChar w:fldCharType="end"/>
        </w:r>
      </w:hyperlink>
    </w:p>
    <w:p w14:paraId="618B6A87" w14:textId="77777777" w:rsidR="00AC55F7" w:rsidRDefault="004A7136" w:rsidP="00D667FE">
      <w:pPr>
        <w:pStyle w:val="Inhopg3"/>
        <w:ind w:left="0"/>
        <w:rPr>
          <w:rFonts w:asciiTheme="minorHAnsi" w:eastAsiaTheme="minorEastAsia" w:hAnsiTheme="minorHAnsi" w:cstheme="minorBidi"/>
          <w:noProof/>
          <w:sz w:val="22"/>
          <w:szCs w:val="22"/>
        </w:rPr>
      </w:pPr>
      <w:hyperlink w:anchor="_Toc452122193" w:history="1">
        <w:r w:rsidR="00AC55F7" w:rsidRPr="00EE4AC2">
          <w:rPr>
            <w:rStyle w:val="Hyperlink"/>
            <w:noProof/>
          </w:rPr>
          <w:t>Geo object types</w:t>
        </w:r>
        <w:r w:rsidR="00AC55F7">
          <w:rPr>
            <w:noProof/>
            <w:webHidden/>
          </w:rPr>
          <w:tab/>
        </w:r>
        <w:r w:rsidR="00D667FE">
          <w:rPr>
            <w:noProof/>
            <w:webHidden/>
          </w:rPr>
          <w:tab/>
        </w:r>
        <w:r w:rsidR="000215EF">
          <w:rPr>
            <w:noProof/>
            <w:webHidden/>
          </w:rPr>
          <w:fldChar w:fldCharType="begin"/>
        </w:r>
        <w:r w:rsidR="00AC55F7">
          <w:rPr>
            <w:noProof/>
            <w:webHidden/>
          </w:rPr>
          <w:instrText xml:space="preserve"> PAGEREF _Toc452122193 \h </w:instrText>
        </w:r>
        <w:r w:rsidR="000215EF">
          <w:rPr>
            <w:noProof/>
            <w:webHidden/>
          </w:rPr>
        </w:r>
        <w:r w:rsidR="000215EF">
          <w:rPr>
            <w:noProof/>
            <w:webHidden/>
          </w:rPr>
          <w:fldChar w:fldCharType="separate"/>
        </w:r>
        <w:r w:rsidR="00AC55F7">
          <w:rPr>
            <w:noProof/>
            <w:webHidden/>
          </w:rPr>
          <w:t>7</w:t>
        </w:r>
        <w:r w:rsidR="000215EF">
          <w:rPr>
            <w:noProof/>
            <w:webHidden/>
          </w:rPr>
          <w:fldChar w:fldCharType="end"/>
        </w:r>
      </w:hyperlink>
    </w:p>
    <w:p w14:paraId="3C82B47B" w14:textId="77777777" w:rsidR="00AC55F7" w:rsidRDefault="004A7136" w:rsidP="00D667FE">
      <w:pPr>
        <w:pStyle w:val="Inhopg3"/>
        <w:ind w:left="0"/>
        <w:rPr>
          <w:rFonts w:asciiTheme="minorHAnsi" w:eastAsiaTheme="minorEastAsia" w:hAnsiTheme="minorHAnsi" w:cstheme="minorBidi"/>
          <w:noProof/>
          <w:sz w:val="22"/>
          <w:szCs w:val="22"/>
        </w:rPr>
      </w:pPr>
      <w:hyperlink w:anchor="_Toc452122194" w:history="1">
        <w:r w:rsidR="00AC55F7" w:rsidRPr="00EE4AC2">
          <w:rPr>
            <w:rStyle w:val="Hyperlink"/>
            <w:noProof/>
          </w:rPr>
          <w:t>Data types</w:t>
        </w:r>
        <w:r w:rsidR="00AC55F7">
          <w:rPr>
            <w:noProof/>
            <w:webHidden/>
          </w:rPr>
          <w:tab/>
        </w:r>
        <w:r w:rsidR="00D667FE">
          <w:rPr>
            <w:noProof/>
            <w:webHidden/>
          </w:rPr>
          <w:tab/>
        </w:r>
        <w:r w:rsidR="00D667FE">
          <w:rPr>
            <w:noProof/>
            <w:webHidden/>
          </w:rPr>
          <w:tab/>
        </w:r>
        <w:r w:rsidR="000215EF">
          <w:rPr>
            <w:noProof/>
            <w:webHidden/>
          </w:rPr>
          <w:fldChar w:fldCharType="begin"/>
        </w:r>
        <w:r w:rsidR="00AC55F7">
          <w:rPr>
            <w:noProof/>
            <w:webHidden/>
          </w:rPr>
          <w:instrText xml:space="preserve"> PAGEREF _Toc452122194 \h </w:instrText>
        </w:r>
        <w:r w:rsidR="000215EF">
          <w:rPr>
            <w:noProof/>
            <w:webHidden/>
          </w:rPr>
        </w:r>
        <w:r w:rsidR="000215EF">
          <w:rPr>
            <w:noProof/>
            <w:webHidden/>
          </w:rPr>
          <w:fldChar w:fldCharType="separate"/>
        </w:r>
        <w:r w:rsidR="00AC55F7">
          <w:rPr>
            <w:noProof/>
            <w:webHidden/>
          </w:rPr>
          <w:t>31</w:t>
        </w:r>
        <w:r w:rsidR="000215EF">
          <w:rPr>
            <w:noProof/>
            <w:webHidden/>
          </w:rPr>
          <w:fldChar w:fldCharType="end"/>
        </w:r>
      </w:hyperlink>
    </w:p>
    <w:p w14:paraId="7D529AB0" w14:textId="77777777" w:rsidR="00AC55F7" w:rsidRDefault="004A7136" w:rsidP="00D667FE">
      <w:pPr>
        <w:pStyle w:val="Inhopg3"/>
        <w:ind w:left="0"/>
        <w:rPr>
          <w:rFonts w:asciiTheme="minorHAnsi" w:eastAsiaTheme="minorEastAsia" w:hAnsiTheme="minorHAnsi" w:cstheme="minorBidi"/>
          <w:noProof/>
          <w:sz w:val="22"/>
          <w:szCs w:val="22"/>
        </w:rPr>
      </w:pPr>
      <w:hyperlink w:anchor="_Toc452122195" w:history="1">
        <w:r w:rsidR="00AC55F7" w:rsidRPr="00EE4AC2">
          <w:rPr>
            <w:rStyle w:val="Hyperlink"/>
            <w:noProof/>
          </w:rPr>
          <w:t>Enumeraties en codelijsten</w:t>
        </w:r>
        <w:r w:rsidR="00AC55F7">
          <w:rPr>
            <w:noProof/>
            <w:webHidden/>
          </w:rPr>
          <w:tab/>
        </w:r>
        <w:r w:rsidR="000215EF">
          <w:rPr>
            <w:noProof/>
            <w:webHidden/>
          </w:rPr>
          <w:fldChar w:fldCharType="begin"/>
        </w:r>
        <w:r w:rsidR="00AC55F7">
          <w:rPr>
            <w:noProof/>
            <w:webHidden/>
          </w:rPr>
          <w:instrText xml:space="preserve"> PAGEREF _Toc452122195 \h </w:instrText>
        </w:r>
        <w:r w:rsidR="000215EF">
          <w:rPr>
            <w:noProof/>
            <w:webHidden/>
          </w:rPr>
        </w:r>
        <w:r w:rsidR="000215EF">
          <w:rPr>
            <w:noProof/>
            <w:webHidden/>
          </w:rPr>
          <w:fldChar w:fldCharType="separate"/>
        </w:r>
        <w:r w:rsidR="00AC55F7">
          <w:rPr>
            <w:noProof/>
            <w:webHidden/>
          </w:rPr>
          <w:t>34</w:t>
        </w:r>
        <w:r w:rsidR="000215EF">
          <w:rPr>
            <w:noProof/>
            <w:webHidden/>
          </w:rPr>
          <w:fldChar w:fldCharType="end"/>
        </w:r>
      </w:hyperlink>
    </w:p>
    <w:p w14:paraId="65054121" w14:textId="77777777" w:rsidR="00AC55F7" w:rsidRDefault="004A7136" w:rsidP="00D667FE">
      <w:pPr>
        <w:pStyle w:val="Inhopg3"/>
        <w:ind w:left="0"/>
        <w:rPr>
          <w:rFonts w:asciiTheme="minorHAnsi" w:eastAsiaTheme="minorEastAsia" w:hAnsiTheme="minorHAnsi" w:cstheme="minorBidi"/>
          <w:noProof/>
          <w:sz w:val="22"/>
          <w:szCs w:val="22"/>
        </w:rPr>
      </w:pPr>
      <w:hyperlink w:anchor="_Toc452122196" w:history="1">
        <w:r w:rsidR="00AC55F7" w:rsidRPr="00EE4AC2">
          <w:rPr>
            <w:rStyle w:val="Hyperlink"/>
            <w:noProof/>
          </w:rPr>
          <w:t>Kandidaat types en placeholders</w:t>
        </w:r>
        <w:r w:rsidR="00AC55F7">
          <w:rPr>
            <w:noProof/>
            <w:webHidden/>
          </w:rPr>
          <w:tab/>
        </w:r>
        <w:r w:rsidR="000215EF">
          <w:rPr>
            <w:noProof/>
            <w:webHidden/>
          </w:rPr>
          <w:fldChar w:fldCharType="begin"/>
        </w:r>
        <w:r w:rsidR="00AC55F7">
          <w:rPr>
            <w:noProof/>
            <w:webHidden/>
          </w:rPr>
          <w:instrText xml:space="preserve"> PAGEREF _Toc452122196 \h </w:instrText>
        </w:r>
        <w:r w:rsidR="000215EF">
          <w:rPr>
            <w:noProof/>
            <w:webHidden/>
          </w:rPr>
        </w:r>
        <w:r w:rsidR="000215EF">
          <w:rPr>
            <w:noProof/>
            <w:webHidden/>
          </w:rPr>
          <w:fldChar w:fldCharType="separate"/>
        </w:r>
        <w:r w:rsidR="00AC55F7">
          <w:rPr>
            <w:noProof/>
            <w:webHidden/>
          </w:rPr>
          <w:t>38</w:t>
        </w:r>
        <w:r w:rsidR="000215EF">
          <w:rPr>
            <w:noProof/>
            <w:webHidden/>
          </w:rPr>
          <w:fldChar w:fldCharType="end"/>
        </w:r>
      </w:hyperlink>
    </w:p>
    <w:p w14:paraId="15A07E1C" w14:textId="77777777" w:rsidR="00AC55F7" w:rsidRDefault="004A7136">
      <w:pPr>
        <w:pStyle w:val="Inhopg4"/>
        <w:rPr>
          <w:rFonts w:asciiTheme="minorHAnsi" w:eastAsiaTheme="minorEastAsia" w:hAnsiTheme="minorHAnsi" w:cstheme="minorBidi"/>
          <w:sz w:val="22"/>
          <w:szCs w:val="22"/>
        </w:rPr>
      </w:pPr>
      <w:hyperlink w:anchor="_Toc452122197" w:history="1">
        <w:r w:rsidR="00AC55F7" w:rsidRPr="00EE4AC2">
          <w:rPr>
            <w:rStyle w:val="Hyperlink"/>
          </w:rPr>
          <w:t>Geïmporteerde types (informatief)</w:t>
        </w:r>
        <w:r w:rsidR="00AC55F7">
          <w:rPr>
            <w:webHidden/>
          </w:rPr>
          <w:tab/>
        </w:r>
        <w:r w:rsidR="000215EF">
          <w:rPr>
            <w:webHidden/>
          </w:rPr>
          <w:fldChar w:fldCharType="begin"/>
        </w:r>
        <w:r w:rsidR="00AC55F7">
          <w:rPr>
            <w:webHidden/>
          </w:rPr>
          <w:instrText xml:space="preserve"> PAGEREF _Toc452122197 \h </w:instrText>
        </w:r>
        <w:r w:rsidR="000215EF">
          <w:rPr>
            <w:webHidden/>
          </w:rPr>
        </w:r>
        <w:r w:rsidR="000215EF">
          <w:rPr>
            <w:webHidden/>
          </w:rPr>
          <w:fldChar w:fldCharType="separate"/>
        </w:r>
        <w:r w:rsidR="00AC55F7">
          <w:rPr>
            <w:webHidden/>
          </w:rPr>
          <w:t>82</w:t>
        </w:r>
        <w:r w:rsidR="000215EF">
          <w:rPr>
            <w:webHidden/>
          </w:rPr>
          <w:fldChar w:fldCharType="end"/>
        </w:r>
      </w:hyperlink>
    </w:p>
    <w:p w14:paraId="4912B9F5" w14:textId="77777777" w:rsidR="00AC55F7" w:rsidRDefault="004A7136" w:rsidP="00D667FE">
      <w:pPr>
        <w:pStyle w:val="Inhopg1"/>
        <w:numPr>
          <w:ilvl w:val="0"/>
          <w:numId w:val="0"/>
        </w:numPr>
        <w:ind w:left="360" w:hanging="360"/>
        <w:rPr>
          <w:rFonts w:asciiTheme="minorHAnsi" w:eastAsiaTheme="minorEastAsia" w:hAnsiTheme="minorHAnsi" w:cstheme="minorBidi"/>
          <w:sz w:val="22"/>
          <w:szCs w:val="22"/>
        </w:rPr>
      </w:pPr>
      <w:hyperlink w:anchor="_Toc452122198" w:history="1">
        <w:r w:rsidR="00AC55F7" w:rsidRPr="00EE4AC2">
          <w:rPr>
            <w:rStyle w:val="Hyperlink"/>
          </w:rPr>
          <w:t>Bijlage 4: Alle IMKL2015 waardelijsten samen</w:t>
        </w:r>
        <w:r w:rsidR="00AC55F7">
          <w:rPr>
            <w:webHidden/>
          </w:rPr>
          <w:tab/>
        </w:r>
        <w:r w:rsidR="000215EF">
          <w:rPr>
            <w:webHidden/>
          </w:rPr>
          <w:fldChar w:fldCharType="begin"/>
        </w:r>
        <w:r w:rsidR="00AC55F7">
          <w:rPr>
            <w:webHidden/>
          </w:rPr>
          <w:instrText xml:space="preserve"> PAGEREF _Toc452122198 \h </w:instrText>
        </w:r>
        <w:r w:rsidR="000215EF">
          <w:rPr>
            <w:webHidden/>
          </w:rPr>
        </w:r>
        <w:r w:rsidR="000215EF">
          <w:rPr>
            <w:webHidden/>
          </w:rPr>
          <w:fldChar w:fldCharType="separate"/>
        </w:r>
        <w:r w:rsidR="00AC55F7">
          <w:rPr>
            <w:webHidden/>
          </w:rPr>
          <w:t>85</w:t>
        </w:r>
        <w:r w:rsidR="000215EF">
          <w:rPr>
            <w:webHidden/>
          </w:rPr>
          <w:fldChar w:fldCharType="end"/>
        </w:r>
      </w:hyperlink>
    </w:p>
    <w:p w14:paraId="6E74D846" w14:textId="77777777" w:rsidR="00085436" w:rsidRPr="00BB3722" w:rsidRDefault="000215EF" w:rsidP="00B82609">
      <w:pPr>
        <w:pStyle w:val="Inleidingnatitel"/>
        <w:spacing w:after="0"/>
        <w:outlineLvl w:val="0"/>
        <w:rPr>
          <w:b w:val="0"/>
          <w:noProof/>
        </w:rPr>
      </w:pPr>
      <w:r w:rsidRPr="006222DE">
        <w:rPr>
          <w:b w:val="0"/>
          <w:noProof/>
          <w:sz w:val="20"/>
          <w:szCs w:val="20"/>
        </w:rPr>
        <w:fldChar w:fldCharType="end"/>
      </w:r>
    </w:p>
    <w:p w14:paraId="1399E154" w14:textId="77777777" w:rsidR="00800D12" w:rsidRPr="00BB3722" w:rsidRDefault="00800D12">
      <w:pPr>
        <w:spacing w:line="240" w:lineRule="auto"/>
        <w:jc w:val="left"/>
      </w:pPr>
      <w:r w:rsidRPr="00BB3722">
        <w:br w:type="page"/>
      </w:r>
    </w:p>
    <w:p w14:paraId="11661C93" w14:textId="77777777" w:rsidR="00800D12" w:rsidRPr="00BB3722" w:rsidRDefault="00800D12" w:rsidP="00800D12">
      <w:pPr>
        <w:spacing w:line="240" w:lineRule="auto"/>
        <w:jc w:val="left"/>
      </w:pPr>
      <w:r w:rsidRPr="00BB3722">
        <w:lastRenderedPageBreak/>
        <w:t>Versiebeheer</w:t>
      </w:r>
    </w:p>
    <w:p w14:paraId="1562EAB4" w14:textId="77777777" w:rsidR="00800D12" w:rsidRPr="00BB3722" w:rsidRDefault="00800D12" w:rsidP="00800D12"/>
    <w:p w14:paraId="0ED2B0D1" w14:textId="77777777" w:rsidR="00800D12" w:rsidRPr="00BB3722" w:rsidRDefault="00800D12" w:rsidP="00800D12">
      <w:r w:rsidRPr="00BB3722">
        <w:t>Dit document is aan verandering onderhevig. Het versiebeheer van het document geeft inzicht in wijzigen en de actualiteit ervan.</w:t>
      </w:r>
    </w:p>
    <w:p w14:paraId="43D608F5" w14:textId="77777777" w:rsidR="00800D12" w:rsidRPr="00BB3722" w:rsidRDefault="00800D12" w:rsidP="00800D12"/>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0DEBFFF2" w14:textId="77777777" w:rsidTr="00CC1783">
        <w:tc>
          <w:tcPr>
            <w:tcW w:w="817" w:type="dxa"/>
          </w:tcPr>
          <w:p w14:paraId="05228057" w14:textId="77777777" w:rsidR="00800D12" w:rsidRPr="00BB3722" w:rsidRDefault="00800D12" w:rsidP="00CC1783">
            <w:pPr>
              <w:rPr>
                <w:b/>
              </w:rPr>
            </w:pPr>
            <w:r w:rsidRPr="00BB3722">
              <w:rPr>
                <w:b/>
              </w:rPr>
              <w:t>Versie</w:t>
            </w:r>
          </w:p>
        </w:tc>
        <w:tc>
          <w:tcPr>
            <w:tcW w:w="1843" w:type="dxa"/>
          </w:tcPr>
          <w:p w14:paraId="17A23B36" w14:textId="77777777" w:rsidR="00800D12" w:rsidRPr="00BB3722" w:rsidRDefault="00800D12" w:rsidP="00CC1783">
            <w:pPr>
              <w:rPr>
                <w:b/>
              </w:rPr>
            </w:pPr>
            <w:r w:rsidRPr="00BB3722">
              <w:rPr>
                <w:b/>
              </w:rPr>
              <w:t>Datum</w:t>
            </w:r>
          </w:p>
        </w:tc>
        <w:tc>
          <w:tcPr>
            <w:tcW w:w="992" w:type="dxa"/>
          </w:tcPr>
          <w:p w14:paraId="45C64389" w14:textId="77777777" w:rsidR="00800D12" w:rsidRPr="00BB3722" w:rsidRDefault="00800D12" w:rsidP="00CC1783">
            <w:pPr>
              <w:rPr>
                <w:b/>
              </w:rPr>
            </w:pPr>
            <w:r w:rsidRPr="00BB3722">
              <w:rPr>
                <w:b/>
              </w:rPr>
              <w:t>Status</w:t>
            </w:r>
          </w:p>
        </w:tc>
        <w:tc>
          <w:tcPr>
            <w:tcW w:w="5226" w:type="dxa"/>
          </w:tcPr>
          <w:p w14:paraId="6219AC18" w14:textId="77777777" w:rsidR="00800D12" w:rsidRPr="00BB3722" w:rsidRDefault="00800D12" w:rsidP="00CC1783">
            <w:pPr>
              <w:rPr>
                <w:b/>
              </w:rPr>
            </w:pPr>
            <w:r w:rsidRPr="00BB3722">
              <w:rPr>
                <w:b/>
              </w:rPr>
              <w:t xml:space="preserve">Aanpassing </w:t>
            </w:r>
          </w:p>
        </w:tc>
      </w:tr>
      <w:tr w:rsidR="00B55BCA" w:rsidRPr="00BB3722" w14:paraId="14D775B0" w14:textId="77777777" w:rsidTr="00CC1783">
        <w:tc>
          <w:tcPr>
            <w:tcW w:w="817" w:type="dxa"/>
          </w:tcPr>
          <w:p w14:paraId="31C6979E" w14:textId="77777777" w:rsidR="00B55BCA" w:rsidRDefault="00B55BCA" w:rsidP="00992EE1">
            <w:pPr>
              <w:jc w:val="left"/>
            </w:pPr>
            <w:r>
              <w:t>1.1</w:t>
            </w:r>
          </w:p>
        </w:tc>
        <w:tc>
          <w:tcPr>
            <w:tcW w:w="1843" w:type="dxa"/>
          </w:tcPr>
          <w:p w14:paraId="2AB364C9" w14:textId="77777777" w:rsidR="00B55BCA" w:rsidRDefault="00B55BCA" w:rsidP="00B55BCA">
            <w:pPr>
              <w:jc w:val="left"/>
            </w:pPr>
            <w:r>
              <w:t>20160603</w:t>
            </w:r>
          </w:p>
        </w:tc>
        <w:tc>
          <w:tcPr>
            <w:tcW w:w="992" w:type="dxa"/>
          </w:tcPr>
          <w:p w14:paraId="3F2E4B6F" w14:textId="77777777" w:rsidR="00B55BCA" w:rsidRDefault="00B55BCA" w:rsidP="004A7136">
            <w:pPr>
              <w:jc w:val="left"/>
            </w:pPr>
            <w:r>
              <w:t>publiek</w:t>
            </w:r>
          </w:p>
        </w:tc>
        <w:tc>
          <w:tcPr>
            <w:tcW w:w="5226" w:type="dxa"/>
          </w:tcPr>
          <w:p w14:paraId="6E10C80C" w14:textId="77777777" w:rsidR="00B55BCA" w:rsidRDefault="00B55BCA" w:rsidP="00CC1783">
            <w:pPr>
              <w:jc w:val="left"/>
            </w:pPr>
            <w:r>
              <w:t>Kleine aanpassing</w:t>
            </w:r>
          </w:p>
        </w:tc>
      </w:tr>
      <w:tr w:rsidR="00E13C29" w:rsidRPr="00BB3722" w14:paraId="778C4430" w14:textId="77777777" w:rsidTr="00CC1783">
        <w:tc>
          <w:tcPr>
            <w:tcW w:w="817" w:type="dxa"/>
          </w:tcPr>
          <w:p w14:paraId="28CAA832" w14:textId="77777777" w:rsidR="00E13C29" w:rsidRDefault="00E13C29" w:rsidP="00992EE1">
            <w:pPr>
              <w:jc w:val="left"/>
            </w:pPr>
            <w:r>
              <w:t>1.1</w:t>
            </w:r>
          </w:p>
        </w:tc>
        <w:tc>
          <w:tcPr>
            <w:tcW w:w="1843" w:type="dxa"/>
          </w:tcPr>
          <w:p w14:paraId="01A3560B" w14:textId="77777777" w:rsidR="00E13C29" w:rsidRDefault="00E13C29" w:rsidP="00D128FB">
            <w:pPr>
              <w:jc w:val="left"/>
            </w:pPr>
            <w:r>
              <w:t>20160527</w:t>
            </w:r>
          </w:p>
        </w:tc>
        <w:tc>
          <w:tcPr>
            <w:tcW w:w="992" w:type="dxa"/>
          </w:tcPr>
          <w:p w14:paraId="7228893C" w14:textId="77777777" w:rsidR="00E13C29" w:rsidRDefault="00E13C29" w:rsidP="00CC1783">
            <w:pPr>
              <w:jc w:val="left"/>
            </w:pPr>
            <w:r>
              <w:t>publiek</w:t>
            </w:r>
          </w:p>
        </w:tc>
        <w:tc>
          <w:tcPr>
            <w:tcW w:w="5226" w:type="dxa"/>
          </w:tcPr>
          <w:p w14:paraId="1825A734" w14:textId="77777777" w:rsidR="00E13C29" w:rsidRDefault="00E13C29" w:rsidP="00CC1783">
            <w:pPr>
              <w:jc w:val="left"/>
            </w:pPr>
            <w:r>
              <w:t>Voor een paar constraints de OCL toegevoegd</w:t>
            </w:r>
          </w:p>
        </w:tc>
      </w:tr>
      <w:tr w:rsidR="00D128FB" w:rsidRPr="00BB3722" w14:paraId="3364D989" w14:textId="77777777" w:rsidTr="00CC1783">
        <w:tc>
          <w:tcPr>
            <w:tcW w:w="817" w:type="dxa"/>
          </w:tcPr>
          <w:p w14:paraId="5B20DE85" w14:textId="77777777" w:rsidR="00D128FB" w:rsidRDefault="00D128FB" w:rsidP="00992EE1">
            <w:pPr>
              <w:jc w:val="left"/>
            </w:pPr>
            <w:r>
              <w:t>1.1RC1</w:t>
            </w:r>
          </w:p>
        </w:tc>
        <w:tc>
          <w:tcPr>
            <w:tcW w:w="1843" w:type="dxa"/>
          </w:tcPr>
          <w:p w14:paraId="1705828A" w14:textId="77777777" w:rsidR="00D128FB" w:rsidRDefault="00D128FB" w:rsidP="00D128FB">
            <w:pPr>
              <w:jc w:val="left"/>
            </w:pPr>
            <w:r>
              <w:t>20160514</w:t>
            </w:r>
          </w:p>
        </w:tc>
        <w:tc>
          <w:tcPr>
            <w:tcW w:w="992" w:type="dxa"/>
          </w:tcPr>
          <w:p w14:paraId="496DA307" w14:textId="77777777" w:rsidR="00D128FB" w:rsidRDefault="00D128FB" w:rsidP="00CC1783">
            <w:pPr>
              <w:jc w:val="left"/>
            </w:pPr>
            <w:r>
              <w:t>publiek</w:t>
            </w:r>
          </w:p>
        </w:tc>
        <w:tc>
          <w:tcPr>
            <w:tcW w:w="5226" w:type="dxa"/>
          </w:tcPr>
          <w:p w14:paraId="0E14148B" w14:textId="77777777" w:rsidR="00D128FB" w:rsidRDefault="00D128FB" w:rsidP="00CC1783">
            <w:pPr>
              <w:jc w:val="left"/>
            </w:pPr>
            <w:r>
              <w:t>Update naar publieke RC1 versie</w:t>
            </w:r>
          </w:p>
        </w:tc>
      </w:tr>
      <w:tr w:rsidR="00533EF8" w:rsidRPr="00BB3722" w14:paraId="0402F498" w14:textId="77777777" w:rsidTr="00CC1783">
        <w:tc>
          <w:tcPr>
            <w:tcW w:w="817" w:type="dxa"/>
          </w:tcPr>
          <w:p w14:paraId="3EFA29B9" w14:textId="77777777" w:rsidR="00533EF8" w:rsidRDefault="00533EF8" w:rsidP="00992EE1">
            <w:pPr>
              <w:jc w:val="left"/>
            </w:pPr>
            <w:r>
              <w:t xml:space="preserve">1.1RC1 </w:t>
            </w:r>
          </w:p>
        </w:tc>
        <w:tc>
          <w:tcPr>
            <w:tcW w:w="1843" w:type="dxa"/>
          </w:tcPr>
          <w:p w14:paraId="1E1F6697" w14:textId="77777777" w:rsidR="00533EF8" w:rsidRDefault="00533EF8" w:rsidP="00CC1783">
            <w:pPr>
              <w:jc w:val="left"/>
            </w:pPr>
            <w:r>
              <w:t>20160422</w:t>
            </w:r>
          </w:p>
        </w:tc>
        <w:tc>
          <w:tcPr>
            <w:tcW w:w="992" w:type="dxa"/>
          </w:tcPr>
          <w:p w14:paraId="35AF742A" w14:textId="77777777" w:rsidR="00533EF8" w:rsidRDefault="00533EF8" w:rsidP="00CC1783">
            <w:pPr>
              <w:jc w:val="left"/>
            </w:pPr>
            <w:r>
              <w:t>concept</w:t>
            </w:r>
          </w:p>
        </w:tc>
        <w:tc>
          <w:tcPr>
            <w:tcW w:w="5226" w:type="dxa"/>
          </w:tcPr>
          <w:p w14:paraId="270849C6" w14:textId="77777777" w:rsidR="00533EF8" w:rsidRPr="006D2B7D" w:rsidRDefault="000B37E2" w:rsidP="00CC1783">
            <w:pPr>
              <w:jc w:val="left"/>
            </w:pPr>
            <w:r>
              <w:t>Inhoud vervangen als gevolg model aanpassingen</w:t>
            </w:r>
          </w:p>
        </w:tc>
      </w:tr>
      <w:tr w:rsidR="00447D73" w:rsidRPr="00BB3722" w14:paraId="72777939" w14:textId="77777777" w:rsidTr="00CC1783">
        <w:tc>
          <w:tcPr>
            <w:tcW w:w="817" w:type="dxa"/>
          </w:tcPr>
          <w:p w14:paraId="006E1F86" w14:textId="77777777" w:rsidR="00447D73" w:rsidRDefault="00447D73" w:rsidP="00992EE1">
            <w:pPr>
              <w:jc w:val="left"/>
            </w:pPr>
            <w:r>
              <w:t>1.0RC1</w:t>
            </w:r>
          </w:p>
        </w:tc>
        <w:tc>
          <w:tcPr>
            <w:tcW w:w="1843" w:type="dxa"/>
          </w:tcPr>
          <w:p w14:paraId="1BBC02EA" w14:textId="77777777" w:rsidR="00447D73" w:rsidRDefault="00447D73" w:rsidP="00CC1783">
            <w:pPr>
              <w:jc w:val="left"/>
            </w:pPr>
            <w:r>
              <w:t>20151120</w:t>
            </w:r>
          </w:p>
        </w:tc>
        <w:tc>
          <w:tcPr>
            <w:tcW w:w="992" w:type="dxa"/>
          </w:tcPr>
          <w:p w14:paraId="16C89D6F" w14:textId="77777777" w:rsidR="00447D73" w:rsidRDefault="00447D73" w:rsidP="00CC1783">
            <w:pPr>
              <w:jc w:val="left"/>
            </w:pPr>
            <w:r>
              <w:t>publicatie</w:t>
            </w:r>
          </w:p>
        </w:tc>
        <w:tc>
          <w:tcPr>
            <w:tcW w:w="5226" w:type="dxa"/>
          </w:tcPr>
          <w:p w14:paraId="294C62CF" w14:textId="77777777" w:rsidR="00447D73" w:rsidRPr="006D2B7D" w:rsidRDefault="00447D73" w:rsidP="00CC1783">
            <w:pPr>
              <w:jc w:val="left"/>
            </w:pPr>
          </w:p>
        </w:tc>
      </w:tr>
      <w:tr w:rsidR="00835884" w:rsidRPr="00BB3722" w14:paraId="49E1C4AB" w14:textId="77777777" w:rsidTr="00CC1783">
        <w:tc>
          <w:tcPr>
            <w:tcW w:w="817" w:type="dxa"/>
          </w:tcPr>
          <w:p w14:paraId="6C7275FB" w14:textId="77777777" w:rsidR="00835884" w:rsidRDefault="00835884" w:rsidP="00992EE1">
            <w:pPr>
              <w:jc w:val="left"/>
            </w:pPr>
            <w:r>
              <w:t>099</w:t>
            </w:r>
          </w:p>
        </w:tc>
        <w:tc>
          <w:tcPr>
            <w:tcW w:w="1843" w:type="dxa"/>
          </w:tcPr>
          <w:p w14:paraId="7E250090" w14:textId="77777777" w:rsidR="00835884" w:rsidRDefault="00835884" w:rsidP="00CC1783">
            <w:pPr>
              <w:jc w:val="left"/>
            </w:pPr>
            <w:r>
              <w:t>20151111</w:t>
            </w:r>
          </w:p>
        </w:tc>
        <w:tc>
          <w:tcPr>
            <w:tcW w:w="992" w:type="dxa"/>
          </w:tcPr>
          <w:p w14:paraId="6C93812E" w14:textId="77777777" w:rsidR="00835884" w:rsidRDefault="00835884" w:rsidP="00CC1783">
            <w:pPr>
              <w:jc w:val="left"/>
            </w:pPr>
            <w:r>
              <w:t>concept</w:t>
            </w:r>
          </w:p>
        </w:tc>
        <w:tc>
          <w:tcPr>
            <w:tcW w:w="5226" w:type="dxa"/>
          </w:tcPr>
          <w:p w14:paraId="71CFBF10" w14:textId="77777777" w:rsidR="00835884" w:rsidRPr="006D2B7D" w:rsidRDefault="00835884" w:rsidP="00CC1783">
            <w:pPr>
              <w:jc w:val="left"/>
            </w:pPr>
            <w:r w:rsidRPr="00447D73">
              <w:t>Meerdere aanpassingen vanuit UML.</w:t>
            </w:r>
            <w:r w:rsidR="00E87BCB" w:rsidRPr="00447D73">
              <w:t xml:space="preserve"> Met geel aangeven nieuw toegevoegde elementen.</w:t>
            </w:r>
          </w:p>
        </w:tc>
      </w:tr>
      <w:tr w:rsidR="00164A64" w:rsidRPr="00BB3722" w14:paraId="572FAC81" w14:textId="77777777" w:rsidTr="00CC1783">
        <w:tc>
          <w:tcPr>
            <w:tcW w:w="817" w:type="dxa"/>
          </w:tcPr>
          <w:p w14:paraId="7542B7B3" w14:textId="77777777" w:rsidR="00164A64" w:rsidRDefault="00164A64" w:rsidP="00992EE1">
            <w:pPr>
              <w:jc w:val="left"/>
            </w:pPr>
            <w:r>
              <w:t>096</w:t>
            </w:r>
          </w:p>
        </w:tc>
        <w:tc>
          <w:tcPr>
            <w:tcW w:w="1843" w:type="dxa"/>
          </w:tcPr>
          <w:p w14:paraId="1B8E373B" w14:textId="77777777" w:rsidR="00164A64" w:rsidRDefault="00164A64" w:rsidP="00CC1783">
            <w:pPr>
              <w:jc w:val="left"/>
            </w:pPr>
            <w:r>
              <w:t>20150619</w:t>
            </w:r>
          </w:p>
        </w:tc>
        <w:tc>
          <w:tcPr>
            <w:tcW w:w="992" w:type="dxa"/>
          </w:tcPr>
          <w:p w14:paraId="39E986CF" w14:textId="77777777" w:rsidR="00164A64" w:rsidRDefault="00164A64" w:rsidP="00CC1783">
            <w:pPr>
              <w:jc w:val="left"/>
            </w:pPr>
            <w:r>
              <w:t>concept</w:t>
            </w:r>
          </w:p>
        </w:tc>
        <w:tc>
          <w:tcPr>
            <w:tcW w:w="5226" w:type="dxa"/>
          </w:tcPr>
          <w:p w14:paraId="4EE58BC4" w14:textId="77777777" w:rsidR="00164A64" w:rsidRPr="006D2B7D" w:rsidRDefault="00164A64" w:rsidP="00CC1783">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74A72B98" w14:textId="77777777" w:rsidTr="00CC1783">
        <w:tc>
          <w:tcPr>
            <w:tcW w:w="817" w:type="dxa"/>
          </w:tcPr>
          <w:p w14:paraId="5AF9A395" w14:textId="77777777" w:rsidR="00C659B9" w:rsidRDefault="00C659B9" w:rsidP="00992EE1">
            <w:pPr>
              <w:jc w:val="left"/>
            </w:pPr>
            <w:r>
              <w:t>09</w:t>
            </w:r>
            <w:r w:rsidR="00992EE1">
              <w:t>5</w:t>
            </w:r>
          </w:p>
        </w:tc>
        <w:tc>
          <w:tcPr>
            <w:tcW w:w="1843" w:type="dxa"/>
          </w:tcPr>
          <w:p w14:paraId="36057959" w14:textId="77777777" w:rsidR="00C659B9" w:rsidRDefault="00C659B9" w:rsidP="00CC1783">
            <w:pPr>
              <w:jc w:val="left"/>
            </w:pPr>
            <w:r>
              <w:t>2015 02 02</w:t>
            </w:r>
          </w:p>
        </w:tc>
        <w:tc>
          <w:tcPr>
            <w:tcW w:w="992" w:type="dxa"/>
          </w:tcPr>
          <w:p w14:paraId="0B0D2C98" w14:textId="77777777" w:rsidR="00C659B9" w:rsidRDefault="00C659B9" w:rsidP="00CC1783">
            <w:pPr>
              <w:jc w:val="left"/>
            </w:pPr>
            <w:r>
              <w:t>concept</w:t>
            </w:r>
          </w:p>
        </w:tc>
        <w:tc>
          <w:tcPr>
            <w:tcW w:w="5226" w:type="dxa"/>
          </w:tcPr>
          <w:p w14:paraId="13746DDB" w14:textId="77777777" w:rsidR="00C659B9" w:rsidRPr="006D2B7D" w:rsidRDefault="00992EE1" w:rsidP="00CC1783">
            <w:pPr>
              <w:jc w:val="left"/>
            </w:pPr>
            <w:r w:rsidRPr="006D2B7D">
              <w:t>Meerdere aanpassingen. Gepubliceerd op github</w:t>
            </w:r>
          </w:p>
        </w:tc>
      </w:tr>
      <w:tr w:rsidR="0022612C" w:rsidRPr="00BB3722" w14:paraId="7CD8FD9A" w14:textId="77777777" w:rsidTr="00CC1783">
        <w:tc>
          <w:tcPr>
            <w:tcW w:w="817" w:type="dxa"/>
          </w:tcPr>
          <w:p w14:paraId="4C405988" w14:textId="77777777" w:rsidR="0022612C" w:rsidRDefault="0022612C" w:rsidP="00CC1783">
            <w:pPr>
              <w:jc w:val="left"/>
            </w:pPr>
            <w:r>
              <w:t>09</w:t>
            </w:r>
          </w:p>
        </w:tc>
        <w:tc>
          <w:tcPr>
            <w:tcW w:w="1843" w:type="dxa"/>
          </w:tcPr>
          <w:p w14:paraId="5BB7A539" w14:textId="77777777" w:rsidR="0022612C" w:rsidRDefault="0022612C" w:rsidP="00CC1783">
            <w:pPr>
              <w:jc w:val="left"/>
            </w:pPr>
            <w:r>
              <w:t>2014 12 18</w:t>
            </w:r>
          </w:p>
        </w:tc>
        <w:tc>
          <w:tcPr>
            <w:tcW w:w="992" w:type="dxa"/>
          </w:tcPr>
          <w:p w14:paraId="2F4A6E59" w14:textId="77777777" w:rsidR="0022612C" w:rsidRDefault="0022612C" w:rsidP="00CC1783">
            <w:pPr>
              <w:jc w:val="left"/>
            </w:pPr>
            <w:r>
              <w:t>concept</w:t>
            </w:r>
          </w:p>
        </w:tc>
        <w:tc>
          <w:tcPr>
            <w:tcW w:w="5226" w:type="dxa"/>
          </w:tcPr>
          <w:p w14:paraId="557822B9" w14:textId="77777777" w:rsidR="0022612C" w:rsidRPr="006D2B7D" w:rsidRDefault="0022612C" w:rsidP="00CC1783">
            <w:pPr>
              <w:jc w:val="left"/>
            </w:pPr>
          </w:p>
        </w:tc>
      </w:tr>
      <w:tr w:rsidR="00800D12" w:rsidRPr="00BB3722" w14:paraId="6E004BA3" w14:textId="77777777" w:rsidTr="00CC1783">
        <w:tc>
          <w:tcPr>
            <w:tcW w:w="817" w:type="dxa"/>
          </w:tcPr>
          <w:p w14:paraId="2B85FA74" w14:textId="77777777" w:rsidR="00800D12" w:rsidRPr="00BB3722" w:rsidRDefault="00CC1783" w:rsidP="00CC1783">
            <w:pPr>
              <w:jc w:val="left"/>
            </w:pPr>
            <w:r>
              <w:t>02</w:t>
            </w:r>
          </w:p>
        </w:tc>
        <w:tc>
          <w:tcPr>
            <w:tcW w:w="1843" w:type="dxa"/>
          </w:tcPr>
          <w:p w14:paraId="4DE5F135" w14:textId="77777777" w:rsidR="00800D12" w:rsidRPr="00BB3722" w:rsidRDefault="00CC1783" w:rsidP="00CC1783">
            <w:pPr>
              <w:jc w:val="left"/>
            </w:pPr>
            <w:r>
              <w:t>2014 11 03</w:t>
            </w:r>
          </w:p>
        </w:tc>
        <w:tc>
          <w:tcPr>
            <w:tcW w:w="992" w:type="dxa"/>
          </w:tcPr>
          <w:p w14:paraId="09635985" w14:textId="77777777" w:rsidR="00800D12" w:rsidRPr="00BB3722" w:rsidRDefault="00CC1783" w:rsidP="00CC1783">
            <w:pPr>
              <w:jc w:val="left"/>
            </w:pPr>
            <w:r>
              <w:t>concept</w:t>
            </w:r>
          </w:p>
        </w:tc>
        <w:tc>
          <w:tcPr>
            <w:tcW w:w="5226" w:type="dxa"/>
          </w:tcPr>
          <w:p w14:paraId="436DFFEF" w14:textId="77777777" w:rsidR="00800D12" w:rsidRPr="006D2B7D" w:rsidRDefault="00800D12" w:rsidP="00CC1783">
            <w:pPr>
              <w:jc w:val="left"/>
            </w:pPr>
            <w:r w:rsidRPr="006D2B7D">
              <w:t>Aanvullende informatie</w:t>
            </w:r>
          </w:p>
        </w:tc>
      </w:tr>
    </w:tbl>
    <w:p w14:paraId="1C62A7ED" w14:textId="77777777"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0FD0DE61" w14:textId="77777777" w:rsidR="001E18AC" w:rsidRPr="00BB3722" w:rsidRDefault="001E18AC" w:rsidP="00CC1783">
      <w:pPr>
        <w:pStyle w:val="Hoofdstukx"/>
      </w:pPr>
      <w:bookmarkStart w:id="2" w:name="_Toc188091997"/>
    </w:p>
    <w:bookmarkEnd w:id="2"/>
    <w:p w14:paraId="5AEFFA51" w14:textId="77777777"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14:paraId="4362CF6A" w14:textId="77777777" w:rsidR="00D421C4" w:rsidRDefault="00E05B46" w:rsidP="0022612C">
      <w:bookmarkStart w:id="3" w:name="_Toc402784787"/>
      <w:bookmarkEnd w:id="3"/>
      <w:r w:rsidRPr="00E05B46">
        <w:t xml:space="preserve">Dit document bevat alle objecttypen, hun attributen en relaties, waardelijsten die in IMKL2015 voorkomen. </w:t>
      </w:r>
      <w:r w:rsidR="00F22FB3">
        <w:t xml:space="preserve">Voor de waardelijsten geldt dat de in de lijsten voorkomende waarden in een apart excel en RDF document zijn gepubliceerd. </w:t>
      </w:r>
      <w:r>
        <w:t>Alle informatie-elementen zijn voorzien van een definitie en eventueel een toelichting. Het document is daarmee een normatief onderdeel van de dataspecificatie IMKL2015.</w:t>
      </w:r>
    </w:p>
    <w:p w14:paraId="40BBF51E" w14:textId="77777777" w:rsidR="00E05B46" w:rsidRDefault="00E05B46" w:rsidP="0022612C"/>
    <w:p w14:paraId="05B7510D" w14:textId="77777777" w:rsidR="00E05B46" w:rsidRDefault="00E05B46" w:rsidP="0022612C">
      <w:r>
        <w:t>De informatie-elementen zijn onderverdeeld in de volgende groepen:</w:t>
      </w:r>
    </w:p>
    <w:p w14:paraId="64AD0855" w14:textId="77777777" w:rsidR="00E05B46" w:rsidRDefault="00E05B46" w:rsidP="00E05B46">
      <w:pPr>
        <w:pStyle w:val="Lijstalinea"/>
        <w:numPr>
          <w:ilvl w:val="0"/>
          <w:numId w:val="31"/>
        </w:numPr>
      </w:pPr>
      <w:r>
        <w:t>geo obje</w:t>
      </w:r>
      <w:r w:rsidR="00C2546C">
        <w:t>cttypen: Een gestructureerd informatie element met iden</w:t>
      </w:r>
      <w:r w:rsidR="00E87BCB">
        <w:t>titeit. Specifiek voor geo-infor</w:t>
      </w:r>
      <w:r w:rsidR="00C2546C">
        <w:t>matie een geografisch object;</w:t>
      </w:r>
    </w:p>
    <w:p w14:paraId="5D258FF3" w14:textId="77777777" w:rsidR="00C2546C" w:rsidRDefault="00C2546C" w:rsidP="00E05B46">
      <w:pPr>
        <w:pStyle w:val="Lijstalinea"/>
        <w:numPr>
          <w:ilvl w:val="0"/>
          <w:numId w:val="31"/>
        </w:numPr>
      </w:pPr>
      <w:r>
        <w:t>datatypen: Een gestructureerd data type zonder identiteit;</w:t>
      </w:r>
    </w:p>
    <w:p w14:paraId="05104CC6" w14:textId="77777777" w:rsidR="00C2546C" w:rsidRDefault="00C2546C" w:rsidP="00E05B46">
      <w:pPr>
        <w:pStyle w:val="Lijstalinea"/>
        <w:numPr>
          <w:ilvl w:val="0"/>
          <w:numId w:val="31"/>
        </w:numPr>
      </w:pPr>
      <w:r>
        <w:t>enumeraties en codelijsten: waardelijsten</w:t>
      </w:r>
      <w:r w:rsidR="00F22FB3">
        <w:t>. Van de codelijsten zijn de waarden niet in dit document opgenomen</w:t>
      </w:r>
      <w:r>
        <w:t>;</w:t>
      </w:r>
    </w:p>
    <w:p w14:paraId="5D5E0632" w14:textId="77777777" w:rsidR="00C2546C" w:rsidRDefault="00C2546C" w:rsidP="00E05B46">
      <w:pPr>
        <w:pStyle w:val="Lijstalinea"/>
        <w:numPr>
          <w:ilvl w:val="0"/>
          <w:numId w:val="31"/>
        </w:numPr>
      </w:pPr>
      <w:r>
        <w:t>kandidaattypes en placeholders: informatie-elementen die als kandidaat worden gebruikt en uitgebreid mogen worden;</w:t>
      </w:r>
    </w:p>
    <w:p w14:paraId="7B2083D4" w14:textId="77777777" w:rsidR="00C2546C" w:rsidRDefault="00C2546C" w:rsidP="00E05B46">
      <w:pPr>
        <w:pStyle w:val="Lijstalinea"/>
        <w:numPr>
          <w:ilvl w:val="0"/>
          <w:numId w:val="31"/>
        </w:numPr>
      </w:pPr>
      <w:r>
        <w:t>geïmporteerde types: informatie-elementen die worden geïmporteerd uit een ander package en daar worden beschreven.</w:t>
      </w:r>
    </w:p>
    <w:p w14:paraId="296E49CA" w14:textId="77777777" w:rsidR="00E05B46" w:rsidRPr="00E05B46" w:rsidRDefault="00E05B46" w:rsidP="0022612C"/>
    <w:p w14:paraId="071181E9" w14:textId="77777777" w:rsidR="00533EF8" w:rsidRDefault="0022612C" w:rsidP="00D128FB">
      <w:pPr>
        <w:pStyle w:val="Kop3"/>
        <w:rPr>
          <w:lang w:val="fr-FR"/>
        </w:rPr>
      </w:pPr>
      <w:bookmarkStart w:id="4" w:name="_Toc452122191"/>
      <w:r w:rsidRPr="00835884">
        <w:rPr>
          <w:lang w:val="fr-FR"/>
        </w:rPr>
        <w:t>Objectcatalogus metadata</w:t>
      </w:r>
      <w:bookmarkEnd w:id="4"/>
    </w:p>
    <w:p w14:paraId="45B16B9C" w14:textId="77777777" w:rsidR="00D128FB" w:rsidRDefault="00D128FB" w:rsidP="00D128FB">
      <w:pPr>
        <w:rPr>
          <w:lang w:val="fr-FR"/>
        </w:rPr>
      </w:pPr>
    </w:p>
    <w:p w14:paraId="427A20B4" w14:textId="77777777" w:rsidR="00D128FB" w:rsidRPr="00631F8B" w:rsidRDefault="00D128FB" w:rsidP="00D128FB">
      <w:pPr>
        <w:pStyle w:val="Normaalweb"/>
        <w:rPr>
          <w:rFonts w:ascii="Verdana" w:eastAsiaTheme="minorEastAsia" w:hAnsi="Verdana"/>
          <w:sz w:val="16"/>
          <w:szCs w:val="16"/>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D128FB" w:rsidRPr="00631F8B" w14:paraId="6E15269F" w14:textId="77777777"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2457BD8" w14:textId="77777777" w:rsidR="00D128FB" w:rsidRPr="00631F8B" w:rsidRDefault="00D128FB" w:rsidP="00A11E16">
            <w:r w:rsidRPr="00631F8B">
              <w:t xml:space="preserve">Naam van </w:t>
            </w:r>
            <w:r w:rsidR="00A11E16">
              <w:t>object</w:t>
            </w:r>
            <w:r w:rsidRPr="00631F8B">
              <w:t>catalogus</w:t>
            </w:r>
          </w:p>
        </w:tc>
        <w:tc>
          <w:tcPr>
            <w:tcW w:w="0" w:type="auto"/>
            <w:tcBorders>
              <w:top w:val="outset" w:sz="6" w:space="0" w:color="auto"/>
              <w:left w:val="outset" w:sz="6" w:space="0" w:color="auto"/>
              <w:bottom w:val="outset" w:sz="6" w:space="0" w:color="auto"/>
              <w:right w:val="outset" w:sz="6" w:space="0" w:color="auto"/>
            </w:tcBorders>
            <w:hideMark/>
          </w:tcPr>
          <w:p w14:paraId="1EAD013C" w14:textId="77777777" w:rsidR="00D128FB" w:rsidRPr="00631F8B" w:rsidRDefault="00D128FB" w:rsidP="006E2051">
            <w:r w:rsidRPr="00631F8B">
              <w:t>IMKL2015</w:t>
            </w:r>
          </w:p>
        </w:tc>
      </w:tr>
      <w:tr w:rsidR="00D128FB" w:rsidRPr="00631F8B" w14:paraId="2B53E4BD" w14:textId="77777777"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779B12" w14:textId="77777777" w:rsidR="00D128FB" w:rsidRPr="00631F8B" w:rsidRDefault="00D128FB" w:rsidP="006E2051">
            <w:r w:rsidRPr="00631F8B">
              <w:t>Scope</w:t>
            </w:r>
          </w:p>
        </w:tc>
        <w:tc>
          <w:tcPr>
            <w:tcW w:w="0" w:type="auto"/>
            <w:tcBorders>
              <w:top w:val="outset" w:sz="6" w:space="0" w:color="auto"/>
              <w:left w:val="outset" w:sz="6" w:space="0" w:color="auto"/>
              <w:bottom w:val="outset" w:sz="6" w:space="0" w:color="auto"/>
              <w:right w:val="outset" w:sz="6" w:space="0" w:color="auto"/>
            </w:tcBorders>
            <w:hideMark/>
          </w:tcPr>
          <w:p w14:paraId="5384DE60" w14:textId="77777777" w:rsidR="00D128FB" w:rsidRPr="00631F8B" w:rsidRDefault="00D128FB" w:rsidP="006E2051">
            <w:r w:rsidRPr="00631F8B">
              <w:t>IMKL2015</w:t>
            </w:r>
          </w:p>
        </w:tc>
      </w:tr>
      <w:tr w:rsidR="00D128FB" w:rsidRPr="00631F8B" w14:paraId="01D116A7" w14:textId="77777777"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4C7AF4A9" w14:textId="77777777" w:rsidR="00D128FB" w:rsidRPr="00631F8B" w:rsidRDefault="00D128FB" w:rsidP="006E2051">
            <w:r w:rsidRPr="00631F8B">
              <w:t>Versienummer</w:t>
            </w:r>
          </w:p>
        </w:tc>
        <w:tc>
          <w:tcPr>
            <w:tcW w:w="0" w:type="auto"/>
            <w:tcBorders>
              <w:top w:val="outset" w:sz="6" w:space="0" w:color="auto"/>
              <w:left w:val="outset" w:sz="6" w:space="0" w:color="auto"/>
              <w:bottom w:val="outset" w:sz="6" w:space="0" w:color="auto"/>
              <w:right w:val="outset" w:sz="6" w:space="0" w:color="auto"/>
            </w:tcBorders>
            <w:hideMark/>
          </w:tcPr>
          <w:p w14:paraId="2408D49B" w14:textId="77777777" w:rsidR="00D128FB" w:rsidRPr="00631F8B" w:rsidRDefault="00D128FB" w:rsidP="00DC70F0">
            <w:r w:rsidRPr="00631F8B">
              <w:t>IMKL2015 1.1</w:t>
            </w:r>
          </w:p>
        </w:tc>
      </w:tr>
      <w:tr w:rsidR="00D128FB" w:rsidRPr="00631F8B" w14:paraId="277C374B" w14:textId="77777777"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4D5EBE10" w14:textId="77777777" w:rsidR="00D128FB" w:rsidRPr="00631F8B" w:rsidRDefault="00D128FB" w:rsidP="006E2051">
            <w:r w:rsidRPr="00631F8B">
              <w:t>Versiedatum</w:t>
            </w:r>
          </w:p>
        </w:tc>
        <w:tc>
          <w:tcPr>
            <w:tcW w:w="0" w:type="auto"/>
            <w:tcBorders>
              <w:top w:val="outset" w:sz="6" w:space="0" w:color="auto"/>
              <w:left w:val="outset" w:sz="6" w:space="0" w:color="auto"/>
              <w:bottom w:val="outset" w:sz="6" w:space="0" w:color="auto"/>
              <w:right w:val="outset" w:sz="6" w:space="0" w:color="auto"/>
            </w:tcBorders>
            <w:hideMark/>
          </w:tcPr>
          <w:p w14:paraId="46AE4AE6" w14:textId="77777777" w:rsidR="00D128FB" w:rsidRPr="00631F8B" w:rsidRDefault="00D128FB" w:rsidP="00DC70F0">
            <w:r w:rsidRPr="00631F8B">
              <w:t>2016-05-</w:t>
            </w:r>
            <w:r w:rsidR="00DC70F0">
              <w:t>27</w:t>
            </w:r>
          </w:p>
        </w:tc>
      </w:tr>
      <w:tr w:rsidR="00D128FB" w:rsidRPr="00631F8B" w14:paraId="67806F1D" w14:textId="77777777"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361F4A3" w14:textId="77777777" w:rsidR="00D128FB" w:rsidRPr="00631F8B" w:rsidRDefault="00D128FB" w:rsidP="006E2051">
            <w:r w:rsidRPr="00631F8B">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3FF2FA7D" w14:textId="77777777" w:rsidR="00D128FB" w:rsidRPr="00631F8B" w:rsidRDefault="00D128FB" w:rsidP="006E2051">
            <w:r w:rsidRPr="00631F8B">
              <w:t>Dataspecificatie IMKL2015</w:t>
            </w:r>
          </w:p>
        </w:tc>
      </w:tr>
    </w:tbl>
    <w:p w14:paraId="4533A658" w14:textId="77777777" w:rsidR="00D128FB" w:rsidRPr="00D128FB" w:rsidRDefault="00D128FB" w:rsidP="00D128FB">
      <w:pPr>
        <w:rPr>
          <w:lang w:val="fr-FR"/>
        </w:rPr>
      </w:pPr>
    </w:p>
    <w:p w14:paraId="69814CA4" w14:textId="77777777" w:rsidR="0094782B" w:rsidRDefault="00533EF8" w:rsidP="00D128FB">
      <w:pPr>
        <w:pStyle w:val="Kop3"/>
      </w:pPr>
      <w:bookmarkStart w:id="5" w:name="_Toc452122192"/>
      <w:r w:rsidRPr="00F73526">
        <w:t xml:space="preserve">Types gedefinieerd in de </w:t>
      </w:r>
      <w:r w:rsidR="00F310A3">
        <w:t>object</w:t>
      </w:r>
      <w:r w:rsidRPr="00F73526">
        <w:t>catalogus</w:t>
      </w:r>
      <w:bookmarkEnd w:id="5"/>
    </w:p>
    <w:p w14:paraId="20662525" w14:textId="77777777" w:rsidR="00D128FB" w:rsidRDefault="00D128FB" w:rsidP="00D128FB"/>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490"/>
        <w:gridCol w:w="1516"/>
      </w:tblGrid>
      <w:tr w:rsidR="00D128FB" w:rsidRPr="00631F8B" w14:paraId="20C35295" w14:textId="77777777" w:rsidTr="006E2051">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9ABAFB2" w14:textId="77777777" w:rsidR="00D128FB" w:rsidRPr="00631F8B" w:rsidRDefault="00D128FB" w:rsidP="006E2051">
            <w:pPr>
              <w:spacing w:line="225" w:lineRule="atLeast"/>
            </w:pPr>
            <w:r w:rsidRPr="00631F8B">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7FFC6F" w14:textId="77777777" w:rsidR="00D128FB" w:rsidRPr="00631F8B" w:rsidRDefault="00D128FB" w:rsidP="00A11E16">
            <w:pPr>
              <w:spacing w:line="225" w:lineRule="atLeast"/>
              <w:jc w:val="left"/>
            </w:pPr>
            <w:r w:rsidRPr="00631F8B">
              <w:rPr>
                <w:b/>
                <w:bCs/>
              </w:rPr>
              <w:t>Package</w:t>
            </w:r>
          </w:p>
        </w:tc>
        <w:tc>
          <w:tcPr>
            <w:tcW w:w="2838"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3B03EDB7" w14:textId="77777777" w:rsidR="00D128FB" w:rsidRPr="00631F8B" w:rsidRDefault="00D128FB" w:rsidP="006E2051">
            <w:pPr>
              <w:spacing w:line="225" w:lineRule="atLeast"/>
            </w:pPr>
            <w:r w:rsidRPr="00631F8B">
              <w:rPr>
                <w:b/>
                <w:bCs/>
              </w:rPr>
              <w:t>Stereotypes</w:t>
            </w:r>
          </w:p>
        </w:tc>
      </w:tr>
      <w:tr w:rsidR="00D128FB" w:rsidRPr="00631F8B" w14:paraId="57A0284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3F473" w14:textId="77777777" w:rsidR="00D128FB" w:rsidRPr="00631F8B" w:rsidRDefault="00D128FB" w:rsidP="006E2051">
            <w:r w:rsidRPr="00631F8B">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14:paraId="4A059CD8"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545EE5BB" w14:textId="77777777" w:rsidR="00D128FB" w:rsidRPr="00631F8B" w:rsidRDefault="00D128FB" w:rsidP="006E2051">
            <w:r w:rsidRPr="00631F8B">
              <w:t>«featureType»</w:t>
            </w:r>
          </w:p>
        </w:tc>
      </w:tr>
      <w:tr w:rsidR="00D128FB" w:rsidRPr="00631F8B" w14:paraId="3DC9D45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36E4FE" w14:textId="77777777" w:rsidR="00D128FB" w:rsidRPr="00631F8B" w:rsidRDefault="00D128FB" w:rsidP="006E2051">
            <w:r w:rsidRPr="00631F8B">
              <w:t>Adres</w:t>
            </w:r>
          </w:p>
        </w:tc>
        <w:tc>
          <w:tcPr>
            <w:tcW w:w="0" w:type="auto"/>
            <w:tcBorders>
              <w:top w:val="outset" w:sz="6" w:space="0" w:color="auto"/>
              <w:left w:val="outset" w:sz="6" w:space="0" w:color="auto"/>
              <w:bottom w:val="outset" w:sz="6" w:space="0" w:color="auto"/>
              <w:right w:val="outset" w:sz="6" w:space="0" w:color="auto"/>
            </w:tcBorders>
            <w:hideMark/>
          </w:tcPr>
          <w:p w14:paraId="72FBC800"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40349F23" w14:textId="77777777" w:rsidR="00D128FB" w:rsidRPr="00631F8B" w:rsidRDefault="00D128FB" w:rsidP="006E2051">
            <w:r w:rsidRPr="00631F8B">
              <w:t>«dataType»</w:t>
            </w:r>
          </w:p>
        </w:tc>
      </w:tr>
      <w:tr w:rsidR="00D128FB" w:rsidRPr="00631F8B" w14:paraId="55E6033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4B4AD" w14:textId="77777777" w:rsidR="00D128FB" w:rsidRPr="00631F8B" w:rsidRDefault="00D128FB" w:rsidP="006E2051">
            <w:r w:rsidRPr="00631F8B">
              <w:t>Annotatie</w:t>
            </w:r>
          </w:p>
        </w:tc>
        <w:tc>
          <w:tcPr>
            <w:tcW w:w="0" w:type="auto"/>
            <w:tcBorders>
              <w:top w:val="outset" w:sz="6" w:space="0" w:color="auto"/>
              <w:left w:val="outset" w:sz="6" w:space="0" w:color="auto"/>
              <w:bottom w:val="outset" w:sz="6" w:space="0" w:color="auto"/>
              <w:right w:val="outset" w:sz="6" w:space="0" w:color="auto"/>
            </w:tcBorders>
            <w:hideMark/>
          </w:tcPr>
          <w:p w14:paraId="1AF40FDD"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201161EA" w14:textId="77777777" w:rsidR="00D128FB" w:rsidRPr="00631F8B" w:rsidRDefault="00D128FB" w:rsidP="006E2051">
            <w:r w:rsidRPr="00631F8B">
              <w:t>«featureType»</w:t>
            </w:r>
          </w:p>
        </w:tc>
      </w:tr>
      <w:tr w:rsidR="00D128FB" w:rsidRPr="00631F8B" w14:paraId="71A7C26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15E0BE" w14:textId="77777777" w:rsidR="00D128FB" w:rsidRPr="00631F8B" w:rsidRDefault="00D128FB" w:rsidP="006E2051">
            <w:r w:rsidRPr="00631F8B">
              <w:t>AnnotatieTypeValue</w:t>
            </w:r>
          </w:p>
        </w:tc>
        <w:tc>
          <w:tcPr>
            <w:tcW w:w="0" w:type="auto"/>
            <w:tcBorders>
              <w:top w:val="outset" w:sz="6" w:space="0" w:color="auto"/>
              <w:left w:val="outset" w:sz="6" w:space="0" w:color="auto"/>
              <w:bottom w:val="outset" w:sz="6" w:space="0" w:color="auto"/>
              <w:right w:val="outset" w:sz="6" w:space="0" w:color="auto"/>
            </w:tcBorders>
            <w:hideMark/>
          </w:tcPr>
          <w:p w14:paraId="065BC6B9"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09E357B0" w14:textId="77777777" w:rsidR="00D128FB" w:rsidRPr="00631F8B" w:rsidRDefault="00D128FB" w:rsidP="006E2051">
            <w:r w:rsidRPr="00631F8B">
              <w:t>«codeList»</w:t>
            </w:r>
          </w:p>
        </w:tc>
      </w:tr>
      <w:tr w:rsidR="00D128FB" w:rsidRPr="00631F8B" w14:paraId="2BAD62A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DA67A6" w14:textId="77777777" w:rsidR="00D128FB" w:rsidRPr="00631F8B" w:rsidRDefault="00D128FB" w:rsidP="006E2051">
            <w:r w:rsidRPr="00631F8B">
              <w:t>Appurtenance</w:t>
            </w:r>
          </w:p>
        </w:tc>
        <w:tc>
          <w:tcPr>
            <w:tcW w:w="0" w:type="auto"/>
            <w:tcBorders>
              <w:top w:val="outset" w:sz="6" w:space="0" w:color="auto"/>
              <w:left w:val="outset" w:sz="6" w:space="0" w:color="auto"/>
              <w:bottom w:val="outset" w:sz="6" w:space="0" w:color="auto"/>
              <w:right w:val="outset" w:sz="6" w:space="0" w:color="auto"/>
            </w:tcBorders>
            <w:hideMark/>
          </w:tcPr>
          <w:p w14:paraId="14C730FC"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38AEF9AE" w14:textId="77777777" w:rsidR="00D128FB" w:rsidRPr="00631F8B" w:rsidRDefault="00D128FB" w:rsidP="006E2051">
            <w:r w:rsidRPr="00631F8B">
              <w:t>«featureType»</w:t>
            </w:r>
          </w:p>
        </w:tc>
      </w:tr>
      <w:tr w:rsidR="00D128FB" w:rsidRPr="00631F8B" w14:paraId="407B514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E5D5C" w14:textId="77777777" w:rsidR="00D128FB" w:rsidRPr="00631F8B" w:rsidRDefault="00D128FB" w:rsidP="006E2051">
            <w:r w:rsidRPr="00631F8B">
              <w:t>BestandMediaTypeValue</w:t>
            </w:r>
          </w:p>
        </w:tc>
        <w:tc>
          <w:tcPr>
            <w:tcW w:w="0" w:type="auto"/>
            <w:tcBorders>
              <w:top w:val="outset" w:sz="6" w:space="0" w:color="auto"/>
              <w:left w:val="outset" w:sz="6" w:space="0" w:color="auto"/>
              <w:bottom w:val="outset" w:sz="6" w:space="0" w:color="auto"/>
              <w:right w:val="outset" w:sz="6" w:space="0" w:color="auto"/>
            </w:tcBorders>
            <w:hideMark/>
          </w:tcPr>
          <w:p w14:paraId="7D407134"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2C43CF7A" w14:textId="77777777" w:rsidR="00D128FB" w:rsidRPr="00631F8B" w:rsidRDefault="00D128FB" w:rsidP="006E2051">
            <w:r w:rsidRPr="00631F8B">
              <w:t>«codeList»</w:t>
            </w:r>
          </w:p>
        </w:tc>
      </w:tr>
      <w:tr w:rsidR="00D128FB" w:rsidRPr="00631F8B" w14:paraId="1D3C94F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95E4A" w14:textId="77777777" w:rsidR="00D128FB" w:rsidRPr="00631F8B" w:rsidRDefault="00D128FB" w:rsidP="006E2051">
            <w:r w:rsidRPr="00631F8B">
              <w:t>Bijlage</w:t>
            </w:r>
          </w:p>
        </w:tc>
        <w:tc>
          <w:tcPr>
            <w:tcW w:w="0" w:type="auto"/>
            <w:tcBorders>
              <w:top w:val="outset" w:sz="6" w:space="0" w:color="auto"/>
              <w:left w:val="outset" w:sz="6" w:space="0" w:color="auto"/>
              <w:bottom w:val="outset" w:sz="6" w:space="0" w:color="auto"/>
              <w:right w:val="outset" w:sz="6" w:space="0" w:color="auto"/>
            </w:tcBorders>
            <w:hideMark/>
          </w:tcPr>
          <w:p w14:paraId="74D32CBF"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6468A2DB" w14:textId="77777777" w:rsidR="00D128FB" w:rsidRPr="00631F8B" w:rsidRDefault="00D128FB" w:rsidP="006E2051">
            <w:r w:rsidRPr="00631F8B">
              <w:t>«featureType»</w:t>
            </w:r>
          </w:p>
        </w:tc>
      </w:tr>
      <w:tr w:rsidR="00D128FB" w:rsidRPr="00631F8B" w14:paraId="2AD83DB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C50D4" w14:textId="77777777" w:rsidR="00D128FB" w:rsidRPr="00631F8B" w:rsidRDefault="00D128FB" w:rsidP="006E2051">
            <w:r w:rsidRPr="00631F8B">
              <w:t>BijlageTypeValue</w:t>
            </w:r>
          </w:p>
        </w:tc>
        <w:tc>
          <w:tcPr>
            <w:tcW w:w="0" w:type="auto"/>
            <w:tcBorders>
              <w:top w:val="outset" w:sz="6" w:space="0" w:color="auto"/>
              <w:left w:val="outset" w:sz="6" w:space="0" w:color="auto"/>
              <w:bottom w:val="outset" w:sz="6" w:space="0" w:color="auto"/>
              <w:right w:val="outset" w:sz="6" w:space="0" w:color="auto"/>
            </w:tcBorders>
            <w:hideMark/>
          </w:tcPr>
          <w:p w14:paraId="1725A138"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19A6B0C5" w14:textId="77777777" w:rsidR="00D128FB" w:rsidRPr="00631F8B" w:rsidRDefault="00D128FB" w:rsidP="006E2051">
            <w:r w:rsidRPr="00631F8B">
              <w:t>«codeList»</w:t>
            </w:r>
          </w:p>
        </w:tc>
      </w:tr>
      <w:tr w:rsidR="00D128FB" w:rsidRPr="00631F8B" w14:paraId="67996F8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C4B8F9" w14:textId="77777777" w:rsidR="00D128FB" w:rsidRPr="00631F8B" w:rsidRDefault="00D128FB" w:rsidP="006E2051">
            <w:r w:rsidRPr="00631F8B">
              <w:t>BuisleidingTypeValue</w:t>
            </w:r>
          </w:p>
        </w:tc>
        <w:tc>
          <w:tcPr>
            <w:tcW w:w="0" w:type="auto"/>
            <w:tcBorders>
              <w:top w:val="outset" w:sz="6" w:space="0" w:color="auto"/>
              <w:left w:val="outset" w:sz="6" w:space="0" w:color="auto"/>
              <w:bottom w:val="outset" w:sz="6" w:space="0" w:color="auto"/>
              <w:right w:val="outset" w:sz="6" w:space="0" w:color="auto"/>
            </w:tcBorders>
            <w:hideMark/>
          </w:tcPr>
          <w:p w14:paraId="49F90F55"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72CE18C7" w14:textId="77777777" w:rsidR="00D128FB" w:rsidRPr="00631F8B" w:rsidRDefault="00D128FB" w:rsidP="006E2051">
            <w:r w:rsidRPr="00631F8B">
              <w:t>«codeList»</w:t>
            </w:r>
          </w:p>
        </w:tc>
      </w:tr>
      <w:tr w:rsidR="00D128FB" w:rsidRPr="00631F8B" w14:paraId="23E4ECB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82A72" w14:textId="77777777" w:rsidR="00D128FB" w:rsidRPr="00631F8B" w:rsidRDefault="00D128FB" w:rsidP="006E2051">
            <w:r w:rsidRPr="00631F8B">
              <w:t>BuisSpecifiek</w:t>
            </w:r>
          </w:p>
        </w:tc>
        <w:tc>
          <w:tcPr>
            <w:tcW w:w="0" w:type="auto"/>
            <w:tcBorders>
              <w:top w:val="outset" w:sz="6" w:space="0" w:color="auto"/>
              <w:left w:val="outset" w:sz="6" w:space="0" w:color="auto"/>
              <w:bottom w:val="outset" w:sz="6" w:space="0" w:color="auto"/>
              <w:right w:val="outset" w:sz="6" w:space="0" w:color="auto"/>
            </w:tcBorders>
            <w:hideMark/>
          </w:tcPr>
          <w:p w14:paraId="456104D2"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3602C8FA" w14:textId="77777777" w:rsidR="00D128FB" w:rsidRPr="00631F8B" w:rsidRDefault="00D128FB" w:rsidP="006E2051">
            <w:r w:rsidRPr="00631F8B">
              <w:t>«featureType»</w:t>
            </w:r>
          </w:p>
        </w:tc>
      </w:tr>
      <w:tr w:rsidR="00D128FB" w:rsidRPr="00631F8B" w14:paraId="32098C0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5B31A2" w14:textId="77777777" w:rsidR="00D128FB" w:rsidRPr="00631F8B" w:rsidRDefault="00D128FB" w:rsidP="006E2051">
            <w:r w:rsidRPr="00631F8B">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14:paraId="658BC9F3"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3ECF4EA9" w14:textId="77777777" w:rsidR="00D128FB" w:rsidRPr="00631F8B" w:rsidRDefault="00D128FB" w:rsidP="006E2051">
            <w:r w:rsidRPr="00631F8B">
              <w:t>«codeList»</w:t>
            </w:r>
          </w:p>
        </w:tc>
      </w:tr>
      <w:tr w:rsidR="00D128FB" w:rsidRPr="00631F8B" w14:paraId="7AE804D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4CB757" w14:textId="77777777" w:rsidR="00D128FB" w:rsidRPr="00631F8B" w:rsidRDefault="00D128FB" w:rsidP="006E2051">
            <w:r w:rsidRPr="00631F8B">
              <w:t>ContainerLeidingelement</w:t>
            </w:r>
          </w:p>
        </w:tc>
        <w:tc>
          <w:tcPr>
            <w:tcW w:w="0" w:type="auto"/>
            <w:tcBorders>
              <w:top w:val="outset" w:sz="6" w:space="0" w:color="auto"/>
              <w:left w:val="outset" w:sz="6" w:space="0" w:color="auto"/>
              <w:bottom w:val="outset" w:sz="6" w:space="0" w:color="auto"/>
              <w:right w:val="outset" w:sz="6" w:space="0" w:color="auto"/>
            </w:tcBorders>
            <w:hideMark/>
          </w:tcPr>
          <w:p w14:paraId="21224831"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3B38537F" w14:textId="77777777" w:rsidR="00D128FB" w:rsidRPr="00631F8B" w:rsidRDefault="00D128FB" w:rsidP="006E2051">
            <w:r w:rsidRPr="00631F8B">
              <w:t>«featureType»</w:t>
            </w:r>
          </w:p>
        </w:tc>
      </w:tr>
      <w:tr w:rsidR="00D128FB" w:rsidRPr="00631F8B" w14:paraId="61585D6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0F179B" w14:textId="77777777" w:rsidR="00D128FB" w:rsidRPr="00631F8B" w:rsidRDefault="00D128FB" w:rsidP="006E2051">
            <w:r w:rsidRPr="00631F8B">
              <w:t>Diepte</w:t>
            </w:r>
          </w:p>
        </w:tc>
        <w:tc>
          <w:tcPr>
            <w:tcW w:w="0" w:type="auto"/>
            <w:tcBorders>
              <w:top w:val="outset" w:sz="6" w:space="0" w:color="auto"/>
              <w:left w:val="outset" w:sz="6" w:space="0" w:color="auto"/>
              <w:bottom w:val="outset" w:sz="6" w:space="0" w:color="auto"/>
              <w:right w:val="outset" w:sz="6" w:space="0" w:color="auto"/>
            </w:tcBorders>
            <w:hideMark/>
          </w:tcPr>
          <w:p w14:paraId="08096B41"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6C645D33" w14:textId="77777777" w:rsidR="00D128FB" w:rsidRPr="00631F8B" w:rsidRDefault="00D128FB" w:rsidP="006E2051">
            <w:r w:rsidRPr="00631F8B">
              <w:t>«featureType»</w:t>
            </w:r>
          </w:p>
        </w:tc>
      </w:tr>
      <w:tr w:rsidR="00D128FB" w:rsidRPr="00631F8B" w14:paraId="28E10B2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03CCE0" w14:textId="77777777" w:rsidR="00D128FB" w:rsidRPr="00631F8B" w:rsidRDefault="00D128FB" w:rsidP="006E2051">
            <w:r w:rsidRPr="00631F8B">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14:paraId="2AD77768"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270C95F1" w14:textId="77777777" w:rsidR="00D128FB" w:rsidRPr="00631F8B" w:rsidRDefault="00D128FB" w:rsidP="006E2051">
            <w:r w:rsidRPr="00631F8B">
              <w:t>«codeList»</w:t>
            </w:r>
          </w:p>
        </w:tc>
      </w:tr>
      <w:tr w:rsidR="00D128FB" w:rsidRPr="00631F8B" w14:paraId="1A348C0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74BCE4" w14:textId="77777777" w:rsidR="00D128FB" w:rsidRPr="00631F8B" w:rsidRDefault="00D128FB" w:rsidP="006E2051">
            <w:r w:rsidRPr="00631F8B">
              <w:t>DiepteNAP</w:t>
            </w:r>
          </w:p>
        </w:tc>
        <w:tc>
          <w:tcPr>
            <w:tcW w:w="0" w:type="auto"/>
            <w:tcBorders>
              <w:top w:val="outset" w:sz="6" w:space="0" w:color="auto"/>
              <w:left w:val="outset" w:sz="6" w:space="0" w:color="auto"/>
              <w:bottom w:val="outset" w:sz="6" w:space="0" w:color="auto"/>
              <w:right w:val="outset" w:sz="6" w:space="0" w:color="auto"/>
            </w:tcBorders>
            <w:hideMark/>
          </w:tcPr>
          <w:p w14:paraId="057F50BF"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004961AB" w14:textId="77777777" w:rsidR="00D128FB" w:rsidRPr="00631F8B" w:rsidRDefault="00D128FB" w:rsidP="006E2051">
            <w:r w:rsidRPr="00631F8B">
              <w:t>«featureType»</w:t>
            </w:r>
          </w:p>
        </w:tc>
      </w:tr>
      <w:tr w:rsidR="00D128FB" w:rsidRPr="00631F8B" w14:paraId="67FA017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ECB724" w14:textId="77777777" w:rsidR="00D128FB" w:rsidRPr="00631F8B" w:rsidRDefault="00D128FB" w:rsidP="006E2051">
            <w:r w:rsidRPr="00631F8B">
              <w:t>DiepteTovMaaiveld</w:t>
            </w:r>
          </w:p>
        </w:tc>
        <w:tc>
          <w:tcPr>
            <w:tcW w:w="0" w:type="auto"/>
            <w:tcBorders>
              <w:top w:val="outset" w:sz="6" w:space="0" w:color="auto"/>
              <w:left w:val="outset" w:sz="6" w:space="0" w:color="auto"/>
              <w:bottom w:val="outset" w:sz="6" w:space="0" w:color="auto"/>
              <w:right w:val="outset" w:sz="6" w:space="0" w:color="auto"/>
            </w:tcBorders>
            <w:hideMark/>
          </w:tcPr>
          <w:p w14:paraId="503ADD0A"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7D3EA983" w14:textId="77777777" w:rsidR="00D128FB" w:rsidRPr="00631F8B" w:rsidRDefault="00D128FB" w:rsidP="006E2051">
            <w:r w:rsidRPr="00631F8B">
              <w:t>«featureType»</w:t>
            </w:r>
          </w:p>
        </w:tc>
      </w:tr>
      <w:tr w:rsidR="00D128FB" w:rsidRPr="00631F8B" w14:paraId="0C798BF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175499" w14:textId="77777777" w:rsidR="00D128FB" w:rsidRPr="00631F8B" w:rsidRDefault="00D128FB" w:rsidP="006E2051">
            <w:r w:rsidRPr="00631F8B">
              <w:t>Duct</w:t>
            </w:r>
          </w:p>
        </w:tc>
        <w:tc>
          <w:tcPr>
            <w:tcW w:w="0" w:type="auto"/>
            <w:tcBorders>
              <w:top w:val="outset" w:sz="6" w:space="0" w:color="auto"/>
              <w:left w:val="outset" w:sz="6" w:space="0" w:color="auto"/>
              <w:bottom w:val="outset" w:sz="6" w:space="0" w:color="auto"/>
              <w:right w:val="outset" w:sz="6" w:space="0" w:color="auto"/>
            </w:tcBorders>
            <w:hideMark/>
          </w:tcPr>
          <w:p w14:paraId="03156307"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6684B751" w14:textId="77777777" w:rsidR="00D128FB" w:rsidRPr="00631F8B" w:rsidRDefault="00D128FB" w:rsidP="006E2051">
            <w:r w:rsidRPr="00631F8B">
              <w:t>«featureType»</w:t>
            </w:r>
          </w:p>
        </w:tc>
      </w:tr>
      <w:tr w:rsidR="00D128FB" w:rsidRPr="00631F8B" w14:paraId="7D244A8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FBAF5E" w14:textId="77777777" w:rsidR="00D128FB" w:rsidRPr="00631F8B" w:rsidRDefault="00D128FB" w:rsidP="006E2051">
            <w:r w:rsidRPr="00631F8B">
              <w:lastRenderedPageBreak/>
              <w:t>EffectcontourDodelijk</w:t>
            </w:r>
          </w:p>
        </w:tc>
        <w:tc>
          <w:tcPr>
            <w:tcW w:w="0" w:type="auto"/>
            <w:tcBorders>
              <w:top w:val="outset" w:sz="6" w:space="0" w:color="auto"/>
              <w:left w:val="outset" w:sz="6" w:space="0" w:color="auto"/>
              <w:bottom w:val="outset" w:sz="6" w:space="0" w:color="auto"/>
              <w:right w:val="outset" w:sz="6" w:space="0" w:color="auto"/>
            </w:tcBorders>
            <w:hideMark/>
          </w:tcPr>
          <w:p w14:paraId="2B836FCF"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6C6516B0" w14:textId="77777777" w:rsidR="00D128FB" w:rsidRPr="00631F8B" w:rsidRDefault="00D128FB" w:rsidP="006E2051">
            <w:r w:rsidRPr="00631F8B">
              <w:t>«featureType»</w:t>
            </w:r>
          </w:p>
        </w:tc>
      </w:tr>
      <w:tr w:rsidR="00D128FB" w:rsidRPr="00631F8B" w14:paraId="4C5ED56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4B3EB5" w14:textId="77777777" w:rsidR="00D128FB" w:rsidRPr="00631F8B" w:rsidRDefault="00D128FB" w:rsidP="006E2051">
            <w:r w:rsidRPr="00631F8B">
              <w:t>EffectScenarioType</w:t>
            </w:r>
          </w:p>
        </w:tc>
        <w:tc>
          <w:tcPr>
            <w:tcW w:w="0" w:type="auto"/>
            <w:tcBorders>
              <w:top w:val="outset" w:sz="6" w:space="0" w:color="auto"/>
              <w:left w:val="outset" w:sz="6" w:space="0" w:color="auto"/>
              <w:bottom w:val="outset" w:sz="6" w:space="0" w:color="auto"/>
              <w:right w:val="outset" w:sz="6" w:space="0" w:color="auto"/>
            </w:tcBorders>
            <w:hideMark/>
          </w:tcPr>
          <w:p w14:paraId="05B18BBC"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074A6705" w14:textId="77777777" w:rsidR="00D128FB" w:rsidRPr="00631F8B" w:rsidRDefault="00D128FB" w:rsidP="006E2051">
            <w:r w:rsidRPr="00631F8B">
              <w:t>«codeList»</w:t>
            </w:r>
          </w:p>
        </w:tc>
      </w:tr>
      <w:tr w:rsidR="00D128FB" w:rsidRPr="00631F8B" w14:paraId="075999C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2CA44E" w14:textId="77777777" w:rsidR="00D128FB" w:rsidRPr="00631F8B" w:rsidRDefault="00D128FB" w:rsidP="006E2051">
            <w:r w:rsidRPr="00631F8B">
              <w:t>EigenTopografie</w:t>
            </w:r>
          </w:p>
        </w:tc>
        <w:tc>
          <w:tcPr>
            <w:tcW w:w="0" w:type="auto"/>
            <w:tcBorders>
              <w:top w:val="outset" w:sz="6" w:space="0" w:color="auto"/>
              <w:left w:val="outset" w:sz="6" w:space="0" w:color="auto"/>
              <w:bottom w:val="outset" w:sz="6" w:space="0" w:color="auto"/>
              <w:right w:val="outset" w:sz="6" w:space="0" w:color="auto"/>
            </w:tcBorders>
            <w:hideMark/>
          </w:tcPr>
          <w:p w14:paraId="64A83BC5"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2509E316" w14:textId="77777777" w:rsidR="00D128FB" w:rsidRPr="00631F8B" w:rsidRDefault="00D128FB" w:rsidP="006E2051">
            <w:r w:rsidRPr="00631F8B">
              <w:t>«featureType»</w:t>
            </w:r>
          </w:p>
        </w:tc>
      </w:tr>
      <w:tr w:rsidR="00D128FB" w:rsidRPr="00631F8B" w14:paraId="1BF48D7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6C8E5B" w14:textId="77777777" w:rsidR="00D128FB" w:rsidRPr="00631F8B" w:rsidRDefault="00D128FB" w:rsidP="006E2051">
            <w:r w:rsidRPr="00631F8B">
              <w:t>EigenTopografieStatusValue</w:t>
            </w:r>
          </w:p>
        </w:tc>
        <w:tc>
          <w:tcPr>
            <w:tcW w:w="0" w:type="auto"/>
            <w:tcBorders>
              <w:top w:val="outset" w:sz="6" w:space="0" w:color="auto"/>
              <w:left w:val="outset" w:sz="6" w:space="0" w:color="auto"/>
              <w:bottom w:val="outset" w:sz="6" w:space="0" w:color="auto"/>
              <w:right w:val="outset" w:sz="6" w:space="0" w:color="auto"/>
            </w:tcBorders>
            <w:hideMark/>
          </w:tcPr>
          <w:p w14:paraId="469DFB98"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35C9DB73" w14:textId="77777777" w:rsidR="00D128FB" w:rsidRPr="00631F8B" w:rsidRDefault="00D128FB" w:rsidP="006E2051">
            <w:r w:rsidRPr="00631F8B">
              <w:t>«codeList»</w:t>
            </w:r>
          </w:p>
        </w:tc>
      </w:tr>
      <w:tr w:rsidR="00D128FB" w:rsidRPr="00631F8B" w14:paraId="13E650A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E3DB09" w14:textId="77777777" w:rsidR="00D128FB" w:rsidRPr="00631F8B" w:rsidRDefault="00D128FB" w:rsidP="006E2051">
            <w:r w:rsidRPr="00631F8B">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14:paraId="3356A2B7"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1DAD1409" w14:textId="77777777" w:rsidR="00D128FB" w:rsidRPr="00631F8B" w:rsidRDefault="00D128FB" w:rsidP="006E2051">
            <w:r w:rsidRPr="00631F8B">
              <w:t>«featureType»</w:t>
            </w:r>
          </w:p>
        </w:tc>
      </w:tr>
      <w:tr w:rsidR="00D128FB" w:rsidRPr="00631F8B" w14:paraId="62983C4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B1A131" w14:textId="77777777" w:rsidR="00D128FB" w:rsidRPr="00631F8B" w:rsidRDefault="00D128FB" w:rsidP="006E2051">
            <w:r w:rsidRPr="00631F8B">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14:paraId="0A818BF4"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26E2B721" w14:textId="77777777" w:rsidR="00D128FB" w:rsidRPr="00631F8B" w:rsidRDefault="00D128FB" w:rsidP="006E2051">
            <w:r w:rsidRPr="00631F8B">
              <w:t>«codeList»</w:t>
            </w:r>
          </w:p>
        </w:tc>
      </w:tr>
      <w:tr w:rsidR="00D128FB" w:rsidRPr="00631F8B" w14:paraId="610ECED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4CB6ED" w14:textId="77777777" w:rsidR="00D128FB" w:rsidRPr="00631F8B" w:rsidRDefault="00D128FB" w:rsidP="006E2051">
            <w:r w:rsidRPr="00631F8B">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6B125ABE"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3A301127" w14:textId="77777777" w:rsidR="00D128FB" w:rsidRPr="00631F8B" w:rsidRDefault="00D128FB" w:rsidP="006E2051">
            <w:r w:rsidRPr="00631F8B">
              <w:t>«featureType»</w:t>
            </w:r>
          </w:p>
        </w:tc>
      </w:tr>
      <w:tr w:rsidR="00D128FB" w:rsidRPr="00631F8B" w14:paraId="52BC75A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213D56" w14:textId="77777777" w:rsidR="00D128FB" w:rsidRPr="00631F8B" w:rsidRDefault="00D128FB" w:rsidP="006E2051">
            <w:r w:rsidRPr="00631F8B">
              <w:t>ExtraDetailinfo</w:t>
            </w:r>
          </w:p>
        </w:tc>
        <w:tc>
          <w:tcPr>
            <w:tcW w:w="0" w:type="auto"/>
            <w:tcBorders>
              <w:top w:val="outset" w:sz="6" w:space="0" w:color="auto"/>
              <w:left w:val="outset" w:sz="6" w:space="0" w:color="auto"/>
              <w:bottom w:val="outset" w:sz="6" w:space="0" w:color="auto"/>
              <w:right w:val="outset" w:sz="6" w:space="0" w:color="auto"/>
            </w:tcBorders>
            <w:hideMark/>
          </w:tcPr>
          <w:p w14:paraId="663AC70F"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77F37AD7" w14:textId="77777777" w:rsidR="00D128FB" w:rsidRPr="00631F8B" w:rsidRDefault="00D128FB" w:rsidP="006E2051">
            <w:r w:rsidRPr="00631F8B">
              <w:t>«featureType»</w:t>
            </w:r>
          </w:p>
        </w:tc>
      </w:tr>
      <w:tr w:rsidR="00D128FB" w:rsidRPr="00631F8B" w14:paraId="3F2B208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F96E24" w14:textId="77777777" w:rsidR="00D128FB" w:rsidRPr="00631F8B" w:rsidRDefault="00D128FB" w:rsidP="006E2051">
            <w:r w:rsidRPr="00631F8B">
              <w:t>ExtraDetailInfoTypeValue</w:t>
            </w:r>
          </w:p>
        </w:tc>
        <w:tc>
          <w:tcPr>
            <w:tcW w:w="0" w:type="auto"/>
            <w:tcBorders>
              <w:top w:val="outset" w:sz="6" w:space="0" w:color="auto"/>
              <w:left w:val="outset" w:sz="6" w:space="0" w:color="auto"/>
              <w:bottom w:val="outset" w:sz="6" w:space="0" w:color="auto"/>
              <w:right w:val="outset" w:sz="6" w:space="0" w:color="auto"/>
            </w:tcBorders>
            <w:hideMark/>
          </w:tcPr>
          <w:p w14:paraId="56032DF3"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53069912" w14:textId="77777777" w:rsidR="00D128FB" w:rsidRPr="00631F8B" w:rsidRDefault="00D128FB" w:rsidP="006E2051">
            <w:r w:rsidRPr="00631F8B">
              <w:t>«codeList»</w:t>
            </w:r>
          </w:p>
        </w:tc>
      </w:tr>
      <w:tr w:rsidR="00D128FB" w:rsidRPr="00631F8B" w14:paraId="38B5149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8CB954" w14:textId="77777777" w:rsidR="00D128FB" w:rsidRPr="00631F8B" w:rsidRDefault="00D128FB" w:rsidP="006E2051">
            <w:r w:rsidRPr="00631F8B">
              <w:t>ExtraGeometrie</w:t>
            </w:r>
          </w:p>
        </w:tc>
        <w:tc>
          <w:tcPr>
            <w:tcW w:w="0" w:type="auto"/>
            <w:tcBorders>
              <w:top w:val="outset" w:sz="6" w:space="0" w:color="auto"/>
              <w:left w:val="outset" w:sz="6" w:space="0" w:color="auto"/>
              <w:bottom w:val="outset" w:sz="6" w:space="0" w:color="auto"/>
              <w:right w:val="outset" w:sz="6" w:space="0" w:color="auto"/>
            </w:tcBorders>
            <w:hideMark/>
          </w:tcPr>
          <w:p w14:paraId="55AED23C"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2EC4386A" w14:textId="77777777" w:rsidR="00D128FB" w:rsidRPr="00631F8B" w:rsidRDefault="00D128FB" w:rsidP="006E2051">
            <w:r w:rsidRPr="00631F8B">
              <w:t>«featureType»</w:t>
            </w:r>
          </w:p>
        </w:tc>
      </w:tr>
      <w:tr w:rsidR="00D128FB" w:rsidRPr="00631F8B" w14:paraId="6ADC407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30B9E" w14:textId="77777777" w:rsidR="00D128FB" w:rsidRPr="00631F8B" w:rsidRDefault="00D128FB" w:rsidP="006E2051">
            <w:r w:rsidRPr="00631F8B">
              <w:t>ExtraInformatie</w:t>
            </w:r>
          </w:p>
        </w:tc>
        <w:tc>
          <w:tcPr>
            <w:tcW w:w="0" w:type="auto"/>
            <w:tcBorders>
              <w:top w:val="outset" w:sz="6" w:space="0" w:color="auto"/>
              <w:left w:val="outset" w:sz="6" w:space="0" w:color="auto"/>
              <w:bottom w:val="outset" w:sz="6" w:space="0" w:color="auto"/>
              <w:right w:val="outset" w:sz="6" w:space="0" w:color="auto"/>
            </w:tcBorders>
            <w:hideMark/>
          </w:tcPr>
          <w:p w14:paraId="4241796D"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64DC19F2" w14:textId="77777777" w:rsidR="00D128FB" w:rsidRPr="00631F8B" w:rsidRDefault="00D128FB" w:rsidP="006E2051">
            <w:r w:rsidRPr="00631F8B">
              <w:t>«featureType»</w:t>
            </w:r>
          </w:p>
        </w:tc>
      </w:tr>
      <w:tr w:rsidR="00D128FB" w:rsidRPr="00631F8B" w14:paraId="7265C3A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A1F01F" w14:textId="77777777" w:rsidR="00D128FB" w:rsidRPr="00631F8B" w:rsidRDefault="00D128FB" w:rsidP="006E2051">
            <w:r w:rsidRPr="00631F8B">
              <w:t>IMKLBasis</w:t>
            </w:r>
          </w:p>
        </w:tc>
        <w:tc>
          <w:tcPr>
            <w:tcW w:w="0" w:type="auto"/>
            <w:tcBorders>
              <w:top w:val="outset" w:sz="6" w:space="0" w:color="auto"/>
              <w:left w:val="outset" w:sz="6" w:space="0" w:color="auto"/>
              <w:bottom w:val="outset" w:sz="6" w:space="0" w:color="auto"/>
              <w:right w:val="outset" w:sz="6" w:space="0" w:color="auto"/>
            </w:tcBorders>
            <w:hideMark/>
          </w:tcPr>
          <w:p w14:paraId="4585957A"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30C43659" w14:textId="77777777" w:rsidR="00D128FB" w:rsidRPr="00631F8B" w:rsidRDefault="00D128FB" w:rsidP="006E2051">
            <w:r w:rsidRPr="00631F8B">
              <w:t>«featureType»</w:t>
            </w:r>
          </w:p>
        </w:tc>
      </w:tr>
      <w:tr w:rsidR="00D128FB" w:rsidRPr="00631F8B" w14:paraId="337C60B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10D1C3" w14:textId="77777777" w:rsidR="00D128FB" w:rsidRPr="00631F8B" w:rsidRDefault="00D128FB" w:rsidP="006E2051">
            <w:r w:rsidRPr="00631F8B">
              <w:t>Kabelbed</w:t>
            </w:r>
          </w:p>
        </w:tc>
        <w:tc>
          <w:tcPr>
            <w:tcW w:w="0" w:type="auto"/>
            <w:tcBorders>
              <w:top w:val="outset" w:sz="6" w:space="0" w:color="auto"/>
              <w:left w:val="outset" w:sz="6" w:space="0" w:color="auto"/>
              <w:bottom w:val="outset" w:sz="6" w:space="0" w:color="auto"/>
              <w:right w:val="outset" w:sz="6" w:space="0" w:color="auto"/>
            </w:tcBorders>
            <w:hideMark/>
          </w:tcPr>
          <w:p w14:paraId="314C00E1"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4BCA85D0" w14:textId="77777777" w:rsidR="00D128FB" w:rsidRPr="00631F8B" w:rsidRDefault="00D128FB" w:rsidP="006E2051">
            <w:r w:rsidRPr="00631F8B">
              <w:t>«featureType»</w:t>
            </w:r>
          </w:p>
        </w:tc>
      </w:tr>
      <w:tr w:rsidR="00D128FB" w:rsidRPr="00631F8B" w14:paraId="6AAE62D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982D3E" w14:textId="77777777" w:rsidR="00D128FB" w:rsidRPr="00631F8B" w:rsidRDefault="00D128FB" w:rsidP="006E2051">
            <w:r w:rsidRPr="00631F8B">
              <w:t>KabelEnLeidingContainer</w:t>
            </w:r>
          </w:p>
        </w:tc>
        <w:tc>
          <w:tcPr>
            <w:tcW w:w="0" w:type="auto"/>
            <w:tcBorders>
              <w:top w:val="outset" w:sz="6" w:space="0" w:color="auto"/>
              <w:left w:val="outset" w:sz="6" w:space="0" w:color="auto"/>
              <w:bottom w:val="outset" w:sz="6" w:space="0" w:color="auto"/>
              <w:right w:val="outset" w:sz="6" w:space="0" w:color="auto"/>
            </w:tcBorders>
            <w:hideMark/>
          </w:tcPr>
          <w:p w14:paraId="7A0C83A7"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4D239F98" w14:textId="77777777" w:rsidR="00D128FB" w:rsidRPr="00631F8B" w:rsidRDefault="00D128FB" w:rsidP="006E2051">
            <w:r w:rsidRPr="00631F8B">
              <w:t>«featureType»</w:t>
            </w:r>
          </w:p>
        </w:tc>
      </w:tr>
      <w:tr w:rsidR="00D128FB" w:rsidRPr="00631F8B" w14:paraId="6A48920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136731" w14:textId="77777777" w:rsidR="00D128FB" w:rsidRPr="00631F8B" w:rsidRDefault="00D128FB" w:rsidP="006E2051">
            <w:r w:rsidRPr="00631F8B">
              <w:t>KabelOfLeiding</w:t>
            </w:r>
          </w:p>
        </w:tc>
        <w:tc>
          <w:tcPr>
            <w:tcW w:w="0" w:type="auto"/>
            <w:tcBorders>
              <w:top w:val="outset" w:sz="6" w:space="0" w:color="auto"/>
              <w:left w:val="outset" w:sz="6" w:space="0" w:color="auto"/>
              <w:bottom w:val="outset" w:sz="6" w:space="0" w:color="auto"/>
              <w:right w:val="outset" w:sz="6" w:space="0" w:color="auto"/>
            </w:tcBorders>
            <w:hideMark/>
          </w:tcPr>
          <w:p w14:paraId="666A9166"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2158E4A7" w14:textId="77777777" w:rsidR="00D128FB" w:rsidRPr="00631F8B" w:rsidRDefault="00D128FB" w:rsidP="006E2051">
            <w:r w:rsidRPr="00631F8B">
              <w:t>«featureType»</w:t>
            </w:r>
          </w:p>
        </w:tc>
      </w:tr>
      <w:tr w:rsidR="00D128FB" w:rsidRPr="00631F8B" w14:paraId="3E8FDCF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176C63" w14:textId="77777777" w:rsidR="00D128FB" w:rsidRPr="00631F8B" w:rsidRDefault="00D128FB" w:rsidP="006E2051">
            <w:r w:rsidRPr="00631F8B">
              <w:t>KabelSpecifiek</w:t>
            </w:r>
          </w:p>
        </w:tc>
        <w:tc>
          <w:tcPr>
            <w:tcW w:w="0" w:type="auto"/>
            <w:tcBorders>
              <w:top w:val="outset" w:sz="6" w:space="0" w:color="auto"/>
              <w:left w:val="outset" w:sz="6" w:space="0" w:color="auto"/>
              <w:bottom w:val="outset" w:sz="6" w:space="0" w:color="auto"/>
              <w:right w:val="outset" w:sz="6" w:space="0" w:color="auto"/>
            </w:tcBorders>
            <w:hideMark/>
          </w:tcPr>
          <w:p w14:paraId="06A5FB3E"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28A434F1" w14:textId="77777777" w:rsidR="00D128FB" w:rsidRPr="00631F8B" w:rsidRDefault="00D128FB" w:rsidP="006E2051">
            <w:r w:rsidRPr="00631F8B">
              <w:t>«featureType»</w:t>
            </w:r>
          </w:p>
        </w:tc>
      </w:tr>
      <w:tr w:rsidR="00D128FB" w:rsidRPr="00631F8B" w14:paraId="1EBD521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1CBA49" w14:textId="77777777" w:rsidR="00D128FB" w:rsidRPr="00631F8B" w:rsidRDefault="00D128FB" w:rsidP="006E2051">
            <w:r w:rsidRPr="00631F8B">
              <w:t>Kast</w:t>
            </w:r>
          </w:p>
        </w:tc>
        <w:tc>
          <w:tcPr>
            <w:tcW w:w="0" w:type="auto"/>
            <w:tcBorders>
              <w:top w:val="outset" w:sz="6" w:space="0" w:color="auto"/>
              <w:left w:val="outset" w:sz="6" w:space="0" w:color="auto"/>
              <w:bottom w:val="outset" w:sz="6" w:space="0" w:color="auto"/>
              <w:right w:val="outset" w:sz="6" w:space="0" w:color="auto"/>
            </w:tcBorders>
            <w:hideMark/>
          </w:tcPr>
          <w:p w14:paraId="59235218"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3B1138D0" w14:textId="77777777" w:rsidR="00D128FB" w:rsidRPr="00631F8B" w:rsidRDefault="00D128FB" w:rsidP="006E2051">
            <w:r w:rsidRPr="00631F8B">
              <w:t>«featureType»</w:t>
            </w:r>
          </w:p>
        </w:tc>
      </w:tr>
      <w:tr w:rsidR="00D128FB" w:rsidRPr="00631F8B" w14:paraId="0902F82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02FD9E" w14:textId="77777777" w:rsidR="00D128FB" w:rsidRPr="00631F8B" w:rsidRDefault="00D128FB" w:rsidP="006E2051">
            <w:r w:rsidRPr="00631F8B">
              <w:t>Label</w:t>
            </w:r>
          </w:p>
        </w:tc>
        <w:tc>
          <w:tcPr>
            <w:tcW w:w="0" w:type="auto"/>
            <w:tcBorders>
              <w:top w:val="outset" w:sz="6" w:space="0" w:color="auto"/>
              <w:left w:val="outset" w:sz="6" w:space="0" w:color="auto"/>
              <w:bottom w:val="outset" w:sz="6" w:space="0" w:color="auto"/>
              <w:right w:val="outset" w:sz="6" w:space="0" w:color="auto"/>
            </w:tcBorders>
            <w:hideMark/>
          </w:tcPr>
          <w:p w14:paraId="6DC87841"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3EBA37FF" w14:textId="77777777" w:rsidR="00D128FB" w:rsidRPr="00631F8B" w:rsidRDefault="00D128FB" w:rsidP="006E2051">
            <w:r w:rsidRPr="00631F8B">
              <w:t>«featureType»</w:t>
            </w:r>
          </w:p>
        </w:tc>
      </w:tr>
      <w:tr w:rsidR="00D128FB" w:rsidRPr="00631F8B" w14:paraId="2395B64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F67A5C" w14:textId="77777777" w:rsidR="00D128FB" w:rsidRPr="00631F8B" w:rsidRDefault="00D128FB" w:rsidP="006E2051">
            <w:r w:rsidRPr="00631F8B">
              <w:t>Labelpositie</w:t>
            </w:r>
          </w:p>
        </w:tc>
        <w:tc>
          <w:tcPr>
            <w:tcW w:w="0" w:type="auto"/>
            <w:tcBorders>
              <w:top w:val="outset" w:sz="6" w:space="0" w:color="auto"/>
              <w:left w:val="outset" w:sz="6" w:space="0" w:color="auto"/>
              <w:bottom w:val="outset" w:sz="6" w:space="0" w:color="auto"/>
              <w:right w:val="outset" w:sz="6" w:space="0" w:color="auto"/>
            </w:tcBorders>
            <w:hideMark/>
          </w:tcPr>
          <w:p w14:paraId="77C0E9DE"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3ED8F0AB" w14:textId="77777777" w:rsidR="00D128FB" w:rsidRPr="00631F8B" w:rsidRDefault="00D128FB" w:rsidP="006E2051">
            <w:r w:rsidRPr="00631F8B">
              <w:t>«dataType»</w:t>
            </w:r>
          </w:p>
        </w:tc>
      </w:tr>
      <w:tr w:rsidR="00D128FB" w:rsidRPr="00631F8B" w14:paraId="6DB0030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7D7ED4" w14:textId="77777777" w:rsidR="00D128FB" w:rsidRPr="00631F8B" w:rsidRDefault="00D128FB" w:rsidP="006E2051">
            <w:r w:rsidRPr="00631F8B">
              <w:t>LabelpositieValue</w:t>
            </w:r>
          </w:p>
        </w:tc>
        <w:tc>
          <w:tcPr>
            <w:tcW w:w="0" w:type="auto"/>
            <w:tcBorders>
              <w:top w:val="outset" w:sz="6" w:space="0" w:color="auto"/>
              <w:left w:val="outset" w:sz="6" w:space="0" w:color="auto"/>
              <w:bottom w:val="outset" w:sz="6" w:space="0" w:color="auto"/>
              <w:right w:val="outset" w:sz="6" w:space="0" w:color="auto"/>
            </w:tcBorders>
            <w:hideMark/>
          </w:tcPr>
          <w:p w14:paraId="06777318"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2F871EA9" w14:textId="77777777" w:rsidR="00D128FB" w:rsidRPr="00631F8B" w:rsidRDefault="00D128FB" w:rsidP="006E2051">
            <w:r w:rsidRPr="00631F8B">
              <w:t>«codeList»</w:t>
            </w:r>
          </w:p>
        </w:tc>
      </w:tr>
      <w:tr w:rsidR="00D128FB" w:rsidRPr="00631F8B" w14:paraId="6F2842E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1D268" w14:textId="77777777" w:rsidR="00D128FB" w:rsidRPr="00631F8B" w:rsidRDefault="00D128FB" w:rsidP="006E2051">
            <w:r w:rsidRPr="00631F8B">
              <w:t>Leidingelement</w:t>
            </w:r>
          </w:p>
        </w:tc>
        <w:tc>
          <w:tcPr>
            <w:tcW w:w="0" w:type="auto"/>
            <w:tcBorders>
              <w:top w:val="outset" w:sz="6" w:space="0" w:color="auto"/>
              <w:left w:val="outset" w:sz="6" w:space="0" w:color="auto"/>
              <w:bottom w:val="outset" w:sz="6" w:space="0" w:color="auto"/>
              <w:right w:val="outset" w:sz="6" w:space="0" w:color="auto"/>
            </w:tcBorders>
            <w:hideMark/>
          </w:tcPr>
          <w:p w14:paraId="6DA19ABF"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6BBA8FB7" w14:textId="77777777" w:rsidR="00D128FB" w:rsidRPr="00631F8B" w:rsidRDefault="00D128FB" w:rsidP="006E2051">
            <w:r w:rsidRPr="00631F8B">
              <w:t>«featureType»</w:t>
            </w:r>
          </w:p>
        </w:tc>
      </w:tr>
      <w:tr w:rsidR="00D128FB" w:rsidRPr="00631F8B" w14:paraId="547C61D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9BBFFB" w14:textId="77777777" w:rsidR="00D128FB" w:rsidRPr="00631F8B" w:rsidRDefault="00D128FB" w:rsidP="006E2051">
            <w:r w:rsidRPr="00631F8B">
              <w:t>Maatvoering</w:t>
            </w:r>
          </w:p>
        </w:tc>
        <w:tc>
          <w:tcPr>
            <w:tcW w:w="0" w:type="auto"/>
            <w:tcBorders>
              <w:top w:val="outset" w:sz="6" w:space="0" w:color="auto"/>
              <w:left w:val="outset" w:sz="6" w:space="0" w:color="auto"/>
              <w:bottom w:val="outset" w:sz="6" w:space="0" w:color="auto"/>
              <w:right w:val="outset" w:sz="6" w:space="0" w:color="auto"/>
            </w:tcBorders>
            <w:hideMark/>
          </w:tcPr>
          <w:p w14:paraId="5020EA35"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19C5CDFF" w14:textId="77777777" w:rsidR="00D128FB" w:rsidRPr="00631F8B" w:rsidRDefault="00D128FB" w:rsidP="006E2051">
            <w:r w:rsidRPr="00631F8B">
              <w:t>«featureType»</w:t>
            </w:r>
          </w:p>
        </w:tc>
      </w:tr>
      <w:tr w:rsidR="00D128FB" w:rsidRPr="00631F8B" w14:paraId="5F33971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C24368" w14:textId="77777777" w:rsidR="00D128FB" w:rsidRPr="00631F8B" w:rsidRDefault="00D128FB" w:rsidP="006E2051">
            <w:r w:rsidRPr="00631F8B">
              <w:t>MaatvoeringsTypeValue</w:t>
            </w:r>
          </w:p>
        </w:tc>
        <w:tc>
          <w:tcPr>
            <w:tcW w:w="0" w:type="auto"/>
            <w:tcBorders>
              <w:top w:val="outset" w:sz="6" w:space="0" w:color="auto"/>
              <w:left w:val="outset" w:sz="6" w:space="0" w:color="auto"/>
              <w:bottom w:val="outset" w:sz="6" w:space="0" w:color="auto"/>
              <w:right w:val="outset" w:sz="6" w:space="0" w:color="auto"/>
            </w:tcBorders>
            <w:hideMark/>
          </w:tcPr>
          <w:p w14:paraId="31A0BF81"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7EDF7FB7" w14:textId="77777777" w:rsidR="00D128FB" w:rsidRPr="00631F8B" w:rsidRDefault="00D128FB" w:rsidP="006E2051">
            <w:r w:rsidRPr="00631F8B">
              <w:t>«codeList»</w:t>
            </w:r>
          </w:p>
        </w:tc>
      </w:tr>
      <w:tr w:rsidR="00D128FB" w:rsidRPr="00631F8B" w14:paraId="6467EF8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389197" w14:textId="77777777" w:rsidR="00D128FB" w:rsidRPr="00631F8B" w:rsidRDefault="00D128FB" w:rsidP="006E2051">
            <w:r w:rsidRPr="00631F8B">
              <w:t>Mangat</w:t>
            </w:r>
          </w:p>
        </w:tc>
        <w:tc>
          <w:tcPr>
            <w:tcW w:w="0" w:type="auto"/>
            <w:tcBorders>
              <w:top w:val="outset" w:sz="6" w:space="0" w:color="auto"/>
              <w:left w:val="outset" w:sz="6" w:space="0" w:color="auto"/>
              <w:bottom w:val="outset" w:sz="6" w:space="0" w:color="auto"/>
              <w:right w:val="outset" w:sz="6" w:space="0" w:color="auto"/>
            </w:tcBorders>
            <w:hideMark/>
          </w:tcPr>
          <w:p w14:paraId="6A364331"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3EBC99E0" w14:textId="77777777" w:rsidR="00D128FB" w:rsidRPr="00631F8B" w:rsidRDefault="00D128FB" w:rsidP="006E2051">
            <w:r w:rsidRPr="00631F8B">
              <w:t>«featureType»</w:t>
            </w:r>
          </w:p>
        </w:tc>
      </w:tr>
      <w:tr w:rsidR="00D128FB" w:rsidRPr="00631F8B" w14:paraId="7597185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5C0C7F" w14:textId="77777777" w:rsidR="00D128FB" w:rsidRPr="00631F8B" w:rsidRDefault="00D128FB" w:rsidP="006E2051">
            <w:r w:rsidRPr="00631F8B">
              <w:t>Mantelbuis</w:t>
            </w:r>
          </w:p>
        </w:tc>
        <w:tc>
          <w:tcPr>
            <w:tcW w:w="0" w:type="auto"/>
            <w:tcBorders>
              <w:top w:val="outset" w:sz="6" w:space="0" w:color="auto"/>
              <w:left w:val="outset" w:sz="6" w:space="0" w:color="auto"/>
              <w:bottom w:val="outset" w:sz="6" w:space="0" w:color="auto"/>
              <w:right w:val="outset" w:sz="6" w:space="0" w:color="auto"/>
            </w:tcBorders>
            <w:hideMark/>
          </w:tcPr>
          <w:p w14:paraId="20581571"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6E3B5775" w14:textId="77777777" w:rsidR="00D128FB" w:rsidRPr="00631F8B" w:rsidRDefault="00D128FB" w:rsidP="006E2051">
            <w:r w:rsidRPr="00631F8B">
              <w:t>«featureType»</w:t>
            </w:r>
          </w:p>
        </w:tc>
      </w:tr>
      <w:tr w:rsidR="00D128FB" w:rsidRPr="00631F8B" w14:paraId="3B4922A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8CBC29" w14:textId="77777777" w:rsidR="00D128FB" w:rsidRPr="00631F8B" w:rsidRDefault="00D128FB" w:rsidP="006E2051">
            <w:r w:rsidRPr="00631F8B">
              <w:t>Mast</w:t>
            </w:r>
          </w:p>
        </w:tc>
        <w:tc>
          <w:tcPr>
            <w:tcW w:w="0" w:type="auto"/>
            <w:tcBorders>
              <w:top w:val="outset" w:sz="6" w:space="0" w:color="auto"/>
              <w:left w:val="outset" w:sz="6" w:space="0" w:color="auto"/>
              <w:bottom w:val="outset" w:sz="6" w:space="0" w:color="auto"/>
              <w:right w:val="outset" w:sz="6" w:space="0" w:color="auto"/>
            </w:tcBorders>
            <w:hideMark/>
          </w:tcPr>
          <w:p w14:paraId="721B378D"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192F0114" w14:textId="77777777" w:rsidR="00D128FB" w:rsidRPr="00631F8B" w:rsidRDefault="00D128FB" w:rsidP="006E2051">
            <w:r w:rsidRPr="00631F8B">
              <w:t>«featureType»</w:t>
            </w:r>
          </w:p>
        </w:tc>
      </w:tr>
      <w:tr w:rsidR="00D128FB" w:rsidRPr="00631F8B" w14:paraId="19667BA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C21D1A" w14:textId="77777777" w:rsidR="00D128FB" w:rsidRPr="00631F8B" w:rsidRDefault="00D128FB" w:rsidP="006E2051">
            <w:r w:rsidRPr="00631F8B">
              <w:t>NauwkeurigheidDiepteValue</w:t>
            </w:r>
          </w:p>
        </w:tc>
        <w:tc>
          <w:tcPr>
            <w:tcW w:w="0" w:type="auto"/>
            <w:tcBorders>
              <w:top w:val="outset" w:sz="6" w:space="0" w:color="auto"/>
              <w:left w:val="outset" w:sz="6" w:space="0" w:color="auto"/>
              <w:bottom w:val="outset" w:sz="6" w:space="0" w:color="auto"/>
              <w:right w:val="outset" w:sz="6" w:space="0" w:color="auto"/>
            </w:tcBorders>
            <w:hideMark/>
          </w:tcPr>
          <w:p w14:paraId="54E36B80"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339FED7C" w14:textId="77777777" w:rsidR="00D128FB" w:rsidRPr="00631F8B" w:rsidRDefault="00D128FB" w:rsidP="006E2051">
            <w:r w:rsidRPr="00631F8B">
              <w:t>«codeList»</w:t>
            </w:r>
          </w:p>
        </w:tc>
      </w:tr>
      <w:tr w:rsidR="00D128FB" w:rsidRPr="00631F8B" w14:paraId="1B2C72E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A35638" w14:textId="77777777" w:rsidR="00D128FB" w:rsidRPr="00631F8B" w:rsidRDefault="00D128FB" w:rsidP="006E2051">
            <w:r w:rsidRPr="00631F8B">
              <w:t>NauwkeurigheidXYvalue</w:t>
            </w:r>
          </w:p>
        </w:tc>
        <w:tc>
          <w:tcPr>
            <w:tcW w:w="0" w:type="auto"/>
            <w:tcBorders>
              <w:top w:val="outset" w:sz="6" w:space="0" w:color="auto"/>
              <w:left w:val="outset" w:sz="6" w:space="0" w:color="auto"/>
              <w:bottom w:val="outset" w:sz="6" w:space="0" w:color="auto"/>
              <w:right w:val="outset" w:sz="6" w:space="0" w:color="auto"/>
            </w:tcBorders>
            <w:hideMark/>
          </w:tcPr>
          <w:p w14:paraId="142F68EE"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79D929FB" w14:textId="77777777" w:rsidR="00D128FB" w:rsidRPr="00631F8B" w:rsidRDefault="00D128FB" w:rsidP="006E2051">
            <w:r w:rsidRPr="00631F8B">
              <w:t>«codeList»</w:t>
            </w:r>
          </w:p>
        </w:tc>
      </w:tr>
      <w:tr w:rsidR="00D128FB" w:rsidRPr="00631F8B" w14:paraId="21F2712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3FDC69" w14:textId="77777777" w:rsidR="00D128FB" w:rsidRPr="00631F8B" w:rsidRDefault="00D128FB" w:rsidP="006E2051">
            <w:r w:rsidRPr="00631F8B">
              <w:t>NEN3610ID</w:t>
            </w:r>
          </w:p>
        </w:tc>
        <w:tc>
          <w:tcPr>
            <w:tcW w:w="0" w:type="auto"/>
            <w:tcBorders>
              <w:top w:val="outset" w:sz="6" w:space="0" w:color="auto"/>
              <w:left w:val="outset" w:sz="6" w:space="0" w:color="auto"/>
              <w:bottom w:val="outset" w:sz="6" w:space="0" w:color="auto"/>
              <w:right w:val="outset" w:sz="6" w:space="0" w:color="auto"/>
            </w:tcBorders>
            <w:hideMark/>
          </w:tcPr>
          <w:p w14:paraId="13F7643D"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14CD4590" w14:textId="77777777" w:rsidR="00D128FB" w:rsidRPr="00631F8B" w:rsidRDefault="00D128FB" w:rsidP="006E2051">
            <w:r w:rsidRPr="00631F8B">
              <w:t>«dataType»</w:t>
            </w:r>
          </w:p>
        </w:tc>
      </w:tr>
      <w:tr w:rsidR="00D128FB" w:rsidRPr="00631F8B" w14:paraId="315F3C4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EB4505" w14:textId="77777777" w:rsidR="00D128FB" w:rsidRPr="00631F8B" w:rsidRDefault="00D128FB" w:rsidP="006E2051">
            <w:r w:rsidRPr="00631F8B">
              <w:t>OilGasChemicalsAppurtenanceITypeIMKLValue</w:t>
            </w:r>
          </w:p>
        </w:tc>
        <w:tc>
          <w:tcPr>
            <w:tcW w:w="0" w:type="auto"/>
            <w:tcBorders>
              <w:top w:val="outset" w:sz="6" w:space="0" w:color="auto"/>
              <w:left w:val="outset" w:sz="6" w:space="0" w:color="auto"/>
              <w:bottom w:val="outset" w:sz="6" w:space="0" w:color="auto"/>
              <w:right w:val="outset" w:sz="6" w:space="0" w:color="auto"/>
            </w:tcBorders>
            <w:hideMark/>
          </w:tcPr>
          <w:p w14:paraId="18C3D3F2"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2BA69999" w14:textId="77777777" w:rsidR="00D128FB" w:rsidRPr="00631F8B" w:rsidRDefault="00D128FB" w:rsidP="006E2051">
            <w:r w:rsidRPr="00631F8B">
              <w:t>«codeList»</w:t>
            </w:r>
          </w:p>
        </w:tc>
      </w:tr>
      <w:tr w:rsidR="00D128FB" w:rsidRPr="00631F8B" w14:paraId="15554D9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84463" w14:textId="77777777" w:rsidR="00D128FB" w:rsidRPr="00631F8B" w:rsidRDefault="00D128FB" w:rsidP="006E2051">
            <w:r w:rsidRPr="00631F8B">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14:paraId="45846694"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036002BA" w14:textId="77777777" w:rsidR="00D128FB" w:rsidRPr="00631F8B" w:rsidRDefault="00D128FB" w:rsidP="006E2051">
            <w:r w:rsidRPr="00631F8B">
              <w:t>«codeList»</w:t>
            </w:r>
          </w:p>
        </w:tc>
      </w:tr>
      <w:tr w:rsidR="00D128FB" w:rsidRPr="00631F8B" w14:paraId="52DDED1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8DB621" w14:textId="77777777" w:rsidR="00D128FB" w:rsidRPr="00631F8B" w:rsidRDefault="00D128FB" w:rsidP="006E2051">
            <w:r w:rsidRPr="00631F8B">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14:paraId="4B90CC88"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0D034E42" w14:textId="77777777" w:rsidR="00D128FB" w:rsidRPr="00631F8B" w:rsidRDefault="00D128FB" w:rsidP="006E2051">
            <w:r w:rsidRPr="00631F8B">
              <w:t>«featureType»</w:t>
            </w:r>
          </w:p>
        </w:tc>
      </w:tr>
      <w:tr w:rsidR="00D128FB" w:rsidRPr="00631F8B" w14:paraId="3968A18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DCED76" w14:textId="77777777" w:rsidR="00D128FB" w:rsidRPr="00631F8B" w:rsidRDefault="00D128FB" w:rsidP="006E2051">
            <w:r w:rsidRPr="00631F8B">
              <w:t>PipeMaterialTypeIMKLValue</w:t>
            </w:r>
          </w:p>
        </w:tc>
        <w:tc>
          <w:tcPr>
            <w:tcW w:w="0" w:type="auto"/>
            <w:tcBorders>
              <w:top w:val="outset" w:sz="6" w:space="0" w:color="auto"/>
              <w:left w:val="outset" w:sz="6" w:space="0" w:color="auto"/>
              <w:bottom w:val="outset" w:sz="6" w:space="0" w:color="auto"/>
              <w:right w:val="outset" w:sz="6" w:space="0" w:color="auto"/>
            </w:tcBorders>
            <w:hideMark/>
          </w:tcPr>
          <w:p w14:paraId="048E8F81"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6C23EDD9" w14:textId="77777777" w:rsidR="00D128FB" w:rsidRPr="00631F8B" w:rsidRDefault="00D128FB" w:rsidP="006E2051">
            <w:r w:rsidRPr="00631F8B">
              <w:t>«codeList»</w:t>
            </w:r>
          </w:p>
        </w:tc>
      </w:tr>
      <w:tr w:rsidR="00D128FB" w:rsidRPr="00631F8B" w14:paraId="7218DD9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0AAB02" w14:textId="77777777" w:rsidR="00D128FB" w:rsidRPr="00631F8B" w:rsidRDefault="00D128FB" w:rsidP="006E2051">
            <w:r w:rsidRPr="00631F8B">
              <w:t>Rioolleiding</w:t>
            </w:r>
          </w:p>
        </w:tc>
        <w:tc>
          <w:tcPr>
            <w:tcW w:w="0" w:type="auto"/>
            <w:tcBorders>
              <w:top w:val="outset" w:sz="6" w:space="0" w:color="auto"/>
              <w:left w:val="outset" w:sz="6" w:space="0" w:color="auto"/>
              <w:bottom w:val="outset" w:sz="6" w:space="0" w:color="auto"/>
              <w:right w:val="outset" w:sz="6" w:space="0" w:color="auto"/>
            </w:tcBorders>
            <w:hideMark/>
          </w:tcPr>
          <w:p w14:paraId="7A4F778A"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55A9E73C" w14:textId="77777777" w:rsidR="00D128FB" w:rsidRPr="00631F8B" w:rsidRDefault="00D128FB" w:rsidP="006E2051">
            <w:r w:rsidRPr="00631F8B">
              <w:t>«featureType»</w:t>
            </w:r>
          </w:p>
        </w:tc>
      </w:tr>
      <w:tr w:rsidR="00D128FB" w:rsidRPr="00631F8B" w14:paraId="59767B6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FA8A54" w14:textId="77777777" w:rsidR="00D128FB" w:rsidRPr="00631F8B" w:rsidRDefault="00D128FB" w:rsidP="006E2051">
            <w:r w:rsidRPr="00631F8B">
              <w:t>RioolleidingTypeValue</w:t>
            </w:r>
          </w:p>
        </w:tc>
        <w:tc>
          <w:tcPr>
            <w:tcW w:w="0" w:type="auto"/>
            <w:tcBorders>
              <w:top w:val="outset" w:sz="6" w:space="0" w:color="auto"/>
              <w:left w:val="outset" w:sz="6" w:space="0" w:color="auto"/>
              <w:bottom w:val="outset" w:sz="6" w:space="0" w:color="auto"/>
              <w:right w:val="outset" w:sz="6" w:space="0" w:color="auto"/>
            </w:tcBorders>
            <w:hideMark/>
          </w:tcPr>
          <w:p w14:paraId="2C999EA5"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1C67E986" w14:textId="77777777" w:rsidR="00D128FB" w:rsidRPr="00631F8B" w:rsidRDefault="00D128FB" w:rsidP="006E2051">
            <w:r w:rsidRPr="00631F8B">
              <w:t>«codeList»</w:t>
            </w:r>
          </w:p>
        </w:tc>
      </w:tr>
      <w:tr w:rsidR="00D128FB" w:rsidRPr="00631F8B" w14:paraId="344E5C7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890A2" w14:textId="77777777" w:rsidR="00D128FB" w:rsidRPr="00631F8B" w:rsidRDefault="00D128FB" w:rsidP="006E2051">
            <w:r w:rsidRPr="00631F8B">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14:paraId="13816082"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656023E8" w14:textId="77777777" w:rsidR="00D128FB" w:rsidRPr="00631F8B" w:rsidRDefault="00D128FB" w:rsidP="006E2051">
            <w:r w:rsidRPr="00631F8B">
              <w:t>«codeList»</w:t>
            </w:r>
          </w:p>
        </w:tc>
      </w:tr>
      <w:tr w:rsidR="00D128FB" w:rsidRPr="00631F8B" w14:paraId="7D79B82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E0B43" w14:textId="77777777" w:rsidR="00D128FB" w:rsidRPr="00631F8B" w:rsidRDefault="00D128FB" w:rsidP="006E2051">
            <w:r w:rsidRPr="00631F8B">
              <w:t>StedelijkWaterSpecifiek</w:t>
            </w:r>
          </w:p>
        </w:tc>
        <w:tc>
          <w:tcPr>
            <w:tcW w:w="0" w:type="auto"/>
            <w:tcBorders>
              <w:top w:val="outset" w:sz="6" w:space="0" w:color="auto"/>
              <w:left w:val="outset" w:sz="6" w:space="0" w:color="auto"/>
              <w:bottom w:val="outset" w:sz="6" w:space="0" w:color="auto"/>
              <w:right w:val="outset" w:sz="6" w:space="0" w:color="auto"/>
            </w:tcBorders>
            <w:hideMark/>
          </w:tcPr>
          <w:p w14:paraId="1042CE80"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6DF8D113" w14:textId="77777777" w:rsidR="00D128FB" w:rsidRPr="00631F8B" w:rsidRDefault="00D128FB" w:rsidP="006E2051">
            <w:r w:rsidRPr="00631F8B">
              <w:t>«featureType»</w:t>
            </w:r>
          </w:p>
        </w:tc>
      </w:tr>
      <w:tr w:rsidR="00D128FB" w:rsidRPr="00631F8B" w14:paraId="090A273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B239C" w14:textId="77777777" w:rsidR="00D128FB" w:rsidRPr="00631F8B" w:rsidRDefault="00D128FB" w:rsidP="006E2051">
            <w:r w:rsidRPr="00631F8B">
              <w:t>TechnischContactpersoon</w:t>
            </w:r>
          </w:p>
        </w:tc>
        <w:tc>
          <w:tcPr>
            <w:tcW w:w="0" w:type="auto"/>
            <w:tcBorders>
              <w:top w:val="outset" w:sz="6" w:space="0" w:color="auto"/>
              <w:left w:val="outset" w:sz="6" w:space="0" w:color="auto"/>
              <w:bottom w:val="outset" w:sz="6" w:space="0" w:color="auto"/>
              <w:right w:val="outset" w:sz="6" w:space="0" w:color="auto"/>
            </w:tcBorders>
            <w:hideMark/>
          </w:tcPr>
          <w:p w14:paraId="77B1F75A"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016B362E" w14:textId="77777777" w:rsidR="00D128FB" w:rsidRPr="00631F8B" w:rsidRDefault="00D128FB" w:rsidP="006E2051">
            <w:r w:rsidRPr="00631F8B">
              <w:t>«dataType»</w:t>
            </w:r>
          </w:p>
        </w:tc>
      </w:tr>
      <w:tr w:rsidR="00D128FB" w:rsidRPr="00631F8B" w14:paraId="6D09883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8EBAF9" w14:textId="77777777" w:rsidR="00D128FB" w:rsidRPr="00631F8B" w:rsidRDefault="00D128FB" w:rsidP="006E2051">
            <w:r w:rsidRPr="00631F8B">
              <w:t>TechnischGebouw</w:t>
            </w:r>
          </w:p>
        </w:tc>
        <w:tc>
          <w:tcPr>
            <w:tcW w:w="0" w:type="auto"/>
            <w:tcBorders>
              <w:top w:val="outset" w:sz="6" w:space="0" w:color="auto"/>
              <w:left w:val="outset" w:sz="6" w:space="0" w:color="auto"/>
              <w:bottom w:val="outset" w:sz="6" w:space="0" w:color="auto"/>
              <w:right w:val="outset" w:sz="6" w:space="0" w:color="auto"/>
            </w:tcBorders>
            <w:hideMark/>
          </w:tcPr>
          <w:p w14:paraId="2FA7D9EE"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55605E2B" w14:textId="77777777" w:rsidR="00D128FB" w:rsidRPr="00631F8B" w:rsidRDefault="00D128FB" w:rsidP="006E2051">
            <w:r w:rsidRPr="00631F8B">
              <w:t>«featureType»</w:t>
            </w:r>
          </w:p>
        </w:tc>
      </w:tr>
      <w:tr w:rsidR="00D128FB" w:rsidRPr="00631F8B" w14:paraId="26FCFDF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BC663A" w14:textId="77777777" w:rsidR="00D128FB" w:rsidRPr="00631F8B" w:rsidRDefault="00D128FB" w:rsidP="006E2051">
            <w:r w:rsidRPr="00631F8B">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53AA7F6F"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4EE7A049" w14:textId="77777777" w:rsidR="00D128FB" w:rsidRPr="00631F8B" w:rsidRDefault="00D128FB" w:rsidP="006E2051">
            <w:r w:rsidRPr="00631F8B">
              <w:t>«featureType»</w:t>
            </w:r>
          </w:p>
        </w:tc>
      </w:tr>
      <w:tr w:rsidR="00D128FB" w:rsidRPr="00631F8B" w14:paraId="1937127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BB36" w14:textId="77777777" w:rsidR="00D128FB" w:rsidRPr="00631F8B" w:rsidRDefault="00D128FB" w:rsidP="006E2051">
            <w:r w:rsidRPr="00631F8B">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14:paraId="2E22DA77"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0A23C487" w14:textId="77777777" w:rsidR="00D128FB" w:rsidRPr="00631F8B" w:rsidRDefault="00D128FB" w:rsidP="006E2051">
            <w:r w:rsidRPr="00631F8B">
              <w:t>«codeList»</w:t>
            </w:r>
          </w:p>
        </w:tc>
      </w:tr>
      <w:tr w:rsidR="00D128FB" w:rsidRPr="00631F8B" w14:paraId="65E9D73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CCF5A9" w14:textId="77777777" w:rsidR="00D128FB" w:rsidRPr="00631F8B" w:rsidRDefault="00D128FB" w:rsidP="006E2051">
            <w:r w:rsidRPr="00631F8B">
              <w:t>Thema</w:t>
            </w:r>
          </w:p>
        </w:tc>
        <w:tc>
          <w:tcPr>
            <w:tcW w:w="0" w:type="auto"/>
            <w:tcBorders>
              <w:top w:val="outset" w:sz="6" w:space="0" w:color="auto"/>
              <w:left w:val="outset" w:sz="6" w:space="0" w:color="auto"/>
              <w:bottom w:val="outset" w:sz="6" w:space="0" w:color="auto"/>
              <w:right w:val="outset" w:sz="6" w:space="0" w:color="auto"/>
            </w:tcBorders>
            <w:hideMark/>
          </w:tcPr>
          <w:p w14:paraId="01F953B4"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550CC4E1" w14:textId="77777777" w:rsidR="00D128FB" w:rsidRPr="00631F8B" w:rsidRDefault="00D128FB" w:rsidP="006E2051">
            <w:r w:rsidRPr="00631F8B">
              <w:t>«codeList»</w:t>
            </w:r>
          </w:p>
        </w:tc>
      </w:tr>
      <w:tr w:rsidR="00D128FB" w:rsidRPr="00631F8B" w14:paraId="49570AA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F1290C" w14:textId="77777777" w:rsidR="00D128FB" w:rsidRPr="00631F8B" w:rsidRDefault="00D128FB" w:rsidP="006E2051">
            <w:r w:rsidRPr="00631F8B">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14:paraId="7CC09EAD"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04945394" w14:textId="77777777" w:rsidR="00D128FB" w:rsidRPr="00631F8B" w:rsidRDefault="00D128FB" w:rsidP="006E2051">
            <w:r w:rsidRPr="00631F8B">
              <w:t>«codeList»</w:t>
            </w:r>
          </w:p>
        </w:tc>
      </w:tr>
      <w:tr w:rsidR="00D128FB" w:rsidRPr="00631F8B" w14:paraId="4F8DE71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40000F" w14:textId="77777777" w:rsidR="00D128FB" w:rsidRPr="00631F8B" w:rsidRDefault="00D128FB" w:rsidP="006E2051">
            <w:r w:rsidRPr="00631F8B">
              <w:t>ThermischePijpleiding</w:t>
            </w:r>
          </w:p>
        </w:tc>
        <w:tc>
          <w:tcPr>
            <w:tcW w:w="0" w:type="auto"/>
            <w:tcBorders>
              <w:top w:val="outset" w:sz="6" w:space="0" w:color="auto"/>
              <w:left w:val="outset" w:sz="6" w:space="0" w:color="auto"/>
              <w:bottom w:val="outset" w:sz="6" w:space="0" w:color="auto"/>
              <w:right w:val="outset" w:sz="6" w:space="0" w:color="auto"/>
            </w:tcBorders>
            <w:hideMark/>
          </w:tcPr>
          <w:p w14:paraId="514F080E"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5FF4DB4C" w14:textId="77777777" w:rsidR="00D128FB" w:rsidRPr="00631F8B" w:rsidRDefault="00D128FB" w:rsidP="006E2051">
            <w:r w:rsidRPr="00631F8B">
              <w:t>«featureType»</w:t>
            </w:r>
          </w:p>
        </w:tc>
      </w:tr>
      <w:tr w:rsidR="00D128FB" w:rsidRPr="00631F8B" w14:paraId="67E5FCF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E87B6A" w14:textId="77777777" w:rsidR="00D128FB" w:rsidRPr="00631F8B" w:rsidRDefault="00D128FB" w:rsidP="006E2051">
            <w:r w:rsidRPr="00631F8B">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14:paraId="1ED33B3F"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28949A08" w14:textId="77777777" w:rsidR="00D128FB" w:rsidRPr="00631F8B" w:rsidRDefault="00D128FB" w:rsidP="006E2051">
            <w:r w:rsidRPr="00631F8B">
              <w:t>«codeList»</w:t>
            </w:r>
          </w:p>
        </w:tc>
      </w:tr>
      <w:tr w:rsidR="00D128FB" w:rsidRPr="00631F8B" w14:paraId="7CE6D0A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25BA29" w14:textId="77777777" w:rsidR="00D128FB" w:rsidRPr="00631F8B" w:rsidRDefault="00D128FB" w:rsidP="006E2051">
            <w:r w:rsidRPr="00631F8B">
              <w:lastRenderedPageBreak/>
              <w:t>Toren</w:t>
            </w:r>
          </w:p>
        </w:tc>
        <w:tc>
          <w:tcPr>
            <w:tcW w:w="0" w:type="auto"/>
            <w:tcBorders>
              <w:top w:val="outset" w:sz="6" w:space="0" w:color="auto"/>
              <w:left w:val="outset" w:sz="6" w:space="0" w:color="auto"/>
              <w:bottom w:val="outset" w:sz="6" w:space="0" w:color="auto"/>
              <w:right w:val="outset" w:sz="6" w:space="0" w:color="auto"/>
            </w:tcBorders>
            <w:hideMark/>
          </w:tcPr>
          <w:p w14:paraId="2B63A677"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28F5E88A" w14:textId="77777777" w:rsidR="00D128FB" w:rsidRPr="00631F8B" w:rsidRDefault="00D128FB" w:rsidP="006E2051">
            <w:r w:rsidRPr="00631F8B">
              <w:t>«featureType»</w:t>
            </w:r>
          </w:p>
        </w:tc>
      </w:tr>
      <w:tr w:rsidR="00D128FB" w:rsidRPr="00631F8B" w14:paraId="73FF443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DF33F7" w14:textId="77777777" w:rsidR="00D128FB" w:rsidRPr="00631F8B" w:rsidRDefault="00D128FB" w:rsidP="006E2051">
            <w:r w:rsidRPr="00631F8B">
              <w:t>Transportroute</w:t>
            </w:r>
          </w:p>
        </w:tc>
        <w:tc>
          <w:tcPr>
            <w:tcW w:w="0" w:type="auto"/>
            <w:tcBorders>
              <w:top w:val="outset" w:sz="6" w:space="0" w:color="auto"/>
              <w:left w:val="outset" w:sz="6" w:space="0" w:color="auto"/>
              <w:bottom w:val="outset" w:sz="6" w:space="0" w:color="auto"/>
              <w:right w:val="outset" w:sz="6" w:space="0" w:color="auto"/>
            </w:tcBorders>
            <w:hideMark/>
          </w:tcPr>
          <w:p w14:paraId="36D96578"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4D168529" w14:textId="77777777" w:rsidR="00D128FB" w:rsidRPr="00631F8B" w:rsidRDefault="00D128FB" w:rsidP="006E2051">
            <w:r w:rsidRPr="00631F8B">
              <w:t>«featureType»</w:t>
            </w:r>
          </w:p>
        </w:tc>
      </w:tr>
      <w:tr w:rsidR="00D128FB" w:rsidRPr="00631F8B" w14:paraId="05977C5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804E3" w14:textId="77777777" w:rsidR="00D128FB" w:rsidRPr="00631F8B" w:rsidRDefault="00D128FB" w:rsidP="006E2051">
            <w:r w:rsidRPr="00631F8B">
              <w:t>Transportroutedeel</w:t>
            </w:r>
          </w:p>
        </w:tc>
        <w:tc>
          <w:tcPr>
            <w:tcW w:w="0" w:type="auto"/>
            <w:tcBorders>
              <w:top w:val="outset" w:sz="6" w:space="0" w:color="auto"/>
              <w:left w:val="outset" w:sz="6" w:space="0" w:color="auto"/>
              <w:bottom w:val="outset" w:sz="6" w:space="0" w:color="auto"/>
              <w:right w:val="outset" w:sz="6" w:space="0" w:color="auto"/>
            </w:tcBorders>
            <w:hideMark/>
          </w:tcPr>
          <w:p w14:paraId="3A104052"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1C806B0C" w14:textId="77777777" w:rsidR="00D128FB" w:rsidRPr="00631F8B" w:rsidRDefault="00D128FB" w:rsidP="006E2051">
            <w:r w:rsidRPr="00631F8B">
              <w:t>«featureType»</w:t>
            </w:r>
          </w:p>
        </w:tc>
      </w:tr>
      <w:tr w:rsidR="00D128FB" w:rsidRPr="00631F8B" w14:paraId="215C4CC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8A9676" w14:textId="77777777" w:rsidR="00D128FB" w:rsidRPr="00631F8B" w:rsidRDefault="00D128FB" w:rsidP="006E2051">
            <w:r w:rsidRPr="00631F8B">
              <w:t>TransportrouteRisico</w:t>
            </w:r>
          </w:p>
        </w:tc>
        <w:tc>
          <w:tcPr>
            <w:tcW w:w="0" w:type="auto"/>
            <w:tcBorders>
              <w:top w:val="outset" w:sz="6" w:space="0" w:color="auto"/>
              <w:left w:val="outset" w:sz="6" w:space="0" w:color="auto"/>
              <w:bottom w:val="outset" w:sz="6" w:space="0" w:color="auto"/>
              <w:right w:val="outset" w:sz="6" w:space="0" w:color="auto"/>
            </w:tcBorders>
            <w:hideMark/>
          </w:tcPr>
          <w:p w14:paraId="22BAF9D2"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7A0EB5AB" w14:textId="77777777" w:rsidR="00D128FB" w:rsidRPr="00631F8B" w:rsidRDefault="00D128FB" w:rsidP="006E2051">
            <w:r w:rsidRPr="00631F8B">
              <w:t>«featureType»</w:t>
            </w:r>
          </w:p>
        </w:tc>
      </w:tr>
      <w:tr w:rsidR="00D128FB" w:rsidRPr="00631F8B" w14:paraId="0EEDF5A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FAE255" w14:textId="77777777" w:rsidR="00D128FB" w:rsidRPr="00631F8B" w:rsidRDefault="00D128FB" w:rsidP="006E2051">
            <w:r w:rsidRPr="00631F8B">
              <w:t>Utiliteitsnet</w:t>
            </w:r>
          </w:p>
        </w:tc>
        <w:tc>
          <w:tcPr>
            <w:tcW w:w="0" w:type="auto"/>
            <w:tcBorders>
              <w:top w:val="outset" w:sz="6" w:space="0" w:color="auto"/>
              <w:left w:val="outset" w:sz="6" w:space="0" w:color="auto"/>
              <w:bottom w:val="outset" w:sz="6" w:space="0" w:color="auto"/>
              <w:right w:val="outset" w:sz="6" w:space="0" w:color="auto"/>
            </w:tcBorders>
            <w:hideMark/>
          </w:tcPr>
          <w:p w14:paraId="6FC9C7DE"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2B058C8E" w14:textId="77777777" w:rsidR="00D128FB" w:rsidRPr="00631F8B" w:rsidRDefault="00D128FB" w:rsidP="006E2051">
            <w:r w:rsidRPr="00631F8B">
              <w:t>«featureType»</w:t>
            </w:r>
          </w:p>
        </w:tc>
      </w:tr>
      <w:tr w:rsidR="00D128FB" w:rsidRPr="00631F8B" w14:paraId="7C5F914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51DB8" w14:textId="77777777" w:rsidR="00D128FB" w:rsidRPr="00631F8B" w:rsidRDefault="00D128FB" w:rsidP="006E2051">
            <w:r w:rsidRPr="00631F8B">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14:paraId="2B81FBD4"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34A6C1A4" w14:textId="77777777" w:rsidR="00D128FB" w:rsidRPr="00631F8B" w:rsidRDefault="00D128FB" w:rsidP="006E2051">
            <w:r w:rsidRPr="00631F8B">
              <w:t>«codeList»</w:t>
            </w:r>
          </w:p>
        </w:tc>
      </w:tr>
      <w:tr w:rsidR="00D128FB" w:rsidRPr="00631F8B" w14:paraId="644276A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5670A4" w14:textId="77777777" w:rsidR="00D128FB" w:rsidRPr="00631F8B" w:rsidRDefault="00D128FB" w:rsidP="006E2051">
            <w:r w:rsidRPr="00631F8B">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14:paraId="042C47FB"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31D21A29" w14:textId="77777777" w:rsidR="00D128FB" w:rsidRPr="00631F8B" w:rsidRDefault="00D128FB" w:rsidP="006E2051">
            <w:r w:rsidRPr="00631F8B">
              <w:t>«codeList»</w:t>
            </w:r>
          </w:p>
        </w:tc>
      </w:tr>
      <w:tr w:rsidR="00D128FB" w:rsidRPr="00631F8B" w14:paraId="5710726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CEC3C0" w14:textId="77777777" w:rsidR="00D128FB" w:rsidRPr="00631F8B" w:rsidRDefault="00D128FB" w:rsidP="006E2051">
            <w:r w:rsidRPr="00631F8B">
              <w:t>Waterleiding</w:t>
            </w:r>
          </w:p>
        </w:tc>
        <w:tc>
          <w:tcPr>
            <w:tcW w:w="0" w:type="auto"/>
            <w:tcBorders>
              <w:top w:val="outset" w:sz="6" w:space="0" w:color="auto"/>
              <w:left w:val="outset" w:sz="6" w:space="0" w:color="auto"/>
              <w:bottom w:val="outset" w:sz="6" w:space="0" w:color="auto"/>
              <w:right w:val="outset" w:sz="6" w:space="0" w:color="auto"/>
            </w:tcBorders>
            <w:hideMark/>
          </w:tcPr>
          <w:p w14:paraId="6B3889D8" w14:textId="77777777"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14:paraId="730D0F4A" w14:textId="77777777" w:rsidR="00D128FB" w:rsidRPr="00631F8B" w:rsidRDefault="00D128FB" w:rsidP="006E2051">
            <w:r w:rsidRPr="00631F8B">
              <w:t>«featureType»</w:t>
            </w:r>
          </w:p>
        </w:tc>
      </w:tr>
      <w:tr w:rsidR="00D128FB" w:rsidRPr="00631F8B" w14:paraId="0EE65C4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01E89B" w14:textId="77777777" w:rsidR="00D128FB" w:rsidRPr="00631F8B" w:rsidRDefault="00D128FB" w:rsidP="006E2051">
            <w:r w:rsidRPr="00631F8B">
              <w:t>PipeMaterialTypeValue</w:t>
            </w:r>
          </w:p>
        </w:tc>
        <w:tc>
          <w:tcPr>
            <w:tcW w:w="0" w:type="auto"/>
            <w:tcBorders>
              <w:top w:val="outset" w:sz="6" w:space="0" w:color="auto"/>
              <w:left w:val="outset" w:sz="6" w:space="0" w:color="auto"/>
              <w:bottom w:val="outset" w:sz="6" w:space="0" w:color="auto"/>
              <w:right w:val="outset" w:sz="6" w:space="0" w:color="auto"/>
            </w:tcBorders>
            <w:hideMark/>
          </w:tcPr>
          <w:p w14:paraId="3D456092" w14:textId="77777777" w:rsidR="00D128FB" w:rsidRPr="00631F8B" w:rsidRDefault="00D128FB" w:rsidP="00A11E16">
            <w:pPr>
              <w:jc w:val="left"/>
              <w:rPr>
                <w:lang w:val="en-GB"/>
              </w:rPr>
            </w:pPr>
            <w:r w:rsidRPr="00631F8B">
              <w:rPr>
                <w:lang w:val="en-GB"/>
              </w:rPr>
              <w:t>Common Extended Utility Network Elements</w:t>
            </w:r>
          </w:p>
        </w:tc>
        <w:tc>
          <w:tcPr>
            <w:tcW w:w="2838" w:type="dxa"/>
            <w:tcBorders>
              <w:top w:val="outset" w:sz="6" w:space="0" w:color="auto"/>
              <w:left w:val="outset" w:sz="6" w:space="0" w:color="auto"/>
              <w:bottom w:val="outset" w:sz="6" w:space="0" w:color="auto"/>
              <w:right w:val="outset" w:sz="6" w:space="0" w:color="auto"/>
            </w:tcBorders>
            <w:hideMark/>
          </w:tcPr>
          <w:p w14:paraId="299687D9" w14:textId="77777777" w:rsidR="00D128FB" w:rsidRPr="00631F8B" w:rsidRDefault="00D128FB" w:rsidP="006E2051">
            <w:r w:rsidRPr="00631F8B">
              <w:t>«codeList»</w:t>
            </w:r>
          </w:p>
        </w:tc>
      </w:tr>
      <w:tr w:rsidR="00D128FB" w:rsidRPr="00631F8B" w14:paraId="07FE311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6E344E" w14:textId="77777777" w:rsidR="00D128FB" w:rsidRPr="00631F8B" w:rsidRDefault="00D128FB" w:rsidP="006E2051">
            <w:r w:rsidRPr="00631F8B">
              <w:t>UtilityNetwork</w:t>
            </w:r>
          </w:p>
        </w:tc>
        <w:tc>
          <w:tcPr>
            <w:tcW w:w="0" w:type="auto"/>
            <w:tcBorders>
              <w:top w:val="outset" w:sz="6" w:space="0" w:color="auto"/>
              <w:left w:val="outset" w:sz="6" w:space="0" w:color="auto"/>
              <w:bottom w:val="outset" w:sz="6" w:space="0" w:color="auto"/>
              <w:right w:val="outset" w:sz="6" w:space="0" w:color="auto"/>
            </w:tcBorders>
            <w:hideMark/>
          </w:tcPr>
          <w:p w14:paraId="3CD9767E" w14:textId="77777777"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14:paraId="7DA397A9" w14:textId="77777777" w:rsidR="00D128FB" w:rsidRPr="00631F8B" w:rsidRDefault="00D128FB" w:rsidP="006E2051">
            <w:r w:rsidRPr="00631F8B">
              <w:t>«featureType»</w:t>
            </w:r>
          </w:p>
        </w:tc>
      </w:tr>
      <w:tr w:rsidR="00D128FB" w:rsidRPr="00631F8B" w14:paraId="3DF3ABC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AD50FD" w14:textId="77777777" w:rsidR="00D128FB" w:rsidRPr="00631F8B" w:rsidRDefault="00D128FB" w:rsidP="006E2051">
            <w:r w:rsidRPr="00631F8B">
              <w:t>Cabinet</w:t>
            </w:r>
          </w:p>
        </w:tc>
        <w:tc>
          <w:tcPr>
            <w:tcW w:w="0" w:type="auto"/>
            <w:tcBorders>
              <w:top w:val="outset" w:sz="6" w:space="0" w:color="auto"/>
              <w:left w:val="outset" w:sz="6" w:space="0" w:color="auto"/>
              <w:bottom w:val="outset" w:sz="6" w:space="0" w:color="auto"/>
              <w:right w:val="outset" w:sz="6" w:space="0" w:color="auto"/>
            </w:tcBorders>
            <w:hideMark/>
          </w:tcPr>
          <w:p w14:paraId="3D08BE65" w14:textId="77777777"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14:paraId="137D0348" w14:textId="77777777" w:rsidR="00D128FB" w:rsidRPr="00631F8B" w:rsidRDefault="00D128FB" w:rsidP="006E2051">
            <w:r w:rsidRPr="00631F8B">
              <w:t>«featureType»</w:t>
            </w:r>
          </w:p>
        </w:tc>
      </w:tr>
      <w:tr w:rsidR="00D128FB" w:rsidRPr="00631F8B" w14:paraId="4A61CA0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121490" w14:textId="77777777" w:rsidR="00D128FB" w:rsidRPr="00631F8B" w:rsidRDefault="00D128FB" w:rsidP="006E2051">
            <w:r w:rsidRPr="00631F8B">
              <w:t>UtilityNetworkTypeValue</w:t>
            </w:r>
          </w:p>
        </w:tc>
        <w:tc>
          <w:tcPr>
            <w:tcW w:w="0" w:type="auto"/>
            <w:tcBorders>
              <w:top w:val="outset" w:sz="6" w:space="0" w:color="auto"/>
              <w:left w:val="outset" w:sz="6" w:space="0" w:color="auto"/>
              <w:bottom w:val="outset" w:sz="6" w:space="0" w:color="auto"/>
              <w:right w:val="outset" w:sz="6" w:space="0" w:color="auto"/>
            </w:tcBorders>
            <w:hideMark/>
          </w:tcPr>
          <w:p w14:paraId="78ABAA48" w14:textId="77777777"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14:paraId="6CB0816B" w14:textId="77777777" w:rsidR="00D128FB" w:rsidRPr="00631F8B" w:rsidRDefault="00D128FB" w:rsidP="006E2051">
            <w:r w:rsidRPr="00631F8B">
              <w:t>«codeList»</w:t>
            </w:r>
          </w:p>
        </w:tc>
      </w:tr>
      <w:tr w:rsidR="00D128FB" w:rsidRPr="00631F8B" w14:paraId="2604757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912905" w14:textId="77777777" w:rsidR="00D128FB" w:rsidRPr="00631F8B" w:rsidRDefault="00D128FB" w:rsidP="006E2051">
            <w:r w:rsidRPr="00631F8B">
              <w:t>Pipe</w:t>
            </w:r>
          </w:p>
        </w:tc>
        <w:tc>
          <w:tcPr>
            <w:tcW w:w="0" w:type="auto"/>
            <w:tcBorders>
              <w:top w:val="outset" w:sz="6" w:space="0" w:color="auto"/>
              <w:left w:val="outset" w:sz="6" w:space="0" w:color="auto"/>
              <w:bottom w:val="outset" w:sz="6" w:space="0" w:color="auto"/>
              <w:right w:val="outset" w:sz="6" w:space="0" w:color="auto"/>
            </w:tcBorders>
            <w:hideMark/>
          </w:tcPr>
          <w:p w14:paraId="6FDF658D" w14:textId="77777777"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14:paraId="6847D006" w14:textId="77777777" w:rsidR="00D128FB" w:rsidRPr="00631F8B" w:rsidRDefault="00D128FB" w:rsidP="006E2051">
            <w:r w:rsidRPr="00631F8B">
              <w:t>«featureType»</w:t>
            </w:r>
          </w:p>
        </w:tc>
      </w:tr>
      <w:tr w:rsidR="00D128FB" w:rsidRPr="00631F8B" w14:paraId="53504A4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1BE0D4" w14:textId="77777777" w:rsidR="00D128FB" w:rsidRPr="00631F8B" w:rsidRDefault="00D128FB" w:rsidP="006E2051">
            <w:r w:rsidRPr="00631F8B">
              <w:t>Pole</w:t>
            </w:r>
          </w:p>
        </w:tc>
        <w:tc>
          <w:tcPr>
            <w:tcW w:w="0" w:type="auto"/>
            <w:tcBorders>
              <w:top w:val="outset" w:sz="6" w:space="0" w:color="auto"/>
              <w:left w:val="outset" w:sz="6" w:space="0" w:color="auto"/>
              <w:bottom w:val="outset" w:sz="6" w:space="0" w:color="auto"/>
              <w:right w:val="outset" w:sz="6" w:space="0" w:color="auto"/>
            </w:tcBorders>
            <w:hideMark/>
          </w:tcPr>
          <w:p w14:paraId="0C8CE322" w14:textId="77777777"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14:paraId="13F25916" w14:textId="77777777" w:rsidR="00D128FB" w:rsidRPr="00631F8B" w:rsidRDefault="00D128FB" w:rsidP="006E2051">
            <w:r w:rsidRPr="00631F8B">
              <w:t>«featureType»</w:t>
            </w:r>
          </w:p>
        </w:tc>
      </w:tr>
      <w:tr w:rsidR="00D128FB" w:rsidRPr="00631F8B" w14:paraId="7C73227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3E62DB" w14:textId="77777777" w:rsidR="00D128FB" w:rsidRPr="00631F8B" w:rsidRDefault="00D128FB" w:rsidP="006E2051">
            <w:r w:rsidRPr="00631F8B">
              <w:t>Duct</w:t>
            </w:r>
          </w:p>
        </w:tc>
        <w:tc>
          <w:tcPr>
            <w:tcW w:w="0" w:type="auto"/>
            <w:tcBorders>
              <w:top w:val="outset" w:sz="6" w:space="0" w:color="auto"/>
              <w:left w:val="outset" w:sz="6" w:space="0" w:color="auto"/>
              <w:bottom w:val="outset" w:sz="6" w:space="0" w:color="auto"/>
              <w:right w:val="outset" w:sz="6" w:space="0" w:color="auto"/>
            </w:tcBorders>
            <w:hideMark/>
          </w:tcPr>
          <w:p w14:paraId="566335F6" w14:textId="77777777"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14:paraId="371A065E" w14:textId="77777777" w:rsidR="00D128FB" w:rsidRPr="00631F8B" w:rsidRDefault="00D128FB" w:rsidP="006E2051">
            <w:r w:rsidRPr="00631F8B">
              <w:t>«featureType»</w:t>
            </w:r>
          </w:p>
        </w:tc>
      </w:tr>
      <w:tr w:rsidR="00D128FB" w:rsidRPr="00631F8B" w14:paraId="6BBFE32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FEBCD2" w14:textId="77777777" w:rsidR="00D128FB" w:rsidRPr="00631F8B" w:rsidRDefault="00D128FB" w:rsidP="006E2051">
            <w:r w:rsidRPr="00631F8B">
              <w:t>Tower</w:t>
            </w:r>
          </w:p>
        </w:tc>
        <w:tc>
          <w:tcPr>
            <w:tcW w:w="0" w:type="auto"/>
            <w:tcBorders>
              <w:top w:val="outset" w:sz="6" w:space="0" w:color="auto"/>
              <w:left w:val="outset" w:sz="6" w:space="0" w:color="auto"/>
              <w:bottom w:val="outset" w:sz="6" w:space="0" w:color="auto"/>
              <w:right w:val="outset" w:sz="6" w:space="0" w:color="auto"/>
            </w:tcBorders>
            <w:hideMark/>
          </w:tcPr>
          <w:p w14:paraId="329EB31C" w14:textId="77777777"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14:paraId="0D4A0574" w14:textId="77777777" w:rsidR="00D128FB" w:rsidRPr="00631F8B" w:rsidRDefault="00D128FB" w:rsidP="006E2051">
            <w:r w:rsidRPr="00631F8B">
              <w:t>«featureType»</w:t>
            </w:r>
          </w:p>
        </w:tc>
      </w:tr>
      <w:tr w:rsidR="00D128FB" w:rsidRPr="00631F8B" w14:paraId="0FA274D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7AD305" w14:textId="77777777" w:rsidR="00D128FB" w:rsidRPr="00631F8B" w:rsidRDefault="00D128FB" w:rsidP="006E2051">
            <w:r w:rsidRPr="00631F8B">
              <w:t>Cable</w:t>
            </w:r>
          </w:p>
        </w:tc>
        <w:tc>
          <w:tcPr>
            <w:tcW w:w="0" w:type="auto"/>
            <w:tcBorders>
              <w:top w:val="outset" w:sz="6" w:space="0" w:color="auto"/>
              <w:left w:val="outset" w:sz="6" w:space="0" w:color="auto"/>
              <w:bottom w:val="outset" w:sz="6" w:space="0" w:color="auto"/>
              <w:right w:val="outset" w:sz="6" w:space="0" w:color="auto"/>
            </w:tcBorders>
            <w:hideMark/>
          </w:tcPr>
          <w:p w14:paraId="71FE3DF5" w14:textId="77777777"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14:paraId="419BC35C" w14:textId="77777777" w:rsidR="00D128FB" w:rsidRPr="00631F8B" w:rsidRDefault="00D128FB" w:rsidP="006E2051">
            <w:r w:rsidRPr="00631F8B">
              <w:t>«featureType»</w:t>
            </w:r>
          </w:p>
        </w:tc>
      </w:tr>
      <w:tr w:rsidR="00D128FB" w:rsidRPr="00631F8B" w14:paraId="17CE81D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6A3752" w14:textId="77777777" w:rsidR="00D128FB" w:rsidRPr="00631F8B" w:rsidRDefault="00D128FB" w:rsidP="006E2051">
            <w:r w:rsidRPr="00631F8B">
              <w:t>Manhole</w:t>
            </w:r>
          </w:p>
        </w:tc>
        <w:tc>
          <w:tcPr>
            <w:tcW w:w="0" w:type="auto"/>
            <w:tcBorders>
              <w:top w:val="outset" w:sz="6" w:space="0" w:color="auto"/>
              <w:left w:val="outset" w:sz="6" w:space="0" w:color="auto"/>
              <w:bottom w:val="outset" w:sz="6" w:space="0" w:color="auto"/>
              <w:right w:val="outset" w:sz="6" w:space="0" w:color="auto"/>
            </w:tcBorders>
            <w:hideMark/>
          </w:tcPr>
          <w:p w14:paraId="13D93A5B" w14:textId="77777777"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14:paraId="0FA06850" w14:textId="77777777" w:rsidR="00D128FB" w:rsidRPr="00631F8B" w:rsidRDefault="00D128FB" w:rsidP="006E2051">
            <w:r w:rsidRPr="00631F8B">
              <w:t>«featureType»</w:t>
            </w:r>
          </w:p>
        </w:tc>
      </w:tr>
      <w:tr w:rsidR="00D128FB" w:rsidRPr="00631F8B" w14:paraId="1E8C8F1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5787C4" w14:textId="77777777" w:rsidR="00D128FB" w:rsidRPr="00631F8B" w:rsidRDefault="00D128FB" w:rsidP="006E2051">
            <w:r w:rsidRPr="00631F8B">
              <w:t>AppurtenanceTypeValue</w:t>
            </w:r>
          </w:p>
        </w:tc>
        <w:tc>
          <w:tcPr>
            <w:tcW w:w="0" w:type="auto"/>
            <w:tcBorders>
              <w:top w:val="outset" w:sz="6" w:space="0" w:color="auto"/>
              <w:left w:val="outset" w:sz="6" w:space="0" w:color="auto"/>
              <w:bottom w:val="outset" w:sz="6" w:space="0" w:color="auto"/>
              <w:right w:val="outset" w:sz="6" w:space="0" w:color="auto"/>
            </w:tcBorders>
            <w:hideMark/>
          </w:tcPr>
          <w:p w14:paraId="01005DAC" w14:textId="77777777"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14:paraId="06163F71" w14:textId="77777777" w:rsidR="00D128FB" w:rsidRPr="00631F8B" w:rsidRDefault="00D128FB" w:rsidP="006E2051">
            <w:r w:rsidRPr="00631F8B">
              <w:t>«codeList»</w:t>
            </w:r>
          </w:p>
        </w:tc>
      </w:tr>
      <w:tr w:rsidR="00D128FB" w:rsidRPr="00631F8B" w14:paraId="44F2707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5B58A9" w14:textId="77777777" w:rsidR="00D128FB" w:rsidRPr="00631F8B" w:rsidRDefault="00D128FB" w:rsidP="006E2051">
            <w:r w:rsidRPr="00631F8B">
              <w:t>Appurtenance</w:t>
            </w:r>
          </w:p>
        </w:tc>
        <w:tc>
          <w:tcPr>
            <w:tcW w:w="0" w:type="auto"/>
            <w:tcBorders>
              <w:top w:val="outset" w:sz="6" w:space="0" w:color="auto"/>
              <w:left w:val="outset" w:sz="6" w:space="0" w:color="auto"/>
              <w:bottom w:val="outset" w:sz="6" w:space="0" w:color="auto"/>
              <w:right w:val="outset" w:sz="6" w:space="0" w:color="auto"/>
            </w:tcBorders>
            <w:hideMark/>
          </w:tcPr>
          <w:p w14:paraId="78650F04" w14:textId="77777777"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14:paraId="57FDF6D0" w14:textId="77777777" w:rsidR="00D128FB" w:rsidRPr="00631F8B" w:rsidRDefault="00D128FB" w:rsidP="006E2051">
            <w:r w:rsidRPr="00631F8B">
              <w:t>«featureType»</w:t>
            </w:r>
          </w:p>
        </w:tc>
      </w:tr>
      <w:tr w:rsidR="00D128FB" w:rsidRPr="00631F8B" w14:paraId="39E848F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D06197" w14:textId="77777777" w:rsidR="00D128FB" w:rsidRPr="00631F8B" w:rsidRDefault="00D128FB" w:rsidP="006E2051">
            <w:r w:rsidRPr="00631F8B">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14:paraId="0C3C9CB9" w14:textId="77777777"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14:paraId="0C5527E6" w14:textId="77777777" w:rsidR="00D128FB" w:rsidRPr="00631F8B" w:rsidRDefault="00D128FB" w:rsidP="006E2051">
            <w:r w:rsidRPr="00631F8B">
              <w:t>«codeList»</w:t>
            </w:r>
          </w:p>
        </w:tc>
      </w:tr>
      <w:tr w:rsidR="00D128FB" w:rsidRPr="00631F8B" w14:paraId="654D610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451915" w14:textId="77777777" w:rsidR="00D128FB" w:rsidRPr="00631F8B" w:rsidRDefault="00D128FB" w:rsidP="006E2051">
            <w:r w:rsidRPr="00631F8B">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14:paraId="38E0082E" w14:textId="77777777" w:rsidR="00D128FB" w:rsidRPr="00631F8B" w:rsidRDefault="00D128FB" w:rsidP="00A11E16">
            <w:pPr>
              <w:jc w:val="left"/>
            </w:pPr>
            <w:r w:rsidRPr="00631F8B">
              <w:t>Electricity Network</w:t>
            </w:r>
          </w:p>
        </w:tc>
        <w:tc>
          <w:tcPr>
            <w:tcW w:w="2838" w:type="dxa"/>
            <w:tcBorders>
              <w:top w:val="outset" w:sz="6" w:space="0" w:color="auto"/>
              <w:left w:val="outset" w:sz="6" w:space="0" w:color="auto"/>
              <w:bottom w:val="outset" w:sz="6" w:space="0" w:color="auto"/>
              <w:right w:val="outset" w:sz="6" w:space="0" w:color="auto"/>
            </w:tcBorders>
            <w:hideMark/>
          </w:tcPr>
          <w:p w14:paraId="05A6A67B" w14:textId="77777777" w:rsidR="00D128FB" w:rsidRPr="00631F8B" w:rsidRDefault="00D128FB" w:rsidP="006E2051">
            <w:r w:rsidRPr="00631F8B">
              <w:t>«codeList»</w:t>
            </w:r>
          </w:p>
        </w:tc>
      </w:tr>
      <w:tr w:rsidR="00D128FB" w:rsidRPr="00631F8B" w14:paraId="33636EA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9000B0" w14:textId="77777777" w:rsidR="00D128FB" w:rsidRPr="00631F8B" w:rsidRDefault="00D128FB" w:rsidP="006E2051">
            <w:r w:rsidRPr="00631F8B">
              <w:t>ElectricityCable</w:t>
            </w:r>
          </w:p>
        </w:tc>
        <w:tc>
          <w:tcPr>
            <w:tcW w:w="0" w:type="auto"/>
            <w:tcBorders>
              <w:top w:val="outset" w:sz="6" w:space="0" w:color="auto"/>
              <w:left w:val="outset" w:sz="6" w:space="0" w:color="auto"/>
              <w:bottom w:val="outset" w:sz="6" w:space="0" w:color="auto"/>
              <w:right w:val="outset" w:sz="6" w:space="0" w:color="auto"/>
            </w:tcBorders>
            <w:hideMark/>
          </w:tcPr>
          <w:p w14:paraId="03775428" w14:textId="77777777" w:rsidR="00D128FB" w:rsidRPr="00631F8B" w:rsidRDefault="00D128FB" w:rsidP="00A11E16">
            <w:pPr>
              <w:jc w:val="left"/>
            </w:pPr>
            <w:r w:rsidRPr="00631F8B">
              <w:t>Electricity Network</w:t>
            </w:r>
          </w:p>
        </w:tc>
        <w:tc>
          <w:tcPr>
            <w:tcW w:w="2838" w:type="dxa"/>
            <w:tcBorders>
              <w:top w:val="outset" w:sz="6" w:space="0" w:color="auto"/>
              <w:left w:val="outset" w:sz="6" w:space="0" w:color="auto"/>
              <w:bottom w:val="outset" w:sz="6" w:space="0" w:color="auto"/>
              <w:right w:val="outset" w:sz="6" w:space="0" w:color="auto"/>
            </w:tcBorders>
            <w:hideMark/>
          </w:tcPr>
          <w:p w14:paraId="13E42B72" w14:textId="77777777" w:rsidR="00D128FB" w:rsidRPr="00631F8B" w:rsidRDefault="00D128FB" w:rsidP="006E2051">
            <w:r w:rsidRPr="00631F8B">
              <w:t>«featureType»</w:t>
            </w:r>
          </w:p>
        </w:tc>
      </w:tr>
      <w:tr w:rsidR="00D128FB" w:rsidRPr="00631F8B" w14:paraId="3654930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981BDD" w14:textId="77777777" w:rsidR="00D128FB" w:rsidRPr="00631F8B" w:rsidRDefault="00D128FB" w:rsidP="006E2051">
            <w:r w:rsidRPr="00631F8B">
              <w:t>OilGasChemicalsPipe</w:t>
            </w:r>
          </w:p>
        </w:tc>
        <w:tc>
          <w:tcPr>
            <w:tcW w:w="0" w:type="auto"/>
            <w:tcBorders>
              <w:top w:val="outset" w:sz="6" w:space="0" w:color="auto"/>
              <w:left w:val="outset" w:sz="6" w:space="0" w:color="auto"/>
              <w:bottom w:val="outset" w:sz="6" w:space="0" w:color="auto"/>
              <w:right w:val="outset" w:sz="6" w:space="0" w:color="auto"/>
            </w:tcBorders>
            <w:hideMark/>
          </w:tcPr>
          <w:p w14:paraId="4E71AD0C" w14:textId="77777777"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14:paraId="7A08954D" w14:textId="77777777" w:rsidR="00D128FB" w:rsidRPr="00631F8B" w:rsidRDefault="00D128FB" w:rsidP="006E2051">
            <w:r w:rsidRPr="00631F8B">
              <w:t>«featureType»</w:t>
            </w:r>
          </w:p>
        </w:tc>
      </w:tr>
      <w:tr w:rsidR="00D128FB" w:rsidRPr="00631F8B" w14:paraId="6D7094D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9A18BC" w14:textId="77777777" w:rsidR="00D128FB" w:rsidRPr="00631F8B" w:rsidRDefault="00D128FB" w:rsidP="006E2051">
            <w:r w:rsidRPr="00631F8B">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14:paraId="63B3DB48" w14:textId="77777777"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14:paraId="05F04415" w14:textId="77777777" w:rsidR="00D128FB" w:rsidRPr="00631F8B" w:rsidRDefault="00D128FB" w:rsidP="006E2051">
            <w:r w:rsidRPr="00631F8B">
              <w:t>«codeList»</w:t>
            </w:r>
          </w:p>
        </w:tc>
      </w:tr>
      <w:tr w:rsidR="00D128FB" w:rsidRPr="00631F8B" w14:paraId="13DA6FA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0A292A" w14:textId="77777777" w:rsidR="00D128FB" w:rsidRPr="00631F8B" w:rsidRDefault="00D128FB" w:rsidP="006E2051">
            <w:r w:rsidRPr="00631F8B">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14:paraId="07D9E0E4" w14:textId="77777777"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14:paraId="4C9539E2" w14:textId="77777777" w:rsidR="00D128FB" w:rsidRPr="00631F8B" w:rsidRDefault="00D128FB" w:rsidP="006E2051">
            <w:r w:rsidRPr="00631F8B">
              <w:t>«codeList»</w:t>
            </w:r>
          </w:p>
        </w:tc>
      </w:tr>
      <w:tr w:rsidR="00D128FB" w:rsidRPr="00631F8B" w14:paraId="54BA7FB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9A691" w14:textId="77777777" w:rsidR="00D128FB" w:rsidRPr="00631F8B" w:rsidRDefault="00D128FB" w:rsidP="006E2051">
            <w:r w:rsidRPr="00631F8B">
              <w:t>SewerWaterTypeValue</w:t>
            </w:r>
          </w:p>
        </w:tc>
        <w:tc>
          <w:tcPr>
            <w:tcW w:w="0" w:type="auto"/>
            <w:tcBorders>
              <w:top w:val="outset" w:sz="6" w:space="0" w:color="auto"/>
              <w:left w:val="outset" w:sz="6" w:space="0" w:color="auto"/>
              <w:bottom w:val="outset" w:sz="6" w:space="0" w:color="auto"/>
              <w:right w:val="outset" w:sz="6" w:space="0" w:color="auto"/>
            </w:tcBorders>
            <w:hideMark/>
          </w:tcPr>
          <w:p w14:paraId="2D77E729" w14:textId="77777777"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14:paraId="6BEBEB9B" w14:textId="77777777" w:rsidR="00D128FB" w:rsidRPr="00631F8B" w:rsidRDefault="00D128FB" w:rsidP="006E2051">
            <w:r w:rsidRPr="00631F8B">
              <w:t>«codeList»</w:t>
            </w:r>
          </w:p>
        </w:tc>
      </w:tr>
      <w:tr w:rsidR="00D128FB" w:rsidRPr="00631F8B" w14:paraId="357A40E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C334D4" w14:textId="77777777" w:rsidR="00D128FB" w:rsidRPr="00631F8B" w:rsidRDefault="00D128FB" w:rsidP="006E2051">
            <w:r w:rsidRPr="00631F8B">
              <w:t>SewerPipe</w:t>
            </w:r>
          </w:p>
        </w:tc>
        <w:tc>
          <w:tcPr>
            <w:tcW w:w="0" w:type="auto"/>
            <w:tcBorders>
              <w:top w:val="outset" w:sz="6" w:space="0" w:color="auto"/>
              <w:left w:val="outset" w:sz="6" w:space="0" w:color="auto"/>
              <w:bottom w:val="outset" w:sz="6" w:space="0" w:color="auto"/>
              <w:right w:val="outset" w:sz="6" w:space="0" w:color="auto"/>
            </w:tcBorders>
            <w:hideMark/>
          </w:tcPr>
          <w:p w14:paraId="08CE6137" w14:textId="77777777"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14:paraId="7074374C" w14:textId="77777777" w:rsidR="00D128FB" w:rsidRPr="00631F8B" w:rsidRDefault="00D128FB" w:rsidP="006E2051">
            <w:r w:rsidRPr="00631F8B">
              <w:t>«featureType»</w:t>
            </w:r>
          </w:p>
        </w:tc>
      </w:tr>
      <w:tr w:rsidR="00D128FB" w:rsidRPr="00631F8B" w14:paraId="72B1BA4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36D6" w14:textId="77777777" w:rsidR="00D128FB" w:rsidRPr="00631F8B" w:rsidRDefault="00D128FB" w:rsidP="006E2051">
            <w:r w:rsidRPr="00631F8B">
              <w:t>SewerAppurtenanceTypeValue</w:t>
            </w:r>
          </w:p>
        </w:tc>
        <w:tc>
          <w:tcPr>
            <w:tcW w:w="0" w:type="auto"/>
            <w:tcBorders>
              <w:top w:val="outset" w:sz="6" w:space="0" w:color="auto"/>
              <w:left w:val="outset" w:sz="6" w:space="0" w:color="auto"/>
              <w:bottom w:val="outset" w:sz="6" w:space="0" w:color="auto"/>
              <w:right w:val="outset" w:sz="6" w:space="0" w:color="auto"/>
            </w:tcBorders>
            <w:hideMark/>
          </w:tcPr>
          <w:p w14:paraId="185983D1" w14:textId="77777777"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14:paraId="3D2294C2" w14:textId="77777777" w:rsidR="00D128FB" w:rsidRPr="00631F8B" w:rsidRDefault="00D128FB" w:rsidP="006E2051">
            <w:r w:rsidRPr="00631F8B">
              <w:t>«codeList»</w:t>
            </w:r>
          </w:p>
        </w:tc>
      </w:tr>
      <w:tr w:rsidR="00D128FB" w:rsidRPr="00631F8B" w14:paraId="6BCC25F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4433E6" w14:textId="77777777" w:rsidR="00D128FB" w:rsidRPr="00631F8B" w:rsidRDefault="00D128FB" w:rsidP="006E2051">
            <w:r w:rsidRPr="00631F8B">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14:paraId="7E87CD00" w14:textId="77777777"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14:paraId="3AD08005" w14:textId="77777777" w:rsidR="00D128FB" w:rsidRPr="00631F8B" w:rsidRDefault="00D128FB" w:rsidP="006E2051">
            <w:r w:rsidRPr="00631F8B">
              <w:t>«codeList»</w:t>
            </w:r>
          </w:p>
        </w:tc>
      </w:tr>
      <w:tr w:rsidR="00D128FB" w:rsidRPr="00631F8B" w14:paraId="24DEA52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D87E7F" w14:textId="77777777" w:rsidR="00D128FB" w:rsidRPr="00631F8B" w:rsidRDefault="00D128FB" w:rsidP="006E2051">
            <w:r w:rsidRPr="00631F8B">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14:paraId="39799000" w14:textId="77777777"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14:paraId="07961CE1" w14:textId="77777777" w:rsidR="00D128FB" w:rsidRPr="00631F8B" w:rsidRDefault="00D128FB" w:rsidP="006E2051">
            <w:r w:rsidRPr="00631F8B">
              <w:t>«codeList»</w:t>
            </w:r>
          </w:p>
        </w:tc>
      </w:tr>
      <w:tr w:rsidR="00D128FB" w:rsidRPr="00631F8B" w14:paraId="44215E3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72929A" w14:textId="77777777" w:rsidR="00D128FB" w:rsidRPr="00631F8B" w:rsidRDefault="00D128FB" w:rsidP="006E2051">
            <w:r w:rsidRPr="00631F8B">
              <w:t>TelecommunicationsCable</w:t>
            </w:r>
          </w:p>
        </w:tc>
        <w:tc>
          <w:tcPr>
            <w:tcW w:w="0" w:type="auto"/>
            <w:tcBorders>
              <w:top w:val="outset" w:sz="6" w:space="0" w:color="auto"/>
              <w:left w:val="outset" w:sz="6" w:space="0" w:color="auto"/>
              <w:bottom w:val="outset" w:sz="6" w:space="0" w:color="auto"/>
              <w:right w:val="outset" w:sz="6" w:space="0" w:color="auto"/>
            </w:tcBorders>
            <w:hideMark/>
          </w:tcPr>
          <w:p w14:paraId="226ED1B9" w14:textId="77777777"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14:paraId="10706D64" w14:textId="77777777" w:rsidR="00D128FB" w:rsidRPr="00631F8B" w:rsidRDefault="00D128FB" w:rsidP="006E2051">
            <w:r w:rsidRPr="00631F8B">
              <w:t>«featureType»</w:t>
            </w:r>
          </w:p>
        </w:tc>
      </w:tr>
      <w:tr w:rsidR="00D128FB" w:rsidRPr="00631F8B" w14:paraId="5C3C3C8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28F385" w14:textId="77777777" w:rsidR="00D128FB" w:rsidRPr="00631F8B" w:rsidRDefault="00D128FB" w:rsidP="006E2051">
            <w:r w:rsidRPr="00631F8B">
              <w:t>ThermalPipe</w:t>
            </w:r>
          </w:p>
        </w:tc>
        <w:tc>
          <w:tcPr>
            <w:tcW w:w="0" w:type="auto"/>
            <w:tcBorders>
              <w:top w:val="outset" w:sz="6" w:space="0" w:color="auto"/>
              <w:left w:val="outset" w:sz="6" w:space="0" w:color="auto"/>
              <w:bottom w:val="outset" w:sz="6" w:space="0" w:color="auto"/>
              <w:right w:val="outset" w:sz="6" w:space="0" w:color="auto"/>
            </w:tcBorders>
            <w:hideMark/>
          </w:tcPr>
          <w:p w14:paraId="71131958" w14:textId="77777777" w:rsidR="00D128FB" w:rsidRPr="00631F8B" w:rsidRDefault="00D128FB" w:rsidP="00A11E16">
            <w:pPr>
              <w:jc w:val="left"/>
            </w:pPr>
            <w:r w:rsidRPr="00631F8B">
              <w:t>Thermal Network</w:t>
            </w:r>
          </w:p>
        </w:tc>
        <w:tc>
          <w:tcPr>
            <w:tcW w:w="2838" w:type="dxa"/>
            <w:tcBorders>
              <w:top w:val="outset" w:sz="6" w:space="0" w:color="auto"/>
              <w:left w:val="outset" w:sz="6" w:space="0" w:color="auto"/>
              <w:bottom w:val="outset" w:sz="6" w:space="0" w:color="auto"/>
              <w:right w:val="outset" w:sz="6" w:space="0" w:color="auto"/>
            </w:tcBorders>
            <w:hideMark/>
          </w:tcPr>
          <w:p w14:paraId="04C0319E" w14:textId="77777777" w:rsidR="00D128FB" w:rsidRPr="00631F8B" w:rsidRDefault="00D128FB" w:rsidP="006E2051">
            <w:r w:rsidRPr="00631F8B">
              <w:t>«featureType»</w:t>
            </w:r>
          </w:p>
        </w:tc>
      </w:tr>
      <w:tr w:rsidR="00D128FB" w:rsidRPr="00631F8B" w14:paraId="630FC6E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C22B4" w14:textId="77777777" w:rsidR="00D128FB" w:rsidRPr="00631F8B" w:rsidRDefault="00D128FB" w:rsidP="006E2051">
            <w:r w:rsidRPr="00631F8B">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14:paraId="36FC0452" w14:textId="77777777" w:rsidR="00D128FB" w:rsidRPr="00631F8B" w:rsidRDefault="00D128FB" w:rsidP="00A11E16">
            <w:pPr>
              <w:jc w:val="left"/>
            </w:pPr>
            <w:r w:rsidRPr="00631F8B">
              <w:t>Thermal Network</w:t>
            </w:r>
          </w:p>
        </w:tc>
        <w:tc>
          <w:tcPr>
            <w:tcW w:w="2838" w:type="dxa"/>
            <w:tcBorders>
              <w:top w:val="outset" w:sz="6" w:space="0" w:color="auto"/>
              <w:left w:val="outset" w:sz="6" w:space="0" w:color="auto"/>
              <w:bottom w:val="outset" w:sz="6" w:space="0" w:color="auto"/>
              <w:right w:val="outset" w:sz="6" w:space="0" w:color="auto"/>
            </w:tcBorders>
            <w:hideMark/>
          </w:tcPr>
          <w:p w14:paraId="7D3E88B7" w14:textId="77777777" w:rsidR="00D128FB" w:rsidRPr="00631F8B" w:rsidRDefault="00D128FB" w:rsidP="006E2051">
            <w:r w:rsidRPr="00631F8B">
              <w:t>«codeList»</w:t>
            </w:r>
          </w:p>
        </w:tc>
      </w:tr>
      <w:tr w:rsidR="00D128FB" w:rsidRPr="00631F8B" w14:paraId="73EA9E9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E271D" w14:textId="77777777" w:rsidR="00D128FB" w:rsidRPr="00631F8B" w:rsidRDefault="00D128FB" w:rsidP="006E2051">
            <w:r w:rsidRPr="00631F8B">
              <w:t>WaterPipe</w:t>
            </w:r>
          </w:p>
        </w:tc>
        <w:tc>
          <w:tcPr>
            <w:tcW w:w="0" w:type="auto"/>
            <w:tcBorders>
              <w:top w:val="outset" w:sz="6" w:space="0" w:color="auto"/>
              <w:left w:val="outset" w:sz="6" w:space="0" w:color="auto"/>
              <w:bottom w:val="outset" w:sz="6" w:space="0" w:color="auto"/>
              <w:right w:val="outset" w:sz="6" w:space="0" w:color="auto"/>
            </w:tcBorders>
            <w:hideMark/>
          </w:tcPr>
          <w:p w14:paraId="243F8144" w14:textId="77777777"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14:paraId="334EDFC0" w14:textId="77777777" w:rsidR="00D128FB" w:rsidRPr="00631F8B" w:rsidRDefault="00D128FB" w:rsidP="006E2051">
            <w:r w:rsidRPr="00631F8B">
              <w:t>«featureType»</w:t>
            </w:r>
          </w:p>
        </w:tc>
      </w:tr>
      <w:tr w:rsidR="00D128FB" w:rsidRPr="00631F8B" w14:paraId="7FA7A04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3F363" w14:textId="77777777" w:rsidR="00D128FB" w:rsidRPr="00631F8B" w:rsidRDefault="00D128FB" w:rsidP="006E2051">
            <w:r w:rsidRPr="00631F8B">
              <w:t>WaterAppurtenanceTypeValue</w:t>
            </w:r>
          </w:p>
        </w:tc>
        <w:tc>
          <w:tcPr>
            <w:tcW w:w="0" w:type="auto"/>
            <w:tcBorders>
              <w:top w:val="outset" w:sz="6" w:space="0" w:color="auto"/>
              <w:left w:val="outset" w:sz="6" w:space="0" w:color="auto"/>
              <w:bottom w:val="outset" w:sz="6" w:space="0" w:color="auto"/>
              <w:right w:val="outset" w:sz="6" w:space="0" w:color="auto"/>
            </w:tcBorders>
            <w:hideMark/>
          </w:tcPr>
          <w:p w14:paraId="002CC44E" w14:textId="77777777"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14:paraId="5073A5AC" w14:textId="77777777" w:rsidR="00D128FB" w:rsidRPr="00631F8B" w:rsidRDefault="00D128FB" w:rsidP="006E2051">
            <w:r w:rsidRPr="00631F8B">
              <w:t>«codeList»</w:t>
            </w:r>
          </w:p>
        </w:tc>
      </w:tr>
      <w:tr w:rsidR="00D128FB" w:rsidRPr="00631F8B" w14:paraId="62EB951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DE358" w14:textId="77777777" w:rsidR="00D128FB" w:rsidRPr="00631F8B" w:rsidRDefault="00D128FB" w:rsidP="006E2051">
            <w:r w:rsidRPr="00631F8B">
              <w:t>WaterTypeValue</w:t>
            </w:r>
          </w:p>
        </w:tc>
        <w:tc>
          <w:tcPr>
            <w:tcW w:w="0" w:type="auto"/>
            <w:tcBorders>
              <w:top w:val="outset" w:sz="6" w:space="0" w:color="auto"/>
              <w:left w:val="outset" w:sz="6" w:space="0" w:color="auto"/>
              <w:bottom w:val="outset" w:sz="6" w:space="0" w:color="auto"/>
              <w:right w:val="outset" w:sz="6" w:space="0" w:color="auto"/>
            </w:tcBorders>
            <w:hideMark/>
          </w:tcPr>
          <w:p w14:paraId="7BC78F7E" w14:textId="77777777"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14:paraId="31D8BD86" w14:textId="77777777" w:rsidR="00D128FB" w:rsidRPr="00631F8B" w:rsidRDefault="00D128FB" w:rsidP="006E2051">
            <w:r w:rsidRPr="00631F8B">
              <w:t>«codeList»</w:t>
            </w:r>
          </w:p>
        </w:tc>
      </w:tr>
      <w:tr w:rsidR="00D128FB" w:rsidRPr="00631F8B" w14:paraId="03A6B07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C49F21" w14:textId="77777777" w:rsidR="00D128FB" w:rsidRPr="00631F8B" w:rsidRDefault="00D128FB" w:rsidP="006E2051">
            <w:r w:rsidRPr="00631F8B">
              <w:t>GeometryMethodValue</w:t>
            </w:r>
          </w:p>
        </w:tc>
        <w:tc>
          <w:tcPr>
            <w:tcW w:w="0" w:type="auto"/>
            <w:tcBorders>
              <w:top w:val="outset" w:sz="6" w:space="0" w:color="auto"/>
              <w:left w:val="outset" w:sz="6" w:space="0" w:color="auto"/>
              <w:bottom w:val="outset" w:sz="6" w:space="0" w:color="auto"/>
              <w:right w:val="outset" w:sz="6" w:space="0" w:color="auto"/>
            </w:tcBorders>
            <w:hideMark/>
          </w:tcPr>
          <w:p w14:paraId="4C1978CC" w14:textId="77777777"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14:paraId="083C12B7" w14:textId="77777777" w:rsidR="00D128FB" w:rsidRPr="00631F8B" w:rsidRDefault="00D128FB" w:rsidP="006E2051">
            <w:r w:rsidRPr="00631F8B">
              <w:t>«codeList»</w:t>
            </w:r>
          </w:p>
        </w:tc>
      </w:tr>
      <w:tr w:rsidR="00D128FB" w:rsidRPr="00631F8B" w14:paraId="1B8FD3D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CD026D" w14:textId="77777777" w:rsidR="00D128FB" w:rsidRPr="00631F8B" w:rsidRDefault="00D128FB" w:rsidP="006E2051">
            <w:r w:rsidRPr="00631F8B">
              <w:t>AddressComponent</w:t>
            </w:r>
          </w:p>
        </w:tc>
        <w:tc>
          <w:tcPr>
            <w:tcW w:w="0" w:type="auto"/>
            <w:tcBorders>
              <w:top w:val="outset" w:sz="6" w:space="0" w:color="auto"/>
              <w:left w:val="outset" w:sz="6" w:space="0" w:color="auto"/>
              <w:bottom w:val="outset" w:sz="6" w:space="0" w:color="auto"/>
              <w:right w:val="outset" w:sz="6" w:space="0" w:color="auto"/>
            </w:tcBorders>
            <w:hideMark/>
          </w:tcPr>
          <w:p w14:paraId="4FE2DBB9" w14:textId="77777777"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14:paraId="4D143707" w14:textId="77777777" w:rsidR="00D128FB" w:rsidRPr="00631F8B" w:rsidRDefault="00D128FB" w:rsidP="006E2051">
            <w:r w:rsidRPr="00631F8B">
              <w:t>«featureType»</w:t>
            </w:r>
          </w:p>
        </w:tc>
      </w:tr>
      <w:tr w:rsidR="00D128FB" w:rsidRPr="00631F8B" w14:paraId="620177E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BDF5AE" w14:textId="77777777" w:rsidR="00D128FB" w:rsidRPr="00631F8B" w:rsidRDefault="00D128FB" w:rsidP="006E2051">
            <w:r w:rsidRPr="00631F8B">
              <w:t>LocatorLevelValue</w:t>
            </w:r>
          </w:p>
        </w:tc>
        <w:tc>
          <w:tcPr>
            <w:tcW w:w="0" w:type="auto"/>
            <w:tcBorders>
              <w:top w:val="outset" w:sz="6" w:space="0" w:color="auto"/>
              <w:left w:val="outset" w:sz="6" w:space="0" w:color="auto"/>
              <w:bottom w:val="outset" w:sz="6" w:space="0" w:color="auto"/>
              <w:right w:val="outset" w:sz="6" w:space="0" w:color="auto"/>
            </w:tcBorders>
            <w:hideMark/>
          </w:tcPr>
          <w:p w14:paraId="4D86FE9C" w14:textId="77777777"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14:paraId="4EE27DD0" w14:textId="77777777" w:rsidR="00D128FB" w:rsidRPr="00631F8B" w:rsidRDefault="00D128FB" w:rsidP="006E2051">
            <w:r w:rsidRPr="00631F8B">
              <w:t>«codeList»</w:t>
            </w:r>
          </w:p>
        </w:tc>
      </w:tr>
      <w:tr w:rsidR="00D128FB" w:rsidRPr="00631F8B" w14:paraId="2915B9B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6246AA" w14:textId="77777777" w:rsidR="00D128FB" w:rsidRPr="00631F8B" w:rsidRDefault="00D128FB" w:rsidP="006E2051">
            <w:r w:rsidRPr="00631F8B">
              <w:t>LocatorDesignatorTypeValue</w:t>
            </w:r>
          </w:p>
        </w:tc>
        <w:tc>
          <w:tcPr>
            <w:tcW w:w="0" w:type="auto"/>
            <w:tcBorders>
              <w:top w:val="outset" w:sz="6" w:space="0" w:color="auto"/>
              <w:left w:val="outset" w:sz="6" w:space="0" w:color="auto"/>
              <w:bottom w:val="outset" w:sz="6" w:space="0" w:color="auto"/>
              <w:right w:val="outset" w:sz="6" w:space="0" w:color="auto"/>
            </w:tcBorders>
            <w:hideMark/>
          </w:tcPr>
          <w:p w14:paraId="6E3DCEDB" w14:textId="77777777"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14:paraId="5435A55D" w14:textId="77777777" w:rsidR="00D128FB" w:rsidRPr="00631F8B" w:rsidRDefault="00D128FB" w:rsidP="006E2051">
            <w:r w:rsidRPr="00631F8B">
              <w:t>«codeList»</w:t>
            </w:r>
          </w:p>
        </w:tc>
      </w:tr>
      <w:tr w:rsidR="00D128FB" w:rsidRPr="00631F8B" w14:paraId="3D9DF2E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2DF59" w14:textId="77777777" w:rsidR="00D128FB" w:rsidRPr="00631F8B" w:rsidRDefault="00D128FB" w:rsidP="006E2051">
            <w:r w:rsidRPr="00631F8B">
              <w:t>LocatorName</w:t>
            </w:r>
          </w:p>
        </w:tc>
        <w:tc>
          <w:tcPr>
            <w:tcW w:w="0" w:type="auto"/>
            <w:tcBorders>
              <w:top w:val="outset" w:sz="6" w:space="0" w:color="auto"/>
              <w:left w:val="outset" w:sz="6" w:space="0" w:color="auto"/>
              <w:bottom w:val="outset" w:sz="6" w:space="0" w:color="auto"/>
              <w:right w:val="outset" w:sz="6" w:space="0" w:color="auto"/>
            </w:tcBorders>
            <w:hideMark/>
          </w:tcPr>
          <w:p w14:paraId="54BF3DCF" w14:textId="77777777"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14:paraId="47B31E4B" w14:textId="77777777" w:rsidR="00D128FB" w:rsidRPr="00631F8B" w:rsidRDefault="00D128FB" w:rsidP="006E2051">
            <w:r w:rsidRPr="00631F8B">
              <w:t>«dataType»</w:t>
            </w:r>
          </w:p>
        </w:tc>
      </w:tr>
      <w:tr w:rsidR="00D128FB" w:rsidRPr="00631F8B" w14:paraId="37743D5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C1840" w14:textId="77777777" w:rsidR="00D128FB" w:rsidRPr="00631F8B" w:rsidRDefault="00D128FB" w:rsidP="006E2051">
            <w:r w:rsidRPr="00631F8B">
              <w:t>LocatorDesignator</w:t>
            </w:r>
          </w:p>
        </w:tc>
        <w:tc>
          <w:tcPr>
            <w:tcW w:w="0" w:type="auto"/>
            <w:tcBorders>
              <w:top w:val="outset" w:sz="6" w:space="0" w:color="auto"/>
              <w:left w:val="outset" w:sz="6" w:space="0" w:color="auto"/>
              <w:bottom w:val="outset" w:sz="6" w:space="0" w:color="auto"/>
              <w:right w:val="outset" w:sz="6" w:space="0" w:color="auto"/>
            </w:tcBorders>
            <w:hideMark/>
          </w:tcPr>
          <w:p w14:paraId="06BB4005" w14:textId="77777777"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14:paraId="5893C187" w14:textId="77777777" w:rsidR="00D128FB" w:rsidRPr="00631F8B" w:rsidRDefault="00D128FB" w:rsidP="006E2051">
            <w:r w:rsidRPr="00631F8B">
              <w:t>«dataType»</w:t>
            </w:r>
          </w:p>
        </w:tc>
      </w:tr>
      <w:tr w:rsidR="00D128FB" w:rsidRPr="00631F8B" w14:paraId="79A3B92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248FE" w14:textId="77777777" w:rsidR="00D128FB" w:rsidRPr="00631F8B" w:rsidRDefault="00D128FB" w:rsidP="006E2051">
            <w:r w:rsidRPr="00631F8B">
              <w:t>StatusValue</w:t>
            </w:r>
          </w:p>
        </w:tc>
        <w:tc>
          <w:tcPr>
            <w:tcW w:w="0" w:type="auto"/>
            <w:tcBorders>
              <w:top w:val="outset" w:sz="6" w:space="0" w:color="auto"/>
              <w:left w:val="outset" w:sz="6" w:space="0" w:color="auto"/>
              <w:bottom w:val="outset" w:sz="6" w:space="0" w:color="auto"/>
              <w:right w:val="outset" w:sz="6" w:space="0" w:color="auto"/>
            </w:tcBorders>
            <w:hideMark/>
          </w:tcPr>
          <w:p w14:paraId="3296DA97" w14:textId="77777777"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14:paraId="604CB409" w14:textId="77777777" w:rsidR="00D128FB" w:rsidRPr="00631F8B" w:rsidRDefault="00D128FB" w:rsidP="006E2051">
            <w:r w:rsidRPr="00631F8B">
              <w:t>«codeList»</w:t>
            </w:r>
          </w:p>
        </w:tc>
      </w:tr>
      <w:tr w:rsidR="00D128FB" w:rsidRPr="00631F8B" w14:paraId="31A3F97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35408" w14:textId="77777777" w:rsidR="00D128FB" w:rsidRPr="00631F8B" w:rsidRDefault="00D128FB" w:rsidP="006E2051">
            <w:r w:rsidRPr="00631F8B">
              <w:lastRenderedPageBreak/>
              <w:t>GeometrySpecificationValue</w:t>
            </w:r>
          </w:p>
        </w:tc>
        <w:tc>
          <w:tcPr>
            <w:tcW w:w="0" w:type="auto"/>
            <w:tcBorders>
              <w:top w:val="outset" w:sz="6" w:space="0" w:color="auto"/>
              <w:left w:val="outset" w:sz="6" w:space="0" w:color="auto"/>
              <w:bottom w:val="outset" w:sz="6" w:space="0" w:color="auto"/>
              <w:right w:val="outset" w:sz="6" w:space="0" w:color="auto"/>
            </w:tcBorders>
            <w:hideMark/>
          </w:tcPr>
          <w:p w14:paraId="2FBB6D61" w14:textId="77777777"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14:paraId="445FFE1A" w14:textId="77777777" w:rsidR="00D128FB" w:rsidRPr="00631F8B" w:rsidRDefault="00D128FB" w:rsidP="006E2051">
            <w:r w:rsidRPr="00631F8B">
              <w:t>«codeList»</w:t>
            </w:r>
          </w:p>
        </w:tc>
      </w:tr>
      <w:tr w:rsidR="00D128FB" w:rsidRPr="00631F8B" w14:paraId="33BAF1D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A5679F" w14:textId="77777777" w:rsidR="00D128FB" w:rsidRPr="00631F8B" w:rsidRDefault="00D128FB" w:rsidP="006E2051">
            <w:r w:rsidRPr="00631F8B">
              <w:t>LocatorNameTypeValue</w:t>
            </w:r>
          </w:p>
        </w:tc>
        <w:tc>
          <w:tcPr>
            <w:tcW w:w="0" w:type="auto"/>
            <w:tcBorders>
              <w:top w:val="outset" w:sz="6" w:space="0" w:color="auto"/>
              <w:left w:val="outset" w:sz="6" w:space="0" w:color="auto"/>
              <w:bottom w:val="outset" w:sz="6" w:space="0" w:color="auto"/>
              <w:right w:val="outset" w:sz="6" w:space="0" w:color="auto"/>
            </w:tcBorders>
            <w:hideMark/>
          </w:tcPr>
          <w:p w14:paraId="36853D77" w14:textId="77777777"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14:paraId="3093DE11" w14:textId="77777777" w:rsidR="00D128FB" w:rsidRPr="00631F8B" w:rsidRDefault="00D128FB" w:rsidP="006E2051">
            <w:r w:rsidRPr="00631F8B">
              <w:t>«codeList»</w:t>
            </w:r>
          </w:p>
        </w:tc>
      </w:tr>
      <w:tr w:rsidR="00D128FB" w:rsidRPr="00631F8B" w14:paraId="77191E2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DD9443" w14:textId="77777777" w:rsidR="00D128FB" w:rsidRPr="00631F8B" w:rsidRDefault="00D128FB" w:rsidP="006E2051">
            <w:r w:rsidRPr="00631F8B">
              <w:t>AddressLocator</w:t>
            </w:r>
          </w:p>
        </w:tc>
        <w:tc>
          <w:tcPr>
            <w:tcW w:w="0" w:type="auto"/>
            <w:tcBorders>
              <w:top w:val="outset" w:sz="6" w:space="0" w:color="auto"/>
              <w:left w:val="outset" w:sz="6" w:space="0" w:color="auto"/>
              <w:bottom w:val="outset" w:sz="6" w:space="0" w:color="auto"/>
              <w:right w:val="outset" w:sz="6" w:space="0" w:color="auto"/>
            </w:tcBorders>
            <w:hideMark/>
          </w:tcPr>
          <w:p w14:paraId="408D942C" w14:textId="77777777"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14:paraId="127A40EA" w14:textId="77777777" w:rsidR="00D128FB" w:rsidRPr="00631F8B" w:rsidRDefault="00D128FB" w:rsidP="006E2051">
            <w:r w:rsidRPr="00631F8B">
              <w:t>«dataType»</w:t>
            </w:r>
          </w:p>
        </w:tc>
      </w:tr>
      <w:tr w:rsidR="00D128FB" w:rsidRPr="00631F8B" w14:paraId="29D5D56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A7CE5D" w14:textId="77777777" w:rsidR="00D128FB" w:rsidRPr="00631F8B" w:rsidRDefault="00D128FB" w:rsidP="006E2051">
            <w:r w:rsidRPr="00631F8B">
              <w:t>Address</w:t>
            </w:r>
          </w:p>
        </w:tc>
        <w:tc>
          <w:tcPr>
            <w:tcW w:w="0" w:type="auto"/>
            <w:tcBorders>
              <w:top w:val="outset" w:sz="6" w:space="0" w:color="auto"/>
              <w:left w:val="outset" w:sz="6" w:space="0" w:color="auto"/>
              <w:bottom w:val="outset" w:sz="6" w:space="0" w:color="auto"/>
              <w:right w:val="outset" w:sz="6" w:space="0" w:color="auto"/>
            </w:tcBorders>
            <w:hideMark/>
          </w:tcPr>
          <w:p w14:paraId="55A47ECE" w14:textId="77777777"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14:paraId="22A18772" w14:textId="77777777" w:rsidR="00D128FB" w:rsidRPr="00631F8B" w:rsidRDefault="00D128FB" w:rsidP="006E2051">
            <w:r w:rsidRPr="00631F8B">
              <w:t>«featureType»</w:t>
            </w:r>
          </w:p>
        </w:tc>
      </w:tr>
      <w:tr w:rsidR="00D128FB" w:rsidRPr="00631F8B" w14:paraId="2337DB3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6820EB" w14:textId="77777777" w:rsidR="00D128FB" w:rsidRPr="00631F8B" w:rsidRDefault="00D128FB" w:rsidP="006E2051">
            <w:r w:rsidRPr="00631F8B">
              <w:t>AddressRepresentation</w:t>
            </w:r>
          </w:p>
        </w:tc>
        <w:tc>
          <w:tcPr>
            <w:tcW w:w="0" w:type="auto"/>
            <w:tcBorders>
              <w:top w:val="outset" w:sz="6" w:space="0" w:color="auto"/>
              <w:left w:val="outset" w:sz="6" w:space="0" w:color="auto"/>
              <w:bottom w:val="outset" w:sz="6" w:space="0" w:color="auto"/>
              <w:right w:val="outset" w:sz="6" w:space="0" w:color="auto"/>
            </w:tcBorders>
            <w:hideMark/>
          </w:tcPr>
          <w:p w14:paraId="34C384B4" w14:textId="77777777"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14:paraId="4BC6C31C" w14:textId="77777777" w:rsidR="00D128FB" w:rsidRPr="00631F8B" w:rsidRDefault="00D128FB" w:rsidP="006E2051">
            <w:r w:rsidRPr="00631F8B">
              <w:t>«dataType»</w:t>
            </w:r>
          </w:p>
        </w:tc>
      </w:tr>
      <w:tr w:rsidR="00D128FB" w:rsidRPr="00631F8B" w14:paraId="55D35AC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E1C936" w14:textId="77777777" w:rsidR="00D128FB" w:rsidRPr="00631F8B" w:rsidRDefault="00D128FB" w:rsidP="006E2051">
            <w:r w:rsidRPr="00631F8B">
              <w:t>GeographicPosition</w:t>
            </w:r>
          </w:p>
        </w:tc>
        <w:tc>
          <w:tcPr>
            <w:tcW w:w="0" w:type="auto"/>
            <w:tcBorders>
              <w:top w:val="outset" w:sz="6" w:space="0" w:color="auto"/>
              <w:left w:val="outset" w:sz="6" w:space="0" w:color="auto"/>
              <w:bottom w:val="outset" w:sz="6" w:space="0" w:color="auto"/>
              <w:right w:val="outset" w:sz="6" w:space="0" w:color="auto"/>
            </w:tcBorders>
            <w:hideMark/>
          </w:tcPr>
          <w:p w14:paraId="60F0FC99" w14:textId="77777777"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14:paraId="18176D93" w14:textId="77777777" w:rsidR="00D128FB" w:rsidRPr="00631F8B" w:rsidRDefault="00D128FB" w:rsidP="006E2051">
            <w:r w:rsidRPr="00631F8B">
              <w:t>«dataType»</w:t>
            </w:r>
          </w:p>
        </w:tc>
      </w:tr>
      <w:tr w:rsidR="00D128FB" w:rsidRPr="00631F8B" w14:paraId="1F08B65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4E2484" w14:textId="77777777" w:rsidR="00D128FB" w:rsidRPr="00631F8B" w:rsidRDefault="00D128FB" w:rsidP="006E2051">
            <w:r w:rsidRPr="00631F8B">
              <w:t>TechnicalStatusValue</w:t>
            </w:r>
          </w:p>
        </w:tc>
        <w:tc>
          <w:tcPr>
            <w:tcW w:w="0" w:type="auto"/>
            <w:tcBorders>
              <w:top w:val="outset" w:sz="6" w:space="0" w:color="auto"/>
              <w:left w:val="outset" w:sz="6" w:space="0" w:color="auto"/>
              <w:bottom w:val="outset" w:sz="6" w:space="0" w:color="auto"/>
              <w:right w:val="outset" w:sz="6" w:space="0" w:color="auto"/>
            </w:tcBorders>
            <w:hideMark/>
          </w:tcPr>
          <w:p w14:paraId="58DB9379" w14:textId="77777777"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14:paraId="7AB579A5" w14:textId="77777777" w:rsidR="00D128FB" w:rsidRPr="00631F8B" w:rsidRDefault="00D128FB" w:rsidP="006E2051"/>
        </w:tc>
      </w:tr>
      <w:tr w:rsidR="00D128FB" w:rsidRPr="00631F8B" w14:paraId="63A0428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47E3C6" w14:textId="77777777" w:rsidR="00D128FB" w:rsidRPr="00631F8B" w:rsidRDefault="00D128FB" w:rsidP="006E2051">
            <w:r w:rsidRPr="00631F8B">
              <w:t>AdministrativeBoundary</w:t>
            </w:r>
          </w:p>
        </w:tc>
        <w:tc>
          <w:tcPr>
            <w:tcW w:w="0" w:type="auto"/>
            <w:tcBorders>
              <w:top w:val="outset" w:sz="6" w:space="0" w:color="auto"/>
              <w:left w:val="outset" w:sz="6" w:space="0" w:color="auto"/>
              <w:bottom w:val="outset" w:sz="6" w:space="0" w:color="auto"/>
              <w:right w:val="outset" w:sz="6" w:space="0" w:color="auto"/>
            </w:tcBorders>
            <w:hideMark/>
          </w:tcPr>
          <w:p w14:paraId="5CF9F74C" w14:textId="77777777"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14:paraId="7C910CAD" w14:textId="77777777" w:rsidR="00D128FB" w:rsidRPr="00631F8B" w:rsidRDefault="00D128FB" w:rsidP="006E2051">
            <w:r w:rsidRPr="00631F8B">
              <w:t>«featureType»</w:t>
            </w:r>
          </w:p>
        </w:tc>
      </w:tr>
      <w:tr w:rsidR="00D128FB" w:rsidRPr="00631F8B" w14:paraId="130AFC3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2534A6" w14:textId="77777777" w:rsidR="00D128FB" w:rsidRPr="00631F8B" w:rsidRDefault="00D128FB" w:rsidP="006E2051">
            <w:r w:rsidRPr="00631F8B">
              <w:t>AdministrativeUnit</w:t>
            </w:r>
          </w:p>
        </w:tc>
        <w:tc>
          <w:tcPr>
            <w:tcW w:w="0" w:type="auto"/>
            <w:tcBorders>
              <w:top w:val="outset" w:sz="6" w:space="0" w:color="auto"/>
              <w:left w:val="outset" w:sz="6" w:space="0" w:color="auto"/>
              <w:bottom w:val="outset" w:sz="6" w:space="0" w:color="auto"/>
              <w:right w:val="outset" w:sz="6" w:space="0" w:color="auto"/>
            </w:tcBorders>
            <w:hideMark/>
          </w:tcPr>
          <w:p w14:paraId="2C618498" w14:textId="77777777"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14:paraId="34288F37" w14:textId="77777777" w:rsidR="00D128FB" w:rsidRPr="00631F8B" w:rsidRDefault="00D128FB" w:rsidP="006E2051">
            <w:r w:rsidRPr="00631F8B">
              <w:t>«featureType»</w:t>
            </w:r>
          </w:p>
        </w:tc>
      </w:tr>
      <w:tr w:rsidR="00D128FB" w:rsidRPr="00631F8B" w14:paraId="046E953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A652E" w14:textId="77777777" w:rsidR="00D128FB" w:rsidRPr="00631F8B" w:rsidRDefault="00D128FB" w:rsidP="006E2051">
            <w:r w:rsidRPr="00631F8B">
              <w:t>AdministrativeHierarchyLevel</w:t>
            </w:r>
          </w:p>
        </w:tc>
        <w:tc>
          <w:tcPr>
            <w:tcW w:w="0" w:type="auto"/>
            <w:tcBorders>
              <w:top w:val="outset" w:sz="6" w:space="0" w:color="auto"/>
              <w:left w:val="outset" w:sz="6" w:space="0" w:color="auto"/>
              <w:bottom w:val="outset" w:sz="6" w:space="0" w:color="auto"/>
              <w:right w:val="outset" w:sz="6" w:space="0" w:color="auto"/>
            </w:tcBorders>
            <w:hideMark/>
          </w:tcPr>
          <w:p w14:paraId="1D886D14" w14:textId="77777777"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14:paraId="15CD6A2A" w14:textId="77777777" w:rsidR="00D128FB" w:rsidRPr="00631F8B" w:rsidRDefault="00D128FB" w:rsidP="006E2051">
            <w:r w:rsidRPr="00631F8B">
              <w:t>«codeList»</w:t>
            </w:r>
          </w:p>
        </w:tc>
      </w:tr>
      <w:tr w:rsidR="00D128FB" w:rsidRPr="00631F8B" w14:paraId="5B5CB7E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5E3AAA" w14:textId="77777777" w:rsidR="00D128FB" w:rsidRPr="00631F8B" w:rsidRDefault="00D128FB" w:rsidP="006E2051">
            <w:r w:rsidRPr="00631F8B">
              <w:t>Condominium</w:t>
            </w:r>
          </w:p>
        </w:tc>
        <w:tc>
          <w:tcPr>
            <w:tcW w:w="0" w:type="auto"/>
            <w:tcBorders>
              <w:top w:val="outset" w:sz="6" w:space="0" w:color="auto"/>
              <w:left w:val="outset" w:sz="6" w:space="0" w:color="auto"/>
              <w:bottom w:val="outset" w:sz="6" w:space="0" w:color="auto"/>
              <w:right w:val="outset" w:sz="6" w:space="0" w:color="auto"/>
            </w:tcBorders>
            <w:hideMark/>
          </w:tcPr>
          <w:p w14:paraId="36FD58A3" w14:textId="77777777"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14:paraId="303E26A1" w14:textId="77777777" w:rsidR="00D128FB" w:rsidRPr="00631F8B" w:rsidRDefault="00D128FB" w:rsidP="006E2051">
            <w:r w:rsidRPr="00631F8B">
              <w:t>«featureType»</w:t>
            </w:r>
          </w:p>
        </w:tc>
      </w:tr>
      <w:tr w:rsidR="00D128FB" w:rsidRPr="00631F8B" w14:paraId="7495697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088C83" w14:textId="77777777" w:rsidR="00D128FB" w:rsidRPr="00631F8B" w:rsidRDefault="00D128FB" w:rsidP="006E2051">
            <w:r w:rsidRPr="00631F8B">
              <w:t>ResidenceOfAuthority</w:t>
            </w:r>
          </w:p>
        </w:tc>
        <w:tc>
          <w:tcPr>
            <w:tcW w:w="0" w:type="auto"/>
            <w:tcBorders>
              <w:top w:val="outset" w:sz="6" w:space="0" w:color="auto"/>
              <w:left w:val="outset" w:sz="6" w:space="0" w:color="auto"/>
              <w:bottom w:val="outset" w:sz="6" w:space="0" w:color="auto"/>
              <w:right w:val="outset" w:sz="6" w:space="0" w:color="auto"/>
            </w:tcBorders>
            <w:hideMark/>
          </w:tcPr>
          <w:p w14:paraId="560344C5" w14:textId="77777777"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14:paraId="567228D5" w14:textId="77777777" w:rsidR="00D128FB" w:rsidRPr="00631F8B" w:rsidRDefault="00D128FB" w:rsidP="006E2051">
            <w:r w:rsidRPr="00631F8B">
              <w:t>«dataType»</w:t>
            </w:r>
          </w:p>
        </w:tc>
      </w:tr>
      <w:tr w:rsidR="00D128FB" w:rsidRPr="00631F8B" w14:paraId="146D756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FBDE43" w14:textId="77777777" w:rsidR="00D128FB" w:rsidRPr="00631F8B" w:rsidRDefault="00D128FB" w:rsidP="006E2051">
            <w:r w:rsidRPr="00631F8B">
              <w:t>LegalStatusValue</w:t>
            </w:r>
          </w:p>
        </w:tc>
        <w:tc>
          <w:tcPr>
            <w:tcW w:w="0" w:type="auto"/>
            <w:tcBorders>
              <w:top w:val="outset" w:sz="6" w:space="0" w:color="auto"/>
              <w:left w:val="outset" w:sz="6" w:space="0" w:color="auto"/>
              <w:bottom w:val="outset" w:sz="6" w:space="0" w:color="auto"/>
              <w:right w:val="outset" w:sz="6" w:space="0" w:color="auto"/>
            </w:tcBorders>
            <w:hideMark/>
          </w:tcPr>
          <w:p w14:paraId="338A76B3" w14:textId="77777777"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14:paraId="61F87A01" w14:textId="77777777" w:rsidR="00D128FB" w:rsidRPr="00631F8B" w:rsidRDefault="00D128FB" w:rsidP="006E2051"/>
        </w:tc>
      </w:tr>
      <w:tr w:rsidR="00D128FB" w:rsidRPr="00631F8B" w14:paraId="3572BE9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3E69C7" w14:textId="77777777" w:rsidR="00D128FB" w:rsidRPr="00631F8B" w:rsidRDefault="00D128FB" w:rsidP="006E2051">
            <w:r w:rsidRPr="00631F8B">
              <w:t>CadastralZoning</w:t>
            </w:r>
          </w:p>
        </w:tc>
        <w:tc>
          <w:tcPr>
            <w:tcW w:w="0" w:type="auto"/>
            <w:tcBorders>
              <w:top w:val="outset" w:sz="6" w:space="0" w:color="auto"/>
              <w:left w:val="outset" w:sz="6" w:space="0" w:color="auto"/>
              <w:bottom w:val="outset" w:sz="6" w:space="0" w:color="auto"/>
              <w:right w:val="outset" w:sz="6" w:space="0" w:color="auto"/>
            </w:tcBorders>
            <w:hideMark/>
          </w:tcPr>
          <w:p w14:paraId="636CE450" w14:textId="77777777"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14:paraId="637FB5EA" w14:textId="77777777" w:rsidR="00D128FB" w:rsidRPr="00631F8B" w:rsidRDefault="00D128FB" w:rsidP="006E2051">
            <w:r w:rsidRPr="00631F8B">
              <w:t>«featureType»</w:t>
            </w:r>
          </w:p>
        </w:tc>
      </w:tr>
      <w:tr w:rsidR="00D128FB" w:rsidRPr="00631F8B" w14:paraId="1EC93C1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06152D" w14:textId="77777777" w:rsidR="00D128FB" w:rsidRPr="00631F8B" w:rsidRDefault="00D128FB" w:rsidP="006E2051">
            <w:r w:rsidRPr="00631F8B">
              <w:t>Measure</w:t>
            </w:r>
          </w:p>
        </w:tc>
        <w:tc>
          <w:tcPr>
            <w:tcW w:w="0" w:type="auto"/>
            <w:tcBorders>
              <w:top w:val="outset" w:sz="6" w:space="0" w:color="auto"/>
              <w:left w:val="outset" w:sz="6" w:space="0" w:color="auto"/>
              <w:bottom w:val="outset" w:sz="6" w:space="0" w:color="auto"/>
              <w:right w:val="outset" w:sz="6" w:space="0" w:color="auto"/>
            </w:tcBorders>
            <w:hideMark/>
          </w:tcPr>
          <w:p w14:paraId="1A6717EC" w14:textId="77777777" w:rsidR="00D128FB" w:rsidRPr="00631F8B" w:rsidRDefault="00D128FB" w:rsidP="00A11E16">
            <w:pPr>
              <w:jc w:val="left"/>
            </w:pPr>
            <w:r w:rsidRPr="00631F8B">
              <w:t>ProductionAndIndustrialFacilitiesExtension</w:t>
            </w:r>
          </w:p>
        </w:tc>
        <w:tc>
          <w:tcPr>
            <w:tcW w:w="2838" w:type="dxa"/>
            <w:tcBorders>
              <w:top w:val="outset" w:sz="6" w:space="0" w:color="auto"/>
              <w:left w:val="outset" w:sz="6" w:space="0" w:color="auto"/>
              <w:bottom w:val="outset" w:sz="6" w:space="0" w:color="auto"/>
              <w:right w:val="outset" w:sz="6" w:space="0" w:color="auto"/>
            </w:tcBorders>
            <w:hideMark/>
          </w:tcPr>
          <w:p w14:paraId="000D7189" w14:textId="77777777" w:rsidR="00D128FB" w:rsidRPr="00631F8B" w:rsidRDefault="00D128FB" w:rsidP="006E2051">
            <w:r w:rsidRPr="00631F8B">
              <w:t>«dataType»</w:t>
            </w:r>
          </w:p>
        </w:tc>
      </w:tr>
      <w:tr w:rsidR="00D128FB" w:rsidRPr="00631F8B" w14:paraId="0260A17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13BF83" w14:textId="77777777" w:rsidR="00D128FB" w:rsidRPr="00631F8B" w:rsidRDefault="00D128FB" w:rsidP="006E2051">
            <w:r w:rsidRPr="00631F8B">
              <w:t>CadastralParcel</w:t>
            </w:r>
          </w:p>
        </w:tc>
        <w:tc>
          <w:tcPr>
            <w:tcW w:w="0" w:type="auto"/>
            <w:tcBorders>
              <w:top w:val="outset" w:sz="6" w:space="0" w:color="auto"/>
              <w:left w:val="outset" w:sz="6" w:space="0" w:color="auto"/>
              <w:bottom w:val="outset" w:sz="6" w:space="0" w:color="auto"/>
              <w:right w:val="outset" w:sz="6" w:space="0" w:color="auto"/>
            </w:tcBorders>
            <w:hideMark/>
          </w:tcPr>
          <w:p w14:paraId="75A6D4AF" w14:textId="77777777"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14:paraId="1C3A4473" w14:textId="77777777" w:rsidR="00D128FB" w:rsidRPr="00631F8B" w:rsidRDefault="00D128FB" w:rsidP="006E2051">
            <w:r w:rsidRPr="00631F8B">
              <w:t>«featureType»</w:t>
            </w:r>
          </w:p>
        </w:tc>
      </w:tr>
      <w:tr w:rsidR="00D128FB" w:rsidRPr="00631F8B" w14:paraId="77E7053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1EC963" w14:textId="77777777" w:rsidR="00D128FB" w:rsidRPr="00631F8B" w:rsidRDefault="00D128FB" w:rsidP="006E2051">
            <w:r w:rsidRPr="00631F8B">
              <w:t>CadastralZoningLevelValue</w:t>
            </w:r>
          </w:p>
        </w:tc>
        <w:tc>
          <w:tcPr>
            <w:tcW w:w="0" w:type="auto"/>
            <w:tcBorders>
              <w:top w:val="outset" w:sz="6" w:space="0" w:color="auto"/>
              <w:left w:val="outset" w:sz="6" w:space="0" w:color="auto"/>
              <w:bottom w:val="outset" w:sz="6" w:space="0" w:color="auto"/>
              <w:right w:val="outset" w:sz="6" w:space="0" w:color="auto"/>
            </w:tcBorders>
            <w:hideMark/>
          </w:tcPr>
          <w:p w14:paraId="4820CA89" w14:textId="77777777"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14:paraId="2D06C602" w14:textId="77777777" w:rsidR="00D128FB" w:rsidRPr="00631F8B" w:rsidRDefault="00D128FB" w:rsidP="006E2051">
            <w:r w:rsidRPr="00631F8B">
              <w:t>«codeList»</w:t>
            </w:r>
          </w:p>
        </w:tc>
      </w:tr>
      <w:tr w:rsidR="00D128FB" w:rsidRPr="00631F8B" w14:paraId="0F5F434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BF8ADB" w14:textId="77777777" w:rsidR="00D128FB" w:rsidRPr="00631F8B" w:rsidRDefault="00D128FB" w:rsidP="006E2051">
            <w:r w:rsidRPr="00631F8B">
              <w:t>BasicPropertyUnit</w:t>
            </w:r>
          </w:p>
        </w:tc>
        <w:tc>
          <w:tcPr>
            <w:tcW w:w="0" w:type="auto"/>
            <w:tcBorders>
              <w:top w:val="outset" w:sz="6" w:space="0" w:color="auto"/>
              <w:left w:val="outset" w:sz="6" w:space="0" w:color="auto"/>
              <w:bottom w:val="outset" w:sz="6" w:space="0" w:color="auto"/>
              <w:right w:val="outset" w:sz="6" w:space="0" w:color="auto"/>
            </w:tcBorders>
            <w:hideMark/>
          </w:tcPr>
          <w:p w14:paraId="733EF435" w14:textId="77777777"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14:paraId="512B90CF" w14:textId="77777777" w:rsidR="00D128FB" w:rsidRPr="00631F8B" w:rsidRDefault="00D128FB" w:rsidP="006E2051">
            <w:r w:rsidRPr="00631F8B">
              <w:t>«featureType»</w:t>
            </w:r>
          </w:p>
        </w:tc>
      </w:tr>
      <w:tr w:rsidR="00D128FB" w:rsidRPr="00631F8B" w14:paraId="4CD9E17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48163" w14:textId="77777777" w:rsidR="00D128FB" w:rsidRPr="00631F8B" w:rsidRDefault="00D128FB" w:rsidP="006E2051">
            <w:r w:rsidRPr="00631F8B">
              <w:t>GrammaticalNumberValue</w:t>
            </w:r>
          </w:p>
        </w:tc>
        <w:tc>
          <w:tcPr>
            <w:tcW w:w="0" w:type="auto"/>
            <w:tcBorders>
              <w:top w:val="outset" w:sz="6" w:space="0" w:color="auto"/>
              <w:left w:val="outset" w:sz="6" w:space="0" w:color="auto"/>
              <w:bottom w:val="outset" w:sz="6" w:space="0" w:color="auto"/>
              <w:right w:val="outset" w:sz="6" w:space="0" w:color="auto"/>
            </w:tcBorders>
            <w:hideMark/>
          </w:tcPr>
          <w:p w14:paraId="46048C34" w14:textId="77777777"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14:paraId="37838D8B" w14:textId="77777777" w:rsidR="00D128FB" w:rsidRPr="00631F8B" w:rsidRDefault="00D128FB" w:rsidP="006E2051">
            <w:r w:rsidRPr="00631F8B">
              <w:t>«codeList»</w:t>
            </w:r>
          </w:p>
        </w:tc>
      </w:tr>
      <w:tr w:rsidR="00D128FB" w:rsidRPr="00631F8B" w14:paraId="2B0C272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AC6A00" w14:textId="77777777" w:rsidR="00D128FB" w:rsidRPr="00631F8B" w:rsidRDefault="00D128FB" w:rsidP="006E2051">
            <w:r w:rsidRPr="00631F8B">
              <w:t>NameStatusValue</w:t>
            </w:r>
          </w:p>
        </w:tc>
        <w:tc>
          <w:tcPr>
            <w:tcW w:w="0" w:type="auto"/>
            <w:tcBorders>
              <w:top w:val="outset" w:sz="6" w:space="0" w:color="auto"/>
              <w:left w:val="outset" w:sz="6" w:space="0" w:color="auto"/>
              <w:bottom w:val="outset" w:sz="6" w:space="0" w:color="auto"/>
              <w:right w:val="outset" w:sz="6" w:space="0" w:color="auto"/>
            </w:tcBorders>
            <w:hideMark/>
          </w:tcPr>
          <w:p w14:paraId="3A6B69ED" w14:textId="77777777"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14:paraId="45CB8077" w14:textId="77777777" w:rsidR="00D128FB" w:rsidRPr="00631F8B" w:rsidRDefault="00D128FB" w:rsidP="006E2051">
            <w:r w:rsidRPr="00631F8B">
              <w:t>«codeList»</w:t>
            </w:r>
          </w:p>
        </w:tc>
      </w:tr>
      <w:tr w:rsidR="00D128FB" w:rsidRPr="00631F8B" w14:paraId="08DDCD6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45E4EC" w14:textId="77777777" w:rsidR="00D128FB" w:rsidRPr="00631F8B" w:rsidRDefault="00D128FB" w:rsidP="006E2051">
            <w:r w:rsidRPr="00631F8B">
              <w:t>NativenessValue</w:t>
            </w:r>
          </w:p>
        </w:tc>
        <w:tc>
          <w:tcPr>
            <w:tcW w:w="0" w:type="auto"/>
            <w:tcBorders>
              <w:top w:val="outset" w:sz="6" w:space="0" w:color="auto"/>
              <w:left w:val="outset" w:sz="6" w:space="0" w:color="auto"/>
              <w:bottom w:val="outset" w:sz="6" w:space="0" w:color="auto"/>
              <w:right w:val="outset" w:sz="6" w:space="0" w:color="auto"/>
            </w:tcBorders>
            <w:hideMark/>
          </w:tcPr>
          <w:p w14:paraId="706BF398" w14:textId="77777777"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14:paraId="786D0175" w14:textId="77777777" w:rsidR="00D128FB" w:rsidRPr="00631F8B" w:rsidRDefault="00D128FB" w:rsidP="006E2051">
            <w:r w:rsidRPr="00631F8B">
              <w:t>«codeList»</w:t>
            </w:r>
          </w:p>
        </w:tc>
      </w:tr>
      <w:tr w:rsidR="00D128FB" w:rsidRPr="00631F8B" w14:paraId="4DC4673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1ECC67" w14:textId="77777777" w:rsidR="00D128FB" w:rsidRPr="00631F8B" w:rsidRDefault="00D128FB" w:rsidP="006E2051">
            <w:r w:rsidRPr="00631F8B">
              <w:t>PronunciationOfName</w:t>
            </w:r>
          </w:p>
        </w:tc>
        <w:tc>
          <w:tcPr>
            <w:tcW w:w="0" w:type="auto"/>
            <w:tcBorders>
              <w:top w:val="outset" w:sz="6" w:space="0" w:color="auto"/>
              <w:left w:val="outset" w:sz="6" w:space="0" w:color="auto"/>
              <w:bottom w:val="outset" w:sz="6" w:space="0" w:color="auto"/>
              <w:right w:val="outset" w:sz="6" w:space="0" w:color="auto"/>
            </w:tcBorders>
            <w:hideMark/>
          </w:tcPr>
          <w:p w14:paraId="78946448" w14:textId="77777777"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14:paraId="6FD80854" w14:textId="77777777" w:rsidR="00D128FB" w:rsidRPr="00631F8B" w:rsidRDefault="00D128FB" w:rsidP="006E2051">
            <w:r w:rsidRPr="00631F8B">
              <w:t>«dataType»</w:t>
            </w:r>
          </w:p>
        </w:tc>
      </w:tr>
      <w:tr w:rsidR="00D128FB" w:rsidRPr="00631F8B" w14:paraId="01C0084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79334" w14:textId="77777777" w:rsidR="00D128FB" w:rsidRPr="00631F8B" w:rsidRDefault="00D128FB" w:rsidP="006E2051">
            <w:r w:rsidRPr="00631F8B">
              <w:t>SpellingOfName</w:t>
            </w:r>
          </w:p>
        </w:tc>
        <w:tc>
          <w:tcPr>
            <w:tcW w:w="0" w:type="auto"/>
            <w:tcBorders>
              <w:top w:val="outset" w:sz="6" w:space="0" w:color="auto"/>
              <w:left w:val="outset" w:sz="6" w:space="0" w:color="auto"/>
              <w:bottom w:val="outset" w:sz="6" w:space="0" w:color="auto"/>
              <w:right w:val="outset" w:sz="6" w:space="0" w:color="auto"/>
            </w:tcBorders>
            <w:hideMark/>
          </w:tcPr>
          <w:p w14:paraId="5796E18B" w14:textId="77777777"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14:paraId="52577F6B" w14:textId="77777777" w:rsidR="00D128FB" w:rsidRPr="00631F8B" w:rsidRDefault="00D128FB" w:rsidP="006E2051">
            <w:r w:rsidRPr="00631F8B">
              <w:t>«dataType»</w:t>
            </w:r>
          </w:p>
        </w:tc>
      </w:tr>
      <w:tr w:rsidR="00D128FB" w:rsidRPr="00631F8B" w14:paraId="56F4453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09A464" w14:textId="77777777" w:rsidR="00D128FB" w:rsidRPr="00631F8B" w:rsidRDefault="00D128FB" w:rsidP="006E2051">
            <w:r w:rsidRPr="00631F8B">
              <w:t>GrammaticalGenderValue</w:t>
            </w:r>
          </w:p>
        </w:tc>
        <w:tc>
          <w:tcPr>
            <w:tcW w:w="0" w:type="auto"/>
            <w:tcBorders>
              <w:top w:val="outset" w:sz="6" w:space="0" w:color="auto"/>
              <w:left w:val="outset" w:sz="6" w:space="0" w:color="auto"/>
              <w:bottom w:val="outset" w:sz="6" w:space="0" w:color="auto"/>
              <w:right w:val="outset" w:sz="6" w:space="0" w:color="auto"/>
            </w:tcBorders>
            <w:hideMark/>
          </w:tcPr>
          <w:p w14:paraId="6FF4770E" w14:textId="77777777"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14:paraId="1088460E" w14:textId="77777777" w:rsidR="00D128FB" w:rsidRPr="00631F8B" w:rsidRDefault="00D128FB" w:rsidP="006E2051">
            <w:r w:rsidRPr="00631F8B">
              <w:t>«codeList»</w:t>
            </w:r>
          </w:p>
        </w:tc>
      </w:tr>
      <w:tr w:rsidR="00D128FB" w:rsidRPr="00631F8B" w14:paraId="2882648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0FA59E" w14:textId="77777777" w:rsidR="00D128FB" w:rsidRPr="00631F8B" w:rsidRDefault="00D128FB" w:rsidP="006E2051">
            <w:r w:rsidRPr="00631F8B">
              <w:t>GeographicalName</w:t>
            </w:r>
          </w:p>
        </w:tc>
        <w:tc>
          <w:tcPr>
            <w:tcW w:w="0" w:type="auto"/>
            <w:tcBorders>
              <w:top w:val="outset" w:sz="6" w:space="0" w:color="auto"/>
              <w:left w:val="outset" w:sz="6" w:space="0" w:color="auto"/>
              <w:bottom w:val="outset" w:sz="6" w:space="0" w:color="auto"/>
              <w:right w:val="outset" w:sz="6" w:space="0" w:color="auto"/>
            </w:tcBorders>
            <w:hideMark/>
          </w:tcPr>
          <w:p w14:paraId="1751946A" w14:textId="77777777"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14:paraId="2FB75D48" w14:textId="77777777" w:rsidR="00D128FB" w:rsidRPr="00631F8B" w:rsidRDefault="00D128FB" w:rsidP="006E2051">
            <w:r w:rsidRPr="00631F8B">
              <w:t>«dataType»</w:t>
            </w:r>
          </w:p>
        </w:tc>
      </w:tr>
      <w:tr w:rsidR="00D128FB" w:rsidRPr="00631F8B" w14:paraId="470AD32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5772ED" w14:textId="77777777" w:rsidR="00D128FB" w:rsidRPr="00631F8B" w:rsidRDefault="00D128FB" w:rsidP="006E2051">
            <w:r w:rsidRPr="00631F8B">
              <w:t>ConditionOfConstructionValue</w:t>
            </w:r>
          </w:p>
        </w:tc>
        <w:tc>
          <w:tcPr>
            <w:tcW w:w="0" w:type="auto"/>
            <w:tcBorders>
              <w:top w:val="outset" w:sz="6" w:space="0" w:color="auto"/>
              <w:left w:val="outset" w:sz="6" w:space="0" w:color="auto"/>
              <w:bottom w:val="outset" w:sz="6" w:space="0" w:color="auto"/>
              <w:right w:val="outset" w:sz="6" w:space="0" w:color="auto"/>
            </w:tcBorders>
            <w:hideMark/>
          </w:tcPr>
          <w:p w14:paraId="0EE0A672" w14:textId="77777777"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14:paraId="5B5E2DAB" w14:textId="77777777" w:rsidR="00D128FB" w:rsidRPr="00631F8B" w:rsidRDefault="00D128FB" w:rsidP="006E2051">
            <w:r w:rsidRPr="00631F8B">
              <w:t>«codeList»</w:t>
            </w:r>
          </w:p>
        </w:tc>
      </w:tr>
      <w:tr w:rsidR="00D128FB" w:rsidRPr="00631F8B" w14:paraId="78AE09A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5498A8" w14:textId="77777777" w:rsidR="00D128FB" w:rsidRPr="00631F8B" w:rsidRDefault="00D128FB" w:rsidP="006E2051">
            <w:r w:rsidRPr="00631F8B">
              <w:t>ElevationReferenceValue</w:t>
            </w:r>
          </w:p>
        </w:tc>
        <w:tc>
          <w:tcPr>
            <w:tcW w:w="0" w:type="auto"/>
            <w:tcBorders>
              <w:top w:val="outset" w:sz="6" w:space="0" w:color="auto"/>
              <w:left w:val="outset" w:sz="6" w:space="0" w:color="auto"/>
              <w:bottom w:val="outset" w:sz="6" w:space="0" w:color="auto"/>
              <w:right w:val="outset" w:sz="6" w:space="0" w:color="auto"/>
            </w:tcBorders>
            <w:hideMark/>
          </w:tcPr>
          <w:p w14:paraId="19710BB2" w14:textId="77777777"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14:paraId="20DA7B04" w14:textId="77777777" w:rsidR="00D128FB" w:rsidRPr="00631F8B" w:rsidRDefault="00D128FB" w:rsidP="006E2051">
            <w:r w:rsidRPr="00631F8B">
              <w:t>«codeList»</w:t>
            </w:r>
          </w:p>
        </w:tc>
      </w:tr>
      <w:tr w:rsidR="00D128FB" w:rsidRPr="00631F8B" w14:paraId="16BC1C6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B4B377" w14:textId="77777777" w:rsidR="00D128FB" w:rsidRPr="00631F8B" w:rsidRDefault="00D128FB" w:rsidP="006E2051">
            <w:r w:rsidRPr="00631F8B">
              <w:t>HeightStatusValue</w:t>
            </w:r>
          </w:p>
        </w:tc>
        <w:tc>
          <w:tcPr>
            <w:tcW w:w="0" w:type="auto"/>
            <w:tcBorders>
              <w:top w:val="outset" w:sz="6" w:space="0" w:color="auto"/>
              <w:left w:val="outset" w:sz="6" w:space="0" w:color="auto"/>
              <w:bottom w:val="outset" w:sz="6" w:space="0" w:color="auto"/>
              <w:right w:val="outset" w:sz="6" w:space="0" w:color="auto"/>
            </w:tcBorders>
            <w:hideMark/>
          </w:tcPr>
          <w:p w14:paraId="7A55C2CE" w14:textId="77777777"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14:paraId="471F4C3A" w14:textId="77777777" w:rsidR="00D128FB" w:rsidRPr="00631F8B" w:rsidRDefault="00D128FB" w:rsidP="006E2051">
            <w:r w:rsidRPr="00631F8B">
              <w:t>«codeList»</w:t>
            </w:r>
          </w:p>
        </w:tc>
      </w:tr>
      <w:tr w:rsidR="00D128FB" w:rsidRPr="00631F8B" w14:paraId="6D420A4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9B1C6C" w14:textId="77777777" w:rsidR="00D128FB" w:rsidRPr="00631F8B" w:rsidRDefault="00D128FB" w:rsidP="006E2051">
            <w:r w:rsidRPr="00631F8B">
              <w:t>Elevation</w:t>
            </w:r>
          </w:p>
        </w:tc>
        <w:tc>
          <w:tcPr>
            <w:tcW w:w="0" w:type="auto"/>
            <w:tcBorders>
              <w:top w:val="outset" w:sz="6" w:space="0" w:color="auto"/>
              <w:left w:val="outset" w:sz="6" w:space="0" w:color="auto"/>
              <w:bottom w:val="outset" w:sz="6" w:space="0" w:color="auto"/>
              <w:right w:val="outset" w:sz="6" w:space="0" w:color="auto"/>
            </w:tcBorders>
            <w:hideMark/>
          </w:tcPr>
          <w:p w14:paraId="5E9E361F" w14:textId="77777777"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14:paraId="768F29C3" w14:textId="77777777" w:rsidR="00D128FB" w:rsidRPr="00631F8B" w:rsidRDefault="00D128FB" w:rsidP="006E2051">
            <w:r w:rsidRPr="00631F8B">
              <w:t>«dataType»</w:t>
            </w:r>
          </w:p>
        </w:tc>
      </w:tr>
      <w:tr w:rsidR="00D128FB" w:rsidRPr="00631F8B" w14:paraId="57F9E35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907FE3" w14:textId="77777777" w:rsidR="00D128FB" w:rsidRPr="00631F8B" w:rsidRDefault="00D128FB" w:rsidP="006E2051">
            <w:r w:rsidRPr="00631F8B">
              <w:t>DateOfEvent</w:t>
            </w:r>
          </w:p>
        </w:tc>
        <w:tc>
          <w:tcPr>
            <w:tcW w:w="0" w:type="auto"/>
            <w:tcBorders>
              <w:top w:val="outset" w:sz="6" w:space="0" w:color="auto"/>
              <w:left w:val="outset" w:sz="6" w:space="0" w:color="auto"/>
              <w:bottom w:val="outset" w:sz="6" w:space="0" w:color="auto"/>
              <w:right w:val="outset" w:sz="6" w:space="0" w:color="auto"/>
            </w:tcBorders>
            <w:hideMark/>
          </w:tcPr>
          <w:p w14:paraId="5786EF52" w14:textId="77777777"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14:paraId="6E97FE0B" w14:textId="77777777" w:rsidR="00D128FB" w:rsidRPr="00631F8B" w:rsidRDefault="00D128FB" w:rsidP="006E2051">
            <w:r w:rsidRPr="00631F8B">
              <w:t>«dataType»</w:t>
            </w:r>
          </w:p>
        </w:tc>
      </w:tr>
      <w:tr w:rsidR="00D128FB" w:rsidRPr="00631F8B" w14:paraId="5E6FB3F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940189" w14:textId="77777777" w:rsidR="00D128FB" w:rsidRPr="00631F8B" w:rsidRDefault="00D128FB" w:rsidP="006E2051">
            <w:r w:rsidRPr="00631F8B">
              <w:t>ExternalReference</w:t>
            </w:r>
          </w:p>
        </w:tc>
        <w:tc>
          <w:tcPr>
            <w:tcW w:w="0" w:type="auto"/>
            <w:tcBorders>
              <w:top w:val="outset" w:sz="6" w:space="0" w:color="auto"/>
              <w:left w:val="outset" w:sz="6" w:space="0" w:color="auto"/>
              <w:bottom w:val="outset" w:sz="6" w:space="0" w:color="auto"/>
              <w:right w:val="outset" w:sz="6" w:space="0" w:color="auto"/>
            </w:tcBorders>
            <w:hideMark/>
          </w:tcPr>
          <w:p w14:paraId="510BB8B0" w14:textId="77777777"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14:paraId="49B9228F" w14:textId="77777777" w:rsidR="00D128FB" w:rsidRPr="00631F8B" w:rsidRDefault="00D128FB" w:rsidP="006E2051">
            <w:r w:rsidRPr="00631F8B">
              <w:t>«dataType»</w:t>
            </w:r>
          </w:p>
        </w:tc>
      </w:tr>
      <w:tr w:rsidR="00D128FB" w:rsidRPr="00631F8B" w14:paraId="7C7C194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914A0" w14:textId="77777777" w:rsidR="00D128FB" w:rsidRPr="00631F8B" w:rsidRDefault="00D128FB" w:rsidP="006E2051">
            <w:r w:rsidRPr="00631F8B">
              <w:t>AbstractConstruction</w:t>
            </w:r>
          </w:p>
        </w:tc>
        <w:tc>
          <w:tcPr>
            <w:tcW w:w="0" w:type="auto"/>
            <w:tcBorders>
              <w:top w:val="outset" w:sz="6" w:space="0" w:color="auto"/>
              <w:left w:val="outset" w:sz="6" w:space="0" w:color="auto"/>
              <w:bottom w:val="outset" w:sz="6" w:space="0" w:color="auto"/>
              <w:right w:val="outset" w:sz="6" w:space="0" w:color="auto"/>
            </w:tcBorders>
            <w:hideMark/>
          </w:tcPr>
          <w:p w14:paraId="3A7939E8" w14:textId="77777777"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14:paraId="57AF55D1" w14:textId="77777777" w:rsidR="00D128FB" w:rsidRPr="00631F8B" w:rsidRDefault="00D128FB" w:rsidP="006E2051">
            <w:r w:rsidRPr="00631F8B">
              <w:t>«featureType»</w:t>
            </w:r>
          </w:p>
        </w:tc>
      </w:tr>
      <w:tr w:rsidR="00D128FB" w:rsidRPr="00631F8B" w14:paraId="46707F3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E29747" w14:textId="77777777" w:rsidR="00D128FB" w:rsidRPr="00631F8B" w:rsidRDefault="00D128FB" w:rsidP="006E2051">
            <w:r w:rsidRPr="00631F8B">
              <w:t>HeightAboveGround</w:t>
            </w:r>
          </w:p>
        </w:tc>
        <w:tc>
          <w:tcPr>
            <w:tcW w:w="0" w:type="auto"/>
            <w:tcBorders>
              <w:top w:val="outset" w:sz="6" w:space="0" w:color="auto"/>
              <w:left w:val="outset" w:sz="6" w:space="0" w:color="auto"/>
              <w:bottom w:val="outset" w:sz="6" w:space="0" w:color="auto"/>
              <w:right w:val="outset" w:sz="6" w:space="0" w:color="auto"/>
            </w:tcBorders>
            <w:hideMark/>
          </w:tcPr>
          <w:p w14:paraId="72D25A94" w14:textId="77777777"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14:paraId="0AE9CD2A" w14:textId="77777777" w:rsidR="00D128FB" w:rsidRPr="00631F8B" w:rsidRDefault="00D128FB" w:rsidP="006E2051">
            <w:r w:rsidRPr="00631F8B">
              <w:t>«dataType»</w:t>
            </w:r>
          </w:p>
        </w:tc>
      </w:tr>
    </w:tbl>
    <w:p w14:paraId="64CDAC09" w14:textId="77777777" w:rsidR="00D128FB" w:rsidRPr="00D128FB" w:rsidRDefault="00D128FB" w:rsidP="00D128FB"/>
    <w:p w14:paraId="414DB88D" w14:textId="77777777" w:rsidR="0094782B" w:rsidRDefault="00533EF8">
      <w:pPr>
        <w:pStyle w:val="Kop3"/>
      </w:pPr>
      <w:bookmarkStart w:id="6" w:name="_Toc452122193"/>
      <w:r w:rsidRPr="00F73526">
        <w:t>Geo object types</w:t>
      </w:r>
      <w:bookmarkEnd w:id="6"/>
    </w:p>
    <w:p w14:paraId="5DADC68C" w14:textId="77777777" w:rsidR="00D128FB" w:rsidRPr="00631F8B" w:rsidRDefault="00D128FB" w:rsidP="00D128FB">
      <w:pPr>
        <w:pStyle w:val="Kop5"/>
        <w:rPr>
          <w:sz w:val="16"/>
          <w:szCs w:val="16"/>
        </w:rPr>
      </w:pPr>
      <w:r w:rsidRPr="00631F8B">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112300B3"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6D414" w14:textId="77777777" w:rsidR="00D128FB" w:rsidRPr="00631F8B" w:rsidRDefault="00D128FB" w:rsidP="006E2051">
            <w:pPr>
              <w:spacing w:line="225" w:lineRule="atLeast"/>
            </w:pPr>
            <w:r w:rsidRPr="00631F8B">
              <w:rPr>
                <w:b/>
                <w:bCs/>
              </w:rPr>
              <w:t>AanduidingEisVoorzorgsmaatregel</w:t>
            </w:r>
          </w:p>
        </w:tc>
      </w:tr>
      <w:tr w:rsidR="00D128FB" w:rsidRPr="00631F8B" w14:paraId="085BDAA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0A8EB6C" w14:textId="77777777" w:rsidTr="006E2051">
              <w:trPr>
                <w:tblHeader/>
                <w:tblCellSpacing w:w="0" w:type="dxa"/>
              </w:trPr>
              <w:tc>
                <w:tcPr>
                  <w:tcW w:w="360" w:type="dxa"/>
                  <w:hideMark/>
                </w:tcPr>
                <w:p w14:paraId="06DE8934" w14:textId="77777777" w:rsidR="00D128FB" w:rsidRPr="00631F8B" w:rsidRDefault="00D128FB" w:rsidP="006E2051">
                  <w:r w:rsidRPr="00631F8B">
                    <w:t> </w:t>
                  </w:r>
                </w:p>
              </w:tc>
              <w:tc>
                <w:tcPr>
                  <w:tcW w:w="1500" w:type="dxa"/>
                  <w:hideMark/>
                </w:tcPr>
                <w:p w14:paraId="22424FE2" w14:textId="77777777" w:rsidR="00D128FB" w:rsidRPr="00631F8B" w:rsidRDefault="00D128FB" w:rsidP="006E2051">
                  <w:r w:rsidRPr="00631F8B">
                    <w:t>Naam:</w:t>
                  </w:r>
                </w:p>
              </w:tc>
              <w:tc>
                <w:tcPr>
                  <w:tcW w:w="0" w:type="auto"/>
                  <w:hideMark/>
                </w:tcPr>
                <w:p w14:paraId="64FF4939" w14:textId="77777777" w:rsidR="00D128FB" w:rsidRPr="00631F8B" w:rsidRDefault="00D128FB" w:rsidP="006E2051"/>
              </w:tc>
            </w:tr>
            <w:tr w:rsidR="00D128FB" w:rsidRPr="00631F8B" w14:paraId="0D67564C" w14:textId="77777777" w:rsidTr="006E2051">
              <w:trPr>
                <w:tblHeader/>
                <w:tblCellSpacing w:w="0" w:type="dxa"/>
              </w:trPr>
              <w:tc>
                <w:tcPr>
                  <w:tcW w:w="360" w:type="dxa"/>
                  <w:hideMark/>
                </w:tcPr>
                <w:p w14:paraId="5B5C4E4C" w14:textId="77777777" w:rsidR="00D128FB" w:rsidRPr="00631F8B" w:rsidRDefault="00D128FB" w:rsidP="006E2051">
                  <w:r w:rsidRPr="00631F8B">
                    <w:t> </w:t>
                  </w:r>
                </w:p>
              </w:tc>
              <w:tc>
                <w:tcPr>
                  <w:tcW w:w="1500" w:type="dxa"/>
                  <w:hideMark/>
                </w:tcPr>
                <w:p w14:paraId="7F349F0F" w14:textId="77777777" w:rsidR="00D128FB" w:rsidRPr="00631F8B" w:rsidRDefault="00D128FB" w:rsidP="006E2051">
                  <w:r w:rsidRPr="00631F8B">
                    <w:t>Definitie:</w:t>
                  </w:r>
                </w:p>
              </w:tc>
              <w:tc>
                <w:tcPr>
                  <w:tcW w:w="0" w:type="auto"/>
                  <w:hideMark/>
                </w:tcPr>
                <w:p w14:paraId="20C70068" w14:textId="77777777" w:rsidR="00D128FB" w:rsidRPr="00631F8B" w:rsidRDefault="00D128FB" w:rsidP="006E2051">
                  <w:r w:rsidRPr="00631F8B">
                    <w:t xml:space="preserve">Aanduiding van een netelement waarop een eis voorzorgsmaatregel van toepassing is. Dit is een wettelijke eis. </w:t>
                  </w:r>
                </w:p>
              </w:tc>
            </w:tr>
            <w:tr w:rsidR="00D128FB" w:rsidRPr="00631F8B" w14:paraId="1AB30DCA" w14:textId="77777777" w:rsidTr="006E2051">
              <w:trPr>
                <w:tblHeader/>
                <w:tblCellSpacing w:w="0" w:type="dxa"/>
              </w:trPr>
              <w:tc>
                <w:tcPr>
                  <w:tcW w:w="360" w:type="dxa"/>
                  <w:hideMark/>
                </w:tcPr>
                <w:p w14:paraId="50666425" w14:textId="77777777" w:rsidR="00D128FB" w:rsidRPr="00631F8B" w:rsidRDefault="00D128FB" w:rsidP="006E2051">
                  <w:r w:rsidRPr="00631F8B">
                    <w:t> </w:t>
                  </w:r>
                </w:p>
              </w:tc>
              <w:tc>
                <w:tcPr>
                  <w:tcW w:w="1500" w:type="dxa"/>
                  <w:hideMark/>
                </w:tcPr>
                <w:p w14:paraId="031CC4AC" w14:textId="77777777" w:rsidR="00D128FB" w:rsidRPr="00631F8B" w:rsidRDefault="00D128FB" w:rsidP="006E2051">
                  <w:r w:rsidRPr="00631F8B">
                    <w:t>Subtype van:</w:t>
                  </w:r>
                </w:p>
              </w:tc>
              <w:tc>
                <w:tcPr>
                  <w:tcW w:w="0" w:type="auto"/>
                  <w:hideMark/>
                </w:tcPr>
                <w:p w14:paraId="01B1BD2D" w14:textId="77777777" w:rsidR="00D128FB" w:rsidRPr="00631F8B" w:rsidRDefault="00D128FB" w:rsidP="006E2051">
                  <w:r w:rsidRPr="00631F8B">
                    <w:t>ExtraInformatie</w:t>
                  </w:r>
                </w:p>
              </w:tc>
            </w:tr>
            <w:tr w:rsidR="00D128FB" w:rsidRPr="00631F8B" w14:paraId="7E87ED22" w14:textId="77777777" w:rsidTr="006E2051">
              <w:trPr>
                <w:tblHeader/>
                <w:tblCellSpacing w:w="0" w:type="dxa"/>
              </w:trPr>
              <w:tc>
                <w:tcPr>
                  <w:tcW w:w="360" w:type="dxa"/>
                  <w:hideMark/>
                </w:tcPr>
                <w:p w14:paraId="6224CFD3" w14:textId="77777777" w:rsidR="00D128FB" w:rsidRPr="00631F8B" w:rsidRDefault="00D128FB" w:rsidP="006E2051">
                  <w:r w:rsidRPr="00631F8B">
                    <w:t> </w:t>
                  </w:r>
                </w:p>
              </w:tc>
              <w:tc>
                <w:tcPr>
                  <w:tcW w:w="1500" w:type="dxa"/>
                  <w:hideMark/>
                </w:tcPr>
                <w:p w14:paraId="3945B4DC" w14:textId="77777777" w:rsidR="00D128FB" w:rsidRPr="00631F8B" w:rsidRDefault="00D128FB" w:rsidP="006E2051">
                  <w:r w:rsidRPr="00631F8B">
                    <w:t>Omschrijving:</w:t>
                  </w:r>
                </w:p>
              </w:tc>
              <w:tc>
                <w:tcPr>
                  <w:tcW w:w="0" w:type="auto"/>
                  <w:hideMark/>
                </w:tcPr>
                <w:p w14:paraId="42382248" w14:textId="77777777" w:rsidR="00D128FB" w:rsidRPr="00631F8B" w:rsidRDefault="00D128FB" w:rsidP="006E2051">
                  <w:r w:rsidRPr="00631F8B">
                    <w:t xml:space="preserve">Een eis voorzorgsmaatregel is altijd gekoppeld aan een net of aan een element daarvan. Omdat de voorzorgsmaatregel van toepassing kan zijn op delen van een element is ze als apart geometrisch vlakobject gedefinieerd. </w:t>
                  </w:r>
                </w:p>
              </w:tc>
            </w:tr>
            <w:tr w:rsidR="00D128FB" w:rsidRPr="00631F8B" w14:paraId="66D564BF" w14:textId="77777777" w:rsidTr="006E2051">
              <w:trPr>
                <w:tblHeader/>
                <w:tblCellSpacing w:w="0" w:type="dxa"/>
              </w:trPr>
              <w:tc>
                <w:tcPr>
                  <w:tcW w:w="360" w:type="dxa"/>
                  <w:hideMark/>
                </w:tcPr>
                <w:p w14:paraId="3FA12E68" w14:textId="77777777" w:rsidR="00D128FB" w:rsidRPr="00631F8B" w:rsidRDefault="00D128FB" w:rsidP="006E2051">
                  <w:r w:rsidRPr="00631F8B">
                    <w:t> </w:t>
                  </w:r>
                </w:p>
              </w:tc>
              <w:tc>
                <w:tcPr>
                  <w:tcW w:w="1500" w:type="dxa"/>
                  <w:hideMark/>
                </w:tcPr>
                <w:p w14:paraId="257E2BC4" w14:textId="77777777" w:rsidR="00D128FB" w:rsidRPr="00631F8B" w:rsidRDefault="00D128FB" w:rsidP="006E2051">
                  <w:r w:rsidRPr="00631F8B">
                    <w:t>Stereotypes:</w:t>
                  </w:r>
                </w:p>
              </w:tc>
              <w:tc>
                <w:tcPr>
                  <w:tcW w:w="0" w:type="auto"/>
                  <w:hideMark/>
                </w:tcPr>
                <w:p w14:paraId="7461CBD3" w14:textId="77777777" w:rsidR="00D128FB" w:rsidRPr="00631F8B" w:rsidRDefault="00D128FB" w:rsidP="006E2051">
                  <w:r w:rsidRPr="00631F8B">
                    <w:t>«featureType»</w:t>
                  </w:r>
                </w:p>
              </w:tc>
            </w:tr>
          </w:tbl>
          <w:p w14:paraId="2386E069" w14:textId="77777777" w:rsidR="00D128FB" w:rsidRPr="00631F8B" w:rsidRDefault="00D128FB" w:rsidP="006E2051"/>
        </w:tc>
      </w:tr>
      <w:tr w:rsidR="00D128FB" w:rsidRPr="00631F8B" w14:paraId="7AD26EF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DF656C" w14:textId="77777777" w:rsidR="00D128FB" w:rsidRPr="00631F8B" w:rsidRDefault="00D128FB" w:rsidP="006E2051">
            <w:r w:rsidRPr="00631F8B">
              <w:rPr>
                <w:b/>
                <w:bCs/>
              </w:rPr>
              <w:lastRenderedPageBreak/>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69E7175" w14:textId="77777777" w:rsidTr="006E2051">
              <w:trPr>
                <w:tblHeader/>
                <w:tblCellSpacing w:w="0" w:type="dxa"/>
              </w:trPr>
              <w:tc>
                <w:tcPr>
                  <w:tcW w:w="360" w:type="dxa"/>
                  <w:hideMark/>
                </w:tcPr>
                <w:p w14:paraId="0342C1A5" w14:textId="77777777" w:rsidR="00D128FB" w:rsidRPr="00631F8B" w:rsidRDefault="00D128FB" w:rsidP="006E2051">
                  <w:r w:rsidRPr="00631F8B">
                    <w:t> </w:t>
                  </w:r>
                </w:p>
              </w:tc>
              <w:tc>
                <w:tcPr>
                  <w:tcW w:w="1500" w:type="dxa"/>
                  <w:hideMark/>
                </w:tcPr>
                <w:p w14:paraId="330B8F83" w14:textId="77777777" w:rsidR="00D128FB" w:rsidRPr="00631F8B" w:rsidRDefault="00D128FB" w:rsidP="006E2051">
                  <w:r w:rsidRPr="00631F8B">
                    <w:t>Naam:</w:t>
                  </w:r>
                </w:p>
              </w:tc>
              <w:tc>
                <w:tcPr>
                  <w:tcW w:w="0" w:type="auto"/>
                  <w:hideMark/>
                </w:tcPr>
                <w:p w14:paraId="5D8D73C0" w14:textId="77777777" w:rsidR="00D128FB" w:rsidRPr="00631F8B" w:rsidRDefault="00D128FB" w:rsidP="006E2051"/>
              </w:tc>
            </w:tr>
            <w:tr w:rsidR="00D128FB" w:rsidRPr="00631F8B" w14:paraId="5A66CD8E" w14:textId="77777777" w:rsidTr="006E2051">
              <w:trPr>
                <w:tblHeader/>
                <w:tblCellSpacing w:w="0" w:type="dxa"/>
              </w:trPr>
              <w:tc>
                <w:tcPr>
                  <w:tcW w:w="360" w:type="dxa"/>
                  <w:hideMark/>
                </w:tcPr>
                <w:p w14:paraId="57734DC6" w14:textId="77777777" w:rsidR="00D128FB" w:rsidRPr="00631F8B" w:rsidRDefault="00D128FB" w:rsidP="006E2051">
                  <w:r w:rsidRPr="00631F8B">
                    <w:t> </w:t>
                  </w:r>
                </w:p>
              </w:tc>
              <w:tc>
                <w:tcPr>
                  <w:tcW w:w="1500" w:type="dxa"/>
                  <w:hideMark/>
                </w:tcPr>
                <w:p w14:paraId="7D7B8E93" w14:textId="77777777" w:rsidR="00D128FB" w:rsidRPr="00631F8B" w:rsidRDefault="00D128FB" w:rsidP="006E2051">
                  <w:r w:rsidRPr="00631F8B">
                    <w:t>Type:</w:t>
                  </w:r>
                </w:p>
              </w:tc>
              <w:tc>
                <w:tcPr>
                  <w:tcW w:w="0" w:type="auto"/>
                  <w:hideMark/>
                </w:tcPr>
                <w:p w14:paraId="0819A1F4" w14:textId="77777777" w:rsidR="00D128FB" w:rsidRPr="00631F8B" w:rsidRDefault="00D128FB" w:rsidP="006E2051">
                  <w:r w:rsidRPr="00631F8B">
                    <w:t>CharacterString</w:t>
                  </w:r>
                </w:p>
              </w:tc>
            </w:tr>
            <w:tr w:rsidR="00D128FB" w:rsidRPr="00631F8B" w14:paraId="14F6B172" w14:textId="77777777" w:rsidTr="006E2051">
              <w:trPr>
                <w:tblHeader/>
                <w:tblCellSpacing w:w="0" w:type="dxa"/>
              </w:trPr>
              <w:tc>
                <w:tcPr>
                  <w:tcW w:w="360" w:type="dxa"/>
                  <w:hideMark/>
                </w:tcPr>
                <w:p w14:paraId="34E8981A" w14:textId="77777777" w:rsidR="00D128FB" w:rsidRPr="00631F8B" w:rsidRDefault="00D128FB" w:rsidP="006E2051">
                  <w:r w:rsidRPr="00631F8B">
                    <w:t> </w:t>
                  </w:r>
                </w:p>
              </w:tc>
              <w:tc>
                <w:tcPr>
                  <w:tcW w:w="1500" w:type="dxa"/>
                  <w:hideMark/>
                </w:tcPr>
                <w:p w14:paraId="5A1FFD47" w14:textId="77777777" w:rsidR="00D128FB" w:rsidRPr="00631F8B" w:rsidRDefault="00D128FB" w:rsidP="006E2051">
                  <w:r w:rsidRPr="00631F8B">
                    <w:t>Definitie:</w:t>
                  </w:r>
                </w:p>
              </w:tc>
              <w:tc>
                <w:tcPr>
                  <w:tcW w:w="0" w:type="auto"/>
                  <w:hideMark/>
                </w:tcPr>
                <w:p w14:paraId="184472D9" w14:textId="77777777" w:rsidR="00D128FB" w:rsidRPr="00631F8B" w:rsidRDefault="00D128FB" w:rsidP="006E2051">
                  <w:r w:rsidRPr="00631F8B">
                    <w:t xml:space="preserve">Vermelding of er voorzorgsmaatregelen getroffen dienen te worden. Aangegeven wordt wat de voorzorgsmaatregel is. </w:t>
                  </w:r>
                </w:p>
              </w:tc>
            </w:tr>
            <w:tr w:rsidR="00D128FB" w:rsidRPr="00631F8B" w14:paraId="0D468ABC" w14:textId="77777777" w:rsidTr="006E2051">
              <w:trPr>
                <w:tblHeader/>
                <w:tblCellSpacing w:w="0" w:type="dxa"/>
              </w:trPr>
              <w:tc>
                <w:tcPr>
                  <w:tcW w:w="360" w:type="dxa"/>
                  <w:hideMark/>
                </w:tcPr>
                <w:p w14:paraId="5702283F" w14:textId="77777777" w:rsidR="00D128FB" w:rsidRPr="00631F8B" w:rsidRDefault="00D128FB" w:rsidP="006E2051">
                  <w:r w:rsidRPr="00631F8B">
                    <w:t> </w:t>
                  </w:r>
                </w:p>
              </w:tc>
              <w:tc>
                <w:tcPr>
                  <w:tcW w:w="1500" w:type="dxa"/>
                  <w:hideMark/>
                </w:tcPr>
                <w:p w14:paraId="08CEDDD2" w14:textId="77777777" w:rsidR="00D128FB" w:rsidRPr="00631F8B" w:rsidRDefault="00D128FB" w:rsidP="006E2051">
                  <w:r w:rsidRPr="00631F8B">
                    <w:t>Omschrijving:</w:t>
                  </w:r>
                </w:p>
              </w:tc>
              <w:tc>
                <w:tcPr>
                  <w:tcW w:w="0" w:type="auto"/>
                  <w:hideMark/>
                </w:tcPr>
                <w:p w14:paraId="0320681B" w14:textId="77777777" w:rsidR="00D128FB" w:rsidRPr="00631F8B" w:rsidRDefault="00D128FB" w:rsidP="006E2051">
                  <w:r w:rsidRPr="00631F8B">
                    <w:t>Dit attribuut is bij de aanlevering aan de LV niet ingevuld. Dit attribuut is verplicht bij de uitlevering.</w:t>
                  </w:r>
                </w:p>
              </w:tc>
            </w:tr>
            <w:tr w:rsidR="00D128FB" w:rsidRPr="00631F8B" w14:paraId="1E84EE85" w14:textId="77777777" w:rsidTr="006E2051">
              <w:trPr>
                <w:tblHeader/>
                <w:tblCellSpacing w:w="0" w:type="dxa"/>
              </w:trPr>
              <w:tc>
                <w:tcPr>
                  <w:tcW w:w="360" w:type="dxa"/>
                  <w:hideMark/>
                </w:tcPr>
                <w:p w14:paraId="6645073E" w14:textId="77777777" w:rsidR="00D128FB" w:rsidRPr="00631F8B" w:rsidRDefault="00D128FB" w:rsidP="006E2051">
                  <w:r w:rsidRPr="00631F8B">
                    <w:t> </w:t>
                  </w:r>
                </w:p>
              </w:tc>
              <w:tc>
                <w:tcPr>
                  <w:tcW w:w="1500" w:type="dxa"/>
                  <w:hideMark/>
                </w:tcPr>
                <w:p w14:paraId="0133C829" w14:textId="77777777" w:rsidR="00D128FB" w:rsidRPr="00631F8B" w:rsidRDefault="00D128FB" w:rsidP="006E2051">
                  <w:r w:rsidRPr="00631F8B">
                    <w:t>Multipliciteit:</w:t>
                  </w:r>
                </w:p>
              </w:tc>
              <w:tc>
                <w:tcPr>
                  <w:tcW w:w="0" w:type="auto"/>
                  <w:hideMark/>
                </w:tcPr>
                <w:p w14:paraId="3A926DA4" w14:textId="77777777" w:rsidR="00D128FB" w:rsidRPr="00631F8B" w:rsidRDefault="00D128FB" w:rsidP="006E2051">
                  <w:r w:rsidRPr="00631F8B">
                    <w:t>0..1</w:t>
                  </w:r>
                </w:p>
              </w:tc>
            </w:tr>
          </w:tbl>
          <w:p w14:paraId="6CBF1D42" w14:textId="77777777" w:rsidR="00D128FB" w:rsidRPr="00631F8B" w:rsidRDefault="00D128FB" w:rsidP="006E2051"/>
        </w:tc>
      </w:tr>
      <w:tr w:rsidR="00D128FB" w:rsidRPr="00631F8B" w14:paraId="4A6D2F2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F84C5A" w14:textId="77777777" w:rsidR="00D128FB" w:rsidRPr="00631F8B" w:rsidRDefault="00D128FB" w:rsidP="006E2051">
            <w:r w:rsidRPr="00631F8B">
              <w:rPr>
                <w:b/>
                <w:bCs/>
              </w:rPr>
              <w:t>Attribuut: netbeheerderNetOmschrijving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F66A7CF" w14:textId="77777777" w:rsidTr="006E2051">
              <w:trPr>
                <w:tblHeader/>
                <w:tblCellSpacing w:w="0" w:type="dxa"/>
              </w:trPr>
              <w:tc>
                <w:tcPr>
                  <w:tcW w:w="360" w:type="dxa"/>
                  <w:hideMark/>
                </w:tcPr>
                <w:p w14:paraId="51960950" w14:textId="77777777" w:rsidR="00D128FB" w:rsidRPr="00631F8B" w:rsidRDefault="00D128FB" w:rsidP="006E2051">
                  <w:r w:rsidRPr="00631F8B">
                    <w:t> </w:t>
                  </w:r>
                </w:p>
              </w:tc>
              <w:tc>
                <w:tcPr>
                  <w:tcW w:w="1500" w:type="dxa"/>
                  <w:hideMark/>
                </w:tcPr>
                <w:p w14:paraId="03F01C35" w14:textId="77777777" w:rsidR="00D128FB" w:rsidRPr="00631F8B" w:rsidRDefault="00D128FB" w:rsidP="006E2051">
                  <w:r w:rsidRPr="00631F8B">
                    <w:t>Naam:</w:t>
                  </w:r>
                </w:p>
              </w:tc>
              <w:tc>
                <w:tcPr>
                  <w:tcW w:w="0" w:type="auto"/>
                  <w:hideMark/>
                </w:tcPr>
                <w:p w14:paraId="2D76BE13" w14:textId="77777777" w:rsidR="00D128FB" w:rsidRPr="00631F8B" w:rsidRDefault="00D128FB" w:rsidP="006E2051"/>
              </w:tc>
            </w:tr>
            <w:tr w:rsidR="00D128FB" w:rsidRPr="00631F8B" w14:paraId="2447726D" w14:textId="77777777" w:rsidTr="006E2051">
              <w:trPr>
                <w:tblHeader/>
                <w:tblCellSpacing w:w="0" w:type="dxa"/>
              </w:trPr>
              <w:tc>
                <w:tcPr>
                  <w:tcW w:w="360" w:type="dxa"/>
                  <w:hideMark/>
                </w:tcPr>
                <w:p w14:paraId="60407FEC" w14:textId="77777777" w:rsidR="00D128FB" w:rsidRPr="00631F8B" w:rsidRDefault="00D128FB" w:rsidP="006E2051">
                  <w:r w:rsidRPr="00631F8B">
                    <w:t> </w:t>
                  </w:r>
                </w:p>
              </w:tc>
              <w:tc>
                <w:tcPr>
                  <w:tcW w:w="1500" w:type="dxa"/>
                  <w:hideMark/>
                </w:tcPr>
                <w:p w14:paraId="257864C4" w14:textId="77777777" w:rsidR="00D128FB" w:rsidRPr="00631F8B" w:rsidRDefault="00D128FB" w:rsidP="006E2051">
                  <w:r w:rsidRPr="00631F8B">
                    <w:t>Type:</w:t>
                  </w:r>
                </w:p>
              </w:tc>
              <w:tc>
                <w:tcPr>
                  <w:tcW w:w="0" w:type="auto"/>
                  <w:hideMark/>
                </w:tcPr>
                <w:p w14:paraId="16BE797D" w14:textId="77777777" w:rsidR="00D128FB" w:rsidRPr="00631F8B" w:rsidRDefault="00D128FB" w:rsidP="006E2051">
                  <w:r w:rsidRPr="00631F8B">
                    <w:t>CharacterString</w:t>
                  </w:r>
                </w:p>
              </w:tc>
            </w:tr>
            <w:tr w:rsidR="00D128FB" w:rsidRPr="00631F8B" w14:paraId="3390659C" w14:textId="77777777" w:rsidTr="006E2051">
              <w:trPr>
                <w:tblHeader/>
                <w:tblCellSpacing w:w="0" w:type="dxa"/>
              </w:trPr>
              <w:tc>
                <w:tcPr>
                  <w:tcW w:w="360" w:type="dxa"/>
                  <w:hideMark/>
                </w:tcPr>
                <w:p w14:paraId="63FD740C" w14:textId="77777777" w:rsidR="00D128FB" w:rsidRPr="00631F8B" w:rsidRDefault="00D128FB" w:rsidP="006E2051">
                  <w:r w:rsidRPr="00631F8B">
                    <w:t> </w:t>
                  </w:r>
                </w:p>
              </w:tc>
              <w:tc>
                <w:tcPr>
                  <w:tcW w:w="1500" w:type="dxa"/>
                  <w:hideMark/>
                </w:tcPr>
                <w:p w14:paraId="0D59CFE5" w14:textId="77777777" w:rsidR="00D128FB" w:rsidRPr="00631F8B" w:rsidRDefault="00D128FB" w:rsidP="006E2051">
                  <w:r w:rsidRPr="00631F8B">
                    <w:t>Definitie:</w:t>
                  </w:r>
                </w:p>
              </w:tc>
              <w:tc>
                <w:tcPr>
                  <w:tcW w:w="0" w:type="auto"/>
                  <w:hideMark/>
                </w:tcPr>
                <w:p w14:paraId="49894E5F" w14:textId="77777777" w:rsidR="00D128FB" w:rsidRPr="00631F8B" w:rsidRDefault="00D128FB" w:rsidP="006E2051">
                  <w:r w:rsidRPr="00631F8B">
                    <w:t>Omschrijving bij een risico classificering die aan (onderdeel van een) kabel- of leiding netwerk gegeven kan worden. Op basis van dit risico moeten mogelijk voorzorgsmaatregelen getroffen worden bij het uitvoeren van werkzaamheden.</w:t>
                  </w:r>
                </w:p>
              </w:tc>
            </w:tr>
            <w:tr w:rsidR="00D128FB" w:rsidRPr="00631F8B" w14:paraId="288942F7" w14:textId="77777777" w:rsidTr="006E2051">
              <w:trPr>
                <w:tblHeader/>
                <w:tblCellSpacing w:w="0" w:type="dxa"/>
              </w:trPr>
              <w:tc>
                <w:tcPr>
                  <w:tcW w:w="360" w:type="dxa"/>
                  <w:hideMark/>
                </w:tcPr>
                <w:p w14:paraId="4596D602" w14:textId="77777777" w:rsidR="00D128FB" w:rsidRPr="00631F8B" w:rsidRDefault="00D128FB" w:rsidP="006E2051">
                  <w:r w:rsidRPr="00631F8B">
                    <w:t> </w:t>
                  </w:r>
                </w:p>
              </w:tc>
              <w:tc>
                <w:tcPr>
                  <w:tcW w:w="1500" w:type="dxa"/>
                  <w:hideMark/>
                </w:tcPr>
                <w:p w14:paraId="469CD761" w14:textId="77777777" w:rsidR="00D128FB" w:rsidRPr="00631F8B" w:rsidRDefault="00D128FB" w:rsidP="006E2051">
                  <w:r w:rsidRPr="00631F8B">
                    <w:t>Multipliciteit:</w:t>
                  </w:r>
                </w:p>
              </w:tc>
              <w:tc>
                <w:tcPr>
                  <w:tcW w:w="0" w:type="auto"/>
                  <w:hideMark/>
                </w:tcPr>
                <w:p w14:paraId="09FF771D" w14:textId="77777777" w:rsidR="00D128FB" w:rsidRPr="00631F8B" w:rsidRDefault="00D128FB" w:rsidP="006E2051">
                  <w:r w:rsidRPr="00631F8B">
                    <w:t>0..1</w:t>
                  </w:r>
                </w:p>
              </w:tc>
            </w:tr>
          </w:tbl>
          <w:p w14:paraId="34DAD6BF" w14:textId="77777777" w:rsidR="00D128FB" w:rsidRPr="00631F8B" w:rsidRDefault="00D128FB" w:rsidP="006E2051"/>
        </w:tc>
      </w:tr>
      <w:tr w:rsidR="00D128FB" w:rsidRPr="00631F8B" w14:paraId="7213B9F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B60BB5" w14:textId="77777777" w:rsidR="00D128FB" w:rsidRPr="00631F8B" w:rsidRDefault="00D128FB" w:rsidP="006E2051">
            <w:r w:rsidRPr="00631F8B">
              <w:rPr>
                <w:b/>
                <w:bCs/>
              </w:rPr>
              <w:t>Attribuut: netbeheerderNetAanduiding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14E73E1" w14:textId="77777777" w:rsidTr="006E2051">
              <w:trPr>
                <w:tblHeader/>
                <w:tblCellSpacing w:w="0" w:type="dxa"/>
              </w:trPr>
              <w:tc>
                <w:tcPr>
                  <w:tcW w:w="360" w:type="dxa"/>
                  <w:hideMark/>
                </w:tcPr>
                <w:p w14:paraId="37EC0F39" w14:textId="77777777" w:rsidR="00D128FB" w:rsidRPr="00631F8B" w:rsidRDefault="00D128FB" w:rsidP="006E2051">
                  <w:r w:rsidRPr="00631F8B">
                    <w:t> </w:t>
                  </w:r>
                </w:p>
              </w:tc>
              <w:tc>
                <w:tcPr>
                  <w:tcW w:w="1500" w:type="dxa"/>
                  <w:hideMark/>
                </w:tcPr>
                <w:p w14:paraId="7610C9D5" w14:textId="77777777" w:rsidR="00D128FB" w:rsidRPr="00631F8B" w:rsidRDefault="00D128FB" w:rsidP="006E2051">
                  <w:r w:rsidRPr="00631F8B">
                    <w:t>Naam:</w:t>
                  </w:r>
                </w:p>
              </w:tc>
              <w:tc>
                <w:tcPr>
                  <w:tcW w:w="0" w:type="auto"/>
                  <w:hideMark/>
                </w:tcPr>
                <w:p w14:paraId="7D1BDF32" w14:textId="77777777" w:rsidR="00D128FB" w:rsidRPr="00631F8B" w:rsidRDefault="00D128FB" w:rsidP="006E2051"/>
              </w:tc>
            </w:tr>
            <w:tr w:rsidR="00D128FB" w:rsidRPr="00631F8B" w14:paraId="7C6DA038" w14:textId="77777777" w:rsidTr="006E2051">
              <w:trPr>
                <w:tblHeader/>
                <w:tblCellSpacing w:w="0" w:type="dxa"/>
              </w:trPr>
              <w:tc>
                <w:tcPr>
                  <w:tcW w:w="360" w:type="dxa"/>
                  <w:hideMark/>
                </w:tcPr>
                <w:p w14:paraId="29C05C2D" w14:textId="77777777" w:rsidR="00D128FB" w:rsidRPr="00631F8B" w:rsidRDefault="00D128FB" w:rsidP="006E2051">
                  <w:r w:rsidRPr="00631F8B">
                    <w:t> </w:t>
                  </w:r>
                </w:p>
              </w:tc>
              <w:tc>
                <w:tcPr>
                  <w:tcW w:w="1500" w:type="dxa"/>
                  <w:hideMark/>
                </w:tcPr>
                <w:p w14:paraId="539CF13B" w14:textId="77777777" w:rsidR="00D128FB" w:rsidRPr="00631F8B" w:rsidRDefault="00D128FB" w:rsidP="006E2051">
                  <w:r w:rsidRPr="00631F8B">
                    <w:t>Type:</w:t>
                  </w:r>
                </w:p>
              </w:tc>
              <w:tc>
                <w:tcPr>
                  <w:tcW w:w="0" w:type="auto"/>
                  <w:hideMark/>
                </w:tcPr>
                <w:p w14:paraId="46DF37D4" w14:textId="77777777" w:rsidR="00D128FB" w:rsidRPr="00631F8B" w:rsidRDefault="00D128FB" w:rsidP="006E2051">
                  <w:r w:rsidRPr="00631F8B">
                    <w:t>CharacterString</w:t>
                  </w:r>
                </w:p>
              </w:tc>
            </w:tr>
            <w:tr w:rsidR="00D128FB" w:rsidRPr="00631F8B" w14:paraId="2143F3C0" w14:textId="77777777" w:rsidTr="006E2051">
              <w:trPr>
                <w:tblHeader/>
                <w:tblCellSpacing w:w="0" w:type="dxa"/>
              </w:trPr>
              <w:tc>
                <w:tcPr>
                  <w:tcW w:w="360" w:type="dxa"/>
                  <w:hideMark/>
                </w:tcPr>
                <w:p w14:paraId="14A88D3E" w14:textId="77777777" w:rsidR="00D128FB" w:rsidRPr="00631F8B" w:rsidRDefault="00D128FB" w:rsidP="006E2051">
                  <w:r w:rsidRPr="00631F8B">
                    <w:t> </w:t>
                  </w:r>
                </w:p>
              </w:tc>
              <w:tc>
                <w:tcPr>
                  <w:tcW w:w="1500" w:type="dxa"/>
                  <w:hideMark/>
                </w:tcPr>
                <w:p w14:paraId="213F319B" w14:textId="77777777" w:rsidR="00D128FB" w:rsidRPr="00631F8B" w:rsidRDefault="00D128FB" w:rsidP="006E2051">
                  <w:r w:rsidRPr="00631F8B">
                    <w:t>Definitie:</w:t>
                  </w:r>
                </w:p>
              </w:tc>
              <w:tc>
                <w:tcPr>
                  <w:tcW w:w="0" w:type="auto"/>
                  <w:hideMark/>
                </w:tcPr>
                <w:p w14:paraId="105ED5FD" w14:textId="77777777" w:rsidR="00D128FB" w:rsidRPr="00631F8B" w:rsidRDefault="00D128FB" w:rsidP="006E2051">
                  <w:r w:rsidRPr="00631F8B">
                    <w:t>Aanduiding van het risico dat aan een utiliteitsnet of netelement gegeven kan worden ten behoeve van de bepaling of en welke voorzorgsmaatregelen getroffen dienen te worden.</w:t>
                  </w:r>
                </w:p>
              </w:tc>
            </w:tr>
            <w:tr w:rsidR="00D128FB" w:rsidRPr="00631F8B" w14:paraId="3CD95C20" w14:textId="77777777" w:rsidTr="006E2051">
              <w:trPr>
                <w:tblHeader/>
                <w:tblCellSpacing w:w="0" w:type="dxa"/>
              </w:trPr>
              <w:tc>
                <w:tcPr>
                  <w:tcW w:w="360" w:type="dxa"/>
                  <w:hideMark/>
                </w:tcPr>
                <w:p w14:paraId="46EAC000" w14:textId="77777777" w:rsidR="00D128FB" w:rsidRPr="00631F8B" w:rsidRDefault="00D128FB" w:rsidP="006E2051">
                  <w:r w:rsidRPr="00631F8B">
                    <w:t> </w:t>
                  </w:r>
                </w:p>
              </w:tc>
              <w:tc>
                <w:tcPr>
                  <w:tcW w:w="1500" w:type="dxa"/>
                  <w:hideMark/>
                </w:tcPr>
                <w:p w14:paraId="36D4A322" w14:textId="77777777" w:rsidR="00D128FB" w:rsidRPr="00631F8B" w:rsidRDefault="00D128FB" w:rsidP="006E2051">
                  <w:r w:rsidRPr="00631F8B">
                    <w:t>Multipliciteit:</w:t>
                  </w:r>
                </w:p>
              </w:tc>
              <w:tc>
                <w:tcPr>
                  <w:tcW w:w="0" w:type="auto"/>
                  <w:hideMark/>
                </w:tcPr>
                <w:p w14:paraId="16830EBE" w14:textId="77777777" w:rsidR="00D128FB" w:rsidRPr="00631F8B" w:rsidRDefault="00D128FB" w:rsidP="006E2051">
                  <w:r w:rsidRPr="00631F8B">
                    <w:t>1</w:t>
                  </w:r>
                </w:p>
              </w:tc>
            </w:tr>
          </w:tbl>
          <w:p w14:paraId="79B00DF0" w14:textId="77777777" w:rsidR="00D128FB" w:rsidRPr="00631F8B" w:rsidRDefault="00D128FB" w:rsidP="006E2051"/>
        </w:tc>
      </w:tr>
      <w:tr w:rsidR="00D128FB" w:rsidRPr="00631F8B" w14:paraId="006742D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D2AD85" w14:textId="77777777" w:rsidR="00D128FB" w:rsidRPr="00631F8B" w:rsidRDefault="00D128FB" w:rsidP="006E2051">
            <w:r w:rsidRPr="00631F8B">
              <w:rPr>
                <w:b/>
                <w:bCs/>
              </w:rPr>
              <w:t>Attribuut: netbeheerderWerkAanduiding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26CB711" w14:textId="77777777" w:rsidTr="006E2051">
              <w:trPr>
                <w:tblHeader/>
                <w:tblCellSpacing w:w="0" w:type="dxa"/>
              </w:trPr>
              <w:tc>
                <w:tcPr>
                  <w:tcW w:w="360" w:type="dxa"/>
                  <w:hideMark/>
                </w:tcPr>
                <w:p w14:paraId="2257B158" w14:textId="77777777" w:rsidR="00D128FB" w:rsidRPr="00631F8B" w:rsidRDefault="00D128FB" w:rsidP="006E2051">
                  <w:r w:rsidRPr="00631F8B">
                    <w:t> </w:t>
                  </w:r>
                </w:p>
              </w:tc>
              <w:tc>
                <w:tcPr>
                  <w:tcW w:w="1500" w:type="dxa"/>
                  <w:hideMark/>
                </w:tcPr>
                <w:p w14:paraId="193B3159" w14:textId="77777777" w:rsidR="00D128FB" w:rsidRPr="00631F8B" w:rsidRDefault="00D128FB" w:rsidP="006E2051">
                  <w:r w:rsidRPr="00631F8B">
                    <w:t>Naam:</w:t>
                  </w:r>
                </w:p>
              </w:tc>
              <w:tc>
                <w:tcPr>
                  <w:tcW w:w="0" w:type="auto"/>
                  <w:hideMark/>
                </w:tcPr>
                <w:p w14:paraId="0EE0D58A" w14:textId="77777777" w:rsidR="00D128FB" w:rsidRPr="00631F8B" w:rsidRDefault="00D128FB" w:rsidP="006E2051"/>
              </w:tc>
            </w:tr>
            <w:tr w:rsidR="00D128FB" w:rsidRPr="00631F8B" w14:paraId="022D451B" w14:textId="77777777" w:rsidTr="006E2051">
              <w:trPr>
                <w:tblHeader/>
                <w:tblCellSpacing w:w="0" w:type="dxa"/>
              </w:trPr>
              <w:tc>
                <w:tcPr>
                  <w:tcW w:w="360" w:type="dxa"/>
                  <w:hideMark/>
                </w:tcPr>
                <w:p w14:paraId="7FB80042" w14:textId="77777777" w:rsidR="00D128FB" w:rsidRPr="00631F8B" w:rsidRDefault="00D128FB" w:rsidP="006E2051">
                  <w:r w:rsidRPr="00631F8B">
                    <w:t> </w:t>
                  </w:r>
                </w:p>
              </w:tc>
              <w:tc>
                <w:tcPr>
                  <w:tcW w:w="1500" w:type="dxa"/>
                  <w:hideMark/>
                </w:tcPr>
                <w:p w14:paraId="50EED232" w14:textId="77777777" w:rsidR="00D128FB" w:rsidRPr="00631F8B" w:rsidRDefault="00D128FB" w:rsidP="006E2051">
                  <w:r w:rsidRPr="00631F8B">
                    <w:t>Type:</w:t>
                  </w:r>
                </w:p>
              </w:tc>
              <w:tc>
                <w:tcPr>
                  <w:tcW w:w="0" w:type="auto"/>
                  <w:hideMark/>
                </w:tcPr>
                <w:p w14:paraId="7502A97E" w14:textId="77777777" w:rsidR="00D128FB" w:rsidRPr="00631F8B" w:rsidRDefault="00D128FB" w:rsidP="006E2051">
                  <w:r w:rsidRPr="00631F8B">
                    <w:t>CharacterString</w:t>
                  </w:r>
                </w:p>
              </w:tc>
            </w:tr>
            <w:tr w:rsidR="00D128FB" w:rsidRPr="00631F8B" w14:paraId="4F6FE747" w14:textId="77777777" w:rsidTr="006E2051">
              <w:trPr>
                <w:tblHeader/>
                <w:tblCellSpacing w:w="0" w:type="dxa"/>
              </w:trPr>
              <w:tc>
                <w:tcPr>
                  <w:tcW w:w="360" w:type="dxa"/>
                  <w:hideMark/>
                </w:tcPr>
                <w:p w14:paraId="1DC0D9E1" w14:textId="77777777" w:rsidR="00D128FB" w:rsidRPr="00631F8B" w:rsidRDefault="00D128FB" w:rsidP="006E2051">
                  <w:r w:rsidRPr="00631F8B">
                    <w:t> </w:t>
                  </w:r>
                </w:p>
              </w:tc>
              <w:tc>
                <w:tcPr>
                  <w:tcW w:w="1500" w:type="dxa"/>
                  <w:hideMark/>
                </w:tcPr>
                <w:p w14:paraId="0A7341A5" w14:textId="77777777" w:rsidR="00D128FB" w:rsidRPr="00631F8B" w:rsidRDefault="00D128FB" w:rsidP="006E2051">
                  <w:r w:rsidRPr="00631F8B">
                    <w:t>Definitie:</w:t>
                  </w:r>
                </w:p>
              </w:tc>
              <w:tc>
                <w:tcPr>
                  <w:tcW w:w="0" w:type="auto"/>
                  <w:hideMark/>
                </w:tcPr>
                <w:p w14:paraId="02AA0434" w14:textId="77777777" w:rsidR="00D128FB" w:rsidRPr="00631F8B" w:rsidRDefault="00D128FB" w:rsidP="006E2051">
                  <w:r w:rsidRPr="00631F8B">
                    <w:t>Aanduiding van het risico dat aan de soort werkzaamheden gegeven is bij de bepaling van de te nemen eis voorzorgsmaatregelen.</w:t>
                  </w:r>
                </w:p>
              </w:tc>
            </w:tr>
            <w:tr w:rsidR="00D128FB" w:rsidRPr="00631F8B" w14:paraId="39717943" w14:textId="77777777" w:rsidTr="006E2051">
              <w:trPr>
                <w:tblHeader/>
                <w:tblCellSpacing w:w="0" w:type="dxa"/>
              </w:trPr>
              <w:tc>
                <w:tcPr>
                  <w:tcW w:w="360" w:type="dxa"/>
                  <w:hideMark/>
                </w:tcPr>
                <w:p w14:paraId="130864F7" w14:textId="77777777" w:rsidR="00D128FB" w:rsidRPr="00631F8B" w:rsidRDefault="00D128FB" w:rsidP="006E2051">
                  <w:r w:rsidRPr="00631F8B">
                    <w:t> </w:t>
                  </w:r>
                </w:p>
              </w:tc>
              <w:tc>
                <w:tcPr>
                  <w:tcW w:w="1500" w:type="dxa"/>
                  <w:hideMark/>
                </w:tcPr>
                <w:p w14:paraId="44161DDD" w14:textId="77777777" w:rsidR="00D128FB" w:rsidRPr="00631F8B" w:rsidRDefault="00D128FB" w:rsidP="006E2051">
                  <w:r w:rsidRPr="00631F8B">
                    <w:t>Multipliciteit:</w:t>
                  </w:r>
                </w:p>
              </w:tc>
              <w:tc>
                <w:tcPr>
                  <w:tcW w:w="0" w:type="auto"/>
                  <w:hideMark/>
                </w:tcPr>
                <w:p w14:paraId="1F8481BA" w14:textId="77777777" w:rsidR="00D128FB" w:rsidRPr="00631F8B" w:rsidRDefault="00D128FB" w:rsidP="006E2051">
                  <w:r w:rsidRPr="00631F8B">
                    <w:t>0..1</w:t>
                  </w:r>
                </w:p>
              </w:tc>
            </w:tr>
          </w:tbl>
          <w:p w14:paraId="5145DE20" w14:textId="77777777" w:rsidR="00D128FB" w:rsidRPr="00631F8B" w:rsidRDefault="00D128FB" w:rsidP="006E2051"/>
        </w:tc>
      </w:tr>
      <w:tr w:rsidR="00D128FB" w:rsidRPr="00631F8B" w14:paraId="3C2D01B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54C7" w14:textId="77777777" w:rsidR="00D128FB" w:rsidRPr="00631F8B" w:rsidRDefault="00D128FB" w:rsidP="006E2051">
            <w:r w:rsidRPr="00631F8B">
              <w:rPr>
                <w:b/>
                <w:bCs/>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D9803F3" w14:textId="77777777" w:rsidTr="006E2051">
              <w:trPr>
                <w:tblHeader/>
                <w:tblCellSpacing w:w="0" w:type="dxa"/>
              </w:trPr>
              <w:tc>
                <w:tcPr>
                  <w:tcW w:w="360" w:type="dxa"/>
                  <w:hideMark/>
                </w:tcPr>
                <w:p w14:paraId="00CD16E3" w14:textId="77777777" w:rsidR="00D128FB" w:rsidRPr="00631F8B" w:rsidRDefault="00D128FB" w:rsidP="006E2051">
                  <w:r w:rsidRPr="00631F8B">
                    <w:t> </w:t>
                  </w:r>
                </w:p>
              </w:tc>
              <w:tc>
                <w:tcPr>
                  <w:tcW w:w="1500" w:type="dxa"/>
                  <w:hideMark/>
                </w:tcPr>
                <w:p w14:paraId="56F3B3F9" w14:textId="77777777" w:rsidR="00D128FB" w:rsidRPr="00631F8B" w:rsidRDefault="00D128FB" w:rsidP="006E2051">
                  <w:r w:rsidRPr="00631F8B">
                    <w:t>Naam:</w:t>
                  </w:r>
                </w:p>
              </w:tc>
              <w:tc>
                <w:tcPr>
                  <w:tcW w:w="0" w:type="auto"/>
                  <w:hideMark/>
                </w:tcPr>
                <w:p w14:paraId="5E4C3B9E" w14:textId="77777777" w:rsidR="00D128FB" w:rsidRPr="00631F8B" w:rsidRDefault="00D128FB" w:rsidP="006E2051"/>
              </w:tc>
            </w:tr>
            <w:tr w:rsidR="00D128FB" w:rsidRPr="00631F8B" w14:paraId="5890D606" w14:textId="77777777" w:rsidTr="006E2051">
              <w:trPr>
                <w:tblHeader/>
                <w:tblCellSpacing w:w="0" w:type="dxa"/>
              </w:trPr>
              <w:tc>
                <w:tcPr>
                  <w:tcW w:w="360" w:type="dxa"/>
                  <w:hideMark/>
                </w:tcPr>
                <w:p w14:paraId="3BDC5C2A" w14:textId="77777777" w:rsidR="00D128FB" w:rsidRPr="00631F8B" w:rsidRDefault="00D128FB" w:rsidP="006E2051">
                  <w:r w:rsidRPr="00631F8B">
                    <w:t> </w:t>
                  </w:r>
                </w:p>
              </w:tc>
              <w:tc>
                <w:tcPr>
                  <w:tcW w:w="1500" w:type="dxa"/>
                  <w:hideMark/>
                </w:tcPr>
                <w:p w14:paraId="0FC89DC3" w14:textId="77777777" w:rsidR="00D128FB" w:rsidRPr="00631F8B" w:rsidRDefault="00D128FB" w:rsidP="006E2051">
                  <w:r w:rsidRPr="00631F8B">
                    <w:t>Type:</w:t>
                  </w:r>
                </w:p>
              </w:tc>
              <w:tc>
                <w:tcPr>
                  <w:tcW w:w="0" w:type="auto"/>
                  <w:hideMark/>
                </w:tcPr>
                <w:p w14:paraId="1E5907E6" w14:textId="77777777" w:rsidR="00D128FB" w:rsidRPr="00631F8B" w:rsidRDefault="00D128FB" w:rsidP="006E2051">
                  <w:r w:rsidRPr="00631F8B">
                    <w:t>AanvraagSoort</w:t>
                  </w:r>
                </w:p>
              </w:tc>
            </w:tr>
            <w:tr w:rsidR="00D128FB" w:rsidRPr="00631F8B" w14:paraId="3AFD5DCA" w14:textId="77777777" w:rsidTr="006E2051">
              <w:trPr>
                <w:tblHeader/>
                <w:tblCellSpacing w:w="0" w:type="dxa"/>
              </w:trPr>
              <w:tc>
                <w:tcPr>
                  <w:tcW w:w="360" w:type="dxa"/>
                  <w:hideMark/>
                </w:tcPr>
                <w:p w14:paraId="476F8B5B" w14:textId="77777777" w:rsidR="00D128FB" w:rsidRPr="00631F8B" w:rsidRDefault="00D128FB" w:rsidP="006E2051">
                  <w:r w:rsidRPr="00631F8B">
                    <w:t> </w:t>
                  </w:r>
                </w:p>
              </w:tc>
              <w:tc>
                <w:tcPr>
                  <w:tcW w:w="1500" w:type="dxa"/>
                  <w:hideMark/>
                </w:tcPr>
                <w:p w14:paraId="1D420078" w14:textId="77777777" w:rsidR="00D128FB" w:rsidRPr="00631F8B" w:rsidRDefault="00D128FB" w:rsidP="006E2051">
                  <w:r w:rsidRPr="00631F8B">
                    <w:t>Definitie:</w:t>
                  </w:r>
                </w:p>
              </w:tc>
              <w:tc>
                <w:tcPr>
                  <w:tcW w:w="0" w:type="auto"/>
                  <w:hideMark/>
                </w:tcPr>
                <w:p w14:paraId="0818D057" w14:textId="77777777" w:rsidR="00D128FB" w:rsidRPr="00631F8B" w:rsidRDefault="00D128FB" w:rsidP="006E2051">
                  <w:r w:rsidRPr="00631F8B">
                    <w:t>Aanduiding van het soort Klic-aanvraag (Klic-melding) waarvoor de bepaling van de voorzorgsmaatregel van toepassing is. Als deze niet is ingevuld, geldt de aanduiding ongeacht de soort Klic-aanvraag.</w:t>
                  </w:r>
                </w:p>
              </w:tc>
            </w:tr>
            <w:tr w:rsidR="00D128FB" w:rsidRPr="00631F8B" w14:paraId="1E5F4B21" w14:textId="77777777" w:rsidTr="006E2051">
              <w:trPr>
                <w:tblHeader/>
                <w:tblCellSpacing w:w="0" w:type="dxa"/>
              </w:trPr>
              <w:tc>
                <w:tcPr>
                  <w:tcW w:w="360" w:type="dxa"/>
                  <w:hideMark/>
                </w:tcPr>
                <w:p w14:paraId="2503F377" w14:textId="77777777" w:rsidR="00D128FB" w:rsidRPr="00631F8B" w:rsidRDefault="00D128FB" w:rsidP="006E2051">
                  <w:r w:rsidRPr="00631F8B">
                    <w:t> </w:t>
                  </w:r>
                </w:p>
              </w:tc>
              <w:tc>
                <w:tcPr>
                  <w:tcW w:w="1500" w:type="dxa"/>
                  <w:hideMark/>
                </w:tcPr>
                <w:p w14:paraId="239FD0FB" w14:textId="77777777" w:rsidR="00D128FB" w:rsidRPr="00631F8B" w:rsidRDefault="00D128FB" w:rsidP="006E2051">
                  <w:r w:rsidRPr="00631F8B">
                    <w:t>Multipliciteit:</w:t>
                  </w:r>
                </w:p>
              </w:tc>
              <w:tc>
                <w:tcPr>
                  <w:tcW w:w="0" w:type="auto"/>
                  <w:hideMark/>
                </w:tcPr>
                <w:p w14:paraId="4521023A" w14:textId="77777777" w:rsidR="00D128FB" w:rsidRPr="00631F8B" w:rsidRDefault="00D128FB" w:rsidP="006E2051">
                  <w:r w:rsidRPr="00631F8B">
                    <w:t>0..*</w:t>
                  </w:r>
                </w:p>
              </w:tc>
            </w:tr>
          </w:tbl>
          <w:p w14:paraId="48D20595" w14:textId="77777777" w:rsidR="00D128FB" w:rsidRPr="00631F8B" w:rsidRDefault="00D128FB" w:rsidP="006E2051"/>
        </w:tc>
      </w:tr>
      <w:tr w:rsidR="00D128FB" w:rsidRPr="00631F8B" w14:paraId="4C3F738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89CFC" w14:textId="77777777" w:rsidR="00D128FB" w:rsidRPr="00631F8B" w:rsidRDefault="00D128FB" w:rsidP="006E2051">
            <w:r w:rsidRPr="00631F8B">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999CC23" w14:textId="77777777" w:rsidTr="006E2051">
              <w:trPr>
                <w:tblHeader/>
                <w:tblCellSpacing w:w="0" w:type="dxa"/>
              </w:trPr>
              <w:tc>
                <w:tcPr>
                  <w:tcW w:w="360" w:type="dxa"/>
                  <w:hideMark/>
                </w:tcPr>
                <w:p w14:paraId="509B238C" w14:textId="77777777" w:rsidR="00D128FB" w:rsidRPr="00631F8B" w:rsidRDefault="00D128FB" w:rsidP="006E2051">
                  <w:r w:rsidRPr="00631F8B">
                    <w:t> </w:t>
                  </w:r>
                </w:p>
              </w:tc>
              <w:tc>
                <w:tcPr>
                  <w:tcW w:w="1500" w:type="dxa"/>
                  <w:hideMark/>
                </w:tcPr>
                <w:p w14:paraId="6AAF8DF2" w14:textId="77777777" w:rsidR="00D128FB" w:rsidRPr="00631F8B" w:rsidRDefault="00D128FB" w:rsidP="006E2051">
                  <w:r w:rsidRPr="00631F8B">
                    <w:t>Naam:</w:t>
                  </w:r>
                </w:p>
              </w:tc>
              <w:tc>
                <w:tcPr>
                  <w:tcW w:w="0" w:type="auto"/>
                  <w:hideMark/>
                </w:tcPr>
                <w:p w14:paraId="6BE55FD1" w14:textId="77777777" w:rsidR="00D128FB" w:rsidRPr="00631F8B" w:rsidRDefault="00D128FB" w:rsidP="006E2051"/>
              </w:tc>
            </w:tr>
            <w:tr w:rsidR="00D128FB" w:rsidRPr="00631F8B" w14:paraId="6038B14D" w14:textId="77777777" w:rsidTr="006E2051">
              <w:trPr>
                <w:tblHeader/>
                <w:tblCellSpacing w:w="0" w:type="dxa"/>
              </w:trPr>
              <w:tc>
                <w:tcPr>
                  <w:tcW w:w="360" w:type="dxa"/>
                  <w:hideMark/>
                </w:tcPr>
                <w:p w14:paraId="7C393440" w14:textId="77777777" w:rsidR="00D128FB" w:rsidRPr="00631F8B" w:rsidRDefault="00D128FB" w:rsidP="006E2051">
                  <w:r w:rsidRPr="00631F8B">
                    <w:t> </w:t>
                  </w:r>
                </w:p>
              </w:tc>
              <w:tc>
                <w:tcPr>
                  <w:tcW w:w="1500" w:type="dxa"/>
                  <w:hideMark/>
                </w:tcPr>
                <w:p w14:paraId="39967DC7" w14:textId="77777777" w:rsidR="00D128FB" w:rsidRPr="00631F8B" w:rsidRDefault="00D128FB" w:rsidP="006E2051">
                  <w:r w:rsidRPr="00631F8B">
                    <w:t>Type:</w:t>
                  </w:r>
                </w:p>
              </w:tc>
              <w:tc>
                <w:tcPr>
                  <w:tcW w:w="0" w:type="auto"/>
                  <w:hideMark/>
                </w:tcPr>
                <w:p w14:paraId="5D63FEF4" w14:textId="77777777" w:rsidR="00D128FB" w:rsidRPr="00631F8B" w:rsidRDefault="00D128FB" w:rsidP="006E2051">
                  <w:r w:rsidRPr="00631F8B">
                    <w:t>GM_Surface</w:t>
                  </w:r>
                </w:p>
              </w:tc>
            </w:tr>
            <w:tr w:rsidR="00D128FB" w:rsidRPr="00631F8B" w14:paraId="1B67212D" w14:textId="77777777" w:rsidTr="006E2051">
              <w:trPr>
                <w:tblHeader/>
                <w:tblCellSpacing w:w="0" w:type="dxa"/>
              </w:trPr>
              <w:tc>
                <w:tcPr>
                  <w:tcW w:w="360" w:type="dxa"/>
                  <w:hideMark/>
                </w:tcPr>
                <w:p w14:paraId="79F6CEEE" w14:textId="77777777" w:rsidR="00D128FB" w:rsidRPr="00631F8B" w:rsidRDefault="00D128FB" w:rsidP="006E2051">
                  <w:r w:rsidRPr="00631F8B">
                    <w:t> </w:t>
                  </w:r>
                </w:p>
              </w:tc>
              <w:tc>
                <w:tcPr>
                  <w:tcW w:w="1500" w:type="dxa"/>
                  <w:hideMark/>
                </w:tcPr>
                <w:p w14:paraId="0C6D7940" w14:textId="77777777" w:rsidR="00D128FB" w:rsidRPr="00631F8B" w:rsidRDefault="00D128FB" w:rsidP="006E2051">
                  <w:r w:rsidRPr="00631F8B">
                    <w:t>Definitie:</w:t>
                  </w:r>
                </w:p>
              </w:tc>
              <w:tc>
                <w:tcPr>
                  <w:tcW w:w="0" w:type="auto"/>
                  <w:hideMark/>
                </w:tcPr>
                <w:p w14:paraId="5ED1383B" w14:textId="77777777" w:rsidR="00D128FB" w:rsidRPr="00631F8B" w:rsidRDefault="00D128FB" w:rsidP="006E2051">
                  <w:r w:rsidRPr="00631F8B">
                    <w:t xml:space="preserve">Geometrie die aangeeft op welk element een eis voorzorgsmaatregel van toepassing is en of een strook aangeeft waar de maatregel van toepassing is. </w:t>
                  </w:r>
                </w:p>
              </w:tc>
            </w:tr>
            <w:tr w:rsidR="00D128FB" w:rsidRPr="00631F8B" w14:paraId="125A698F" w14:textId="77777777" w:rsidTr="006E2051">
              <w:trPr>
                <w:tblHeader/>
                <w:tblCellSpacing w:w="0" w:type="dxa"/>
              </w:trPr>
              <w:tc>
                <w:tcPr>
                  <w:tcW w:w="360" w:type="dxa"/>
                  <w:hideMark/>
                </w:tcPr>
                <w:p w14:paraId="5E708AD8" w14:textId="77777777" w:rsidR="00D128FB" w:rsidRPr="00631F8B" w:rsidRDefault="00D128FB" w:rsidP="006E2051">
                  <w:r w:rsidRPr="00631F8B">
                    <w:t> </w:t>
                  </w:r>
                </w:p>
              </w:tc>
              <w:tc>
                <w:tcPr>
                  <w:tcW w:w="1500" w:type="dxa"/>
                  <w:hideMark/>
                </w:tcPr>
                <w:p w14:paraId="1E8B75F5" w14:textId="77777777" w:rsidR="00D128FB" w:rsidRPr="00631F8B" w:rsidRDefault="00D128FB" w:rsidP="006E2051">
                  <w:r w:rsidRPr="00631F8B">
                    <w:t>Omschrijving:</w:t>
                  </w:r>
                </w:p>
              </w:tc>
              <w:tc>
                <w:tcPr>
                  <w:tcW w:w="0" w:type="auto"/>
                  <w:hideMark/>
                </w:tcPr>
                <w:p w14:paraId="67390AA6" w14:textId="77777777" w:rsidR="00D128FB" w:rsidRPr="00631F8B" w:rsidRDefault="00D128FB" w:rsidP="006E2051">
                  <w:r w:rsidRPr="00631F8B">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D128FB" w:rsidRPr="00631F8B" w14:paraId="28C302F5" w14:textId="77777777" w:rsidTr="006E2051">
              <w:trPr>
                <w:tblHeader/>
                <w:tblCellSpacing w:w="0" w:type="dxa"/>
              </w:trPr>
              <w:tc>
                <w:tcPr>
                  <w:tcW w:w="360" w:type="dxa"/>
                  <w:hideMark/>
                </w:tcPr>
                <w:p w14:paraId="319051F7" w14:textId="77777777" w:rsidR="00D128FB" w:rsidRPr="00631F8B" w:rsidRDefault="00D128FB" w:rsidP="006E2051">
                  <w:r w:rsidRPr="00631F8B">
                    <w:t> </w:t>
                  </w:r>
                </w:p>
              </w:tc>
              <w:tc>
                <w:tcPr>
                  <w:tcW w:w="1500" w:type="dxa"/>
                  <w:hideMark/>
                </w:tcPr>
                <w:p w14:paraId="08A5415B" w14:textId="77777777" w:rsidR="00D128FB" w:rsidRPr="00631F8B" w:rsidRDefault="00D128FB" w:rsidP="006E2051">
                  <w:r w:rsidRPr="00631F8B">
                    <w:t>Multipliciteit:</w:t>
                  </w:r>
                </w:p>
              </w:tc>
              <w:tc>
                <w:tcPr>
                  <w:tcW w:w="0" w:type="auto"/>
                  <w:hideMark/>
                </w:tcPr>
                <w:p w14:paraId="46C9049E" w14:textId="77777777" w:rsidR="00D128FB" w:rsidRPr="00631F8B" w:rsidRDefault="00D128FB" w:rsidP="006E2051">
                  <w:r w:rsidRPr="00631F8B">
                    <w:t>1</w:t>
                  </w:r>
                </w:p>
              </w:tc>
            </w:tr>
          </w:tbl>
          <w:p w14:paraId="5C553783" w14:textId="77777777" w:rsidR="00D128FB" w:rsidRPr="00631F8B" w:rsidRDefault="00D128FB" w:rsidP="006E2051"/>
        </w:tc>
      </w:tr>
      <w:tr w:rsidR="00D128FB" w:rsidRPr="00631F8B" w14:paraId="164D7E9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F10AD" w14:textId="77777777" w:rsidR="00D128FB" w:rsidRPr="00631F8B" w:rsidRDefault="00D128FB" w:rsidP="006E2051">
            <w:r w:rsidRPr="00631F8B">
              <w:rPr>
                <w:b/>
                <w:bCs/>
              </w:rPr>
              <w:t>Constraint: BijUiteveringAttribuutEisVoorzorgsmaatregelVerplicht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4452F7D" w14:textId="77777777" w:rsidTr="006E2051">
              <w:trPr>
                <w:tblHeader/>
                <w:tblCellSpacing w:w="0" w:type="dxa"/>
              </w:trPr>
              <w:tc>
                <w:tcPr>
                  <w:tcW w:w="360" w:type="dxa"/>
                  <w:hideMark/>
                </w:tcPr>
                <w:p w14:paraId="436F9D81" w14:textId="77777777" w:rsidR="00D128FB" w:rsidRPr="00631F8B" w:rsidRDefault="00D128FB" w:rsidP="006E2051">
                  <w:r w:rsidRPr="00631F8B">
                    <w:t> </w:t>
                  </w:r>
                </w:p>
              </w:tc>
              <w:tc>
                <w:tcPr>
                  <w:tcW w:w="1500" w:type="dxa"/>
                  <w:hideMark/>
                </w:tcPr>
                <w:p w14:paraId="2BFA43D8" w14:textId="77777777" w:rsidR="00D128FB" w:rsidRPr="00631F8B" w:rsidRDefault="00D128FB" w:rsidP="006E2051">
                  <w:r w:rsidRPr="00631F8B">
                    <w:t>Natuurlijke taal:</w:t>
                  </w:r>
                </w:p>
              </w:tc>
              <w:tc>
                <w:tcPr>
                  <w:tcW w:w="0" w:type="auto"/>
                  <w:hideMark/>
                </w:tcPr>
                <w:p w14:paraId="3B09711D" w14:textId="77777777" w:rsidR="00D128FB" w:rsidRPr="00631F8B" w:rsidRDefault="00D128FB" w:rsidP="006E2051">
                  <w:r w:rsidRPr="00631F8B">
                    <w:t xml:space="preserve">bij uitlevering is het attribuut EisVoorzorgsmaatregel ingevuld </w:t>
                  </w:r>
                </w:p>
              </w:tc>
            </w:tr>
          </w:tbl>
          <w:p w14:paraId="1D3BB2F7" w14:textId="77777777" w:rsidR="00D128FB" w:rsidRPr="00631F8B" w:rsidRDefault="00D128FB" w:rsidP="006E2051"/>
        </w:tc>
      </w:tr>
    </w:tbl>
    <w:p w14:paraId="35FDCD3B" w14:textId="77777777" w:rsidR="00D128FB" w:rsidRPr="00631F8B" w:rsidRDefault="00D128FB" w:rsidP="00D128FB">
      <w:pPr>
        <w:pStyle w:val="Kop5"/>
        <w:rPr>
          <w:sz w:val="16"/>
          <w:szCs w:val="16"/>
        </w:rPr>
      </w:pPr>
      <w:r w:rsidRPr="00631F8B">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12B591E"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B725A0" w14:textId="77777777" w:rsidR="00D128FB" w:rsidRPr="00631F8B" w:rsidRDefault="00D128FB" w:rsidP="006E2051">
            <w:pPr>
              <w:spacing w:line="225" w:lineRule="atLeast"/>
            </w:pPr>
            <w:r w:rsidRPr="00631F8B">
              <w:rPr>
                <w:b/>
                <w:bCs/>
              </w:rPr>
              <w:lastRenderedPageBreak/>
              <w:t>Annotatie</w:t>
            </w:r>
          </w:p>
        </w:tc>
      </w:tr>
      <w:tr w:rsidR="00D128FB" w:rsidRPr="00631F8B" w14:paraId="27FABDC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6C94B9D" w14:textId="77777777" w:rsidTr="006E2051">
              <w:trPr>
                <w:tblHeader/>
                <w:tblCellSpacing w:w="0" w:type="dxa"/>
              </w:trPr>
              <w:tc>
                <w:tcPr>
                  <w:tcW w:w="360" w:type="dxa"/>
                  <w:hideMark/>
                </w:tcPr>
                <w:p w14:paraId="5706C69D" w14:textId="77777777" w:rsidR="00D128FB" w:rsidRPr="00631F8B" w:rsidRDefault="00D128FB" w:rsidP="006E2051">
                  <w:r w:rsidRPr="00631F8B">
                    <w:t> </w:t>
                  </w:r>
                </w:p>
              </w:tc>
              <w:tc>
                <w:tcPr>
                  <w:tcW w:w="1500" w:type="dxa"/>
                  <w:hideMark/>
                </w:tcPr>
                <w:p w14:paraId="39FE5266" w14:textId="77777777" w:rsidR="00D128FB" w:rsidRPr="00631F8B" w:rsidRDefault="00D128FB" w:rsidP="006E2051">
                  <w:r w:rsidRPr="00631F8B">
                    <w:t>Naam:</w:t>
                  </w:r>
                </w:p>
              </w:tc>
              <w:tc>
                <w:tcPr>
                  <w:tcW w:w="0" w:type="auto"/>
                  <w:hideMark/>
                </w:tcPr>
                <w:p w14:paraId="6CABD2F7" w14:textId="77777777" w:rsidR="00D128FB" w:rsidRPr="00631F8B" w:rsidRDefault="00D128FB" w:rsidP="006E2051"/>
              </w:tc>
            </w:tr>
            <w:tr w:rsidR="00D128FB" w:rsidRPr="00631F8B" w14:paraId="08EE0362" w14:textId="77777777" w:rsidTr="006E2051">
              <w:trPr>
                <w:tblHeader/>
                <w:tblCellSpacing w:w="0" w:type="dxa"/>
              </w:trPr>
              <w:tc>
                <w:tcPr>
                  <w:tcW w:w="360" w:type="dxa"/>
                  <w:hideMark/>
                </w:tcPr>
                <w:p w14:paraId="43667F81" w14:textId="77777777" w:rsidR="00D128FB" w:rsidRPr="00631F8B" w:rsidRDefault="00D128FB" w:rsidP="006E2051">
                  <w:r w:rsidRPr="00631F8B">
                    <w:t> </w:t>
                  </w:r>
                </w:p>
              </w:tc>
              <w:tc>
                <w:tcPr>
                  <w:tcW w:w="1500" w:type="dxa"/>
                  <w:hideMark/>
                </w:tcPr>
                <w:p w14:paraId="4E365DEA" w14:textId="77777777" w:rsidR="00D128FB" w:rsidRPr="00631F8B" w:rsidRDefault="00D128FB" w:rsidP="006E2051">
                  <w:r w:rsidRPr="00631F8B">
                    <w:t>Definitie:</w:t>
                  </w:r>
                </w:p>
              </w:tc>
              <w:tc>
                <w:tcPr>
                  <w:tcW w:w="0" w:type="auto"/>
                  <w:hideMark/>
                </w:tcPr>
                <w:p w14:paraId="16BDC2FC" w14:textId="77777777" w:rsidR="00D128FB" w:rsidRPr="00631F8B" w:rsidRDefault="00D128FB" w:rsidP="006E2051">
                  <w:r w:rsidRPr="00631F8B">
                    <w:rPr>
                      <w:color w:val="1D1819"/>
                    </w:rPr>
                    <w:t>Teksten en symbolen weergegeven in het kaartbeeld.</w:t>
                  </w:r>
                  <w:r w:rsidRPr="00631F8B">
                    <w:t xml:space="preserve"> </w:t>
                  </w:r>
                </w:p>
              </w:tc>
            </w:tr>
            <w:tr w:rsidR="00D128FB" w:rsidRPr="00631F8B" w14:paraId="323D9C14" w14:textId="77777777" w:rsidTr="006E2051">
              <w:trPr>
                <w:tblHeader/>
                <w:tblCellSpacing w:w="0" w:type="dxa"/>
              </w:trPr>
              <w:tc>
                <w:tcPr>
                  <w:tcW w:w="360" w:type="dxa"/>
                  <w:hideMark/>
                </w:tcPr>
                <w:p w14:paraId="2E04852B" w14:textId="77777777" w:rsidR="00D128FB" w:rsidRPr="00631F8B" w:rsidRDefault="00D128FB" w:rsidP="006E2051">
                  <w:r w:rsidRPr="00631F8B">
                    <w:t> </w:t>
                  </w:r>
                </w:p>
              </w:tc>
              <w:tc>
                <w:tcPr>
                  <w:tcW w:w="1500" w:type="dxa"/>
                  <w:hideMark/>
                </w:tcPr>
                <w:p w14:paraId="7E758FCB" w14:textId="77777777" w:rsidR="00D128FB" w:rsidRPr="00631F8B" w:rsidRDefault="00D128FB" w:rsidP="006E2051">
                  <w:r w:rsidRPr="00631F8B">
                    <w:t>Subtype van:</w:t>
                  </w:r>
                </w:p>
              </w:tc>
              <w:tc>
                <w:tcPr>
                  <w:tcW w:w="0" w:type="auto"/>
                  <w:hideMark/>
                </w:tcPr>
                <w:p w14:paraId="7F1A6264" w14:textId="77777777" w:rsidR="00D128FB" w:rsidRPr="00631F8B" w:rsidRDefault="00D128FB" w:rsidP="006E2051">
                  <w:r w:rsidRPr="00631F8B">
                    <w:t>ExtraInformatie</w:t>
                  </w:r>
                </w:p>
              </w:tc>
            </w:tr>
            <w:tr w:rsidR="00D128FB" w:rsidRPr="00631F8B" w14:paraId="2EF788BE" w14:textId="77777777" w:rsidTr="006E2051">
              <w:trPr>
                <w:tblHeader/>
                <w:tblCellSpacing w:w="0" w:type="dxa"/>
              </w:trPr>
              <w:tc>
                <w:tcPr>
                  <w:tcW w:w="360" w:type="dxa"/>
                  <w:hideMark/>
                </w:tcPr>
                <w:p w14:paraId="00996796" w14:textId="77777777" w:rsidR="00D128FB" w:rsidRPr="00631F8B" w:rsidRDefault="00D128FB" w:rsidP="006E2051">
                  <w:r w:rsidRPr="00631F8B">
                    <w:t> </w:t>
                  </w:r>
                </w:p>
              </w:tc>
              <w:tc>
                <w:tcPr>
                  <w:tcW w:w="1500" w:type="dxa"/>
                  <w:hideMark/>
                </w:tcPr>
                <w:p w14:paraId="1827A170" w14:textId="77777777" w:rsidR="00D128FB" w:rsidRPr="00631F8B" w:rsidRDefault="00D128FB" w:rsidP="006E2051">
                  <w:r w:rsidRPr="00631F8B">
                    <w:t>Omschrijving:</w:t>
                  </w:r>
                </w:p>
              </w:tc>
              <w:tc>
                <w:tcPr>
                  <w:tcW w:w="0" w:type="auto"/>
                  <w:hideMark/>
                </w:tcPr>
                <w:p w14:paraId="43690527" w14:textId="77777777" w:rsidR="00D128FB" w:rsidRPr="00631F8B" w:rsidRDefault="00D128FB" w:rsidP="006E2051">
                  <w:r w:rsidRPr="00631F8B">
                    <w:t xml:space="preserve">Via het “annotatieType” attribuut kan het soort annotatie of maatvoering object worden bepaald – voor visualisatie - en via het attribuut “label” kan de tekst of numerieke waarde worden doorgegeven. </w:t>
                  </w:r>
                </w:p>
              </w:tc>
            </w:tr>
            <w:tr w:rsidR="00D128FB" w:rsidRPr="00631F8B" w14:paraId="58C644F5" w14:textId="77777777" w:rsidTr="006E2051">
              <w:trPr>
                <w:tblHeader/>
                <w:tblCellSpacing w:w="0" w:type="dxa"/>
              </w:trPr>
              <w:tc>
                <w:tcPr>
                  <w:tcW w:w="360" w:type="dxa"/>
                  <w:hideMark/>
                </w:tcPr>
                <w:p w14:paraId="69459B77" w14:textId="77777777" w:rsidR="00D128FB" w:rsidRPr="00631F8B" w:rsidRDefault="00D128FB" w:rsidP="006E2051">
                  <w:r w:rsidRPr="00631F8B">
                    <w:t> </w:t>
                  </w:r>
                </w:p>
              </w:tc>
              <w:tc>
                <w:tcPr>
                  <w:tcW w:w="1500" w:type="dxa"/>
                  <w:hideMark/>
                </w:tcPr>
                <w:p w14:paraId="2E6A1825" w14:textId="77777777" w:rsidR="00D128FB" w:rsidRPr="00631F8B" w:rsidRDefault="00D128FB" w:rsidP="006E2051">
                  <w:r w:rsidRPr="00631F8B">
                    <w:t>Stereotypes:</w:t>
                  </w:r>
                </w:p>
              </w:tc>
              <w:tc>
                <w:tcPr>
                  <w:tcW w:w="0" w:type="auto"/>
                  <w:hideMark/>
                </w:tcPr>
                <w:p w14:paraId="372D1D35" w14:textId="77777777" w:rsidR="00D128FB" w:rsidRPr="00631F8B" w:rsidRDefault="00D128FB" w:rsidP="006E2051">
                  <w:r w:rsidRPr="00631F8B">
                    <w:t>«featureType»</w:t>
                  </w:r>
                </w:p>
              </w:tc>
            </w:tr>
          </w:tbl>
          <w:p w14:paraId="49504884" w14:textId="77777777" w:rsidR="00D128FB" w:rsidRPr="00631F8B" w:rsidRDefault="00D128FB" w:rsidP="006E2051"/>
        </w:tc>
      </w:tr>
      <w:tr w:rsidR="00D128FB" w:rsidRPr="00631F8B" w14:paraId="6494D6A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50571C" w14:textId="77777777" w:rsidR="00D128FB" w:rsidRPr="00631F8B" w:rsidRDefault="00D128FB" w:rsidP="006E2051">
            <w:r w:rsidRPr="00631F8B">
              <w:rPr>
                <w:b/>
                <w:bCs/>
              </w:rPr>
              <w:t>Attribuut: annotatieType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FCA08E7" w14:textId="77777777" w:rsidTr="006E2051">
              <w:trPr>
                <w:tblHeader/>
                <w:tblCellSpacing w:w="0" w:type="dxa"/>
              </w:trPr>
              <w:tc>
                <w:tcPr>
                  <w:tcW w:w="360" w:type="dxa"/>
                  <w:hideMark/>
                </w:tcPr>
                <w:p w14:paraId="7A2AADC0" w14:textId="77777777" w:rsidR="00D128FB" w:rsidRPr="00631F8B" w:rsidRDefault="00D128FB" w:rsidP="006E2051">
                  <w:r w:rsidRPr="00631F8B">
                    <w:t> </w:t>
                  </w:r>
                </w:p>
              </w:tc>
              <w:tc>
                <w:tcPr>
                  <w:tcW w:w="1500" w:type="dxa"/>
                  <w:hideMark/>
                </w:tcPr>
                <w:p w14:paraId="5258A41F" w14:textId="77777777" w:rsidR="00D128FB" w:rsidRPr="00631F8B" w:rsidRDefault="00D128FB" w:rsidP="006E2051">
                  <w:r w:rsidRPr="00631F8B">
                    <w:t>Naam:</w:t>
                  </w:r>
                </w:p>
              </w:tc>
              <w:tc>
                <w:tcPr>
                  <w:tcW w:w="0" w:type="auto"/>
                  <w:hideMark/>
                </w:tcPr>
                <w:p w14:paraId="2D9D1F64" w14:textId="77777777" w:rsidR="00D128FB" w:rsidRPr="00631F8B" w:rsidRDefault="00D128FB" w:rsidP="006E2051"/>
              </w:tc>
            </w:tr>
            <w:tr w:rsidR="00D128FB" w:rsidRPr="00631F8B" w14:paraId="5743029F" w14:textId="77777777" w:rsidTr="006E2051">
              <w:trPr>
                <w:tblHeader/>
                <w:tblCellSpacing w:w="0" w:type="dxa"/>
              </w:trPr>
              <w:tc>
                <w:tcPr>
                  <w:tcW w:w="360" w:type="dxa"/>
                  <w:hideMark/>
                </w:tcPr>
                <w:p w14:paraId="04C4945C" w14:textId="77777777" w:rsidR="00D128FB" w:rsidRPr="00631F8B" w:rsidRDefault="00D128FB" w:rsidP="006E2051">
                  <w:r w:rsidRPr="00631F8B">
                    <w:t> </w:t>
                  </w:r>
                </w:p>
              </w:tc>
              <w:tc>
                <w:tcPr>
                  <w:tcW w:w="1500" w:type="dxa"/>
                  <w:hideMark/>
                </w:tcPr>
                <w:p w14:paraId="047C4C71" w14:textId="77777777" w:rsidR="00D128FB" w:rsidRPr="00631F8B" w:rsidRDefault="00D128FB" w:rsidP="006E2051">
                  <w:r w:rsidRPr="00631F8B">
                    <w:t>Type:</w:t>
                  </w:r>
                </w:p>
              </w:tc>
              <w:tc>
                <w:tcPr>
                  <w:tcW w:w="0" w:type="auto"/>
                  <w:hideMark/>
                </w:tcPr>
                <w:p w14:paraId="2F8D3550" w14:textId="77777777" w:rsidR="00D128FB" w:rsidRPr="00631F8B" w:rsidRDefault="00D128FB" w:rsidP="006E2051">
                  <w:r w:rsidRPr="00631F8B">
                    <w:t>AnnotatieTypeValue</w:t>
                  </w:r>
                </w:p>
              </w:tc>
            </w:tr>
            <w:tr w:rsidR="00D128FB" w:rsidRPr="00631F8B" w14:paraId="1AA9D67F" w14:textId="77777777" w:rsidTr="006E2051">
              <w:trPr>
                <w:tblHeader/>
                <w:tblCellSpacing w:w="0" w:type="dxa"/>
              </w:trPr>
              <w:tc>
                <w:tcPr>
                  <w:tcW w:w="360" w:type="dxa"/>
                  <w:hideMark/>
                </w:tcPr>
                <w:p w14:paraId="40C86F52" w14:textId="77777777" w:rsidR="00D128FB" w:rsidRPr="00631F8B" w:rsidRDefault="00D128FB" w:rsidP="006E2051">
                  <w:r w:rsidRPr="00631F8B">
                    <w:t> </w:t>
                  </w:r>
                </w:p>
              </w:tc>
              <w:tc>
                <w:tcPr>
                  <w:tcW w:w="1500" w:type="dxa"/>
                  <w:hideMark/>
                </w:tcPr>
                <w:p w14:paraId="6463634B" w14:textId="77777777" w:rsidR="00D128FB" w:rsidRPr="00631F8B" w:rsidRDefault="00D128FB" w:rsidP="006E2051">
                  <w:r w:rsidRPr="00631F8B">
                    <w:t>Definitie:</w:t>
                  </w:r>
                </w:p>
              </w:tc>
              <w:tc>
                <w:tcPr>
                  <w:tcW w:w="0" w:type="auto"/>
                  <w:hideMark/>
                </w:tcPr>
                <w:p w14:paraId="53E53186" w14:textId="77777777" w:rsidR="00D128FB" w:rsidRPr="00631F8B" w:rsidRDefault="00D128FB" w:rsidP="006E2051">
                  <w:r w:rsidRPr="00631F8B">
                    <w:t xml:space="preserve">Aard van de opgenomen annotatie </w:t>
                  </w:r>
                </w:p>
              </w:tc>
            </w:tr>
            <w:tr w:rsidR="00D128FB" w:rsidRPr="00631F8B" w14:paraId="2CA7D19F" w14:textId="77777777" w:rsidTr="006E2051">
              <w:trPr>
                <w:tblHeader/>
                <w:tblCellSpacing w:w="0" w:type="dxa"/>
              </w:trPr>
              <w:tc>
                <w:tcPr>
                  <w:tcW w:w="360" w:type="dxa"/>
                  <w:hideMark/>
                </w:tcPr>
                <w:p w14:paraId="0096806F" w14:textId="77777777" w:rsidR="00D128FB" w:rsidRPr="00631F8B" w:rsidRDefault="00D128FB" w:rsidP="006E2051">
                  <w:r w:rsidRPr="00631F8B">
                    <w:t> </w:t>
                  </w:r>
                </w:p>
              </w:tc>
              <w:tc>
                <w:tcPr>
                  <w:tcW w:w="1500" w:type="dxa"/>
                  <w:hideMark/>
                </w:tcPr>
                <w:p w14:paraId="28C9E1F1" w14:textId="77777777" w:rsidR="00D128FB" w:rsidRPr="00631F8B" w:rsidRDefault="00D128FB" w:rsidP="006E2051">
                  <w:r w:rsidRPr="00631F8B">
                    <w:t>Omschrijving:</w:t>
                  </w:r>
                </w:p>
              </w:tc>
              <w:tc>
                <w:tcPr>
                  <w:tcW w:w="0" w:type="auto"/>
                  <w:hideMark/>
                </w:tcPr>
                <w:p w14:paraId="63ED9631" w14:textId="77777777" w:rsidR="00D128FB" w:rsidRPr="00631F8B" w:rsidRDefault="00D128FB" w:rsidP="006E2051">
                  <w:r w:rsidRPr="00631F8B">
                    <w:t xml:space="preserve">Annotatie kan voor o.a. maatvoering getypeerd zijn. </w:t>
                  </w:r>
                </w:p>
              </w:tc>
            </w:tr>
            <w:tr w:rsidR="00D128FB" w:rsidRPr="00631F8B" w14:paraId="32F95D88" w14:textId="77777777" w:rsidTr="006E2051">
              <w:trPr>
                <w:tblHeader/>
                <w:tblCellSpacing w:w="0" w:type="dxa"/>
              </w:trPr>
              <w:tc>
                <w:tcPr>
                  <w:tcW w:w="360" w:type="dxa"/>
                  <w:hideMark/>
                </w:tcPr>
                <w:p w14:paraId="3D218DA3" w14:textId="77777777" w:rsidR="00D128FB" w:rsidRPr="00631F8B" w:rsidRDefault="00D128FB" w:rsidP="006E2051">
                  <w:r w:rsidRPr="00631F8B">
                    <w:t> </w:t>
                  </w:r>
                </w:p>
              </w:tc>
              <w:tc>
                <w:tcPr>
                  <w:tcW w:w="1500" w:type="dxa"/>
                  <w:hideMark/>
                </w:tcPr>
                <w:p w14:paraId="4B438DFD" w14:textId="77777777" w:rsidR="00D128FB" w:rsidRPr="00631F8B" w:rsidRDefault="00D128FB" w:rsidP="006E2051">
                  <w:r w:rsidRPr="00631F8B">
                    <w:t>Multipliciteit:</w:t>
                  </w:r>
                </w:p>
              </w:tc>
              <w:tc>
                <w:tcPr>
                  <w:tcW w:w="0" w:type="auto"/>
                  <w:hideMark/>
                </w:tcPr>
                <w:p w14:paraId="79AB12B3" w14:textId="77777777" w:rsidR="00D128FB" w:rsidRPr="00631F8B" w:rsidRDefault="00D128FB" w:rsidP="006E2051">
                  <w:r w:rsidRPr="00631F8B">
                    <w:t>1</w:t>
                  </w:r>
                </w:p>
              </w:tc>
            </w:tr>
          </w:tbl>
          <w:p w14:paraId="2385F1AA" w14:textId="77777777" w:rsidR="00D128FB" w:rsidRPr="00631F8B" w:rsidRDefault="00D128FB" w:rsidP="006E2051"/>
        </w:tc>
      </w:tr>
      <w:tr w:rsidR="00D128FB" w:rsidRPr="00631F8B" w14:paraId="73891EA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FAD074" w14:textId="77777777" w:rsidR="00D128FB" w:rsidRPr="00631F8B" w:rsidRDefault="00D128FB" w:rsidP="006E2051">
            <w:r w:rsidRPr="00631F8B">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4005BF7" w14:textId="77777777" w:rsidTr="006E2051">
              <w:trPr>
                <w:tblHeader/>
                <w:tblCellSpacing w:w="0" w:type="dxa"/>
              </w:trPr>
              <w:tc>
                <w:tcPr>
                  <w:tcW w:w="360" w:type="dxa"/>
                  <w:hideMark/>
                </w:tcPr>
                <w:p w14:paraId="7D1BD68B" w14:textId="77777777" w:rsidR="00D128FB" w:rsidRPr="00631F8B" w:rsidRDefault="00D128FB" w:rsidP="006E2051">
                  <w:r w:rsidRPr="00631F8B">
                    <w:t> </w:t>
                  </w:r>
                </w:p>
              </w:tc>
              <w:tc>
                <w:tcPr>
                  <w:tcW w:w="1500" w:type="dxa"/>
                  <w:hideMark/>
                </w:tcPr>
                <w:p w14:paraId="30027B9F" w14:textId="77777777" w:rsidR="00D128FB" w:rsidRPr="00631F8B" w:rsidRDefault="00D128FB" w:rsidP="006E2051">
                  <w:r w:rsidRPr="00631F8B">
                    <w:t>Naam:</w:t>
                  </w:r>
                </w:p>
              </w:tc>
              <w:tc>
                <w:tcPr>
                  <w:tcW w:w="0" w:type="auto"/>
                  <w:hideMark/>
                </w:tcPr>
                <w:p w14:paraId="6A4D569B" w14:textId="77777777" w:rsidR="00D128FB" w:rsidRPr="00631F8B" w:rsidRDefault="00D128FB" w:rsidP="006E2051"/>
              </w:tc>
            </w:tr>
            <w:tr w:rsidR="00D128FB" w:rsidRPr="00631F8B" w14:paraId="01B2DF10" w14:textId="77777777" w:rsidTr="006E2051">
              <w:trPr>
                <w:tblHeader/>
                <w:tblCellSpacing w:w="0" w:type="dxa"/>
              </w:trPr>
              <w:tc>
                <w:tcPr>
                  <w:tcW w:w="360" w:type="dxa"/>
                  <w:hideMark/>
                </w:tcPr>
                <w:p w14:paraId="0CD4DC8A" w14:textId="77777777" w:rsidR="00D128FB" w:rsidRPr="00631F8B" w:rsidRDefault="00D128FB" w:rsidP="006E2051">
                  <w:r w:rsidRPr="00631F8B">
                    <w:t> </w:t>
                  </w:r>
                </w:p>
              </w:tc>
              <w:tc>
                <w:tcPr>
                  <w:tcW w:w="1500" w:type="dxa"/>
                  <w:hideMark/>
                </w:tcPr>
                <w:p w14:paraId="5D1D4A63" w14:textId="77777777" w:rsidR="00D128FB" w:rsidRPr="00631F8B" w:rsidRDefault="00D128FB" w:rsidP="006E2051">
                  <w:r w:rsidRPr="00631F8B">
                    <w:t>Type:</w:t>
                  </w:r>
                </w:p>
              </w:tc>
              <w:tc>
                <w:tcPr>
                  <w:tcW w:w="0" w:type="auto"/>
                  <w:hideMark/>
                </w:tcPr>
                <w:p w14:paraId="47BB90E8" w14:textId="77777777" w:rsidR="00D128FB" w:rsidRPr="00631F8B" w:rsidRDefault="00D128FB" w:rsidP="006E2051">
                  <w:r w:rsidRPr="00631F8B">
                    <w:t>Measure</w:t>
                  </w:r>
                </w:p>
              </w:tc>
            </w:tr>
            <w:tr w:rsidR="00D128FB" w:rsidRPr="00631F8B" w14:paraId="0BC08E4A" w14:textId="77777777" w:rsidTr="006E2051">
              <w:trPr>
                <w:tblHeader/>
                <w:tblCellSpacing w:w="0" w:type="dxa"/>
              </w:trPr>
              <w:tc>
                <w:tcPr>
                  <w:tcW w:w="360" w:type="dxa"/>
                  <w:hideMark/>
                </w:tcPr>
                <w:p w14:paraId="462426EE" w14:textId="77777777" w:rsidR="00D128FB" w:rsidRPr="00631F8B" w:rsidRDefault="00D128FB" w:rsidP="006E2051">
                  <w:r w:rsidRPr="00631F8B">
                    <w:t> </w:t>
                  </w:r>
                </w:p>
              </w:tc>
              <w:tc>
                <w:tcPr>
                  <w:tcW w:w="1500" w:type="dxa"/>
                  <w:hideMark/>
                </w:tcPr>
                <w:p w14:paraId="73F64231" w14:textId="77777777" w:rsidR="00D128FB" w:rsidRPr="00631F8B" w:rsidRDefault="00D128FB" w:rsidP="006E2051">
                  <w:r w:rsidRPr="00631F8B">
                    <w:t>Definitie:</w:t>
                  </w:r>
                </w:p>
              </w:tc>
              <w:tc>
                <w:tcPr>
                  <w:tcW w:w="0" w:type="auto"/>
                  <w:hideMark/>
                </w:tcPr>
                <w:p w14:paraId="49563874" w14:textId="77777777" w:rsidR="00D128FB" w:rsidRPr="00631F8B" w:rsidRDefault="00D128FB" w:rsidP="006E2051">
                  <w:r w:rsidRPr="00631F8B">
                    <w:t xml:space="preserve">Hoek waaronder een labeltekst of symbool wordt weergegeven. </w:t>
                  </w:r>
                </w:p>
              </w:tc>
            </w:tr>
            <w:tr w:rsidR="00D128FB" w:rsidRPr="00631F8B" w14:paraId="413A0B71" w14:textId="77777777" w:rsidTr="006E2051">
              <w:trPr>
                <w:tblHeader/>
                <w:tblCellSpacing w:w="0" w:type="dxa"/>
              </w:trPr>
              <w:tc>
                <w:tcPr>
                  <w:tcW w:w="360" w:type="dxa"/>
                  <w:hideMark/>
                </w:tcPr>
                <w:p w14:paraId="751F5FAE" w14:textId="77777777" w:rsidR="00D128FB" w:rsidRPr="00631F8B" w:rsidRDefault="00D128FB" w:rsidP="006E2051">
                  <w:r w:rsidRPr="00631F8B">
                    <w:t> </w:t>
                  </w:r>
                </w:p>
              </w:tc>
              <w:tc>
                <w:tcPr>
                  <w:tcW w:w="1500" w:type="dxa"/>
                  <w:hideMark/>
                </w:tcPr>
                <w:p w14:paraId="4FA69C42" w14:textId="77777777" w:rsidR="00D128FB" w:rsidRPr="00631F8B" w:rsidRDefault="00D128FB" w:rsidP="006E2051">
                  <w:r w:rsidRPr="00631F8B">
                    <w:t>Omschrijving:</w:t>
                  </w:r>
                </w:p>
              </w:tc>
              <w:tc>
                <w:tcPr>
                  <w:tcW w:w="0" w:type="auto"/>
                  <w:hideMark/>
                </w:tcPr>
                <w:p w14:paraId="45C5682B" w14:textId="77777777" w:rsidR="00D128FB" w:rsidRPr="00631F8B" w:rsidRDefault="00D128FB" w:rsidP="006E2051">
                  <w:r w:rsidRPr="00631F8B">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D128FB" w:rsidRPr="00631F8B" w14:paraId="331E674B" w14:textId="77777777" w:rsidTr="006E2051">
              <w:trPr>
                <w:tblHeader/>
                <w:tblCellSpacing w:w="0" w:type="dxa"/>
              </w:trPr>
              <w:tc>
                <w:tcPr>
                  <w:tcW w:w="360" w:type="dxa"/>
                  <w:hideMark/>
                </w:tcPr>
                <w:p w14:paraId="6AD5D560" w14:textId="77777777" w:rsidR="00D128FB" w:rsidRPr="00631F8B" w:rsidRDefault="00D128FB" w:rsidP="006E2051">
                  <w:r w:rsidRPr="00631F8B">
                    <w:t> </w:t>
                  </w:r>
                </w:p>
              </w:tc>
              <w:tc>
                <w:tcPr>
                  <w:tcW w:w="1500" w:type="dxa"/>
                  <w:hideMark/>
                </w:tcPr>
                <w:p w14:paraId="2867B039" w14:textId="77777777" w:rsidR="00D128FB" w:rsidRPr="00631F8B" w:rsidRDefault="00D128FB" w:rsidP="006E2051">
                  <w:r w:rsidRPr="00631F8B">
                    <w:t>Multipliciteit:</w:t>
                  </w:r>
                </w:p>
              </w:tc>
              <w:tc>
                <w:tcPr>
                  <w:tcW w:w="0" w:type="auto"/>
                  <w:hideMark/>
                </w:tcPr>
                <w:p w14:paraId="2CE0475C" w14:textId="77777777" w:rsidR="00D128FB" w:rsidRPr="00631F8B" w:rsidRDefault="00D128FB" w:rsidP="006E2051">
                  <w:r w:rsidRPr="00631F8B">
                    <w:t>0..1</w:t>
                  </w:r>
                </w:p>
              </w:tc>
            </w:tr>
          </w:tbl>
          <w:p w14:paraId="306D7E0A" w14:textId="77777777" w:rsidR="00D128FB" w:rsidRPr="00631F8B" w:rsidRDefault="00D128FB" w:rsidP="006E2051"/>
        </w:tc>
      </w:tr>
      <w:tr w:rsidR="00D128FB" w:rsidRPr="00631F8B" w14:paraId="3C85920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69980D" w14:textId="77777777" w:rsidR="00D128FB" w:rsidRPr="00631F8B" w:rsidRDefault="00D128FB" w:rsidP="006E2051">
            <w:r w:rsidRPr="00631F8B">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8D6CE25" w14:textId="77777777" w:rsidTr="006E2051">
              <w:trPr>
                <w:tblHeader/>
                <w:tblCellSpacing w:w="0" w:type="dxa"/>
              </w:trPr>
              <w:tc>
                <w:tcPr>
                  <w:tcW w:w="360" w:type="dxa"/>
                  <w:hideMark/>
                </w:tcPr>
                <w:p w14:paraId="63FB0B27" w14:textId="77777777" w:rsidR="00D128FB" w:rsidRPr="00631F8B" w:rsidRDefault="00D128FB" w:rsidP="006E2051">
                  <w:r w:rsidRPr="00631F8B">
                    <w:t> </w:t>
                  </w:r>
                </w:p>
              </w:tc>
              <w:tc>
                <w:tcPr>
                  <w:tcW w:w="1500" w:type="dxa"/>
                  <w:hideMark/>
                </w:tcPr>
                <w:p w14:paraId="30E7CEAE" w14:textId="77777777" w:rsidR="00D128FB" w:rsidRPr="00631F8B" w:rsidRDefault="00D128FB" w:rsidP="006E2051">
                  <w:r w:rsidRPr="00631F8B">
                    <w:t>Naam:</w:t>
                  </w:r>
                </w:p>
              </w:tc>
              <w:tc>
                <w:tcPr>
                  <w:tcW w:w="0" w:type="auto"/>
                  <w:hideMark/>
                </w:tcPr>
                <w:p w14:paraId="47F0B82F" w14:textId="77777777" w:rsidR="00D128FB" w:rsidRPr="00631F8B" w:rsidRDefault="00D128FB" w:rsidP="006E2051"/>
              </w:tc>
            </w:tr>
            <w:tr w:rsidR="00D128FB" w:rsidRPr="00631F8B" w14:paraId="24682E9C" w14:textId="77777777" w:rsidTr="006E2051">
              <w:trPr>
                <w:tblHeader/>
                <w:tblCellSpacing w:w="0" w:type="dxa"/>
              </w:trPr>
              <w:tc>
                <w:tcPr>
                  <w:tcW w:w="360" w:type="dxa"/>
                  <w:hideMark/>
                </w:tcPr>
                <w:p w14:paraId="63AF50EF" w14:textId="77777777" w:rsidR="00D128FB" w:rsidRPr="00631F8B" w:rsidRDefault="00D128FB" w:rsidP="006E2051">
                  <w:r w:rsidRPr="00631F8B">
                    <w:t> </w:t>
                  </w:r>
                </w:p>
              </w:tc>
              <w:tc>
                <w:tcPr>
                  <w:tcW w:w="1500" w:type="dxa"/>
                  <w:hideMark/>
                </w:tcPr>
                <w:p w14:paraId="57C0C574" w14:textId="77777777" w:rsidR="00D128FB" w:rsidRPr="00631F8B" w:rsidRDefault="00D128FB" w:rsidP="006E2051">
                  <w:r w:rsidRPr="00631F8B">
                    <w:t>Type:</w:t>
                  </w:r>
                </w:p>
              </w:tc>
              <w:tc>
                <w:tcPr>
                  <w:tcW w:w="0" w:type="auto"/>
                  <w:hideMark/>
                </w:tcPr>
                <w:p w14:paraId="1963CACF" w14:textId="77777777" w:rsidR="00D128FB" w:rsidRPr="00631F8B" w:rsidRDefault="00D128FB" w:rsidP="006E2051">
                  <w:r w:rsidRPr="00631F8B">
                    <w:t>Labelpositie</w:t>
                  </w:r>
                </w:p>
              </w:tc>
            </w:tr>
            <w:tr w:rsidR="00D128FB" w:rsidRPr="00631F8B" w14:paraId="034D7918" w14:textId="77777777" w:rsidTr="006E2051">
              <w:trPr>
                <w:tblHeader/>
                <w:tblCellSpacing w:w="0" w:type="dxa"/>
              </w:trPr>
              <w:tc>
                <w:tcPr>
                  <w:tcW w:w="360" w:type="dxa"/>
                  <w:hideMark/>
                </w:tcPr>
                <w:p w14:paraId="4BD0CE1E" w14:textId="77777777" w:rsidR="00D128FB" w:rsidRPr="00631F8B" w:rsidRDefault="00D128FB" w:rsidP="006E2051">
                  <w:r w:rsidRPr="00631F8B">
                    <w:t> </w:t>
                  </w:r>
                </w:p>
              </w:tc>
              <w:tc>
                <w:tcPr>
                  <w:tcW w:w="1500" w:type="dxa"/>
                  <w:hideMark/>
                </w:tcPr>
                <w:p w14:paraId="24803EA0" w14:textId="77777777" w:rsidR="00D128FB" w:rsidRPr="00631F8B" w:rsidRDefault="00D128FB" w:rsidP="006E2051">
                  <w:r w:rsidRPr="00631F8B">
                    <w:t>Definitie:</w:t>
                  </w:r>
                </w:p>
              </w:tc>
              <w:tc>
                <w:tcPr>
                  <w:tcW w:w="0" w:type="auto"/>
                  <w:hideMark/>
                </w:tcPr>
                <w:p w14:paraId="66EF3EEA" w14:textId="77777777" w:rsidR="00D128FB" w:rsidRPr="00631F8B" w:rsidRDefault="00D128FB" w:rsidP="006E2051">
                  <w:r w:rsidRPr="00631F8B">
                    <w:t xml:space="preserve">Plaats van de labeltekst t.o.v. plaatsingspunt. </w:t>
                  </w:r>
                </w:p>
              </w:tc>
            </w:tr>
            <w:tr w:rsidR="00D128FB" w:rsidRPr="00631F8B" w14:paraId="3723C1D2" w14:textId="77777777" w:rsidTr="006E2051">
              <w:trPr>
                <w:tblHeader/>
                <w:tblCellSpacing w:w="0" w:type="dxa"/>
              </w:trPr>
              <w:tc>
                <w:tcPr>
                  <w:tcW w:w="360" w:type="dxa"/>
                  <w:hideMark/>
                </w:tcPr>
                <w:p w14:paraId="4E2B3847" w14:textId="77777777" w:rsidR="00D128FB" w:rsidRPr="00631F8B" w:rsidRDefault="00D128FB" w:rsidP="006E2051">
                  <w:r w:rsidRPr="00631F8B">
                    <w:t> </w:t>
                  </w:r>
                </w:p>
              </w:tc>
              <w:tc>
                <w:tcPr>
                  <w:tcW w:w="1500" w:type="dxa"/>
                  <w:hideMark/>
                </w:tcPr>
                <w:p w14:paraId="6B1ADC3A" w14:textId="77777777" w:rsidR="00D128FB" w:rsidRPr="00631F8B" w:rsidRDefault="00D128FB" w:rsidP="006E2051">
                  <w:r w:rsidRPr="00631F8B">
                    <w:t>Multipliciteit:</w:t>
                  </w:r>
                </w:p>
              </w:tc>
              <w:tc>
                <w:tcPr>
                  <w:tcW w:w="0" w:type="auto"/>
                  <w:hideMark/>
                </w:tcPr>
                <w:p w14:paraId="007F8526" w14:textId="77777777" w:rsidR="00D128FB" w:rsidRPr="00631F8B" w:rsidRDefault="00D128FB" w:rsidP="006E2051">
                  <w:r w:rsidRPr="00631F8B">
                    <w:t>0..1</w:t>
                  </w:r>
                </w:p>
              </w:tc>
            </w:tr>
          </w:tbl>
          <w:p w14:paraId="71CF65E9" w14:textId="77777777" w:rsidR="00D128FB" w:rsidRPr="00631F8B" w:rsidRDefault="00D128FB" w:rsidP="006E2051"/>
        </w:tc>
      </w:tr>
      <w:tr w:rsidR="00D128FB" w:rsidRPr="00631F8B" w14:paraId="2909D1B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01671" w14:textId="77777777"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A372FEF" w14:textId="77777777" w:rsidTr="006E2051">
              <w:trPr>
                <w:tblHeader/>
                <w:tblCellSpacing w:w="0" w:type="dxa"/>
              </w:trPr>
              <w:tc>
                <w:tcPr>
                  <w:tcW w:w="360" w:type="dxa"/>
                  <w:hideMark/>
                </w:tcPr>
                <w:p w14:paraId="14A9EF94" w14:textId="77777777" w:rsidR="00D128FB" w:rsidRPr="00631F8B" w:rsidRDefault="00D128FB" w:rsidP="006E2051">
                  <w:r w:rsidRPr="00631F8B">
                    <w:t> </w:t>
                  </w:r>
                </w:p>
              </w:tc>
              <w:tc>
                <w:tcPr>
                  <w:tcW w:w="1500" w:type="dxa"/>
                  <w:hideMark/>
                </w:tcPr>
                <w:p w14:paraId="5658C46D" w14:textId="77777777" w:rsidR="00D128FB" w:rsidRPr="00631F8B" w:rsidRDefault="00D128FB" w:rsidP="006E2051">
                  <w:r w:rsidRPr="00631F8B">
                    <w:t>Naam:</w:t>
                  </w:r>
                </w:p>
              </w:tc>
              <w:tc>
                <w:tcPr>
                  <w:tcW w:w="0" w:type="auto"/>
                  <w:hideMark/>
                </w:tcPr>
                <w:p w14:paraId="26746443" w14:textId="77777777" w:rsidR="00D128FB" w:rsidRPr="00631F8B" w:rsidRDefault="00D128FB" w:rsidP="006E2051"/>
              </w:tc>
            </w:tr>
            <w:tr w:rsidR="00D128FB" w:rsidRPr="00631F8B" w14:paraId="12A723AB" w14:textId="77777777" w:rsidTr="006E2051">
              <w:trPr>
                <w:tblHeader/>
                <w:tblCellSpacing w:w="0" w:type="dxa"/>
              </w:trPr>
              <w:tc>
                <w:tcPr>
                  <w:tcW w:w="360" w:type="dxa"/>
                  <w:hideMark/>
                </w:tcPr>
                <w:p w14:paraId="1236DC9D" w14:textId="77777777" w:rsidR="00D128FB" w:rsidRPr="00631F8B" w:rsidRDefault="00D128FB" w:rsidP="006E2051">
                  <w:r w:rsidRPr="00631F8B">
                    <w:t> </w:t>
                  </w:r>
                </w:p>
              </w:tc>
              <w:tc>
                <w:tcPr>
                  <w:tcW w:w="1500" w:type="dxa"/>
                  <w:hideMark/>
                </w:tcPr>
                <w:p w14:paraId="5DBA1F04" w14:textId="77777777" w:rsidR="00D128FB" w:rsidRPr="00631F8B" w:rsidRDefault="00D128FB" w:rsidP="006E2051">
                  <w:r w:rsidRPr="00631F8B">
                    <w:t>Type:</w:t>
                  </w:r>
                </w:p>
              </w:tc>
              <w:tc>
                <w:tcPr>
                  <w:tcW w:w="0" w:type="auto"/>
                  <w:hideMark/>
                </w:tcPr>
                <w:p w14:paraId="4844CE32" w14:textId="77777777" w:rsidR="00D128FB" w:rsidRPr="00631F8B" w:rsidRDefault="00D128FB" w:rsidP="006E2051">
                  <w:r w:rsidRPr="00631F8B">
                    <w:t>GM_Object</w:t>
                  </w:r>
                </w:p>
              </w:tc>
            </w:tr>
            <w:tr w:rsidR="00D128FB" w:rsidRPr="00631F8B" w14:paraId="643F2B97" w14:textId="77777777" w:rsidTr="006E2051">
              <w:trPr>
                <w:tblHeader/>
                <w:tblCellSpacing w:w="0" w:type="dxa"/>
              </w:trPr>
              <w:tc>
                <w:tcPr>
                  <w:tcW w:w="360" w:type="dxa"/>
                  <w:hideMark/>
                </w:tcPr>
                <w:p w14:paraId="310FFFE2" w14:textId="77777777" w:rsidR="00D128FB" w:rsidRPr="00631F8B" w:rsidRDefault="00D128FB" w:rsidP="006E2051">
                  <w:r w:rsidRPr="00631F8B">
                    <w:t> </w:t>
                  </w:r>
                </w:p>
              </w:tc>
              <w:tc>
                <w:tcPr>
                  <w:tcW w:w="1500" w:type="dxa"/>
                  <w:hideMark/>
                </w:tcPr>
                <w:p w14:paraId="4DD853BF" w14:textId="77777777" w:rsidR="00D128FB" w:rsidRPr="00631F8B" w:rsidRDefault="00D128FB" w:rsidP="006E2051">
                  <w:r w:rsidRPr="00631F8B">
                    <w:t>Definitie:</w:t>
                  </w:r>
                </w:p>
              </w:tc>
              <w:tc>
                <w:tcPr>
                  <w:tcW w:w="0" w:type="auto"/>
                  <w:hideMark/>
                </w:tcPr>
                <w:p w14:paraId="7F11ADA2" w14:textId="77777777" w:rsidR="00D128FB" w:rsidRPr="00631F8B" w:rsidRDefault="00D128FB" w:rsidP="006E2051">
                  <w:r w:rsidRPr="00631F8B">
                    <w:t xml:space="preserve">Positie of geometrie van de annotatie. </w:t>
                  </w:r>
                </w:p>
              </w:tc>
            </w:tr>
            <w:tr w:rsidR="00D128FB" w:rsidRPr="00631F8B" w14:paraId="3690FB28" w14:textId="77777777" w:rsidTr="006E2051">
              <w:trPr>
                <w:tblHeader/>
                <w:tblCellSpacing w:w="0" w:type="dxa"/>
              </w:trPr>
              <w:tc>
                <w:tcPr>
                  <w:tcW w:w="360" w:type="dxa"/>
                  <w:hideMark/>
                </w:tcPr>
                <w:p w14:paraId="667836EA" w14:textId="77777777" w:rsidR="00D128FB" w:rsidRPr="00631F8B" w:rsidRDefault="00D128FB" w:rsidP="006E2051">
                  <w:r w:rsidRPr="00631F8B">
                    <w:t> </w:t>
                  </w:r>
                </w:p>
              </w:tc>
              <w:tc>
                <w:tcPr>
                  <w:tcW w:w="1500" w:type="dxa"/>
                  <w:hideMark/>
                </w:tcPr>
                <w:p w14:paraId="2CDFA0E6" w14:textId="77777777" w:rsidR="00D128FB" w:rsidRPr="00631F8B" w:rsidRDefault="00D128FB" w:rsidP="006E2051">
                  <w:r w:rsidRPr="00631F8B">
                    <w:t>Omschrijving:</w:t>
                  </w:r>
                </w:p>
              </w:tc>
              <w:tc>
                <w:tcPr>
                  <w:tcW w:w="0" w:type="auto"/>
                  <w:hideMark/>
                </w:tcPr>
                <w:p w14:paraId="1A2C74FE" w14:textId="77777777" w:rsidR="00D128FB" w:rsidRPr="00631F8B" w:rsidRDefault="00D128FB" w:rsidP="006E2051">
                  <w:r w:rsidRPr="00631F8B">
                    <w:t xml:space="preserve">Afhankelijk van het type annotatie betreft het een plaatsingspunt van het label of de geometrie van de annotatie. </w:t>
                  </w:r>
                </w:p>
              </w:tc>
            </w:tr>
            <w:tr w:rsidR="00D128FB" w:rsidRPr="00631F8B" w14:paraId="0699A706" w14:textId="77777777" w:rsidTr="006E2051">
              <w:trPr>
                <w:tblHeader/>
                <w:tblCellSpacing w:w="0" w:type="dxa"/>
              </w:trPr>
              <w:tc>
                <w:tcPr>
                  <w:tcW w:w="360" w:type="dxa"/>
                  <w:hideMark/>
                </w:tcPr>
                <w:p w14:paraId="730000EC" w14:textId="77777777" w:rsidR="00D128FB" w:rsidRPr="00631F8B" w:rsidRDefault="00D128FB" w:rsidP="006E2051">
                  <w:r w:rsidRPr="00631F8B">
                    <w:t> </w:t>
                  </w:r>
                </w:p>
              </w:tc>
              <w:tc>
                <w:tcPr>
                  <w:tcW w:w="1500" w:type="dxa"/>
                  <w:hideMark/>
                </w:tcPr>
                <w:p w14:paraId="6230644E" w14:textId="77777777" w:rsidR="00D128FB" w:rsidRPr="00631F8B" w:rsidRDefault="00D128FB" w:rsidP="006E2051">
                  <w:r w:rsidRPr="00631F8B">
                    <w:t>Multipliciteit:</w:t>
                  </w:r>
                </w:p>
              </w:tc>
              <w:tc>
                <w:tcPr>
                  <w:tcW w:w="0" w:type="auto"/>
                  <w:hideMark/>
                </w:tcPr>
                <w:p w14:paraId="7584E6DD" w14:textId="77777777" w:rsidR="00D128FB" w:rsidRPr="00631F8B" w:rsidRDefault="00D128FB" w:rsidP="006E2051">
                  <w:r w:rsidRPr="00631F8B">
                    <w:t>1</w:t>
                  </w:r>
                </w:p>
              </w:tc>
            </w:tr>
          </w:tbl>
          <w:p w14:paraId="4FA932AC" w14:textId="77777777" w:rsidR="00D128FB" w:rsidRPr="00631F8B" w:rsidRDefault="00D128FB" w:rsidP="006E2051"/>
        </w:tc>
      </w:tr>
      <w:tr w:rsidR="00D128FB" w:rsidRPr="00074262" w14:paraId="4410146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C03705" w14:textId="77777777" w:rsidR="00D128FB" w:rsidRPr="00631F8B" w:rsidRDefault="00D128FB" w:rsidP="006E2051">
            <w:r w:rsidRPr="00631F8B">
              <w:rPr>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2F7230C" w14:textId="77777777" w:rsidTr="006E2051">
              <w:trPr>
                <w:tblHeader/>
                <w:tblCellSpacing w:w="0" w:type="dxa"/>
              </w:trPr>
              <w:tc>
                <w:tcPr>
                  <w:tcW w:w="360" w:type="dxa"/>
                  <w:hideMark/>
                </w:tcPr>
                <w:p w14:paraId="010BA239" w14:textId="77777777" w:rsidR="00D128FB" w:rsidRPr="00631F8B" w:rsidRDefault="00D128FB" w:rsidP="006E2051">
                  <w:r w:rsidRPr="00631F8B">
                    <w:t> </w:t>
                  </w:r>
                </w:p>
              </w:tc>
              <w:tc>
                <w:tcPr>
                  <w:tcW w:w="1500" w:type="dxa"/>
                  <w:hideMark/>
                </w:tcPr>
                <w:p w14:paraId="365B0B4C" w14:textId="77777777" w:rsidR="00D128FB" w:rsidRPr="00631F8B" w:rsidRDefault="00D128FB" w:rsidP="006E2051">
                  <w:r w:rsidRPr="00631F8B">
                    <w:t>Natuurlijke taal:</w:t>
                  </w:r>
                </w:p>
              </w:tc>
              <w:tc>
                <w:tcPr>
                  <w:tcW w:w="0" w:type="auto"/>
                  <w:hideMark/>
                </w:tcPr>
                <w:p w14:paraId="5DCD2AFD" w14:textId="77777777" w:rsidR="00D128FB" w:rsidRPr="00631F8B" w:rsidRDefault="00D128FB" w:rsidP="006E2051">
                  <w:r w:rsidRPr="00631F8B">
                    <w:t xml:space="preserve">GM_Point, GM_Curve </w:t>
                  </w:r>
                </w:p>
              </w:tc>
            </w:tr>
            <w:tr w:rsidR="00D128FB" w:rsidRPr="00074262" w14:paraId="46F931BA" w14:textId="77777777" w:rsidTr="006E2051">
              <w:trPr>
                <w:tblHeader/>
                <w:tblCellSpacing w:w="0" w:type="dxa"/>
              </w:trPr>
              <w:tc>
                <w:tcPr>
                  <w:tcW w:w="360" w:type="dxa"/>
                  <w:hideMark/>
                </w:tcPr>
                <w:p w14:paraId="7E0855DA" w14:textId="77777777" w:rsidR="00D128FB" w:rsidRPr="00631F8B" w:rsidRDefault="00D128FB" w:rsidP="006E2051">
                  <w:r w:rsidRPr="00631F8B">
                    <w:t> </w:t>
                  </w:r>
                </w:p>
              </w:tc>
              <w:tc>
                <w:tcPr>
                  <w:tcW w:w="1500" w:type="dxa"/>
                  <w:hideMark/>
                </w:tcPr>
                <w:p w14:paraId="20D28BE0" w14:textId="77777777" w:rsidR="00D128FB" w:rsidRPr="00631F8B" w:rsidRDefault="00D128FB" w:rsidP="006E2051">
                  <w:r w:rsidRPr="00631F8B">
                    <w:t>OCL:</w:t>
                  </w:r>
                </w:p>
              </w:tc>
              <w:tc>
                <w:tcPr>
                  <w:tcW w:w="0" w:type="auto"/>
                  <w:hideMark/>
                </w:tcPr>
                <w:p w14:paraId="484CD7A2" w14:textId="77777777" w:rsidR="00D128FB" w:rsidRPr="00631F8B" w:rsidRDefault="00D128FB" w:rsidP="006E2051">
                  <w:pPr>
                    <w:rPr>
                      <w:lang w:val="en-GB"/>
                    </w:rPr>
                  </w:pPr>
                  <w:r w:rsidRPr="00631F8B">
                    <w:rPr>
                      <w:lang w:val="en-GB"/>
                    </w:rPr>
                    <w:t>Inv: self.ligging.oclIsKindOf(GM_Point) or self.ligging.oclIsKindOf(GM_Curve)</w:t>
                  </w:r>
                </w:p>
              </w:tc>
            </w:tr>
          </w:tbl>
          <w:p w14:paraId="60F5782C" w14:textId="77777777" w:rsidR="00D128FB" w:rsidRPr="00631F8B" w:rsidRDefault="00D128FB" w:rsidP="006E2051">
            <w:pPr>
              <w:rPr>
                <w:lang w:val="en-GB"/>
              </w:rPr>
            </w:pPr>
          </w:p>
        </w:tc>
      </w:tr>
      <w:tr w:rsidR="00D128FB" w:rsidRPr="00074262" w14:paraId="5F5AEFC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0317" w14:textId="77777777" w:rsidR="00D128FB" w:rsidRPr="00631F8B" w:rsidRDefault="00D128FB" w:rsidP="006E2051">
            <w:r w:rsidRPr="00631F8B">
              <w:rPr>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828DB27" w14:textId="77777777" w:rsidTr="006E2051">
              <w:trPr>
                <w:tblHeader/>
                <w:tblCellSpacing w:w="0" w:type="dxa"/>
              </w:trPr>
              <w:tc>
                <w:tcPr>
                  <w:tcW w:w="360" w:type="dxa"/>
                  <w:hideMark/>
                </w:tcPr>
                <w:p w14:paraId="4DE25D20" w14:textId="77777777" w:rsidR="00D128FB" w:rsidRPr="00631F8B" w:rsidRDefault="00D128FB" w:rsidP="006E2051">
                  <w:r w:rsidRPr="00631F8B">
                    <w:t> </w:t>
                  </w:r>
                </w:p>
              </w:tc>
              <w:tc>
                <w:tcPr>
                  <w:tcW w:w="1500" w:type="dxa"/>
                  <w:hideMark/>
                </w:tcPr>
                <w:p w14:paraId="001B7151" w14:textId="77777777" w:rsidR="00D128FB" w:rsidRPr="00631F8B" w:rsidRDefault="00D128FB" w:rsidP="006E2051">
                  <w:r w:rsidRPr="00631F8B">
                    <w:t>Natuurlijke taal:</w:t>
                  </w:r>
                </w:p>
              </w:tc>
              <w:tc>
                <w:tcPr>
                  <w:tcW w:w="0" w:type="auto"/>
                  <w:hideMark/>
                </w:tcPr>
                <w:p w14:paraId="37D6D7FD" w14:textId="77777777" w:rsidR="00D128FB" w:rsidRPr="00631F8B" w:rsidRDefault="00D128FB" w:rsidP="006E2051">
                  <w:r w:rsidRPr="00631F8B">
                    <w:t xml:space="preserve">Rotatiehoek alleen bij pijlpunt en label </w:t>
                  </w:r>
                </w:p>
              </w:tc>
            </w:tr>
            <w:tr w:rsidR="00D128FB" w:rsidRPr="00074262" w14:paraId="6E652EAA" w14:textId="77777777" w:rsidTr="006E2051">
              <w:trPr>
                <w:tblHeader/>
                <w:tblCellSpacing w:w="0" w:type="dxa"/>
              </w:trPr>
              <w:tc>
                <w:tcPr>
                  <w:tcW w:w="360" w:type="dxa"/>
                  <w:hideMark/>
                </w:tcPr>
                <w:p w14:paraId="626C5204" w14:textId="77777777" w:rsidR="00D128FB" w:rsidRPr="00631F8B" w:rsidRDefault="00D128FB" w:rsidP="006E2051">
                  <w:commentRangeStart w:id="7"/>
                  <w:r w:rsidRPr="00631F8B">
                    <w:t> </w:t>
                  </w:r>
                </w:p>
              </w:tc>
              <w:tc>
                <w:tcPr>
                  <w:tcW w:w="1500" w:type="dxa"/>
                  <w:hideMark/>
                </w:tcPr>
                <w:p w14:paraId="70933E0A" w14:textId="77777777" w:rsidR="00D128FB" w:rsidRPr="00631F8B" w:rsidRDefault="00D128FB" w:rsidP="006E2051">
                  <w:r w:rsidRPr="00631F8B">
                    <w:t>OCL:</w:t>
                  </w:r>
                  <w:commentRangeEnd w:id="7"/>
                  <w:r w:rsidR="00C62DD2">
                    <w:rPr>
                      <w:rStyle w:val="Verwijzingopmerking"/>
                    </w:rPr>
                    <w:commentReference w:id="7"/>
                  </w:r>
                </w:p>
              </w:tc>
              <w:tc>
                <w:tcPr>
                  <w:tcW w:w="0" w:type="auto"/>
                  <w:hideMark/>
                </w:tcPr>
                <w:p w14:paraId="5BBFF6A0" w14:textId="77777777" w:rsidR="00D128FB" w:rsidRPr="00631F8B" w:rsidRDefault="00D128FB" w:rsidP="006E2051">
                  <w:pPr>
                    <w:rPr>
                      <w:lang w:val="en-GB"/>
                    </w:rPr>
                  </w:pPr>
                  <w:r w:rsidRPr="00631F8B">
                    <w:rPr>
                      <w:lang w:val="en-GB"/>
                    </w:rPr>
                    <w:t xml:space="preserve">Inv: if (self.annotatieType= AnnotatieTypeValue::annotatiepijlpunt or self.annotatieType= AnnotatieTypeValue::annotatielabel) then self.rotatiehoek -&gt; </w:t>
                  </w:r>
                  <w:commentRangeStart w:id="8"/>
                  <w:r w:rsidRPr="00631F8B">
                    <w:rPr>
                      <w:lang w:val="en-GB"/>
                    </w:rPr>
                    <w:t>notEmpty</w:t>
                  </w:r>
                  <w:commentRangeEnd w:id="8"/>
                  <w:r w:rsidR="004A7136">
                    <w:rPr>
                      <w:rStyle w:val="Verwijzingopmerking"/>
                    </w:rPr>
                    <w:commentReference w:id="8"/>
                  </w:r>
                  <w:r w:rsidRPr="00631F8B">
                    <w:rPr>
                      <w:lang w:val="en-GB"/>
                    </w:rPr>
                    <w:t>()</w:t>
                  </w:r>
                </w:p>
              </w:tc>
            </w:tr>
          </w:tbl>
          <w:p w14:paraId="3ABC2818" w14:textId="77777777" w:rsidR="00D128FB" w:rsidRPr="00631F8B" w:rsidRDefault="00D128FB" w:rsidP="006E2051">
            <w:pPr>
              <w:rPr>
                <w:lang w:val="en-GB"/>
              </w:rPr>
            </w:pPr>
          </w:p>
        </w:tc>
      </w:tr>
      <w:tr w:rsidR="00D128FB" w:rsidRPr="00631F8B" w14:paraId="4D5CF95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AD243F" w14:textId="77777777"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7434CDD" w14:textId="77777777" w:rsidTr="006E2051">
              <w:trPr>
                <w:tblHeader/>
                <w:tblCellSpacing w:w="0" w:type="dxa"/>
              </w:trPr>
              <w:tc>
                <w:tcPr>
                  <w:tcW w:w="360" w:type="dxa"/>
                  <w:hideMark/>
                </w:tcPr>
                <w:p w14:paraId="135449E6" w14:textId="77777777" w:rsidR="00D128FB" w:rsidRPr="00631F8B" w:rsidRDefault="00D128FB" w:rsidP="006E2051">
                  <w:r w:rsidRPr="00631F8B">
                    <w:t> </w:t>
                  </w:r>
                </w:p>
              </w:tc>
              <w:tc>
                <w:tcPr>
                  <w:tcW w:w="1500" w:type="dxa"/>
                  <w:hideMark/>
                </w:tcPr>
                <w:p w14:paraId="23A3BB32" w14:textId="77777777" w:rsidR="00D128FB" w:rsidRPr="00631F8B" w:rsidRDefault="00D128FB" w:rsidP="006E2051">
                  <w:r w:rsidRPr="00631F8B">
                    <w:t>Natuurlijke taal:</w:t>
                  </w:r>
                </w:p>
              </w:tc>
              <w:tc>
                <w:tcPr>
                  <w:tcW w:w="0" w:type="auto"/>
                  <w:hideMark/>
                </w:tcPr>
                <w:p w14:paraId="5B51414F" w14:textId="77777777" w:rsidR="00D128FB" w:rsidRPr="00631F8B" w:rsidRDefault="00D128FB" w:rsidP="006E2051">
                  <w:r w:rsidRPr="00631F8B">
                    <w:t xml:space="preserve">Rotatiehoek is in graden </w:t>
                  </w:r>
                </w:p>
              </w:tc>
            </w:tr>
            <w:tr w:rsidR="006E2051" w:rsidRPr="00631F8B" w14:paraId="1D11900B" w14:textId="77777777" w:rsidTr="006E2051">
              <w:trPr>
                <w:tblHeader/>
                <w:tblCellSpacing w:w="0" w:type="dxa"/>
              </w:trPr>
              <w:tc>
                <w:tcPr>
                  <w:tcW w:w="360" w:type="dxa"/>
                  <w:hideMark/>
                </w:tcPr>
                <w:p w14:paraId="4BE899F8" w14:textId="77777777" w:rsidR="006E2051" w:rsidRPr="00631F8B" w:rsidRDefault="006E2051" w:rsidP="006E2051"/>
              </w:tc>
              <w:tc>
                <w:tcPr>
                  <w:tcW w:w="1500" w:type="dxa"/>
                  <w:hideMark/>
                </w:tcPr>
                <w:p w14:paraId="35679736" w14:textId="77777777" w:rsidR="006E2051" w:rsidRPr="00631F8B" w:rsidRDefault="006E2051" w:rsidP="006E2051">
                  <w:r>
                    <w:t>OCL:</w:t>
                  </w:r>
                </w:p>
              </w:tc>
              <w:tc>
                <w:tcPr>
                  <w:tcW w:w="0" w:type="auto"/>
                  <w:hideMark/>
                </w:tcPr>
                <w:p w14:paraId="6220BD78" w14:textId="77777777" w:rsidR="006E2051" w:rsidRPr="00631F8B" w:rsidRDefault="006E2051" w:rsidP="006E2051">
                  <w:r>
                    <w:t>Inv: self.rotatiehoek.Measure.uom = 'urn:ogc:def:uom:OGC::deg'</w:t>
                  </w:r>
                </w:p>
              </w:tc>
            </w:tr>
          </w:tbl>
          <w:p w14:paraId="45CFBB9B" w14:textId="77777777" w:rsidR="00D128FB" w:rsidRPr="00631F8B" w:rsidRDefault="00D128FB" w:rsidP="006E2051"/>
        </w:tc>
      </w:tr>
      <w:tr w:rsidR="00D128FB" w:rsidRPr="00074262" w14:paraId="17CCBCA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D60B6C" w14:textId="77777777" w:rsidR="00D128FB" w:rsidRPr="00631F8B" w:rsidRDefault="00D128FB" w:rsidP="006E2051">
            <w:r w:rsidRPr="00631F8B">
              <w:rPr>
                <w:b/>
                <w:bCs/>
              </w:rPr>
              <w:t>Constraint: LabelwaardeVerplichtBijLabel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BBA02BE" w14:textId="77777777" w:rsidTr="006E2051">
              <w:trPr>
                <w:tblHeader/>
                <w:tblCellSpacing w:w="0" w:type="dxa"/>
              </w:trPr>
              <w:tc>
                <w:tcPr>
                  <w:tcW w:w="360" w:type="dxa"/>
                  <w:hideMark/>
                </w:tcPr>
                <w:p w14:paraId="6880E408" w14:textId="77777777" w:rsidR="00D128FB" w:rsidRPr="00631F8B" w:rsidRDefault="00D128FB" w:rsidP="006E2051">
                  <w:r w:rsidRPr="00631F8B">
                    <w:lastRenderedPageBreak/>
                    <w:t> </w:t>
                  </w:r>
                </w:p>
              </w:tc>
              <w:tc>
                <w:tcPr>
                  <w:tcW w:w="1500" w:type="dxa"/>
                  <w:hideMark/>
                </w:tcPr>
                <w:p w14:paraId="33B8F0C9" w14:textId="77777777" w:rsidR="00D128FB" w:rsidRPr="00631F8B" w:rsidRDefault="00D128FB" w:rsidP="006E2051">
                  <w:r w:rsidRPr="00631F8B">
                    <w:t>Natuurlijke taal:</w:t>
                  </w:r>
                </w:p>
              </w:tc>
              <w:tc>
                <w:tcPr>
                  <w:tcW w:w="0" w:type="auto"/>
                  <w:hideMark/>
                </w:tcPr>
                <w:p w14:paraId="58FA0C62" w14:textId="77777777" w:rsidR="00D128FB" w:rsidRPr="00631F8B" w:rsidRDefault="00D128FB" w:rsidP="006E2051">
                  <w:r w:rsidRPr="00631F8B">
                    <w:t xml:space="preserve">er is een label waarde verplicht bij een label </w:t>
                  </w:r>
                </w:p>
              </w:tc>
            </w:tr>
            <w:tr w:rsidR="00D128FB" w:rsidRPr="00074262" w14:paraId="1CB2083B" w14:textId="77777777" w:rsidTr="006E2051">
              <w:trPr>
                <w:tblHeader/>
                <w:tblCellSpacing w:w="0" w:type="dxa"/>
              </w:trPr>
              <w:tc>
                <w:tcPr>
                  <w:tcW w:w="360" w:type="dxa"/>
                  <w:hideMark/>
                </w:tcPr>
                <w:p w14:paraId="7A07DF27" w14:textId="77777777" w:rsidR="00D128FB" w:rsidRPr="00631F8B" w:rsidRDefault="00D128FB" w:rsidP="006E2051">
                  <w:r w:rsidRPr="00631F8B">
                    <w:t> </w:t>
                  </w:r>
                </w:p>
              </w:tc>
              <w:tc>
                <w:tcPr>
                  <w:tcW w:w="1500" w:type="dxa"/>
                  <w:hideMark/>
                </w:tcPr>
                <w:p w14:paraId="1B08DAD9" w14:textId="77777777" w:rsidR="00D128FB" w:rsidRPr="00631F8B" w:rsidRDefault="00D128FB" w:rsidP="006E2051">
                  <w:r w:rsidRPr="00631F8B">
                    <w:t>OCL:</w:t>
                  </w:r>
                </w:p>
              </w:tc>
              <w:tc>
                <w:tcPr>
                  <w:tcW w:w="0" w:type="auto"/>
                  <w:hideMark/>
                </w:tcPr>
                <w:p w14:paraId="3DC07E17" w14:textId="77777777" w:rsidR="00D128FB" w:rsidRPr="00631F8B" w:rsidRDefault="00D128FB" w:rsidP="006E2051">
                  <w:pPr>
                    <w:rPr>
                      <w:lang w:val="en-GB"/>
                    </w:rPr>
                  </w:pPr>
                  <w:r w:rsidRPr="00631F8B">
                    <w:rPr>
                      <w:lang w:val="en-GB"/>
                    </w:rPr>
                    <w:t>Inv: if (self.annotatieType= AnnotatieTypeValue::annotatielabel) then self.label -&gt; notEmpty()</w:t>
                  </w:r>
                </w:p>
              </w:tc>
            </w:tr>
          </w:tbl>
          <w:p w14:paraId="74F28B09" w14:textId="77777777" w:rsidR="00D128FB" w:rsidRPr="00631F8B" w:rsidRDefault="00D128FB" w:rsidP="006E2051">
            <w:pPr>
              <w:rPr>
                <w:lang w:val="en-GB"/>
              </w:rPr>
            </w:pPr>
          </w:p>
        </w:tc>
      </w:tr>
    </w:tbl>
    <w:p w14:paraId="246EFB9C" w14:textId="77777777" w:rsidR="00D128FB" w:rsidRPr="00631F8B" w:rsidRDefault="00D128FB" w:rsidP="00D128FB">
      <w:pPr>
        <w:pStyle w:val="Kop5"/>
        <w:rPr>
          <w:sz w:val="16"/>
          <w:szCs w:val="16"/>
        </w:rPr>
      </w:pPr>
      <w:r w:rsidRPr="00631F8B">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66EC2BD"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B76371" w14:textId="77777777" w:rsidR="00D128FB" w:rsidRPr="00631F8B" w:rsidRDefault="00D128FB" w:rsidP="006E2051">
            <w:pPr>
              <w:spacing w:line="225" w:lineRule="atLeast"/>
            </w:pPr>
            <w:r w:rsidRPr="00631F8B">
              <w:rPr>
                <w:b/>
                <w:bCs/>
              </w:rPr>
              <w:t>Appurtenance</w:t>
            </w:r>
          </w:p>
        </w:tc>
      </w:tr>
      <w:tr w:rsidR="00D128FB" w:rsidRPr="00631F8B" w14:paraId="636BB6B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A53C2DD" w14:textId="77777777" w:rsidTr="006E2051">
              <w:trPr>
                <w:tblHeader/>
                <w:tblCellSpacing w:w="0" w:type="dxa"/>
              </w:trPr>
              <w:tc>
                <w:tcPr>
                  <w:tcW w:w="360" w:type="dxa"/>
                  <w:hideMark/>
                </w:tcPr>
                <w:p w14:paraId="02319A97" w14:textId="77777777" w:rsidR="00D128FB" w:rsidRPr="00631F8B" w:rsidRDefault="00D128FB" w:rsidP="006E2051">
                  <w:r w:rsidRPr="00631F8B">
                    <w:t> </w:t>
                  </w:r>
                </w:p>
              </w:tc>
              <w:tc>
                <w:tcPr>
                  <w:tcW w:w="1500" w:type="dxa"/>
                  <w:hideMark/>
                </w:tcPr>
                <w:p w14:paraId="440442BC" w14:textId="77777777" w:rsidR="00D128FB" w:rsidRPr="00631F8B" w:rsidRDefault="00D128FB" w:rsidP="006E2051">
                  <w:r w:rsidRPr="00631F8B">
                    <w:t>Naam:</w:t>
                  </w:r>
                </w:p>
              </w:tc>
              <w:tc>
                <w:tcPr>
                  <w:tcW w:w="0" w:type="auto"/>
                  <w:hideMark/>
                </w:tcPr>
                <w:p w14:paraId="728102C2" w14:textId="77777777" w:rsidR="00D128FB" w:rsidRPr="00631F8B" w:rsidRDefault="00D128FB" w:rsidP="006E2051"/>
              </w:tc>
            </w:tr>
            <w:tr w:rsidR="00D128FB" w:rsidRPr="00631F8B" w14:paraId="6E8A3569" w14:textId="77777777" w:rsidTr="006E2051">
              <w:trPr>
                <w:tblHeader/>
                <w:tblCellSpacing w:w="0" w:type="dxa"/>
              </w:trPr>
              <w:tc>
                <w:tcPr>
                  <w:tcW w:w="360" w:type="dxa"/>
                  <w:hideMark/>
                </w:tcPr>
                <w:p w14:paraId="5A6771D3" w14:textId="77777777" w:rsidR="00D128FB" w:rsidRPr="00631F8B" w:rsidRDefault="00D128FB" w:rsidP="006E2051">
                  <w:r w:rsidRPr="00631F8B">
                    <w:t> </w:t>
                  </w:r>
                </w:p>
              </w:tc>
              <w:tc>
                <w:tcPr>
                  <w:tcW w:w="1500" w:type="dxa"/>
                  <w:hideMark/>
                </w:tcPr>
                <w:p w14:paraId="4D8687D0" w14:textId="77777777" w:rsidR="00D128FB" w:rsidRPr="00631F8B" w:rsidRDefault="00D128FB" w:rsidP="006E2051">
                  <w:r w:rsidRPr="00631F8B">
                    <w:t>Definitie:</w:t>
                  </w:r>
                </w:p>
              </w:tc>
              <w:tc>
                <w:tcPr>
                  <w:tcW w:w="0" w:type="auto"/>
                  <w:hideMark/>
                </w:tcPr>
                <w:p w14:paraId="3D152070" w14:textId="77777777" w:rsidR="00D128FB" w:rsidRPr="00631F8B" w:rsidRDefault="00D128FB" w:rsidP="006E2051">
                  <w:r w:rsidRPr="00631F8B">
                    <w:t xml:space="preserve">Een leidingelement dat door zijn type wordt beschreven (via het attribuut appurtenanceType). </w:t>
                  </w:r>
                </w:p>
              </w:tc>
            </w:tr>
            <w:tr w:rsidR="00D128FB" w:rsidRPr="00631F8B" w14:paraId="22AC203B" w14:textId="77777777" w:rsidTr="006E2051">
              <w:trPr>
                <w:tblHeader/>
                <w:tblCellSpacing w:w="0" w:type="dxa"/>
              </w:trPr>
              <w:tc>
                <w:tcPr>
                  <w:tcW w:w="360" w:type="dxa"/>
                  <w:hideMark/>
                </w:tcPr>
                <w:p w14:paraId="472FFD59" w14:textId="77777777" w:rsidR="00D128FB" w:rsidRPr="00631F8B" w:rsidRDefault="00D128FB" w:rsidP="006E2051">
                  <w:r w:rsidRPr="00631F8B">
                    <w:t> </w:t>
                  </w:r>
                </w:p>
              </w:tc>
              <w:tc>
                <w:tcPr>
                  <w:tcW w:w="1500" w:type="dxa"/>
                  <w:hideMark/>
                </w:tcPr>
                <w:p w14:paraId="17171115" w14:textId="77777777" w:rsidR="00D128FB" w:rsidRPr="00631F8B" w:rsidRDefault="00D128FB" w:rsidP="006E2051">
                  <w:r w:rsidRPr="00631F8B">
                    <w:t>Herkomst:</w:t>
                  </w:r>
                </w:p>
              </w:tc>
              <w:tc>
                <w:tcPr>
                  <w:tcW w:w="0" w:type="auto"/>
                  <w:hideMark/>
                </w:tcPr>
                <w:p w14:paraId="6AF70C9F" w14:textId="77777777" w:rsidR="00D128FB" w:rsidRPr="00631F8B" w:rsidRDefault="00D128FB" w:rsidP="006E2051">
                  <w:r w:rsidRPr="00631F8B">
                    <w:t>Inspire</w:t>
                  </w:r>
                </w:p>
              </w:tc>
            </w:tr>
            <w:tr w:rsidR="00D128FB" w:rsidRPr="00631F8B" w14:paraId="6BEF7D10" w14:textId="77777777" w:rsidTr="006E2051">
              <w:trPr>
                <w:tblHeader/>
                <w:tblCellSpacing w:w="0" w:type="dxa"/>
              </w:trPr>
              <w:tc>
                <w:tcPr>
                  <w:tcW w:w="360" w:type="dxa"/>
                  <w:hideMark/>
                </w:tcPr>
                <w:p w14:paraId="405D43A3" w14:textId="77777777" w:rsidR="00D128FB" w:rsidRPr="00631F8B" w:rsidRDefault="00D128FB" w:rsidP="006E2051">
                  <w:r w:rsidRPr="00631F8B">
                    <w:t> </w:t>
                  </w:r>
                </w:p>
              </w:tc>
              <w:tc>
                <w:tcPr>
                  <w:tcW w:w="1500" w:type="dxa"/>
                  <w:hideMark/>
                </w:tcPr>
                <w:p w14:paraId="54F893A3" w14:textId="77777777" w:rsidR="00D128FB" w:rsidRPr="00631F8B" w:rsidRDefault="00D128FB" w:rsidP="006E2051">
                  <w:r w:rsidRPr="00631F8B">
                    <w:t>Subtype van:</w:t>
                  </w:r>
                </w:p>
              </w:tc>
              <w:tc>
                <w:tcPr>
                  <w:tcW w:w="0" w:type="auto"/>
                  <w:hideMark/>
                </w:tcPr>
                <w:p w14:paraId="5F44C2BC" w14:textId="77777777" w:rsidR="00D128FB" w:rsidRPr="00631F8B" w:rsidRDefault="00D128FB" w:rsidP="006E2051">
                  <w:r w:rsidRPr="00631F8B">
                    <w:t>Leidingelement, Appurtenance</w:t>
                  </w:r>
                </w:p>
              </w:tc>
            </w:tr>
            <w:tr w:rsidR="00D128FB" w:rsidRPr="00631F8B" w14:paraId="57CDEC08" w14:textId="77777777" w:rsidTr="006E2051">
              <w:trPr>
                <w:tblHeader/>
                <w:tblCellSpacing w:w="0" w:type="dxa"/>
              </w:trPr>
              <w:tc>
                <w:tcPr>
                  <w:tcW w:w="360" w:type="dxa"/>
                  <w:hideMark/>
                </w:tcPr>
                <w:p w14:paraId="5D9DB5B0" w14:textId="77777777" w:rsidR="00D128FB" w:rsidRPr="00631F8B" w:rsidRDefault="00D128FB" w:rsidP="006E2051">
                  <w:r w:rsidRPr="00631F8B">
                    <w:t> </w:t>
                  </w:r>
                </w:p>
              </w:tc>
              <w:tc>
                <w:tcPr>
                  <w:tcW w:w="1500" w:type="dxa"/>
                  <w:hideMark/>
                </w:tcPr>
                <w:p w14:paraId="065009EA" w14:textId="77777777" w:rsidR="00D128FB" w:rsidRPr="00631F8B" w:rsidRDefault="00D128FB" w:rsidP="006E2051">
                  <w:r w:rsidRPr="00631F8B">
                    <w:t>Omschrijving:</w:t>
                  </w:r>
                </w:p>
              </w:tc>
              <w:tc>
                <w:tcPr>
                  <w:tcW w:w="0" w:type="auto"/>
                  <w:hideMark/>
                </w:tcPr>
                <w:p w14:paraId="47991BD7" w14:textId="77777777" w:rsidR="00D128FB" w:rsidRPr="00631F8B" w:rsidRDefault="00D128FB" w:rsidP="006E2051">
                  <w:r w:rsidRPr="00631F8B">
                    <w:t xml:space="preserve">Bijvoorbeeld objecten zoals een schakelkast, verdeelkast, kranen, afsluiters, versterkers, kabelmof, rioolput, (druk)rioolgemaal, kathodische bescherming, boorput, etc. </w:t>
                  </w:r>
                </w:p>
              </w:tc>
            </w:tr>
            <w:tr w:rsidR="00D128FB" w:rsidRPr="00631F8B" w14:paraId="4126D4E1" w14:textId="77777777" w:rsidTr="006E2051">
              <w:trPr>
                <w:tblHeader/>
                <w:tblCellSpacing w:w="0" w:type="dxa"/>
              </w:trPr>
              <w:tc>
                <w:tcPr>
                  <w:tcW w:w="360" w:type="dxa"/>
                  <w:hideMark/>
                </w:tcPr>
                <w:p w14:paraId="11E4E273" w14:textId="77777777" w:rsidR="00D128FB" w:rsidRPr="00631F8B" w:rsidRDefault="00D128FB" w:rsidP="006E2051">
                  <w:r w:rsidRPr="00631F8B">
                    <w:t> </w:t>
                  </w:r>
                </w:p>
              </w:tc>
              <w:tc>
                <w:tcPr>
                  <w:tcW w:w="1500" w:type="dxa"/>
                  <w:hideMark/>
                </w:tcPr>
                <w:p w14:paraId="14D00CB4" w14:textId="77777777" w:rsidR="00D128FB" w:rsidRPr="00631F8B" w:rsidRDefault="00D128FB" w:rsidP="006E2051">
                  <w:r w:rsidRPr="00631F8B">
                    <w:t>Stereotypes:</w:t>
                  </w:r>
                </w:p>
              </w:tc>
              <w:tc>
                <w:tcPr>
                  <w:tcW w:w="0" w:type="auto"/>
                  <w:hideMark/>
                </w:tcPr>
                <w:p w14:paraId="0C840E57" w14:textId="77777777" w:rsidR="00D128FB" w:rsidRPr="00631F8B" w:rsidRDefault="00D128FB" w:rsidP="006E2051">
                  <w:r w:rsidRPr="00631F8B">
                    <w:t>«featureType»</w:t>
                  </w:r>
                </w:p>
              </w:tc>
            </w:tr>
          </w:tbl>
          <w:p w14:paraId="09C19B33" w14:textId="77777777" w:rsidR="00D128FB" w:rsidRPr="00631F8B" w:rsidRDefault="00D128FB" w:rsidP="006E2051"/>
        </w:tc>
      </w:tr>
      <w:tr w:rsidR="00D128FB" w:rsidRPr="00631F8B" w14:paraId="02953D8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E47E1" w14:textId="77777777" w:rsidR="00D128FB" w:rsidRPr="00631F8B" w:rsidRDefault="00D128FB" w:rsidP="006E2051">
            <w:r w:rsidRPr="00631F8B">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E40EF07" w14:textId="77777777" w:rsidTr="006E2051">
              <w:trPr>
                <w:tblHeader/>
                <w:tblCellSpacing w:w="0" w:type="dxa"/>
              </w:trPr>
              <w:tc>
                <w:tcPr>
                  <w:tcW w:w="360" w:type="dxa"/>
                  <w:hideMark/>
                </w:tcPr>
                <w:p w14:paraId="742846B2" w14:textId="77777777" w:rsidR="00D128FB" w:rsidRPr="00631F8B" w:rsidRDefault="00D128FB" w:rsidP="006E2051">
                  <w:r w:rsidRPr="00631F8B">
                    <w:t> </w:t>
                  </w:r>
                </w:p>
              </w:tc>
              <w:tc>
                <w:tcPr>
                  <w:tcW w:w="1500" w:type="dxa"/>
                  <w:hideMark/>
                </w:tcPr>
                <w:p w14:paraId="482D1133" w14:textId="77777777" w:rsidR="00D128FB" w:rsidRPr="00631F8B" w:rsidRDefault="00D128FB" w:rsidP="006E2051">
                  <w:r w:rsidRPr="00631F8B">
                    <w:t>Naam:</w:t>
                  </w:r>
                </w:p>
              </w:tc>
              <w:tc>
                <w:tcPr>
                  <w:tcW w:w="0" w:type="auto"/>
                  <w:hideMark/>
                </w:tcPr>
                <w:p w14:paraId="03F9B928" w14:textId="77777777" w:rsidR="00D128FB" w:rsidRPr="00631F8B" w:rsidRDefault="00D128FB" w:rsidP="006E2051"/>
              </w:tc>
            </w:tr>
            <w:tr w:rsidR="00D128FB" w:rsidRPr="00631F8B" w14:paraId="46BCB9E3" w14:textId="77777777" w:rsidTr="006E2051">
              <w:trPr>
                <w:tblHeader/>
                <w:tblCellSpacing w:w="0" w:type="dxa"/>
              </w:trPr>
              <w:tc>
                <w:tcPr>
                  <w:tcW w:w="360" w:type="dxa"/>
                  <w:hideMark/>
                </w:tcPr>
                <w:p w14:paraId="3C1E9B90" w14:textId="77777777" w:rsidR="00D128FB" w:rsidRPr="00631F8B" w:rsidRDefault="00D128FB" w:rsidP="006E2051">
                  <w:r w:rsidRPr="00631F8B">
                    <w:t> </w:t>
                  </w:r>
                </w:p>
              </w:tc>
              <w:tc>
                <w:tcPr>
                  <w:tcW w:w="1500" w:type="dxa"/>
                  <w:hideMark/>
                </w:tcPr>
                <w:p w14:paraId="7D42A9BE" w14:textId="77777777" w:rsidR="00D128FB" w:rsidRPr="00631F8B" w:rsidRDefault="00D128FB" w:rsidP="006E2051">
                  <w:r w:rsidRPr="00631F8B">
                    <w:t>Type:</w:t>
                  </w:r>
                </w:p>
              </w:tc>
              <w:tc>
                <w:tcPr>
                  <w:tcW w:w="0" w:type="auto"/>
                  <w:hideMark/>
                </w:tcPr>
                <w:p w14:paraId="0176D457" w14:textId="77777777" w:rsidR="00D128FB" w:rsidRPr="00631F8B" w:rsidRDefault="00D128FB" w:rsidP="006E2051">
                  <w:r w:rsidRPr="00631F8B">
                    <w:t>Length</w:t>
                  </w:r>
                </w:p>
              </w:tc>
            </w:tr>
            <w:tr w:rsidR="00D128FB" w:rsidRPr="00631F8B" w14:paraId="6301E9B0" w14:textId="77777777" w:rsidTr="006E2051">
              <w:trPr>
                <w:tblHeader/>
                <w:tblCellSpacing w:w="0" w:type="dxa"/>
              </w:trPr>
              <w:tc>
                <w:tcPr>
                  <w:tcW w:w="360" w:type="dxa"/>
                  <w:hideMark/>
                </w:tcPr>
                <w:p w14:paraId="513420B7" w14:textId="77777777" w:rsidR="00D128FB" w:rsidRPr="00631F8B" w:rsidRDefault="00D128FB" w:rsidP="006E2051">
                  <w:r w:rsidRPr="00631F8B">
                    <w:t> </w:t>
                  </w:r>
                </w:p>
              </w:tc>
              <w:tc>
                <w:tcPr>
                  <w:tcW w:w="1500" w:type="dxa"/>
                  <w:hideMark/>
                </w:tcPr>
                <w:p w14:paraId="57D7FD52" w14:textId="77777777" w:rsidR="00D128FB" w:rsidRPr="00631F8B" w:rsidRDefault="00D128FB" w:rsidP="006E2051">
                  <w:r w:rsidRPr="00631F8B">
                    <w:t>Definitie:</w:t>
                  </w:r>
                </w:p>
              </w:tc>
              <w:tc>
                <w:tcPr>
                  <w:tcW w:w="0" w:type="auto"/>
                  <w:hideMark/>
                </w:tcPr>
                <w:p w14:paraId="141E21C3" w14:textId="77777777" w:rsidR="00D128FB" w:rsidRPr="00631F8B" w:rsidRDefault="00D128FB" w:rsidP="006E2051">
                  <w:r w:rsidRPr="00631F8B">
                    <w:t xml:space="preserve">De hoogte of lengte van het object. </w:t>
                  </w:r>
                </w:p>
              </w:tc>
            </w:tr>
            <w:tr w:rsidR="00D128FB" w:rsidRPr="00631F8B" w14:paraId="458795AC" w14:textId="77777777" w:rsidTr="006E2051">
              <w:trPr>
                <w:tblHeader/>
                <w:tblCellSpacing w:w="0" w:type="dxa"/>
              </w:trPr>
              <w:tc>
                <w:tcPr>
                  <w:tcW w:w="360" w:type="dxa"/>
                  <w:hideMark/>
                </w:tcPr>
                <w:p w14:paraId="5B6EF973" w14:textId="77777777" w:rsidR="00D128FB" w:rsidRPr="00631F8B" w:rsidRDefault="00D128FB" w:rsidP="006E2051">
                  <w:r w:rsidRPr="00631F8B">
                    <w:t> </w:t>
                  </w:r>
                </w:p>
              </w:tc>
              <w:tc>
                <w:tcPr>
                  <w:tcW w:w="1500" w:type="dxa"/>
                  <w:hideMark/>
                </w:tcPr>
                <w:p w14:paraId="4B649BED" w14:textId="77777777" w:rsidR="00D128FB" w:rsidRPr="00631F8B" w:rsidRDefault="00D128FB" w:rsidP="006E2051">
                  <w:r w:rsidRPr="00631F8B">
                    <w:t>Omschrijving:</w:t>
                  </w:r>
                </w:p>
              </w:tc>
              <w:tc>
                <w:tcPr>
                  <w:tcW w:w="0" w:type="auto"/>
                  <w:hideMark/>
                </w:tcPr>
                <w:p w14:paraId="6DBEA332" w14:textId="77777777" w:rsidR="00D128FB" w:rsidRPr="00631F8B" w:rsidRDefault="00D128FB" w:rsidP="006E2051">
                  <w:r w:rsidRPr="00631F8B">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D128FB" w:rsidRPr="00631F8B" w14:paraId="351A1519" w14:textId="77777777" w:rsidTr="006E2051">
              <w:trPr>
                <w:tblHeader/>
                <w:tblCellSpacing w:w="0" w:type="dxa"/>
              </w:trPr>
              <w:tc>
                <w:tcPr>
                  <w:tcW w:w="360" w:type="dxa"/>
                  <w:hideMark/>
                </w:tcPr>
                <w:p w14:paraId="7D85BF86" w14:textId="77777777" w:rsidR="00D128FB" w:rsidRPr="00631F8B" w:rsidRDefault="00D128FB" w:rsidP="006E2051">
                  <w:r w:rsidRPr="00631F8B">
                    <w:t> </w:t>
                  </w:r>
                </w:p>
              </w:tc>
              <w:tc>
                <w:tcPr>
                  <w:tcW w:w="1500" w:type="dxa"/>
                  <w:hideMark/>
                </w:tcPr>
                <w:p w14:paraId="0F1161EE" w14:textId="77777777" w:rsidR="00D128FB" w:rsidRPr="00631F8B" w:rsidRDefault="00D128FB" w:rsidP="006E2051">
                  <w:r w:rsidRPr="00631F8B">
                    <w:t>Multipliciteit:</w:t>
                  </w:r>
                </w:p>
              </w:tc>
              <w:tc>
                <w:tcPr>
                  <w:tcW w:w="0" w:type="auto"/>
                  <w:hideMark/>
                </w:tcPr>
                <w:p w14:paraId="28E6B0D1" w14:textId="77777777" w:rsidR="00D128FB" w:rsidRPr="00631F8B" w:rsidRDefault="00D128FB" w:rsidP="006E2051">
                  <w:r w:rsidRPr="00631F8B">
                    <w:t>0..1</w:t>
                  </w:r>
                </w:p>
              </w:tc>
            </w:tr>
          </w:tbl>
          <w:p w14:paraId="44A82B63" w14:textId="77777777" w:rsidR="00D128FB" w:rsidRPr="00631F8B" w:rsidRDefault="00D128FB" w:rsidP="006E2051"/>
        </w:tc>
      </w:tr>
      <w:tr w:rsidR="00D128FB" w:rsidRPr="00631F8B" w14:paraId="403E735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650462" w14:textId="77777777"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FA3CEC3" w14:textId="77777777" w:rsidTr="006E2051">
              <w:trPr>
                <w:tblHeader/>
                <w:tblCellSpacing w:w="0" w:type="dxa"/>
              </w:trPr>
              <w:tc>
                <w:tcPr>
                  <w:tcW w:w="360" w:type="dxa"/>
                  <w:hideMark/>
                </w:tcPr>
                <w:p w14:paraId="6865F5DF" w14:textId="77777777" w:rsidR="00D128FB" w:rsidRPr="00631F8B" w:rsidRDefault="00D128FB" w:rsidP="006E2051">
                  <w:r w:rsidRPr="00631F8B">
                    <w:t> </w:t>
                  </w:r>
                </w:p>
              </w:tc>
              <w:tc>
                <w:tcPr>
                  <w:tcW w:w="1500" w:type="dxa"/>
                  <w:hideMark/>
                </w:tcPr>
                <w:p w14:paraId="2A966DCA" w14:textId="77777777" w:rsidR="00D128FB" w:rsidRPr="00631F8B" w:rsidRDefault="00D128FB" w:rsidP="006E2051">
                  <w:r w:rsidRPr="00631F8B">
                    <w:t>OCL:</w:t>
                  </w:r>
                </w:p>
              </w:tc>
              <w:tc>
                <w:tcPr>
                  <w:tcW w:w="0" w:type="auto"/>
                  <w:hideMark/>
                </w:tcPr>
                <w:p w14:paraId="67FEA8EF" w14:textId="77777777" w:rsidR="00D128FB" w:rsidRPr="00631F8B" w:rsidRDefault="00D128FB" w:rsidP="006E2051"/>
              </w:tc>
            </w:tr>
          </w:tbl>
          <w:p w14:paraId="3A3FE4EF" w14:textId="77777777" w:rsidR="00D128FB" w:rsidRPr="00631F8B" w:rsidRDefault="00D128FB" w:rsidP="006E2051"/>
        </w:tc>
      </w:tr>
    </w:tbl>
    <w:p w14:paraId="36DC04F5" w14:textId="77777777" w:rsidR="00D128FB" w:rsidRPr="00631F8B" w:rsidRDefault="00D128FB" w:rsidP="00D128FB">
      <w:pPr>
        <w:pStyle w:val="Kop5"/>
        <w:rPr>
          <w:sz w:val="16"/>
          <w:szCs w:val="16"/>
        </w:rPr>
      </w:pPr>
      <w:r w:rsidRPr="00631F8B">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51"/>
      </w:tblGrid>
      <w:tr w:rsidR="00D128FB" w:rsidRPr="00631F8B" w14:paraId="5675364D"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1B70CDD" w14:textId="77777777" w:rsidR="00D128FB" w:rsidRPr="00631F8B" w:rsidRDefault="00D128FB" w:rsidP="006E2051">
            <w:pPr>
              <w:spacing w:line="225" w:lineRule="atLeast"/>
            </w:pPr>
            <w:r w:rsidRPr="00631F8B">
              <w:rPr>
                <w:b/>
                <w:bCs/>
              </w:rPr>
              <w:t>Bijlage</w:t>
            </w:r>
          </w:p>
        </w:tc>
      </w:tr>
      <w:tr w:rsidR="00D128FB" w:rsidRPr="00631F8B" w14:paraId="35CA2EC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D128FB" w:rsidRPr="00631F8B" w14:paraId="30E807F7" w14:textId="77777777" w:rsidTr="006E2051">
              <w:trPr>
                <w:tblHeader/>
                <w:tblCellSpacing w:w="0" w:type="dxa"/>
              </w:trPr>
              <w:tc>
                <w:tcPr>
                  <w:tcW w:w="360" w:type="dxa"/>
                  <w:hideMark/>
                </w:tcPr>
                <w:p w14:paraId="69B114C4" w14:textId="77777777" w:rsidR="00D128FB" w:rsidRPr="00631F8B" w:rsidRDefault="00D128FB" w:rsidP="006E2051">
                  <w:r w:rsidRPr="00631F8B">
                    <w:t> </w:t>
                  </w:r>
                </w:p>
              </w:tc>
              <w:tc>
                <w:tcPr>
                  <w:tcW w:w="1500" w:type="dxa"/>
                  <w:hideMark/>
                </w:tcPr>
                <w:p w14:paraId="49769984" w14:textId="77777777" w:rsidR="00D128FB" w:rsidRPr="00631F8B" w:rsidRDefault="00D128FB" w:rsidP="006E2051">
                  <w:r w:rsidRPr="00631F8B">
                    <w:t>Naam:</w:t>
                  </w:r>
                </w:p>
              </w:tc>
              <w:tc>
                <w:tcPr>
                  <w:tcW w:w="0" w:type="auto"/>
                  <w:hideMark/>
                </w:tcPr>
                <w:p w14:paraId="65EC2F86" w14:textId="77777777" w:rsidR="00D128FB" w:rsidRPr="00631F8B" w:rsidRDefault="00D128FB" w:rsidP="006E2051"/>
              </w:tc>
            </w:tr>
            <w:tr w:rsidR="00D128FB" w:rsidRPr="00631F8B" w14:paraId="0B826904" w14:textId="77777777" w:rsidTr="006E2051">
              <w:trPr>
                <w:tblHeader/>
                <w:tblCellSpacing w:w="0" w:type="dxa"/>
              </w:trPr>
              <w:tc>
                <w:tcPr>
                  <w:tcW w:w="360" w:type="dxa"/>
                  <w:hideMark/>
                </w:tcPr>
                <w:p w14:paraId="508651DE" w14:textId="77777777" w:rsidR="00D128FB" w:rsidRPr="00631F8B" w:rsidRDefault="00D128FB" w:rsidP="006E2051">
                  <w:r w:rsidRPr="00631F8B">
                    <w:t> </w:t>
                  </w:r>
                </w:p>
              </w:tc>
              <w:tc>
                <w:tcPr>
                  <w:tcW w:w="1500" w:type="dxa"/>
                  <w:hideMark/>
                </w:tcPr>
                <w:p w14:paraId="4BFF81E5" w14:textId="77777777" w:rsidR="00D128FB" w:rsidRPr="00631F8B" w:rsidRDefault="00D128FB" w:rsidP="006E2051">
                  <w:r w:rsidRPr="00631F8B">
                    <w:t>Definitie:</w:t>
                  </w:r>
                </w:p>
              </w:tc>
              <w:tc>
                <w:tcPr>
                  <w:tcW w:w="0" w:type="auto"/>
                  <w:hideMark/>
                </w:tcPr>
                <w:p w14:paraId="24271CA3" w14:textId="77777777" w:rsidR="00D128FB" w:rsidRPr="00631F8B" w:rsidRDefault="00D128FB" w:rsidP="006E2051">
                  <w:r w:rsidRPr="00631F8B">
                    <w:t xml:space="preserve">Documentbijlage. </w:t>
                  </w:r>
                </w:p>
              </w:tc>
            </w:tr>
            <w:tr w:rsidR="00D128FB" w:rsidRPr="00631F8B" w14:paraId="42AE23AF" w14:textId="77777777" w:rsidTr="006E2051">
              <w:trPr>
                <w:tblHeader/>
                <w:tblCellSpacing w:w="0" w:type="dxa"/>
              </w:trPr>
              <w:tc>
                <w:tcPr>
                  <w:tcW w:w="360" w:type="dxa"/>
                  <w:hideMark/>
                </w:tcPr>
                <w:p w14:paraId="25038317" w14:textId="77777777" w:rsidR="00D128FB" w:rsidRPr="00631F8B" w:rsidRDefault="00D128FB" w:rsidP="006E2051">
                  <w:r w:rsidRPr="00631F8B">
                    <w:t> </w:t>
                  </w:r>
                </w:p>
              </w:tc>
              <w:tc>
                <w:tcPr>
                  <w:tcW w:w="1500" w:type="dxa"/>
                  <w:hideMark/>
                </w:tcPr>
                <w:p w14:paraId="12C8CB85" w14:textId="77777777" w:rsidR="00D128FB" w:rsidRPr="00631F8B" w:rsidRDefault="00D128FB" w:rsidP="006E2051">
                  <w:r w:rsidRPr="00631F8B">
                    <w:t>Subtype van:</w:t>
                  </w:r>
                </w:p>
              </w:tc>
              <w:tc>
                <w:tcPr>
                  <w:tcW w:w="0" w:type="auto"/>
                  <w:hideMark/>
                </w:tcPr>
                <w:p w14:paraId="3C346FB4" w14:textId="77777777" w:rsidR="00D128FB" w:rsidRPr="00631F8B" w:rsidRDefault="00D128FB" w:rsidP="006E2051">
                  <w:r w:rsidRPr="00631F8B">
                    <w:t>IMKLBasis</w:t>
                  </w:r>
                </w:p>
              </w:tc>
            </w:tr>
            <w:tr w:rsidR="00D128FB" w:rsidRPr="00631F8B" w14:paraId="2D66A752" w14:textId="77777777" w:rsidTr="006E2051">
              <w:trPr>
                <w:tblHeader/>
                <w:tblCellSpacing w:w="0" w:type="dxa"/>
              </w:trPr>
              <w:tc>
                <w:tcPr>
                  <w:tcW w:w="360" w:type="dxa"/>
                  <w:hideMark/>
                </w:tcPr>
                <w:p w14:paraId="2D9BBB81" w14:textId="77777777" w:rsidR="00D128FB" w:rsidRPr="00631F8B" w:rsidRDefault="00D128FB" w:rsidP="006E2051">
                  <w:r w:rsidRPr="00631F8B">
                    <w:t> </w:t>
                  </w:r>
                </w:p>
              </w:tc>
              <w:tc>
                <w:tcPr>
                  <w:tcW w:w="1500" w:type="dxa"/>
                  <w:hideMark/>
                </w:tcPr>
                <w:p w14:paraId="4A750FEA" w14:textId="77777777" w:rsidR="00D128FB" w:rsidRPr="00631F8B" w:rsidRDefault="00D128FB" w:rsidP="006E2051">
                  <w:r w:rsidRPr="00631F8B">
                    <w:t>Stereotypes:</w:t>
                  </w:r>
                </w:p>
              </w:tc>
              <w:tc>
                <w:tcPr>
                  <w:tcW w:w="0" w:type="auto"/>
                  <w:hideMark/>
                </w:tcPr>
                <w:p w14:paraId="07F06BDD" w14:textId="77777777" w:rsidR="00D128FB" w:rsidRPr="00631F8B" w:rsidRDefault="00D128FB" w:rsidP="006E2051">
                  <w:r w:rsidRPr="00631F8B">
                    <w:t>«featureType»</w:t>
                  </w:r>
                </w:p>
              </w:tc>
            </w:tr>
          </w:tbl>
          <w:p w14:paraId="562DCACE" w14:textId="77777777" w:rsidR="00D128FB" w:rsidRPr="00631F8B" w:rsidRDefault="00D128FB" w:rsidP="006E2051"/>
        </w:tc>
      </w:tr>
      <w:tr w:rsidR="00D128FB" w:rsidRPr="00631F8B" w14:paraId="20FBE68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708DDD" w14:textId="77777777" w:rsidR="00D128FB" w:rsidRPr="00631F8B" w:rsidRDefault="00D128FB" w:rsidP="006E2051">
            <w:r w:rsidRPr="00631F8B">
              <w:rPr>
                <w:b/>
                <w:bCs/>
              </w:rPr>
              <w:t>Attribuut: bijlageType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D128FB" w:rsidRPr="00631F8B" w14:paraId="6EB1C98D" w14:textId="77777777" w:rsidTr="006E2051">
              <w:trPr>
                <w:tblHeader/>
                <w:tblCellSpacing w:w="0" w:type="dxa"/>
              </w:trPr>
              <w:tc>
                <w:tcPr>
                  <w:tcW w:w="360" w:type="dxa"/>
                  <w:hideMark/>
                </w:tcPr>
                <w:p w14:paraId="00FF1268" w14:textId="77777777" w:rsidR="00D128FB" w:rsidRPr="00631F8B" w:rsidRDefault="00D128FB" w:rsidP="006E2051">
                  <w:r w:rsidRPr="00631F8B">
                    <w:t> </w:t>
                  </w:r>
                </w:p>
              </w:tc>
              <w:tc>
                <w:tcPr>
                  <w:tcW w:w="1500" w:type="dxa"/>
                  <w:hideMark/>
                </w:tcPr>
                <w:p w14:paraId="5471DF52" w14:textId="77777777" w:rsidR="00D128FB" w:rsidRPr="00631F8B" w:rsidRDefault="00D128FB" w:rsidP="006E2051">
                  <w:r w:rsidRPr="00631F8B">
                    <w:t>Naam:</w:t>
                  </w:r>
                </w:p>
              </w:tc>
              <w:tc>
                <w:tcPr>
                  <w:tcW w:w="0" w:type="auto"/>
                  <w:hideMark/>
                </w:tcPr>
                <w:p w14:paraId="2F9127D4" w14:textId="77777777" w:rsidR="00D128FB" w:rsidRPr="00631F8B" w:rsidRDefault="00D128FB" w:rsidP="006E2051"/>
              </w:tc>
            </w:tr>
            <w:tr w:rsidR="00D128FB" w:rsidRPr="00631F8B" w14:paraId="7A9AADCB" w14:textId="77777777" w:rsidTr="006E2051">
              <w:trPr>
                <w:tblHeader/>
                <w:tblCellSpacing w:w="0" w:type="dxa"/>
              </w:trPr>
              <w:tc>
                <w:tcPr>
                  <w:tcW w:w="360" w:type="dxa"/>
                  <w:hideMark/>
                </w:tcPr>
                <w:p w14:paraId="358E28C0" w14:textId="77777777" w:rsidR="00D128FB" w:rsidRPr="00631F8B" w:rsidRDefault="00D128FB" w:rsidP="006E2051">
                  <w:r w:rsidRPr="00631F8B">
                    <w:t> </w:t>
                  </w:r>
                </w:p>
              </w:tc>
              <w:tc>
                <w:tcPr>
                  <w:tcW w:w="1500" w:type="dxa"/>
                  <w:hideMark/>
                </w:tcPr>
                <w:p w14:paraId="29BE1169" w14:textId="77777777" w:rsidR="00D128FB" w:rsidRPr="00631F8B" w:rsidRDefault="00D128FB" w:rsidP="006E2051">
                  <w:r w:rsidRPr="00631F8B">
                    <w:t>Type:</w:t>
                  </w:r>
                </w:p>
              </w:tc>
              <w:tc>
                <w:tcPr>
                  <w:tcW w:w="0" w:type="auto"/>
                  <w:hideMark/>
                </w:tcPr>
                <w:p w14:paraId="7BAEC3CE" w14:textId="77777777" w:rsidR="00D128FB" w:rsidRPr="00631F8B" w:rsidRDefault="00D128FB" w:rsidP="006E2051">
                  <w:r w:rsidRPr="00631F8B">
                    <w:t>BijlageTypeValue</w:t>
                  </w:r>
                </w:p>
              </w:tc>
            </w:tr>
            <w:tr w:rsidR="00D128FB" w:rsidRPr="00631F8B" w14:paraId="4697225E" w14:textId="77777777" w:rsidTr="006E2051">
              <w:trPr>
                <w:tblHeader/>
                <w:tblCellSpacing w:w="0" w:type="dxa"/>
              </w:trPr>
              <w:tc>
                <w:tcPr>
                  <w:tcW w:w="360" w:type="dxa"/>
                  <w:hideMark/>
                </w:tcPr>
                <w:p w14:paraId="1B0A3D9C" w14:textId="77777777" w:rsidR="00D128FB" w:rsidRPr="00631F8B" w:rsidRDefault="00D128FB" w:rsidP="006E2051">
                  <w:r w:rsidRPr="00631F8B">
                    <w:t> </w:t>
                  </w:r>
                </w:p>
              </w:tc>
              <w:tc>
                <w:tcPr>
                  <w:tcW w:w="1500" w:type="dxa"/>
                  <w:hideMark/>
                </w:tcPr>
                <w:p w14:paraId="72EA3CB2" w14:textId="77777777" w:rsidR="00D128FB" w:rsidRPr="00631F8B" w:rsidRDefault="00D128FB" w:rsidP="006E2051">
                  <w:r w:rsidRPr="00631F8B">
                    <w:t>Definitie:</w:t>
                  </w:r>
                </w:p>
              </w:tc>
              <w:tc>
                <w:tcPr>
                  <w:tcW w:w="0" w:type="auto"/>
                  <w:hideMark/>
                </w:tcPr>
                <w:p w14:paraId="1F276D41" w14:textId="77777777" w:rsidR="00D128FB" w:rsidRPr="00631F8B" w:rsidRDefault="00D128FB" w:rsidP="006E2051">
                  <w:r w:rsidRPr="00631F8B">
                    <w:t xml:space="preserve">Beschrijft het type bijlage. </w:t>
                  </w:r>
                </w:p>
              </w:tc>
            </w:tr>
            <w:tr w:rsidR="00D128FB" w:rsidRPr="00631F8B" w14:paraId="60A36007" w14:textId="77777777" w:rsidTr="006E2051">
              <w:trPr>
                <w:tblHeader/>
                <w:tblCellSpacing w:w="0" w:type="dxa"/>
              </w:trPr>
              <w:tc>
                <w:tcPr>
                  <w:tcW w:w="360" w:type="dxa"/>
                  <w:hideMark/>
                </w:tcPr>
                <w:p w14:paraId="2F0E3C21" w14:textId="77777777" w:rsidR="00D128FB" w:rsidRPr="00631F8B" w:rsidRDefault="00D128FB" w:rsidP="006E2051">
                  <w:r w:rsidRPr="00631F8B">
                    <w:t> </w:t>
                  </w:r>
                </w:p>
              </w:tc>
              <w:tc>
                <w:tcPr>
                  <w:tcW w:w="1500" w:type="dxa"/>
                  <w:hideMark/>
                </w:tcPr>
                <w:p w14:paraId="50257882" w14:textId="77777777" w:rsidR="00D128FB" w:rsidRPr="00631F8B" w:rsidRDefault="00D128FB" w:rsidP="006E2051">
                  <w:r w:rsidRPr="00631F8B">
                    <w:t>Multipliciteit:</w:t>
                  </w:r>
                </w:p>
              </w:tc>
              <w:tc>
                <w:tcPr>
                  <w:tcW w:w="0" w:type="auto"/>
                  <w:hideMark/>
                </w:tcPr>
                <w:p w14:paraId="488CE7BF" w14:textId="77777777" w:rsidR="00D128FB" w:rsidRPr="00631F8B" w:rsidRDefault="00D128FB" w:rsidP="006E2051">
                  <w:r w:rsidRPr="00631F8B">
                    <w:t>1</w:t>
                  </w:r>
                </w:p>
              </w:tc>
            </w:tr>
          </w:tbl>
          <w:p w14:paraId="76A7DDFB" w14:textId="77777777" w:rsidR="00D128FB" w:rsidRPr="00631F8B" w:rsidRDefault="00D128FB" w:rsidP="006E2051"/>
        </w:tc>
      </w:tr>
      <w:tr w:rsidR="00D128FB" w:rsidRPr="00631F8B" w14:paraId="413D11E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C7F573" w14:textId="77777777" w:rsidR="00D128FB" w:rsidRPr="00631F8B" w:rsidRDefault="00D128FB" w:rsidP="006E2051">
            <w:r w:rsidRPr="00631F8B">
              <w:rPr>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D128FB" w:rsidRPr="00631F8B" w14:paraId="35784FD7" w14:textId="77777777" w:rsidTr="006E2051">
              <w:trPr>
                <w:tblHeader/>
                <w:tblCellSpacing w:w="0" w:type="dxa"/>
              </w:trPr>
              <w:tc>
                <w:tcPr>
                  <w:tcW w:w="360" w:type="dxa"/>
                  <w:hideMark/>
                </w:tcPr>
                <w:p w14:paraId="64203B41" w14:textId="77777777" w:rsidR="00D128FB" w:rsidRPr="00631F8B" w:rsidRDefault="00D128FB" w:rsidP="006E2051">
                  <w:r w:rsidRPr="00631F8B">
                    <w:t> </w:t>
                  </w:r>
                </w:p>
              </w:tc>
              <w:tc>
                <w:tcPr>
                  <w:tcW w:w="1500" w:type="dxa"/>
                  <w:hideMark/>
                </w:tcPr>
                <w:p w14:paraId="438E1DD4" w14:textId="77777777" w:rsidR="00D128FB" w:rsidRPr="00631F8B" w:rsidRDefault="00D128FB" w:rsidP="006E2051">
                  <w:r w:rsidRPr="00631F8B">
                    <w:t>Naam:</w:t>
                  </w:r>
                </w:p>
              </w:tc>
              <w:tc>
                <w:tcPr>
                  <w:tcW w:w="0" w:type="auto"/>
                  <w:hideMark/>
                </w:tcPr>
                <w:p w14:paraId="3E1B3977" w14:textId="77777777" w:rsidR="00D128FB" w:rsidRPr="00631F8B" w:rsidRDefault="00D128FB" w:rsidP="006E2051"/>
              </w:tc>
            </w:tr>
            <w:tr w:rsidR="00D128FB" w:rsidRPr="00631F8B" w14:paraId="757E19C3" w14:textId="77777777" w:rsidTr="006E2051">
              <w:trPr>
                <w:tblHeader/>
                <w:tblCellSpacing w:w="0" w:type="dxa"/>
              </w:trPr>
              <w:tc>
                <w:tcPr>
                  <w:tcW w:w="360" w:type="dxa"/>
                  <w:hideMark/>
                </w:tcPr>
                <w:p w14:paraId="639BBB21" w14:textId="77777777" w:rsidR="00D128FB" w:rsidRPr="00631F8B" w:rsidRDefault="00D128FB" w:rsidP="006E2051">
                  <w:r w:rsidRPr="00631F8B">
                    <w:t> </w:t>
                  </w:r>
                </w:p>
              </w:tc>
              <w:tc>
                <w:tcPr>
                  <w:tcW w:w="1500" w:type="dxa"/>
                  <w:hideMark/>
                </w:tcPr>
                <w:p w14:paraId="6866BA87" w14:textId="77777777" w:rsidR="00D128FB" w:rsidRPr="00631F8B" w:rsidRDefault="00D128FB" w:rsidP="006E2051">
                  <w:r w:rsidRPr="00631F8B">
                    <w:t>Type:</w:t>
                  </w:r>
                </w:p>
              </w:tc>
              <w:tc>
                <w:tcPr>
                  <w:tcW w:w="0" w:type="auto"/>
                  <w:hideMark/>
                </w:tcPr>
                <w:p w14:paraId="480EA934" w14:textId="77777777" w:rsidR="00D128FB" w:rsidRPr="00631F8B" w:rsidRDefault="00D128FB" w:rsidP="006E2051">
                  <w:r w:rsidRPr="00631F8B">
                    <w:t>URI</w:t>
                  </w:r>
                </w:p>
              </w:tc>
            </w:tr>
            <w:tr w:rsidR="00D128FB" w:rsidRPr="00631F8B" w14:paraId="69789D55" w14:textId="77777777" w:rsidTr="006E2051">
              <w:trPr>
                <w:tblHeader/>
                <w:tblCellSpacing w:w="0" w:type="dxa"/>
              </w:trPr>
              <w:tc>
                <w:tcPr>
                  <w:tcW w:w="360" w:type="dxa"/>
                  <w:hideMark/>
                </w:tcPr>
                <w:p w14:paraId="01AF40EF" w14:textId="77777777" w:rsidR="00D128FB" w:rsidRPr="00631F8B" w:rsidRDefault="00D128FB" w:rsidP="006E2051">
                  <w:r w:rsidRPr="00631F8B">
                    <w:t> </w:t>
                  </w:r>
                </w:p>
              </w:tc>
              <w:tc>
                <w:tcPr>
                  <w:tcW w:w="1500" w:type="dxa"/>
                  <w:hideMark/>
                </w:tcPr>
                <w:p w14:paraId="3B5AC44D" w14:textId="77777777" w:rsidR="00D128FB" w:rsidRPr="00631F8B" w:rsidRDefault="00D128FB" w:rsidP="006E2051">
                  <w:r w:rsidRPr="00631F8B">
                    <w:t>Definitie:</w:t>
                  </w:r>
                </w:p>
              </w:tc>
              <w:tc>
                <w:tcPr>
                  <w:tcW w:w="0" w:type="auto"/>
                  <w:hideMark/>
                </w:tcPr>
                <w:p w14:paraId="24298FA6" w14:textId="77777777" w:rsidR="00D128FB" w:rsidRPr="00631F8B" w:rsidRDefault="00D128FB" w:rsidP="006E2051">
                  <w:r w:rsidRPr="00631F8B">
                    <w:t xml:space="preserve">Bestandsnaam van het bestand dat meegegeven wordt. </w:t>
                  </w:r>
                </w:p>
              </w:tc>
            </w:tr>
            <w:tr w:rsidR="00D128FB" w:rsidRPr="00631F8B" w14:paraId="02120A0D" w14:textId="77777777" w:rsidTr="006E2051">
              <w:trPr>
                <w:tblHeader/>
                <w:tblCellSpacing w:w="0" w:type="dxa"/>
              </w:trPr>
              <w:tc>
                <w:tcPr>
                  <w:tcW w:w="360" w:type="dxa"/>
                  <w:hideMark/>
                </w:tcPr>
                <w:p w14:paraId="5338B166" w14:textId="77777777" w:rsidR="00D128FB" w:rsidRPr="00631F8B" w:rsidRDefault="00D128FB" w:rsidP="006E2051">
                  <w:r w:rsidRPr="00631F8B">
                    <w:t> </w:t>
                  </w:r>
                </w:p>
              </w:tc>
              <w:tc>
                <w:tcPr>
                  <w:tcW w:w="1500" w:type="dxa"/>
                  <w:hideMark/>
                </w:tcPr>
                <w:p w14:paraId="40FA88FF" w14:textId="77777777" w:rsidR="00D128FB" w:rsidRPr="00631F8B" w:rsidRDefault="00D128FB" w:rsidP="006E2051">
                  <w:r w:rsidRPr="00631F8B">
                    <w:t>Omschrijving:</w:t>
                  </w:r>
                </w:p>
              </w:tc>
              <w:tc>
                <w:tcPr>
                  <w:tcW w:w="0" w:type="auto"/>
                  <w:hideMark/>
                </w:tcPr>
                <w:p w14:paraId="66666A89" w14:textId="77777777" w:rsidR="00D128FB" w:rsidRPr="00631F8B" w:rsidRDefault="00D128FB" w:rsidP="006E2051">
                  <w:r w:rsidRPr="00631F8B">
                    <w:t xml:space="preserve">De bestandsnaam omvat ook de locatie van het bestand. </w:t>
                  </w:r>
                </w:p>
              </w:tc>
            </w:tr>
            <w:tr w:rsidR="00D128FB" w:rsidRPr="00631F8B" w14:paraId="30C495AB" w14:textId="77777777" w:rsidTr="006E2051">
              <w:trPr>
                <w:tblHeader/>
                <w:tblCellSpacing w:w="0" w:type="dxa"/>
              </w:trPr>
              <w:tc>
                <w:tcPr>
                  <w:tcW w:w="360" w:type="dxa"/>
                  <w:hideMark/>
                </w:tcPr>
                <w:p w14:paraId="09184701" w14:textId="77777777" w:rsidR="00D128FB" w:rsidRPr="00631F8B" w:rsidRDefault="00D128FB" w:rsidP="006E2051">
                  <w:r w:rsidRPr="00631F8B">
                    <w:t> </w:t>
                  </w:r>
                </w:p>
              </w:tc>
              <w:tc>
                <w:tcPr>
                  <w:tcW w:w="1500" w:type="dxa"/>
                  <w:hideMark/>
                </w:tcPr>
                <w:p w14:paraId="0368A046" w14:textId="77777777" w:rsidR="00D128FB" w:rsidRPr="00631F8B" w:rsidRDefault="00D128FB" w:rsidP="006E2051">
                  <w:r w:rsidRPr="00631F8B">
                    <w:t>Multipliciteit:</w:t>
                  </w:r>
                </w:p>
              </w:tc>
              <w:tc>
                <w:tcPr>
                  <w:tcW w:w="0" w:type="auto"/>
                  <w:hideMark/>
                </w:tcPr>
                <w:p w14:paraId="5FD95CA8" w14:textId="77777777" w:rsidR="00D128FB" w:rsidRPr="00631F8B" w:rsidRDefault="00D128FB" w:rsidP="006E2051">
                  <w:r w:rsidRPr="00631F8B">
                    <w:t>1</w:t>
                  </w:r>
                </w:p>
              </w:tc>
            </w:tr>
          </w:tbl>
          <w:p w14:paraId="00AE7EA4" w14:textId="77777777" w:rsidR="00D128FB" w:rsidRPr="00631F8B" w:rsidRDefault="00D128FB" w:rsidP="006E2051"/>
        </w:tc>
      </w:tr>
      <w:tr w:rsidR="00D128FB" w:rsidRPr="00631F8B" w14:paraId="7BD5780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57B5A" w14:textId="77777777" w:rsidR="00D128FB" w:rsidRPr="00631F8B" w:rsidRDefault="00D128FB" w:rsidP="006E2051">
            <w:r w:rsidRPr="00631F8B">
              <w:rPr>
                <w:b/>
                <w:bCs/>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D128FB" w:rsidRPr="00631F8B" w14:paraId="608E3EE8" w14:textId="77777777" w:rsidTr="006E2051">
              <w:trPr>
                <w:tblHeader/>
                <w:tblCellSpacing w:w="0" w:type="dxa"/>
              </w:trPr>
              <w:tc>
                <w:tcPr>
                  <w:tcW w:w="360" w:type="dxa"/>
                  <w:hideMark/>
                </w:tcPr>
                <w:p w14:paraId="24BA113A" w14:textId="77777777" w:rsidR="00D128FB" w:rsidRPr="00631F8B" w:rsidRDefault="00D128FB" w:rsidP="006E2051">
                  <w:r w:rsidRPr="00631F8B">
                    <w:t> </w:t>
                  </w:r>
                </w:p>
              </w:tc>
              <w:tc>
                <w:tcPr>
                  <w:tcW w:w="1500" w:type="dxa"/>
                  <w:hideMark/>
                </w:tcPr>
                <w:p w14:paraId="11339645" w14:textId="77777777" w:rsidR="00D128FB" w:rsidRPr="00631F8B" w:rsidRDefault="00D128FB" w:rsidP="006E2051">
                  <w:r w:rsidRPr="00631F8B">
                    <w:t>Naam:</w:t>
                  </w:r>
                </w:p>
              </w:tc>
              <w:tc>
                <w:tcPr>
                  <w:tcW w:w="0" w:type="auto"/>
                  <w:hideMark/>
                </w:tcPr>
                <w:p w14:paraId="03189163" w14:textId="77777777" w:rsidR="00D128FB" w:rsidRPr="00631F8B" w:rsidRDefault="00D128FB" w:rsidP="006E2051"/>
              </w:tc>
            </w:tr>
            <w:tr w:rsidR="00D128FB" w:rsidRPr="00631F8B" w14:paraId="76664514" w14:textId="77777777" w:rsidTr="006E2051">
              <w:trPr>
                <w:tblHeader/>
                <w:tblCellSpacing w:w="0" w:type="dxa"/>
              </w:trPr>
              <w:tc>
                <w:tcPr>
                  <w:tcW w:w="360" w:type="dxa"/>
                  <w:hideMark/>
                </w:tcPr>
                <w:p w14:paraId="4C10301C" w14:textId="77777777" w:rsidR="00D128FB" w:rsidRPr="00631F8B" w:rsidRDefault="00D128FB" w:rsidP="006E2051">
                  <w:r w:rsidRPr="00631F8B">
                    <w:t> </w:t>
                  </w:r>
                </w:p>
              </w:tc>
              <w:tc>
                <w:tcPr>
                  <w:tcW w:w="1500" w:type="dxa"/>
                  <w:hideMark/>
                </w:tcPr>
                <w:p w14:paraId="24128D3F" w14:textId="77777777" w:rsidR="00D128FB" w:rsidRPr="00631F8B" w:rsidRDefault="00D128FB" w:rsidP="006E2051">
                  <w:r w:rsidRPr="00631F8B">
                    <w:t>Type:</w:t>
                  </w:r>
                </w:p>
              </w:tc>
              <w:tc>
                <w:tcPr>
                  <w:tcW w:w="0" w:type="auto"/>
                  <w:hideMark/>
                </w:tcPr>
                <w:p w14:paraId="76C17304" w14:textId="77777777" w:rsidR="00D128FB" w:rsidRPr="00631F8B" w:rsidRDefault="00D128FB" w:rsidP="006E2051">
                  <w:r w:rsidRPr="00631F8B">
                    <w:t>BestandMediaTypeValue</w:t>
                  </w:r>
                </w:p>
              </w:tc>
            </w:tr>
            <w:tr w:rsidR="00D128FB" w:rsidRPr="00631F8B" w14:paraId="0E29F229" w14:textId="77777777" w:rsidTr="006E2051">
              <w:trPr>
                <w:tblHeader/>
                <w:tblCellSpacing w:w="0" w:type="dxa"/>
              </w:trPr>
              <w:tc>
                <w:tcPr>
                  <w:tcW w:w="360" w:type="dxa"/>
                  <w:hideMark/>
                </w:tcPr>
                <w:p w14:paraId="4C750E5F" w14:textId="77777777" w:rsidR="00D128FB" w:rsidRPr="00631F8B" w:rsidRDefault="00D128FB" w:rsidP="006E2051">
                  <w:r w:rsidRPr="00631F8B">
                    <w:t> </w:t>
                  </w:r>
                </w:p>
              </w:tc>
              <w:tc>
                <w:tcPr>
                  <w:tcW w:w="1500" w:type="dxa"/>
                  <w:hideMark/>
                </w:tcPr>
                <w:p w14:paraId="41B520F6" w14:textId="77777777" w:rsidR="00D128FB" w:rsidRPr="00631F8B" w:rsidRDefault="00D128FB" w:rsidP="006E2051">
                  <w:r w:rsidRPr="00631F8B">
                    <w:t>Definitie:</w:t>
                  </w:r>
                </w:p>
              </w:tc>
              <w:tc>
                <w:tcPr>
                  <w:tcW w:w="0" w:type="auto"/>
                  <w:hideMark/>
                </w:tcPr>
                <w:p w14:paraId="5CBE5E06" w14:textId="77777777" w:rsidR="00D128FB" w:rsidRPr="00631F8B" w:rsidRDefault="00D128FB" w:rsidP="006E2051">
                  <w:r w:rsidRPr="00631F8B">
                    <w:t xml:space="preserve">Media type van een bestand. </w:t>
                  </w:r>
                </w:p>
              </w:tc>
            </w:tr>
            <w:tr w:rsidR="00D128FB" w:rsidRPr="00631F8B" w14:paraId="7900456D" w14:textId="77777777" w:rsidTr="006E2051">
              <w:trPr>
                <w:tblHeader/>
                <w:tblCellSpacing w:w="0" w:type="dxa"/>
              </w:trPr>
              <w:tc>
                <w:tcPr>
                  <w:tcW w:w="360" w:type="dxa"/>
                  <w:hideMark/>
                </w:tcPr>
                <w:p w14:paraId="7A3BCA89" w14:textId="77777777" w:rsidR="00D128FB" w:rsidRPr="00631F8B" w:rsidRDefault="00D128FB" w:rsidP="006E2051">
                  <w:r w:rsidRPr="00631F8B">
                    <w:t> </w:t>
                  </w:r>
                </w:p>
              </w:tc>
              <w:tc>
                <w:tcPr>
                  <w:tcW w:w="1500" w:type="dxa"/>
                  <w:hideMark/>
                </w:tcPr>
                <w:p w14:paraId="62D5DA16" w14:textId="77777777" w:rsidR="00D128FB" w:rsidRPr="00631F8B" w:rsidRDefault="00D128FB" w:rsidP="006E2051">
                  <w:r w:rsidRPr="00631F8B">
                    <w:t>Multipliciteit:</w:t>
                  </w:r>
                </w:p>
              </w:tc>
              <w:tc>
                <w:tcPr>
                  <w:tcW w:w="0" w:type="auto"/>
                  <w:hideMark/>
                </w:tcPr>
                <w:p w14:paraId="411C629F" w14:textId="77777777" w:rsidR="00D128FB" w:rsidRPr="00631F8B" w:rsidRDefault="00D128FB" w:rsidP="006E2051">
                  <w:r w:rsidRPr="00631F8B">
                    <w:t>1</w:t>
                  </w:r>
                </w:p>
              </w:tc>
            </w:tr>
          </w:tbl>
          <w:p w14:paraId="1A74545F" w14:textId="77777777" w:rsidR="00D128FB" w:rsidRPr="00631F8B" w:rsidRDefault="00D128FB" w:rsidP="006E2051"/>
        </w:tc>
      </w:tr>
      <w:tr w:rsidR="00D128FB" w:rsidRPr="00631F8B" w14:paraId="03DF234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6ABB99" w14:textId="77777777" w:rsidR="00D128FB" w:rsidRPr="00631F8B" w:rsidRDefault="00D128FB" w:rsidP="006E2051">
            <w:r w:rsidRPr="00631F8B">
              <w:rPr>
                <w:b/>
                <w:bCs/>
              </w:rPr>
              <w:lastRenderedPageBreak/>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D128FB" w:rsidRPr="00631F8B" w14:paraId="1BAE3F2D" w14:textId="77777777" w:rsidTr="006E2051">
              <w:trPr>
                <w:tblHeader/>
                <w:tblCellSpacing w:w="0" w:type="dxa"/>
              </w:trPr>
              <w:tc>
                <w:tcPr>
                  <w:tcW w:w="360" w:type="dxa"/>
                  <w:hideMark/>
                </w:tcPr>
                <w:p w14:paraId="64ABBD9D" w14:textId="77777777" w:rsidR="00D128FB" w:rsidRPr="00631F8B" w:rsidRDefault="00D128FB" w:rsidP="006E2051">
                  <w:r w:rsidRPr="00631F8B">
                    <w:t> </w:t>
                  </w:r>
                </w:p>
              </w:tc>
              <w:tc>
                <w:tcPr>
                  <w:tcW w:w="1500" w:type="dxa"/>
                  <w:hideMark/>
                </w:tcPr>
                <w:p w14:paraId="2B96127E" w14:textId="77777777" w:rsidR="00D128FB" w:rsidRPr="00631F8B" w:rsidRDefault="00D128FB" w:rsidP="006E2051">
                  <w:r w:rsidRPr="00631F8B">
                    <w:t>Naam:</w:t>
                  </w:r>
                </w:p>
              </w:tc>
              <w:tc>
                <w:tcPr>
                  <w:tcW w:w="0" w:type="auto"/>
                  <w:hideMark/>
                </w:tcPr>
                <w:p w14:paraId="3750392D" w14:textId="77777777" w:rsidR="00D128FB" w:rsidRPr="00631F8B" w:rsidRDefault="00D128FB" w:rsidP="006E2051"/>
              </w:tc>
            </w:tr>
            <w:tr w:rsidR="00D128FB" w:rsidRPr="00631F8B" w14:paraId="413250E2" w14:textId="77777777" w:rsidTr="006E2051">
              <w:trPr>
                <w:tblHeader/>
                <w:tblCellSpacing w:w="0" w:type="dxa"/>
              </w:trPr>
              <w:tc>
                <w:tcPr>
                  <w:tcW w:w="360" w:type="dxa"/>
                  <w:hideMark/>
                </w:tcPr>
                <w:p w14:paraId="06BA744C" w14:textId="77777777" w:rsidR="00D128FB" w:rsidRPr="00631F8B" w:rsidRDefault="00D128FB" w:rsidP="006E2051">
                  <w:r w:rsidRPr="00631F8B">
                    <w:t> </w:t>
                  </w:r>
                </w:p>
              </w:tc>
              <w:tc>
                <w:tcPr>
                  <w:tcW w:w="1500" w:type="dxa"/>
                  <w:hideMark/>
                </w:tcPr>
                <w:p w14:paraId="3A0C3E02" w14:textId="77777777" w:rsidR="00D128FB" w:rsidRPr="00631F8B" w:rsidRDefault="00D128FB" w:rsidP="006E2051">
                  <w:r w:rsidRPr="00631F8B">
                    <w:t>Type:</w:t>
                  </w:r>
                </w:p>
              </w:tc>
              <w:tc>
                <w:tcPr>
                  <w:tcW w:w="0" w:type="auto"/>
                  <w:hideMark/>
                </w:tcPr>
                <w:p w14:paraId="02B3A7A0" w14:textId="77777777" w:rsidR="00D128FB" w:rsidRPr="00631F8B" w:rsidRDefault="00D128FB" w:rsidP="006E2051">
                  <w:r w:rsidRPr="00631F8B">
                    <w:t>URI</w:t>
                  </w:r>
                </w:p>
              </w:tc>
            </w:tr>
            <w:tr w:rsidR="00D128FB" w:rsidRPr="00631F8B" w14:paraId="000EEFDB" w14:textId="77777777" w:rsidTr="006E2051">
              <w:trPr>
                <w:tblHeader/>
                <w:tblCellSpacing w:w="0" w:type="dxa"/>
              </w:trPr>
              <w:tc>
                <w:tcPr>
                  <w:tcW w:w="360" w:type="dxa"/>
                  <w:hideMark/>
                </w:tcPr>
                <w:p w14:paraId="4255CAF1" w14:textId="77777777" w:rsidR="00D128FB" w:rsidRPr="00631F8B" w:rsidRDefault="00D128FB" w:rsidP="006E2051">
                  <w:r w:rsidRPr="00631F8B">
                    <w:t> </w:t>
                  </w:r>
                </w:p>
              </w:tc>
              <w:tc>
                <w:tcPr>
                  <w:tcW w:w="1500" w:type="dxa"/>
                  <w:hideMark/>
                </w:tcPr>
                <w:p w14:paraId="70574C0D" w14:textId="77777777" w:rsidR="00D128FB" w:rsidRPr="00631F8B" w:rsidRDefault="00D128FB" w:rsidP="006E2051">
                  <w:r w:rsidRPr="00631F8B">
                    <w:t>Definitie:</w:t>
                  </w:r>
                </w:p>
              </w:tc>
              <w:tc>
                <w:tcPr>
                  <w:tcW w:w="0" w:type="auto"/>
                  <w:hideMark/>
                </w:tcPr>
                <w:p w14:paraId="600D7A05" w14:textId="77777777" w:rsidR="00D128FB" w:rsidRPr="00631F8B" w:rsidRDefault="00D128FB" w:rsidP="006E2051">
                  <w:r w:rsidRPr="00631F8B">
                    <w:t xml:space="preserve">Unieke identificator van een bestand. </w:t>
                  </w:r>
                </w:p>
              </w:tc>
            </w:tr>
            <w:tr w:rsidR="00D128FB" w:rsidRPr="00631F8B" w14:paraId="2B8D8FFB" w14:textId="77777777" w:rsidTr="006E2051">
              <w:trPr>
                <w:tblHeader/>
                <w:tblCellSpacing w:w="0" w:type="dxa"/>
              </w:trPr>
              <w:tc>
                <w:tcPr>
                  <w:tcW w:w="360" w:type="dxa"/>
                  <w:hideMark/>
                </w:tcPr>
                <w:p w14:paraId="58145676" w14:textId="77777777" w:rsidR="00D128FB" w:rsidRPr="00631F8B" w:rsidRDefault="00D128FB" w:rsidP="006E2051">
                  <w:r w:rsidRPr="00631F8B">
                    <w:t> </w:t>
                  </w:r>
                </w:p>
              </w:tc>
              <w:tc>
                <w:tcPr>
                  <w:tcW w:w="1500" w:type="dxa"/>
                  <w:hideMark/>
                </w:tcPr>
                <w:p w14:paraId="1F45C5A9" w14:textId="77777777" w:rsidR="00D128FB" w:rsidRPr="00631F8B" w:rsidRDefault="00D128FB" w:rsidP="006E2051">
                  <w:r w:rsidRPr="00631F8B">
                    <w:t>Omschrijving:</w:t>
                  </w:r>
                </w:p>
              </w:tc>
              <w:tc>
                <w:tcPr>
                  <w:tcW w:w="0" w:type="auto"/>
                  <w:hideMark/>
                </w:tcPr>
                <w:p w14:paraId="52BCAEDF" w14:textId="77777777" w:rsidR="00D128FB" w:rsidRPr="00631F8B" w:rsidRDefault="00D128FB" w:rsidP="006E2051">
                  <w:r w:rsidRPr="00631F8B">
                    <w:t xml:space="preserve">Deze identificator wordt beschreven via een URI. </w:t>
                  </w:r>
                </w:p>
              </w:tc>
            </w:tr>
            <w:tr w:rsidR="00D128FB" w:rsidRPr="00631F8B" w14:paraId="20B36E9B" w14:textId="77777777" w:rsidTr="006E2051">
              <w:trPr>
                <w:tblHeader/>
                <w:tblCellSpacing w:w="0" w:type="dxa"/>
              </w:trPr>
              <w:tc>
                <w:tcPr>
                  <w:tcW w:w="360" w:type="dxa"/>
                  <w:hideMark/>
                </w:tcPr>
                <w:p w14:paraId="70D96A65" w14:textId="77777777" w:rsidR="00D128FB" w:rsidRPr="00631F8B" w:rsidRDefault="00D128FB" w:rsidP="006E2051">
                  <w:r w:rsidRPr="00631F8B">
                    <w:t> </w:t>
                  </w:r>
                </w:p>
              </w:tc>
              <w:tc>
                <w:tcPr>
                  <w:tcW w:w="1500" w:type="dxa"/>
                  <w:hideMark/>
                </w:tcPr>
                <w:p w14:paraId="5FD39934" w14:textId="77777777" w:rsidR="00D128FB" w:rsidRPr="00631F8B" w:rsidRDefault="00D128FB" w:rsidP="006E2051">
                  <w:r w:rsidRPr="00631F8B">
                    <w:t>Multipliciteit:</w:t>
                  </w:r>
                </w:p>
              </w:tc>
              <w:tc>
                <w:tcPr>
                  <w:tcW w:w="0" w:type="auto"/>
                  <w:hideMark/>
                </w:tcPr>
                <w:p w14:paraId="53A94B1D" w14:textId="77777777" w:rsidR="00D128FB" w:rsidRPr="00631F8B" w:rsidRDefault="00D128FB" w:rsidP="006E2051">
                  <w:r w:rsidRPr="00631F8B">
                    <w:t>1</w:t>
                  </w:r>
                </w:p>
              </w:tc>
            </w:tr>
          </w:tbl>
          <w:p w14:paraId="1EA6E656" w14:textId="77777777" w:rsidR="00D128FB" w:rsidRPr="00631F8B" w:rsidRDefault="00D128FB" w:rsidP="006E2051"/>
        </w:tc>
      </w:tr>
      <w:tr w:rsidR="00D128FB" w:rsidRPr="00631F8B" w14:paraId="6AB72DD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59DAFA" w14:textId="77777777"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D128FB" w:rsidRPr="00631F8B" w14:paraId="1F63FC00" w14:textId="77777777" w:rsidTr="006E2051">
              <w:trPr>
                <w:tblHeader/>
                <w:tblCellSpacing w:w="0" w:type="dxa"/>
              </w:trPr>
              <w:tc>
                <w:tcPr>
                  <w:tcW w:w="360" w:type="dxa"/>
                  <w:hideMark/>
                </w:tcPr>
                <w:p w14:paraId="6C325D6B" w14:textId="77777777" w:rsidR="00D128FB" w:rsidRPr="00631F8B" w:rsidRDefault="00D128FB" w:rsidP="006E2051">
                  <w:r w:rsidRPr="00631F8B">
                    <w:t> </w:t>
                  </w:r>
                </w:p>
              </w:tc>
              <w:tc>
                <w:tcPr>
                  <w:tcW w:w="1500" w:type="dxa"/>
                  <w:hideMark/>
                </w:tcPr>
                <w:p w14:paraId="6336BF57" w14:textId="77777777" w:rsidR="00D128FB" w:rsidRPr="00631F8B" w:rsidRDefault="00D128FB" w:rsidP="006E2051">
                  <w:r w:rsidRPr="00631F8B">
                    <w:t>Type:</w:t>
                  </w:r>
                </w:p>
              </w:tc>
              <w:tc>
                <w:tcPr>
                  <w:tcW w:w="0" w:type="auto"/>
                  <w:hideMark/>
                </w:tcPr>
                <w:p w14:paraId="465754FB" w14:textId="77777777" w:rsidR="00D128FB" w:rsidRPr="00631F8B" w:rsidRDefault="00D128FB" w:rsidP="006E2051">
                  <w:r w:rsidRPr="00631F8B">
                    <w:t>Utiliteitsnet</w:t>
                  </w:r>
                </w:p>
              </w:tc>
            </w:tr>
            <w:tr w:rsidR="00D128FB" w:rsidRPr="00631F8B" w14:paraId="44DE9865" w14:textId="77777777" w:rsidTr="006E2051">
              <w:trPr>
                <w:tblHeader/>
                <w:tblCellSpacing w:w="0" w:type="dxa"/>
              </w:trPr>
              <w:tc>
                <w:tcPr>
                  <w:tcW w:w="360" w:type="dxa"/>
                  <w:hideMark/>
                </w:tcPr>
                <w:p w14:paraId="59C7452B" w14:textId="77777777" w:rsidR="00D128FB" w:rsidRPr="00631F8B" w:rsidRDefault="00D128FB" w:rsidP="006E2051">
                  <w:r w:rsidRPr="00631F8B">
                    <w:t> </w:t>
                  </w:r>
                </w:p>
              </w:tc>
              <w:tc>
                <w:tcPr>
                  <w:tcW w:w="1500" w:type="dxa"/>
                  <w:hideMark/>
                </w:tcPr>
                <w:p w14:paraId="4CB5732A" w14:textId="77777777" w:rsidR="00D128FB" w:rsidRPr="00631F8B" w:rsidRDefault="00D128FB" w:rsidP="006E2051">
                  <w:r w:rsidRPr="00631F8B">
                    <w:t>Multipliciteit:</w:t>
                  </w:r>
                </w:p>
              </w:tc>
              <w:tc>
                <w:tcPr>
                  <w:tcW w:w="0" w:type="auto"/>
                  <w:hideMark/>
                </w:tcPr>
                <w:p w14:paraId="680FE55A" w14:textId="77777777" w:rsidR="00D128FB" w:rsidRPr="00631F8B" w:rsidRDefault="00D128FB" w:rsidP="006E2051">
                  <w:r w:rsidRPr="00631F8B">
                    <w:t>1</w:t>
                  </w:r>
                </w:p>
              </w:tc>
            </w:tr>
          </w:tbl>
          <w:p w14:paraId="2A892758" w14:textId="77777777" w:rsidR="00D128FB" w:rsidRPr="00631F8B" w:rsidRDefault="00D128FB" w:rsidP="006E2051"/>
        </w:tc>
      </w:tr>
    </w:tbl>
    <w:p w14:paraId="106666E7" w14:textId="77777777" w:rsidR="00D128FB" w:rsidRPr="00631F8B" w:rsidRDefault="00D128FB" w:rsidP="00D128FB">
      <w:pPr>
        <w:pStyle w:val="Kop5"/>
        <w:rPr>
          <w:sz w:val="16"/>
          <w:szCs w:val="16"/>
        </w:rPr>
      </w:pPr>
      <w:r w:rsidRPr="00631F8B">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D128FB" w:rsidRPr="00631F8B" w14:paraId="14E6D8CA"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865E92" w14:textId="77777777" w:rsidR="00D128FB" w:rsidRPr="00631F8B" w:rsidRDefault="00D128FB" w:rsidP="006E2051">
            <w:pPr>
              <w:spacing w:line="225" w:lineRule="atLeast"/>
            </w:pPr>
            <w:r w:rsidRPr="00631F8B">
              <w:rPr>
                <w:b/>
                <w:bCs/>
              </w:rPr>
              <w:t xml:space="preserve">BuisSpecifiek (abstract) </w:t>
            </w:r>
          </w:p>
        </w:tc>
      </w:tr>
      <w:tr w:rsidR="00D128FB" w:rsidRPr="00631F8B" w14:paraId="1E59CF3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D128FB" w:rsidRPr="00631F8B" w14:paraId="6E147168" w14:textId="77777777" w:rsidTr="006E2051">
              <w:trPr>
                <w:tblHeader/>
                <w:tblCellSpacing w:w="0" w:type="dxa"/>
              </w:trPr>
              <w:tc>
                <w:tcPr>
                  <w:tcW w:w="360" w:type="dxa"/>
                  <w:hideMark/>
                </w:tcPr>
                <w:p w14:paraId="77177760" w14:textId="77777777" w:rsidR="00D128FB" w:rsidRPr="00631F8B" w:rsidRDefault="00D128FB" w:rsidP="006E2051">
                  <w:r w:rsidRPr="00631F8B">
                    <w:t> </w:t>
                  </w:r>
                </w:p>
              </w:tc>
              <w:tc>
                <w:tcPr>
                  <w:tcW w:w="1500" w:type="dxa"/>
                  <w:hideMark/>
                </w:tcPr>
                <w:p w14:paraId="5A4B8E57" w14:textId="77777777" w:rsidR="00D128FB" w:rsidRPr="00631F8B" w:rsidRDefault="00D128FB" w:rsidP="006E2051">
                  <w:r w:rsidRPr="00631F8B">
                    <w:t>Naam:</w:t>
                  </w:r>
                </w:p>
              </w:tc>
              <w:tc>
                <w:tcPr>
                  <w:tcW w:w="0" w:type="auto"/>
                  <w:hideMark/>
                </w:tcPr>
                <w:p w14:paraId="1FA0922C" w14:textId="77777777" w:rsidR="00D128FB" w:rsidRPr="00631F8B" w:rsidRDefault="00D128FB" w:rsidP="006E2051"/>
              </w:tc>
            </w:tr>
            <w:tr w:rsidR="00D128FB" w:rsidRPr="00631F8B" w14:paraId="3DB0C48F" w14:textId="77777777" w:rsidTr="006E2051">
              <w:trPr>
                <w:tblHeader/>
                <w:tblCellSpacing w:w="0" w:type="dxa"/>
              </w:trPr>
              <w:tc>
                <w:tcPr>
                  <w:tcW w:w="360" w:type="dxa"/>
                  <w:hideMark/>
                </w:tcPr>
                <w:p w14:paraId="214F914D" w14:textId="77777777" w:rsidR="00D128FB" w:rsidRPr="00631F8B" w:rsidRDefault="00D128FB" w:rsidP="006E2051">
                  <w:r w:rsidRPr="00631F8B">
                    <w:t> </w:t>
                  </w:r>
                </w:p>
              </w:tc>
              <w:tc>
                <w:tcPr>
                  <w:tcW w:w="1500" w:type="dxa"/>
                  <w:hideMark/>
                </w:tcPr>
                <w:p w14:paraId="04860DD2" w14:textId="77777777" w:rsidR="00D128FB" w:rsidRPr="00631F8B" w:rsidRDefault="00D128FB" w:rsidP="006E2051">
                  <w:r w:rsidRPr="00631F8B">
                    <w:t>Definitie:</w:t>
                  </w:r>
                </w:p>
              </w:tc>
              <w:tc>
                <w:tcPr>
                  <w:tcW w:w="0" w:type="auto"/>
                  <w:hideMark/>
                </w:tcPr>
                <w:p w14:paraId="25CCD269" w14:textId="77777777" w:rsidR="00D128FB" w:rsidRPr="00631F8B" w:rsidRDefault="00D128FB" w:rsidP="006E2051">
                  <w:r w:rsidRPr="00631F8B">
                    <w:t xml:space="preserve">Abstract data object dat de buis-specifieke attributen bevat van de IMKL extensie. </w:t>
                  </w:r>
                </w:p>
              </w:tc>
            </w:tr>
            <w:tr w:rsidR="00D128FB" w:rsidRPr="00631F8B" w14:paraId="4B65A661" w14:textId="77777777" w:rsidTr="006E2051">
              <w:trPr>
                <w:tblHeader/>
                <w:tblCellSpacing w:w="0" w:type="dxa"/>
              </w:trPr>
              <w:tc>
                <w:tcPr>
                  <w:tcW w:w="360" w:type="dxa"/>
                  <w:hideMark/>
                </w:tcPr>
                <w:p w14:paraId="4171878D" w14:textId="77777777" w:rsidR="00D128FB" w:rsidRPr="00631F8B" w:rsidRDefault="00D128FB" w:rsidP="006E2051">
                  <w:r w:rsidRPr="00631F8B">
                    <w:t> </w:t>
                  </w:r>
                </w:p>
              </w:tc>
              <w:tc>
                <w:tcPr>
                  <w:tcW w:w="1500" w:type="dxa"/>
                  <w:hideMark/>
                </w:tcPr>
                <w:p w14:paraId="3B6A11C0" w14:textId="77777777" w:rsidR="00D128FB" w:rsidRPr="00631F8B" w:rsidRDefault="00D128FB" w:rsidP="006E2051">
                  <w:r w:rsidRPr="00631F8B">
                    <w:t>Stereotypes:</w:t>
                  </w:r>
                </w:p>
              </w:tc>
              <w:tc>
                <w:tcPr>
                  <w:tcW w:w="0" w:type="auto"/>
                  <w:hideMark/>
                </w:tcPr>
                <w:p w14:paraId="6F37D14F" w14:textId="77777777" w:rsidR="00D128FB" w:rsidRPr="00631F8B" w:rsidRDefault="00D128FB" w:rsidP="006E2051">
                  <w:r w:rsidRPr="00631F8B">
                    <w:t>«featureType»</w:t>
                  </w:r>
                </w:p>
              </w:tc>
            </w:tr>
          </w:tbl>
          <w:p w14:paraId="15ACB99F" w14:textId="77777777" w:rsidR="00D128FB" w:rsidRPr="00631F8B" w:rsidRDefault="00D128FB" w:rsidP="006E2051"/>
        </w:tc>
      </w:tr>
      <w:tr w:rsidR="00D128FB" w:rsidRPr="00631F8B" w14:paraId="1CFFC5E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6E811C" w14:textId="77777777" w:rsidR="00D128FB" w:rsidRPr="00631F8B" w:rsidRDefault="00D128FB" w:rsidP="006E2051">
            <w:r w:rsidRPr="00631F8B">
              <w:rPr>
                <w:b/>
                <w:bCs/>
              </w:rPr>
              <w:t>Attribuut: buismateriaalType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D128FB" w:rsidRPr="00631F8B" w14:paraId="34BEF897" w14:textId="77777777" w:rsidTr="006E2051">
              <w:trPr>
                <w:tblHeader/>
                <w:tblCellSpacing w:w="0" w:type="dxa"/>
              </w:trPr>
              <w:tc>
                <w:tcPr>
                  <w:tcW w:w="360" w:type="dxa"/>
                  <w:hideMark/>
                </w:tcPr>
                <w:p w14:paraId="085C081C" w14:textId="77777777" w:rsidR="00D128FB" w:rsidRPr="00631F8B" w:rsidRDefault="00D128FB" w:rsidP="006E2051">
                  <w:r w:rsidRPr="00631F8B">
                    <w:t> </w:t>
                  </w:r>
                </w:p>
              </w:tc>
              <w:tc>
                <w:tcPr>
                  <w:tcW w:w="1500" w:type="dxa"/>
                  <w:hideMark/>
                </w:tcPr>
                <w:p w14:paraId="4DAFD43E" w14:textId="77777777" w:rsidR="00D128FB" w:rsidRPr="00631F8B" w:rsidRDefault="00D128FB" w:rsidP="006E2051">
                  <w:r w:rsidRPr="00631F8B">
                    <w:t>Naam:</w:t>
                  </w:r>
                </w:p>
              </w:tc>
              <w:tc>
                <w:tcPr>
                  <w:tcW w:w="0" w:type="auto"/>
                  <w:hideMark/>
                </w:tcPr>
                <w:p w14:paraId="6D6E1F98" w14:textId="77777777" w:rsidR="00D128FB" w:rsidRPr="00631F8B" w:rsidRDefault="00D128FB" w:rsidP="006E2051"/>
              </w:tc>
            </w:tr>
            <w:tr w:rsidR="00D128FB" w:rsidRPr="00631F8B" w14:paraId="0AC15B41" w14:textId="77777777" w:rsidTr="006E2051">
              <w:trPr>
                <w:tblHeader/>
                <w:tblCellSpacing w:w="0" w:type="dxa"/>
              </w:trPr>
              <w:tc>
                <w:tcPr>
                  <w:tcW w:w="360" w:type="dxa"/>
                  <w:hideMark/>
                </w:tcPr>
                <w:p w14:paraId="1D5381C3" w14:textId="77777777" w:rsidR="00D128FB" w:rsidRPr="00631F8B" w:rsidRDefault="00D128FB" w:rsidP="006E2051">
                  <w:r w:rsidRPr="00631F8B">
                    <w:t> </w:t>
                  </w:r>
                </w:p>
              </w:tc>
              <w:tc>
                <w:tcPr>
                  <w:tcW w:w="1500" w:type="dxa"/>
                  <w:hideMark/>
                </w:tcPr>
                <w:p w14:paraId="27A5E591" w14:textId="77777777" w:rsidR="00D128FB" w:rsidRPr="00631F8B" w:rsidRDefault="00D128FB" w:rsidP="006E2051">
                  <w:r w:rsidRPr="00631F8B">
                    <w:t>Type:</w:t>
                  </w:r>
                </w:p>
              </w:tc>
              <w:tc>
                <w:tcPr>
                  <w:tcW w:w="0" w:type="auto"/>
                  <w:hideMark/>
                </w:tcPr>
                <w:p w14:paraId="2264A958" w14:textId="77777777" w:rsidR="00D128FB" w:rsidRPr="00631F8B" w:rsidRDefault="00D128FB" w:rsidP="006E2051">
                  <w:r w:rsidRPr="00631F8B">
                    <w:t>PipeMaterialTypeIMKLValue</w:t>
                  </w:r>
                </w:p>
              </w:tc>
            </w:tr>
            <w:tr w:rsidR="00D128FB" w:rsidRPr="00631F8B" w14:paraId="23397B63" w14:textId="77777777" w:rsidTr="006E2051">
              <w:trPr>
                <w:tblHeader/>
                <w:tblCellSpacing w:w="0" w:type="dxa"/>
              </w:trPr>
              <w:tc>
                <w:tcPr>
                  <w:tcW w:w="360" w:type="dxa"/>
                  <w:hideMark/>
                </w:tcPr>
                <w:p w14:paraId="36D68EA0" w14:textId="77777777" w:rsidR="00D128FB" w:rsidRPr="00631F8B" w:rsidRDefault="00D128FB" w:rsidP="006E2051">
                  <w:r w:rsidRPr="00631F8B">
                    <w:t> </w:t>
                  </w:r>
                </w:p>
              </w:tc>
              <w:tc>
                <w:tcPr>
                  <w:tcW w:w="1500" w:type="dxa"/>
                  <w:hideMark/>
                </w:tcPr>
                <w:p w14:paraId="602A6AF0" w14:textId="77777777" w:rsidR="00D128FB" w:rsidRPr="00631F8B" w:rsidRDefault="00D128FB" w:rsidP="006E2051">
                  <w:r w:rsidRPr="00631F8B">
                    <w:t>Definitie:</w:t>
                  </w:r>
                </w:p>
              </w:tc>
              <w:tc>
                <w:tcPr>
                  <w:tcW w:w="0" w:type="auto"/>
                  <w:hideMark/>
                </w:tcPr>
                <w:p w14:paraId="565558B8" w14:textId="77777777" w:rsidR="00D128FB" w:rsidRPr="00631F8B" w:rsidRDefault="00D128FB" w:rsidP="006E2051">
                  <w:r w:rsidRPr="00631F8B">
                    <w:t xml:space="preserve">Materiaal waaruit de buis bestaat. </w:t>
                  </w:r>
                </w:p>
              </w:tc>
            </w:tr>
            <w:tr w:rsidR="00D128FB" w:rsidRPr="00631F8B" w14:paraId="2770D374" w14:textId="77777777" w:rsidTr="006E2051">
              <w:trPr>
                <w:tblHeader/>
                <w:tblCellSpacing w:w="0" w:type="dxa"/>
              </w:trPr>
              <w:tc>
                <w:tcPr>
                  <w:tcW w:w="360" w:type="dxa"/>
                  <w:hideMark/>
                </w:tcPr>
                <w:p w14:paraId="6F3F580F" w14:textId="77777777" w:rsidR="00D128FB" w:rsidRPr="00631F8B" w:rsidRDefault="00D128FB" w:rsidP="006E2051">
                  <w:r w:rsidRPr="00631F8B">
                    <w:t> </w:t>
                  </w:r>
                </w:p>
              </w:tc>
              <w:tc>
                <w:tcPr>
                  <w:tcW w:w="1500" w:type="dxa"/>
                  <w:hideMark/>
                </w:tcPr>
                <w:p w14:paraId="6C222225" w14:textId="77777777" w:rsidR="00D128FB" w:rsidRPr="00631F8B" w:rsidRDefault="00D128FB" w:rsidP="006E2051">
                  <w:r w:rsidRPr="00631F8B">
                    <w:t>Multipliciteit:</w:t>
                  </w:r>
                </w:p>
              </w:tc>
              <w:tc>
                <w:tcPr>
                  <w:tcW w:w="0" w:type="auto"/>
                  <w:hideMark/>
                </w:tcPr>
                <w:p w14:paraId="7484D874" w14:textId="77777777" w:rsidR="00D128FB" w:rsidRPr="00631F8B" w:rsidRDefault="00D128FB" w:rsidP="006E2051">
                  <w:r w:rsidRPr="00631F8B">
                    <w:t>0..1</w:t>
                  </w:r>
                </w:p>
              </w:tc>
            </w:tr>
          </w:tbl>
          <w:p w14:paraId="2E6CBF9D" w14:textId="77777777" w:rsidR="00D128FB" w:rsidRPr="00631F8B" w:rsidRDefault="00D128FB" w:rsidP="006E2051"/>
        </w:tc>
      </w:tr>
    </w:tbl>
    <w:p w14:paraId="1B57D68F" w14:textId="77777777" w:rsidR="00D128FB" w:rsidRPr="00631F8B" w:rsidRDefault="00D128FB" w:rsidP="00D128FB">
      <w:pPr>
        <w:pStyle w:val="Kop5"/>
        <w:rPr>
          <w:sz w:val="16"/>
          <w:szCs w:val="16"/>
        </w:rPr>
      </w:pPr>
      <w:r w:rsidRPr="00631F8B">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2DF8474"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CEE2CD" w14:textId="77777777" w:rsidR="00D128FB" w:rsidRPr="00631F8B" w:rsidRDefault="00D128FB" w:rsidP="006E2051">
            <w:pPr>
              <w:spacing w:line="225" w:lineRule="atLeast"/>
            </w:pPr>
            <w:r w:rsidRPr="00631F8B">
              <w:rPr>
                <w:b/>
                <w:bCs/>
              </w:rPr>
              <w:t xml:space="preserve">ContainerLeidingelement (abstract) </w:t>
            </w:r>
          </w:p>
        </w:tc>
      </w:tr>
      <w:tr w:rsidR="00D128FB" w:rsidRPr="00631F8B" w14:paraId="0CA8D61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6771400" w14:textId="77777777" w:rsidTr="006E2051">
              <w:trPr>
                <w:tblHeader/>
                <w:tblCellSpacing w:w="0" w:type="dxa"/>
              </w:trPr>
              <w:tc>
                <w:tcPr>
                  <w:tcW w:w="360" w:type="dxa"/>
                  <w:hideMark/>
                </w:tcPr>
                <w:p w14:paraId="53E90F89" w14:textId="77777777" w:rsidR="00D128FB" w:rsidRPr="00631F8B" w:rsidRDefault="00D128FB" w:rsidP="006E2051">
                  <w:r w:rsidRPr="00631F8B">
                    <w:t> </w:t>
                  </w:r>
                </w:p>
              </w:tc>
              <w:tc>
                <w:tcPr>
                  <w:tcW w:w="1500" w:type="dxa"/>
                  <w:hideMark/>
                </w:tcPr>
                <w:p w14:paraId="2F05D9DB" w14:textId="77777777" w:rsidR="00D128FB" w:rsidRPr="00631F8B" w:rsidRDefault="00D128FB" w:rsidP="006E2051">
                  <w:r w:rsidRPr="00631F8B">
                    <w:t>Naam:</w:t>
                  </w:r>
                </w:p>
              </w:tc>
              <w:tc>
                <w:tcPr>
                  <w:tcW w:w="0" w:type="auto"/>
                  <w:hideMark/>
                </w:tcPr>
                <w:p w14:paraId="0E83844C" w14:textId="77777777" w:rsidR="00D128FB" w:rsidRPr="00631F8B" w:rsidRDefault="00D128FB" w:rsidP="006E2051"/>
              </w:tc>
            </w:tr>
            <w:tr w:rsidR="00D128FB" w:rsidRPr="00631F8B" w14:paraId="3F7E5E12" w14:textId="77777777" w:rsidTr="006E2051">
              <w:trPr>
                <w:tblHeader/>
                <w:tblCellSpacing w:w="0" w:type="dxa"/>
              </w:trPr>
              <w:tc>
                <w:tcPr>
                  <w:tcW w:w="360" w:type="dxa"/>
                  <w:hideMark/>
                </w:tcPr>
                <w:p w14:paraId="01472D47" w14:textId="77777777" w:rsidR="00D128FB" w:rsidRPr="00631F8B" w:rsidRDefault="00D128FB" w:rsidP="006E2051">
                  <w:r w:rsidRPr="00631F8B">
                    <w:t> </w:t>
                  </w:r>
                </w:p>
              </w:tc>
              <w:tc>
                <w:tcPr>
                  <w:tcW w:w="1500" w:type="dxa"/>
                  <w:hideMark/>
                </w:tcPr>
                <w:p w14:paraId="22A0B823" w14:textId="77777777" w:rsidR="00D128FB" w:rsidRPr="00631F8B" w:rsidRDefault="00D128FB" w:rsidP="006E2051">
                  <w:r w:rsidRPr="00631F8B">
                    <w:t>Definitie:</w:t>
                  </w:r>
                </w:p>
              </w:tc>
              <w:tc>
                <w:tcPr>
                  <w:tcW w:w="0" w:type="auto"/>
                  <w:hideMark/>
                </w:tcPr>
                <w:p w14:paraId="0AC4EB2A" w14:textId="77777777" w:rsidR="00D128FB" w:rsidRPr="00631F8B" w:rsidRDefault="00D128FB" w:rsidP="006E2051">
                  <w:r w:rsidRPr="00631F8B">
                    <w:t xml:space="preserve">Abstract data object dat de gemeenschappelijke attributen en associaties bevat voor alle containerleidingelement objecten. </w:t>
                  </w:r>
                </w:p>
              </w:tc>
            </w:tr>
            <w:tr w:rsidR="00D128FB" w:rsidRPr="00631F8B" w14:paraId="58B23707" w14:textId="77777777" w:rsidTr="006E2051">
              <w:trPr>
                <w:tblHeader/>
                <w:tblCellSpacing w:w="0" w:type="dxa"/>
              </w:trPr>
              <w:tc>
                <w:tcPr>
                  <w:tcW w:w="360" w:type="dxa"/>
                  <w:hideMark/>
                </w:tcPr>
                <w:p w14:paraId="6DEBB662" w14:textId="77777777" w:rsidR="00D128FB" w:rsidRPr="00631F8B" w:rsidRDefault="00D128FB" w:rsidP="006E2051">
                  <w:r w:rsidRPr="00631F8B">
                    <w:t> </w:t>
                  </w:r>
                </w:p>
              </w:tc>
              <w:tc>
                <w:tcPr>
                  <w:tcW w:w="1500" w:type="dxa"/>
                  <w:hideMark/>
                </w:tcPr>
                <w:p w14:paraId="06C0CE08" w14:textId="77777777" w:rsidR="00D128FB" w:rsidRPr="00631F8B" w:rsidRDefault="00D128FB" w:rsidP="006E2051">
                  <w:r w:rsidRPr="00631F8B">
                    <w:t>Subtype van:</w:t>
                  </w:r>
                </w:p>
              </w:tc>
              <w:tc>
                <w:tcPr>
                  <w:tcW w:w="0" w:type="auto"/>
                  <w:hideMark/>
                </w:tcPr>
                <w:p w14:paraId="2DACC945" w14:textId="77777777" w:rsidR="00D128FB" w:rsidRPr="00631F8B" w:rsidRDefault="00D128FB" w:rsidP="006E2051">
                  <w:r w:rsidRPr="00631F8B">
                    <w:t>Label</w:t>
                  </w:r>
                </w:p>
              </w:tc>
            </w:tr>
            <w:tr w:rsidR="00D128FB" w:rsidRPr="00631F8B" w14:paraId="11EF47A4" w14:textId="77777777" w:rsidTr="006E2051">
              <w:trPr>
                <w:tblHeader/>
                <w:tblCellSpacing w:w="0" w:type="dxa"/>
              </w:trPr>
              <w:tc>
                <w:tcPr>
                  <w:tcW w:w="360" w:type="dxa"/>
                  <w:hideMark/>
                </w:tcPr>
                <w:p w14:paraId="47F5F503" w14:textId="77777777" w:rsidR="00D128FB" w:rsidRPr="00631F8B" w:rsidRDefault="00D128FB" w:rsidP="006E2051">
                  <w:r w:rsidRPr="00631F8B">
                    <w:t> </w:t>
                  </w:r>
                </w:p>
              </w:tc>
              <w:tc>
                <w:tcPr>
                  <w:tcW w:w="1500" w:type="dxa"/>
                  <w:hideMark/>
                </w:tcPr>
                <w:p w14:paraId="41C55C64" w14:textId="77777777" w:rsidR="00D128FB" w:rsidRPr="00631F8B" w:rsidRDefault="00D128FB" w:rsidP="006E2051">
                  <w:r w:rsidRPr="00631F8B">
                    <w:t>Omschrijving:</w:t>
                  </w:r>
                </w:p>
              </w:tc>
              <w:tc>
                <w:tcPr>
                  <w:tcW w:w="0" w:type="auto"/>
                  <w:hideMark/>
                </w:tcPr>
                <w:p w14:paraId="4B763C2C" w14:textId="77777777" w:rsidR="00D128FB" w:rsidRPr="00631F8B" w:rsidRDefault="00D128FB" w:rsidP="006E2051">
                  <w:r w:rsidRPr="00631F8B">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D128FB" w:rsidRPr="00631F8B" w14:paraId="56B3E24C" w14:textId="77777777" w:rsidTr="006E2051">
              <w:trPr>
                <w:tblHeader/>
                <w:tblCellSpacing w:w="0" w:type="dxa"/>
              </w:trPr>
              <w:tc>
                <w:tcPr>
                  <w:tcW w:w="360" w:type="dxa"/>
                  <w:hideMark/>
                </w:tcPr>
                <w:p w14:paraId="239C2862" w14:textId="77777777" w:rsidR="00D128FB" w:rsidRPr="00631F8B" w:rsidRDefault="00D128FB" w:rsidP="006E2051">
                  <w:r w:rsidRPr="00631F8B">
                    <w:t> </w:t>
                  </w:r>
                </w:p>
              </w:tc>
              <w:tc>
                <w:tcPr>
                  <w:tcW w:w="1500" w:type="dxa"/>
                  <w:hideMark/>
                </w:tcPr>
                <w:p w14:paraId="38C60E38" w14:textId="77777777" w:rsidR="00D128FB" w:rsidRPr="00631F8B" w:rsidRDefault="00D128FB" w:rsidP="006E2051">
                  <w:r w:rsidRPr="00631F8B">
                    <w:t>Stereotypes:</w:t>
                  </w:r>
                </w:p>
              </w:tc>
              <w:tc>
                <w:tcPr>
                  <w:tcW w:w="0" w:type="auto"/>
                  <w:hideMark/>
                </w:tcPr>
                <w:p w14:paraId="211C5349" w14:textId="77777777" w:rsidR="00D128FB" w:rsidRPr="00631F8B" w:rsidRDefault="00D128FB" w:rsidP="006E2051">
                  <w:r w:rsidRPr="00631F8B">
                    <w:t>«featureType»</w:t>
                  </w:r>
                </w:p>
              </w:tc>
            </w:tr>
          </w:tbl>
          <w:p w14:paraId="4DFD6216" w14:textId="77777777" w:rsidR="00D128FB" w:rsidRPr="00631F8B" w:rsidRDefault="00D128FB" w:rsidP="006E2051"/>
        </w:tc>
      </w:tr>
      <w:tr w:rsidR="00D128FB" w:rsidRPr="00631F8B" w14:paraId="2BE8C0A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29D9A4" w14:textId="77777777" w:rsidR="00D128FB" w:rsidRPr="00631F8B" w:rsidRDefault="00D128FB" w:rsidP="006E2051">
            <w:r w:rsidRPr="00631F8B">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8DF9868" w14:textId="77777777" w:rsidTr="006E2051">
              <w:trPr>
                <w:tblHeader/>
                <w:tblCellSpacing w:w="0" w:type="dxa"/>
              </w:trPr>
              <w:tc>
                <w:tcPr>
                  <w:tcW w:w="360" w:type="dxa"/>
                  <w:hideMark/>
                </w:tcPr>
                <w:p w14:paraId="148F45A4" w14:textId="77777777" w:rsidR="00D128FB" w:rsidRPr="00631F8B" w:rsidRDefault="00D128FB" w:rsidP="006E2051">
                  <w:r w:rsidRPr="00631F8B">
                    <w:t> </w:t>
                  </w:r>
                </w:p>
              </w:tc>
              <w:tc>
                <w:tcPr>
                  <w:tcW w:w="1500" w:type="dxa"/>
                  <w:hideMark/>
                </w:tcPr>
                <w:p w14:paraId="576F6EFB" w14:textId="77777777" w:rsidR="00D128FB" w:rsidRPr="00631F8B" w:rsidRDefault="00D128FB" w:rsidP="006E2051">
                  <w:r w:rsidRPr="00631F8B">
                    <w:t>Naam:</w:t>
                  </w:r>
                </w:p>
              </w:tc>
              <w:tc>
                <w:tcPr>
                  <w:tcW w:w="0" w:type="auto"/>
                  <w:hideMark/>
                </w:tcPr>
                <w:p w14:paraId="69017B2F" w14:textId="77777777" w:rsidR="00D128FB" w:rsidRPr="00631F8B" w:rsidRDefault="00D128FB" w:rsidP="006E2051"/>
              </w:tc>
            </w:tr>
            <w:tr w:rsidR="00D128FB" w:rsidRPr="00631F8B" w14:paraId="0FDE84A9" w14:textId="77777777" w:rsidTr="006E2051">
              <w:trPr>
                <w:tblHeader/>
                <w:tblCellSpacing w:w="0" w:type="dxa"/>
              </w:trPr>
              <w:tc>
                <w:tcPr>
                  <w:tcW w:w="360" w:type="dxa"/>
                  <w:hideMark/>
                </w:tcPr>
                <w:p w14:paraId="34E6C1EC" w14:textId="77777777" w:rsidR="00D128FB" w:rsidRPr="00631F8B" w:rsidRDefault="00D128FB" w:rsidP="006E2051">
                  <w:r w:rsidRPr="00631F8B">
                    <w:t> </w:t>
                  </w:r>
                </w:p>
              </w:tc>
              <w:tc>
                <w:tcPr>
                  <w:tcW w:w="1500" w:type="dxa"/>
                  <w:hideMark/>
                </w:tcPr>
                <w:p w14:paraId="13AA4331" w14:textId="77777777" w:rsidR="00D128FB" w:rsidRPr="00631F8B" w:rsidRDefault="00D128FB" w:rsidP="006E2051">
                  <w:r w:rsidRPr="00631F8B">
                    <w:t>Type:</w:t>
                  </w:r>
                </w:p>
              </w:tc>
              <w:tc>
                <w:tcPr>
                  <w:tcW w:w="0" w:type="auto"/>
                  <w:hideMark/>
                </w:tcPr>
                <w:p w14:paraId="05E07B15" w14:textId="77777777" w:rsidR="00D128FB" w:rsidRPr="00631F8B" w:rsidRDefault="00D128FB" w:rsidP="006E2051">
                  <w:r w:rsidRPr="00631F8B">
                    <w:t>Boolean</w:t>
                  </w:r>
                </w:p>
              </w:tc>
            </w:tr>
            <w:tr w:rsidR="00D128FB" w:rsidRPr="00631F8B" w14:paraId="05BD96C5" w14:textId="77777777" w:rsidTr="006E2051">
              <w:trPr>
                <w:tblHeader/>
                <w:tblCellSpacing w:w="0" w:type="dxa"/>
              </w:trPr>
              <w:tc>
                <w:tcPr>
                  <w:tcW w:w="360" w:type="dxa"/>
                  <w:hideMark/>
                </w:tcPr>
                <w:p w14:paraId="66940B6D" w14:textId="77777777" w:rsidR="00D128FB" w:rsidRPr="00631F8B" w:rsidRDefault="00D128FB" w:rsidP="006E2051">
                  <w:r w:rsidRPr="00631F8B">
                    <w:t> </w:t>
                  </w:r>
                </w:p>
              </w:tc>
              <w:tc>
                <w:tcPr>
                  <w:tcW w:w="1500" w:type="dxa"/>
                  <w:hideMark/>
                </w:tcPr>
                <w:p w14:paraId="5887521A" w14:textId="77777777" w:rsidR="00D128FB" w:rsidRPr="00631F8B" w:rsidRDefault="00D128FB" w:rsidP="006E2051">
                  <w:r w:rsidRPr="00631F8B">
                    <w:t>Definitie:</w:t>
                  </w:r>
                </w:p>
              </w:tc>
              <w:tc>
                <w:tcPr>
                  <w:tcW w:w="0" w:type="auto"/>
                  <w:hideMark/>
                </w:tcPr>
                <w:p w14:paraId="5A6592CD" w14:textId="77777777" w:rsidR="00D128FB" w:rsidRPr="00631F8B" w:rsidRDefault="00D128FB" w:rsidP="006E2051">
                  <w:r w:rsidRPr="00631F8B">
                    <w:t xml:space="preserve">Aangegeven wordt of het containerleidingelement bovengronds vanaf het maaiveld zichtbaar is. </w:t>
                  </w:r>
                </w:p>
              </w:tc>
            </w:tr>
            <w:tr w:rsidR="00D128FB" w:rsidRPr="00631F8B" w14:paraId="6186DAB4" w14:textId="77777777" w:rsidTr="006E2051">
              <w:trPr>
                <w:tblHeader/>
                <w:tblCellSpacing w:w="0" w:type="dxa"/>
              </w:trPr>
              <w:tc>
                <w:tcPr>
                  <w:tcW w:w="360" w:type="dxa"/>
                  <w:hideMark/>
                </w:tcPr>
                <w:p w14:paraId="554DC44E" w14:textId="77777777" w:rsidR="00D128FB" w:rsidRPr="00631F8B" w:rsidRDefault="00D128FB" w:rsidP="006E2051">
                  <w:r w:rsidRPr="00631F8B">
                    <w:t> </w:t>
                  </w:r>
                </w:p>
              </w:tc>
              <w:tc>
                <w:tcPr>
                  <w:tcW w:w="1500" w:type="dxa"/>
                  <w:hideMark/>
                </w:tcPr>
                <w:p w14:paraId="2370BBC8" w14:textId="77777777" w:rsidR="00D128FB" w:rsidRPr="00631F8B" w:rsidRDefault="00D128FB" w:rsidP="006E2051">
                  <w:r w:rsidRPr="00631F8B">
                    <w:t>Multipliciteit:</w:t>
                  </w:r>
                </w:p>
              </w:tc>
              <w:tc>
                <w:tcPr>
                  <w:tcW w:w="0" w:type="auto"/>
                  <w:hideMark/>
                </w:tcPr>
                <w:p w14:paraId="36E09A29" w14:textId="77777777" w:rsidR="00D128FB" w:rsidRPr="00631F8B" w:rsidRDefault="00D128FB" w:rsidP="006E2051">
                  <w:r w:rsidRPr="00631F8B">
                    <w:t>0..1</w:t>
                  </w:r>
                </w:p>
              </w:tc>
            </w:tr>
          </w:tbl>
          <w:p w14:paraId="0D8113FE" w14:textId="77777777" w:rsidR="00D128FB" w:rsidRPr="00631F8B" w:rsidRDefault="00D128FB" w:rsidP="006E2051"/>
        </w:tc>
      </w:tr>
      <w:tr w:rsidR="00D128FB" w:rsidRPr="00631F8B" w14:paraId="09BE7AF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32B3A9" w14:textId="77777777"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44B7070" w14:textId="77777777" w:rsidTr="006E2051">
              <w:trPr>
                <w:tblHeader/>
                <w:tblCellSpacing w:w="0" w:type="dxa"/>
              </w:trPr>
              <w:tc>
                <w:tcPr>
                  <w:tcW w:w="360" w:type="dxa"/>
                  <w:hideMark/>
                </w:tcPr>
                <w:p w14:paraId="032325B4" w14:textId="77777777" w:rsidR="00D128FB" w:rsidRPr="00631F8B" w:rsidRDefault="00D128FB" w:rsidP="006E2051">
                  <w:r w:rsidRPr="00631F8B">
                    <w:t> </w:t>
                  </w:r>
                </w:p>
              </w:tc>
              <w:tc>
                <w:tcPr>
                  <w:tcW w:w="1500" w:type="dxa"/>
                  <w:hideMark/>
                </w:tcPr>
                <w:p w14:paraId="766A0C8E" w14:textId="77777777" w:rsidR="00D128FB" w:rsidRPr="00631F8B" w:rsidRDefault="00D128FB" w:rsidP="006E2051">
                  <w:r w:rsidRPr="00631F8B">
                    <w:t>Naam:</w:t>
                  </w:r>
                </w:p>
              </w:tc>
              <w:tc>
                <w:tcPr>
                  <w:tcW w:w="0" w:type="auto"/>
                  <w:hideMark/>
                </w:tcPr>
                <w:p w14:paraId="5D709D32" w14:textId="77777777" w:rsidR="00D128FB" w:rsidRPr="00631F8B" w:rsidRDefault="00D128FB" w:rsidP="006E2051"/>
              </w:tc>
            </w:tr>
            <w:tr w:rsidR="00D128FB" w:rsidRPr="00631F8B" w14:paraId="43F33587" w14:textId="77777777" w:rsidTr="006E2051">
              <w:trPr>
                <w:tblHeader/>
                <w:tblCellSpacing w:w="0" w:type="dxa"/>
              </w:trPr>
              <w:tc>
                <w:tcPr>
                  <w:tcW w:w="360" w:type="dxa"/>
                  <w:hideMark/>
                </w:tcPr>
                <w:p w14:paraId="1D255A65" w14:textId="77777777" w:rsidR="00D128FB" w:rsidRPr="00631F8B" w:rsidRDefault="00D128FB" w:rsidP="006E2051">
                  <w:r w:rsidRPr="00631F8B">
                    <w:t> </w:t>
                  </w:r>
                </w:p>
              </w:tc>
              <w:tc>
                <w:tcPr>
                  <w:tcW w:w="1500" w:type="dxa"/>
                  <w:hideMark/>
                </w:tcPr>
                <w:p w14:paraId="3D09A923" w14:textId="77777777" w:rsidR="00D128FB" w:rsidRPr="00631F8B" w:rsidRDefault="00D128FB" w:rsidP="006E2051">
                  <w:r w:rsidRPr="00631F8B">
                    <w:t>Type:</w:t>
                  </w:r>
                </w:p>
              </w:tc>
              <w:tc>
                <w:tcPr>
                  <w:tcW w:w="0" w:type="auto"/>
                  <w:hideMark/>
                </w:tcPr>
                <w:p w14:paraId="36AA7264" w14:textId="77777777" w:rsidR="00D128FB" w:rsidRPr="00631F8B" w:rsidRDefault="00D128FB" w:rsidP="006E2051">
                  <w:r w:rsidRPr="00631F8B">
                    <w:t>NauwkeurigheidXYvalue</w:t>
                  </w:r>
                </w:p>
              </w:tc>
            </w:tr>
            <w:tr w:rsidR="00D128FB" w:rsidRPr="00631F8B" w14:paraId="6E658867" w14:textId="77777777" w:rsidTr="006E2051">
              <w:trPr>
                <w:tblHeader/>
                <w:tblCellSpacing w:w="0" w:type="dxa"/>
              </w:trPr>
              <w:tc>
                <w:tcPr>
                  <w:tcW w:w="360" w:type="dxa"/>
                  <w:hideMark/>
                </w:tcPr>
                <w:p w14:paraId="645955A8" w14:textId="77777777" w:rsidR="00D128FB" w:rsidRPr="00631F8B" w:rsidRDefault="00D128FB" w:rsidP="006E2051">
                  <w:r w:rsidRPr="00631F8B">
                    <w:t> </w:t>
                  </w:r>
                </w:p>
              </w:tc>
              <w:tc>
                <w:tcPr>
                  <w:tcW w:w="1500" w:type="dxa"/>
                  <w:hideMark/>
                </w:tcPr>
                <w:p w14:paraId="5237F129" w14:textId="77777777" w:rsidR="00D128FB" w:rsidRPr="00631F8B" w:rsidRDefault="00D128FB" w:rsidP="006E2051">
                  <w:r w:rsidRPr="00631F8B">
                    <w:t>Definitie:</w:t>
                  </w:r>
                </w:p>
              </w:tc>
              <w:tc>
                <w:tcPr>
                  <w:tcW w:w="0" w:type="auto"/>
                  <w:hideMark/>
                </w:tcPr>
                <w:p w14:paraId="472B97A6" w14:textId="77777777"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14:paraId="6895F02C" w14:textId="77777777" w:rsidTr="006E2051">
              <w:trPr>
                <w:tblHeader/>
                <w:tblCellSpacing w:w="0" w:type="dxa"/>
              </w:trPr>
              <w:tc>
                <w:tcPr>
                  <w:tcW w:w="360" w:type="dxa"/>
                  <w:hideMark/>
                </w:tcPr>
                <w:p w14:paraId="482ED419" w14:textId="77777777" w:rsidR="00D128FB" w:rsidRPr="00631F8B" w:rsidRDefault="00D128FB" w:rsidP="006E2051">
                  <w:r w:rsidRPr="00631F8B">
                    <w:t> </w:t>
                  </w:r>
                </w:p>
              </w:tc>
              <w:tc>
                <w:tcPr>
                  <w:tcW w:w="1500" w:type="dxa"/>
                  <w:hideMark/>
                </w:tcPr>
                <w:p w14:paraId="478BA683" w14:textId="77777777" w:rsidR="00D128FB" w:rsidRPr="00631F8B" w:rsidRDefault="00D128FB" w:rsidP="006E2051">
                  <w:r w:rsidRPr="00631F8B">
                    <w:t>Omschrijving:</w:t>
                  </w:r>
                </w:p>
              </w:tc>
              <w:tc>
                <w:tcPr>
                  <w:tcW w:w="0" w:type="auto"/>
                  <w:hideMark/>
                </w:tcPr>
                <w:p w14:paraId="537FCADA" w14:textId="77777777" w:rsidR="00D128FB" w:rsidRPr="00631F8B" w:rsidRDefault="00D128FB" w:rsidP="006E2051">
                  <w:r w:rsidRPr="00631F8B">
                    <w:t xml:space="preserve">De nauwkeurigheid voor WION is minimaal +/- 1 meter. </w:t>
                  </w:r>
                </w:p>
              </w:tc>
            </w:tr>
            <w:tr w:rsidR="00D128FB" w:rsidRPr="00631F8B" w14:paraId="38F12F10" w14:textId="77777777" w:rsidTr="006E2051">
              <w:trPr>
                <w:tblHeader/>
                <w:tblCellSpacing w:w="0" w:type="dxa"/>
              </w:trPr>
              <w:tc>
                <w:tcPr>
                  <w:tcW w:w="360" w:type="dxa"/>
                  <w:hideMark/>
                </w:tcPr>
                <w:p w14:paraId="5B2BC62A" w14:textId="77777777" w:rsidR="00D128FB" w:rsidRPr="00631F8B" w:rsidRDefault="00D128FB" w:rsidP="006E2051">
                  <w:r w:rsidRPr="00631F8B">
                    <w:t> </w:t>
                  </w:r>
                </w:p>
              </w:tc>
              <w:tc>
                <w:tcPr>
                  <w:tcW w:w="1500" w:type="dxa"/>
                  <w:hideMark/>
                </w:tcPr>
                <w:p w14:paraId="395E0E9A" w14:textId="77777777" w:rsidR="00D128FB" w:rsidRPr="00631F8B" w:rsidRDefault="00D128FB" w:rsidP="006E2051">
                  <w:r w:rsidRPr="00631F8B">
                    <w:t>Multipliciteit:</w:t>
                  </w:r>
                </w:p>
              </w:tc>
              <w:tc>
                <w:tcPr>
                  <w:tcW w:w="0" w:type="auto"/>
                  <w:hideMark/>
                </w:tcPr>
                <w:p w14:paraId="6862FF83" w14:textId="77777777" w:rsidR="00D128FB" w:rsidRPr="00631F8B" w:rsidRDefault="00D128FB" w:rsidP="006E2051">
                  <w:r w:rsidRPr="00631F8B">
                    <w:t>0..1</w:t>
                  </w:r>
                </w:p>
              </w:tc>
            </w:tr>
          </w:tbl>
          <w:p w14:paraId="17A756ED" w14:textId="77777777" w:rsidR="00D128FB" w:rsidRPr="00631F8B" w:rsidRDefault="00D128FB" w:rsidP="006E2051"/>
        </w:tc>
      </w:tr>
      <w:tr w:rsidR="00D128FB" w:rsidRPr="00631F8B" w14:paraId="7495AF4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8050C3" w14:textId="77777777" w:rsidR="00D128FB" w:rsidRPr="00631F8B" w:rsidRDefault="00D128FB" w:rsidP="006E2051">
            <w:r w:rsidRPr="00631F8B">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8F9FD40" w14:textId="77777777" w:rsidTr="006E2051">
              <w:trPr>
                <w:tblHeader/>
                <w:tblCellSpacing w:w="0" w:type="dxa"/>
              </w:trPr>
              <w:tc>
                <w:tcPr>
                  <w:tcW w:w="360" w:type="dxa"/>
                  <w:hideMark/>
                </w:tcPr>
                <w:p w14:paraId="34A72C6C" w14:textId="77777777" w:rsidR="00D128FB" w:rsidRPr="00631F8B" w:rsidRDefault="00D128FB" w:rsidP="006E2051">
                  <w:r w:rsidRPr="00631F8B">
                    <w:lastRenderedPageBreak/>
                    <w:t> </w:t>
                  </w:r>
                </w:p>
              </w:tc>
              <w:tc>
                <w:tcPr>
                  <w:tcW w:w="1500" w:type="dxa"/>
                  <w:hideMark/>
                </w:tcPr>
                <w:p w14:paraId="0C5FEE26" w14:textId="77777777" w:rsidR="00D128FB" w:rsidRPr="00631F8B" w:rsidRDefault="00D128FB" w:rsidP="006E2051">
                  <w:r w:rsidRPr="00631F8B">
                    <w:t>Naam:</w:t>
                  </w:r>
                </w:p>
              </w:tc>
              <w:tc>
                <w:tcPr>
                  <w:tcW w:w="0" w:type="auto"/>
                  <w:hideMark/>
                </w:tcPr>
                <w:p w14:paraId="573FE326" w14:textId="77777777" w:rsidR="00D128FB" w:rsidRPr="00631F8B" w:rsidRDefault="00D128FB" w:rsidP="006E2051"/>
              </w:tc>
            </w:tr>
            <w:tr w:rsidR="00D128FB" w:rsidRPr="00631F8B" w14:paraId="0D6447D7" w14:textId="77777777" w:rsidTr="006E2051">
              <w:trPr>
                <w:tblHeader/>
                <w:tblCellSpacing w:w="0" w:type="dxa"/>
              </w:trPr>
              <w:tc>
                <w:tcPr>
                  <w:tcW w:w="360" w:type="dxa"/>
                  <w:hideMark/>
                </w:tcPr>
                <w:p w14:paraId="39754EED" w14:textId="77777777" w:rsidR="00D128FB" w:rsidRPr="00631F8B" w:rsidRDefault="00D128FB" w:rsidP="006E2051">
                  <w:r w:rsidRPr="00631F8B">
                    <w:t> </w:t>
                  </w:r>
                </w:p>
              </w:tc>
              <w:tc>
                <w:tcPr>
                  <w:tcW w:w="1500" w:type="dxa"/>
                  <w:hideMark/>
                </w:tcPr>
                <w:p w14:paraId="6461A94C" w14:textId="77777777" w:rsidR="00D128FB" w:rsidRPr="00631F8B" w:rsidRDefault="00D128FB" w:rsidP="006E2051">
                  <w:r w:rsidRPr="00631F8B">
                    <w:t>Type:</w:t>
                  </w:r>
                </w:p>
              </w:tc>
              <w:tc>
                <w:tcPr>
                  <w:tcW w:w="0" w:type="auto"/>
                  <w:hideMark/>
                </w:tcPr>
                <w:p w14:paraId="11A8A23A" w14:textId="77777777" w:rsidR="00D128FB" w:rsidRPr="00631F8B" w:rsidRDefault="00D128FB" w:rsidP="006E2051">
                  <w:r w:rsidRPr="00631F8B">
                    <w:t>NEN3610ID</w:t>
                  </w:r>
                </w:p>
              </w:tc>
            </w:tr>
            <w:tr w:rsidR="00D128FB" w:rsidRPr="00631F8B" w14:paraId="51BE04C0" w14:textId="77777777" w:rsidTr="006E2051">
              <w:trPr>
                <w:tblHeader/>
                <w:tblCellSpacing w:w="0" w:type="dxa"/>
              </w:trPr>
              <w:tc>
                <w:tcPr>
                  <w:tcW w:w="360" w:type="dxa"/>
                  <w:hideMark/>
                </w:tcPr>
                <w:p w14:paraId="5B24C27E" w14:textId="77777777" w:rsidR="00D128FB" w:rsidRPr="00631F8B" w:rsidRDefault="00D128FB" w:rsidP="006E2051">
                  <w:r w:rsidRPr="00631F8B">
                    <w:t> </w:t>
                  </w:r>
                </w:p>
              </w:tc>
              <w:tc>
                <w:tcPr>
                  <w:tcW w:w="1500" w:type="dxa"/>
                  <w:hideMark/>
                </w:tcPr>
                <w:p w14:paraId="2C464F3D" w14:textId="77777777" w:rsidR="00D128FB" w:rsidRPr="00631F8B" w:rsidRDefault="00D128FB" w:rsidP="006E2051">
                  <w:r w:rsidRPr="00631F8B">
                    <w:t>Definitie:</w:t>
                  </w:r>
                </w:p>
              </w:tc>
              <w:tc>
                <w:tcPr>
                  <w:tcW w:w="0" w:type="auto"/>
                  <w:hideMark/>
                </w:tcPr>
                <w:p w14:paraId="205AAD7B" w14:textId="77777777" w:rsidR="00D128FB" w:rsidRPr="00631F8B" w:rsidRDefault="00D128FB" w:rsidP="006E2051">
                  <w:r w:rsidRPr="00631F8B">
                    <w:t xml:space="preserve">Verwijzing naar het ID van het overeenkomstige object uit de Basisregistratie Grootschalige Topografie of pluslaag. </w:t>
                  </w:r>
                </w:p>
              </w:tc>
            </w:tr>
            <w:tr w:rsidR="00D128FB" w:rsidRPr="00631F8B" w14:paraId="6E87A067" w14:textId="77777777" w:rsidTr="006E2051">
              <w:trPr>
                <w:tblHeader/>
                <w:tblCellSpacing w:w="0" w:type="dxa"/>
              </w:trPr>
              <w:tc>
                <w:tcPr>
                  <w:tcW w:w="360" w:type="dxa"/>
                  <w:hideMark/>
                </w:tcPr>
                <w:p w14:paraId="01C91504" w14:textId="77777777" w:rsidR="00D128FB" w:rsidRPr="00631F8B" w:rsidRDefault="00D128FB" w:rsidP="006E2051">
                  <w:r w:rsidRPr="00631F8B">
                    <w:t> </w:t>
                  </w:r>
                </w:p>
              </w:tc>
              <w:tc>
                <w:tcPr>
                  <w:tcW w:w="1500" w:type="dxa"/>
                  <w:hideMark/>
                </w:tcPr>
                <w:p w14:paraId="1A37F713" w14:textId="77777777" w:rsidR="00D128FB" w:rsidRPr="00631F8B" w:rsidRDefault="00D128FB" w:rsidP="006E2051">
                  <w:r w:rsidRPr="00631F8B">
                    <w:t>Multipliciteit:</w:t>
                  </w:r>
                </w:p>
              </w:tc>
              <w:tc>
                <w:tcPr>
                  <w:tcW w:w="0" w:type="auto"/>
                  <w:hideMark/>
                </w:tcPr>
                <w:p w14:paraId="700E455B" w14:textId="77777777" w:rsidR="00D128FB" w:rsidRPr="00631F8B" w:rsidRDefault="00D128FB" w:rsidP="006E2051">
                  <w:r w:rsidRPr="00631F8B">
                    <w:t>0..1</w:t>
                  </w:r>
                </w:p>
              </w:tc>
            </w:tr>
          </w:tbl>
          <w:p w14:paraId="6421826E" w14:textId="77777777" w:rsidR="00D128FB" w:rsidRPr="00631F8B" w:rsidRDefault="00D128FB" w:rsidP="006E2051"/>
        </w:tc>
      </w:tr>
      <w:tr w:rsidR="00D128FB" w:rsidRPr="00631F8B" w14:paraId="5B60D94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71C6D4" w14:textId="77777777" w:rsidR="00D128FB" w:rsidRPr="00631F8B" w:rsidRDefault="00D128FB" w:rsidP="006E2051">
            <w:r w:rsidRPr="00631F8B">
              <w:rPr>
                <w:b/>
                <w:bCs/>
              </w:rPr>
              <w:lastRenderedPageBreak/>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A211266" w14:textId="77777777" w:rsidTr="006E2051">
              <w:trPr>
                <w:tblHeader/>
                <w:tblCellSpacing w:w="0" w:type="dxa"/>
              </w:trPr>
              <w:tc>
                <w:tcPr>
                  <w:tcW w:w="360" w:type="dxa"/>
                  <w:hideMark/>
                </w:tcPr>
                <w:p w14:paraId="00E58810" w14:textId="77777777" w:rsidR="00D128FB" w:rsidRPr="00631F8B" w:rsidRDefault="00D128FB" w:rsidP="006E2051">
                  <w:r w:rsidRPr="00631F8B">
                    <w:t> </w:t>
                  </w:r>
                </w:p>
              </w:tc>
              <w:tc>
                <w:tcPr>
                  <w:tcW w:w="1500" w:type="dxa"/>
                  <w:hideMark/>
                </w:tcPr>
                <w:p w14:paraId="00A18783" w14:textId="77777777" w:rsidR="00D128FB" w:rsidRPr="00631F8B" w:rsidRDefault="00D128FB" w:rsidP="006E2051">
                  <w:r w:rsidRPr="00631F8B">
                    <w:t>Naam:</w:t>
                  </w:r>
                </w:p>
              </w:tc>
              <w:tc>
                <w:tcPr>
                  <w:tcW w:w="0" w:type="auto"/>
                  <w:hideMark/>
                </w:tcPr>
                <w:p w14:paraId="4FD85AD2" w14:textId="77777777" w:rsidR="00D128FB" w:rsidRPr="00631F8B" w:rsidRDefault="00D128FB" w:rsidP="006E2051"/>
              </w:tc>
            </w:tr>
            <w:tr w:rsidR="00D128FB" w:rsidRPr="00631F8B" w14:paraId="46643249" w14:textId="77777777" w:rsidTr="006E2051">
              <w:trPr>
                <w:tblHeader/>
                <w:tblCellSpacing w:w="0" w:type="dxa"/>
              </w:trPr>
              <w:tc>
                <w:tcPr>
                  <w:tcW w:w="360" w:type="dxa"/>
                  <w:hideMark/>
                </w:tcPr>
                <w:p w14:paraId="21CBB80F" w14:textId="77777777" w:rsidR="00D128FB" w:rsidRPr="00631F8B" w:rsidRDefault="00D128FB" w:rsidP="006E2051">
                  <w:r w:rsidRPr="00631F8B">
                    <w:t> </w:t>
                  </w:r>
                </w:p>
              </w:tc>
              <w:tc>
                <w:tcPr>
                  <w:tcW w:w="1500" w:type="dxa"/>
                  <w:hideMark/>
                </w:tcPr>
                <w:p w14:paraId="1F60EB99" w14:textId="77777777" w:rsidR="00D128FB" w:rsidRPr="00631F8B" w:rsidRDefault="00D128FB" w:rsidP="006E2051">
                  <w:r w:rsidRPr="00631F8B">
                    <w:t>Type:</w:t>
                  </w:r>
                </w:p>
              </w:tc>
              <w:tc>
                <w:tcPr>
                  <w:tcW w:w="0" w:type="auto"/>
                  <w:hideMark/>
                </w:tcPr>
                <w:p w14:paraId="643AFF62" w14:textId="77777777" w:rsidR="00D128FB" w:rsidRPr="00631F8B" w:rsidRDefault="00D128FB" w:rsidP="006E2051">
                  <w:r w:rsidRPr="00631F8B">
                    <w:t>Measure</w:t>
                  </w:r>
                </w:p>
              </w:tc>
            </w:tr>
            <w:tr w:rsidR="00D128FB" w:rsidRPr="00631F8B" w14:paraId="499FACBC" w14:textId="77777777" w:rsidTr="006E2051">
              <w:trPr>
                <w:tblHeader/>
                <w:tblCellSpacing w:w="0" w:type="dxa"/>
              </w:trPr>
              <w:tc>
                <w:tcPr>
                  <w:tcW w:w="360" w:type="dxa"/>
                  <w:hideMark/>
                </w:tcPr>
                <w:p w14:paraId="0CE9F2A3" w14:textId="77777777" w:rsidR="00D128FB" w:rsidRPr="00631F8B" w:rsidRDefault="00D128FB" w:rsidP="006E2051">
                  <w:r w:rsidRPr="00631F8B">
                    <w:t> </w:t>
                  </w:r>
                </w:p>
              </w:tc>
              <w:tc>
                <w:tcPr>
                  <w:tcW w:w="1500" w:type="dxa"/>
                  <w:hideMark/>
                </w:tcPr>
                <w:p w14:paraId="060E2212" w14:textId="77777777" w:rsidR="00D128FB" w:rsidRPr="00631F8B" w:rsidRDefault="00D128FB" w:rsidP="006E2051">
                  <w:r w:rsidRPr="00631F8B">
                    <w:t>Definitie:</w:t>
                  </w:r>
                </w:p>
              </w:tc>
              <w:tc>
                <w:tcPr>
                  <w:tcW w:w="0" w:type="auto"/>
                  <w:hideMark/>
                </w:tcPr>
                <w:p w14:paraId="673DD19F" w14:textId="77777777" w:rsidR="00D128FB" w:rsidRPr="00631F8B" w:rsidRDefault="00D128FB" w:rsidP="006E2051">
                  <w:r w:rsidRPr="00631F8B">
                    <w:t xml:space="preserve">Hoek waaronder een puntsymbool wordt weergegeven. </w:t>
                  </w:r>
                </w:p>
              </w:tc>
            </w:tr>
            <w:tr w:rsidR="00D128FB" w:rsidRPr="00631F8B" w14:paraId="472113B9" w14:textId="77777777" w:rsidTr="006E2051">
              <w:trPr>
                <w:tblHeader/>
                <w:tblCellSpacing w:w="0" w:type="dxa"/>
              </w:trPr>
              <w:tc>
                <w:tcPr>
                  <w:tcW w:w="360" w:type="dxa"/>
                  <w:hideMark/>
                </w:tcPr>
                <w:p w14:paraId="0DB27853" w14:textId="77777777" w:rsidR="00D128FB" w:rsidRPr="00631F8B" w:rsidRDefault="00D128FB" w:rsidP="006E2051">
                  <w:r w:rsidRPr="00631F8B">
                    <w:t> </w:t>
                  </w:r>
                </w:p>
              </w:tc>
              <w:tc>
                <w:tcPr>
                  <w:tcW w:w="1500" w:type="dxa"/>
                  <w:hideMark/>
                </w:tcPr>
                <w:p w14:paraId="12BEBB55" w14:textId="77777777" w:rsidR="00D128FB" w:rsidRPr="00631F8B" w:rsidRDefault="00D128FB" w:rsidP="006E2051">
                  <w:r w:rsidRPr="00631F8B">
                    <w:t>Omschrijving:</w:t>
                  </w:r>
                </w:p>
              </w:tc>
              <w:tc>
                <w:tcPr>
                  <w:tcW w:w="0" w:type="auto"/>
                  <w:hideMark/>
                </w:tcPr>
                <w:p w14:paraId="3A2561AE" w14:textId="77777777" w:rsidR="00D128FB" w:rsidRPr="00631F8B" w:rsidRDefault="00D128FB" w:rsidP="006E2051">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14:paraId="53382A80" w14:textId="77777777" w:rsidTr="006E2051">
              <w:trPr>
                <w:tblHeader/>
                <w:tblCellSpacing w:w="0" w:type="dxa"/>
              </w:trPr>
              <w:tc>
                <w:tcPr>
                  <w:tcW w:w="360" w:type="dxa"/>
                  <w:hideMark/>
                </w:tcPr>
                <w:p w14:paraId="5AFE6CEF" w14:textId="77777777" w:rsidR="00D128FB" w:rsidRPr="00631F8B" w:rsidRDefault="00D128FB" w:rsidP="006E2051">
                  <w:r w:rsidRPr="00631F8B">
                    <w:t> </w:t>
                  </w:r>
                </w:p>
              </w:tc>
              <w:tc>
                <w:tcPr>
                  <w:tcW w:w="1500" w:type="dxa"/>
                  <w:hideMark/>
                </w:tcPr>
                <w:p w14:paraId="6DA5E6A9" w14:textId="77777777" w:rsidR="00D128FB" w:rsidRPr="00631F8B" w:rsidRDefault="00D128FB" w:rsidP="006E2051">
                  <w:r w:rsidRPr="00631F8B">
                    <w:t>Multipliciteit:</w:t>
                  </w:r>
                </w:p>
              </w:tc>
              <w:tc>
                <w:tcPr>
                  <w:tcW w:w="0" w:type="auto"/>
                  <w:hideMark/>
                </w:tcPr>
                <w:p w14:paraId="108ED96F" w14:textId="77777777" w:rsidR="00D128FB" w:rsidRPr="00631F8B" w:rsidRDefault="00D128FB" w:rsidP="006E2051">
                  <w:r w:rsidRPr="00631F8B">
                    <w:t>0..1</w:t>
                  </w:r>
                </w:p>
              </w:tc>
            </w:tr>
          </w:tbl>
          <w:p w14:paraId="2CC34CAA" w14:textId="77777777" w:rsidR="00D128FB" w:rsidRPr="00631F8B" w:rsidRDefault="00D128FB" w:rsidP="006E2051"/>
        </w:tc>
      </w:tr>
      <w:tr w:rsidR="00D128FB" w:rsidRPr="00631F8B" w14:paraId="614C936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7BF8CB" w14:textId="77777777"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2023F88" w14:textId="77777777" w:rsidTr="006E2051">
              <w:trPr>
                <w:tblHeader/>
                <w:tblCellSpacing w:w="0" w:type="dxa"/>
              </w:trPr>
              <w:tc>
                <w:tcPr>
                  <w:tcW w:w="360" w:type="dxa"/>
                  <w:hideMark/>
                </w:tcPr>
                <w:p w14:paraId="08045D97" w14:textId="77777777" w:rsidR="00D128FB" w:rsidRPr="00631F8B" w:rsidRDefault="00D128FB" w:rsidP="006E2051">
                  <w:r w:rsidRPr="00631F8B">
                    <w:t> </w:t>
                  </w:r>
                </w:p>
              </w:tc>
              <w:tc>
                <w:tcPr>
                  <w:tcW w:w="1500" w:type="dxa"/>
                  <w:hideMark/>
                </w:tcPr>
                <w:p w14:paraId="2A87152A" w14:textId="77777777" w:rsidR="00D128FB" w:rsidRPr="00631F8B" w:rsidRDefault="00D128FB" w:rsidP="006E2051">
                  <w:r w:rsidRPr="00631F8B">
                    <w:t>Naam:</w:t>
                  </w:r>
                </w:p>
              </w:tc>
              <w:tc>
                <w:tcPr>
                  <w:tcW w:w="0" w:type="auto"/>
                  <w:hideMark/>
                </w:tcPr>
                <w:p w14:paraId="1B43C5A6" w14:textId="77777777" w:rsidR="00D128FB" w:rsidRPr="00631F8B" w:rsidRDefault="00D128FB" w:rsidP="006E2051"/>
              </w:tc>
            </w:tr>
            <w:tr w:rsidR="00D128FB" w:rsidRPr="00631F8B" w14:paraId="2C32E474" w14:textId="77777777" w:rsidTr="006E2051">
              <w:trPr>
                <w:tblHeader/>
                <w:tblCellSpacing w:w="0" w:type="dxa"/>
              </w:trPr>
              <w:tc>
                <w:tcPr>
                  <w:tcW w:w="360" w:type="dxa"/>
                  <w:hideMark/>
                </w:tcPr>
                <w:p w14:paraId="7B4C1028" w14:textId="77777777" w:rsidR="00D128FB" w:rsidRPr="00631F8B" w:rsidRDefault="00D128FB" w:rsidP="006E2051">
                  <w:r w:rsidRPr="00631F8B">
                    <w:t> </w:t>
                  </w:r>
                </w:p>
              </w:tc>
              <w:tc>
                <w:tcPr>
                  <w:tcW w:w="1500" w:type="dxa"/>
                  <w:hideMark/>
                </w:tcPr>
                <w:p w14:paraId="3014C0E0" w14:textId="77777777" w:rsidR="00D128FB" w:rsidRPr="00631F8B" w:rsidRDefault="00D128FB" w:rsidP="006E2051">
                  <w:r w:rsidRPr="00631F8B">
                    <w:t>Type:</w:t>
                  </w:r>
                </w:p>
              </w:tc>
              <w:tc>
                <w:tcPr>
                  <w:tcW w:w="0" w:type="auto"/>
                  <w:hideMark/>
                </w:tcPr>
                <w:p w14:paraId="27380C0C" w14:textId="77777777" w:rsidR="00D128FB" w:rsidRPr="00631F8B" w:rsidRDefault="00D128FB" w:rsidP="006E2051">
                  <w:r w:rsidRPr="00631F8B">
                    <w:t>ExtraInformatie</w:t>
                  </w:r>
                </w:p>
              </w:tc>
            </w:tr>
            <w:tr w:rsidR="00D128FB" w:rsidRPr="00631F8B" w14:paraId="1C4DA1D9" w14:textId="77777777" w:rsidTr="006E2051">
              <w:trPr>
                <w:tblHeader/>
                <w:tblCellSpacing w:w="0" w:type="dxa"/>
              </w:trPr>
              <w:tc>
                <w:tcPr>
                  <w:tcW w:w="360" w:type="dxa"/>
                  <w:hideMark/>
                </w:tcPr>
                <w:p w14:paraId="3773038B" w14:textId="77777777" w:rsidR="00D128FB" w:rsidRPr="00631F8B" w:rsidRDefault="00D128FB" w:rsidP="006E2051">
                  <w:r w:rsidRPr="00631F8B">
                    <w:t> </w:t>
                  </w:r>
                </w:p>
              </w:tc>
              <w:tc>
                <w:tcPr>
                  <w:tcW w:w="1500" w:type="dxa"/>
                  <w:hideMark/>
                </w:tcPr>
                <w:p w14:paraId="525BB753" w14:textId="77777777" w:rsidR="00D128FB" w:rsidRPr="00631F8B" w:rsidRDefault="00D128FB" w:rsidP="006E2051">
                  <w:r w:rsidRPr="00631F8B">
                    <w:t>Definitie:</w:t>
                  </w:r>
                </w:p>
              </w:tc>
              <w:tc>
                <w:tcPr>
                  <w:tcW w:w="0" w:type="auto"/>
                  <w:hideMark/>
                </w:tcPr>
                <w:p w14:paraId="2394BE1A" w14:textId="77777777" w:rsidR="00D128FB" w:rsidRPr="00631F8B" w:rsidRDefault="00D128FB" w:rsidP="006E2051">
                  <w:r w:rsidRPr="00631F8B">
                    <w:t xml:space="preserve">Extra informatie over dit object. </w:t>
                  </w:r>
                </w:p>
              </w:tc>
            </w:tr>
            <w:tr w:rsidR="00D128FB" w:rsidRPr="00631F8B" w14:paraId="6CA4D0C2" w14:textId="77777777" w:rsidTr="006E2051">
              <w:trPr>
                <w:tblHeader/>
                <w:tblCellSpacing w:w="0" w:type="dxa"/>
              </w:trPr>
              <w:tc>
                <w:tcPr>
                  <w:tcW w:w="360" w:type="dxa"/>
                  <w:hideMark/>
                </w:tcPr>
                <w:p w14:paraId="6946B05C" w14:textId="77777777" w:rsidR="00D128FB" w:rsidRPr="00631F8B" w:rsidRDefault="00D128FB" w:rsidP="006E2051">
                  <w:r w:rsidRPr="00631F8B">
                    <w:t> </w:t>
                  </w:r>
                </w:p>
              </w:tc>
              <w:tc>
                <w:tcPr>
                  <w:tcW w:w="1500" w:type="dxa"/>
                  <w:hideMark/>
                </w:tcPr>
                <w:p w14:paraId="57E8B1E8" w14:textId="77777777" w:rsidR="00D128FB" w:rsidRPr="00631F8B" w:rsidRDefault="00D128FB" w:rsidP="006E2051">
                  <w:r w:rsidRPr="00631F8B">
                    <w:t>Multipliciteit:</w:t>
                  </w:r>
                </w:p>
              </w:tc>
              <w:tc>
                <w:tcPr>
                  <w:tcW w:w="0" w:type="auto"/>
                  <w:hideMark/>
                </w:tcPr>
                <w:p w14:paraId="14FDEE1F" w14:textId="77777777" w:rsidR="00D128FB" w:rsidRPr="00631F8B" w:rsidRDefault="00D128FB" w:rsidP="006E2051">
                  <w:r w:rsidRPr="00631F8B">
                    <w:t>0..*</w:t>
                  </w:r>
                </w:p>
              </w:tc>
            </w:tr>
          </w:tbl>
          <w:p w14:paraId="09E996D8" w14:textId="77777777" w:rsidR="00D128FB" w:rsidRPr="00631F8B" w:rsidRDefault="00D128FB" w:rsidP="006E2051"/>
        </w:tc>
      </w:tr>
      <w:tr w:rsidR="00D128FB" w:rsidRPr="00631F8B" w14:paraId="68D75E1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BF42A3" w14:textId="77777777"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5CEF5BD" w14:textId="77777777" w:rsidTr="006E2051">
              <w:trPr>
                <w:tblHeader/>
                <w:tblCellSpacing w:w="0" w:type="dxa"/>
              </w:trPr>
              <w:tc>
                <w:tcPr>
                  <w:tcW w:w="360" w:type="dxa"/>
                  <w:hideMark/>
                </w:tcPr>
                <w:p w14:paraId="316C42DA" w14:textId="77777777" w:rsidR="00D128FB" w:rsidRPr="00631F8B" w:rsidRDefault="00D128FB" w:rsidP="006E2051">
                  <w:r w:rsidRPr="00631F8B">
                    <w:t> </w:t>
                  </w:r>
                </w:p>
              </w:tc>
              <w:tc>
                <w:tcPr>
                  <w:tcW w:w="1500" w:type="dxa"/>
                  <w:hideMark/>
                </w:tcPr>
                <w:p w14:paraId="214D84A8" w14:textId="77777777" w:rsidR="00D128FB" w:rsidRPr="00631F8B" w:rsidRDefault="00D128FB" w:rsidP="006E2051">
                  <w:r w:rsidRPr="00631F8B">
                    <w:t>Naam:</w:t>
                  </w:r>
                </w:p>
              </w:tc>
              <w:tc>
                <w:tcPr>
                  <w:tcW w:w="0" w:type="auto"/>
                  <w:hideMark/>
                </w:tcPr>
                <w:p w14:paraId="35E6E43E" w14:textId="77777777" w:rsidR="00D128FB" w:rsidRPr="00631F8B" w:rsidRDefault="00D128FB" w:rsidP="006E2051"/>
              </w:tc>
            </w:tr>
            <w:tr w:rsidR="00D128FB" w:rsidRPr="00631F8B" w14:paraId="0CA3759A" w14:textId="77777777" w:rsidTr="006E2051">
              <w:trPr>
                <w:tblHeader/>
                <w:tblCellSpacing w:w="0" w:type="dxa"/>
              </w:trPr>
              <w:tc>
                <w:tcPr>
                  <w:tcW w:w="360" w:type="dxa"/>
                  <w:hideMark/>
                </w:tcPr>
                <w:p w14:paraId="1FB63DFC" w14:textId="77777777" w:rsidR="00D128FB" w:rsidRPr="00631F8B" w:rsidRDefault="00D128FB" w:rsidP="006E2051">
                  <w:r w:rsidRPr="00631F8B">
                    <w:t> </w:t>
                  </w:r>
                </w:p>
              </w:tc>
              <w:tc>
                <w:tcPr>
                  <w:tcW w:w="1500" w:type="dxa"/>
                  <w:hideMark/>
                </w:tcPr>
                <w:p w14:paraId="2D74BCCC" w14:textId="77777777" w:rsidR="00D128FB" w:rsidRPr="00631F8B" w:rsidRDefault="00D128FB" w:rsidP="006E2051">
                  <w:r w:rsidRPr="00631F8B">
                    <w:t>Type:</w:t>
                  </w:r>
                </w:p>
              </w:tc>
              <w:tc>
                <w:tcPr>
                  <w:tcW w:w="0" w:type="auto"/>
                  <w:hideMark/>
                </w:tcPr>
                <w:p w14:paraId="727BA630" w14:textId="77777777" w:rsidR="00D128FB" w:rsidRPr="00631F8B" w:rsidRDefault="00D128FB" w:rsidP="006E2051">
                  <w:r w:rsidRPr="00631F8B">
                    <w:t>Utiliteitsnet</w:t>
                  </w:r>
                </w:p>
              </w:tc>
            </w:tr>
            <w:tr w:rsidR="00D128FB" w:rsidRPr="00631F8B" w14:paraId="6BC61458" w14:textId="77777777" w:rsidTr="006E2051">
              <w:trPr>
                <w:tblHeader/>
                <w:tblCellSpacing w:w="0" w:type="dxa"/>
              </w:trPr>
              <w:tc>
                <w:tcPr>
                  <w:tcW w:w="360" w:type="dxa"/>
                  <w:hideMark/>
                </w:tcPr>
                <w:p w14:paraId="75E359A7" w14:textId="77777777" w:rsidR="00D128FB" w:rsidRPr="00631F8B" w:rsidRDefault="00D128FB" w:rsidP="006E2051">
                  <w:r w:rsidRPr="00631F8B">
                    <w:t> </w:t>
                  </w:r>
                </w:p>
              </w:tc>
              <w:tc>
                <w:tcPr>
                  <w:tcW w:w="1500" w:type="dxa"/>
                  <w:hideMark/>
                </w:tcPr>
                <w:p w14:paraId="2DF34B2A" w14:textId="77777777" w:rsidR="00D128FB" w:rsidRPr="00631F8B" w:rsidRDefault="00D128FB" w:rsidP="006E2051">
                  <w:r w:rsidRPr="00631F8B">
                    <w:t>Definitie:</w:t>
                  </w:r>
                </w:p>
              </w:tc>
              <w:tc>
                <w:tcPr>
                  <w:tcW w:w="0" w:type="auto"/>
                  <w:hideMark/>
                </w:tcPr>
                <w:p w14:paraId="69974885" w14:textId="77777777" w:rsidR="00D128FB" w:rsidRPr="00631F8B" w:rsidRDefault="00D128FB" w:rsidP="006E2051">
                  <w:r w:rsidRPr="00631F8B">
                    <w:t xml:space="preserve">Verwijzing naar het utiliteitsnet. </w:t>
                  </w:r>
                </w:p>
              </w:tc>
            </w:tr>
            <w:tr w:rsidR="00D128FB" w:rsidRPr="00631F8B" w14:paraId="094A3879" w14:textId="77777777" w:rsidTr="006E2051">
              <w:trPr>
                <w:tblHeader/>
                <w:tblCellSpacing w:w="0" w:type="dxa"/>
              </w:trPr>
              <w:tc>
                <w:tcPr>
                  <w:tcW w:w="360" w:type="dxa"/>
                  <w:hideMark/>
                </w:tcPr>
                <w:p w14:paraId="290761BE" w14:textId="77777777" w:rsidR="00D128FB" w:rsidRPr="00631F8B" w:rsidRDefault="00D128FB" w:rsidP="006E2051">
                  <w:r w:rsidRPr="00631F8B">
                    <w:t> </w:t>
                  </w:r>
                </w:p>
              </w:tc>
              <w:tc>
                <w:tcPr>
                  <w:tcW w:w="1500" w:type="dxa"/>
                  <w:hideMark/>
                </w:tcPr>
                <w:p w14:paraId="1B3D6D8C" w14:textId="77777777" w:rsidR="00D128FB" w:rsidRPr="00631F8B" w:rsidRDefault="00D128FB" w:rsidP="006E2051">
                  <w:r w:rsidRPr="00631F8B">
                    <w:t>Multipliciteit:</w:t>
                  </w:r>
                </w:p>
              </w:tc>
              <w:tc>
                <w:tcPr>
                  <w:tcW w:w="0" w:type="auto"/>
                  <w:hideMark/>
                </w:tcPr>
                <w:p w14:paraId="1EA05E31" w14:textId="77777777" w:rsidR="00D128FB" w:rsidRPr="00631F8B" w:rsidRDefault="00D128FB" w:rsidP="006E2051">
                  <w:r w:rsidRPr="00631F8B">
                    <w:t>1..*</w:t>
                  </w:r>
                </w:p>
              </w:tc>
            </w:tr>
          </w:tbl>
          <w:p w14:paraId="7F65360C" w14:textId="77777777" w:rsidR="00D128FB" w:rsidRPr="00631F8B" w:rsidRDefault="00D128FB" w:rsidP="006E2051"/>
        </w:tc>
      </w:tr>
      <w:tr w:rsidR="00D128FB" w:rsidRPr="00631F8B" w14:paraId="5A5AD1C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42BD87" w14:textId="77777777" w:rsidR="00D128FB" w:rsidRPr="00631F8B" w:rsidRDefault="00D128FB" w:rsidP="006E2051">
            <w:r w:rsidRPr="00631F8B">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13CDCB8" w14:textId="77777777" w:rsidTr="006E2051">
              <w:trPr>
                <w:tblHeader/>
                <w:tblCellSpacing w:w="0" w:type="dxa"/>
              </w:trPr>
              <w:tc>
                <w:tcPr>
                  <w:tcW w:w="360" w:type="dxa"/>
                  <w:hideMark/>
                </w:tcPr>
                <w:p w14:paraId="006DBDF6" w14:textId="77777777" w:rsidR="00D128FB" w:rsidRPr="00631F8B" w:rsidRDefault="00D128FB" w:rsidP="006E2051">
                  <w:r w:rsidRPr="00631F8B">
                    <w:t> </w:t>
                  </w:r>
                </w:p>
              </w:tc>
              <w:tc>
                <w:tcPr>
                  <w:tcW w:w="1500" w:type="dxa"/>
                  <w:hideMark/>
                </w:tcPr>
                <w:p w14:paraId="0D1D38A6" w14:textId="77777777" w:rsidR="00D128FB" w:rsidRPr="00631F8B" w:rsidRDefault="00D128FB" w:rsidP="006E2051">
                  <w:r w:rsidRPr="00631F8B">
                    <w:t>Naam:</w:t>
                  </w:r>
                </w:p>
              </w:tc>
              <w:tc>
                <w:tcPr>
                  <w:tcW w:w="0" w:type="auto"/>
                  <w:hideMark/>
                </w:tcPr>
                <w:p w14:paraId="3512E736" w14:textId="77777777" w:rsidR="00D128FB" w:rsidRPr="00631F8B" w:rsidRDefault="00D128FB" w:rsidP="006E2051"/>
              </w:tc>
            </w:tr>
            <w:tr w:rsidR="00D128FB" w:rsidRPr="00631F8B" w14:paraId="280A4F03" w14:textId="77777777" w:rsidTr="006E2051">
              <w:trPr>
                <w:tblHeader/>
                <w:tblCellSpacing w:w="0" w:type="dxa"/>
              </w:trPr>
              <w:tc>
                <w:tcPr>
                  <w:tcW w:w="360" w:type="dxa"/>
                  <w:hideMark/>
                </w:tcPr>
                <w:p w14:paraId="06EC55BA" w14:textId="77777777" w:rsidR="00D128FB" w:rsidRPr="00631F8B" w:rsidRDefault="00D128FB" w:rsidP="006E2051">
                  <w:r w:rsidRPr="00631F8B">
                    <w:t> </w:t>
                  </w:r>
                </w:p>
              </w:tc>
              <w:tc>
                <w:tcPr>
                  <w:tcW w:w="1500" w:type="dxa"/>
                  <w:hideMark/>
                </w:tcPr>
                <w:p w14:paraId="33A1785B" w14:textId="77777777" w:rsidR="00D128FB" w:rsidRPr="00631F8B" w:rsidRDefault="00D128FB" w:rsidP="006E2051">
                  <w:r w:rsidRPr="00631F8B">
                    <w:t>Type:</w:t>
                  </w:r>
                </w:p>
              </w:tc>
              <w:tc>
                <w:tcPr>
                  <w:tcW w:w="0" w:type="auto"/>
                  <w:hideMark/>
                </w:tcPr>
                <w:p w14:paraId="54930A98" w14:textId="77777777" w:rsidR="00D128FB" w:rsidRPr="00631F8B" w:rsidRDefault="00D128FB" w:rsidP="006E2051">
                  <w:r w:rsidRPr="00631F8B">
                    <w:t>Diepte</w:t>
                  </w:r>
                </w:p>
              </w:tc>
            </w:tr>
            <w:tr w:rsidR="00D128FB" w:rsidRPr="00631F8B" w14:paraId="25EC6E67" w14:textId="77777777" w:rsidTr="006E2051">
              <w:trPr>
                <w:tblHeader/>
                <w:tblCellSpacing w:w="0" w:type="dxa"/>
              </w:trPr>
              <w:tc>
                <w:tcPr>
                  <w:tcW w:w="360" w:type="dxa"/>
                  <w:hideMark/>
                </w:tcPr>
                <w:p w14:paraId="2E85E388" w14:textId="77777777" w:rsidR="00D128FB" w:rsidRPr="00631F8B" w:rsidRDefault="00D128FB" w:rsidP="006E2051">
                  <w:r w:rsidRPr="00631F8B">
                    <w:t> </w:t>
                  </w:r>
                </w:p>
              </w:tc>
              <w:tc>
                <w:tcPr>
                  <w:tcW w:w="1500" w:type="dxa"/>
                  <w:hideMark/>
                </w:tcPr>
                <w:p w14:paraId="6176B025" w14:textId="77777777" w:rsidR="00D128FB" w:rsidRPr="00631F8B" w:rsidRDefault="00D128FB" w:rsidP="006E2051">
                  <w:r w:rsidRPr="00631F8B">
                    <w:t>Definitie:</w:t>
                  </w:r>
                </w:p>
              </w:tc>
              <w:tc>
                <w:tcPr>
                  <w:tcW w:w="0" w:type="auto"/>
                  <w:hideMark/>
                </w:tcPr>
                <w:p w14:paraId="2150702F" w14:textId="77777777" w:rsidR="00D128FB" w:rsidRPr="00631F8B" w:rsidRDefault="00D128FB" w:rsidP="006E2051">
                  <w:r w:rsidRPr="00631F8B">
                    <w:t xml:space="preserve">Diepte waarop het object is gelegd. </w:t>
                  </w:r>
                </w:p>
              </w:tc>
            </w:tr>
            <w:tr w:rsidR="00D128FB" w:rsidRPr="00631F8B" w14:paraId="79B67BF1" w14:textId="77777777" w:rsidTr="006E2051">
              <w:trPr>
                <w:tblHeader/>
                <w:tblCellSpacing w:w="0" w:type="dxa"/>
              </w:trPr>
              <w:tc>
                <w:tcPr>
                  <w:tcW w:w="360" w:type="dxa"/>
                  <w:hideMark/>
                </w:tcPr>
                <w:p w14:paraId="7A542926" w14:textId="77777777" w:rsidR="00D128FB" w:rsidRPr="00631F8B" w:rsidRDefault="00D128FB" w:rsidP="006E2051">
                  <w:r w:rsidRPr="00631F8B">
                    <w:t> </w:t>
                  </w:r>
                </w:p>
              </w:tc>
              <w:tc>
                <w:tcPr>
                  <w:tcW w:w="1500" w:type="dxa"/>
                  <w:hideMark/>
                </w:tcPr>
                <w:p w14:paraId="09BB9ECE" w14:textId="77777777" w:rsidR="00D128FB" w:rsidRPr="00631F8B" w:rsidRDefault="00D128FB" w:rsidP="006E2051">
                  <w:r w:rsidRPr="00631F8B">
                    <w:t>Omschrijving:</w:t>
                  </w:r>
                </w:p>
              </w:tc>
              <w:tc>
                <w:tcPr>
                  <w:tcW w:w="0" w:type="auto"/>
                  <w:hideMark/>
                </w:tcPr>
                <w:p w14:paraId="7DC7EC05" w14:textId="77777777" w:rsidR="00D128FB" w:rsidRPr="00631F8B" w:rsidRDefault="00D128FB" w:rsidP="006E2051">
                  <w:r w:rsidRPr="00631F8B">
                    <w:t xml:space="preserve">Wordt alleen opgenomen indien er sprake is van een legging die afwijkt van de gangbare (standaard) dieptelegging. </w:t>
                  </w:r>
                </w:p>
              </w:tc>
            </w:tr>
            <w:tr w:rsidR="00D128FB" w:rsidRPr="00631F8B" w14:paraId="5393C4B5" w14:textId="77777777" w:rsidTr="006E2051">
              <w:trPr>
                <w:tblHeader/>
                <w:tblCellSpacing w:w="0" w:type="dxa"/>
              </w:trPr>
              <w:tc>
                <w:tcPr>
                  <w:tcW w:w="360" w:type="dxa"/>
                  <w:hideMark/>
                </w:tcPr>
                <w:p w14:paraId="68BDBDC4" w14:textId="77777777" w:rsidR="00D128FB" w:rsidRPr="00631F8B" w:rsidRDefault="00D128FB" w:rsidP="006E2051">
                  <w:r w:rsidRPr="00631F8B">
                    <w:t> </w:t>
                  </w:r>
                </w:p>
              </w:tc>
              <w:tc>
                <w:tcPr>
                  <w:tcW w:w="1500" w:type="dxa"/>
                  <w:hideMark/>
                </w:tcPr>
                <w:p w14:paraId="5225F3B9" w14:textId="77777777" w:rsidR="00D128FB" w:rsidRPr="00631F8B" w:rsidRDefault="00D128FB" w:rsidP="006E2051">
                  <w:r w:rsidRPr="00631F8B">
                    <w:t>Multipliciteit:</w:t>
                  </w:r>
                </w:p>
              </w:tc>
              <w:tc>
                <w:tcPr>
                  <w:tcW w:w="0" w:type="auto"/>
                  <w:hideMark/>
                </w:tcPr>
                <w:p w14:paraId="1503F326" w14:textId="77777777" w:rsidR="00D128FB" w:rsidRPr="00631F8B" w:rsidRDefault="00D128FB" w:rsidP="006E2051">
                  <w:r w:rsidRPr="00631F8B">
                    <w:t>0..1</w:t>
                  </w:r>
                </w:p>
              </w:tc>
            </w:tr>
          </w:tbl>
          <w:p w14:paraId="66EE2DAA" w14:textId="77777777" w:rsidR="00D128FB" w:rsidRPr="00631F8B" w:rsidRDefault="00D128FB" w:rsidP="006E2051"/>
        </w:tc>
      </w:tr>
      <w:tr w:rsidR="00D128FB" w:rsidRPr="00631F8B" w14:paraId="2675091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2DFB1B" w14:textId="77777777"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92DBC3F" w14:textId="77777777" w:rsidTr="006E2051">
              <w:trPr>
                <w:tblHeader/>
                <w:tblCellSpacing w:w="0" w:type="dxa"/>
              </w:trPr>
              <w:tc>
                <w:tcPr>
                  <w:tcW w:w="360" w:type="dxa"/>
                  <w:hideMark/>
                </w:tcPr>
                <w:p w14:paraId="24072FC6" w14:textId="77777777" w:rsidR="00D128FB" w:rsidRPr="00631F8B" w:rsidRDefault="00D128FB" w:rsidP="006E2051">
                  <w:r w:rsidRPr="00631F8B">
                    <w:t> </w:t>
                  </w:r>
                </w:p>
              </w:tc>
              <w:tc>
                <w:tcPr>
                  <w:tcW w:w="1500" w:type="dxa"/>
                  <w:hideMark/>
                </w:tcPr>
                <w:p w14:paraId="42C08729" w14:textId="77777777" w:rsidR="00D128FB" w:rsidRPr="00631F8B" w:rsidRDefault="00D128FB" w:rsidP="006E2051">
                  <w:r w:rsidRPr="00631F8B">
                    <w:t>Naam:</w:t>
                  </w:r>
                </w:p>
              </w:tc>
              <w:tc>
                <w:tcPr>
                  <w:tcW w:w="0" w:type="auto"/>
                  <w:hideMark/>
                </w:tcPr>
                <w:p w14:paraId="6F0E0DA1" w14:textId="77777777" w:rsidR="00D128FB" w:rsidRPr="00631F8B" w:rsidRDefault="00D128FB" w:rsidP="006E2051"/>
              </w:tc>
            </w:tr>
            <w:tr w:rsidR="00D128FB" w:rsidRPr="00631F8B" w14:paraId="11A73FAC" w14:textId="77777777" w:rsidTr="006E2051">
              <w:trPr>
                <w:tblHeader/>
                <w:tblCellSpacing w:w="0" w:type="dxa"/>
              </w:trPr>
              <w:tc>
                <w:tcPr>
                  <w:tcW w:w="360" w:type="dxa"/>
                  <w:hideMark/>
                </w:tcPr>
                <w:p w14:paraId="3A9B7FF3" w14:textId="77777777" w:rsidR="00D128FB" w:rsidRPr="00631F8B" w:rsidRDefault="00D128FB" w:rsidP="006E2051">
                  <w:r w:rsidRPr="00631F8B">
                    <w:t> </w:t>
                  </w:r>
                </w:p>
              </w:tc>
              <w:tc>
                <w:tcPr>
                  <w:tcW w:w="1500" w:type="dxa"/>
                  <w:hideMark/>
                </w:tcPr>
                <w:p w14:paraId="7A88568E" w14:textId="77777777" w:rsidR="00D128FB" w:rsidRPr="00631F8B" w:rsidRDefault="00D128FB" w:rsidP="006E2051">
                  <w:r w:rsidRPr="00631F8B">
                    <w:t>Type:</w:t>
                  </w:r>
                </w:p>
              </w:tc>
              <w:tc>
                <w:tcPr>
                  <w:tcW w:w="0" w:type="auto"/>
                  <w:hideMark/>
                </w:tcPr>
                <w:p w14:paraId="5B6D7826" w14:textId="77777777" w:rsidR="00D128FB" w:rsidRPr="00631F8B" w:rsidRDefault="00D128FB" w:rsidP="006E2051">
                  <w:r w:rsidRPr="00631F8B">
                    <w:t>ExtraGeometrie</w:t>
                  </w:r>
                </w:p>
              </w:tc>
            </w:tr>
            <w:tr w:rsidR="00D128FB" w:rsidRPr="00631F8B" w14:paraId="373A6F69" w14:textId="77777777" w:rsidTr="006E2051">
              <w:trPr>
                <w:tblHeader/>
                <w:tblCellSpacing w:w="0" w:type="dxa"/>
              </w:trPr>
              <w:tc>
                <w:tcPr>
                  <w:tcW w:w="360" w:type="dxa"/>
                  <w:hideMark/>
                </w:tcPr>
                <w:p w14:paraId="5842523F" w14:textId="77777777" w:rsidR="00D128FB" w:rsidRPr="00631F8B" w:rsidRDefault="00D128FB" w:rsidP="006E2051">
                  <w:r w:rsidRPr="00631F8B">
                    <w:t> </w:t>
                  </w:r>
                </w:p>
              </w:tc>
              <w:tc>
                <w:tcPr>
                  <w:tcW w:w="1500" w:type="dxa"/>
                  <w:hideMark/>
                </w:tcPr>
                <w:p w14:paraId="035A0D89" w14:textId="77777777" w:rsidR="00D128FB" w:rsidRPr="00631F8B" w:rsidRDefault="00D128FB" w:rsidP="006E2051">
                  <w:r w:rsidRPr="00631F8B">
                    <w:t>Definitie:</w:t>
                  </w:r>
                </w:p>
              </w:tc>
              <w:tc>
                <w:tcPr>
                  <w:tcW w:w="0" w:type="auto"/>
                  <w:hideMark/>
                </w:tcPr>
                <w:p w14:paraId="30C601A9" w14:textId="77777777" w:rsidR="00D128FB" w:rsidRPr="00631F8B" w:rsidRDefault="00D128FB" w:rsidP="006E2051">
                  <w:r w:rsidRPr="00631F8B">
                    <w:t xml:space="preserve">Extra geometrie naast de verplichte arc/node. </w:t>
                  </w:r>
                </w:p>
              </w:tc>
            </w:tr>
            <w:tr w:rsidR="00D128FB" w:rsidRPr="00631F8B" w14:paraId="05501F97" w14:textId="77777777" w:rsidTr="006E2051">
              <w:trPr>
                <w:tblHeader/>
                <w:tblCellSpacing w:w="0" w:type="dxa"/>
              </w:trPr>
              <w:tc>
                <w:tcPr>
                  <w:tcW w:w="360" w:type="dxa"/>
                  <w:hideMark/>
                </w:tcPr>
                <w:p w14:paraId="57D0DFC4" w14:textId="77777777" w:rsidR="00D128FB" w:rsidRPr="00631F8B" w:rsidRDefault="00D128FB" w:rsidP="006E2051">
                  <w:r w:rsidRPr="00631F8B">
                    <w:t> </w:t>
                  </w:r>
                </w:p>
              </w:tc>
              <w:tc>
                <w:tcPr>
                  <w:tcW w:w="1500" w:type="dxa"/>
                  <w:hideMark/>
                </w:tcPr>
                <w:p w14:paraId="03254D21" w14:textId="77777777" w:rsidR="00D128FB" w:rsidRPr="00631F8B" w:rsidRDefault="00D128FB" w:rsidP="006E2051">
                  <w:r w:rsidRPr="00631F8B">
                    <w:t>Multipliciteit:</w:t>
                  </w:r>
                </w:p>
              </w:tc>
              <w:tc>
                <w:tcPr>
                  <w:tcW w:w="0" w:type="auto"/>
                  <w:hideMark/>
                </w:tcPr>
                <w:p w14:paraId="490CA62E" w14:textId="77777777" w:rsidR="00D128FB" w:rsidRPr="00631F8B" w:rsidRDefault="00D128FB" w:rsidP="006E2051">
                  <w:r w:rsidRPr="00631F8B">
                    <w:t>0..1</w:t>
                  </w:r>
                </w:p>
              </w:tc>
            </w:tr>
          </w:tbl>
          <w:p w14:paraId="6DD8850C" w14:textId="77777777" w:rsidR="00D128FB" w:rsidRPr="00631F8B" w:rsidRDefault="00D128FB" w:rsidP="006E2051"/>
        </w:tc>
      </w:tr>
      <w:tr w:rsidR="00D128FB" w:rsidRPr="00631F8B" w14:paraId="2F4622F1" w14:textId="77777777" w:rsidTr="006E2051">
        <w:trPr>
          <w:trHeight w:val="827"/>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EB3270" w14:textId="77777777"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61F3C61" w14:textId="77777777" w:rsidTr="006E2051">
              <w:trPr>
                <w:tblHeader/>
                <w:tblCellSpacing w:w="0" w:type="dxa"/>
              </w:trPr>
              <w:tc>
                <w:tcPr>
                  <w:tcW w:w="360" w:type="dxa"/>
                  <w:hideMark/>
                </w:tcPr>
                <w:p w14:paraId="43FAE687" w14:textId="77777777" w:rsidR="00D128FB" w:rsidRPr="00631F8B" w:rsidRDefault="00D128FB" w:rsidP="006E2051">
                  <w:r w:rsidRPr="00631F8B">
                    <w:t> </w:t>
                  </w:r>
                </w:p>
              </w:tc>
              <w:tc>
                <w:tcPr>
                  <w:tcW w:w="1500" w:type="dxa"/>
                  <w:hideMark/>
                </w:tcPr>
                <w:p w14:paraId="0B6A9BFE" w14:textId="77777777" w:rsidR="00D128FB" w:rsidRPr="00631F8B" w:rsidRDefault="00D128FB" w:rsidP="006E2051">
                  <w:r w:rsidRPr="00631F8B">
                    <w:t>Natuurlijke taal:</w:t>
                  </w:r>
                </w:p>
              </w:tc>
              <w:tc>
                <w:tcPr>
                  <w:tcW w:w="0" w:type="auto"/>
                  <w:hideMark/>
                </w:tcPr>
                <w:p w14:paraId="13EF15AD" w14:textId="77777777" w:rsidR="00D128FB" w:rsidRPr="00631F8B" w:rsidRDefault="00D128FB" w:rsidP="006E2051">
                  <w:r w:rsidRPr="00631F8B">
                    <w:t xml:space="preserve">rotatiehoek in graden </w:t>
                  </w:r>
                </w:p>
              </w:tc>
            </w:tr>
            <w:tr w:rsidR="006E2051" w:rsidRPr="00631F8B" w14:paraId="69898241" w14:textId="77777777" w:rsidTr="006E2051">
              <w:trPr>
                <w:tblHeader/>
                <w:tblCellSpacing w:w="0" w:type="dxa"/>
              </w:trPr>
              <w:tc>
                <w:tcPr>
                  <w:tcW w:w="360" w:type="dxa"/>
                  <w:hideMark/>
                </w:tcPr>
                <w:p w14:paraId="075C275D" w14:textId="77777777" w:rsidR="006E2051" w:rsidRPr="00631F8B" w:rsidRDefault="006E2051" w:rsidP="006E2051"/>
              </w:tc>
              <w:tc>
                <w:tcPr>
                  <w:tcW w:w="1500" w:type="dxa"/>
                  <w:hideMark/>
                </w:tcPr>
                <w:p w14:paraId="755ED141" w14:textId="77777777" w:rsidR="006E2051" w:rsidRPr="00631F8B" w:rsidRDefault="006E2051" w:rsidP="006E2051">
                  <w:r>
                    <w:t>OCL</w:t>
                  </w:r>
                </w:p>
              </w:tc>
              <w:tc>
                <w:tcPr>
                  <w:tcW w:w="0" w:type="auto"/>
                  <w:hideMark/>
                </w:tcPr>
                <w:p w14:paraId="518EACD7" w14:textId="77777777" w:rsidR="006E2051" w:rsidRPr="00631F8B" w:rsidRDefault="006E2051" w:rsidP="006E2051">
                  <w:r>
                    <w:t>Inv: self.rotatiehoekSymbool.Measure.uom = 'urn:ogc:def:uom:OGC::deg'</w:t>
                  </w:r>
                </w:p>
              </w:tc>
            </w:tr>
          </w:tbl>
          <w:p w14:paraId="5B56E2C2" w14:textId="77777777" w:rsidR="00D128FB" w:rsidRPr="00631F8B" w:rsidRDefault="00D128FB" w:rsidP="006E2051"/>
        </w:tc>
      </w:tr>
    </w:tbl>
    <w:p w14:paraId="30B731B2" w14:textId="77777777" w:rsidR="00D128FB" w:rsidRPr="00631F8B" w:rsidRDefault="00D128FB" w:rsidP="00D128FB">
      <w:pPr>
        <w:pStyle w:val="Kop5"/>
        <w:rPr>
          <w:sz w:val="16"/>
          <w:szCs w:val="16"/>
        </w:rPr>
      </w:pPr>
      <w:r w:rsidRPr="00631F8B">
        <w:rPr>
          <w:sz w:val="16"/>
          <w:szCs w:val="16"/>
        </w:rPr>
        <w:t>Diepte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41D50A3" w14:textId="77777777" w:rsidTr="007957F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FA51B4" w14:textId="77777777" w:rsidR="00D128FB" w:rsidRPr="00631F8B" w:rsidRDefault="00D128FB" w:rsidP="006E2051">
            <w:pPr>
              <w:spacing w:line="225" w:lineRule="atLeast"/>
            </w:pPr>
            <w:r w:rsidRPr="00631F8B">
              <w:rPr>
                <w:b/>
                <w:bCs/>
              </w:rPr>
              <w:lastRenderedPageBreak/>
              <w:t xml:space="preserve">Diepte (abstract) </w:t>
            </w:r>
          </w:p>
        </w:tc>
      </w:tr>
      <w:tr w:rsidR="00D128FB" w:rsidRPr="00631F8B" w14:paraId="2E675E7F" w14:textId="77777777"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01E5A29" w14:textId="77777777" w:rsidTr="006E2051">
              <w:trPr>
                <w:tblHeader/>
                <w:tblCellSpacing w:w="0" w:type="dxa"/>
              </w:trPr>
              <w:tc>
                <w:tcPr>
                  <w:tcW w:w="360" w:type="dxa"/>
                  <w:hideMark/>
                </w:tcPr>
                <w:p w14:paraId="53AB6CEF" w14:textId="77777777" w:rsidR="00D128FB" w:rsidRPr="00631F8B" w:rsidRDefault="00D128FB" w:rsidP="006E2051">
                  <w:r w:rsidRPr="00631F8B">
                    <w:t> </w:t>
                  </w:r>
                </w:p>
              </w:tc>
              <w:tc>
                <w:tcPr>
                  <w:tcW w:w="1500" w:type="dxa"/>
                  <w:hideMark/>
                </w:tcPr>
                <w:p w14:paraId="727EDFFE" w14:textId="77777777" w:rsidR="00D128FB" w:rsidRPr="00631F8B" w:rsidRDefault="00D128FB" w:rsidP="006E2051">
                  <w:r w:rsidRPr="00631F8B">
                    <w:t>Naam:</w:t>
                  </w:r>
                </w:p>
              </w:tc>
              <w:tc>
                <w:tcPr>
                  <w:tcW w:w="0" w:type="auto"/>
                  <w:hideMark/>
                </w:tcPr>
                <w:p w14:paraId="086404F2" w14:textId="77777777" w:rsidR="00D128FB" w:rsidRPr="00631F8B" w:rsidRDefault="00D128FB" w:rsidP="006E2051"/>
              </w:tc>
            </w:tr>
            <w:tr w:rsidR="00D128FB" w:rsidRPr="00631F8B" w14:paraId="02859FA5" w14:textId="77777777" w:rsidTr="006E2051">
              <w:trPr>
                <w:tblHeader/>
                <w:tblCellSpacing w:w="0" w:type="dxa"/>
              </w:trPr>
              <w:tc>
                <w:tcPr>
                  <w:tcW w:w="360" w:type="dxa"/>
                  <w:hideMark/>
                </w:tcPr>
                <w:p w14:paraId="27758ABF" w14:textId="77777777" w:rsidR="00D128FB" w:rsidRPr="00631F8B" w:rsidRDefault="00D128FB" w:rsidP="006E2051">
                  <w:r w:rsidRPr="00631F8B">
                    <w:t> </w:t>
                  </w:r>
                </w:p>
              </w:tc>
              <w:tc>
                <w:tcPr>
                  <w:tcW w:w="1500" w:type="dxa"/>
                  <w:hideMark/>
                </w:tcPr>
                <w:p w14:paraId="63588F89" w14:textId="77777777" w:rsidR="00D128FB" w:rsidRPr="00631F8B" w:rsidRDefault="00D128FB" w:rsidP="006E2051">
                  <w:r w:rsidRPr="00631F8B">
                    <w:t>Definitie:</w:t>
                  </w:r>
                </w:p>
              </w:tc>
              <w:tc>
                <w:tcPr>
                  <w:tcW w:w="0" w:type="auto"/>
                  <w:hideMark/>
                </w:tcPr>
                <w:p w14:paraId="5787744D" w14:textId="77777777" w:rsidR="00D128FB" w:rsidRPr="00631F8B" w:rsidRDefault="00D128FB" w:rsidP="006E2051">
                  <w:r w:rsidRPr="00631F8B">
                    <w:t xml:space="preserve">Abstract data object dat de gemeenschappelijke attributen en associaties bevat voor de diepte objecten. </w:t>
                  </w:r>
                </w:p>
              </w:tc>
            </w:tr>
            <w:tr w:rsidR="00D128FB" w:rsidRPr="00631F8B" w14:paraId="0A3ADF27" w14:textId="77777777" w:rsidTr="006E2051">
              <w:trPr>
                <w:tblHeader/>
                <w:tblCellSpacing w:w="0" w:type="dxa"/>
              </w:trPr>
              <w:tc>
                <w:tcPr>
                  <w:tcW w:w="360" w:type="dxa"/>
                  <w:hideMark/>
                </w:tcPr>
                <w:p w14:paraId="5B4A1F1B" w14:textId="77777777" w:rsidR="00D128FB" w:rsidRPr="00631F8B" w:rsidRDefault="00D128FB" w:rsidP="006E2051">
                  <w:r w:rsidRPr="00631F8B">
                    <w:t> </w:t>
                  </w:r>
                </w:p>
              </w:tc>
              <w:tc>
                <w:tcPr>
                  <w:tcW w:w="1500" w:type="dxa"/>
                  <w:hideMark/>
                </w:tcPr>
                <w:p w14:paraId="4598486B" w14:textId="77777777" w:rsidR="00D128FB" w:rsidRPr="00631F8B" w:rsidRDefault="00D128FB" w:rsidP="006E2051">
                  <w:r w:rsidRPr="00631F8B">
                    <w:t>Subtype van:</w:t>
                  </w:r>
                </w:p>
              </w:tc>
              <w:tc>
                <w:tcPr>
                  <w:tcW w:w="0" w:type="auto"/>
                  <w:hideMark/>
                </w:tcPr>
                <w:p w14:paraId="7E1F1A24" w14:textId="77777777" w:rsidR="00D128FB" w:rsidRPr="00631F8B" w:rsidRDefault="00D128FB" w:rsidP="006E2051">
                  <w:r w:rsidRPr="00631F8B">
                    <w:t>Label, IMKLBasis</w:t>
                  </w:r>
                </w:p>
              </w:tc>
            </w:tr>
            <w:tr w:rsidR="00D128FB" w:rsidRPr="00631F8B" w14:paraId="2BF45E3A" w14:textId="77777777" w:rsidTr="006E2051">
              <w:trPr>
                <w:tblHeader/>
                <w:tblCellSpacing w:w="0" w:type="dxa"/>
              </w:trPr>
              <w:tc>
                <w:tcPr>
                  <w:tcW w:w="360" w:type="dxa"/>
                  <w:hideMark/>
                </w:tcPr>
                <w:p w14:paraId="0F8F8941" w14:textId="77777777" w:rsidR="00D128FB" w:rsidRPr="00631F8B" w:rsidRDefault="00D128FB" w:rsidP="006E2051">
                  <w:r w:rsidRPr="00631F8B">
                    <w:t> </w:t>
                  </w:r>
                </w:p>
              </w:tc>
              <w:tc>
                <w:tcPr>
                  <w:tcW w:w="1500" w:type="dxa"/>
                  <w:hideMark/>
                </w:tcPr>
                <w:p w14:paraId="10912AEE" w14:textId="77777777" w:rsidR="00D128FB" w:rsidRPr="00631F8B" w:rsidRDefault="00D128FB" w:rsidP="006E2051">
                  <w:r w:rsidRPr="00631F8B">
                    <w:t>Stereotypes:</w:t>
                  </w:r>
                </w:p>
              </w:tc>
              <w:tc>
                <w:tcPr>
                  <w:tcW w:w="0" w:type="auto"/>
                  <w:hideMark/>
                </w:tcPr>
                <w:p w14:paraId="2C28954C" w14:textId="77777777" w:rsidR="00D128FB" w:rsidRPr="00631F8B" w:rsidRDefault="00D128FB" w:rsidP="006E2051">
                  <w:r w:rsidRPr="00631F8B">
                    <w:t>«featureType»</w:t>
                  </w:r>
                </w:p>
              </w:tc>
            </w:tr>
          </w:tbl>
          <w:p w14:paraId="58CF93D6" w14:textId="77777777" w:rsidR="00D128FB" w:rsidRPr="00631F8B" w:rsidRDefault="00D128FB" w:rsidP="006E2051"/>
        </w:tc>
      </w:tr>
      <w:tr w:rsidR="00D128FB" w:rsidRPr="00631F8B" w14:paraId="2F6EA87D" w14:textId="77777777"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A0FB3D" w14:textId="77777777" w:rsidR="00D128FB" w:rsidRPr="00631F8B" w:rsidRDefault="00D128FB" w:rsidP="006E2051">
            <w:r w:rsidRPr="00631F8B">
              <w:rPr>
                <w:b/>
                <w:bCs/>
              </w:rPr>
              <w:t>Attribuut: diepteNauwkeurigheid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1726313" w14:textId="77777777" w:rsidTr="006E2051">
              <w:trPr>
                <w:tblHeader/>
                <w:tblCellSpacing w:w="0" w:type="dxa"/>
              </w:trPr>
              <w:tc>
                <w:tcPr>
                  <w:tcW w:w="360" w:type="dxa"/>
                  <w:hideMark/>
                </w:tcPr>
                <w:p w14:paraId="10D3297B" w14:textId="77777777" w:rsidR="00D128FB" w:rsidRPr="00631F8B" w:rsidRDefault="00D128FB" w:rsidP="006E2051">
                  <w:r w:rsidRPr="00631F8B">
                    <w:t> </w:t>
                  </w:r>
                </w:p>
              </w:tc>
              <w:tc>
                <w:tcPr>
                  <w:tcW w:w="1500" w:type="dxa"/>
                  <w:hideMark/>
                </w:tcPr>
                <w:p w14:paraId="0FEB10C1" w14:textId="77777777" w:rsidR="00D128FB" w:rsidRPr="00631F8B" w:rsidRDefault="00D128FB" w:rsidP="006E2051">
                  <w:r w:rsidRPr="00631F8B">
                    <w:t>Naam:</w:t>
                  </w:r>
                </w:p>
              </w:tc>
              <w:tc>
                <w:tcPr>
                  <w:tcW w:w="0" w:type="auto"/>
                  <w:hideMark/>
                </w:tcPr>
                <w:p w14:paraId="47EE7103" w14:textId="77777777" w:rsidR="00D128FB" w:rsidRPr="00631F8B" w:rsidRDefault="00D128FB" w:rsidP="006E2051"/>
              </w:tc>
            </w:tr>
            <w:tr w:rsidR="00D128FB" w:rsidRPr="00631F8B" w14:paraId="1E451F06" w14:textId="77777777" w:rsidTr="006E2051">
              <w:trPr>
                <w:tblHeader/>
                <w:tblCellSpacing w:w="0" w:type="dxa"/>
              </w:trPr>
              <w:tc>
                <w:tcPr>
                  <w:tcW w:w="360" w:type="dxa"/>
                  <w:hideMark/>
                </w:tcPr>
                <w:p w14:paraId="3C4F815B" w14:textId="77777777" w:rsidR="00D128FB" w:rsidRPr="00631F8B" w:rsidRDefault="00D128FB" w:rsidP="006E2051">
                  <w:r w:rsidRPr="00631F8B">
                    <w:t> </w:t>
                  </w:r>
                </w:p>
              </w:tc>
              <w:tc>
                <w:tcPr>
                  <w:tcW w:w="1500" w:type="dxa"/>
                  <w:hideMark/>
                </w:tcPr>
                <w:p w14:paraId="51225567" w14:textId="77777777" w:rsidR="00D128FB" w:rsidRPr="00631F8B" w:rsidRDefault="00D128FB" w:rsidP="006E2051">
                  <w:r w:rsidRPr="00631F8B">
                    <w:t>Type:</w:t>
                  </w:r>
                </w:p>
              </w:tc>
              <w:tc>
                <w:tcPr>
                  <w:tcW w:w="0" w:type="auto"/>
                  <w:hideMark/>
                </w:tcPr>
                <w:p w14:paraId="2D3325FD" w14:textId="77777777" w:rsidR="00D128FB" w:rsidRPr="00631F8B" w:rsidRDefault="00D128FB" w:rsidP="006E2051">
                  <w:r w:rsidRPr="00631F8B">
                    <w:t>NauwkeurigheidDiepteValue</w:t>
                  </w:r>
                </w:p>
              </w:tc>
            </w:tr>
            <w:tr w:rsidR="00D128FB" w:rsidRPr="00631F8B" w14:paraId="24D9A671" w14:textId="77777777" w:rsidTr="006E2051">
              <w:trPr>
                <w:tblHeader/>
                <w:tblCellSpacing w:w="0" w:type="dxa"/>
              </w:trPr>
              <w:tc>
                <w:tcPr>
                  <w:tcW w:w="360" w:type="dxa"/>
                  <w:hideMark/>
                </w:tcPr>
                <w:p w14:paraId="5CC3E0ED" w14:textId="77777777" w:rsidR="00D128FB" w:rsidRPr="00631F8B" w:rsidRDefault="00D128FB" w:rsidP="006E2051">
                  <w:r w:rsidRPr="00631F8B">
                    <w:t> </w:t>
                  </w:r>
                </w:p>
              </w:tc>
              <w:tc>
                <w:tcPr>
                  <w:tcW w:w="1500" w:type="dxa"/>
                  <w:hideMark/>
                </w:tcPr>
                <w:p w14:paraId="6198C354" w14:textId="77777777" w:rsidR="00D128FB" w:rsidRPr="00631F8B" w:rsidRDefault="00D128FB" w:rsidP="006E2051">
                  <w:r w:rsidRPr="00631F8B">
                    <w:t>Definitie:</w:t>
                  </w:r>
                </w:p>
              </w:tc>
              <w:tc>
                <w:tcPr>
                  <w:tcW w:w="0" w:type="auto"/>
                  <w:hideMark/>
                </w:tcPr>
                <w:p w14:paraId="3C8A688C" w14:textId="77777777" w:rsidR="00D128FB" w:rsidRPr="00631F8B" w:rsidRDefault="00D128FB" w:rsidP="006E2051">
                  <w:r w:rsidRPr="00631F8B">
                    <w:t xml:space="preserve">De nauwkeurigheid van de dekking van een KabelOfLeiding of KabelEnLeidingContainer object of diepte van een Leidingelement of ContainerLeidingelement object. </w:t>
                  </w:r>
                </w:p>
              </w:tc>
            </w:tr>
            <w:tr w:rsidR="00D128FB" w:rsidRPr="00631F8B" w14:paraId="59969FCE" w14:textId="77777777" w:rsidTr="006E2051">
              <w:trPr>
                <w:tblHeader/>
                <w:tblCellSpacing w:w="0" w:type="dxa"/>
              </w:trPr>
              <w:tc>
                <w:tcPr>
                  <w:tcW w:w="360" w:type="dxa"/>
                  <w:hideMark/>
                </w:tcPr>
                <w:p w14:paraId="4CD2FFE3" w14:textId="77777777" w:rsidR="00D128FB" w:rsidRPr="00631F8B" w:rsidRDefault="00D128FB" w:rsidP="006E2051">
                  <w:r w:rsidRPr="00631F8B">
                    <w:t> </w:t>
                  </w:r>
                </w:p>
              </w:tc>
              <w:tc>
                <w:tcPr>
                  <w:tcW w:w="1500" w:type="dxa"/>
                  <w:hideMark/>
                </w:tcPr>
                <w:p w14:paraId="55AF8234" w14:textId="77777777" w:rsidR="00D128FB" w:rsidRPr="00631F8B" w:rsidRDefault="00D128FB" w:rsidP="006E2051">
                  <w:r w:rsidRPr="00631F8B">
                    <w:t>Omschrijving:</w:t>
                  </w:r>
                </w:p>
              </w:tc>
              <w:tc>
                <w:tcPr>
                  <w:tcW w:w="0" w:type="auto"/>
                  <w:hideMark/>
                </w:tcPr>
                <w:p w14:paraId="4922DD75" w14:textId="77777777" w:rsidR="00D128FB" w:rsidRPr="00631F8B" w:rsidRDefault="00D128FB" w:rsidP="006E2051">
                  <w:r w:rsidRPr="00631F8B">
                    <w:t xml:space="preserve">Dit attribuut gebruikt een codelijst – zie NauwkeurigheidDiepteValue. </w:t>
                  </w:r>
                </w:p>
              </w:tc>
            </w:tr>
            <w:tr w:rsidR="00D128FB" w:rsidRPr="00631F8B" w14:paraId="3D8521B8" w14:textId="77777777" w:rsidTr="006E2051">
              <w:trPr>
                <w:tblHeader/>
                <w:tblCellSpacing w:w="0" w:type="dxa"/>
              </w:trPr>
              <w:tc>
                <w:tcPr>
                  <w:tcW w:w="360" w:type="dxa"/>
                  <w:hideMark/>
                </w:tcPr>
                <w:p w14:paraId="027D7490" w14:textId="77777777" w:rsidR="00D128FB" w:rsidRPr="00631F8B" w:rsidRDefault="00D128FB" w:rsidP="006E2051">
                  <w:r w:rsidRPr="00631F8B">
                    <w:t> </w:t>
                  </w:r>
                </w:p>
              </w:tc>
              <w:tc>
                <w:tcPr>
                  <w:tcW w:w="1500" w:type="dxa"/>
                  <w:hideMark/>
                </w:tcPr>
                <w:p w14:paraId="21ED59CF" w14:textId="77777777" w:rsidR="00D128FB" w:rsidRPr="00631F8B" w:rsidRDefault="00D128FB" w:rsidP="006E2051">
                  <w:r w:rsidRPr="00631F8B">
                    <w:t>Multipliciteit:</w:t>
                  </w:r>
                </w:p>
              </w:tc>
              <w:tc>
                <w:tcPr>
                  <w:tcW w:w="0" w:type="auto"/>
                  <w:hideMark/>
                </w:tcPr>
                <w:p w14:paraId="299B1519" w14:textId="77777777" w:rsidR="00D128FB" w:rsidRPr="00631F8B" w:rsidRDefault="00D128FB" w:rsidP="006E2051">
                  <w:r w:rsidRPr="00631F8B">
                    <w:t>1</w:t>
                  </w:r>
                </w:p>
              </w:tc>
            </w:tr>
          </w:tbl>
          <w:p w14:paraId="376B6E2E" w14:textId="77777777" w:rsidR="00D128FB" w:rsidRPr="00631F8B" w:rsidRDefault="00D128FB" w:rsidP="006E2051"/>
        </w:tc>
      </w:tr>
      <w:tr w:rsidR="00D128FB" w:rsidRPr="00631F8B" w14:paraId="30D7137D" w14:textId="77777777"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428BB7" w14:textId="77777777" w:rsidR="00D128FB" w:rsidRPr="00631F8B" w:rsidRDefault="00D128FB" w:rsidP="006E2051">
            <w:r w:rsidRPr="00631F8B">
              <w:rPr>
                <w:b/>
                <w:bCs/>
              </w:rPr>
              <w:t>Attribuut: 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FF9737A" w14:textId="77777777" w:rsidTr="006E2051">
              <w:trPr>
                <w:tblHeader/>
                <w:tblCellSpacing w:w="0" w:type="dxa"/>
              </w:trPr>
              <w:tc>
                <w:tcPr>
                  <w:tcW w:w="360" w:type="dxa"/>
                  <w:hideMark/>
                </w:tcPr>
                <w:p w14:paraId="6AF6D02F" w14:textId="77777777" w:rsidR="00D128FB" w:rsidRPr="00631F8B" w:rsidRDefault="00D128FB" w:rsidP="006E2051">
                  <w:r w:rsidRPr="00631F8B">
                    <w:t> </w:t>
                  </w:r>
                </w:p>
              </w:tc>
              <w:tc>
                <w:tcPr>
                  <w:tcW w:w="1500" w:type="dxa"/>
                  <w:hideMark/>
                </w:tcPr>
                <w:p w14:paraId="199D79B6" w14:textId="77777777" w:rsidR="00D128FB" w:rsidRPr="00631F8B" w:rsidRDefault="00D128FB" w:rsidP="006E2051">
                  <w:r w:rsidRPr="00631F8B">
                    <w:t>Naam:</w:t>
                  </w:r>
                </w:p>
              </w:tc>
              <w:tc>
                <w:tcPr>
                  <w:tcW w:w="0" w:type="auto"/>
                  <w:hideMark/>
                </w:tcPr>
                <w:p w14:paraId="4952FE7A" w14:textId="77777777" w:rsidR="00D128FB" w:rsidRPr="00631F8B" w:rsidRDefault="00D128FB" w:rsidP="006E2051"/>
              </w:tc>
            </w:tr>
            <w:tr w:rsidR="00D128FB" w:rsidRPr="00631F8B" w14:paraId="5E59DFE3" w14:textId="77777777" w:rsidTr="006E2051">
              <w:trPr>
                <w:tblHeader/>
                <w:tblCellSpacing w:w="0" w:type="dxa"/>
              </w:trPr>
              <w:tc>
                <w:tcPr>
                  <w:tcW w:w="360" w:type="dxa"/>
                  <w:hideMark/>
                </w:tcPr>
                <w:p w14:paraId="6FCFCB09" w14:textId="77777777" w:rsidR="00D128FB" w:rsidRPr="00631F8B" w:rsidRDefault="00D128FB" w:rsidP="006E2051">
                  <w:r w:rsidRPr="00631F8B">
                    <w:t> </w:t>
                  </w:r>
                </w:p>
              </w:tc>
              <w:tc>
                <w:tcPr>
                  <w:tcW w:w="1500" w:type="dxa"/>
                  <w:hideMark/>
                </w:tcPr>
                <w:p w14:paraId="11AD0F8F" w14:textId="77777777" w:rsidR="00D128FB" w:rsidRPr="00631F8B" w:rsidRDefault="00D128FB" w:rsidP="006E2051">
                  <w:r w:rsidRPr="00631F8B">
                    <w:t>Type:</w:t>
                  </w:r>
                </w:p>
              </w:tc>
              <w:tc>
                <w:tcPr>
                  <w:tcW w:w="0" w:type="auto"/>
                  <w:hideMark/>
                </w:tcPr>
                <w:p w14:paraId="373A9B05" w14:textId="77777777" w:rsidR="00D128FB" w:rsidRPr="00631F8B" w:rsidRDefault="00D128FB" w:rsidP="006E2051">
                  <w:r w:rsidRPr="00631F8B">
                    <w:t>Measure</w:t>
                  </w:r>
                </w:p>
              </w:tc>
            </w:tr>
            <w:tr w:rsidR="00D128FB" w:rsidRPr="00631F8B" w14:paraId="75D469AE" w14:textId="77777777" w:rsidTr="006E2051">
              <w:trPr>
                <w:tblHeader/>
                <w:tblCellSpacing w:w="0" w:type="dxa"/>
              </w:trPr>
              <w:tc>
                <w:tcPr>
                  <w:tcW w:w="360" w:type="dxa"/>
                  <w:hideMark/>
                </w:tcPr>
                <w:p w14:paraId="38EEF5D6" w14:textId="77777777" w:rsidR="00D128FB" w:rsidRPr="00631F8B" w:rsidRDefault="00D128FB" w:rsidP="006E2051">
                  <w:r w:rsidRPr="00631F8B">
                    <w:t> </w:t>
                  </w:r>
                </w:p>
              </w:tc>
              <w:tc>
                <w:tcPr>
                  <w:tcW w:w="1500" w:type="dxa"/>
                  <w:hideMark/>
                </w:tcPr>
                <w:p w14:paraId="4259DB93" w14:textId="77777777" w:rsidR="00D128FB" w:rsidRPr="00631F8B" w:rsidRDefault="00D128FB" w:rsidP="006E2051">
                  <w:r w:rsidRPr="00631F8B">
                    <w:t>Definitie:</w:t>
                  </w:r>
                </w:p>
              </w:tc>
              <w:tc>
                <w:tcPr>
                  <w:tcW w:w="0" w:type="auto"/>
                  <w:hideMark/>
                </w:tcPr>
                <w:p w14:paraId="0C495F29" w14:textId="77777777" w:rsidR="00D128FB" w:rsidRPr="00631F8B" w:rsidRDefault="00D128FB" w:rsidP="006E2051">
                  <w:r w:rsidRPr="00631F8B">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D128FB" w:rsidRPr="00631F8B" w14:paraId="27201993" w14:textId="77777777" w:rsidTr="006E2051">
              <w:trPr>
                <w:tblHeader/>
                <w:tblCellSpacing w:w="0" w:type="dxa"/>
              </w:trPr>
              <w:tc>
                <w:tcPr>
                  <w:tcW w:w="360" w:type="dxa"/>
                  <w:hideMark/>
                </w:tcPr>
                <w:p w14:paraId="70E7247B" w14:textId="77777777" w:rsidR="00D128FB" w:rsidRPr="00631F8B" w:rsidRDefault="00D128FB" w:rsidP="006E2051">
                  <w:r w:rsidRPr="00631F8B">
                    <w:t> </w:t>
                  </w:r>
                </w:p>
              </w:tc>
              <w:tc>
                <w:tcPr>
                  <w:tcW w:w="1500" w:type="dxa"/>
                  <w:hideMark/>
                </w:tcPr>
                <w:p w14:paraId="6E6F6EA7" w14:textId="77777777" w:rsidR="00D128FB" w:rsidRPr="00631F8B" w:rsidRDefault="00D128FB" w:rsidP="006E2051">
                  <w:r w:rsidRPr="00631F8B">
                    <w:t>Multipliciteit:</w:t>
                  </w:r>
                </w:p>
              </w:tc>
              <w:tc>
                <w:tcPr>
                  <w:tcW w:w="0" w:type="auto"/>
                  <w:hideMark/>
                </w:tcPr>
                <w:p w14:paraId="43F4F321" w14:textId="77777777" w:rsidR="00D128FB" w:rsidRPr="00631F8B" w:rsidRDefault="00D128FB" w:rsidP="006E2051">
                  <w:r w:rsidRPr="00631F8B">
                    <w:t>1</w:t>
                  </w:r>
                </w:p>
              </w:tc>
            </w:tr>
          </w:tbl>
          <w:p w14:paraId="1581D50D" w14:textId="77777777" w:rsidR="00D128FB" w:rsidRPr="00631F8B" w:rsidRDefault="00D128FB" w:rsidP="006E2051"/>
        </w:tc>
      </w:tr>
      <w:tr w:rsidR="00D128FB" w:rsidRPr="00631F8B" w14:paraId="062E0D06" w14:textId="77777777"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136BFD" w14:textId="77777777" w:rsidR="00D128FB" w:rsidRPr="00631F8B" w:rsidRDefault="00D128FB" w:rsidP="006E2051">
            <w:r w:rsidRPr="00631F8B">
              <w:rPr>
                <w:b/>
                <w:bCs/>
              </w:rPr>
              <w:t>Attribuut: datumOpmetingDieptePeil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6E3EFE0" w14:textId="77777777" w:rsidTr="006E2051">
              <w:trPr>
                <w:tblHeader/>
                <w:tblCellSpacing w:w="0" w:type="dxa"/>
              </w:trPr>
              <w:tc>
                <w:tcPr>
                  <w:tcW w:w="360" w:type="dxa"/>
                  <w:hideMark/>
                </w:tcPr>
                <w:p w14:paraId="7222B0FC" w14:textId="77777777" w:rsidR="00D128FB" w:rsidRPr="00631F8B" w:rsidRDefault="00D128FB" w:rsidP="006E2051">
                  <w:r w:rsidRPr="00631F8B">
                    <w:t> </w:t>
                  </w:r>
                </w:p>
              </w:tc>
              <w:tc>
                <w:tcPr>
                  <w:tcW w:w="1500" w:type="dxa"/>
                  <w:hideMark/>
                </w:tcPr>
                <w:p w14:paraId="37EC98DA" w14:textId="77777777" w:rsidR="00D128FB" w:rsidRPr="00631F8B" w:rsidRDefault="00D128FB" w:rsidP="006E2051">
                  <w:r w:rsidRPr="00631F8B">
                    <w:t>Naam:</w:t>
                  </w:r>
                </w:p>
              </w:tc>
              <w:tc>
                <w:tcPr>
                  <w:tcW w:w="0" w:type="auto"/>
                  <w:hideMark/>
                </w:tcPr>
                <w:p w14:paraId="0AB0ACDA" w14:textId="77777777" w:rsidR="00D128FB" w:rsidRPr="00631F8B" w:rsidRDefault="00D128FB" w:rsidP="006E2051"/>
              </w:tc>
            </w:tr>
            <w:tr w:rsidR="00D128FB" w:rsidRPr="00631F8B" w14:paraId="3CA31E8C" w14:textId="77777777" w:rsidTr="006E2051">
              <w:trPr>
                <w:tblHeader/>
                <w:tblCellSpacing w:w="0" w:type="dxa"/>
              </w:trPr>
              <w:tc>
                <w:tcPr>
                  <w:tcW w:w="360" w:type="dxa"/>
                  <w:hideMark/>
                </w:tcPr>
                <w:p w14:paraId="6176458E" w14:textId="77777777" w:rsidR="00D128FB" w:rsidRPr="00631F8B" w:rsidRDefault="00D128FB" w:rsidP="006E2051">
                  <w:r w:rsidRPr="00631F8B">
                    <w:t> </w:t>
                  </w:r>
                </w:p>
              </w:tc>
              <w:tc>
                <w:tcPr>
                  <w:tcW w:w="1500" w:type="dxa"/>
                  <w:hideMark/>
                </w:tcPr>
                <w:p w14:paraId="115748FB" w14:textId="77777777" w:rsidR="00D128FB" w:rsidRPr="00631F8B" w:rsidRDefault="00D128FB" w:rsidP="006E2051">
                  <w:r w:rsidRPr="00631F8B">
                    <w:t>Type:</w:t>
                  </w:r>
                </w:p>
              </w:tc>
              <w:tc>
                <w:tcPr>
                  <w:tcW w:w="0" w:type="auto"/>
                  <w:hideMark/>
                </w:tcPr>
                <w:p w14:paraId="5C978A57" w14:textId="77777777" w:rsidR="00D128FB" w:rsidRPr="00631F8B" w:rsidRDefault="00D128FB" w:rsidP="006E2051">
                  <w:r w:rsidRPr="00631F8B">
                    <w:t>DateTime</w:t>
                  </w:r>
                </w:p>
              </w:tc>
            </w:tr>
            <w:tr w:rsidR="00D128FB" w:rsidRPr="00631F8B" w14:paraId="7C567361" w14:textId="77777777" w:rsidTr="006E2051">
              <w:trPr>
                <w:tblHeader/>
                <w:tblCellSpacing w:w="0" w:type="dxa"/>
              </w:trPr>
              <w:tc>
                <w:tcPr>
                  <w:tcW w:w="360" w:type="dxa"/>
                  <w:hideMark/>
                </w:tcPr>
                <w:p w14:paraId="58D7ACC3" w14:textId="77777777" w:rsidR="00D128FB" w:rsidRPr="00631F8B" w:rsidRDefault="00D128FB" w:rsidP="006E2051">
                  <w:r w:rsidRPr="00631F8B">
                    <w:t> </w:t>
                  </w:r>
                </w:p>
              </w:tc>
              <w:tc>
                <w:tcPr>
                  <w:tcW w:w="1500" w:type="dxa"/>
                  <w:hideMark/>
                </w:tcPr>
                <w:p w14:paraId="650B8EC0" w14:textId="77777777" w:rsidR="00D128FB" w:rsidRPr="00631F8B" w:rsidRDefault="00D128FB" w:rsidP="006E2051">
                  <w:r w:rsidRPr="00631F8B">
                    <w:t>Definitie:</w:t>
                  </w:r>
                </w:p>
              </w:tc>
              <w:tc>
                <w:tcPr>
                  <w:tcW w:w="0" w:type="auto"/>
                  <w:hideMark/>
                </w:tcPr>
                <w:p w14:paraId="07705AC2" w14:textId="77777777" w:rsidR="00D128FB" w:rsidRPr="00631F8B" w:rsidRDefault="00D128FB" w:rsidP="006E2051">
                  <w:r w:rsidRPr="00631F8B">
                    <w:t xml:space="preserve">De datum waarop het dieptepeil werd opgemeten. </w:t>
                  </w:r>
                </w:p>
              </w:tc>
            </w:tr>
            <w:tr w:rsidR="00D128FB" w:rsidRPr="00631F8B" w14:paraId="1FA28149" w14:textId="77777777" w:rsidTr="006E2051">
              <w:trPr>
                <w:tblHeader/>
                <w:tblCellSpacing w:w="0" w:type="dxa"/>
              </w:trPr>
              <w:tc>
                <w:tcPr>
                  <w:tcW w:w="360" w:type="dxa"/>
                  <w:hideMark/>
                </w:tcPr>
                <w:p w14:paraId="1B954534" w14:textId="77777777" w:rsidR="00D128FB" w:rsidRPr="00631F8B" w:rsidRDefault="00D128FB" w:rsidP="006E2051">
                  <w:r w:rsidRPr="00631F8B">
                    <w:t> </w:t>
                  </w:r>
                </w:p>
              </w:tc>
              <w:tc>
                <w:tcPr>
                  <w:tcW w:w="1500" w:type="dxa"/>
                  <w:hideMark/>
                </w:tcPr>
                <w:p w14:paraId="488CA432" w14:textId="77777777" w:rsidR="00D128FB" w:rsidRPr="00631F8B" w:rsidRDefault="00D128FB" w:rsidP="006E2051">
                  <w:r w:rsidRPr="00631F8B">
                    <w:t>Multipliciteit:</w:t>
                  </w:r>
                </w:p>
              </w:tc>
              <w:tc>
                <w:tcPr>
                  <w:tcW w:w="0" w:type="auto"/>
                  <w:hideMark/>
                </w:tcPr>
                <w:p w14:paraId="5683F6DE" w14:textId="77777777" w:rsidR="00D128FB" w:rsidRPr="00631F8B" w:rsidRDefault="00D128FB" w:rsidP="006E2051">
                  <w:r w:rsidRPr="00631F8B">
                    <w:t>0..1</w:t>
                  </w:r>
                </w:p>
              </w:tc>
            </w:tr>
          </w:tbl>
          <w:p w14:paraId="384690CE" w14:textId="77777777" w:rsidR="00D128FB" w:rsidRPr="00631F8B" w:rsidRDefault="00D128FB" w:rsidP="006E2051"/>
        </w:tc>
      </w:tr>
      <w:tr w:rsidR="00D128FB" w:rsidRPr="00631F8B" w14:paraId="7F49853D" w14:textId="77777777"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B65F05" w14:textId="77777777" w:rsidR="00D128FB" w:rsidRPr="00631F8B" w:rsidRDefault="00D128FB" w:rsidP="006E2051">
            <w:r w:rsidRPr="00631F8B">
              <w:rPr>
                <w:b/>
                <w:bCs/>
              </w:rPr>
              <w:t>Attribuut: diepteAangrijpingspunt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E1A48BE" w14:textId="77777777" w:rsidTr="006E2051">
              <w:trPr>
                <w:tblHeader/>
                <w:tblCellSpacing w:w="0" w:type="dxa"/>
              </w:trPr>
              <w:tc>
                <w:tcPr>
                  <w:tcW w:w="360" w:type="dxa"/>
                  <w:hideMark/>
                </w:tcPr>
                <w:p w14:paraId="0268135E" w14:textId="77777777" w:rsidR="00D128FB" w:rsidRPr="00631F8B" w:rsidRDefault="00D128FB" w:rsidP="006E2051">
                  <w:r w:rsidRPr="00631F8B">
                    <w:t> </w:t>
                  </w:r>
                </w:p>
              </w:tc>
              <w:tc>
                <w:tcPr>
                  <w:tcW w:w="1500" w:type="dxa"/>
                  <w:hideMark/>
                </w:tcPr>
                <w:p w14:paraId="6DBBBABD" w14:textId="77777777" w:rsidR="00D128FB" w:rsidRPr="00631F8B" w:rsidRDefault="00D128FB" w:rsidP="006E2051">
                  <w:r w:rsidRPr="00631F8B">
                    <w:t>Naam:</w:t>
                  </w:r>
                </w:p>
              </w:tc>
              <w:tc>
                <w:tcPr>
                  <w:tcW w:w="0" w:type="auto"/>
                  <w:hideMark/>
                </w:tcPr>
                <w:p w14:paraId="55F7CA57" w14:textId="77777777" w:rsidR="00D128FB" w:rsidRPr="00631F8B" w:rsidRDefault="00D128FB" w:rsidP="006E2051"/>
              </w:tc>
            </w:tr>
            <w:tr w:rsidR="00D128FB" w:rsidRPr="00631F8B" w14:paraId="009FC2E1" w14:textId="77777777" w:rsidTr="006E2051">
              <w:trPr>
                <w:tblHeader/>
                <w:tblCellSpacing w:w="0" w:type="dxa"/>
              </w:trPr>
              <w:tc>
                <w:tcPr>
                  <w:tcW w:w="360" w:type="dxa"/>
                  <w:hideMark/>
                </w:tcPr>
                <w:p w14:paraId="71657265" w14:textId="77777777" w:rsidR="00D128FB" w:rsidRPr="00631F8B" w:rsidRDefault="00D128FB" w:rsidP="006E2051">
                  <w:r w:rsidRPr="00631F8B">
                    <w:t> </w:t>
                  </w:r>
                </w:p>
              </w:tc>
              <w:tc>
                <w:tcPr>
                  <w:tcW w:w="1500" w:type="dxa"/>
                  <w:hideMark/>
                </w:tcPr>
                <w:p w14:paraId="5BE27092" w14:textId="77777777" w:rsidR="00D128FB" w:rsidRPr="00631F8B" w:rsidRDefault="00D128FB" w:rsidP="006E2051">
                  <w:r w:rsidRPr="00631F8B">
                    <w:t>Type:</w:t>
                  </w:r>
                </w:p>
              </w:tc>
              <w:tc>
                <w:tcPr>
                  <w:tcW w:w="0" w:type="auto"/>
                  <w:hideMark/>
                </w:tcPr>
                <w:p w14:paraId="19056FD3" w14:textId="77777777" w:rsidR="00D128FB" w:rsidRPr="00631F8B" w:rsidRDefault="00D128FB" w:rsidP="006E2051">
                  <w:r w:rsidRPr="00631F8B">
                    <w:t>DiepteAangrijpingspuntValue</w:t>
                  </w:r>
                </w:p>
              </w:tc>
            </w:tr>
            <w:tr w:rsidR="00D128FB" w:rsidRPr="00631F8B" w14:paraId="73E19F47" w14:textId="77777777" w:rsidTr="006E2051">
              <w:trPr>
                <w:tblHeader/>
                <w:tblCellSpacing w:w="0" w:type="dxa"/>
              </w:trPr>
              <w:tc>
                <w:tcPr>
                  <w:tcW w:w="360" w:type="dxa"/>
                  <w:hideMark/>
                </w:tcPr>
                <w:p w14:paraId="0C03E152" w14:textId="77777777" w:rsidR="00D128FB" w:rsidRPr="00631F8B" w:rsidRDefault="00D128FB" w:rsidP="006E2051">
                  <w:r w:rsidRPr="00631F8B">
                    <w:t> </w:t>
                  </w:r>
                </w:p>
              </w:tc>
              <w:tc>
                <w:tcPr>
                  <w:tcW w:w="1500" w:type="dxa"/>
                  <w:hideMark/>
                </w:tcPr>
                <w:p w14:paraId="0BE7C762" w14:textId="77777777" w:rsidR="00D128FB" w:rsidRPr="00631F8B" w:rsidRDefault="00D128FB" w:rsidP="006E2051">
                  <w:r w:rsidRPr="00631F8B">
                    <w:t>Definitie:</w:t>
                  </w:r>
                </w:p>
              </w:tc>
              <w:tc>
                <w:tcPr>
                  <w:tcW w:w="0" w:type="auto"/>
                  <w:hideMark/>
                </w:tcPr>
                <w:p w14:paraId="55D8A93E" w14:textId="77777777" w:rsidR="00D128FB" w:rsidRPr="00631F8B" w:rsidRDefault="00D128FB" w:rsidP="006E2051">
                  <w:r w:rsidRPr="00631F8B">
                    <w:t xml:space="preserve">Benoeming van welk aangrijpingspunt van het object de diepte is bepaald. </w:t>
                  </w:r>
                </w:p>
              </w:tc>
            </w:tr>
            <w:tr w:rsidR="00D128FB" w:rsidRPr="00631F8B" w14:paraId="5CF9C9F4" w14:textId="77777777" w:rsidTr="006E2051">
              <w:trPr>
                <w:tblHeader/>
                <w:tblCellSpacing w:w="0" w:type="dxa"/>
              </w:trPr>
              <w:tc>
                <w:tcPr>
                  <w:tcW w:w="360" w:type="dxa"/>
                  <w:hideMark/>
                </w:tcPr>
                <w:p w14:paraId="31A85098" w14:textId="77777777" w:rsidR="00D128FB" w:rsidRPr="00631F8B" w:rsidRDefault="00D128FB" w:rsidP="006E2051">
                  <w:r w:rsidRPr="00631F8B">
                    <w:t> </w:t>
                  </w:r>
                </w:p>
              </w:tc>
              <w:tc>
                <w:tcPr>
                  <w:tcW w:w="1500" w:type="dxa"/>
                  <w:hideMark/>
                </w:tcPr>
                <w:p w14:paraId="21289CFB" w14:textId="77777777" w:rsidR="00D128FB" w:rsidRPr="00631F8B" w:rsidRDefault="00D128FB" w:rsidP="006E2051">
                  <w:r w:rsidRPr="00631F8B">
                    <w:t>Omschrijving:</w:t>
                  </w:r>
                </w:p>
              </w:tc>
              <w:tc>
                <w:tcPr>
                  <w:tcW w:w="0" w:type="auto"/>
                  <w:hideMark/>
                </w:tcPr>
                <w:p w14:paraId="2E1B00C8" w14:textId="77777777" w:rsidR="00D128FB" w:rsidRPr="00631F8B" w:rsidRDefault="00413B8C" w:rsidP="006E2051">
                  <w:r w:rsidRPr="00413B8C">
                    <w:t>Bijvoorbeeld bovenkant of binnen onderkant buis.</w:t>
                  </w:r>
                </w:p>
              </w:tc>
            </w:tr>
            <w:tr w:rsidR="00D128FB" w:rsidRPr="00631F8B" w14:paraId="0FBD3931" w14:textId="77777777" w:rsidTr="006E2051">
              <w:trPr>
                <w:tblHeader/>
                <w:tblCellSpacing w:w="0" w:type="dxa"/>
              </w:trPr>
              <w:tc>
                <w:tcPr>
                  <w:tcW w:w="360" w:type="dxa"/>
                  <w:hideMark/>
                </w:tcPr>
                <w:p w14:paraId="75C5728C" w14:textId="77777777" w:rsidR="00D128FB" w:rsidRPr="00631F8B" w:rsidRDefault="00D128FB" w:rsidP="006E2051">
                  <w:r w:rsidRPr="00631F8B">
                    <w:t> </w:t>
                  </w:r>
                </w:p>
              </w:tc>
              <w:tc>
                <w:tcPr>
                  <w:tcW w:w="1500" w:type="dxa"/>
                  <w:hideMark/>
                </w:tcPr>
                <w:p w14:paraId="32C86E0E" w14:textId="77777777" w:rsidR="00D128FB" w:rsidRPr="00631F8B" w:rsidRDefault="00D128FB" w:rsidP="006E2051">
                  <w:r w:rsidRPr="00631F8B">
                    <w:t>Multipliciteit:</w:t>
                  </w:r>
                </w:p>
              </w:tc>
              <w:tc>
                <w:tcPr>
                  <w:tcW w:w="0" w:type="auto"/>
                  <w:hideMark/>
                </w:tcPr>
                <w:p w14:paraId="4E32D90A" w14:textId="77777777" w:rsidR="00D128FB" w:rsidRPr="00631F8B" w:rsidRDefault="00D128FB" w:rsidP="006E2051">
                  <w:r w:rsidRPr="00631F8B">
                    <w:t>1</w:t>
                  </w:r>
                </w:p>
              </w:tc>
            </w:tr>
          </w:tbl>
          <w:p w14:paraId="6947B722" w14:textId="77777777" w:rsidR="00D128FB" w:rsidRPr="00631F8B" w:rsidRDefault="00D128FB" w:rsidP="006E2051"/>
        </w:tc>
      </w:tr>
      <w:tr w:rsidR="00D128FB" w:rsidRPr="00631F8B" w14:paraId="6A3F84D7" w14:textId="77777777"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978F6" w14:textId="77777777" w:rsidR="00D128FB" w:rsidRPr="00631F8B" w:rsidRDefault="00D128FB" w:rsidP="006E2051">
            <w:r w:rsidRPr="00631F8B">
              <w:rPr>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45A3C8B" w14:textId="77777777" w:rsidTr="006E2051">
              <w:trPr>
                <w:tblHeader/>
                <w:tblCellSpacing w:w="0" w:type="dxa"/>
              </w:trPr>
              <w:tc>
                <w:tcPr>
                  <w:tcW w:w="360" w:type="dxa"/>
                  <w:hideMark/>
                </w:tcPr>
                <w:p w14:paraId="2EF23C53" w14:textId="77777777" w:rsidR="00D128FB" w:rsidRPr="00631F8B" w:rsidRDefault="00D128FB" w:rsidP="006E2051">
                  <w:r w:rsidRPr="00631F8B">
                    <w:t> </w:t>
                  </w:r>
                </w:p>
              </w:tc>
              <w:tc>
                <w:tcPr>
                  <w:tcW w:w="1500" w:type="dxa"/>
                  <w:hideMark/>
                </w:tcPr>
                <w:p w14:paraId="1E011685" w14:textId="77777777" w:rsidR="00D128FB" w:rsidRPr="00631F8B" w:rsidRDefault="00D128FB" w:rsidP="006E2051">
                  <w:r w:rsidRPr="00631F8B">
                    <w:t>Naam:</w:t>
                  </w:r>
                </w:p>
              </w:tc>
              <w:tc>
                <w:tcPr>
                  <w:tcW w:w="0" w:type="auto"/>
                  <w:hideMark/>
                </w:tcPr>
                <w:p w14:paraId="2AC9A20B" w14:textId="77777777" w:rsidR="00D128FB" w:rsidRPr="00631F8B" w:rsidRDefault="00D128FB" w:rsidP="006E2051"/>
              </w:tc>
            </w:tr>
            <w:tr w:rsidR="00D128FB" w:rsidRPr="00631F8B" w14:paraId="2E53CF22" w14:textId="77777777" w:rsidTr="006E2051">
              <w:trPr>
                <w:tblHeader/>
                <w:tblCellSpacing w:w="0" w:type="dxa"/>
              </w:trPr>
              <w:tc>
                <w:tcPr>
                  <w:tcW w:w="360" w:type="dxa"/>
                  <w:hideMark/>
                </w:tcPr>
                <w:p w14:paraId="64D14AFB" w14:textId="77777777" w:rsidR="00D128FB" w:rsidRPr="00631F8B" w:rsidRDefault="00D128FB" w:rsidP="006E2051">
                  <w:r w:rsidRPr="00631F8B">
                    <w:t> </w:t>
                  </w:r>
                </w:p>
              </w:tc>
              <w:tc>
                <w:tcPr>
                  <w:tcW w:w="1500" w:type="dxa"/>
                  <w:hideMark/>
                </w:tcPr>
                <w:p w14:paraId="4C3658A6" w14:textId="77777777" w:rsidR="00D128FB" w:rsidRPr="00631F8B" w:rsidRDefault="00D128FB" w:rsidP="006E2051">
                  <w:r w:rsidRPr="00631F8B">
                    <w:t>Type:</w:t>
                  </w:r>
                </w:p>
              </w:tc>
              <w:tc>
                <w:tcPr>
                  <w:tcW w:w="0" w:type="auto"/>
                  <w:hideMark/>
                </w:tcPr>
                <w:p w14:paraId="5BF3AD7F" w14:textId="77777777" w:rsidR="00D128FB" w:rsidRPr="00631F8B" w:rsidRDefault="00D128FB" w:rsidP="006E2051">
                  <w:r w:rsidRPr="00631F8B">
                    <w:t>Measure</w:t>
                  </w:r>
                </w:p>
              </w:tc>
            </w:tr>
            <w:tr w:rsidR="00D128FB" w:rsidRPr="00631F8B" w14:paraId="662CD90F" w14:textId="77777777" w:rsidTr="006E2051">
              <w:trPr>
                <w:tblHeader/>
                <w:tblCellSpacing w:w="0" w:type="dxa"/>
              </w:trPr>
              <w:tc>
                <w:tcPr>
                  <w:tcW w:w="360" w:type="dxa"/>
                  <w:hideMark/>
                </w:tcPr>
                <w:p w14:paraId="603E17B4" w14:textId="77777777" w:rsidR="00D128FB" w:rsidRPr="00631F8B" w:rsidRDefault="00D128FB" w:rsidP="006E2051">
                  <w:r w:rsidRPr="00631F8B">
                    <w:t> </w:t>
                  </w:r>
                </w:p>
              </w:tc>
              <w:tc>
                <w:tcPr>
                  <w:tcW w:w="1500" w:type="dxa"/>
                  <w:hideMark/>
                </w:tcPr>
                <w:p w14:paraId="492031C0" w14:textId="77777777" w:rsidR="00D128FB" w:rsidRPr="00631F8B" w:rsidRDefault="00D128FB" w:rsidP="006E2051">
                  <w:r w:rsidRPr="00631F8B">
                    <w:t>Definitie:</w:t>
                  </w:r>
                </w:p>
              </w:tc>
              <w:tc>
                <w:tcPr>
                  <w:tcW w:w="0" w:type="auto"/>
                  <w:hideMark/>
                </w:tcPr>
                <w:p w14:paraId="73217906" w14:textId="77777777" w:rsidR="00D128FB" w:rsidRPr="00631F8B" w:rsidRDefault="00D128FB" w:rsidP="006E2051">
                  <w:r w:rsidRPr="00631F8B">
                    <w:t xml:space="preserve">Hoek waaronder een puntsymbool wordt weergegeven. </w:t>
                  </w:r>
                </w:p>
              </w:tc>
            </w:tr>
            <w:tr w:rsidR="00D128FB" w:rsidRPr="00631F8B" w14:paraId="16FDC345" w14:textId="77777777" w:rsidTr="006E2051">
              <w:trPr>
                <w:tblHeader/>
                <w:tblCellSpacing w:w="0" w:type="dxa"/>
              </w:trPr>
              <w:tc>
                <w:tcPr>
                  <w:tcW w:w="360" w:type="dxa"/>
                  <w:hideMark/>
                </w:tcPr>
                <w:p w14:paraId="618FF448" w14:textId="77777777" w:rsidR="00D128FB" w:rsidRPr="00631F8B" w:rsidRDefault="00D128FB" w:rsidP="006E2051">
                  <w:r w:rsidRPr="00631F8B">
                    <w:t> </w:t>
                  </w:r>
                </w:p>
              </w:tc>
              <w:tc>
                <w:tcPr>
                  <w:tcW w:w="1500" w:type="dxa"/>
                  <w:hideMark/>
                </w:tcPr>
                <w:p w14:paraId="6A9B5435" w14:textId="77777777" w:rsidR="00D128FB" w:rsidRPr="00631F8B" w:rsidRDefault="00D128FB" w:rsidP="006E2051">
                  <w:r w:rsidRPr="00631F8B">
                    <w:t>Omschrijving:</w:t>
                  </w:r>
                </w:p>
              </w:tc>
              <w:tc>
                <w:tcPr>
                  <w:tcW w:w="0" w:type="auto"/>
                  <w:hideMark/>
                </w:tcPr>
                <w:p w14:paraId="63FA5E3A" w14:textId="77777777" w:rsidR="00D128FB" w:rsidRPr="00631F8B" w:rsidRDefault="00D128FB" w:rsidP="006E2051">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14:paraId="392D9953" w14:textId="77777777" w:rsidTr="006E2051">
              <w:trPr>
                <w:tblHeader/>
                <w:tblCellSpacing w:w="0" w:type="dxa"/>
              </w:trPr>
              <w:tc>
                <w:tcPr>
                  <w:tcW w:w="360" w:type="dxa"/>
                  <w:hideMark/>
                </w:tcPr>
                <w:p w14:paraId="2038ECA2" w14:textId="77777777" w:rsidR="00D128FB" w:rsidRPr="00631F8B" w:rsidRDefault="00D128FB" w:rsidP="006E2051">
                  <w:r w:rsidRPr="00631F8B">
                    <w:t> </w:t>
                  </w:r>
                </w:p>
              </w:tc>
              <w:tc>
                <w:tcPr>
                  <w:tcW w:w="1500" w:type="dxa"/>
                  <w:hideMark/>
                </w:tcPr>
                <w:p w14:paraId="42DAD007" w14:textId="77777777" w:rsidR="00D128FB" w:rsidRPr="00631F8B" w:rsidRDefault="00D128FB" w:rsidP="006E2051">
                  <w:r w:rsidRPr="00631F8B">
                    <w:t>Multipliciteit:</w:t>
                  </w:r>
                </w:p>
              </w:tc>
              <w:tc>
                <w:tcPr>
                  <w:tcW w:w="0" w:type="auto"/>
                  <w:hideMark/>
                </w:tcPr>
                <w:p w14:paraId="5F6B79D4" w14:textId="77777777" w:rsidR="00D128FB" w:rsidRPr="00631F8B" w:rsidRDefault="00D128FB" w:rsidP="006E2051">
                  <w:r w:rsidRPr="00631F8B">
                    <w:t>0..1</w:t>
                  </w:r>
                </w:p>
              </w:tc>
            </w:tr>
          </w:tbl>
          <w:p w14:paraId="255FE0CB" w14:textId="77777777" w:rsidR="00D128FB" w:rsidRPr="00631F8B" w:rsidRDefault="00D128FB" w:rsidP="006E2051"/>
        </w:tc>
      </w:tr>
      <w:tr w:rsidR="00D128FB" w:rsidRPr="00631F8B" w14:paraId="5E9233A9" w14:textId="77777777"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D815AE" w14:textId="77777777"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34912A2" w14:textId="77777777" w:rsidTr="006E2051">
              <w:trPr>
                <w:tblHeader/>
                <w:tblCellSpacing w:w="0" w:type="dxa"/>
              </w:trPr>
              <w:tc>
                <w:tcPr>
                  <w:tcW w:w="360" w:type="dxa"/>
                  <w:hideMark/>
                </w:tcPr>
                <w:p w14:paraId="79C48B6D" w14:textId="77777777" w:rsidR="00D128FB" w:rsidRPr="00631F8B" w:rsidRDefault="00D128FB" w:rsidP="006E2051">
                  <w:r w:rsidRPr="00631F8B">
                    <w:lastRenderedPageBreak/>
                    <w:t> </w:t>
                  </w:r>
                </w:p>
              </w:tc>
              <w:tc>
                <w:tcPr>
                  <w:tcW w:w="1500" w:type="dxa"/>
                  <w:hideMark/>
                </w:tcPr>
                <w:p w14:paraId="0425BEED" w14:textId="77777777" w:rsidR="00D128FB" w:rsidRPr="00631F8B" w:rsidRDefault="00D128FB" w:rsidP="006E2051">
                  <w:r w:rsidRPr="00631F8B">
                    <w:t>Naam:</w:t>
                  </w:r>
                </w:p>
              </w:tc>
              <w:tc>
                <w:tcPr>
                  <w:tcW w:w="0" w:type="auto"/>
                  <w:hideMark/>
                </w:tcPr>
                <w:p w14:paraId="371A33FC" w14:textId="77777777" w:rsidR="00D128FB" w:rsidRPr="00631F8B" w:rsidRDefault="00D128FB" w:rsidP="006E2051"/>
              </w:tc>
            </w:tr>
            <w:tr w:rsidR="00D128FB" w:rsidRPr="00631F8B" w14:paraId="2319EE5E" w14:textId="77777777" w:rsidTr="006E2051">
              <w:trPr>
                <w:tblHeader/>
                <w:tblCellSpacing w:w="0" w:type="dxa"/>
              </w:trPr>
              <w:tc>
                <w:tcPr>
                  <w:tcW w:w="360" w:type="dxa"/>
                  <w:hideMark/>
                </w:tcPr>
                <w:p w14:paraId="255C7A4A" w14:textId="77777777" w:rsidR="00D128FB" w:rsidRPr="00631F8B" w:rsidRDefault="00D128FB" w:rsidP="006E2051">
                  <w:r w:rsidRPr="00631F8B">
                    <w:t> </w:t>
                  </w:r>
                </w:p>
              </w:tc>
              <w:tc>
                <w:tcPr>
                  <w:tcW w:w="1500" w:type="dxa"/>
                  <w:hideMark/>
                </w:tcPr>
                <w:p w14:paraId="67CC2D84" w14:textId="77777777" w:rsidR="00D128FB" w:rsidRPr="00631F8B" w:rsidRDefault="00D128FB" w:rsidP="006E2051">
                  <w:r w:rsidRPr="00631F8B">
                    <w:t>Type:</w:t>
                  </w:r>
                </w:p>
              </w:tc>
              <w:tc>
                <w:tcPr>
                  <w:tcW w:w="0" w:type="auto"/>
                  <w:hideMark/>
                </w:tcPr>
                <w:p w14:paraId="1EFB207C" w14:textId="77777777" w:rsidR="00D128FB" w:rsidRPr="00631F8B" w:rsidRDefault="00D128FB" w:rsidP="006E2051">
                  <w:r w:rsidRPr="00631F8B">
                    <w:t>GM_Point</w:t>
                  </w:r>
                </w:p>
              </w:tc>
            </w:tr>
            <w:tr w:rsidR="00D128FB" w:rsidRPr="00631F8B" w14:paraId="1DCAACE1" w14:textId="77777777" w:rsidTr="006E2051">
              <w:trPr>
                <w:tblHeader/>
                <w:tblCellSpacing w:w="0" w:type="dxa"/>
              </w:trPr>
              <w:tc>
                <w:tcPr>
                  <w:tcW w:w="360" w:type="dxa"/>
                  <w:hideMark/>
                </w:tcPr>
                <w:p w14:paraId="34DA6444" w14:textId="77777777" w:rsidR="00D128FB" w:rsidRPr="00631F8B" w:rsidRDefault="00D128FB" w:rsidP="006E2051">
                  <w:r w:rsidRPr="00631F8B">
                    <w:t> </w:t>
                  </w:r>
                </w:p>
              </w:tc>
              <w:tc>
                <w:tcPr>
                  <w:tcW w:w="1500" w:type="dxa"/>
                  <w:hideMark/>
                </w:tcPr>
                <w:p w14:paraId="39454F8F" w14:textId="77777777" w:rsidR="00D128FB" w:rsidRPr="00631F8B" w:rsidRDefault="00D128FB" w:rsidP="006E2051">
                  <w:r w:rsidRPr="00631F8B">
                    <w:t>Definitie:</w:t>
                  </w:r>
                </w:p>
              </w:tc>
              <w:tc>
                <w:tcPr>
                  <w:tcW w:w="0" w:type="auto"/>
                  <w:hideMark/>
                </w:tcPr>
                <w:p w14:paraId="3309E609" w14:textId="77777777" w:rsidR="00D128FB" w:rsidRPr="00631F8B" w:rsidRDefault="00D128FB" w:rsidP="006E2051">
                  <w:r w:rsidRPr="00631F8B">
                    <w:t xml:space="preserve">Locatie van het dieptegegeven. </w:t>
                  </w:r>
                </w:p>
              </w:tc>
            </w:tr>
            <w:tr w:rsidR="00D128FB" w:rsidRPr="00631F8B" w14:paraId="5A6B14ED" w14:textId="77777777" w:rsidTr="006E2051">
              <w:trPr>
                <w:tblHeader/>
                <w:tblCellSpacing w:w="0" w:type="dxa"/>
              </w:trPr>
              <w:tc>
                <w:tcPr>
                  <w:tcW w:w="360" w:type="dxa"/>
                  <w:hideMark/>
                </w:tcPr>
                <w:p w14:paraId="035703C4" w14:textId="77777777" w:rsidR="00D128FB" w:rsidRPr="00631F8B" w:rsidRDefault="00D128FB" w:rsidP="006E2051">
                  <w:r w:rsidRPr="00631F8B">
                    <w:t> </w:t>
                  </w:r>
                </w:p>
              </w:tc>
              <w:tc>
                <w:tcPr>
                  <w:tcW w:w="1500" w:type="dxa"/>
                  <w:hideMark/>
                </w:tcPr>
                <w:p w14:paraId="3C382961" w14:textId="77777777" w:rsidR="00D128FB" w:rsidRPr="00631F8B" w:rsidRDefault="00D128FB" w:rsidP="006E2051">
                  <w:r w:rsidRPr="00631F8B">
                    <w:t>Omschrijving:</w:t>
                  </w:r>
                </w:p>
              </w:tc>
              <w:tc>
                <w:tcPr>
                  <w:tcW w:w="0" w:type="auto"/>
                  <w:hideMark/>
                </w:tcPr>
                <w:p w14:paraId="51984A66" w14:textId="77777777" w:rsidR="00D128FB" w:rsidRPr="00631F8B" w:rsidRDefault="00D128FB" w:rsidP="006E2051">
                  <w:r w:rsidRPr="00631F8B">
                    <w:t xml:space="preserve">Locatie waar de diepte-informatie van toepassing is. Eén leiding kan meerdere dieptegegevens langs het traject van de leiding hebben. </w:t>
                  </w:r>
                </w:p>
              </w:tc>
            </w:tr>
            <w:tr w:rsidR="00D128FB" w:rsidRPr="00631F8B" w14:paraId="123F799F" w14:textId="77777777" w:rsidTr="006E2051">
              <w:trPr>
                <w:tblHeader/>
                <w:tblCellSpacing w:w="0" w:type="dxa"/>
              </w:trPr>
              <w:tc>
                <w:tcPr>
                  <w:tcW w:w="360" w:type="dxa"/>
                  <w:hideMark/>
                </w:tcPr>
                <w:p w14:paraId="590EBB30" w14:textId="77777777" w:rsidR="00D128FB" w:rsidRPr="00631F8B" w:rsidRDefault="00D128FB" w:rsidP="006E2051">
                  <w:r w:rsidRPr="00631F8B">
                    <w:t> </w:t>
                  </w:r>
                </w:p>
              </w:tc>
              <w:tc>
                <w:tcPr>
                  <w:tcW w:w="1500" w:type="dxa"/>
                  <w:hideMark/>
                </w:tcPr>
                <w:p w14:paraId="252FFA47" w14:textId="77777777" w:rsidR="00D128FB" w:rsidRPr="00631F8B" w:rsidRDefault="00D128FB" w:rsidP="006E2051">
                  <w:r w:rsidRPr="00631F8B">
                    <w:t>Multipliciteit:</w:t>
                  </w:r>
                </w:p>
              </w:tc>
              <w:tc>
                <w:tcPr>
                  <w:tcW w:w="0" w:type="auto"/>
                  <w:hideMark/>
                </w:tcPr>
                <w:p w14:paraId="3CA14777" w14:textId="77777777" w:rsidR="00D128FB" w:rsidRPr="00631F8B" w:rsidRDefault="00D128FB" w:rsidP="006E2051">
                  <w:r w:rsidRPr="00631F8B">
                    <w:t>0..1</w:t>
                  </w:r>
                </w:p>
              </w:tc>
            </w:tr>
          </w:tbl>
          <w:p w14:paraId="282996FD" w14:textId="77777777" w:rsidR="00D128FB" w:rsidRPr="00631F8B" w:rsidRDefault="00D128FB" w:rsidP="006E2051"/>
        </w:tc>
      </w:tr>
      <w:tr w:rsidR="00D128FB" w:rsidRPr="00631F8B" w14:paraId="36B898BB" w14:textId="77777777"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D4CCBD" w14:textId="77777777" w:rsidR="00D128FB" w:rsidRPr="00631F8B" w:rsidRDefault="00D128FB" w:rsidP="006E2051">
            <w:r w:rsidRPr="00631F8B">
              <w:rPr>
                <w:b/>
                <w:bCs/>
              </w:rPr>
              <w:lastRenderedPageBreak/>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872B159" w14:textId="77777777" w:rsidTr="006E2051">
              <w:trPr>
                <w:tblHeader/>
                <w:tblCellSpacing w:w="0" w:type="dxa"/>
              </w:trPr>
              <w:tc>
                <w:tcPr>
                  <w:tcW w:w="360" w:type="dxa"/>
                  <w:hideMark/>
                </w:tcPr>
                <w:p w14:paraId="63BF292D" w14:textId="77777777" w:rsidR="00D128FB" w:rsidRPr="00631F8B" w:rsidRDefault="00D128FB" w:rsidP="006E2051">
                  <w:r w:rsidRPr="00631F8B">
                    <w:t> </w:t>
                  </w:r>
                </w:p>
              </w:tc>
              <w:tc>
                <w:tcPr>
                  <w:tcW w:w="1500" w:type="dxa"/>
                  <w:hideMark/>
                </w:tcPr>
                <w:p w14:paraId="379B9E3B" w14:textId="77777777" w:rsidR="00D128FB" w:rsidRPr="00631F8B" w:rsidRDefault="00D128FB" w:rsidP="006E2051">
                  <w:r w:rsidRPr="00631F8B">
                    <w:t>Naam:</w:t>
                  </w:r>
                </w:p>
              </w:tc>
              <w:tc>
                <w:tcPr>
                  <w:tcW w:w="0" w:type="auto"/>
                  <w:hideMark/>
                </w:tcPr>
                <w:p w14:paraId="68121313" w14:textId="77777777" w:rsidR="00D128FB" w:rsidRPr="00631F8B" w:rsidRDefault="00D128FB" w:rsidP="006E2051"/>
              </w:tc>
            </w:tr>
            <w:tr w:rsidR="00D128FB" w:rsidRPr="00631F8B" w14:paraId="40685D0D" w14:textId="77777777" w:rsidTr="006E2051">
              <w:trPr>
                <w:tblHeader/>
                <w:tblCellSpacing w:w="0" w:type="dxa"/>
              </w:trPr>
              <w:tc>
                <w:tcPr>
                  <w:tcW w:w="360" w:type="dxa"/>
                  <w:hideMark/>
                </w:tcPr>
                <w:p w14:paraId="030A56F6" w14:textId="77777777" w:rsidR="00D128FB" w:rsidRPr="00631F8B" w:rsidRDefault="00D128FB" w:rsidP="006E2051">
                  <w:r w:rsidRPr="00631F8B">
                    <w:t> </w:t>
                  </w:r>
                </w:p>
              </w:tc>
              <w:tc>
                <w:tcPr>
                  <w:tcW w:w="1500" w:type="dxa"/>
                  <w:hideMark/>
                </w:tcPr>
                <w:p w14:paraId="3EB6D49D" w14:textId="77777777" w:rsidR="00D128FB" w:rsidRPr="00631F8B" w:rsidRDefault="00D128FB" w:rsidP="006E2051">
                  <w:r w:rsidRPr="00631F8B">
                    <w:t>Type:</w:t>
                  </w:r>
                </w:p>
              </w:tc>
              <w:tc>
                <w:tcPr>
                  <w:tcW w:w="0" w:type="auto"/>
                  <w:hideMark/>
                </w:tcPr>
                <w:p w14:paraId="07075C30" w14:textId="77777777" w:rsidR="00D128FB" w:rsidRPr="00631F8B" w:rsidRDefault="00D128FB" w:rsidP="006E2051">
                  <w:r w:rsidRPr="00631F8B">
                    <w:t>Utiliteitsnet</w:t>
                  </w:r>
                </w:p>
              </w:tc>
            </w:tr>
            <w:tr w:rsidR="00D128FB" w:rsidRPr="00631F8B" w14:paraId="6217AD62" w14:textId="77777777" w:rsidTr="006E2051">
              <w:trPr>
                <w:tblHeader/>
                <w:tblCellSpacing w:w="0" w:type="dxa"/>
              </w:trPr>
              <w:tc>
                <w:tcPr>
                  <w:tcW w:w="360" w:type="dxa"/>
                  <w:hideMark/>
                </w:tcPr>
                <w:p w14:paraId="7EC69DBA" w14:textId="77777777" w:rsidR="00D128FB" w:rsidRPr="00631F8B" w:rsidRDefault="00D128FB" w:rsidP="006E2051">
                  <w:r w:rsidRPr="00631F8B">
                    <w:t> </w:t>
                  </w:r>
                </w:p>
              </w:tc>
              <w:tc>
                <w:tcPr>
                  <w:tcW w:w="1500" w:type="dxa"/>
                  <w:hideMark/>
                </w:tcPr>
                <w:p w14:paraId="249DD8E4" w14:textId="77777777" w:rsidR="00D128FB" w:rsidRPr="00631F8B" w:rsidRDefault="00D128FB" w:rsidP="006E2051">
                  <w:r w:rsidRPr="00631F8B">
                    <w:t>Definitie:</w:t>
                  </w:r>
                </w:p>
              </w:tc>
              <w:tc>
                <w:tcPr>
                  <w:tcW w:w="0" w:type="auto"/>
                  <w:hideMark/>
                </w:tcPr>
                <w:p w14:paraId="56966118" w14:textId="77777777" w:rsidR="00D128FB" w:rsidRPr="00631F8B" w:rsidRDefault="00D128FB" w:rsidP="006E2051">
                  <w:r w:rsidRPr="00631F8B">
                    <w:t xml:space="preserve">Verwijzing naar het utiliteitsnet. </w:t>
                  </w:r>
                </w:p>
              </w:tc>
            </w:tr>
            <w:tr w:rsidR="00D128FB" w:rsidRPr="00631F8B" w14:paraId="1E74C5BF" w14:textId="77777777" w:rsidTr="006E2051">
              <w:trPr>
                <w:tblHeader/>
                <w:tblCellSpacing w:w="0" w:type="dxa"/>
              </w:trPr>
              <w:tc>
                <w:tcPr>
                  <w:tcW w:w="360" w:type="dxa"/>
                  <w:hideMark/>
                </w:tcPr>
                <w:p w14:paraId="4163765F" w14:textId="77777777" w:rsidR="00D128FB" w:rsidRPr="00631F8B" w:rsidRDefault="00D128FB" w:rsidP="006E2051">
                  <w:r w:rsidRPr="00631F8B">
                    <w:t> </w:t>
                  </w:r>
                </w:p>
              </w:tc>
              <w:tc>
                <w:tcPr>
                  <w:tcW w:w="1500" w:type="dxa"/>
                  <w:hideMark/>
                </w:tcPr>
                <w:p w14:paraId="1FC0F853" w14:textId="77777777" w:rsidR="00D128FB" w:rsidRPr="00631F8B" w:rsidRDefault="00D128FB" w:rsidP="006E2051">
                  <w:r w:rsidRPr="00631F8B">
                    <w:t>Multipliciteit:</w:t>
                  </w:r>
                </w:p>
              </w:tc>
              <w:tc>
                <w:tcPr>
                  <w:tcW w:w="0" w:type="auto"/>
                  <w:hideMark/>
                </w:tcPr>
                <w:p w14:paraId="49034B83" w14:textId="77777777" w:rsidR="00D128FB" w:rsidRPr="00631F8B" w:rsidRDefault="00D128FB" w:rsidP="006E2051">
                  <w:r w:rsidRPr="00631F8B">
                    <w:t>1</w:t>
                  </w:r>
                </w:p>
              </w:tc>
            </w:tr>
          </w:tbl>
          <w:p w14:paraId="00D2EC1C" w14:textId="77777777" w:rsidR="00D128FB" w:rsidRPr="00631F8B" w:rsidRDefault="00D128FB" w:rsidP="006E2051"/>
        </w:tc>
      </w:tr>
      <w:tr w:rsidR="00D128FB" w:rsidRPr="00631F8B" w14:paraId="623C3085" w14:textId="77777777" w:rsidTr="007957F7">
        <w:trPr>
          <w:trHeight w:val="1056"/>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C81E5E" w14:textId="77777777" w:rsidR="00D128FB" w:rsidRPr="00631F8B" w:rsidRDefault="00D128FB" w:rsidP="006E2051">
            <w:r w:rsidRPr="00631F8B">
              <w:rPr>
                <w:b/>
                <w:bCs/>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2E658D7" w14:textId="77777777" w:rsidTr="006E2051">
              <w:trPr>
                <w:tblHeader/>
                <w:tblCellSpacing w:w="0" w:type="dxa"/>
              </w:trPr>
              <w:tc>
                <w:tcPr>
                  <w:tcW w:w="360" w:type="dxa"/>
                  <w:hideMark/>
                </w:tcPr>
                <w:p w14:paraId="3241D8B0" w14:textId="77777777" w:rsidR="00D128FB" w:rsidRPr="00631F8B" w:rsidRDefault="00D128FB" w:rsidP="006E2051">
                  <w:r w:rsidRPr="00631F8B">
                    <w:t> </w:t>
                  </w:r>
                </w:p>
              </w:tc>
              <w:tc>
                <w:tcPr>
                  <w:tcW w:w="1500" w:type="dxa"/>
                  <w:hideMark/>
                </w:tcPr>
                <w:p w14:paraId="232297EE" w14:textId="77777777" w:rsidR="00D128FB" w:rsidRPr="00631F8B" w:rsidRDefault="00D128FB" w:rsidP="006E2051">
                  <w:r w:rsidRPr="00631F8B">
                    <w:t>Natuurlijke taal:</w:t>
                  </w:r>
                </w:p>
              </w:tc>
              <w:tc>
                <w:tcPr>
                  <w:tcW w:w="0" w:type="auto"/>
                  <w:hideMark/>
                </w:tcPr>
                <w:p w14:paraId="012B3D96" w14:textId="77777777" w:rsidR="00D128FB" w:rsidRPr="00631F8B" w:rsidRDefault="00D128FB" w:rsidP="006E2051">
                  <w:r w:rsidRPr="00631F8B">
                    <w:t xml:space="preserve">Voor WION diepte is in meters met maximaal 2 decimalen </w:t>
                  </w:r>
                </w:p>
              </w:tc>
            </w:tr>
            <w:tr w:rsidR="007957F7" w:rsidRPr="00631F8B" w14:paraId="20B63C72" w14:textId="77777777" w:rsidTr="006E2051">
              <w:trPr>
                <w:tblHeader/>
                <w:tblCellSpacing w:w="0" w:type="dxa"/>
              </w:trPr>
              <w:tc>
                <w:tcPr>
                  <w:tcW w:w="360" w:type="dxa"/>
                  <w:hideMark/>
                </w:tcPr>
                <w:p w14:paraId="09EB168A" w14:textId="77777777" w:rsidR="007957F7" w:rsidRPr="00631F8B" w:rsidRDefault="007957F7" w:rsidP="006E2051"/>
              </w:tc>
              <w:tc>
                <w:tcPr>
                  <w:tcW w:w="1500" w:type="dxa"/>
                  <w:hideMark/>
                </w:tcPr>
                <w:p w14:paraId="1ACC507A" w14:textId="77777777" w:rsidR="007957F7" w:rsidRPr="00631F8B" w:rsidRDefault="007957F7" w:rsidP="006E2051">
                  <w:r>
                    <w:t>OCL:</w:t>
                  </w:r>
                </w:p>
              </w:tc>
              <w:tc>
                <w:tcPr>
                  <w:tcW w:w="0" w:type="auto"/>
                  <w:hideMark/>
                </w:tcPr>
                <w:p w14:paraId="2B380F78" w14:textId="77777777" w:rsidR="007957F7" w:rsidRPr="00631F8B" w:rsidRDefault="007957F7" w:rsidP="006E2051">
                  <w:r>
                    <w:t>Inv: self.dieptepijl.Measure.uom = 'urn:ogc:def:uom:OGC::m'</w:t>
                  </w:r>
                </w:p>
              </w:tc>
            </w:tr>
          </w:tbl>
          <w:p w14:paraId="0A39B0B1" w14:textId="77777777" w:rsidR="00D128FB" w:rsidRPr="00631F8B" w:rsidRDefault="00D128FB" w:rsidP="006E2051"/>
        </w:tc>
      </w:tr>
      <w:tr w:rsidR="007957F7" w:rsidRPr="00631F8B" w14:paraId="33535A95" w14:textId="77777777" w:rsidTr="007957F7">
        <w:trPr>
          <w:trHeight w:val="939"/>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E3D53" w14:textId="77777777" w:rsidR="007957F7" w:rsidRDefault="007957F7" w:rsidP="007957F7">
            <w:pPr>
              <w:rPr>
                <w:b/>
                <w:bCs/>
              </w:rPr>
            </w:pPr>
            <w:r w:rsidRPr="00631F8B">
              <w:rPr>
                <w:b/>
                <w:bCs/>
              </w:rPr>
              <w:t xml:space="preserve">Constraint: </w:t>
            </w:r>
            <w:r>
              <w:rPr>
                <w:b/>
                <w:bCs/>
              </w:rPr>
              <w:t>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500"/>
              <w:gridCol w:w="7496"/>
            </w:tblGrid>
            <w:tr w:rsidR="007957F7" w:rsidRPr="00631F8B" w14:paraId="212D3260" w14:textId="77777777" w:rsidTr="00413B8C">
              <w:trPr>
                <w:tblHeader/>
                <w:tblCellSpacing w:w="0" w:type="dxa"/>
              </w:trPr>
              <w:tc>
                <w:tcPr>
                  <w:tcW w:w="1500" w:type="dxa"/>
                  <w:hideMark/>
                </w:tcPr>
                <w:p w14:paraId="35237F48" w14:textId="77777777" w:rsidR="007957F7" w:rsidRPr="00631F8B" w:rsidRDefault="007957F7" w:rsidP="00413B8C">
                  <w:r w:rsidRPr="00631F8B">
                    <w:t>Natuurlijke taal:</w:t>
                  </w:r>
                </w:p>
              </w:tc>
              <w:tc>
                <w:tcPr>
                  <w:tcW w:w="0" w:type="auto"/>
                  <w:hideMark/>
                </w:tcPr>
                <w:p w14:paraId="2DD6B6BD" w14:textId="77777777" w:rsidR="007957F7" w:rsidRPr="00631F8B" w:rsidRDefault="007957F7" w:rsidP="007957F7">
                  <w:r>
                    <w:t>rotatiehoek in graden</w:t>
                  </w:r>
                </w:p>
              </w:tc>
            </w:tr>
          </w:tbl>
          <w:p w14:paraId="5DF24BD0" w14:textId="77777777" w:rsidR="007957F7" w:rsidRPr="007957F7" w:rsidRDefault="007957F7" w:rsidP="007957F7">
            <w:pPr>
              <w:tabs>
                <w:tab w:val="left" w:pos="2227"/>
              </w:tabs>
            </w:pPr>
            <w:r>
              <w:t>OCL  :Inv: self.rotatiehoekSymbool.Measure.uom = 'urn:ogc:def:uom:OGC::deg'</w:t>
            </w:r>
          </w:p>
        </w:tc>
      </w:tr>
    </w:tbl>
    <w:p w14:paraId="1FC6CED0" w14:textId="77777777" w:rsidR="00D128FB" w:rsidRPr="00631F8B" w:rsidRDefault="00D128FB" w:rsidP="00D128FB">
      <w:pPr>
        <w:pStyle w:val="Kop5"/>
        <w:rPr>
          <w:sz w:val="16"/>
          <w:szCs w:val="16"/>
        </w:rPr>
      </w:pPr>
      <w:r w:rsidRPr="00631F8B">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95FC5A1"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F8BC62" w14:textId="77777777" w:rsidR="00D128FB" w:rsidRPr="00631F8B" w:rsidRDefault="00D128FB" w:rsidP="006E2051">
            <w:pPr>
              <w:spacing w:line="225" w:lineRule="atLeast"/>
            </w:pPr>
            <w:r w:rsidRPr="00631F8B">
              <w:rPr>
                <w:b/>
                <w:bCs/>
              </w:rPr>
              <w:t>DiepteNAP</w:t>
            </w:r>
          </w:p>
        </w:tc>
      </w:tr>
      <w:tr w:rsidR="00D128FB" w:rsidRPr="00631F8B" w14:paraId="1493E39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E808418" w14:textId="77777777" w:rsidTr="006E2051">
              <w:trPr>
                <w:tblHeader/>
                <w:tblCellSpacing w:w="0" w:type="dxa"/>
              </w:trPr>
              <w:tc>
                <w:tcPr>
                  <w:tcW w:w="360" w:type="dxa"/>
                  <w:hideMark/>
                </w:tcPr>
                <w:p w14:paraId="1A2D9D03" w14:textId="77777777" w:rsidR="00D128FB" w:rsidRPr="00631F8B" w:rsidRDefault="00D128FB" w:rsidP="006E2051">
                  <w:r w:rsidRPr="00631F8B">
                    <w:t> </w:t>
                  </w:r>
                </w:p>
              </w:tc>
              <w:tc>
                <w:tcPr>
                  <w:tcW w:w="1500" w:type="dxa"/>
                  <w:hideMark/>
                </w:tcPr>
                <w:p w14:paraId="62ED48AA" w14:textId="77777777" w:rsidR="00D128FB" w:rsidRPr="00631F8B" w:rsidRDefault="00D128FB" w:rsidP="006E2051">
                  <w:r w:rsidRPr="00631F8B">
                    <w:t>Naam:</w:t>
                  </w:r>
                </w:p>
              </w:tc>
              <w:tc>
                <w:tcPr>
                  <w:tcW w:w="0" w:type="auto"/>
                  <w:hideMark/>
                </w:tcPr>
                <w:p w14:paraId="44099406" w14:textId="77777777" w:rsidR="00D128FB" w:rsidRPr="00631F8B" w:rsidRDefault="00D128FB" w:rsidP="006E2051"/>
              </w:tc>
            </w:tr>
            <w:tr w:rsidR="00D128FB" w:rsidRPr="00631F8B" w14:paraId="5E1EF126" w14:textId="77777777" w:rsidTr="006E2051">
              <w:trPr>
                <w:tblHeader/>
                <w:tblCellSpacing w:w="0" w:type="dxa"/>
              </w:trPr>
              <w:tc>
                <w:tcPr>
                  <w:tcW w:w="360" w:type="dxa"/>
                  <w:hideMark/>
                </w:tcPr>
                <w:p w14:paraId="6358655B" w14:textId="77777777" w:rsidR="00D128FB" w:rsidRPr="00631F8B" w:rsidRDefault="00D128FB" w:rsidP="006E2051">
                  <w:r w:rsidRPr="00631F8B">
                    <w:t> </w:t>
                  </w:r>
                </w:p>
              </w:tc>
              <w:tc>
                <w:tcPr>
                  <w:tcW w:w="1500" w:type="dxa"/>
                  <w:hideMark/>
                </w:tcPr>
                <w:p w14:paraId="51354FB1" w14:textId="77777777" w:rsidR="00D128FB" w:rsidRPr="00631F8B" w:rsidRDefault="00D128FB" w:rsidP="006E2051">
                  <w:r w:rsidRPr="00631F8B">
                    <w:t>Definitie:</w:t>
                  </w:r>
                </w:p>
              </w:tc>
              <w:tc>
                <w:tcPr>
                  <w:tcW w:w="0" w:type="auto"/>
                  <w:hideMark/>
                </w:tcPr>
                <w:p w14:paraId="053F07E8" w14:textId="77777777" w:rsidR="00D128FB" w:rsidRPr="00631F8B" w:rsidRDefault="00D128FB" w:rsidP="006E2051">
                  <w:r w:rsidRPr="00631F8B">
                    <w:t xml:space="preserve">Object dat dient om de afstand weer te geven van het NAP-nulpunt tot de bovenkant van kabel of leiding, leidingcontainer, leidingelement of containerleidingelement. </w:t>
                  </w:r>
                </w:p>
              </w:tc>
            </w:tr>
            <w:tr w:rsidR="00D128FB" w:rsidRPr="00631F8B" w14:paraId="455BE95E" w14:textId="77777777" w:rsidTr="006E2051">
              <w:trPr>
                <w:tblHeader/>
                <w:tblCellSpacing w:w="0" w:type="dxa"/>
              </w:trPr>
              <w:tc>
                <w:tcPr>
                  <w:tcW w:w="360" w:type="dxa"/>
                  <w:hideMark/>
                </w:tcPr>
                <w:p w14:paraId="64161C8A" w14:textId="77777777" w:rsidR="00D128FB" w:rsidRPr="00631F8B" w:rsidRDefault="00D128FB" w:rsidP="006E2051">
                  <w:r w:rsidRPr="00631F8B">
                    <w:t> </w:t>
                  </w:r>
                </w:p>
              </w:tc>
              <w:tc>
                <w:tcPr>
                  <w:tcW w:w="1500" w:type="dxa"/>
                  <w:hideMark/>
                </w:tcPr>
                <w:p w14:paraId="3F51BCE3" w14:textId="77777777" w:rsidR="00D128FB" w:rsidRPr="00631F8B" w:rsidRDefault="00D128FB" w:rsidP="006E2051">
                  <w:r w:rsidRPr="00631F8B">
                    <w:t>Subtype van:</w:t>
                  </w:r>
                </w:p>
              </w:tc>
              <w:tc>
                <w:tcPr>
                  <w:tcW w:w="0" w:type="auto"/>
                  <w:hideMark/>
                </w:tcPr>
                <w:p w14:paraId="3DC839BD" w14:textId="77777777" w:rsidR="00D128FB" w:rsidRPr="00631F8B" w:rsidRDefault="00D128FB" w:rsidP="006E2051">
                  <w:r w:rsidRPr="00631F8B">
                    <w:t>Diepte</w:t>
                  </w:r>
                </w:p>
              </w:tc>
            </w:tr>
            <w:tr w:rsidR="00D128FB" w:rsidRPr="00631F8B" w14:paraId="600FFDAF" w14:textId="77777777" w:rsidTr="006E2051">
              <w:trPr>
                <w:tblHeader/>
                <w:tblCellSpacing w:w="0" w:type="dxa"/>
              </w:trPr>
              <w:tc>
                <w:tcPr>
                  <w:tcW w:w="360" w:type="dxa"/>
                  <w:hideMark/>
                </w:tcPr>
                <w:p w14:paraId="72148F97" w14:textId="77777777" w:rsidR="00D128FB" w:rsidRPr="00631F8B" w:rsidRDefault="00D128FB" w:rsidP="006E2051">
                  <w:r w:rsidRPr="00631F8B">
                    <w:t> </w:t>
                  </w:r>
                </w:p>
              </w:tc>
              <w:tc>
                <w:tcPr>
                  <w:tcW w:w="1500" w:type="dxa"/>
                  <w:hideMark/>
                </w:tcPr>
                <w:p w14:paraId="19D588E5" w14:textId="77777777" w:rsidR="00D128FB" w:rsidRPr="00631F8B" w:rsidRDefault="00D128FB" w:rsidP="006E2051">
                  <w:r w:rsidRPr="00631F8B">
                    <w:t>Omschrijving:</w:t>
                  </w:r>
                </w:p>
              </w:tc>
              <w:tc>
                <w:tcPr>
                  <w:tcW w:w="0" w:type="auto"/>
                  <w:hideMark/>
                </w:tcPr>
                <w:p w14:paraId="2FF1888B" w14:textId="77777777" w:rsidR="00D128FB" w:rsidRPr="00631F8B" w:rsidRDefault="00D128FB" w:rsidP="006E2051">
                  <w:r w:rsidRPr="00631F8B">
                    <w:t xml:space="preserve">Voor een buis kan additioneel de binnenonderkant buis als meetpunt worden genomen. </w:t>
                  </w:r>
                </w:p>
              </w:tc>
            </w:tr>
            <w:tr w:rsidR="00D128FB" w:rsidRPr="00631F8B" w14:paraId="077E5C83" w14:textId="77777777" w:rsidTr="006E2051">
              <w:trPr>
                <w:tblHeader/>
                <w:tblCellSpacing w:w="0" w:type="dxa"/>
              </w:trPr>
              <w:tc>
                <w:tcPr>
                  <w:tcW w:w="360" w:type="dxa"/>
                  <w:hideMark/>
                </w:tcPr>
                <w:p w14:paraId="6083FD76" w14:textId="77777777" w:rsidR="00D128FB" w:rsidRPr="00631F8B" w:rsidRDefault="00D128FB" w:rsidP="006E2051">
                  <w:r w:rsidRPr="00631F8B">
                    <w:t> </w:t>
                  </w:r>
                </w:p>
              </w:tc>
              <w:tc>
                <w:tcPr>
                  <w:tcW w:w="1500" w:type="dxa"/>
                  <w:hideMark/>
                </w:tcPr>
                <w:p w14:paraId="429F7E5F" w14:textId="77777777" w:rsidR="00D128FB" w:rsidRPr="00631F8B" w:rsidRDefault="00D128FB" w:rsidP="006E2051">
                  <w:r w:rsidRPr="00631F8B">
                    <w:t>Stereotypes:</w:t>
                  </w:r>
                </w:p>
              </w:tc>
              <w:tc>
                <w:tcPr>
                  <w:tcW w:w="0" w:type="auto"/>
                  <w:hideMark/>
                </w:tcPr>
                <w:p w14:paraId="7BBFC891" w14:textId="77777777" w:rsidR="00D128FB" w:rsidRPr="00631F8B" w:rsidRDefault="00D128FB" w:rsidP="006E2051">
                  <w:r w:rsidRPr="00631F8B">
                    <w:t>«featureType»</w:t>
                  </w:r>
                </w:p>
              </w:tc>
            </w:tr>
          </w:tbl>
          <w:p w14:paraId="15AFCE8E" w14:textId="77777777" w:rsidR="00D128FB" w:rsidRPr="00631F8B" w:rsidRDefault="00D128FB" w:rsidP="006E2051"/>
        </w:tc>
      </w:tr>
      <w:tr w:rsidR="00D128FB" w:rsidRPr="00631F8B" w14:paraId="1134074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8E248B" w14:textId="77777777" w:rsidR="00D128FB" w:rsidRPr="00631F8B" w:rsidRDefault="00D128FB" w:rsidP="006E2051">
            <w:r w:rsidRPr="00631F8B">
              <w:rPr>
                <w:b/>
                <w:bCs/>
              </w:rPr>
              <w:t>Attribuut: 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B46CEDB" w14:textId="77777777" w:rsidTr="006E2051">
              <w:trPr>
                <w:tblHeader/>
                <w:tblCellSpacing w:w="0" w:type="dxa"/>
              </w:trPr>
              <w:tc>
                <w:tcPr>
                  <w:tcW w:w="360" w:type="dxa"/>
                  <w:hideMark/>
                </w:tcPr>
                <w:p w14:paraId="501CAD6E" w14:textId="77777777" w:rsidR="00D128FB" w:rsidRPr="00631F8B" w:rsidRDefault="00D128FB" w:rsidP="006E2051">
                  <w:r w:rsidRPr="00631F8B">
                    <w:t> </w:t>
                  </w:r>
                </w:p>
              </w:tc>
              <w:tc>
                <w:tcPr>
                  <w:tcW w:w="1500" w:type="dxa"/>
                  <w:hideMark/>
                </w:tcPr>
                <w:p w14:paraId="773632FE" w14:textId="77777777" w:rsidR="00D128FB" w:rsidRPr="00631F8B" w:rsidRDefault="00D128FB" w:rsidP="006E2051">
                  <w:r w:rsidRPr="00631F8B">
                    <w:t>Naam:</w:t>
                  </w:r>
                </w:p>
              </w:tc>
              <w:tc>
                <w:tcPr>
                  <w:tcW w:w="0" w:type="auto"/>
                  <w:hideMark/>
                </w:tcPr>
                <w:p w14:paraId="754F38E6" w14:textId="77777777" w:rsidR="00D128FB" w:rsidRPr="00631F8B" w:rsidRDefault="00D128FB" w:rsidP="006E2051"/>
              </w:tc>
            </w:tr>
            <w:tr w:rsidR="00D128FB" w:rsidRPr="00631F8B" w14:paraId="6E039BBE" w14:textId="77777777" w:rsidTr="006E2051">
              <w:trPr>
                <w:tblHeader/>
                <w:tblCellSpacing w:w="0" w:type="dxa"/>
              </w:trPr>
              <w:tc>
                <w:tcPr>
                  <w:tcW w:w="360" w:type="dxa"/>
                  <w:hideMark/>
                </w:tcPr>
                <w:p w14:paraId="667A98C6" w14:textId="77777777" w:rsidR="00D128FB" w:rsidRPr="00631F8B" w:rsidRDefault="00D128FB" w:rsidP="006E2051">
                  <w:r w:rsidRPr="00631F8B">
                    <w:t> </w:t>
                  </w:r>
                </w:p>
              </w:tc>
              <w:tc>
                <w:tcPr>
                  <w:tcW w:w="1500" w:type="dxa"/>
                  <w:hideMark/>
                </w:tcPr>
                <w:p w14:paraId="0843CF75" w14:textId="77777777" w:rsidR="00D128FB" w:rsidRPr="00631F8B" w:rsidRDefault="00D128FB" w:rsidP="006E2051">
                  <w:r w:rsidRPr="00631F8B">
                    <w:t>Type:</w:t>
                  </w:r>
                </w:p>
              </w:tc>
              <w:tc>
                <w:tcPr>
                  <w:tcW w:w="0" w:type="auto"/>
                  <w:hideMark/>
                </w:tcPr>
                <w:p w14:paraId="2C7A61B8" w14:textId="77777777" w:rsidR="00D128FB" w:rsidRPr="00631F8B" w:rsidRDefault="00D128FB" w:rsidP="006E2051">
                  <w:r w:rsidRPr="00631F8B">
                    <w:t>Measure</w:t>
                  </w:r>
                </w:p>
              </w:tc>
            </w:tr>
            <w:tr w:rsidR="00D128FB" w:rsidRPr="00631F8B" w14:paraId="0F1AC4F0" w14:textId="77777777" w:rsidTr="006E2051">
              <w:trPr>
                <w:tblHeader/>
                <w:tblCellSpacing w:w="0" w:type="dxa"/>
              </w:trPr>
              <w:tc>
                <w:tcPr>
                  <w:tcW w:w="360" w:type="dxa"/>
                  <w:hideMark/>
                </w:tcPr>
                <w:p w14:paraId="1B7AC84E" w14:textId="77777777" w:rsidR="00D128FB" w:rsidRPr="00631F8B" w:rsidRDefault="00D128FB" w:rsidP="006E2051">
                  <w:r w:rsidRPr="00631F8B">
                    <w:t> </w:t>
                  </w:r>
                </w:p>
              </w:tc>
              <w:tc>
                <w:tcPr>
                  <w:tcW w:w="1500" w:type="dxa"/>
                  <w:hideMark/>
                </w:tcPr>
                <w:p w14:paraId="50630A9D" w14:textId="77777777" w:rsidR="00D128FB" w:rsidRPr="00631F8B" w:rsidRDefault="00D128FB" w:rsidP="006E2051">
                  <w:r w:rsidRPr="00631F8B">
                    <w:t>Definitie:</w:t>
                  </w:r>
                </w:p>
              </w:tc>
              <w:tc>
                <w:tcPr>
                  <w:tcW w:w="0" w:type="auto"/>
                  <w:hideMark/>
                </w:tcPr>
                <w:p w14:paraId="029AFE4F" w14:textId="77777777" w:rsidR="00D128FB" w:rsidRPr="00631F8B" w:rsidRDefault="00D128FB" w:rsidP="006E2051">
                  <w:r w:rsidRPr="00631F8B">
                    <w:t xml:space="preserve">Hoogte van het maaiveld t.o.v. NAP. </w:t>
                  </w:r>
                </w:p>
              </w:tc>
            </w:tr>
            <w:tr w:rsidR="00D128FB" w:rsidRPr="00631F8B" w14:paraId="6F4D2985" w14:textId="77777777" w:rsidTr="006E2051">
              <w:trPr>
                <w:tblHeader/>
                <w:tblCellSpacing w:w="0" w:type="dxa"/>
              </w:trPr>
              <w:tc>
                <w:tcPr>
                  <w:tcW w:w="360" w:type="dxa"/>
                  <w:hideMark/>
                </w:tcPr>
                <w:p w14:paraId="1101F36D" w14:textId="77777777" w:rsidR="00D128FB" w:rsidRPr="00631F8B" w:rsidRDefault="00D128FB" w:rsidP="006E2051">
                  <w:r w:rsidRPr="00631F8B">
                    <w:t> </w:t>
                  </w:r>
                </w:p>
              </w:tc>
              <w:tc>
                <w:tcPr>
                  <w:tcW w:w="1500" w:type="dxa"/>
                  <w:hideMark/>
                </w:tcPr>
                <w:p w14:paraId="12E4449D" w14:textId="77777777" w:rsidR="00D128FB" w:rsidRPr="00631F8B" w:rsidRDefault="00D128FB" w:rsidP="006E2051">
                  <w:r w:rsidRPr="00631F8B">
                    <w:t>Omschrijving:</w:t>
                  </w:r>
                </w:p>
              </w:tc>
              <w:tc>
                <w:tcPr>
                  <w:tcW w:w="0" w:type="auto"/>
                  <w:hideMark/>
                </w:tcPr>
                <w:p w14:paraId="5A28EE5C" w14:textId="77777777" w:rsidR="00D128FB" w:rsidRPr="00631F8B" w:rsidRDefault="00D128FB" w:rsidP="006E2051">
                  <w:r w:rsidRPr="00631F8B">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D128FB" w:rsidRPr="00631F8B" w14:paraId="21EFBC3C" w14:textId="77777777" w:rsidTr="006E2051">
              <w:trPr>
                <w:tblHeader/>
                <w:tblCellSpacing w:w="0" w:type="dxa"/>
              </w:trPr>
              <w:tc>
                <w:tcPr>
                  <w:tcW w:w="360" w:type="dxa"/>
                  <w:hideMark/>
                </w:tcPr>
                <w:p w14:paraId="7E3EB4F2" w14:textId="77777777" w:rsidR="00D128FB" w:rsidRPr="00631F8B" w:rsidRDefault="00D128FB" w:rsidP="006E2051">
                  <w:r w:rsidRPr="00631F8B">
                    <w:t> </w:t>
                  </w:r>
                </w:p>
              </w:tc>
              <w:tc>
                <w:tcPr>
                  <w:tcW w:w="1500" w:type="dxa"/>
                  <w:hideMark/>
                </w:tcPr>
                <w:p w14:paraId="46B09BD4" w14:textId="77777777" w:rsidR="00D128FB" w:rsidRPr="00631F8B" w:rsidRDefault="00D128FB" w:rsidP="006E2051">
                  <w:r w:rsidRPr="00631F8B">
                    <w:t>Multipliciteit:</w:t>
                  </w:r>
                </w:p>
              </w:tc>
              <w:tc>
                <w:tcPr>
                  <w:tcW w:w="0" w:type="auto"/>
                  <w:hideMark/>
                </w:tcPr>
                <w:p w14:paraId="0056EDDC" w14:textId="77777777" w:rsidR="00D128FB" w:rsidRPr="00631F8B" w:rsidRDefault="00D128FB" w:rsidP="006E2051">
                  <w:r w:rsidRPr="00631F8B">
                    <w:t>0..1</w:t>
                  </w:r>
                </w:p>
              </w:tc>
            </w:tr>
          </w:tbl>
          <w:p w14:paraId="0514FCD4" w14:textId="77777777" w:rsidR="00D128FB" w:rsidRPr="00631F8B" w:rsidRDefault="00D128FB" w:rsidP="006E2051"/>
        </w:tc>
      </w:tr>
      <w:tr w:rsidR="00D128FB" w:rsidRPr="00631F8B" w14:paraId="3F52091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0782AA" w14:textId="77777777" w:rsidR="00D128FB" w:rsidRPr="00631F8B" w:rsidRDefault="00D128FB" w:rsidP="006E2051">
            <w:r w:rsidRPr="00631F8B">
              <w:rPr>
                <w:b/>
                <w:bCs/>
              </w:rPr>
              <w:t>Attribuut: datumOpmetingMaaiveldPeil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03F3111" w14:textId="77777777" w:rsidTr="006E2051">
              <w:trPr>
                <w:tblHeader/>
                <w:tblCellSpacing w:w="0" w:type="dxa"/>
              </w:trPr>
              <w:tc>
                <w:tcPr>
                  <w:tcW w:w="360" w:type="dxa"/>
                  <w:hideMark/>
                </w:tcPr>
                <w:p w14:paraId="7F2C67C1" w14:textId="77777777" w:rsidR="00D128FB" w:rsidRPr="00631F8B" w:rsidRDefault="00D128FB" w:rsidP="006E2051">
                  <w:r w:rsidRPr="00631F8B">
                    <w:t> </w:t>
                  </w:r>
                </w:p>
              </w:tc>
              <w:tc>
                <w:tcPr>
                  <w:tcW w:w="1500" w:type="dxa"/>
                  <w:hideMark/>
                </w:tcPr>
                <w:p w14:paraId="65955990" w14:textId="77777777" w:rsidR="00D128FB" w:rsidRPr="00631F8B" w:rsidRDefault="00D128FB" w:rsidP="006E2051">
                  <w:r w:rsidRPr="00631F8B">
                    <w:t>Naam:</w:t>
                  </w:r>
                </w:p>
              </w:tc>
              <w:tc>
                <w:tcPr>
                  <w:tcW w:w="0" w:type="auto"/>
                  <w:hideMark/>
                </w:tcPr>
                <w:p w14:paraId="2D99CC4B" w14:textId="77777777" w:rsidR="00D128FB" w:rsidRPr="00631F8B" w:rsidRDefault="00D128FB" w:rsidP="006E2051"/>
              </w:tc>
            </w:tr>
            <w:tr w:rsidR="00D128FB" w:rsidRPr="00631F8B" w14:paraId="0E6B55E7" w14:textId="77777777" w:rsidTr="006E2051">
              <w:trPr>
                <w:tblHeader/>
                <w:tblCellSpacing w:w="0" w:type="dxa"/>
              </w:trPr>
              <w:tc>
                <w:tcPr>
                  <w:tcW w:w="360" w:type="dxa"/>
                  <w:hideMark/>
                </w:tcPr>
                <w:p w14:paraId="134A0829" w14:textId="77777777" w:rsidR="00D128FB" w:rsidRPr="00631F8B" w:rsidRDefault="00D128FB" w:rsidP="006E2051">
                  <w:r w:rsidRPr="00631F8B">
                    <w:t> </w:t>
                  </w:r>
                </w:p>
              </w:tc>
              <w:tc>
                <w:tcPr>
                  <w:tcW w:w="1500" w:type="dxa"/>
                  <w:hideMark/>
                </w:tcPr>
                <w:p w14:paraId="1A27BC1A" w14:textId="77777777" w:rsidR="00D128FB" w:rsidRPr="00631F8B" w:rsidRDefault="00D128FB" w:rsidP="006E2051">
                  <w:r w:rsidRPr="00631F8B">
                    <w:t>Type:</w:t>
                  </w:r>
                </w:p>
              </w:tc>
              <w:tc>
                <w:tcPr>
                  <w:tcW w:w="0" w:type="auto"/>
                  <w:hideMark/>
                </w:tcPr>
                <w:p w14:paraId="016803ED" w14:textId="77777777" w:rsidR="00D128FB" w:rsidRPr="00631F8B" w:rsidRDefault="00D128FB" w:rsidP="006E2051">
                  <w:r w:rsidRPr="00631F8B">
                    <w:t>DateTime</w:t>
                  </w:r>
                </w:p>
              </w:tc>
            </w:tr>
            <w:tr w:rsidR="00D128FB" w:rsidRPr="00631F8B" w14:paraId="5D8E9C47" w14:textId="77777777" w:rsidTr="006E2051">
              <w:trPr>
                <w:tblHeader/>
                <w:tblCellSpacing w:w="0" w:type="dxa"/>
              </w:trPr>
              <w:tc>
                <w:tcPr>
                  <w:tcW w:w="360" w:type="dxa"/>
                  <w:hideMark/>
                </w:tcPr>
                <w:p w14:paraId="46CB2A6F" w14:textId="77777777" w:rsidR="00D128FB" w:rsidRPr="00631F8B" w:rsidRDefault="00D128FB" w:rsidP="006E2051">
                  <w:r w:rsidRPr="00631F8B">
                    <w:t> </w:t>
                  </w:r>
                </w:p>
              </w:tc>
              <w:tc>
                <w:tcPr>
                  <w:tcW w:w="1500" w:type="dxa"/>
                  <w:hideMark/>
                </w:tcPr>
                <w:p w14:paraId="7B27BF9A" w14:textId="77777777" w:rsidR="00D128FB" w:rsidRPr="00631F8B" w:rsidRDefault="00D128FB" w:rsidP="006E2051">
                  <w:r w:rsidRPr="00631F8B">
                    <w:t>Definitie:</w:t>
                  </w:r>
                </w:p>
              </w:tc>
              <w:tc>
                <w:tcPr>
                  <w:tcW w:w="0" w:type="auto"/>
                  <w:hideMark/>
                </w:tcPr>
                <w:p w14:paraId="3EEE786C" w14:textId="77777777" w:rsidR="00D128FB" w:rsidRPr="00631F8B" w:rsidRDefault="00D128FB" w:rsidP="006E2051">
                  <w:r w:rsidRPr="00631F8B">
                    <w:t xml:space="preserve">De datum waarop het maaiveldpeil werd opgemeten. </w:t>
                  </w:r>
                </w:p>
              </w:tc>
            </w:tr>
            <w:tr w:rsidR="00D128FB" w:rsidRPr="00631F8B" w14:paraId="303E9C98" w14:textId="77777777" w:rsidTr="006E2051">
              <w:trPr>
                <w:tblHeader/>
                <w:tblCellSpacing w:w="0" w:type="dxa"/>
              </w:trPr>
              <w:tc>
                <w:tcPr>
                  <w:tcW w:w="360" w:type="dxa"/>
                  <w:hideMark/>
                </w:tcPr>
                <w:p w14:paraId="430E2FDA" w14:textId="77777777" w:rsidR="00D128FB" w:rsidRPr="00631F8B" w:rsidRDefault="00D128FB" w:rsidP="006E2051">
                  <w:r w:rsidRPr="00631F8B">
                    <w:t> </w:t>
                  </w:r>
                </w:p>
              </w:tc>
              <w:tc>
                <w:tcPr>
                  <w:tcW w:w="1500" w:type="dxa"/>
                  <w:hideMark/>
                </w:tcPr>
                <w:p w14:paraId="124E92CB" w14:textId="77777777" w:rsidR="00D128FB" w:rsidRPr="00631F8B" w:rsidRDefault="00D128FB" w:rsidP="006E2051">
                  <w:r w:rsidRPr="00631F8B">
                    <w:t>Multipliciteit:</w:t>
                  </w:r>
                </w:p>
              </w:tc>
              <w:tc>
                <w:tcPr>
                  <w:tcW w:w="0" w:type="auto"/>
                  <w:hideMark/>
                </w:tcPr>
                <w:p w14:paraId="6B622BFE" w14:textId="77777777" w:rsidR="00D128FB" w:rsidRPr="00631F8B" w:rsidRDefault="00D128FB" w:rsidP="006E2051">
                  <w:r w:rsidRPr="00631F8B">
                    <w:t>0..1</w:t>
                  </w:r>
                </w:p>
              </w:tc>
            </w:tr>
          </w:tbl>
          <w:p w14:paraId="6D0A4DA8" w14:textId="77777777" w:rsidR="00D128FB" w:rsidRPr="00631F8B" w:rsidRDefault="00D128FB" w:rsidP="006E2051"/>
        </w:tc>
      </w:tr>
      <w:tr w:rsidR="00D128FB" w:rsidRPr="00631F8B" w14:paraId="4C3DEF9E" w14:textId="77777777" w:rsidTr="007957F7">
        <w:trPr>
          <w:trHeight w:val="795"/>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336FED" w14:textId="77777777" w:rsidR="00D128FB" w:rsidRPr="00631F8B" w:rsidRDefault="00D128FB" w:rsidP="006E2051">
            <w:r w:rsidRPr="00631F8B">
              <w:rPr>
                <w:b/>
                <w:bCs/>
              </w:rPr>
              <w:t xml:space="preserve">Constraint: </w:t>
            </w:r>
            <w:r w:rsidR="00E917E3" w:rsidRPr="00E917E3">
              <w:rPr>
                <w:b/>
                <w:bCs/>
              </w:rPr>
              <w:t>MaaiveldpijlInMeterMetMaxTweeDecimalen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3236EB0" w14:textId="77777777" w:rsidTr="006E2051">
              <w:trPr>
                <w:tblHeader/>
                <w:tblCellSpacing w:w="0" w:type="dxa"/>
              </w:trPr>
              <w:tc>
                <w:tcPr>
                  <w:tcW w:w="360" w:type="dxa"/>
                  <w:hideMark/>
                </w:tcPr>
                <w:p w14:paraId="5559B641" w14:textId="77777777" w:rsidR="00D128FB" w:rsidRPr="00631F8B" w:rsidRDefault="00D128FB" w:rsidP="006E2051">
                  <w:r w:rsidRPr="00631F8B">
                    <w:t> </w:t>
                  </w:r>
                </w:p>
              </w:tc>
              <w:tc>
                <w:tcPr>
                  <w:tcW w:w="1500" w:type="dxa"/>
                  <w:hideMark/>
                </w:tcPr>
                <w:p w14:paraId="6DB1CFAD" w14:textId="77777777" w:rsidR="00D128FB" w:rsidRPr="00631F8B" w:rsidRDefault="00D128FB" w:rsidP="006E2051">
                  <w:r w:rsidRPr="00631F8B">
                    <w:t>Natuurlijke taal:</w:t>
                  </w:r>
                </w:p>
              </w:tc>
              <w:tc>
                <w:tcPr>
                  <w:tcW w:w="0" w:type="auto"/>
                  <w:hideMark/>
                </w:tcPr>
                <w:p w14:paraId="5979078C" w14:textId="77777777" w:rsidR="00D128FB" w:rsidRPr="00631F8B" w:rsidRDefault="00E917E3" w:rsidP="006E2051">
                  <w:r>
                    <w:t>Voor WION maaiveldpijl is in meters met maximaal 2 decimalen</w:t>
                  </w:r>
                </w:p>
              </w:tc>
            </w:tr>
            <w:tr w:rsidR="007957F7" w:rsidRPr="00631F8B" w14:paraId="413EB6A2" w14:textId="77777777" w:rsidTr="006E2051">
              <w:trPr>
                <w:tblHeader/>
                <w:tblCellSpacing w:w="0" w:type="dxa"/>
              </w:trPr>
              <w:tc>
                <w:tcPr>
                  <w:tcW w:w="360" w:type="dxa"/>
                  <w:hideMark/>
                </w:tcPr>
                <w:p w14:paraId="515A0DD5" w14:textId="77777777" w:rsidR="007957F7" w:rsidRPr="00631F8B" w:rsidRDefault="007957F7" w:rsidP="006E2051"/>
              </w:tc>
              <w:tc>
                <w:tcPr>
                  <w:tcW w:w="1500" w:type="dxa"/>
                  <w:hideMark/>
                </w:tcPr>
                <w:p w14:paraId="06D1918E" w14:textId="77777777" w:rsidR="007957F7" w:rsidRPr="00631F8B" w:rsidRDefault="007957F7" w:rsidP="006E2051">
                  <w:r>
                    <w:t>OCL:</w:t>
                  </w:r>
                </w:p>
              </w:tc>
              <w:tc>
                <w:tcPr>
                  <w:tcW w:w="0" w:type="auto"/>
                  <w:hideMark/>
                </w:tcPr>
                <w:p w14:paraId="30C99AA7" w14:textId="77777777" w:rsidR="007957F7" w:rsidRPr="00631F8B" w:rsidRDefault="00E917E3" w:rsidP="006E2051">
                  <w:r>
                    <w:t>Inv: self.maaiveldPijl.Measure.uom = 'urn:ogc:def:uom:OGC::m'</w:t>
                  </w:r>
                </w:p>
              </w:tc>
            </w:tr>
          </w:tbl>
          <w:p w14:paraId="1DF14703" w14:textId="77777777" w:rsidR="00D128FB" w:rsidRPr="00631F8B" w:rsidRDefault="00D128FB" w:rsidP="006E2051"/>
        </w:tc>
      </w:tr>
    </w:tbl>
    <w:p w14:paraId="7F1E5CB5" w14:textId="77777777" w:rsidR="00D128FB" w:rsidRPr="00631F8B" w:rsidRDefault="00D128FB" w:rsidP="00D128FB">
      <w:pPr>
        <w:pStyle w:val="Kop5"/>
        <w:rPr>
          <w:sz w:val="16"/>
          <w:szCs w:val="16"/>
        </w:rPr>
      </w:pPr>
      <w:r w:rsidRPr="00631F8B">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48DF163C"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D78390" w14:textId="77777777" w:rsidR="00D128FB" w:rsidRPr="00631F8B" w:rsidRDefault="00D128FB" w:rsidP="006E2051">
            <w:pPr>
              <w:spacing w:line="225" w:lineRule="atLeast"/>
            </w:pPr>
            <w:r w:rsidRPr="00631F8B">
              <w:rPr>
                <w:b/>
                <w:bCs/>
              </w:rPr>
              <w:lastRenderedPageBreak/>
              <w:t>DiepteTovMaaiveld</w:t>
            </w:r>
          </w:p>
        </w:tc>
      </w:tr>
      <w:tr w:rsidR="00D128FB" w:rsidRPr="00631F8B" w14:paraId="6978328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11A04AC" w14:textId="77777777" w:rsidTr="006E2051">
              <w:trPr>
                <w:tblHeader/>
                <w:tblCellSpacing w:w="0" w:type="dxa"/>
              </w:trPr>
              <w:tc>
                <w:tcPr>
                  <w:tcW w:w="360" w:type="dxa"/>
                  <w:hideMark/>
                </w:tcPr>
                <w:p w14:paraId="3164DD5B" w14:textId="77777777" w:rsidR="00D128FB" w:rsidRPr="00631F8B" w:rsidRDefault="00D128FB" w:rsidP="006E2051">
                  <w:r w:rsidRPr="00631F8B">
                    <w:t> </w:t>
                  </w:r>
                </w:p>
              </w:tc>
              <w:tc>
                <w:tcPr>
                  <w:tcW w:w="1500" w:type="dxa"/>
                  <w:hideMark/>
                </w:tcPr>
                <w:p w14:paraId="058CB292" w14:textId="77777777" w:rsidR="00D128FB" w:rsidRPr="00631F8B" w:rsidRDefault="00D128FB" w:rsidP="006E2051">
                  <w:r w:rsidRPr="00631F8B">
                    <w:t>Naam:</w:t>
                  </w:r>
                </w:p>
              </w:tc>
              <w:tc>
                <w:tcPr>
                  <w:tcW w:w="0" w:type="auto"/>
                  <w:hideMark/>
                </w:tcPr>
                <w:p w14:paraId="01AB3B99" w14:textId="77777777" w:rsidR="00D128FB" w:rsidRPr="00631F8B" w:rsidRDefault="00D128FB" w:rsidP="006E2051"/>
              </w:tc>
            </w:tr>
            <w:tr w:rsidR="00D128FB" w:rsidRPr="00631F8B" w14:paraId="6362904A" w14:textId="77777777" w:rsidTr="006E2051">
              <w:trPr>
                <w:tblHeader/>
                <w:tblCellSpacing w:w="0" w:type="dxa"/>
              </w:trPr>
              <w:tc>
                <w:tcPr>
                  <w:tcW w:w="360" w:type="dxa"/>
                  <w:hideMark/>
                </w:tcPr>
                <w:p w14:paraId="7E31F4C7" w14:textId="77777777" w:rsidR="00D128FB" w:rsidRPr="00631F8B" w:rsidRDefault="00D128FB" w:rsidP="006E2051">
                  <w:r w:rsidRPr="00631F8B">
                    <w:t> </w:t>
                  </w:r>
                </w:p>
              </w:tc>
              <w:tc>
                <w:tcPr>
                  <w:tcW w:w="1500" w:type="dxa"/>
                  <w:hideMark/>
                </w:tcPr>
                <w:p w14:paraId="5D887346" w14:textId="77777777" w:rsidR="00D128FB" w:rsidRPr="00631F8B" w:rsidRDefault="00D128FB" w:rsidP="006E2051">
                  <w:r w:rsidRPr="00631F8B">
                    <w:t>Definitie:</w:t>
                  </w:r>
                </w:p>
              </w:tc>
              <w:tc>
                <w:tcPr>
                  <w:tcW w:w="0" w:type="auto"/>
                  <w:hideMark/>
                </w:tcPr>
                <w:p w14:paraId="56BB1D5E" w14:textId="77777777" w:rsidR="00D128FB" w:rsidRPr="00631F8B" w:rsidRDefault="00D128FB" w:rsidP="006E2051">
                  <w:r w:rsidRPr="00631F8B">
                    <w:t xml:space="preserve">Object dat dient om de afstand weer te geven vanaf het maaiveld tot de bovenkant van kabel of leiding, leidingcontainer, leidingelement of containerleidingelement. </w:t>
                  </w:r>
                </w:p>
              </w:tc>
            </w:tr>
            <w:tr w:rsidR="00D128FB" w:rsidRPr="00631F8B" w14:paraId="45EC8402" w14:textId="77777777" w:rsidTr="006E2051">
              <w:trPr>
                <w:tblHeader/>
                <w:tblCellSpacing w:w="0" w:type="dxa"/>
              </w:trPr>
              <w:tc>
                <w:tcPr>
                  <w:tcW w:w="360" w:type="dxa"/>
                  <w:hideMark/>
                </w:tcPr>
                <w:p w14:paraId="57464B5C" w14:textId="77777777" w:rsidR="00D128FB" w:rsidRPr="00631F8B" w:rsidRDefault="00D128FB" w:rsidP="006E2051">
                  <w:r w:rsidRPr="00631F8B">
                    <w:t> </w:t>
                  </w:r>
                </w:p>
              </w:tc>
              <w:tc>
                <w:tcPr>
                  <w:tcW w:w="1500" w:type="dxa"/>
                  <w:hideMark/>
                </w:tcPr>
                <w:p w14:paraId="3EC5F884" w14:textId="77777777" w:rsidR="00D128FB" w:rsidRPr="00631F8B" w:rsidRDefault="00D128FB" w:rsidP="006E2051">
                  <w:r w:rsidRPr="00631F8B">
                    <w:t>Subtype van:</w:t>
                  </w:r>
                </w:p>
              </w:tc>
              <w:tc>
                <w:tcPr>
                  <w:tcW w:w="0" w:type="auto"/>
                  <w:hideMark/>
                </w:tcPr>
                <w:p w14:paraId="4BDBAF9A" w14:textId="77777777" w:rsidR="00D128FB" w:rsidRPr="00631F8B" w:rsidRDefault="00D128FB" w:rsidP="006E2051">
                  <w:r w:rsidRPr="00631F8B">
                    <w:t>Diepte</w:t>
                  </w:r>
                </w:p>
              </w:tc>
            </w:tr>
            <w:tr w:rsidR="00D128FB" w:rsidRPr="00631F8B" w14:paraId="50DE7EA9" w14:textId="77777777" w:rsidTr="006E2051">
              <w:trPr>
                <w:tblHeader/>
                <w:tblCellSpacing w:w="0" w:type="dxa"/>
              </w:trPr>
              <w:tc>
                <w:tcPr>
                  <w:tcW w:w="360" w:type="dxa"/>
                  <w:hideMark/>
                </w:tcPr>
                <w:p w14:paraId="1D910B22" w14:textId="77777777" w:rsidR="00D128FB" w:rsidRPr="00631F8B" w:rsidRDefault="00D128FB" w:rsidP="006E2051">
                  <w:r w:rsidRPr="00631F8B">
                    <w:t> </w:t>
                  </w:r>
                </w:p>
              </w:tc>
              <w:tc>
                <w:tcPr>
                  <w:tcW w:w="1500" w:type="dxa"/>
                  <w:hideMark/>
                </w:tcPr>
                <w:p w14:paraId="6064D8FD" w14:textId="77777777" w:rsidR="00D128FB" w:rsidRPr="00631F8B" w:rsidRDefault="00D128FB" w:rsidP="006E2051">
                  <w:r w:rsidRPr="00631F8B">
                    <w:t>Stereotypes:</w:t>
                  </w:r>
                </w:p>
              </w:tc>
              <w:tc>
                <w:tcPr>
                  <w:tcW w:w="0" w:type="auto"/>
                  <w:hideMark/>
                </w:tcPr>
                <w:p w14:paraId="17E5403F" w14:textId="77777777" w:rsidR="00D128FB" w:rsidRPr="00631F8B" w:rsidRDefault="00D128FB" w:rsidP="006E2051">
                  <w:r w:rsidRPr="00631F8B">
                    <w:t>«featureType»</w:t>
                  </w:r>
                </w:p>
              </w:tc>
            </w:tr>
          </w:tbl>
          <w:p w14:paraId="02AE0811" w14:textId="77777777" w:rsidR="00D128FB" w:rsidRPr="00631F8B" w:rsidRDefault="00D128FB" w:rsidP="006E2051"/>
        </w:tc>
      </w:tr>
    </w:tbl>
    <w:p w14:paraId="4336D097" w14:textId="77777777" w:rsidR="00D128FB" w:rsidRPr="00631F8B" w:rsidRDefault="00D128FB" w:rsidP="00D128FB">
      <w:pPr>
        <w:pStyle w:val="Kop5"/>
        <w:rPr>
          <w:sz w:val="16"/>
          <w:szCs w:val="16"/>
        </w:rPr>
      </w:pPr>
      <w:r w:rsidRPr="00631F8B">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8D15F90"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ED0B25" w14:textId="77777777" w:rsidR="00D128FB" w:rsidRPr="00631F8B" w:rsidRDefault="00D128FB" w:rsidP="006E2051">
            <w:pPr>
              <w:spacing w:line="225" w:lineRule="atLeast"/>
            </w:pPr>
            <w:r w:rsidRPr="00631F8B">
              <w:rPr>
                <w:b/>
                <w:bCs/>
              </w:rPr>
              <w:t>Duct</w:t>
            </w:r>
          </w:p>
        </w:tc>
      </w:tr>
      <w:tr w:rsidR="00D128FB" w:rsidRPr="00631F8B" w14:paraId="7E40534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E0B3C3B" w14:textId="77777777" w:rsidTr="006E2051">
              <w:trPr>
                <w:tblHeader/>
                <w:tblCellSpacing w:w="0" w:type="dxa"/>
              </w:trPr>
              <w:tc>
                <w:tcPr>
                  <w:tcW w:w="360" w:type="dxa"/>
                  <w:hideMark/>
                </w:tcPr>
                <w:p w14:paraId="034BD7FB" w14:textId="77777777" w:rsidR="00D128FB" w:rsidRPr="00631F8B" w:rsidRDefault="00D128FB" w:rsidP="006E2051">
                  <w:r w:rsidRPr="00631F8B">
                    <w:t> </w:t>
                  </w:r>
                </w:p>
              </w:tc>
              <w:tc>
                <w:tcPr>
                  <w:tcW w:w="1500" w:type="dxa"/>
                  <w:hideMark/>
                </w:tcPr>
                <w:p w14:paraId="0FA9624C" w14:textId="77777777" w:rsidR="00D128FB" w:rsidRPr="00631F8B" w:rsidRDefault="00D128FB" w:rsidP="006E2051">
                  <w:r w:rsidRPr="00631F8B">
                    <w:t>Naam:</w:t>
                  </w:r>
                </w:p>
              </w:tc>
              <w:tc>
                <w:tcPr>
                  <w:tcW w:w="0" w:type="auto"/>
                  <w:hideMark/>
                </w:tcPr>
                <w:p w14:paraId="702CB43B" w14:textId="77777777" w:rsidR="00D128FB" w:rsidRPr="00631F8B" w:rsidRDefault="00D128FB" w:rsidP="006E2051"/>
              </w:tc>
            </w:tr>
            <w:tr w:rsidR="00D128FB" w:rsidRPr="00631F8B" w14:paraId="40F808D1" w14:textId="77777777" w:rsidTr="006E2051">
              <w:trPr>
                <w:tblHeader/>
                <w:tblCellSpacing w:w="0" w:type="dxa"/>
              </w:trPr>
              <w:tc>
                <w:tcPr>
                  <w:tcW w:w="360" w:type="dxa"/>
                  <w:hideMark/>
                </w:tcPr>
                <w:p w14:paraId="1012ACEE" w14:textId="77777777" w:rsidR="00D128FB" w:rsidRPr="00631F8B" w:rsidRDefault="00D128FB" w:rsidP="006E2051">
                  <w:r w:rsidRPr="00631F8B">
                    <w:t> </w:t>
                  </w:r>
                </w:p>
              </w:tc>
              <w:tc>
                <w:tcPr>
                  <w:tcW w:w="1500" w:type="dxa"/>
                  <w:hideMark/>
                </w:tcPr>
                <w:p w14:paraId="3780E5ED" w14:textId="77777777" w:rsidR="00D128FB" w:rsidRPr="00631F8B" w:rsidRDefault="00D128FB" w:rsidP="006E2051">
                  <w:r w:rsidRPr="00631F8B">
                    <w:t>Definitie:</w:t>
                  </w:r>
                </w:p>
              </w:tc>
              <w:tc>
                <w:tcPr>
                  <w:tcW w:w="0" w:type="auto"/>
                  <w:hideMark/>
                </w:tcPr>
                <w:p w14:paraId="6701892A" w14:textId="77777777" w:rsidR="00D128FB" w:rsidRPr="00631F8B" w:rsidRDefault="00D128FB" w:rsidP="006E2051">
                  <w:r w:rsidRPr="00631F8B">
                    <w:t xml:space="preserve">Een behuizing die ertoe dient om door middel van een omhullende constructie kabels en leidingen te beschermen en geleiden. </w:t>
                  </w:r>
                </w:p>
              </w:tc>
            </w:tr>
            <w:tr w:rsidR="00D128FB" w:rsidRPr="00631F8B" w14:paraId="2F236966" w14:textId="77777777" w:rsidTr="006E2051">
              <w:trPr>
                <w:tblHeader/>
                <w:tblCellSpacing w:w="0" w:type="dxa"/>
              </w:trPr>
              <w:tc>
                <w:tcPr>
                  <w:tcW w:w="360" w:type="dxa"/>
                  <w:hideMark/>
                </w:tcPr>
                <w:p w14:paraId="06771DBC" w14:textId="77777777" w:rsidR="00D128FB" w:rsidRPr="00631F8B" w:rsidRDefault="00D128FB" w:rsidP="006E2051">
                  <w:r w:rsidRPr="00631F8B">
                    <w:t> </w:t>
                  </w:r>
                </w:p>
              </w:tc>
              <w:tc>
                <w:tcPr>
                  <w:tcW w:w="1500" w:type="dxa"/>
                  <w:hideMark/>
                </w:tcPr>
                <w:p w14:paraId="22BC66AD" w14:textId="77777777" w:rsidR="00D128FB" w:rsidRPr="00631F8B" w:rsidRDefault="00D128FB" w:rsidP="006E2051">
                  <w:r w:rsidRPr="00631F8B">
                    <w:t>Herkomst:</w:t>
                  </w:r>
                </w:p>
              </w:tc>
              <w:tc>
                <w:tcPr>
                  <w:tcW w:w="0" w:type="auto"/>
                  <w:hideMark/>
                </w:tcPr>
                <w:p w14:paraId="30BBC939" w14:textId="77777777" w:rsidR="00D128FB" w:rsidRPr="00631F8B" w:rsidRDefault="00D128FB" w:rsidP="006E2051">
                  <w:r w:rsidRPr="00631F8B">
                    <w:t>Inspire</w:t>
                  </w:r>
                </w:p>
              </w:tc>
            </w:tr>
            <w:tr w:rsidR="00D128FB" w:rsidRPr="00631F8B" w14:paraId="65F5FF20" w14:textId="77777777" w:rsidTr="006E2051">
              <w:trPr>
                <w:tblHeader/>
                <w:tblCellSpacing w:w="0" w:type="dxa"/>
              </w:trPr>
              <w:tc>
                <w:tcPr>
                  <w:tcW w:w="360" w:type="dxa"/>
                  <w:hideMark/>
                </w:tcPr>
                <w:p w14:paraId="7C8F31C9" w14:textId="77777777" w:rsidR="00D128FB" w:rsidRPr="00631F8B" w:rsidRDefault="00D128FB" w:rsidP="006E2051">
                  <w:r w:rsidRPr="00631F8B">
                    <w:t> </w:t>
                  </w:r>
                </w:p>
              </w:tc>
              <w:tc>
                <w:tcPr>
                  <w:tcW w:w="1500" w:type="dxa"/>
                  <w:hideMark/>
                </w:tcPr>
                <w:p w14:paraId="1C75F404" w14:textId="77777777" w:rsidR="00D128FB" w:rsidRPr="00631F8B" w:rsidRDefault="00D128FB" w:rsidP="006E2051">
                  <w:r w:rsidRPr="00631F8B">
                    <w:t>Subtype van:</w:t>
                  </w:r>
                </w:p>
              </w:tc>
              <w:tc>
                <w:tcPr>
                  <w:tcW w:w="0" w:type="auto"/>
                  <w:hideMark/>
                </w:tcPr>
                <w:p w14:paraId="741F0B00" w14:textId="77777777" w:rsidR="00D128FB" w:rsidRPr="00631F8B" w:rsidRDefault="00D128FB" w:rsidP="006E2051">
                  <w:r w:rsidRPr="00631F8B">
                    <w:t>Duct, KabelEnLeidingContainer</w:t>
                  </w:r>
                </w:p>
              </w:tc>
            </w:tr>
            <w:tr w:rsidR="00D128FB" w:rsidRPr="00631F8B" w14:paraId="384F5D43" w14:textId="77777777" w:rsidTr="006E2051">
              <w:trPr>
                <w:tblHeader/>
                <w:tblCellSpacing w:w="0" w:type="dxa"/>
              </w:trPr>
              <w:tc>
                <w:tcPr>
                  <w:tcW w:w="360" w:type="dxa"/>
                  <w:hideMark/>
                </w:tcPr>
                <w:p w14:paraId="29495FD8" w14:textId="77777777" w:rsidR="00D128FB" w:rsidRPr="00631F8B" w:rsidRDefault="00D128FB" w:rsidP="006E2051">
                  <w:r w:rsidRPr="00631F8B">
                    <w:t> </w:t>
                  </w:r>
                </w:p>
              </w:tc>
              <w:tc>
                <w:tcPr>
                  <w:tcW w:w="1500" w:type="dxa"/>
                  <w:hideMark/>
                </w:tcPr>
                <w:p w14:paraId="7EEEA68D" w14:textId="77777777" w:rsidR="00D128FB" w:rsidRPr="00631F8B" w:rsidRDefault="00D128FB" w:rsidP="006E2051">
                  <w:r w:rsidRPr="00631F8B">
                    <w:t>Omschrijving:</w:t>
                  </w:r>
                </w:p>
              </w:tc>
              <w:tc>
                <w:tcPr>
                  <w:tcW w:w="0" w:type="auto"/>
                  <w:hideMark/>
                </w:tcPr>
                <w:p w14:paraId="24785B32" w14:textId="77777777" w:rsidR="00D128FB" w:rsidRPr="00631F8B" w:rsidRDefault="00D128FB" w:rsidP="006E2051">
                  <w:r w:rsidRPr="00631F8B">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D128FB" w:rsidRPr="00631F8B" w14:paraId="268B6F8C" w14:textId="77777777" w:rsidTr="006E2051">
              <w:trPr>
                <w:tblHeader/>
                <w:tblCellSpacing w:w="0" w:type="dxa"/>
              </w:trPr>
              <w:tc>
                <w:tcPr>
                  <w:tcW w:w="360" w:type="dxa"/>
                  <w:hideMark/>
                </w:tcPr>
                <w:p w14:paraId="57B9B3D9" w14:textId="77777777" w:rsidR="00D128FB" w:rsidRPr="00631F8B" w:rsidRDefault="00D128FB" w:rsidP="006E2051">
                  <w:r w:rsidRPr="00631F8B">
                    <w:t> </w:t>
                  </w:r>
                </w:p>
              </w:tc>
              <w:tc>
                <w:tcPr>
                  <w:tcW w:w="1500" w:type="dxa"/>
                  <w:hideMark/>
                </w:tcPr>
                <w:p w14:paraId="0A3563E0" w14:textId="77777777" w:rsidR="00D128FB" w:rsidRPr="00631F8B" w:rsidRDefault="00D128FB" w:rsidP="006E2051">
                  <w:r w:rsidRPr="00631F8B">
                    <w:t>Stereotypes:</w:t>
                  </w:r>
                </w:p>
              </w:tc>
              <w:tc>
                <w:tcPr>
                  <w:tcW w:w="0" w:type="auto"/>
                  <w:hideMark/>
                </w:tcPr>
                <w:p w14:paraId="3D454C43" w14:textId="77777777" w:rsidR="00D128FB" w:rsidRPr="00631F8B" w:rsidRDefault="00D128FB" w:rsidP="006E2051">
                  <w:r w:rsidRPr="00631F8B">
                    <w:t>«featureType»</w:t>
                  </w:r>
                </w:p>
              </w:tc>
            </w:tr>
          </w:tbl>
          <w:p w14:paraId="4E431318" w14:textId="77777777" w:rsidR="00D128FB" w:rsidRPr="00631F8B" w:rsidRDefault="00D128FB" w:rsidP="006E2051"/>
        </w:tc>
      </w:tr>
      <w:tr w:rsidR="00D128FB" w:rsidRPr="00631F8B" w14:paraId="3274E7D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C71F7D" w14:textId="77777777"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3F08EA8" w14:textId="77777777" w:rsidTr="006E2051">
              <w:trPr>
                <w:tblHeader/>
                <w:tblCellSpacing w:w="0" w:type="dxa"/>
              </w:trPr>
              <w:tc>
                <w:tcPr>
                  <w:tcW w:w="360" w:type="dxa"/>
                  <w:hideMark/>
                </w:tcPr>
                <w:p w14:paraId="660FB27C" w14:textId="77777777" w:rsidR="00D128FB" w:rsidRPr="00631F8B" w:rsidRDefault="00D128FB" w:rsidP="006E2051">
                  <w:r w:rsidRPr="00631F8B">
                    <w:t> </w:t>
                  </w:r>
                </w:p>
              </w:tc>
              <w:tc>
                <w:tcPr>
                  <w:tcW w:w="1500" w:type="dxa"/>
                  <w:hideMark/>
                </w:tcPr>
                <w:p w14:paraId="033F221B" w14:textId="77777777" w:rsidR="00D128FB" w:rsidRPr="00631F8B" w:rsidRDefault="00D128FB" w:rsidP="006E2051">
                  <w:r w:rsidRPr="00631F8B">
                    <w:t>OCL:</w:t>
                  </w:r>
                </w:p>
              </w:tc>
              <w:tc>
                <w:tcPr>
                  <w:tcW w:w="0" w:type="auto"/>
                  <w:hideMark/>
                </w:tcPr>
                <w:p w14:paraId="280C1E3B" w14:textId="77777777" w:rsidR="00D128FB" w:rsidRPr="00631F8B" w:rsidRDefault="00D128FB" w:rsidP="006E2051"/>
              </w:tc>
            </w:tr>
          </w:tbl>
          <w:p w14:paraId="6E9DAFF9" w14:textId="77777777" w:rsidR="00D128FB" w:rsidRPr="00631F8B" w:rsidRDefault="00D128FB" w:rsidP="006E2051"/>
        </w:tc>
      </w:tr>
    </w:tbl>
    <w:p w14:paraId="49EF94E6" w14:textId="77777777" w:rsidR="00D128FB" w:rsidRPr="00631F8B" w:rsidRDefault="00D128FB" w:rsidP="00D128FB">
      <w:pPr>
        <w:pStyle w:val="Kop5"/>
        <w:rPr>
          <w:sz w:val="16"/>
          <w:szCs w:val="16"/>
        </w:rPr>
      </w:pPr>
      <w:r w:rsidRPr="00631F8B">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5B94AB25"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301B51" w14:textId="77777777" w:rsidR="00D128FB" w:rsidRPr="00631F8B" w:rsidRDefault="00D128FB" w:rsidP="006E2051">
            <w:pPr>
              <w:spacing w:line="225" w:lineRule="atLeast"/>
            </w:pPr>
            <w:r w:rsidRPr="00631F8B">
              <w:rPr>
                <w:b/>
                <w:bCs/>
              </w:rPr>
              <w:t>EffectcontourDodelijk</w:t>
            </w:r>
          </w:p>
        </w:tc>
      </w:tr>
      <w:tr w:rsidR="00D128FB" w:rsidRPr="00631F8B" w14:paraId="086BCF8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BCD7510" w14:textId="77777777" w:rsidTr="006E2051">
              <w:trPr>
                <w:tblHeader/>
                <w:tblCellSpacing w:w="0" w:type="dxa"/>
              </w:trPr>
              <w:tc>
                <w:tcPr>
                  <w:tcW w:w="360" w:type="dxa"/>
                  <w:hideMark/>
                </w:tcPr>
                <w:p w14:paraId="71769789" w14:textId="77777777" w:rsidR="00D128FB" w:rsidRPr="00631F8B" w:rsidRDefault="00D128FB" w:rsidP="006E2051">
                  <w:r w:rsidRPr="00631F8B">
                    <w:t> </w:t>
                  </w:r>
                </w:p>
              </w:tc>
              <w:tc>
                <w:tcPr>
                  <w:tcW w:w="1500" w:type="dxa"/>
                  <w:hideMark/>
                </w:tcPr>
                <w:p w14:paraId="6DA04E97" w14:textId="77777777" w:rsidR="00D128FB" w:rsidRPr="00631F8B" w:rsidRDefault="00D128FB" w:rsidP="006E2051">
                  <w:r w:rsidRPr="00631F8B">
                    <w:t>Naam:</w:t>
                  </w:r>
                </w:p>
              </w:tc>
              <w:tc>
                <w:tcPr>
                  <w:tcW w:w="0" w:type="auto"/>
                  <w:hideMark/>
                </w:tcPr>
                <w:p w14:paraId="39F3DF62" w14:textId="77777777" w:rsidR="00D128FB" w:rsidRPr="00631F8B" w:rsidRDefault="00D128FB" w:rsidP="006E2051"/>
              </w:tc>
            </w:tr>
            <w:tr w:rsidR="00D128FB" w:rsidRPr="00631F8B" w14:paraId="1141D2B3" w14:textId="77777777" w:rsidTr="006E2051">
              <w:trPr>
                <w:tblHeader/>
                <w:tblCellSpacing w:w="0" w:type="dxa"/>
              </w:trPr>
              <w:tc>
                <w:tcPr>
                  <w:tcW w:w="360" w:type="dxa"/>
                  <w:hideMark/>
                </w:tcPr>
                <w:p w14:paraId="7410C512" w14:textId="77777777" w:rsidR="00D128FB" w:rsidRPr="00631F8B" w:rsidRDefault="00D128FB" w:rsidP="006E2051">
                  <w:r w:rsidRPr="00631F8B">
                    <w:t> </w:t>
                  </w:r>
                </w:p>
              </w:tc>
              <w:tc>
                <w:tcPr>
                  <w:tcW w:w="1500" w:type="dxa"/>
                  <w:hideMark/>
                </w:tcPr>
                <w:p w14:paraId="426530B6" w14:textId="77777777" w:rsidR="00D128FB" w:rsidRPr="00631F8B" w:rsidRDefault="00D128FB" w:rsidP="006E2051">
                  <w:r w:rsidRPr="00631F8B">
                    <w:t>Definitie:</w:t>
                  </w:r>
                </w:p>
              </w:tc>
              <w:tc>
                <w:tcPr>
                  <w:tcW w:w="0" w:type="auto"/>
                  <w:hideMark/>
                </w:tcPr>
                <w:p w14:paraId="3F0A829F" w14:textId="77777777" w:rsidR="00D128FB" w:rsidRPr="00631F8B" w:rsidRDefault="00D128FB" w:rsidP="006E2051">
                  <w:r w:rsidRPr="00631F8B">
                    <w:t xml:space="preserve">Effectafstand dodelijk letsel (1% mortaliteit). </w:t>
                  </w:r>
                </w:p>
              </w:tc>
            </w:tr>
            <w:tr w:rsidR="00D128FB" w:rsidRPr="00631F8B" w14:paraId="3246A17A" w14:textId="77777777" w:rsidTr="006E2051">
              <w:trPr>
                <w:tblHeader/>
                <w:tblCellSpacing w:w="0" w:type="dxa"/>
              </w:trPr>
              <w:tc>
                <w:tcPr>
                  <w:tcW w:w="360" w:type="dxa"/>
                  <w:hideMark/>
                </w:tcPr>
                <w:p w14:paraId="253CD4B3" w14:textId="77777777" w:rsidR="00D128FB" w:rsidRPr="00631F8B" w:rsidRDefault="00D128FB" w:rsidP="006E2051">
                  <w:r w:rsidRPr="00631F8B">
                    <w:t> </w:t>
                  </w:r>
                </w:p>
              </w:tc>
              <w:tc>
                <w:tcPr>
                  <w:tcW w:w="1500" w:type="dxa"/>
                  <w:hideMark/>
                </w:tcPr>
                <w:p w14:paraId="29B8AF4B" w14:textId="77777777" w:rsidR="00D128FB" w:rsidRPr="00631F8B" w:rsidRDefault="00D128FB" w:rsidP="006E2051">
                  <w:r w:rsidRPr="00631F8B">
                    <w:t>Herkomst:</w:t>
                  </w:r>
                </w:p>
              </w:tc>
              <w:tc>
                <w:tcPr>
                  <w:tcW w:w="0" w:type="auto"/>
                  <w:hideMark/>
                </w:tcPr>
                <w:p w14:paraId="2D29A90A" w14:textId="77777777" w:rsidR="00D128FB" w:rsidRPr="00631F8B" w:rsidRDefault="00D128FB" w:rsidP="006E2051">
                  <w:r w:rsidRPr="00631F8B">
                    <w:t>RRGS</w:t>
                  </w:r>
                </w:p>
              </w:tc>
            </w:tr>
            <w:tr w:rsidR="00D128FB" w:rsidRPr="00631F8B" w14:paraId="0132EAB0" w14:textId="77777777" w:rsidTr="006E2051">
              <w:trPr>
                <w:tblHeader/>
                <w:tblCellSpacing w:w="0" w:type="dxa"/>
              </w:trPr>
              <w:tc>
                <w:tcPr>
                  <w:tcW w:w="360" w:type="dxa"/>
                  <w:hideMark/>
                </w:tcPr>
                <w:p w14:paraId="5AAD8BAD" w14:textId="77777777" w:rsidR="00D128FB" w:rsidRPr="00631F8B" w:rsidRDefault="00D128FB" w:rsidP="006E2051">
                  <w:r w:rsidRPr="00631F8B">
                    <w:t> </w:t>
                  </w:r>
                </w:p>
              </w:tc>
              <w:tc>
                <w:tcPr>
                  <w:tcW w:w="1500" w:type="dxa"/>
                  <w:hideMark/>
                </w:tcPr>
                <w:p w14:paraId="4ED45B31" w14:textId="77777777" w:rsidR="00D128FB" w:rsidRPr="00631F8B" w:rsidRDefault="00D128FB" w:rsidP="006E2051">
                  <w:r w:rsidRPr="00631F8B">
                    <w:t>Subtype van:</w:t>
                  </w:r>
                </w:p>
              </w:tc>
              <w:tc>
                <w:tcPr>
                  <w:tcW w:w="0" w:type="auto"/>
                  <w:hideMark/>
                </w:tcPr>
                <w:p w14:paraId="43BB3D7E" w14:textId="77777777" w:rsidR="00D128FB" w:rsidRPr="00631F8B" w:rsidRDefault="00D128FB" w:rsidP="006E2051">
                  <w:r w:rsidRPr="00631F8B">
                    <w:t>IMKLBasis</w:t>
                  </w:r>
                </w:p>
              </w:tc>
            </w:tr>
            <w:tr w:rsidR="00D128FB" w:rsidRPr="00631F8B" w14:paraId="49997EF3" w14:textId="77777777" w:rsidTr="006E2051">
              <w:trPr>
                <w:tblHeader/>
                <w:tblCellSpacing w:w="0" w:type="dxa"/>
              </w:trPr>
              <w:tc>
                <w:tcPr>
                  <w:tcW w:w="360" w:type="dxa"/>
                  <w:hideMark/>
                </w:tcPr>
                <w:p w14:paraId="1962023C" w14:textId="77777777" w:rsidR="00D128FB" w:rsidRPr="00631F8B" w:rsidRDefault="00D128FB" w:rsidP="006E2051">
                  <w:r w:rsidRPr="00631F8B">
                    <w:t> </w:t>
                  </w:r>
                </w:p>
              </w:tc>
              <w:tc>
                <w:tcPr>
                  <w:tcW w:w="1500" w:type="dxa"/>
                  <w:hideMark/>
                </w:tcPr>
                <w:p w14:paraId="5FFC7649" w14:textId="77777777" w:rsidR="00D128FB" w:rsidRPr="00631F8B" w:rsidRDefault="00D128FB" w:rsidP="006E2051">
                  <w:r w:rsidRPr="00631F8B">
                    <w:t>Omschrijving:</w:t>
                  </w:r>
                </w:p>
              </w:tc>
              <w:tc>
                <w:tcPr>
                  <w:tcW w:w="0" w:type="auto"/>
                  <w:hideMark/>
                </w:tcPr>
                <w:p w14:paraId="7352C697" w14:textId="77777777" w:rsidR="00D128FB" w:rsidRPr="00631F8B" w:rsidRDefault="00D128FB" w:rsidP="006E2051">
                  <w:r w:rsidRPr="00631F8B">
                    <w:t xml:space="preserve">Zijnde de toetsingsafstand voor o.a. de inventarisatie van bebouwing voor de berekening van het groepsrisico alsook het omgaan met het restrisico. De effectcontour komt bij elke transportroute voor. </w:t>
                  </w:r>
                </w:p>
              </w:tc>
            </w:tr>
            <w:tr w:rsidR="00D128FB" w:rsidRPr="00631F8B" w14:paraId="3F8C429C" w14:textId="77777777" w:rsidTr="006E2051">
              <w:trPr>
                <w:tblHeader/>
                <w:tblCellSpacing w:w="0" w:type="dxa"/>
              </w:trPr>
              <w:tc>
                <w:tcPr>
                  <w:tcW w:w="360" w:type="dxa"/>
                  <w:hideMark/>
                </w:tcPr>
                <w:p w14:paraId="20A7FFEE" w14:textId="77777777" w:rsidR="00D128FB" w:rsidRPr="00631F8B" w:rsidRDefault="00D128FB" w:rsidP="006E2051">
                  <w:r w:rsidRPr="00631F8B">
                    <w:t> </w:t>
                  </w:r>
                </w:p>
              </w:tc>
              <w:tc>
                <w:tcPr>
                  <w:tcW w:w="1500" w:type="dxa"/>
                  <w:hideMark/>
                </w:tcPr>
                <w:p w14:paraId="68120428" w14:textId="77777777" w:rsidR="00D128FB" w:rsidRPr="00631F8B" w:rsidRDefault="00D128FB" w:rsidP="006E2051">
                  <w:r w:rsidRPr="00631F8B">
                    <w:t>Stereotypes:</w:t>
                  </w:r>
                </w:p>
              </w:tc>
              <w:tc>
                <w:tcPr>
                  <w:tcW w:w="0" w:type="auto"/>
                  <w:hideMark/>
                </w:tcPr>
                <w:p w14:paraId="1636634D" w14:textId="77777777" w:rsidR="00D128FB" w:rsidRPr="00631F8B" w:rsidRDefault="00D128FB" w:rsidP="006E2051">
                  <w:r w:rsidRPr="00631F8B">
                    <w:t>«featureType»</w:t>
                  </w:r>
                </w:p>
              </w:tc>
            </w:tr>
          </w:tbl>
          <w:p w14:paraId="02E43903" w14:textId="77777777" w:rsidR="00D128FB" w:rsidRPr="00631F8B" w:rsidRDefault="00D128FB" w:rsidP="006E2051"/>
        </w:tc>
      </w:tr>
      <w:tr w:rsidR="00D128FB" w:rsidRPr="00631F8B" w14:paraId="041B326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04502C" w14:textId="77777777" w:rsidR="00D128FB" w:rsidRPr="00631F8B" w:rsidRDefault="00D128FB" w:rsidP="006E2051">
            <w:r w:rsidRPr="00631F8B">
              <w:rPr>
                <w:b/>
                <w:bCs/>
              </w:rPr>
              <w:t>Attribuut: effectcontourDodelijk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59783B4" w14:textId="77777777" w:rsidTr="006E2051">
              <w:trPr>
                <w:tblHeader/>
                <w:tblCellSpacing w:w="0" w:type="dxa"/>
              </w:trPr>
              <w:tc>
                <w:tcPr>
                  <w:tcW w:w="360" w:type="dxa"/>
                  <w:hideMark/>
                </w:tcPr>
                <w:p w14:paraId="5F847D51" w14:textId="77777777" w:rsidR="00D128FB" w:rsidRPr="00631F8B" w:rsidRDefault="00D128FB" w:rsidP="006E2051">
                  <w:r w:rsidRPr="00631F8B">
                    <w:t> </w:t>
                  </w:r>
                </w:p>
              </w:tc>
              <w:tc>
                <w:tcPr>
                  <w:tcW w:w="1500" w:type="dxa"/>
                  <w:hideMark/>
                </w:tcPr>
                <w:p w14:paraId="78C8791B" w14:textId="77777777" w:rsidR="00D128FB" w:rsidRPr="00631F8B" w:rsidRDefault="00D128FB" w:rsidP="006E2051">
                  <w:r w:rsidRPr="00631F8B">
                    <w:t>Naam:</w:t>
                  </w:r>
                </w:p>
              </w:tc>
              <w:tc>
                <w:tcPr>
                  <w:tcW w:w="0" w:type="auto"/>
                  <w:hideMark/>
                </w:tcPr>
                <w:p w14:paraId="3DDAFFE3" w14:textId="77777777" w:rsidR="00D128FB" w:rsidRPr="00631F8B" w:rsidRDefault="00D128FB" w:rsidP="006E2051"/>
              </w:tc>
            </w:tr>
            <w:tr w:rsidR="00D128FB" w:rsidRPr="00631F8B" w14:paraId="2AE90D22" w14:textId="77777777" w:rsidTr="006E2051">
              <w:trPr>
                <w:tblHeader/>
                <w:tblCellSpacing w:w="0" w:type="dxa"/>
              </w:trPr>
              <w:tc>
                <w:tcPr>
                  <w:tcW w:w="360" w:type="dxa"/>
                  <w:hideMark/>
                </w:tcPr>
                <w:p w14:paraId="70A45ADE" w14:textId="77777777" w:rsidR="00D128FB" w:rsidRPr="00631F8B" w:rsidRDefault="00D128FB" w:rsidP="006E2051">
                  <w:r w:rsidRPr="00631F8B">
                    <w:t> </w:t>
                  </w:r>
                </w:p>
              </w:tc>
              <w:tc>
                <w:tcPr>
                  <w:tcW w:w="1500" w:type="dxa"/>
                  <w:hideMark/>
                </w:tcPr>
                <w:p w14:paraId="6C3EE59D" w14:textId="77777777" w:rsidR="00D128FB" w:rsidRPr="00631F8B" w:rsidRDefault="00D128FB" w:rsidP="006E2051">
                  <w:r w:rsidRPr="00631F8B">
                    <w:t>Type:</w:t>
                  </w:r>
                </w:p>
              </w:tc>
              <w:tc>
                <w:tcPr>
                  <w:tcW w:w="0" w:type="auto"/>
                  <w:hideMark/>
                </w:tcPr>
                <w:p w14:paraId="43FBB8B0" w14:textId="77777777" w:rsidR="00D128FB" w:rsidRPr="00631F8B" w:rsidRDefault="00D128FB" w:rsidP="006E2051">
                  <w:r w:rsidRPr="00631F8B">
                    <w:t>GM_MultiSurface</w:t>
                  </w:r>
                </w:p>
              </w:tc>
            </w:tr>
            <w:tr w:rsidR="00D128FB" w:rsidRPr="00631F8B" w14:paraId="182EBA4A" w14:textId="77777777" w:rsidTr="006E2051">
              <w:trPr>
                <w:tblHeader/>
                <w:tblCellSpacing w:w="0" w:type="dxa"/>
              </w:trPr>
              <w:tc>
                <w:tcPr>
                  <w:tcW w:w="360" w:type="dxa"/>
                  <w:hideMark/>
                </w:tcPr>
                <w:p w14:paraId="49A998FC" w14:textId="77777777" w:rsidR="00D128FB" w:rsidRPr="00631F8B" w:rsidRDefault="00D128FB" w:rsidP="006E2051">
                  <w:r w:rsidRPr="00631F8B">
                    <w:t> </w:t>
                  </w:r>
                </w:p>
              </w:tc>
              <w:tc>
                <w:tcPr>
                  <w:tcW w:w="1500" w:type="dxa"/>
                  <w:hideMark/>
                </w:tcPr>
                <w:p w14:paraId="0A5EC7E7" w14:textId="77777777" w:rsidR="00D128FB" w:rsidRPr="00631F8B" w:rsidRDefault="00D128FB" w:rsidP="006E2051">
                  <w:r w:rsidRPr="00631F8B">
                    <w:t>Definitie:</w:t>
                  </w:r>
                </w:p>
              </w:tc>
              <w:tc>
                <w:tcPr>
                  <w:tcW w:w="0" w:type="auto"/>
                  <w:hideMark/>
                </w:tcPr>
                <w:p w14:paraId="71279FEA" w14:textId="77777777" w:rsidR="00D128FB" w:rsidRPr="00631F8B" w:rsidRDefault="00D128FB" w:rsidP="006E2051">
                  <w:r w:rsidRPr="00631F8B">
                    <w:t xml:space="preserve">Effectafstand dodelijk letsel (1% mortaliteit). </w:t>
                  </w:r>
                </w:p>
              </w:tc>
            </w:tr>
            <w:tr w:rsidR="00D128FB" w:rsidRPr="00631F8B" w14:paraId="759A8350" w14:textId="77777777" w:rsidTr="006E2051">
              <w:trPr>
                <w:tblHeader/>
                <w:tblCellSpacing w:w="0" w:type="dxa"/>
              </w:trPr>
              <w:tc>
                <w:tcPr>
                  <w:tcW w:w="360" w:type="dxa"/>
                  <w:hideMark/>
                </w:tcPr>
                <w:p w14:paraId="53AD5A1C" w14:textId="77777777" w:rsidR="00D128FB" w:rsidRPr="00631F8B" w:rsidRDefault="00D128FB" w:rsidP="006E2051">
                  <w:r w:rsidRPr="00631F8B">
                    <w:t> </w:t>
                  </w:r>
                </w:p>
              </w:tc>
              <w:tc>
                <w:tcPr>
                  <w:tcW w:w="1500" w:type="dxa"/>
                  <w:hideMark/>
                </w:tcPr>
                <w:p w14:paraId="3C66CAF9" w14:textId="77777777" w:rsidR="00D128FB" w:rsidRPr="00631F8B" w:rsidRDefault="00D128FB" w:rsidP="006E2051">
                  <w:r w:rsidRPr="00631F8B">
                    <w:t>Omschrijving:</w:t>
                  </w:r>
                </w:p>
              </w:tc>
              <w:tc>
                <w:tcPr>
                  <w:tcW w:w="0" w:type="auto"/>
                  <w:hideMark/>
                </w:tcPr>
                <w:p w14:paraId="4E859463" w14:textId="77777777" w:rsidR="00D128FB" w:rsidRPr="00631F8B" w:rsidRDefault="00D128FB" w:rsidP="006E2051">
                  <w:r w:rsidRPr="00631F8B">
                    <w:t xml:space="preserve">Zijnde de toetsingsafstand voor o.a. de inventarisatie van bebouwing voor de berekening van het groepsrisico alsook het omgaan met het restrisico </w:t>
                  </w:r>
                </w:p>
              </w:tc>
            </w:tr>
            <w:tr w:rsidR="00D128FB" w:rsidRPr="00631F8B" w14:paraId="43194B27" w14:textId="77777777" w:rsidTr="006E2051">
              <w:trPr>
                <w:tblHeader/>
                <w:tblCellSpacing w:w="0" w:type="dxa"/>
              </w:trPr>
              <w:tc>
                <w:tcPr>
                  <w:tcW w:w="360" w:type="dxa"/>
                  <w:hideMark/>
                </w:tcPr>
                <w:p w14:paraId="43AC7CBD" w14:textId="77777777" w:rsidR="00D128FB" w:rsidRPr="00631F8B" w:rsidRDefault="00D128FB" w:rsidP="006E2051">
                  <w:r w:rsidRPr="00631F8B">
                    <w:t> </w:t>
                  </w:r>
                </w:p>
              </w:tc>
              <w:tc>
                <w:tcPr>
                  <w:tcW w:w="1500" w:type="dxa"/>
                  <w:hideMark/>
                </w:tcPr>
                <w:p w14:paraId="4B3A2F0F" w14:textId="77777777" w:rsidR="00D128FB" w:rsidRPr="00631F8B" w:rsidRDefault="00D128FB" w:rsidP="006E2051">
                  <w:r w:rsidRPr="00631F8B">
                    <w:t>Multipliciteit:</w:t>
                  </w:r>
                </w:p>
              </w:tc>
              <w:tc>
                <w:tcPr>
                  <w:tcW w:w="0" w:type="auto"/>
                  <w:hideMark/>
                </w:tcPr>
                <w:p w14:paraId="122C2878" w14:textId="77777777" w:rsidR="00D128FB" w:rsidRPr="00631F8B" w:rsidRDefault="00D128FB" w:rsidP="006E2051">
                  <w:r w:rsidRPr="00631F8B">
                    <w:t>1</w:t>
                  </w:r>
                </w:p>
              </w:tc>
            </w:tr>
            <w:tr w:rsidR="00D128FB" w:rsidRPr="00631F8B" w14:paraId="18B3F949" w14:textId="77777777" w:rsidTr="006E2051">
              <w:trPr>
                <w:tblHeader/>
                <w:tblCellSpacing w:w="0" w:type="dxa"/>
              </w:trPr>
              <w:tc>
                <w:tcPr>
                  <w:tcW w:w="360" w:type="dxa"/>
                  <w:hideMark/>
                </w:tcPr>
                <w:p w14:paraId="3C64DC8D" w14:textId="77777777" w:rsidR="00D128FB" w:rsidRPr="00631F8B" w:rsidRDefault="00D128FB" w:rsidP="006E2051">
                  <w:r w:rsidRPr="00631F8B">
                    <w:t> </w:t>
                  </w:r>
                </w:p>
              </w:tc>
              <w:tc>
                <w:tcPr>
                  <w:tcW w:w="1500" w:type="dxa"/>
                  <w:hideMark/>
                </w:tcPr>
                <w:p w14:paraId="046DEEB5" w14:textId="77777777" w:rsidR="00D128FB" w:rsidRPr="00631F8B" w:rsidRDefault="00D128FB" w:rsidP="006E2051">
                  <w:r w:rsidRPr="00631F8B">
                    <w:t>Herkomst:</w:t>
                  </w:r>
                </w:p>
              </w:tc>
              <w:tc>
                <w:tcPr>
                  <w:tcW w:w="0" w:type="auto"/>
                  <w:hideMark/>
                </w:tcPr>
                <w:p w14:paraId="086B554C" w14:textId="77777777" w:rsidR="00D128FB" w:rsidRPr="00631F8B" w:rsidRDefault="00D128FB" w:rsidP="006E2051">
                  <w:r w:rsidRPr="00631F8B">
                    <w:t>RRGS</w:t>
                  </w:r>
                </w:p>
              </w:tc>
            </w:tr>
          </w:tbl>
          <w:p w14:paraId="4B6F3398" w14:textId="77777777" w:rsidR="00D128FB" w:rsidRPr="00631F8B" w:rsidRDefault="00D128FB" w:rsidP="006E2051"/>
        </w:tc>
      </w:tr>
      <w:tr w:rsidR="00D128FB" w:rsidRPr="00631F8B" w14:paraId="3DAA396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694747" w14:textId="77777777" w:rsidR="00D128FB" w:rsidRPr="00631F8B" w:rsidRDefault="00D128FB" w:rsidP="006E2051">
            <w:r w:rsidRPr="00631F8B">
              <w:rPr>
                <w:b/>
                <w:bCs/>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C3D1FFB" w14:textId="77777777" w:rsidTr="006E2051">
              <w:trPr>
                <w:tblHeader/>
                <w:tblCellSpacing w:w="0" w:type="dxa"/>
              </w:trPr>
              <w:tc>
                <w:tcPr>
                  <w:tcW w:w="360" w:type="dxa"/>
                  <w:hideMark/>
                </w:tcPr>
                <w:p w14:paraId="3BE02890" w14:textId="77777777" w:rsidR="00D128FB" w:rsidRPr="00631F8B" w:rsidRDefault="00D128FB" w:rsidP="006E2051">
                  <w:r w:rsidRPr="00631F8B">
                    <w:t> </w:t>
                  </w:r>
                </w:p>
              </w:tc>
              <w:tc>
                <w:tcPr>
                  <w:tcW w:w="1500" w:type="dxa"/>
                  <w:hideMark/>
                </w:tcPr>
                <w:p w14:paraId="2180F7E1" w14:textId="77777777" w:rsidR="00D128FB" w:rsidRPr="00631F8B" w:rsidRDefault="00D128FB" w:rsidP="006E2051">
                  <w:r w:rsidRPr="00631F8B">
                    <w:t>Naam:</w:t>
                  </w:r>
                </w:p>
              </w:tc>
              <w:tc>
                <w:tcPr>
                  <w:tcW w:w="0" w:type="auto"/>
                  <w:hideMark/>
                </w:tcPr>
                <w:p w14:paraId="6BB224DD" w14:textId="77777777" w:rsidR="00D128FB" w:rsidRPr="00631F8B" w:rsidRDefault="00D128FB" w:rsidP="006E2051">
                  <w:r w:rsidRPr="00631F8B">
                    <w:t xml:space="preserve">bij transportroute </w:t>
                  </w:r>
                </w:p>
              </w:tc>
            </w:tr>
            <w:tr w:rsidR="00D128FB" w:rsidRPr="00631F8B" w14:paraId="3E8B05AF" w14:textId="77777777" w:rsidTr="006E2051">
              <w:trPr>
                <w:tblHeader/>
                <w:tblCellSpacing w:w="0" w:type="dxa"/>
              </w:trPr>
              <w:tc>
                <w:tcPr>
                  <w:tcW w:w="360" w:type="dxa"/>
                  <w:hideMark/>
                </w:tcPr>
                <w:p w14:paraId="4000B707" w14:textId="77777777" w:rsidR="00D128FB" w:rsidRPr="00631F8B" w:rsidRDefault="00D128FB" w:rsidP="006E2051">
                  <w:r w:rsidRPr="00631F8B">
                    <w:t> </w:t>
                  </w:r>
                </w:p>
              </w:tc>
              <w:tc>
                <w:tcPr>
                  <w:tcW w:w="1500" w:type="dxa"/>
                  <w:hideMark/>
                </w:tcPr>
                <w:p w14:paraId="767A4F06" w14:textId="77777777" w:rsidR="00D128FB" w:rsidRPr="00631F8B" w:rsidRDefault="00D128FB" w:rsidP="006E2051">
                  <w:r w:rsidRPr="00631F8B">
                    <w:t>Type:</w:t>
                  </w:r>
                </w:p>
              </w:tc>
              <w:tc>
                <w:tcPr>
                  <w:tcW w:w="0" w:type="auto"/>
                  <w:hideMark/>
                </w:tcPr>
                <w:p w14:paraId="4D367DF5" w14:textId="77777777" w:rsidR="00D128FB" w:rsidRPr="00631F8B" w:rsidRDefault="00D128FB" w:rsidP="006E2051">
                  <w:r w:rsidRPr="00631F8B">
                    <w:t>Transportroute</w:t>
                  </w:r>
                </w:p>
              </w:tc>
            </w:tr>
            <w:tr w:rsidR="00D128FB" w:rsidRPr="00631F8B" w14:paraId="1897FC37" w14:textId="77777777" w:rsidTr="006E2051">
              <w:trPr>
                <w:tblHeader/>
                <w:tblCellSpacing w:w="0" w:type="dxa"/>
              </w:trPr>
              <w:tc>
                <w:tcPr>
                  <w:tcW w:w="360" w:type="dxa"/>
                  <w:hideMark/>
                </w:tcPr>
                <w:p w14:paraId="7665D0B4" w14:textId="77777777" w:rsidR="00D128FB" w:rsidRPr="00631F8B" w:rsidRDefault="00D128FB" w:rsidP="006E2051">
                  <w:r w:rsidRPr="00631F8B">
                    <w:t> </w:t>
                  </w:r>
                </w:p>
              </w:tc>
              <w:tc>
                <w:tcPr>
                  <w:tcW w:w="1500" w:type="dxa"/>
                  <w:hideMark/>
                </w:tcPr>
                <w:p w14:paraId="3B048A31" w14:textId="77777777" w:rsidR="00D128FB" w:rsidRPr="00631F8B" w:rsidRDefault="00D128FB" w:rsidP="006E2051">
                  <w:r w:rsidRPr="00631F8B">
                    <w:t>Definitie:</w:t>
                  </w:r>
                </w:p>
              </w:tc>
              <w:tc>
                <w:tcPr>
                  <w:tcW w:w="0" w:type="auto"/>
                  <w:hideMark/>
                </w:tcPr>
                <w:p w14:paraId="38365CEF" w14:textId="77777777" w:rsidR="00D128FB" w:rsidRPr="00631F8B" w:rsidRDefault="00D128FB" w:rsidP="006E2051">
                  <w:r w:rsidRPr="00631F8B">
                    <w:t xml:space="preserve">Vewijzing naar de bijbehorende transportroute. </w:t>
                  </w:r>
                </w:p>
              </w:tc>
            </w:tr>
            <w:tr w:rsidR="00D128FB" w:rsidRPr="00631F8B" w14:paraId="5C143C3B" w14:textId="77777777" w:rsidTr="006E2051">
              <w:trPr>
                <w:tblHeader/>
                <w:tblCellSpacing w:w="0" w:type="dxa"/>
              </w:trPr>
              <w:tc>
                <w:tcPr>
                  <w:tcW w:w="360" w:type="dxa"/>
                  <w:hideMark/>
                </w:tcPr>
                <w:p w14:paraId="19B39716" w14:textId="77777777" w:rsidR="00D128FB" w:rsidRPr="00631F8B" w:rsidRDefault="00D128FB" w:rsidP="006E2051">
                  <w:r w:rsidRPr="00631F8B">
                    <w:t> </w:t>
                  </w:r>
                </w:p>
              </w:tc>
              <w:tc>
                <w:tcPr>
                  <w:tcW w:w="1500" w:type="dxa"/>
                  <w:hideMark/>
                </w:tcPr>
                <w:p w14:paraId="19B7D6F3" w14:textId="77777777" w:rsidR="00D128FB" w:rsidRPr="00631F8B" w:rsidRDefault="00D128FB" w:rsidP="006E2051">
                  <w:r w:rsidRPr="00631F8B">
                    <w:t>Multipliciteit:</w:t>
                  </w:r>
                </w:p>
              </w:tc>
              <w:tc>
                <w:tcPr>
                  <w:tcW w:w="0" w:type="auto"/>
                  <w:hideMark/>
                </w:tcPr>
                <w:p w14:paraId="3CBDE558" w14:textId="77777777" w:rsidR="00D128FB" w:rsidRPr="00631F8B" w:rsidRDefault="00D128FB" w:rsidP="006E2051">
                  <w:r w:rsidRPr="00631F8B">
                    <w:t>1</w:t>
                  </w:r>
                </w:p>
              </w:tc>
            </w:tr>
            <w:tr w:rsidR="00D128FB" w:rsidRPr="00631F8B" w14:paraId="17D196B5" w14:textId="77777777" w:rsidTr="006E2051">
              <w:trPr>
                <w:tblHeader/>
                <w:tblCellSpacing w:w="0" w:type="dxa"/>
              </w:trPr>
              <w:tc>
                <w:tcPr>
                  <w:tcW w:w="360" w:type="dxa"/>
                  <w:hideMark/>
                </w:tcPr>
                <w:p w14:paraId="0F57866B" w14:textId="77777777" w:rsidR="00D128FB" w:rsidRPr="00631F8B" w:rsidRDefault="00D128FB" w:rsidP="006E2051">
                  <w:r w:rsidRPr="00631F8B">
                    <w:t> </w:t>
                  </w:r>
                </w:p>
              </w:tc>
              <w:tc>
                <w:tcPr>
                  <w:tcW w:w="1500" w:type="dxa"/>
                  <w:hideMark/>
                </w:tcPr>
                <w:p w14:paraId="2BCC6853" w14:textId="77777777" w:rsidR="00D128FB" w:rsidRPr="00631F8B" w:rsidRDefault="00D128FB" w:rsidP="006E2051">
                  <w:r w:rsidRPr="00631F8B">
                    <w:t>Herkomst:</w:t>
                  </w:r>
                </w:p>
              </w:tc>
              <w:tc>
                <w:tcPr>
                  <w:tcW w:w="0" w:type="auto"/>
                  <w:hideMark/>
                </w:tcPr>
                <w:p w14:paraId="5BCB0D7F" w14:textId="77777777" w:rsidR="00D128FB" w:rsidRPr="00631F8B" w:rsidRDefault="00D128FB" w:rsidP="006E2051">
                  <w:r w:rsidRPr="00631F8B">
                    <w:t>RRGS</w:t>
                  </w:r>
                </w:p>
              </w:tc>
            </w:tr>
          </w:tbl>
          <w:p w14:paraId="5E8F61DD" w14:textId="77777777" w:rsidR="00D128FB" w:rsidRPr="00631F8B" w:rsidRDefault="00D128FB" w:rsidP="006E2051"/>
        </w:tc>
      </w:tr>
    </w:tbl>
    <w:p w14:paraId="4668B6ED" w14:textId="77777777" w:rsidR="00D128FB" w:rsidRPr="00631F8B" w:rsidRDefault="00D128FB" w:rsidP="00D128FB">
      <w:pPr>
        <w:pStyle w:val="Kop5"/>
        <w:rPr>
          <w:sz w:val="16"/>
          <w:szCs w:val="16"/>
        </w:rPr>
      </w:pPr>
      <w:r w:rsidRPr="00631F8B">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95F20C9"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3E76C4" w14:textId="77777777" w:rsidR="00D128FB" w:rsidRPr="00631F8B" w:rsidRDefault="00D128FB" w:rsidP="006E2051">
            <w:pPr>
              <w:spacing w:line="225" w:lineRule="atLeast"/>
            </w:pPr>
            <w:r w:rsidRPr="00631F8B">
              <w:rPr>
                <w:b/>
                <w:bCs/>
              </w:rPr>
              <w:lastRenderedPageBreak/>
              <w:t>EigenTopografie</w:t>
            </w:r>
          </w:p>
        </w:tc>
      </w:tr>
      <w:tr w:rsidR="00D128FB" w:rsidRPr="00631F8B" w14:paraId="47A1ED6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5C8E9A6" w14:textId="77777777" w:rsidTr="006E2051">
              <w:trPr>
                <w:tblHeader/>
                <w:tblCellSpacing w:w="0" w:type="dxa"/>
              </w:trPr>
              <w:tc>
                <w:tcPr>
                  <w:tcW w:w="360" w:type="dxa"/>
                  <w:hideMark/>
                </w:tcPr>
                <w:p w14:paraId="217981DC" w14:textId="77777777" w:rsidR="00D128FB" w:rsidRPr="00631F8B" w:rsidRDefault="00D128FB" w:rsidP="006E2051">
                  <w:r w:rsidRPr="00631F8B">
                    <w:t> </w:t>
                  </w:r>
                </w:p>
              </w:tc>
              <w:tc>
                <w:tcPr>
                  <w:tcW w:w="1500" w:type="dxa"/>
                  <w:hideMark/>
                </w:tcPr>
                <w:p w14:paraId="4D77894C" w14:textId="77777777" w:rsidR="00D128FB" w:rsidRPr="00631F8B" w:rsidRDefault="00D128FB" w:rsidP="006E2051">
                  <w:r w:rsidRPr="00631F8B">
                    <w:t>Naam:</w:t>
                  </w:r>
                </w:p>
              </w:tc>
              <w:tc>
                <w:tcPr>
                  <w:tcW w:w="0" w:type="auto"/>
                  <w:hideMark/>
                </w:tcPr>
                <w:p w14:paraId="7DDB012C" w14:textId="77777777" w:rsidR="00D128FB" w:rsidRPr="00631F8B" w:rsidRDefault="00D128FB" w:rsidP="006E2051"/>
              </w:tc>
            </w:tr>
            <w:tr w:rsidR="00D128FB" w:rsidRPr="00631F8B" w14:paraId="48958C43" w14:textId="77777777" w:rsidTr="006E2051">
              <w:trPr>
                <w:tblHeader/>
                <w:tblCellSpacing w:w="0" w:type="dxa"/>
              </w:trPr>
              <w:tc>
                <w:tcPr>
                  <w:tcW w:w="360" w:type="dxa"/>
                  <w:hideMark/>
                </w:tcPr>
                <w:p w14:paraId="17B8581A" w14:textId="77777777" w:rsidR="00D128FB" w:rsidRPr="00631F8B" w:rsidRDefault="00D128FB" w:rsidP="006E2051">
                  <w:r w:rsidRPr="00631F8B">
                    <w:t> </w:t>
                  </w:r>
                </w:p>
              </w:tc>
              <w:tc>
                <w:tcPr>
                  <w:tcW w:w="1500" w:type="dxa"/>
                  <w:hideMark/>
                </w:tcPr>
                <w:p w14:paraId="1618AC46" w14:textId="77777777" w:rsidR="00D128FB" w:rsidRPr="00631F8B" w:rsidRDefault="00D128FB" w:rsidP="006E2051">
                  <w:r w:rsidRPr="00631F8B">
                    <w:t>Definitie:</w:t>
                  </w:r>
                </w:p>
              </w:tc>
              <w:tc>
                <w:tcPr>
                  <w:tcW w:w="0" w:type="auto"/>
                  <w:hideMark/>
                </w:tcPr>
                <w:p w14:paraId="4B95B034" w14:textId="77777777" w:rsidR="00D128FB" w:rsidRPr="00631F8B" w:rsidRDefault="00D128FB" w:rsidP="006E2051">
                  <w:r w:rsidRPr="00631F8B">
                    <w:t xml:space="preserve">Topografie die extra wordt toegevoegd voor relatieve plaatsbepaling van objecten. </w:t>
                  </w:r>
                </w:p>
              </w:tc>
            </w:tr>
            <w:tr w:rsidR="00D128FB" w:rsidRPr="00631F8B" w14:paraId="212AE7AC" w14:textId="77777777" w:rsidTr="006E2051">
              <w:trPr>
                <w:tblHeader/>
                <w:tblCellSpacing w:w="0" w:type="dxa"/>
              </w:trPr>
              <w:tc>
                <w:tcPr>
                  <w:tcW w:w="360" w:type="dxa"/>
                  <w:hideMark/>
                </w:tcPr>
                <w:p w14:paraId="2C32CA39" w14:textId="77777777" w:rsidR="00D128FB" w:rsidRPr="00631F8B" w:rsidRDefault="00D128FB" w:rsidP="006E2051">
                  <w:r w:rsidRPr="00631F8B">
                    <w:t> </w:t>
                  </w:r>
                </w:p>
              </w:tc>
              <w:tc>
                <w:tcPr>
                  <w:tcW w:w="1500" w:type="dxa"/>
                  <w:hideMark/>
                </w:tcPr>
                <w:p w14:paraId="3384A50E" w14:textId="77777777" w:rsidR="00D128FB" w:rsidRPr="00631F8B" w:rsidRDefault="00D128FB" w:rsidP="006E2051">
                  <w:r w:rsidRPr="00631F8B">
                    <w:t>Subtype van:</w:t>
                  </w:r>
                </w:p>
              </w:tc>
              <w:tc>
                <w:tcPr>
                  <w:tcW w:w="0" w:type="auto"/>
                  <w:hideMark/>
                </w:tcPr>
                <w:p w14:paraId="02BCD458" w14:textId="77777777" w:rsidR="00D128FB" w:rsidRPr="00631F8B" w:rsidRDefault="00D128FB" w:rsidP="006E2051">
                  <w:r w:rsidRPr="00631F8B">
                    <w:t>Label, IMKLBasis</w:t>
                  </w:r>
                </w:p>
              </w:tc>
            </w:tr>
            <w:tr w:rsidR="00D128FB" w:rsidRPr="00631F8B" w14:paraId="210DA350" w14:textId="77777777" w:rsidTr="006E2051">
              <w:trPr>
                <w:tblHeader/>
                <w:tblCellSpacing w:w="0" w:type="dxa"/>
              </w:trPr>
              <w:tc>
                <w:tcPr>
                  <w:tcW w:w="360" w:type="dxa"/>
                  <w:hideMark/>
                </w:tcPr>
                <w:p w14:paraId="060671B4" w14:textId="77777777" w:rsidR="00D128FB" w:rsidRPr="00631F8B" w:rsidRDefault="00D128FB" w:rsidP="006E2051">
                  <w:r w:rsidRPr="00631F8B">
                    <w:t> </w:t>
                  </w:r>
                </w:p>
              </w:tc>
              <w:tc>
                <w:tcPr>
                  <w:tcW w:w="1500" w:type="dxa"/>
                  <w:hideMark/>
                </w:tcPr>
                <w:p w14:paraId="4044C40F" w14:textId="77777777" w:rsidR="00D128FB" w:rsidRPr="00631F8B" w:rsidRDefault="00D128FB" w:rsidP="006E2051">
                  <w:r w:rsidRPr="00631F8B">
                    <w:t>Omschrijving:</w:t>
                  </w:r>
                </w:p>
              </w:tc>
              <w:tc>
                <w:tcPr>
                  <w:tcW w:w="0" w:type="auto"/>
                  <w:hideMark/>
                </w:tcPr>
                <w:p w14:paraId="292239BC" w14:textId="77777777" w:rsidR="00D128FB" w:rsidRPr="00631F8B" w:rsidRDefault="00D128FB" w:rsidP="006E2051">
                  <w:r w:rsidRPr="00631F8B">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D128FB" w:rsidRPr="00631F8B" w14:paraId="24E9A3EF" w14:textId="77777777" w:rsidTr="006E2051">
              <w:trPr>
                <w:tblHeader/>
                <w:tblCellSpacing w:w="0" w:type="dxa"/>
              </w:trPr>
              <w:tc>
                <w:tcPr>
                  <w:tcW w:w="360" w:type="dxa"/>
                  <w:hideMark/>
                </w:tcPr>
                <w:p w14:paraId="233EE884" w14:textId="77777777" w:rsidR="00D128FB" w:rsidRPr="00631F8B" w:rsidRDefault="00D128FB" w:rsidP="006E2051">
                  <w:r w:rsidRPr="00631F8B">
                    <w:t> </w:t>
                  </w:r>
                </w:p>
              </w:tc>
              <w:tc>
                <w:tcPr>
                  <w:tcW w:w="1500" w:type="dxa"/>
                  <w:hideMark/>
                </w:tcPr>
                <w:p w14:paraId="3F6AC920" w14:textId="77777777" w:rsidR="00D128FB" w:rsidRPr="00631F8B" w:rsidRDefault="00D128FB" w:rsidP="006E2051">
                  <w:r w:rsidRPr="00631F8B">
                    <w:t>Stereotypes:</w:t>
                  </w:r>
                </w:p>
              </w:tc>
              <w:tc>
                <w:tcPr>
                  <w:tcW w:w="0" w:type="auto"/>
                  <w:hideMark/>
                </w:tcPr>
                <w:p w14:paraId="7EB29ACD" w14:textId="77777777" w:rsidR="00D128FB" w:rsidRPr="00631F8B" w:rsidRDefault="00D128FB" w:rsidP="006E2051">
                  <w:r w:rsidRPr="00631F8B">
                    <w:t>«featureType»</w:t>
                  </w:r>
                </w:p>
              </w:tc>
            </w:tr>
          </w:tbl>
          <w:p w14:paraId="3242CC3C" w14:textId="77777777" w:rsidR="00D128FB" w:rsidRPr="00631F8B" w:rsidRDefault="00D128FB" w:rsidP="006E2051"/>
        </w:tc>
      </w:tr>
      <w:tr w:rsidR="00D128FB" w:rsidRPr="00631F8B" w14:paraId="78528EA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1DF09F" w14:textId="77777777" w:rsidR="00D128FB" w:rsidRPr="00631F8B" w:rsidRDefault="00D128FB" w:rsidP="006E2051">
            <w:r w:rsidRPr="00631F8B">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FD885AD" w14:textId="77777777" w:rsidTr="006E2051">
              <w:trPr>
                <w:tblHeader/>
                <w:tblCellSpacing w:w="0" w:type="dxa"/>
              </w:trPr>
              <w:tc>
                <w:tcPr>
                  <w:tcW w:w="360" w:type="dxa"/>
                  <w:hideMark/>
                </w:tcPr>
                <w:p w14:paraId="59A4D9EE" w14:textId="77777777" w:rsidR="00D128FB" w:rsidRPr="00631F8B" w:rsidRDefault="00D128FB" w:rsidP="006E2051">
                  <w:r w:rsidRPr="00631F8B">
                    <w:t> </w:t>
                  </w:r>
                </w:p>
              </w:tc>
              <w:tc>
                <w:tcPr>
                  <w:tcW w:w="1500" w:type="dxa"/>
                  <w:hideMark/>
                </w:tcPr>
                <w:p w14:paraId="244954F5" w14:textId="77777777" w:rsidR="00D128FB" w:rsidRPr="00631F8B" w:rsidRDefault="00D128FB" w:rsidP="006E2051">
                  <w:r w:rsidRPr="00631F8B">
                    <w:t>Naam:</w:t>
                  </w:r>
                </w:p>
              </w:tc>
              <w:tc>
                <w:tcPr>
                  <w:tcW w:w="0" w:type="auto"/>
                  <w:hideMark/>
                </w:tcPr>
                <w:p w14:paraId="2C4CF826" w14:textId="77777777" w:rsidR="00D128FB" w:rsidRPr="00631F8B" w:rsidRDefault="00D128FB" w:rsidP="006E2051"/>
              </w:tc>
            </w:tr>
            <w:tr w:rsidR="00D128FB" w:rsidRPr="00631F8B" w14:paraId="2DD8C7CF" w14:textId="77777777" w:rsidTr="006E2051">
              <w:trPr>
                <w:tblHeader/>
                <w:tblCellSpacing w:w="0" w:type="dxa"/>
              </w:trPr>
              <w:tc>
                <w:tcPr>
                  <w:tcW w:w="360" w:type="dxa"/>
                  <w:hideMark/>
                </w:tcPr>
                <w:p w14:paraId="508CF658" w14:textId="77777777" w:rsidR="00D128FB" w:rsidRPr="00631F8B" w:rsidRDefault="00D128FB" w:rsidP="006E2051">
                  <w:r w:rsidRPr="00631F8B">
                    <w:t> </w:t>
                  </w:r>
                </w:p>
              </w:tc>
              <w:tc>
                <w:tcPr>
                  <w:tcW w:w="1500" w:type="dxa"/>
                  <w:hideMark/>
                </w:tcPr>
                <w:p w14:paraId="4AD36629" w14:textId="77777777" w:rsidR="00D128FB" w:rsidRPr="00631F8B" w:rsidRDefault="00D128FB" w:rsidP="006E2051">
                  <w:r w:rsidRPr="00631F8B">
                    <w:t>Type:</w:t>
                  </w:r>
                </w:p>
              </w:tc>
              <w:tc>
                <w:tcPr>
                  <w:tcW w:w="0" w:type="auto"/>
                  <w:hideMark/>
                </w:tcPr>
                <w:p w14:paraId="2B0304B8" w14:textId="77777777" w:rsidR="00D128FB" w:rsidRPr="00631F8B" w:rsidRDefault="00D128FB" w:rsidP="006E2051">
                  <w:r w:rsidRPr="00631F8B">
                    <w:t>EigenTopografieStatusValue</w:t>
                  </w:r>
                </w:p>
              </w:tc>
            </w:tr>
            <w:tr w:rsidR="00D128FB" w:rsidRPr="00631F8B" w14:paraId="0D95B803" w14:textId="77777777" w:rsidTr="006E2051">
              <w:trPr>
                <w:tblHeader/>
                <w:tblCellSpacing w:w="0" w:type="dxa"/>
              </w:trPr>
              <w:tc>
                <w:tcPr>
                  <w:tcW w:w="360" w:type="dxa"/>
                  <w:hideMark/>
                </w:tcPr>
                <w:p w14:paraId="7076162E" w14:textId="77777777" w:rsidR="00D128FB" w:rsidRPr="00631F8B" w:rsidRDefault="00D128FB" w:rsidP="006E2051">
                  <w:r w:rsidRPr="00631F8B">
                    <w:t> </w:t>
                  </w:r>
                </w:p>
              </w:tc>
              <w:tc>
                <w:tcPr>
                  <w:tcW w:w="1500" w:type="dxa"/>
                  <w:hideMark/>
                </w:tcPr>
                <w:p w14:paraId="7D3DD593" w14:textId="77777777" w:rsidR="00D128FB" w:rsidRPr="00631F8B" w:rsidRDefault="00D128FB" w:rsidP="006E2051">
                  <w:r w:rsidRPr="00631F8B">
                    <w:t>Definitie:</w:t>
                  </w:r>
                </w:p>
              </w:tc>
              <w:tc>
                <w:tcPr>
                  <w:tcW w:w="0" w:type="auto"/>
                  <w:hideMark/>
                </w:tcPr>
                <w:p w14:paraId="483753C6" w14:textId="77777777" w:rsidR="00D128FB" w:rsidRPr="00631F8B" w:rsidRDefault="00D128FB" w:rsidP="006E2051">
                  <w:r w:rsidRPr="00631F8B">
                    <w:t xml:space="preserve">Plan of bestaande topografie. </w:t>
                  </w:r>
                </w:p>
              </w:tc>
            </w:tr>
            <w:tr w:rsidR="00D128FB" w:rsidRPr="00631F8B" w14:paraId="4567CFE1" w14:textId="77777777" w:rsidTr="006E2051">
              <w:trPr>
                <w:tblHeader/>
                <w:tblCellSpacing w:w="0" w:type="dxa"/>
              </w:trPr>
              <w:tc>
                <w:tcPr>
                  <w:tcW w:w="360" w:type="dxa"/>
                  <w:hideMark/>
                </w:tcPr>
                <w:p w14:paraId="43C0FFD7" w14:textId="77777777" w:rsidR="00D128FB" w:rsidRPr="00631F8B" w:rsidRDefault="00D128FB" w:rsidP="006E2051">
                  <w:r w:rsidRPr="00631F8B">
                    <w:t> </w:t>
                  </w:r>
                </w:p>
              </w:tc>
              <w:tc>
                <w:tcPr>
                  <w:tcW w:w="1500" w:type="dxa"/>
                  <w:hideMark/>
                </w:tcPr>
                <w:p w14:paraId="5E23B026" w14:textId="77777777" w:rsidR="00D128FB" w:rsidRPr="00631F8B" w:rsidRDefault="00D128FB" w:rsidP="006E2051">
                  <w:r w:rsidRPr="00631F8B">
                    <w:t>Multipliciteit:</w:t>
                  </w:r>
                </w:p>
              </w:tc>
              <w:tc>
                <w:tcPr>
                  <w:tcW w:w="0" w:type="auto"/>
                  <w:hideMark/>
                </w:tcPr>
                <w:p w14:paraId="1A2981DE" w14:textId="77777777" w:rsidR="00D128FB" w:rsidRPr="00631F8B" w:rsidRDefault="00D128FB" w:rsidP="006E2051">
                  <w:r w:rsidRPr="00631F8B">
                    <w:t>1</w:t>
                  </w:r>
                </w:p>
              </w:tc>
            </w:tr>
          </w:tbl>
          <w:p w14:paraId="3A9EC75A" w14:textId="77777777" w:rsidR="00D128FB" w:rsidRPr="00631F8B" w:rsidRDefault="00D128FB" w:rsidP="006E2051"/>
        </w:tc>
      </w:tr>
      <w:tr w:rsidR="00D128FB" w:rsidRPr="00631F8B" w14:paraId="3AB29C9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377709" w14:textId="77777777" w:rsidR="00D128FB" w:rsidRPr="00631F8B" w:rsidRDefault="00D128FB" w:rsidP="006E2051">
            <w:r w:rsidRPr="00631F8B">
              <w:rPr>
                <w:b/>
                <w:bCs/>
              </w:rPr>
              <w:t>Attribuut: typeTopografischObject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68EA08F" w14:textId="77777777" w:rsidTr="006E2051">
              <w:trPr>
                <w:tblHeader/>
                <w:tblCellSpacing w:w="0" w:type="dxa"/>
              </w:trPr>
              <w:tc>
                <w:tcPr>
                  <w:tcW w:w="360" w:type="dxa"/>
                  <w:hideMark/>
                </w:tcPr>
                <w:p w14:paraId="74DE4A24" w14:textId="77777777" w:rsidR="00D128FB" w:rsidRPr="00631F8B" w:rsidRDefault="00D128FB" w:rsidP="006E2051">
                  <w:r w:rsidRPr="00631F8B">
                    <w:t> </w:t>
                  </w:r>
                </w:p>
              </w:tc>
              <w:tc>
                <w:tcPr>
                  <w:tcW w:w="1500" w:type="dxa"/>
                  <w:hideMark/>
                </w:tcPr>
                <w:p w14:paraId="0ECF37EC" w14:textId="77777777" w:rsidR="00D128FB" w:rsidRPr="00631F8B" w:rsidRDefault="00D128FB" w:rsidP="006E2051">
                  <w:r w:rsidRPr="00631F8B">
                    <w:t>Naam:</w:t>
                  </w:r>
                </w:p>
              </w:tc>
              <w:tc>
                <w:tcPr>
                  <w:tcW w:w="0" w:type="auto"/>
                  <w:hideMark/>
                </w:tcPr>
                <w:p w14:paraId="3EA1217D" w14:textId="77777777" w:rsidR="00D128FB" w:rsidRPr="00631F8B" w:rsidRDefault="00D128FB" w:rsidP="006E2051"/>
              </w:tc>
            </w:tr>
            <w:tr w:rsidR="00D128FB" w:rsidRPr="00631F8B" w14:paraId="7192246C" w14:textId="77777777" w:rsidTr="006E2051">
              <w:trPr>
                <w:tblHeader/>
                <w:tblCellSpacing w:w="0" w:type="dxa"/>
              </w:trPr>
              <w:tc>
                <w:tcPr>
                  <w:tcW w:w="360" w:type="dxa"/>
                  <w:hideMark/>
                </w:tcPr>
                <w:p w14:paraId="68B27A38" w14:textId="77777777" w:rsidR="00D128FB" w:rsidRPr="00631F8B" w:rsidRDefault="00D128FB" w:rsidP="006E2051">
                  <w:r w:rsidRPr="00631F8B">
                    <w:t> </w:t>
                  </w:r>
                </w:p>
              </w:tc>
              <w:tc>
                <w:tcPr>
                  <w:tcW w:w="1500" w:type="dxa"/>
                  <w:hideMark/>
                </w:tcPr>
                <w:p w14:paraId="2207A23E" w14:textId="77777777" w:rsidR="00D128FB" w:rsidRPr="00631F8B" w:rsidRDefault="00D128FB" w:rsidP="006E2051">
                  <w:r w:rsidRPr="00631F8B">
                    <w:t>Type:</w:t>
                  </w:r>
                </w:p>
              </w:tc>
              <w:tc>
                <w:tcPr>
                  <w:tcW w:w="0" w:type="auto"/>
                  <w:hideMark/>
                </w:tcPr>
                <w:p w14:paraId="19E7ED95" w14:textId="77777777" w:rsidR="00D128FB" w:rsidRPr="00631F8B" w:rsidRDefault="00D128FB" w:rsidP="006E2051">
                  <w:r w:rsidRPr="00631F8B">
                    <w:t>TopografischObjectTypeValue</w:t>
                  </w:r>
                </w:p>
              </w:tc>
            </w:tr>
            <w:tr w:rsidR="00D128FB" w:rsidRPr="00631F8B" w14:paraId="4CF09BF3" w14:textId="77777777" w:rsidTr="006E2051">
              <w:trPr>
                <w:tblHeader/>
                <w:tblCellSpacing w:w="0" w:type="dxa"/>
              </w:trPr>
              <w:tc>
                <w:tcPr>
                  <w:tcW w:w="360" w:type="dxa"/>
                  <w:hideMark/>
                </w:tcPr>
                <w:p w14:paraId="0E8C4563" w14:textId="77777777" w:rsidR="00D128FB" w:rsidRPr="00631F8B" w:rsidRDefault="00D128FB" w:rsidP="006E2051">
                  <w:r w:rsidRPr="00631F8B">
                    <w:t> </w:t>
                  </w:r>
                </w:p>
              </w:tc>
              <w:tc>
                <w:tcPr>
                  <w:tcW w:w="1500" w:type="dxa"/>
                  <w:hideMark/>
                </w:tcPr>
                <w:p w14:paraId="364EAE13" w14:textId="77777777" w:rsidR="00D128FB" w:rsidRPr="00631F8B" w:rsidRDefault="00D128FB" w:rsidP="006E2051">
                  <w:r w:rsidRPr="00631F8B">
                    <w:t>Definitie:</w:t>
                  </w:r>
                </w:p>
              </w:tc>
              <w:tc>
                <w:tcPr>
                  <w:tcW w:w="0" w:type="auto"/>
                  <w:hideMark/>
                </w:tcPr>
                <w:p w14:paraId="0378D0D8" w14:textId="77777777" w:rsidR="00D128FB" w:rsidRPr="00631F8B" w:rsidRDefault="00D128FB" w:rsidP="006E2051">
                  <w:r w:rsidRPr="00631F8B">
                    <w:t xml:space="preserve">Soort topografisch object. </w:t>
                  </w:r>
                </w:p>
              </w:tc>
            </w:tr>
            <w:tr w:rsidR="00D128FB" w:rsidRPr="00631F8B" w14:paraId="16ED95C0" w14:textId="77777777" w:rsidTr="006E2051">
              <w:trPr>
                <w:tblHeader/>
                <w:tblCellSpacing w:w="0" w:type="dxa"/>
              </w:trPr>
              <w:tc>
                <w:tcPr>
                  <w:tcW w:w="360" w:type="dxa"/>
                  <w:hideMark/>
                </w:tcPr>
                <w:p w14:paraId="459B9CEF" w14:textId="77777777" w:rsidR="00D128FB" w:rsidRPr="00631F8B" w:rsidRDefault="00D128FB" w:rsidP="006E2051">
                  <w:r w:rsidRPr="00631F8B">
                    <w:t> </w:t>
                  </w:r>
                </w:p>
              </w:tc>
              <w:tc>
                <w:tcPr>
                  <w:tcW w:w="1500" w:type="dxa"/>
                  <w:hideMark/>
                </w:tcPr>
                <w:p w14:paraId="7DE046A0" w14:textId="77777777" w:rsidR="00D128FB" w:rsidRPr="00631F8B" w:rsidRDefault="00D128FB" w:rsidP="006E2051">
                  <w:r w:rsidRPr="00631F8B">
                    <w:t>Omschrijving:</w:t>
                  </w:r>
                </w:p>
              </w:tc>
              <w:tc>
                <w:tcPr>
                  <w:tcW w:w="0" w:type="auto"/>
                  <w:hideMark/>
                </w:tcPr>
                <w:p w14:paraId="2002651C" w14:textId="77777777" w:rsidR="00D128FB" w:rsidRPr="00631F8B" w:rsidRDefault="00D128FB" w:rsidP="006E2051">
                  <w:r w:rsidRPr="00631F8B">
                    <w:t xml:space="preserve">Aangeven wordt welk type object uit de BGT of BGT plus is opgenomen. </w:t>
                  </w:r>
                </w:p>
              </w:tc>
            </w:tr>
            <w:tr w:rsidR="00D128FB" w:rsidRPr="00631F8B" w14:paraId="581EFDCB" w14:textId="77777777" w:rsidTr="006E2051">
              <w:trPr>
                <w:tblHeader/>
                <w:tblCellSpacing w:w="0" w:type="dxa"/>
              </w:trPr>
              <w:tc>
                <w:tcPr>
                  <w:tcW w:w="360" w:type="dxa"/>
                  <w:hideMark/>
                </w:tcPr>
                <w:p w14:paraId="3396B188" w14:textId="77777777" w:rsidR="00D128FB" w:rsidRPr="00631F8B" w:rsidRDefault="00D128FB" w:rsidP="006E2051">
                  <w:r w:rsidRPr="00631F8B">
                    <w:t> </w:t>
                  </w:r>
                </w:p>
              </w:tc>
              <w:tc>
                <w:tcPr>
                  <w:tcW w:w="1500" w:type="dxa"/>
                  <w:hideMark/>
                </w:tcPr>
                <w:p w14:paraId="37256C86" w14:textId="77777777" w:rsidR="00D128FB" w:rsidRPr="00631F8B" w:rsidRDefault="00D128FB" w:rsidP="006E2051">
                  <w:r w:rsidRPr="00631F8B">
                    <w:t>Multipliciteit:</w:t>
                  </w:r>
                </w:p>
              </w:tc>
              <w:tc>
                <w:tcPr>
                  <w:tcW w:w="0" w:type="auto"/>
                  <w:hideMark/>
                </w:tcPr>
                <w:p w14:paraId="31C11A69" w14:textId="77777777" w:rsidR="00D128FB" w:rsidRPr="00631F8B" w:rsidRDefault="00D128FB" w:rsidP="006E2051">
                  <w:r w:rsidRPr="00631F8B">
                    <w:t>1</w:t>
                  </w:r>
                </w:p>
              </w:tc>
            </w:tr>
          </w:tbl>
          <w:p w14:paraId="37FB31CF" w14:textId="77777777" w:rsidR="00D128FB" w:rsidRPr="00631F8B" w:rsidRDefault="00D128FB" w:rsidP="006E2051"/>
        </w:tc>
      </w:tr>
      <w:tr w:rsidR="00D128FB" w:rsidRPr="00631F8B" w14:paraId="5301010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EA7F1" w14:textId="77777777"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FE5256E" w14:textId="77777777" w:rsidTr="006E2051">
              <w:trPr>
                <w:tblHeader/>
                <w:tblCellSpacing w:w="0" w:type="dxa"/>
              </w:trPr>
              <w:tc>
                <w:tcPr>
                  <w:tcW w:w="360" w:type="dxa"/>
                  <w:hideMark/>
                </w:tcPr>
                <w:p w14:paraId="25EDCD40" w14:textId="77777777" w:rsidR="00D128FB" w:rsidRPr="00631F8B" w:rsidRDefault="00D128FB" w:rsidP="006E2051">
                  <w:r w:rsidRPr="00631F8B">
                    <w:t> </w:t>
                  </w:r>
                </w:p>
              </w:tc>
              <w:tc>
                <w:tcPr>
                  <w:tcW w:w="1500" w:type="dxa"/>
                  <w:hideMark/>
                </w:tcPr>
                <w:p w14:paraId="2EE7DE1A" w14:textId="77777777" w:rsidR="00D128FB" w:rsidRPr="00631F8B" w:rsidRDefault="00D128FB" w:rsidP="006E2051">
                  <w:r w:rsidRPr="00631F8B">
                    <w:t>Naam:</w:t>
                  </w:r>
                </w:p>
              </w:tc>
              <w:tc>
                <w:tcPr>
                  <w:tcW w:w="0" w:type="auto"/>
                  <w:hideMark/>
                </w:tcPr>
                <w:p w14:paraId="10405AB9" w14:textId="77777777" w:rsidR="00D128FB" w:rsidRPr="00631F8B" w:rsidRDefault="00D128FB" w:rsidP="006E2051"/>
              </w:tc>
            </w:tr>
            <w:tr w:rsidR="00D128FB" w:rsidRPr="00631F8B" w14:paraId="33A67BC8" w14:textId="77777777" w:rsidTr="006E2051">
              <w:trPr>
                <w:tblHeader/>
                <w:tblCellSpacing w:w="0" w:type="dxa"/>
              </w:trPr>
              <w:tc>
                <w:tcPr>
                  <w:tcW w:w="360" w:type="dxa"/>
                  <w:hideMark/>
                </w:tcPr>
                <w:p w14:paraId="64D9A59B" w14:textId="77777777" w:rsidR="00D128FB" w:rsidRPr="00631F8B" w:rsidRDefault="00D128FB" w:rsidP="006E2051">
                  <w:r w:rsidRPr="00631F8B">
                    <w:t> </w:t>
                  </w:r>
                </w:p>
              </w:tc>
              <w:tc>
                <w:tcPr>
                  <w:tcW w:w="1500" w:type="dxa"/>
                  <w:hideMark/>
                </w:tcPr>
                <w:p w14:paraId="0CB31170" w14:textId="77777777" w:rsidR="00D128FB" w:rsidRPr="00631F8B" w:rsidRDefault="00D128FB" w:rsidP="006E2051">
                  <w:r w:rsidRPr="00631F8B">
                    <w:t>Type:</w:t>
                  </w:r>
                </w:p>
              </w:tc>
              <w:tc>
                <w:tcPr>
                  <w:tcW w:w="0" w:type="auto"/>
                  <w:hideMark/>
                </w:tcPr>
                <w:p w14:paraId="4CB0BF44" w14:textId="77777777" w:rsidR="00D128FB" w:rsidRPr="00631F8B" w:rsidRDefault="00D128FB" w:rsidP="006E2051">
                  <w:r w:rsidRPr="00631F8B">
                    <w:t>GM_Object</w:t>
                  </w:r>
                </w:p>
              </w:tc>
            </w:tr>
            <w:tr w:rsidR="00D128FB" w:rsidRPr="00631F8B" w14:paraId="2B86824A" w14:textId="77777777" w:rsidTr="006E2051">
              <w:trPr>
                <w:tblHeader/>
                <w:tblCellSpacing w:w="0" w:type="dxa"/>
              </w:trPr>
              <w:tc>
                <w:tcPr>
                  <w:tcW w:w="360" w:type="dxa"/>
                  <w:hideMark/>
                </w:tcPr>
                <w:p w14:paraId="14E76699" w14:textId="77777777" w:rsidR="00D128FB" w:rsidRPr="00631F8B" w:rsidRDefault="00D128FB" w:rsidP="006E2051">
                  <w:r w:rsidRPr="00631F8B">
                    <w:t> </w:t>
                  </w:r>
                </w:p>
              </w:tc>
              <w:tc>
                <w:tcPr>
                  <w:tcW w:w="1500" w:type="dxa"/>
                  <w:hideMark/>
                </w:tcPr>
                <w:p w14:paraId="0C57C53D" w14:textId="77777777" w:rsidR="00D128FB" w:rsidRPr="00631F8B" w:rsidRDefault="00D128FB" w:rsidP="006E2051">
                  <w:r w:rsidRPr="00631F8B">
                    <w:t>Definitie:</w:t>
                  </w:r>
                </w:p>
              </w:tc>
              <w:tc>
                <w:tcPr>
                  <w:tcW w:w="0" w:type="auto"/>
                  <w:hideMark/>
                </w:tcPr>
                <w:p w14:paraId="1E367DD8" w14:textId="77777777" w:rsidR="00D128FB" w:rsidRPr="00631F8B" w:rsidRDefault="00D128FB" w:rsidP="006E2051">
                  <w:r w:rsidRPr="00631F8B">
                    <w:t xml:space="preserve">Plaatsaanduiding van de extra topografie. </w:t>
                  </w:r>
                </w:p>
              </w:tc>
            </w:tr>
            <w:tr w:rsidR="00D128FB" w:rsidRPr="00631F8B" w14:paraId="55687E94" w14:textId="77777777" w:rsidTr="006E2051">
              <w:trPr>
                <w:tblHeader/>
                <w:tblCellSpacing w:w="0" w:type="dxa"/>
              </w:trPr>
              <w:tc>
                <w:tcPr>
                  <w:tcW w:w="360" w:type="dxa"/>
                  <w:hideMark/>
                </w:tcPr>
                <w:p w14:paraId="62411AE9" w14:textId="77777777" w:rsidR="00D128FB" w:rsidRPr="00631F8B" w:rsidRDefault="00D128FB" w:rsidP="006E2051">
                  <w:r w:rsidRPr="00631F8B">
                    <w:t> </w:t>
                  </w:r>
                </w:p>
              </w:tc>
              <w:tc>
                <w:tcPr>
                  <w:tcW w:w="1500" w:type="dxa"/>
                  <w:hideMark/>
                </w:tcPr>
                <w:p w14:paraId="76B2482A" w14:textId="77777777" w:rsidR="00D128FB" w:rsidRPr="00631F8B" w:rsidRDefault="00D128FB" w:rsidP="006E2051">
                  <w:r w:rsidRPr="00631F8B">
                    <w:t>Omschrijving:</w:t>
                  </w:r>
                </w:p>
              </w:tc>
              <w:tc>
                <w:tcPr>
                  <w:tcW w:w="0" w:type="auto"/>
                  <w:hideMark/>
                </w:tcPr>
                <w:p w14:paraId="30876633" w14:textId="77777777" w:rsidR="00D128FB" w:rsidRPr="00631F8B" w:rsidRDefault="00D128FB" w:rsidP="006E2051">
                  <w:r w:rsidRPr="00631F8B">
                    <w:t xml:space="preserve">In geval van een geografisch object worden deze topografieën gesitueerd via het attribuut “ligging” waarbij punt, lijn en polygoon geometrieën gebruikt kunnen worden. </w:t>
                  </w:r>
                </w:p>
              </w:tc>
            </w:tr>
            <w:tr w:rsidR="00D128FB" w:rsidRPr="00631F8B" w14:paraId="324DED8C" w14:textId="77777777" w:rsidTr="006E2051">
              <w:trPr>
                <w:tblHeader/>
                <w:tblCellSpacing w:w="0" w:type="dxa"/>
              </w:trPr>
              <w:tc>
                <w:tcPr>
                  <w:tcW w:w="360" w:type="dxa"/>
                  <w:hideMark/>
                </w:tcPr>
                <w:p w14:paraId="24CCDB9E" w14:textId="77777777" w:rsidR="00D128FB" w:rsidRPr="00631F8B" w:rsidRDefault="00D128FB" w:rsidP="006E2051">
                  <w:r w:rsidRPr="00631F8B">
                    <w:t> </w:t>
                  </w:r>
                </w:p>
              </w:tc>
              <w:tc>
                <w:tcPr>
                  <w:tcW w:w="1500" w:type="dxa"/>
                  <w:hideMark/>
                </w:tcPr>
                <w:p w14:paraId="62120CCB" w14:textId="77777777" w:rsidR="00D128FB" w:rsidRPr="00631F8B" w:rsidRDefault="00D128FB" w:rsidP="006E2051">
                  <w:r w:rsidRPr="00631F8B">
                    <w:t>Multipliciteit:</w:t>
                  </w:r>
                </w:p>
              </w:tc>
              <w:tc>
                <w:tcPr>
                  <w:tcW w:w="0" w:type="auto"/>
                  <w:hideMark/>
                </w:tcPr>
                <w:p w14:paraId="6981C420" w14:textId="77777777" w:rsidR="00D128FB" w:rsidRPr="00631F8B" w:rsidRDefault="00D128FB" w:rsidP="006E2051">
                  <w:r w:rsidRPr="00631F8B">
                    <w:t>1</w:t>
                  </w:r>
                </w:p>
              </w:tc>
            </w:tr>
          </w:tbl>
          <w:p w14:paraId="729ED93D" w14:textId="77777777" w:rsidR="00D128FB" w:rsidRPr="00631F8B" w:rsidRDefault="00D128FB" w:rsidP="006E2051"/>
        </w:tc>
      </w:tr>
      <w:tr w:rsidR="00D128FB" w:rsidRPr="00631F8B" w14:paraId="3586E26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906957" w14:textId="77777777"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5F89BED" w14:textId="77777777" w:rsidTr="006E2051">
              <w:trPr>
                <w:tblHeader/>
                <w:tblCellSpacing w:w="0" w:type="dxa"/>
              </w:trPr>
              <w:tc>
                <w:tcPr>
                  <w:tcW w:w="360" w:type="dxa"/>
                  <w:hideMark/>
                </w:tcPr>
                <w:p w14:paraId="0726109E" w14:textId="77777777" w:rsidR="00D128FB" w:rsidRPr="00631F8B" w:rsidRDefault="00D128FB" w:rsidP="006E2051">
                  <w:r w:rsidRPr="00631F8B">
                    <w:t> </w:t>
                  </w:r>
                </w:p>
              </w:tc>
              <w:tc>
                <w:tcPr>
                  <w:tcW w:w="1500" w:type="dxa"/>
                  <w:hideMark/>
                </w:tcPr>
                <w:p w14:paraId="5A5820FD" w14:textId="77777777" w:rsidR="00D128FB" w:rsidRPr="00631F8B" w:rsidRDefault="00D128FB" w:rsidP="006E2051">
                  <w:r w:rsidRPr="00631F8B">
                    <w:t>Naam:</w:t>
                  </w:r>
                </w:p>
              </w:tc>
              <w:tc>
                <w:tcPr>
                  <w:tcW w:w="0" w:type="auto"/>
                  <w:hideMark/>
                </w:tcPr>
                <w:p w14:paraId="01F66E78" w14:textId="77777777" w:rsidR="00D128FB" w:rsidRPr="00631F8B" w:rsidRDefault="00D128FB" w:rsidP="006E2051"/>
              </w:tc>
            </w:tr>
            <w:tr w:rsidR="00D128FB" w:rsidRPr="00631F8B" w14:paraId="5BC7A9E2" w14:textId="77777777" w:rsidTr="006E2051">
              <w:trPr>
                <w:tblHeader/>
                <w:tblCellSpacing w:w="0" w:type="dxa"/>
              </w:trPr>
              <w:tc>
                <w:tcPr>
                  <w:tcW w:w="360" w:type="dxa"/>
                  <w:hideMark/>
                </w:tcPr>
                <w:p w14:paraId="0D82C4FF" w14:textId="77777777" w:rsidR="00D128FB" w:rsidRPr="00631F8B" w:rsidRDefault="00D128FB" w:rsidP="006E2051">
                  <w:r w:rsidRPr="00631F8B">
                    <w:t> </w:t>
                  </w:r>
                </w:p>
              </w:tc>
              <w:tc>
                <w:tcPr>
                  <w:tcW w:w="1500" w:type="dxa"/>
                  <w:hideMark/>
                </w:tcPr>
                <w:p w14:paraId="6CCC1259" w14:textId="77777777" w:rsidR="00D128FB" w:rsidRPr="00631F8B" w:rsidRDefault="00D128FB" w:rsidP="006E2051">
                  <w:r w:rsidRPr="00631F8B">
                    <w:t>Type:</w:t>
                  </w:r>
                </w:p>
              </w:tc>
              <w:tc>
                <w:tcPr>
                  <w:tcW w:w="0" w:type="auto"/>
                  <w:hideMark/>
                </w:tcPr>
                <w:p w14:paraId="6BE8C482" w14:textId="77777777" w:rsidR="00D128FB" w:rsidRPr="00631F8B" w:rsidRDefault="00D128FB" w:rsidP="006E2051">
                  <w:r w:rsidRPr="00631F8B">
                    <w:t>Utiliteitsnet</w:t>
                  </w:r>
                </w:p>
              </w:tc>
            </w:tr>
            <w:tr w:rsidR="00D128FB" w:rsidRPr="00631F8B" w14:paraId="737DD879" w14:textId="77777777" w:rsidTr="006E2051">
              <w:trPr>
                <w:tblHeader/>
                <w:tblCellSpacing w:w="0" w:type="dxa"/>
              </w:trPr>
              <w:tc>
                <w:tcPr>
                  <w:tcW w:w="360" w:type="dxa"/>
                  <w:hideMark/>
                </w:tcPr>
                <w:p w14:paraId="15CD2A48" w14:textId="77777777" w:rsidR="00D128FB" w:rsidRPr="00631F8B" w:rsidRDefault="00D128FB" w:rsidP="006E2051">
                  <w:r w:rsidRPr="00631F8B">
                    <w:t> </w:t>
                  </w:r>
                </w:p>
              </w:tc>
              <w:tc>
                <w:tcPr>
                  <w:tcW w:w="1500" w:type="dxa"/>
                  <w:hideMark/>
                </w:tcPr>
                <w:p w14:paraId="7ADBC433" w14:textId="77777777" w:rsidR="00D128FB" w:rsidRPr="00631F8B" w:rsidRDefault="00D128FB" w:rsidP="006E2051">
                  <w:r w:rsidRPr="00631F8B">
                    <w:t>Definitie:</w:t>
                  </w:r>
                </w:p>
              </w:tc>
              <w:tc>
                <w:tcPr>
                  <w:tcW w:w="0" w:type="auto"/>
                  <w:hideMark/>
                </w:tcPr>
                <w:p w14:paraId="5C02D3A2" w14:textId="77777777" w:rsidR="00D128FB" w:rsidRPr="00631F8B" w:rsidRDefault="00D128FB" w:rsidP="006E2051">
                  <w:r w:rsidRPr="00631F8B">
                    <w:t xml:space="preserve">Verwijzing naar het utiliteitsnet. </w:t>
                  </w:r>
                </w:p>
              </w:tc>
            </w:tr>
            <w:tr w:rsidR="00D128FB" w:rsidRPr="00631F8B" w14:paraId="1545D3A4" w14:textId="77777777" w:rsidTr="006E2051">
              <w:trPr>
                <w:tblHeader/>
                <w:tblCellSpacing w:w="0" w:type="dxa"/>
              </w:trPr>
              <w:tc>
                <w:tcPr>
                  <w:tcW w:w="360" w:type="dxa"/>
                  <w:hideMark/>
                </w:tcPr>
                <w:p w14:paraId="3DE68601" w14:textId="77777777" w:rsidR="00D128FB" w:rsidRPr="00631F8B" w:rsidRDefault="00D128FB" w:rsidP="006E2051">
                  <w:r w:rsidRPr="00631F8B">
                    <w:t> </w:t>
                  </w:r>
                </w:p>
              </w:tc>
              <w:tc>
                <w:tcPr>
                  <w:tcW w:w="1500" w:type="dxa"/>
                  <w:hideMark/>
                </w:tcPr>
                <w:p w14:paraId="4FAFAB81" w14:textId="77777777" w:rsidR="00D128FB" w:rsidRPr="00631F8B" w:rsidRDefault="00D128FB" w:rsidP="006E2051">
                  <w:r w:rsidRPr="00631F8B">
                    <w:t>Omschrijving:</w:t>
                  </w:r>
                </w:p>
              </w:tc>
              <w:tc>
                <w:tcPr>
                  <w:tcW w:w="0" w:type="auto"/>
                  <w:hideMark/>
                </w:tcPr>
                <w:p w14:paraId="21535738" w14:textId="77777777" w:rsidR="00D128FB" w:rsidRPr="00631F8B" w:rsidRDefault="00D128FB" w:rsidP="006E2051">
                  <w:r w:rsidRPr="00631F8B">
                    <w:t xml:space="preserve">ExtraTopografie kan bij meerdere utliliteitsnetten horen. </w:t>
                  </w:r>
                </w:p>
              </w:tc>
            </w:tr>
            <w:tr w:rsidR="00D128FB" w:rsidRPr="00631F8B" w14:paraId="539E45C3" w14:textId="77777777" w:rsidTr="006E2051">
              <w:trPr>
                <w:tblHeader/>
                <w:tblCellSpacing w:w="0" w:type="dxa"/>
              </w:trPr>
              <w:tc>
                <w:tcPr>
                  <w:tcW w:w="360" w:type="dxa"/>
                  <w:hideMark/>
                </w:tcPr>
                <w:p w14:paraId="32D4FB51" w14:textId="77777777" w:rsidR="00D128FB" w:rsidRPr="00631F8B" w:rsidRDefault="00D128FB" w:rsidP="006E2051">
                  <w:r w:rsidRPr="00631F8B">
                    <w:t> </w:t>
                  </w:r>
                </w:p>
              </w:tc>
              <w:tc>
                <w:tcPr>
                  <w:tcW w:w="1500" w:type="dxa"/>
                  <w:hideMark/>
                </w:tcPr>
                <w:p w14:paraId="2FBA29DE" w14:textId="77777777" w:rsidR="00D128FB" w:rsidRPr="00631F8B" w:rsidRDefault="00D128FB" w:rsidP="006E2051">
                  <w:r w:rsidRPr="00631F8B">
                    <w:t>Multipliciteit:</w:t>
                  </w:r>
                </w:p>
              </w:tc>
              <w:tc>
                <w:tcPr>
                  <w:tcW w:w="0" w:type="auto"/>
                  <w:hideMark/>
                </w:tcPr>
                <w:p w14:paraId="13E50284" w14:textId="77777777" w:rsidR="00D128FB" w:rsidRPr="00631F8B" w:rsidRDefault="00D128FB" w:rsidP="006E2051">
                  <w:r w:rsidRPr="00631F8B">
                    <w:t>1..*</w:t>
                  </w:r>
                </w:p>
              </w:tc>
            </w:tr>
          </w:tbl>
          <w:p w14:paraId="79E73270" w14:textId="77777777" w:rsidR="00D128FB" w:rsidRPr="00631F8B" w:rsidRDefault="00D128FB" w:rsidP="006E2051"/>
        </w:tc>
      </w:tr>
      <w:tr w:rsidR="00D128FB" w:rsidRPr="00074262" w14:paraId="677361B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A88308" w14:textId="77777777" w:rsidR="00D128FB" w:rsidRPr="00631F8B" w:rsidRDefault="00D128FB" w:rsidP="006E2051">
            <w:r w:rsidRPr="00631F8B">
              <w:rPr>
                <w:b/>
                <w:bCs/>
              </w:rPr>
              <w:t>Constraint: GeometriePuntLijnOfVlak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F619A09" w14:textId="77777777" w:rsidTr="006E2051">
              <w:trPr>
                <w:tblHeader/>
                <w:tblCellSpacing w:w="0" w:type="dxa"/>
              </w:trPr>
              <w:tc>
                <w:tcPr>
                  <w:tcW w:w="360" w:type="dxa"/>
                  <w:hideMark/>
                </w:tcPr>
                <w:p w14:paraId="65B775D0" w14:textId="77777777" w:rsidR="00D128FB" w:rsidRPr="00631F8B" w:rsidRDefault="00D128FB" w:rsidP="006E2051">
                  <w:r w:rsidRPr="00631F8B">
                    <w:t> </w:t>
                  </w:r>
                </w:p>
              </w:tc>
              <w:tc>
                <w:tcPr>
                  <w:tcW w:w="1500" w:type="dxa"/>
                  <w:hideMark/>
                </w:tcPr>
                <w:p w14:paraId="4A2F9756" w14:textId="77777777" w:rsidR="00D128FB" w:rsidRPr="00631F8B" w:rsidRDefault="00D128FB" w:rsidP="006E2051">
                  <w:r w:rsidRPr="00631F8B">
                    <w:t>Natuurlijke taal:</w:t>
                  </w:r>
                </w:p>
              </w:tc>
              <w:tc>
                <w:tcPr>
                  <w:tcW w:w="0" w:type="auto"/>
                  <w:hideMark/>
                </w:tcPr>
                <w:p w14:paraId="1ECD91DD" w14:textId="77777777" w:rsidR="00D128FB" w:rsidRPr="00631F8B" w:rsidRDefault="00D128FB" w:rsidP="006E2051">
                  <w:r w:rsidRPr="00631F8B">
                    <w:t xml:space="preserve">Geometrie is punt, lijn of vlak </w:t>
                  </w:r>
                </w:p>
              </w:tc>
            </w:tr>
            <w:tr w:rsidR="00D128FB" w:rsidRPr="00074262" w14:paraId="17825B16" w14:textId="77777777" w:rsidTr="006E2051">
              <w:trPr>
                <w:tblHeader/>
                <w:tblCellSpacing w:w="0" w:type="dxa"/>
              </w:trPr>
              <w:tc>
                <w:tcPr>
                  <w:tcW w:w="360" w:type="dxa"/>
                  <w:hideMark/>
                </w:tcPr>
                <w:p w14:paraId="6E5F216F" w14:textId="77777777" w:rsidR="00D128FB" w:rsidRPr="00631F8B" w:rsidRDefault="00D128FB" w:rsidP="006E2051">
                  <w:r w:rsidRPr="00631F8B">
                    <w:t> </w:t>
                  </w:r>
                </w:p>
              </w:tc>
              <w:tc>
                <w:tcPr>
                  <w:tcW w:w="1500" w:type="dxa"/>
                  <w:hideMark/>
                </w:tcPr>
                <w:p w14:paraId="52929B2E" w14:textId="77777777" w:rsidR="00D128FB" w:rsidRPr="00631F8B" w:rsidRDefault="00D128FB" w:rsidP="006E2051">
                  <w:r w:rsidRPr="00631F8B">
                    <w:t>OCL:</w:t>
                  </w:r>
                </w:p>
              </w:tc>
              <w:tc>
                <w:tcPr>
                  <w:tcW w:w="0" w:type="auto"/>
                  <w:hideMark/>
                </w:tcPr>
                <w:p w14:paraId="5D58174A" w14:textId="77777777" w:rsidR="00D128FB" w:rsidRPr="00074262" w:rsidRDefault="00D128FB" w:rsidP="006E2051">
                  <w:pPr>
                    <w:rPr>
                      <w:lang w:val="en-GB"/>
                    </w:rPr>
                  </w:pPr>
                  <w:r w:rsidRPr="00074262">
                    <w:rPr>
                      <w:lang w:val="en-GB"/>
                    </w:rPr>
                    <w:t>Inv: self.ligging.oclIsKindOf(GM_Point) or self.ligging.oclIsKindOf(GM_Curve) or self.ligging.oclIsKindOf(GM_Surface)</w:t>
                  </w:r>
                </w:p>
              </w:tc>
            </w:tr>
          </w:tbl>
          <w:p w14:paraId="7EED0F5D" w14:textId="77777777" w:rsidR="00D128FB" w:rsidRPr="00074262" w:rsidRDefault="00D128FB" w:rsidP="006E2051">
            <w:pPr>
              <w:rPr>
                <w:lang w:val="en-GB"/>
              </w:rPr>
            </w:pPr>
          </w:p>
        </w:tc>
      </w:tr>
    </w:tbl>
    <w:p w14:paraId="507877EE" w14:textId="77777777" w:rsidR="00D128FB" w:rsidRPr="00631F8B" w:rsidRDefault="00D128FB" w:rsidP="00D128FB">
      <w:pPr>
        <w:pStyle w:val="Kop5"/>
        <w:rPr>
          <w:sz w:val="16"/>
          <w:szCs w:val="16"/>
        </w:rPr>
      </w:pPr>
      <w:r w:rsidRPr="00631F8B">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17C652E1"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9DC61F" w14:textId="77777777" w:rsidR="00D128FB" w:rsidRPr="00631F8B" w:rsidRDefault="00D128FB" w:rsidP="006E2051">
            <w:pPr>
              <w:spacing w:line="225" w:lineRule="atLeast"/>
            </w:pPr>
            <w:r w:rsidRPr="00631F8B">
              <w:rPr>
                <w:b/>
                <w:bCs/>
              </w:rPr>
              <w:t>EisVoorzorgsmaatregelBijlage</w:t>
            </w:r>
          </w:p>
        </w:tc>
      </w:tr>
      <w:tr w:rsidR="00D128FB" w:rsidRPr="00631F8B" w14:paraId="4E73977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F9263C6" w14:textId="77777777" w:rsidTr="006E2051">
              <w:trPr>
                <w:tblHeader/>
                <w:tblCellSpacing w:w="0" w:type="dxa"/>
              </w:trPr>
              <w:tc>
                <w:tcPr>
                  <w:tcW w:w="360" w:type="dxa"/>
                  <w:hideMark/>
                </w:tcPr>
                <w:p w14:paraId="2E663D62" w14:textId="77777777" w:rsidR="00D128FB" w:rsidRPr="00631F8B" w:rsidRDefault="00D128FB" w:rsidP="006E2051">
                  <w:r w:rsidRPr="00631F8B">
                    <w:t> </w:t>
                  </w:r>
                </w:p>
              </w:tc>
              <w:tc>
                <w:tcPr>
                  <w:tcW w:w="1500" w:type="dxa"/>
                  <w:hideMark/>
                </w:tcPr>
                <w:p w14:paraId="234DA28F" w14:textId="77777777" w:rsidR="00D128FB" w:rsidRPr="00631F8B" w:rsidRDefault="00D128FB" w:rsidP="006E2051">
                  <w:r w:rsidRPr="00631F8B">
                    <w:t>Naam:</w:t>
                  </w:r>
                </w:p>
              </w:tc>
              <w:tc>
                <w:tcPr>
                  <w:tcW w:w="0" w:type="auto"/>
                  <w:hideMark/>
                </w:tcPr>
                <w:p w14:paraId="74620623" w14:textId="77777777" w:rsidR="00D128FB" w:rsidRPr="00631F8B" w:rsidRDefault="00D128FB" w:rsidP="006E2051"/>
              </w:tc>
            </w:tr>
            <w:tr w:rsidR="00D128FB" w:rsidRPr="00631F8B" w14:paraId="047DDEA2" w14:textId="77777777" w:rsidTr="006E2051">
              <w:trPr>
                <w:tblHeader/>
                <w:tblCellSpacing w:w="0" w:type="dxa"/>
              </w:trPr>
              <w:tc>
                <w:tcPr>
                  <w:tcW w:w="360" w:type="dxa"/>
                  <w:hideMark/>
                </w:tcPr>
                <w:p w14:paraId="5E0A94E5" w14:textId="77777777" w:rsidR="00D128FB" w:rsidRPr="00631F8B" w:rsidRDefault="00D128FB" w:rsidP="006E2051">
                  <w:r w:rsidRPr="00631F8B">
                    <w:t> </w:t>
                  </w:r>
                </w:p>
              </w:tc>
              <w:tc>
                <w:tcPr>
                  <w:tcW w:w="1500" w:type="dxa"/>
                  <w:hideMark/>
                </w:tcPr>
                <w:p w14:paraId="56FEF9AB" w14:textId="77777777" w:rsidR="00D128FB" w:rsidRPr="00631F8B" w:rsidRDefault="00D128FB" w:rsidP="006E2051">
                  <w:r w:rsidRPr="00631F8B">
                    <w:t>Definitie:</w:t>
                  </w:r>
                </w:p>
              </w:tc>
              <w:tc>
                <w:tcPr>
                  <w:tcW w:w="0" w:type="auto"/>
                  <w:hideMark/>
                </w:tcPr>
                <w:p w14:paraId="0EBD0538" w14:textId="77777777" w:rsidR="00D128FB" w:rsidRPr="00631F8B" w:rsidRDefault="00D128FB" w:rsidP="006E2051">
                  <w:r w:rsidRPr="00631F8B">
                    <w:t xml:space="preserve">Bijlage met de vermelding welke voorzorgsmaatregelen getroffen dienen te worden. Aangegeven wordt wat de voorzorgsmaatregel is met de hoogste prioriteit. </w:t>
                  </w:r>
                </w:p>
              </w:tc>
            </w:tr>
            <w:tr w:rsidR="00D128FB" w:rsidRPr="00631F8B" w14:paraId="219C55D5" w14:textId="77777777" w:rsidTr="006E2051">
              <w:trPr>
                <w:tblHeader/>
                <w:tblCellSpacing w:w="0" w:type="dxa"/>
              </w:trPr>
              <w:tc>
                <w:tcPr>
                  <w:tcW w:w="360" w:type="dxa"/>
                  <w:hideMark/>
                </w:tcPr>
                <w:p w14:paraId="6BD2A38C" w14:textId="77777777" w:rsidR="00D128FB" w:rsidRPr="00631F8B" w:rsidRDefault="00D128FB" w:rsidP="006E2051">
                  <w:r w:rsidRPr="00631F8B">
                    <w:t> </w:t>
                  </w:r>
                </w:p>
              </w:tc>
              <w:tc>
                <w:tcPr>
                  <w:tcW w:w="1500" w:type="dxa"/>
                  <w:hideMark/>
                </w:tcPr>
                <w:p w14:paraId="0AD922A1" w14:textId="77777777" w:rsidR="00D128FB" w:rsidRPr="00631F8B" w:rsidRDefault="00D128FB" w:rsidP="006E2051">
                  <w:r w:rsidRPr="00631F8B">
                    <w:t>Subtype van:</w:t>
                  </w:r>
                </w:p>
              </w:tc>
              <w:tc>
                <w:tcPr>
                  <w:tcW w:w="0" w:type="auto"/>
                  <w:hideMark/>
                </w:tcPr>
                <w:p w14:paraId="47123C33" w14:textId="77777777" w:rsidR="00D128FB" w:rsidRPr="00631F8B" w:rsidRDefault="00D128FB" w:rsidP="006E2051">
                  <w:r w:rsidRPr="00631F8B">
                    <w:t>Bijlage</w:t>
                  </w:r>
                </w:p>
              </w:tc>
            </w:tr>
            <w:tr w:rsidR="00D128FB" w:rsidRPr="00631F8B" w14:paraId="33B98EE6" w14:textId="77777777" w:rsidTr="006E2051">
              <w:trPr>
                <w:tblHeader/>
                <w:tblCellSpacing w:w="0" w:type="dxa"/>
              </w:trPr>
              <w:tc>
                <w:tcPr>
                  <w:tcW w:w="360" w:type="dxa"/>
                  <w:hideMark/>
                </w:tcPr>
                <w:p w14:paraId="0595960A" w14:textId="77777777" w:rsidR="00D128FB" w:rsidRPr="00631F8B" w:rsidRDefault="00D128FB" w:rsidP="006E2051">
                  <w:r w:rsidRPr="00631F8B">
                    <w:t> </w:t>
                  </w:r>
                </w:p>
              </w:tc>
              <w:tc>
                <w:tcPr>
                  <w:tcW w:w="1500" w:type="dxa"/>
                  <w:hideMark/>
                </w:tcPr>
                <w:p w14:paraId="56A99FF3" w14:textId="77777777" w:rsidR="00D128FB" w:rsidRPr="00631F8B" w:rsidRDefault="00D128FB" w:rsidP="006E2051">
                  <w:r w:rsidRPr="00631F8B">
                    <w:t>Omschrijving:</w:t>
                  </w:r>
                </w:p>
              </w:tc>
              <w:tc>
                <w:tcPr>
                  <w:tcW w:w="0" w:type="auto"/>
                  <w:hideMark/>
                </w:tcPr>
                <w:p w14:paraId="446A0E76" w14:textId="77777777" w:rsidR="00D128FB" w:rsidRPr="00631F8B" w:rsidRDefault="00D128FB" w:rsidP="006E2051">
                  <w:r w:rsidRPr="00631F8B">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D128FB" w:rsidRPr="00631F8B" w14:paraId="3C4DF05A" w14:textId="77777777" w:rsidTr="006E2051">
              <w:trPr>
                <w:tblHeader/>
                <w:tblCellSpacing w:w="0" w:type="dxa"/>
              </w:trPr>
              <w:tc>
                <w:tcPr>
                  <w:tcW w:w="360" w:type="dxa"/>
                  <w:hideMark/>
                </w:tcPr>
                <w:p w14:paraId="70ABD2B6" w14:textId="77777777" w:rsidR="00D128FB" w:rsidRPr="00631F8B" w:rsidRDefault="00D128FB" w:rsidP="006E2051">
                  <w:r w:rsidRPr="00631F8B">
                    <w:t> </w:t>
                  </w:r>
                </w:p>
              </w:tc>
              <w:tc>
                <w:tcPr>
                  <w:tcW w:w="1500" w:type="dxa"/>
                  <w:hideMark/>
                </w:tcPr>
                <w:p w14:paraId="0ABF8310" w14:textId="77777777" w:rsidR="00D128FB" w:rsidRPr="00631F8B" w:rsidRDefault="00D128FB" w:rsidP="006E2051">
                  <w:r w:rsidRPr="00631F8B">
                    <w:t>Stereotypes:</w:t>
                  </w:r>
                </w:p>
              </w:tc>
              <w:tc>
                <w:tcPr>
                  <w:tcW w:w="0" w:type="auto"/>
                  <w:hideMark/>
                </w:tcPr>
                <w:p w14:paraId="7013A280" w14:textId="77777777" w:rsidR="00D128FB" w:rsidRPr="00631F8B" w:rsidRDefault="00D128FB" w:rsidP="006E2051">
                  <w:r w:rsidRPr="00631F8B">
                    <w:t>«featureType»</w:t>
                  </w:r>
                </w:p>
              </w:tc>
            </w:tr>
          </w:tbl>
          <w:p w14:paraId="150A7D3F" w14:textId="77777777" w:rsidR="00D128FB" w:rsidRPr="00631F8B" w:rsidRDefault="00D128FB" w:rsidP="006E2051"/>
        </w:tc>
      </w:tr>
      <w:tr w:rsidR="00D128FB" w:rsidRPr="00631F8B" w14:paraId="5B4C7F3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870900" w14:textId="77777777" w:rsidR="00D128FB" w:rsidRPr="00631F8B" w:rsidRDefault="00D128FB" w:rsidP="006E2051">
            <w:r w:rsidRPr="00631F8B">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A496879" w14:textId="77777777" w:rsidTr="006E2051">
              <w:trPr>
                <w:tblHeader/>
                <w:tblCellSpacing w:w="0" w:type="dxa"/>
              </w:trPr>
              <w:tc>
                <w:tcPr>
                  <w:tcW w:w="360" w:type="dxa"/>
                  <w:hideMark/>
                </w:tcPr>
                <w:p w14:paraId="2E710B22" w14:textId="77777777" w:rsidR="00D128FB" w:rsidRPr="00631F8B" w:rsidRDefault="00D128FB" w:rsidP="006E2051">
                  <w:r w:rsidRPr="00631F8B">
                    <w:lastRenderedPageBreak/>
                    <w:t> </w:t>
                  </w:r>
                </w:p>
              </w:tc>
              <w:tc>
                <w:tcPr>
                  <w:tcW w:w="1500" w:type="dxa"/>
                  <w:hideMark/>
                </w:tcPr>
                <w:p w14:paraId="41C4F1CA" w14:textId="77777777" w:rsidR="00D128FB" w:rsidRPr="00631F8B" w:rsidRDefault="00D128FB" w:rsidP="006E2051">
                  <w:r w:rsidRPr="00631F8B">
                    <w:t>Naam:</w:t>
                  </w:r>
                </w:p>
              </w:tc>
              <w:tc>
                <w:tcPr>
                  <w:tcW w:w="0" w:type="auto"/>
                  <w:hideMark/>
                </w:tcPr>
                <w:p w14:paraId="3B7CB570" w14:textId="77777777" w:rsidR="00D128FB" w:rsidRPr="00631F8B" w:rsidRDefault="00D128FB" w:rsidP="006E2051"/>
              </w:tc>
            </w:tr>
            <w:tr w:rsidR="00D128FB" w:rsidRPr="00631F8B" w14:paraId="4F216744" w14:textId="77777777" w:rsidTr="006E2051">
              <w:trPr>
                <w:tblHeader/>
                <w:tblCellSpacing w:w="0" w:type="dxa"/>
              </w:trPr>
              <w:tc>
                <w:tcPr>
                  <w:tcW w:w="360" w:type="dxa"/>
                  <w:hideMark/>
                </w:tcPr>
                <w:p w14:paraId="2D39BB2E" w14:textId="77777777" w:rsidR="00D128FB" w:rsidRPr="00631F8B" w:rsidRDefault="00D128FB" w:rsidP="006E2051">
                  <w:r w:rsidRPr="00631F8B">
                    <w:t> </w:t>
                  </w:r>
                </w:p>
              </w:tc>
              <w:tc>
                <w:tcPr>
                  <w:tcW w:w="1500" w:type="dxa"/>
                  <w:hideMark/>
                </w:tcPr>
                <w:p w14:paraId="1ACEA9A8" w14:textId="77777777" w:rsidR="00D128FB" w:rsidRPr="00631F8B" w:rsidRDefault="00D128FB" w:rsidP="006E2051">
                  <w:r w:rsidRPr="00631F8B">
                    <w:t>Type:</w:t>
                  </w:r>
                </w:p>
              </w:tc>
              <w:tc>
                <w:tcPr>
                  <w:tcW w:w="0" w:type="auto"/>
                  <w:hideMark/>
                </w:tcPr>
                <w:p w14:paraId="054F52A0" w14:textId="77777777" w:rsidR="00D128FB" w:rsidRPr="00631F8B" w:rsidRDefault="00D128FB" w:rsidP="006E2051">
                  <w:r w:rsidRPr="00631F8B">
                    <w:t>CharacterString</w:t>
                  </w:r>
                </w:p>
              </w:tc>
            </w:tr>
            <w:tr w:rsidR="00D128FB" w:rsidRPr="00631F8B" w14:paraId="3D0E82FC" w14:textId="77777777" w:rsidTr="006E2051">
              <w:trPr>
                <w:tblHeader/>
                <w:tblCellSpacing w:w="0" w:type="dxa"/>
              </w:trPr>
              <w:tc>
                <w:tcPr>
                  <w:tcW w:w="360" w:type="dxa"/>
                  <w:hideMark/>
                </w:tcPr>
                <w:p w14:paraId="4F837CCF" w14:textId="77777777" w:rsidR="00D128FB" w:rsidRPr="00631F8B" w:rsidRDefault="00D128FB" w:rsidP="006E2051">
                  <w:r w:rsidRPr="00631F8B">
                    <w:t> </w:t>
                  </w:r>
                </w:p>
              </w:tc>
              <w:tc>
                <w:tcPr>
                  <w:tcW w:w="1500" w:type="dxa"/>
                  <w:hideMark/>
                </w:tcPr>
                <w:p w14:paraId="0257FAA1" w14:textId="77777777" w:rsidR="00D128FB" w:rsidRPr="00631F8B" w:rsidRDefault="00D128FB" w:rsidP="006E2051">
                  <w:r w:rsidRPr="00631F8B">
                    <w:t>Definitie:</w:t>
                  </w:r>
                </w:p>
              </w:tc>
              <w:tc>
                <w:tcPr>
                  <w:tcW w:w="0" w:type="auto"/>
                  <w:hideMark/>
                </w:tcPr>
                <w:p w14:paraId="04369569" w14:textId="77777777" w:rsidR="00D128FB" w:rsidRPr="00631F8B" w:rsidRDefault="00D128FB" w:rsidP="006E2051">
                  <w:r w:rsidRPr="00631F8B">
                    <w:t xml:space="preserve">Vermelding of er voorzorgsmaatregelen getroffen dienen te worden. Aangegeven wordt wat de voorzorgsmaatregel is. </w:t>
                  </w:r>
                </w:p>
              </w:tc>
            </w:tr>
            <w:tr w:rsidR="00D128FB" w:rsidRPr="00631F8B" w14:paraId="6535389B" w14:textId="77777777" w:rsidTr="006E2051">
              <w:trPr>
                <w:tblHeader/>
                <w:tblCellSpacing w:w="0" w:type="dxa"/>
              </w:trPr>
              <w:tc>
                <w:tcPr>
                  <w:tcW w:w="360" w:type="dxa"/>
                  <w:hideMark/>
                </w:tcPr>
                <w:p w14:paraId="70C3E3F6" w14:textId="77777777" w:rsidR="00D128FB" w:rsidRPr="00631F8B" w:rsidRDefault="00D128FB" w:rsidP="006E2051">
                  <w:r w:rsidRPr="00631F8B">
                    <w:t> </w:t>
                  </w:r>
                </w:p>
              </w:tc>
              <w:tc>
                <w:tcPr>
                  <w:tcW w:w="1500" w:type="dxa"/>
                  <w:hideMark/>
                </w:tcPr>
                <w:p w14:paraId="260D50E6" w14:textId="77777777" w:rsidR="00D128FB" w:rsidRPr="00631F8B" w:rsidRDefault="00D128FB" w:rsidP="006E2051">
                  <w:r w:rsidRPr="00631F8B">
                    <w:t>Multipliciteit:</w:t>
                  </w:r>
                </w:p>
              </w:tc>
              <w:tc>
                <w:tcPr>
                  <w:tcW w:w="0" w:type="auto"/>
                  <w:hideMark/>
                </w:tcPr>
                <w:p w14:paraId="67E55D32" w14:textId="77777777" w:rsidR="00D128FB" w:rsidRPr="00631F8B" w:rsidRDefault="00745CF8" w:rsidP="006E2051">
                  <w:r>
                    <w:t>1</w:t>
                  </w:r>
                </w:p>
              </w:tc>
            </w:tr>
          </w:tbl>
          <w:p w14:paraId="45C96C4C" w14:textId="77777777" w:rsidR="00D128FB" w:rsidRPr="00631F8B" w:rsidRDefault="00D128FB" w:rsidP="006E2051"/>
        </w:tc>
      </w:tr>
      <w:tr w:rsidR="00D128FB" w:rsidRPr="00631F8B" w14:paraId="0911BC6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9587E" w14:textId="77777777" w:rsidR="00D128FB" w:rsidRPr="00631F8B" w:rsidRDefault="00D128FB" w:rsidP="006E2051">
            <w:r w:rsidRPr="00631F8B">
              <w:rPr>
                <w:b/>
                <w:bCs/>
              </w:rPr>
              <w:lastRenderedPageBreak/>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24503BC" w14:textId="77777777" w:rsidTr="006E2051">
              <w:trPr>
                <w:tblHeader/>
                <w:tblCellSpacing w:w="0" w:type="dxa"/>
              </w:trPr>
              <w:tc>
                <w:tcPr>
                  <w:tcW w:w="360" w:type="dxa"/>
                  <w:hideMark/>
                </w:tcPr>
                <w:p w14:paraId="0184A8C1" w14:textId="77777777" w:rsidR="00D128FB" w:rsidRPr="00631F8B" w:rsidRDefault="00D128FB" w:rsidP="006E2051">
                  <w:r w:rsidRPr="00631F8B">
                    <w:t> </w:t>
                  </w:r>
                </w:p>
              </w:tc>
              <w:tc>
                <w:tcPr>
                  <w:tcW w:w="1500" w:type="dxa"/>
                  <w:hideMark/>
                </w:tcPr>
                <w:p w14:paraId="594A9275" w14:textId="77777777" w:rsidR="00D128FB" w:rsidRPr="00631F8B" w:rsidRDefault="00D128FB" w:rsidP="006E2051">
                  <w:r w:rsidRPr="00631F8B">
                    <w:t>Naam:</w:t>
                  </w:r>
                </w:p>
              </w:tc>
              <w:tc>
                <w:tcPr>
                  <w:tcW w:w="0" w:type="auto"/>
                  <w:hideMark/>
                </w:tcPr>
                <w:p w14:paraId="1CE18200" w14:textId="77777777" w:rsidR="00D128FB" w:rsidRPr="00631F8B" w:rsidRDefault="00D128FB" w:rsidP="006E2051"/>
              </w:tc>
            </w:tr>
            <w:tr w:rsidR="00D128FB" w:rsidRPr="00631F8B" w14:paraId="5305E1A2" w14:textId="77777777" w:rsidTr="006E2051">
              <w:trPr>
                <w:tblHeader/>
                <w:tblCellSpacing w:w="0" w:type="dxa"/>
              </w:trPr>
              <w:tc>
                <w:tcPr>
                  <w:tcW w:w="360" w:type="dxa"/>
                  <w:hideMark/>
                </w:tcPr>
                <w:p w14:paraId="7CACEC94" w14:textId="77777777" w:rsidR="00D128FB" w:rsidRPr="00631F8B" w:rsidRDefault="00D128FB" w:rsidP="006E2051">
                  <w:r w:rsidRPr="00631F8B">
                    <w:t> </w:t>
                  </w:r>
                </w:p>
              </w:tc>
              <w:tc>
                <w:tcPr>
                  <w:tcW w:w="1500" w:type="dxa"/>
                  <w:hideMark/>
                </w:tcPr>
                <w:p w14:paraId="10FCED31" w14:textId="77777777" w:rsidR="00D128FB" w:rsidRPr="00631F8B" w:rsidRDefault="00D128FB" w:rsidP="006E2051">
                  <w:r w:rsidRPr="00631F8B">
                    <w:t>Type:</w:t>
                  </w:r>
                </w:p>
              </w:tc>
              <w:tc>
                <w:tcPr>
                  <w:tcW w:w="0" w:type="auto"/>
                  <w:hideMark/>
                </w:tcPr>
                <w:p w14:paraId="52243B5B" w14:textId="77777777" w:rsidR="00D128FB" w:rsidRPr="00631F8B" w:rsidRDefault="00D128FB" w:rsidP="006E2051">
                  <w:r w:rsidRPr="00631F8B">
                    <w:t>CharacterString</w:t>
                  </w:r>
                </w:p>
              </w:tc>
            </w:tr>
            <w:tr w:rsidR="00D128FB" w:rsidRPr="00631F8B" w14:paraId="3DC02DEB" w14:textId="77777777" w:rsidTr="006E2051">
              <w:trPr>
                <w:tblHeader/>
                <w:tblCellSpacing w:w="0" w:type="dxa"/>
              </w:trPr>
              <w:tc>
                <w:tcPr>
                  <w:tcW w:w="360" w:type="dxa"/>
                  <w:hideMark/>
                </w:tcPr>
                <w:p w14:paraId="23ADD9F2" w14:textId="77777777" w:rsidR="00D128FB" w:rsidRPr="00631F8B" w:rsidRDefault="00D128FB" w:rsidP="006E2051">
                  <w:r w:rsidRPr="00631F8B">
                    <w:t> </w:t>
                  </w:r>
                </w:p>
              </w:tc>
              <w:tc>
                <w:tcPr>
                  <w:tcW w:w="1500" w:type="dxa"/>
                  <w:hideMark/>
                </w:tcPr>
                <w:p w14:paraId="5F8EE770" w14:textId="77777777" w:rsidR="00D128FB" w:rsidRPr="00631F8B" w:rsidRDefault="00D128FB" w:rsidP="006E2051">
                  <w:r w:rsidRPr="00631F8B">
                    <w:t>Definitie:</w:t>
                  </w:r>
                </w:p>
              </w:tc>
              <w:tc>
                <w:tcPr>
                  <w:tcW w:w="0" w:type="auto"/>
                  <w:hideMark/>
                </w:tcPr>
                <w:p w14:paraId="08519B51" w14:textId="77777777" w:rsidR="00D128FB" w:rsidRPr="00631F8B" w:rsidRDefault="00D128FB" w:rsidP="006E2051">
                  <w:r w:rsidRPr="00631F8B">
                    <w:t>Extra informatie in de vorm van een toelichting.</w:t>
                  </w:r>
                </w:p>
              </w:tc>
            </w:tr>
            <w:tr w:rsidR="00D128FB" w:rsidRPr="00631F8B" w14:paraId="770D35C4" w14:textId="77777777" w:rsidTr="006E2051">
              <w:trPr>
                <w:tblHeader/>
                <w:tblCellSpacing w:w="0" w:type="dxa"/>
              </w:trPr>
              <w:tc>
                <w:tcPr>
                  <w:tcW w:w="360" w:type="dxa"/>
                  <w:hideMark/>
                </w:tcPr>
                <w:p w14:paraId="10AE72C1" w14:textId="77777777" w:rsidR="00D128FB" w:rsidRPr="00631F8B" w:rsidRDefault="00D128FB" w:rsidP="006E2051">
                  <w:r w:rsidRPr="00631F8B">
                    <w:t> </w:t>
                  </w:r>
                </w:p>
              </w:tc>
              <w:tc>
                <w:tcPr>
                  <w:tcW w:w="1500" w:type="dxa"/>
                  <w:hideMark/>
                </w:tcPr>
                <w:p w14:paraId="0F751C8D" w14:textId="77777777" w:rsidR="00D128FB" w:rsidRPr="00631F8B" w:rsidRDefault="00D128FB" w:rsidP="006E2051">
                  <w:r w:rsidRPr="00631F8B">
                    <w:t>Multipliciteit:</w:t>
                  </w:r>
                </w:p>
              </w:tc>
              <w:tc>
                <w:tcPr>
                  <w:tcW w:w="0" w:type="auto"/>
                  <w:hideMark/>
                </w:tcPr>
                <w:p w14:paraId="1AD4F6CF" w14:textId="77777777" w:rsidR="00D128FB" w:rsidRPr="00631F8B" w:rsidRDefault="00D128FB" w:rsidP="006E2051">
                  <w:r w:rsidRPr="00631F8B">
                    <w:t>0..1</w:t>
                  </w:r>
                </w:p>
              </w:tc>
            </w:tr>
          </w:tbl>
          <w:p w14:paraId="50D4A6D9" w14:textId="77777777" w:rsidR="00D128FB" w:rsidRPr="00631F8B" w:rsidRDefault="00D128FB" w:rsidP="006E2051"/>
        </w:tc>
      </w:tr>
    </w:tbl>
    <w:p w14:paraId="0875B900" w14:textId="77777777" w:rsidR="00D128FB" w:rsidRPr="00631F8B" w:rsidRDefault="00D128FB" w:rsidP="00D128FB">
      <w:pPr>
        <w:pStyle w:val="Kop5"/>
        <w:rPr>
          <w:sz w:val="16"/>
          <w:szCs w:val="16"/>
        </w:rPr>
      </w:pPr>
      <w:r w:rsidRPr="00631F8B">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8C9C58A"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46F8F6" w14:textId="77777777" w:rsidR="00D128FB" w:rsidRPr="00631F8B" w:rsidRDefault="00D128FB" w:rsidP="006E2051">
            <w:pPr>
              <w:spacing w:line="225" w:lineRule="atLeast"/>
            </w:pPr>
            <w:r w:rsidRPr="00631F8B">
              <w:rPr>
                <w:b/>
                <w:bCs/>
              </w:rPr>
              <w:t>Elektriciteitskabel</w:t>
            </w:r>
          </w:p>
        </w:tc>
      </w:tr>
      <w:tr w:rsidR="00D128FB" w:rsidRPr="00631F8B" w14:paraId="4D20D20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188455F" w14:textId="77777777" w:rsidTr="006E2051">
              <w:trPr>
                <w:tblHeader/>
                <w:tblCellSpacing w:w="0" w:type="dxa"/>
              </w:trPr>
              <w:tc>
                <w:tcPr>
                  <w:tcW w:w="360" w:type="dxa"/>
                  <w:hideMark/>
                </w:tcPr>
                <w:p w14:paraId="1FAC269C" w14:textId="77777777" w:rsidR="00D128FB" w:rsidRPr="00631F8B" w:rsidRDefault="00D128FB" w:rsidP="006E2051">
                  <w:r w:rsidRPr="00631F8B">
                    <w:t> </w:t>
                  </w:r>
                </w:p>
              </w:tc>
              <w:tc>
                <w:tcPr>
                  <w:tcW w:w="1500" w:type="dxa"/>
                  <w:hideMark/>
                </w:tcPr>
                <w:p w14:paraId="2A520298" w14:textId="77777777" w:rsidR="00D128FB" w:rsidRPr="00631F8B" w:rsidRDefault="00D128FB" w:rsidP="006E2051">
                  <w:r w:rsidRPr="00631F8B">
                    <w:t>Naam:</w:t>
                  </w:r>
                </w:p>
              </w:tc>
              <w:tc>
                <w:tcPr>
                  <w:tcW w:w="0" w:type="auto"/>
                  <w:hideMark/>
                </w:tcPr>
                <w:p w14:paraId="273A457B" w14:textId="77777777" w:rsidR="00D128FB" w:rsidRPr="00631F8B" w:rsidRDefault="00D128FB" w:rsidP="006E2051">
                  <w:r w:rsidRPr="00631F8B">
                    <w:t xml:space="preserve">Elektriciteitskabel </w:t>
                  </w:r>
                </w:p>
              </w:tc>
            </w:tr>
            <w:tr w:rsidR="00D128FB" w:rsidRPr="00631F8B" w14:paraId="4B1FCD0D" w14:textId="77777777" w:rsidTr="006E2051">
              <w:trPr>
                <w:tblHeader/>
                <w:tblCellSpacing w:w="0" w:type="dxa"/>
              </w:trPr>
              <w:tc>
                <w:tcPr>
                  <w:tcW w:w="360" w:type="dxa"/>
                  <w:hideMark/>
                </w:tcPr>
                <w:p w14:paraId="63D9FE23" w14:textId="77777777" w:rsidR="00D128FB" w:rsidRPr="00631F8B" w:rsidRDefault="00D128FB" w:rsidP="006E2051">
                  <w:r w:rsidRPr="00631F8B">
                    <w:t> </w:t>
                  </w:r>
                </w:p>
              </w:tc>
              <w:tc>
                <w:tcPr>
                  <w:tcW w:w="1500" w:type="dxa"/>
                  <w:hideMark/>
                </w:tcPr>
                <w:p w14:paraId="3CF78080" w14:textId="77777777" w:rsidR="00D128FB" w:rsidRPr="00631F8B" w:rsidRDefault="00D128FB" w:rsidP="006E2051">
                  <w:r w:rsidRPr="00631F8B">
                    <w:t>Definitie:</w:t>
                  </w:r>
                </w:p>
              </w:tc>
              <w:tc>
                <w:tcPr>
                  <w:tcW w:w="0" w:type="auto"/>
                  <w:hideMark/>
                </w:tcPr>
                <w:p w14:paraId="7E097022" w14:textId="77777777" w:rsidR="00D128FB" w:rsidRPr="00631F8B" w:rsidRDefault="00D128FB" w:rsidP="006E2051">
                  <w:r w:rsidRPr="00631F8B">
                    <w:t xml:space="preserve">Een aansluiting of reeks aansluitingen van een nutsvoorzieningennet voor het overbrengen van elektriciteit van de ene locatie naar een andere. </w:t>
                  </w:r>
                </w:p>
              </w:tc>
            </w:tr>
            <w:tr w:rsidR="00D128FB" w:rsidRPr="00631F8B" w14:paraId="78B6F6F8" w14:textId="77777777" w:rsidTr="006E2051">
              <w:trPr>
                <w:tblHeader/>
                <w:tblCellSpacing w:w="0" w:type="dxa"/>
              </w:trPr>
              <w:tc>
                <w:tcPr>
                  <w:tcW w:w="360" w:type="dxa"/>
                  <w:hideMark/>
                </w:tcPr>
                <w:p w14:paraId="1E0A3993" w14:textId="77777777" w:rsidR="00D128FB" w:rsidRPr="00631F8B" w:rsidRDefault="00D128FB" w:rsidP="006E2051">
                  <w:r w:rsidRPr="00631F8B">
                    <w:t> </w:t>
                  </w:r>
                </w:p>
              </w:tc>
              <w:tc>
                <w:tcPr>
                  <w:tcW w:w="1500" w:type="dxa"/>
                  <w:hideMark/>
                </w:tcPr>
                <w:p w14:paraId="094F8BAE" w14:textId="77777777" w:rsidR="00D128FB" w:rsidRPr="00631F8B" w:rsidRDefault="00D128FB" w:rsidP="006E2051">
                  <w:r w:rsidRPr="00631F8B">
                    <w:t>Herkomst:</w:t>
                  </w:r>
                </w:p>
              </w:tc>
              <w:tc>
                <w:tcPr>
                  <w:tcW w:w="0" w:type="auto"/>
                  <w:hideMark/>
                </w:tcPr>
                <w:p w14:paraId="4BAE4C6E" w14:textId="77777777" w:rsidR="00D128FB" w:rsidRPr="00631F8B" w:rsidRDefault="00D128FB" w:rsidP="006E2051">
                  <w:r w:rsidRPr="00631F8B">
                    <w:t>Inspire</w:t>
                  </w:r>
                </w:p>
              </w:tc>
            </w:tr>
            <w:tr w:rsidR="00D128FB" w:rsidRPr="00631F8B" w14:paraId="58B9A869" w14:textId="77777777" w:rsidTr="006E2051">
              <w:trPr>
                <w:tblHeader/>
                <w:tblCellSpacing w:w="0" w:type="dxa"/>
              </w:trPr>
              <w:tc>
                <w:tcPr>
                  <w:tcW w:w="360" w:type="dxa"/>
                  <w:hideMark/>
                </w:tcPr>
                <w:p w14:paraId="1E2D6E39" w14:textId="77777777" w:rsidR="00D128FB" w:rsidRPr="00631F8B" w:rsidRDefault="00D128FB" w:rsidP="006E2051">
                  <w:r w:rsidRPr="00631F8B">
                    <w:t> </w:t>
                  </w:r>
                </w:p>
              </w:tc>
              <w:tc>
                <w:tcPr>
                  <w:tcW w:w="1500" w:type="dxa"/>
                  <w:hideMark/>
                </w:tcPr>
                <w:p w14:paraId="4FEA4A5C" w14:textId="77777777" w:rsidR="00D128FB" w:rsidRPr="00631F8B" w:rsidRDefault="00D128FB" w:rsidP="006E2051">
                  <w:r w:rsidRPr="00631F8B">
                    <w:t>Subtype van:</w:t>
                  </w:r>
                </w:p>
              </w:tc>
              <w:tc>
                <w:tcPr>
                  <w:tcW w:w="0" w:type="auto"/>
                  <w:hideMark/>
                </w:tcPr>
                <w:p w14:paraId="6A339A77" w14:textId="77777777" w:rsidR="00D128FB" w:rsidRPr="00631F8B" w:rsidRDefault="00D128FB" w:rsidP="006E2051">
                  <w:r w:rsidRPr="00631F8B">
                    <w:t>ElectricityCable, KabelSpecifiek, KabelOfLeiding</w:t>
                  </w:r>
                </w:p>
              </w:tc>
            </w:tr>
            <w:tr w:rsidR="00D128FB" w:rsidRPr="00631F8B" w14:paraId="24817E8F" w14:textId="77777777" w:rsidTr="006E2051">
              <w:trPr>
                <w:tblHeader/>
                <w:tblCellSpacing w:w="0" w:type="dxa"/>
              </w:trPr>
              <w:tc>
                <w:tcPr>
                  <w:tcW w:w="360" w:type="dxa"/>
                  <w:hideMark/>
                </w:tcPr>
                <w:p w14:paraId="657EB489" w14:textId="77777777" w:rsidR="00D128FB" w:rsidRPr="00631F8B" w:rsidRDefault="00D128FB" w:rsidP="006E2051">
                  <w:r w:rsidRPr="00631F8B">
                    <w:t> </w:t>
                  </w:r>
                </w:p>
              </w:tc>
              <w:tc>
                <w:tcPr>
                  <w:tcW w:w="1500" w:type="dxa"/>
                  <w:hideMark/>
                </w:tcPr>
                <w:p w14:paraId="48E0D74B" w14:textId="77777777" w:rsidR="00D128FB" w:rsidRPr="00631F8B" w:rsidRDefault="00D128FB" w:rsidP="006E2051">
                  <w:r w:rsidRPr="00631F8B">
                    <w:t>Stereotypes:</w:t>
                  </w:r>
                </w:p>
              </w:tc>
              <w:tc>
                <w:tcPr>
                  <w:tcW w:w="0" w:type="auto"/>
                  <w:hideMark/>
                </w:tcPr>
                <w:p w14:paraId="74B024D2" w14:textId="77777777" w:rsidR="00D128FB" w:rsidRPr="00631F8B" w:rsidRDefault="00D128FB" w:rsidP="006E2051">
                  <w:r w:rsidRPr="00631F8B">
                    <w:t>«featureType»</w:t>
                  </w:r>
                </w:p>
              </w:tc>
            </w:tr>
          </w:tbl>
          <w:p w14:paraId="16E0E794" w14:textId="77777777" w:rsidR="00D128FB" w:rsidRPr="00631F8B" w:rsidRDefault="00D128FB" w:rsidP="006E2051"/>
        </w:tc>
      </w:tr>
      <w:tr w:rsidR="00D128FB" w:rsidRPr="00631F8B" w14:paraId="7AA0C24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258E3C" w14:textId="77777777"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E2985FC" w14:textId="77777777" w:rsidTr="006E2051">
              <w:trPr>
                <w:tblHeader/>
                <w:tblCellSpacing w:w="0" w:type="dxa"/>
              </w:trPr>
              <w:tc>
                <w:tcPr>
                  <w:tcW w:w="360" w:type="dxa"/>
                  <w:hideMark/>
                </w:tcPr>
                <w:p w14:paraId="5ECE8922" w14:textId="77777777" w:rsidR="00D128FB" w:rsidRPr="00631F8B" w:rsidRDefault="00D128FB" w:rsidP="006E2051">
                  <w:r w:rsidRPr="00631F8B">
                    <w:t> </w:t>
                  </w:r>
                </w:p>
              </w:tc>
              <w:tc>
                <w:tcPr>
                  <w:tcW w:w="1500" w:type="dxa"/>
                  <w:hideMark/>
                </w:tcPr>
                <w:p w14:paraId="346FC893" w14:textId="77777777" w:rsidR="00D128FB" w:rsidRPr="00631F8B" w:rsidRDefault="00D128FB" w:rsidP="006E2051">
                  <w:r w:rsidRPr="00631F8B">
                    <w:t>OCL:</w:t>
                  </w:r>
                </w:p>
              </w:tc>
              <w:tc>
                <w:tcPr>
                  <w:tcW w:w="0" w:type="auto"/>
                  <w:hideMark/>
                </w:tcPr>
                <w:p w14:paraId="3F6E8678" w14:textId="77777777" w:rsidR="00D128FB" w:rsidRPr="00631F8B" w:rsidRDefault="00D128FB" w:rsidP="006E2051"/>
              </w:tc>
            </w:tr>
          </w:tbl>
          <w:p w14:paraId="6A05C699" w14:textId="77777777" w:rsidR="00D128FB" w:rsidRPr="00631F8B" w:rsidRDefault="00D128FB" w:rsidP="006E2051"/>
        </w:tc>
      </w:tr>
    </w:tbl>
    <w:p w14:paraId="044B2BAB" w14:textId="77777777" w:rsidR="00D128FB" w:rsidRPr="00631F8B" w:rsidRDefault="00D128FB" w:rsidP="00D128FB">
      <w:pPr>
        <w:pStyle w:val="Kop5"/>
        <w:rPr>
          <w:sz w:val="16"/>
          <w:szCs w:val="16"/>
        </w:rPr>
      </w:pPr>
      <w:r w:rsidRPr="00631F8B">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185CC954"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D6E004" w14:textId="77777777" w:rsidR="00D128FB" w:rsidRPr="00631F8B" w:rsidRDefault="00D128FB" w:rsidP="006E2051">
            <w:pPr>
              <w:spacing w:line="225" w:lineRule="atLeast"/>
            </w:pPr>
            <w:r w:rsidRPr="00631F8B">
              <w:rPr>
                <w:b/>
                <w:bCs/>
              </w:rPr>
              <w:t>ExtraDetailinfo</w:t>
            </w:r>
          </w:p>
        </w:tc>
      </w:tr>
      <w:tr w:rsidR="00D128FB" w:rsidRPr="00631F8B" w14:paraId="3522DAB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27017DB" w14:textId="77777777" w:rsidTr="006E2051">
              <w:trPr>
                <w:tblHeader/>
                <w:tblCellSpacing w:w="0" w:type="dxa"/>
              </w:trPr>
              <w:tc>
                <w:tcPr>
                  <w:tcW w:w="360" w:type="dxa"/>
                  <w:hideMark/>
                </w:tcPr>
                <w:p w14:paraId="3AA4671E" w14:textId="77777777" w:rsidR="00D128FB" w:rsidRPr="00631F8B" w:rsidRDefault="00D128FB" w:rsidP="006E2051">
                  <w:r w:rsidRPr="00631F8B">
                    <w:t> </w:t>
                  </w:r>
                </w:p>
              </w:tc>
              <w:tc>
                <w:tcPr>
                  <w:tcW w:w="1500" w:type="dxa"/>
                  <w:hideMark/>
                </w:tcPr>
                <w:p w14:paraId="5014CE4D" w14:textId="77777777" w:rsidR="00D128FB" w:rsidRPr="00631F8B" w:rsidRDefault="00D128FB" w:rsidP="006E2051">
                  <w:r w:rsidRPr="00631F8B">
                    <w:t>Naam:</w:t>
                  </w:r>
                </w:p>
              </w:tc>
              <w:tc>
                <w:tcPr>
                  <w:tcW w:w="0" w:type="auto"/>
                  <w:hideMark/>
                </w:tcPr>
                <w:p w14:paraId="493B4919" w14:textId="77777777" w:rsidR="00D128FB" w:rsidRPr="00631F8B" w:rsidRDefault="00D128FB" w:rsidP="006E2051"/>
              </w:tc>
            </w:tr>
            <w:tr w:rsidR="00D128FB" w:rsidRPr="00631F8B" w14:paraId="77F503C6" w14:textId="77777777" w:rsidTr="006E2051">
              <w:trPr>
                <w:tblHeader/>
                <w:tblCellSpacing w:w="0" w:type="dxa"/>
              </w:trPr>
              <w:tc>
                <w:tcPr>
                  <w:tcW w:w="360" w:type="dxa"/>
                  <w:hideMark/>
                </w:tcPr>
                <w:p w14:paraId="214FE2E2" w14:textId="77777777" w:rsidR="00D128FB" w:rsidRPr="00631F8B" w:rsidRDefault="00D128FB" w:rsidP="006E2051">
                  <w:r w:rsidRPr="00631F8B">
                    <w:t> </w:t>
                  </w:r>
                </w:p>
              </w:tc>
              <w:tc>
                <w:tcPr>
                  <w:tcW w:w="1500" w:type="dxa"/>
                  <w:hideMark/>
                </w:tcPr>
                <w:p w14:paraId="10BFC608" w14:textId="77777777" w:rsidR="00D128FB" w:rsidRPr="00631F8B" w:rsidRDefault="00D128FB" w:rsidP="006E2051">
                  <w:r w:rsidRPr="00631F8B">
                    <w:t>Definitie:</w:t>
                  </w:r>
                </w:p>
              </w:tc>
              <w:tc>
                <w:tcPr>
                  <w:tcW w:w="0" w:type="auto"/>
                  <w:hideMark/>
                </w:tcPr>
                <w:p w14:paraId="281CE7CA" w14:textId="77777777" w:rsidR="00D128FB" w:rsidRPr="00631F8B" w:rsidRDefault="00D128FB" w:rsidP="006E2051">
                  <w:r w:rsidRPr="00631F8B">
                    <w:t xml:space="preserve">Object dat extra informatie over één of meerdere utility network elementen weergeeft via bijkomende bestanden. </w:t>
                  </w:r>
                </w:p>
              </w:tc>
            </w:tr>
            <w:tr w:rsidR="00D128FB" w:rsidRPr="00631F8B" w14:paraId="28163C80" w14:textId="77777777" w:rsidTr="006E2051">
              <w:trPr>
                <w:tblHeader/>
                <w:tblCellSpacing w:w="0" w:type="dxa"/>
              </w:trPr>
              <w:tc>
                <w:tcPr>
                  <w:tcW w:w="360" w:type="dxa"/>
                  <w:hideMark/>
                </w:tcPr>
                <w:p w14:paraId="0D9EC981" w14:textId="77777777" w:rsidR="00D128FB" w:rsidRPr="00631F8B" w:rsidRDefault="00D128FB" w:rsidP="006E2051">
                  <w:r w:rsidRPr="00631F8B">
                    <w:t> </w:t>
                  </w:r>
                </w:p>
              </w:tc>
              <w:tc>
                <w:tcPr>
                  <w:tcW w:w="1500" w:type="dxa"/>
                  <w:hideMark/>
                </w:tcPr>
                <w:p w14:paraId="1FA51608" w14:textId="77777777" w:rsidR="00D128FB" w:rsidRPr="00631F8B" w:rsidRDefault="00D128FB" w:rsidP="006E2051">
                  <w:r w:rsidRPr="00631F8B">
                    <w:t>Subtype van:</w:t>
                  </w:r>
                </w:p>
              </w:tc>
              <w:tc>
                <w:tcPr>
                  <w:tcW w:w="0" w:type="auto"/>
                  <w:hideMark/>
                </w:tcPr>
                <w:p w14:paraId="1B4B0547" w14:textId="77777777" w:rsidR="00D128FB" w:rsidRPr="00631F8B" w:rsidRDefault="00D128FB" w:rsidP="006E2051">
                  <w:r w:rsidRPr="00631F8B">
                    <w:t>ExtraInformatie</w:t>
                  </w:r>
                </w:p>
              </w:tc>
            </w:tr>
            <w:tr w:rsidR="00D128FB" w:rsidRPr="00631F8B" w14:paraId="6564F787" w14:textId="77777777" w:rsidTr="006E2051">
              <w:trPr>
                <w:tblHeader/>
                <w:tblCellSpacing w:w="0" w:type="dxa"/>
              </w:trPr>
              <w:tc>
                <w:tcPr>
                  <w:tcW w:w="360" w:type="dxa"/>
                  <w:hideMark/>
                </w:tcPr>
                <w:p w14:paraId="781BCDD1" w14:textId="77777777" w:rsidR="00D128FB" w:rsidRPr="00631F8B" w:rsidRDefault="00D128FB" w:rsidP="006E2051">
                  <w:r w:rsidRPr="00631F8B">
                    <w:t> </w:t>
                  </w:r>
                </w:p>
              </w:tc>
              <w:tc>
                <w:tcPr>
                  <w:tcW w:w="1500" w:type="dxa"/>
                  <w:hideMark/>
                </w:tcPr>
                <w:p w14:paraId="5DB3CA87" w14:textId="77777777" w:rsidR="00D128FB" w:rsidRPr="00631F8B" w:rsidRDefault="00D128FB" w:rsidP="006E2051">
                  <w:r w:rsidRPr="00631F8B">
                    <w:t>Omschrijving:</w:t>
                  </w:r>
                </w:p>
              </w:tc>
              <w:tc>
                <w:tcPr>
                  <w:tcW w:w="0" w:type="auto"/>
                  <w:hideMark/>
                </w:tcPr>
                <w:p w14:paraId="556D83C5" w14:textId="77777777" w:rsidR="00D128FB" w:rsidRPr="00631F8B" w:rsidRDefault="00D128FB" w:rsidP="006E2051">
                  <w:r w:rsidRPr="00631F8B">
                    <w:t xml:space="preserve">Het bestandstype is altijd pdf. </w:t>
                  </w:r>
                </w:p>
              </w:tc>
            </w:tr>
            <w:tr w:rsidR="00D128FB" w:rsidRPr="00631F8B" w14:paraId="2B51F024" w14:textId="77777777" w:rsidTr="006E2051">
              <w:trPr>
                <w:tblHeader/>
                <w:tblCellSpacing w:w="0" w:type="dxa"/>
              </w:trPr>
              <w:tc>
                <w:tcPr>
                  <w:tcW w:w="360" w:type="dxa"/>
                  <w:hideMark/>
                </w:tcPr>
                <w:p w14:paraId="6D78E383" w14:textId="77777777" w:rsidR="00D128FB" w:rsidRPr="00631F8B" w:rsidRDefault="00D128FB" w:rsidP="006E2051">
                  <w:r w:rsidRPr="00631F8B">
                    <w:t> </w:t>
                  </w:r>
                </w:p>
              </w:tc>
              <w:tc>
                <w:tcPr>
                  <w:tcW w:w="1500" w:type="dxa"/>
                  <w:hideMark/>
                </w:tcPr>
                <w:p w14:paraId="51BD00E4" w14:textId="77777777" w:rsidR="00D128FB" w:rsidRPr="00631F8B" w:rsidRDefault="00D128FB" w:rsidP="006E2051">
                  <w:r w:rsidRPr="00631F8B">
                    <w:t>Stereotypes:</w:t>
                  </w:r>
                </w:p>
              </w:tc>
              <w:tc>
                <w:tcPr>
                  <w:tcW w:w="0" w:type="auto"/>
                  <w:hideMark/>
                </w:tcPr>
                <w:p w14:paraId="5AD7FEAC" w14:textId="77777777" w:rsidR="00D128FB" w:rsidRPr="00631F8B" w:rsidRDefault="00D128FB" w:rsidP="006E2051">
                  <w:r w:rsidRPr="00631F8B">
                    <w:t>«featureType»</w:t>
                  </w:r>
                </w:p>
              </w:tc>
            </w:tr>
          </w:tbl>
          <w:p w14:paraId="01765EE3" w14:textId="77777777" w:rsidR="00D128FB" w:rsidRPr="00631F8B" w:rsidRDefault="00D128FB" w:rsidP="006E2051"/>
        </w:tc>
      </w:tr>
      <w:tr w:rsidR="00D128FB" w:rsidRPr="00631F8B" w14:paraId="6685E3F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2D9DCA" w14:textId="77777777" w:rsidR="00D128FB" w:rsidRPr="00631F8B" w:rsidRDefault="00D128FB" w:rsidP="006E2051">
            <w:r w:rsidRPr="00631F8B">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583433A" w14:textId="77777777" w:rsidTr="006E2051">
              <w:trPr>
                <w:tblHeader/>
                <w:tblCellSpacing w:w="0" w:type="dxa"/>
              </w:trPr>
              <w:tc>
                <w:tcPr>
                  <w:tcW w:w="360" w:type="dxa"/>
                  <w:hideMark/>
                </w:tcPr>
                <w:p w14:paraId="120AFE4D" w14:textId="77777777" w:rsidR="00D128FB" w:rsidRPr="00631F8B" w:rsidRDefault="00D128FB" w:rsidP="006E2051">
                  <w:r w:rsidRPr="00631F8B">
                    <w:t> </w:t>
                  </w:r>
                </w:p>
              </w:tc>
              <w:tc>
                <w:tcPr>
                  <w:tcW w:w="1500" w:type="dxa"/>
                  <w:hideMark/>
                </w:tcPr>
                <w:p w14:paraId="4ACA9CBD" w14:textId="77777777" w:rsidR="00D128FB" w:rsidRPr="00631F8B" w:rsidRDefault="00D128FB" w:rsidP="006E2051">
                  <w:r w:rsidRPr="00631F8B">
                    <w:t>Naam:</w:t>
                  </w:r>
                </w:p>
              </w:tc>
              <w:tc>
                <w:tcPr>
                  <w:tcW w:w="0" w:type="auto"/>
                  <w:hideMark/>
                </w:tcPr>
                <w:p w14:paraId="59EBC8CD" w14:textId="77777777" w:rsidR="00D128FB" w:rsidRPr="00631F8B" w:rsidRDefault="00D128FB" w:rsidP="006E2051"/>
              </w:tc>
            </w:tr>
            <w:tr w:rsidR="00D128FB" w:rsidRPr="00631F8B" w14:paraId="33B136EC" w14:textId="77777777" w:rsidTr="006E2051">
              <w:trPr>
                <w:tblHeader/>
                <w:tblCellSpacing w:w="0" w:type="dxa"/>
              </w:trPr>
              <w:tc>
                <w:tcPr>
                  <w:tcW w:w="360" w:type="dxa"/>
                  <w:hideMark/>
                </w:tcPr>
                <w:p w14:paraId="57B6F158" w14:textId="77777777" w:rsidR="00D128FB" w:rsidRPr="00631F8B" w:rsidRDefault="00D128FB" w:rsidP="006E2051">
                  <w:r w:rsidRPr="00631F8B">
                    <w:t> </w:t>
                  </w:r>
                </w:p>
              </w:tc>
              <w:tc>
                <w:tcPr>
                  <w:tcW w:w="1500" w:type="dxa"/>
                  <w:hideMark/>
                </w:tcPr>
                <w:p w14:paraId="20559EAD" w14:textId="77777777" w:rsidR="00D128FB" w:rsidRPr="00631F8B" w:rsidRDefault="00D128FB" w:rsidP="006E2051">
                  <w:r w:rsidRPr="00631F8B">
                    <w:t>Type:</w:t>
                  </w:r>
                </w:p>
              </w:tc>
              <w:tc>
                <w:tcPr>
                  <w:tcW w:w="0" w:type="auto"/>
                  <w:hideMark/>
                </w:tcPr>
                <w:p w14:paraId="0FB5274C" w14:textId="77777777" w:rsidR="00D128FB" w:rsidRPr="00631F8B" w:rsidRDefault="00D128FB" w:rsidP="006E2051">
                  <w:r w:rsidRPr="00631F8B">
                    <w:t>Adres</w:t>
                  </w:r>
                </w:p>
              </w:tc>
            </w:tr>
            <w:tr w:rsidR="00D128FB" w:rsidRPr="00631F8B" w14:paraId="27C4C2AE" w14:textId="77777777" w:rsidTr="006E2051">
              <w:trPr>
                <w:tblHeader/>
                <w:tblCellSpacing w:w="0" w:type="dxa"/>
              </w:trPr>
              <w:tc>
                <w:tcPr>
                  <w:tcW w:w="360" w:type="dxa"/>
                  <w:hideMark/>
                </w:tcPr>
                <w:p w14:paraId="3094CAEF" w14:textId="77777777" w:rsidR="00D128FB" w:rsidRPr="00631F8B" w:rsidRDefault="00D128FB" w:rsidP="006E2051">
                  <w:r w:rsidRPr="00631F8B">
                    <w:t> </w:t>
                  </w:r>
                </w:p>
              </w:tc>
              <w:tc>
                <w:tcPr>
                  <w:tcW w:w="1500" w:type="dxa"/>
                  <w:hideMark/>
                </w:tcPr>
                <w:p w14:paraId="573A0C70" w14:textId="77777777" w:rsidR="00D128FB" w:rsidRPr="00631F8B" w:rsidRDefault="00D128FB" w:rsidP="006E2051">
                  <w:r w:rsidRPr="00631F8B">
                    <w:t>Definitie:</w:t>
                  </w:r>
                </w:p>
              </w:tc>
              <w:tc>
                <w:tcPr>
                  <w:tcW w:w="0" w:type="auto"/>
                  <w:hideMark/>
                </w:tcPr>
                <w:p w14:paraId="68FC07D1" w14:textId="77777777" w:rsidR="00D128FB" w:rsidRPr="00631F8B" w:rsidRDefault="00D128FB" w:rsidP="006E2051">
                  <w:r w:rsidRPr="00631F8B">
                    <w:t xml:space="preserve">Adresaanduiding conform BAG </w:t>
                  </w:r>
                </w:p>
              </w:tc>
            </w:tr>
            <w:tr w:rsidR="00D128FB" w:rsidRPr="00631F8B" w14:paraId="75DC2475" w14:textId="77777777" w:rsidTr="006E2051">
              <w:trPr>
                <w:tblHeader/>
                <w:tblCellSpacing w:w="0" w:type="dxa"/>
              </w:trPr>
              <w:tc>
                <w:tcPr>
                  <w:tcW w:w="360" w:type="dxa"/>
                  <w:hideMark/>
                </w:tcPr>
                <w:p w14:paraId="426D5A50" w14:textId="77777777" w:rsidR="00D128FB" w:rsidRPr="00631F8B" w:rsidRDefault="00D128FB" w:rsidP="006E2051">
                  <w:r w:rsidRPr="00631F8B">
                    <w:t> </w:t>
                  </w:r>
                </w:p>
              </w:tc>
              <w:tc>
                <w:tcPr>
                  <w:tcW w:w="1500" w:type="dxa"/>
                  <w:hideMark/>
                </w:tcPr>
                <w:p w14:paraId="782E8560" w14:textId="77777777" w:rsidR="00D128FB" w:rsidRPr="00631F8B" w:rsidRDefault="00D128FB" w:rsidP="006E2051">
                  <w:r w:rsidRPr="00631F8B">
                    <w:t>Multipliciteit:</w:t>
                  </w:r>
                </w:p>
              </w:tc>
              <w:tc>
                <w:tcPr>
                  <w:tcW w:w="0" w:type="auto"/>
                  <w:hideMark/>
                </w:tcPr>
                <w:p w14:paraId="2BBFBDAB" w14:textId="77777777" w:rsidR="00D128FB" w:rsidRPr="00631F8B" w:rsidRDefault="00D128FB" w:rsidP="006E2051">
                  <w:r w:rsidRPr="00631F8B">
                    <w:t>0..1</w:t>
                  </w:r>
                </w:p>
              </w:tc>
            </w:tr>
          </w:tbl>
          <w:p w14:paraId="196F8675" w14:textId="77777777" w:rsidR="00D128FB" w:rsidRPr="00631F8B" w:rsidRDefault="00D128FB" w:rsidP="006E2051"/>
        </w:tc>
      </w:tr>
      <w:tr w:rsidR="00D128FB" w:rsidRPr="00631F8B" w14:paraId="5577ADB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881E34" w14:textId="77777777" w:rsidR="00D128FB" w:rsidRPr="00631F8B" w:rsidRDefault="00D128FB" w:rsidP="006E2051">
            <w:r w:rsidRPr="00631F8B">
              <w:rPr>
                <w:b/>
                <w:bCs/>
              </w:rPr>
              <w:t>Attribuut: extraInfoType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2CEFDDC" w14:textId="77777777" w:rsidTr="006E2051">
              <w:trPr>
                <w:tblHeader/>
                <w:tblCellSpacing w:w="0" w:type="dxa"/>
              </w:trPr>
              <w:tc>
                <w:tcPr>
                  <w:tcW w:w="360" w:type="dxa"/>
                  <w:hideMark/>
                </w:tcPr>
                <w:p w14:paraId="35FB7AB2" w14:textId="77777777" w:rsidR="00D128FB" w:rsidRPr="00631F8B" w:rsidRDefault="00D128FB" w:rsidP="006E2051">
                  <w:r w:rsidRPr="00631F8B">
                    <w:t> </w:t>
                  </w:r>
                </w:p>
              </w:tc>
              <w:tc>
                <w:tcPr>
                  <w:tcW w:w="1500" w:type="dxa"/>
                  <w:hideMark/>
                </w:tcPr>
                <w:p w14:paraId="0B9ED549" w14:textId="77777777" w:rsidR="00D128FB" w:rsidRPr="00631F8B" w:rsidRDefault="00D128FB" w:rsidP="006E2051">
                  <w:r w:rsidRPr="00631F8B">
                    <w:t>Naam:</w:t>
                  </w:r>
                </w:p>
              </w:tc>
              <w:tc>
                <w:tcPr>
                  <w:tcW w:w="0" w:type="auto"/>
                  <w:hideMark/>
                </w:tcPr>
                <w:p w14:paraId="67690418" w14:textId="77777777" w:rsidR="00D128FB" w:rsidRPr="00631F8B" w:rsidRDefault="00D128FB" w:rsidP="006E2051"/>
              </w:tc>
            </w:tr>
            <w:tr w:rsidR="00D128FB" w:rsidRPr="00631F8B" w14:paraId="78C7B633" w14:textId="77777777" w:rsidTr="006E2051">
              <w:trPr>
                <w:tblHeader/>
                <w:tblCellSpacing w:w="0" w:type="dxa"/>
              </w:trPr>
              <w:tc>
                <w:tcPr>
                  <w:tcW w:w="360" w:type="dxa"/>
                  <w:hideMark/>
                </w:tcPr>
                <w:p w14:paraId="19EDC567" w14:textId="77777777" w:rsidR="00D128FB" w:rsidRPr="00631F8B" w:rsidRDefault="00D128FB" w:rsidP="006E2051">
                  <w:r w:rsidRPr="00631F8B">
                    <w:t> </w:t>
                  </w:r>
                </w:p>
              </w:tc>
              <w:tc>
                <w:tcPr>
                  <w:tcW w:w="1500" w:type="dxa"/>
                  <w:hideMark/>
                </w:tcPr>
                <w:p w14:paraId="51BACA26" w14:textId="77777777" w:rsidR="00D128FB" w:rsidRPr="00631F8B" w:rsidRDefault="00D128FB" w:rsidP="006E2051">
                  <w:r w:rsidRPr="00631F8B">
                    <w:t>Type:</w:t>
                  </w:r>
                </w:p>
              </w:tc>
              <w:tc>
                <w:tcPr>
                  <w:tcW w:w="0" w:type="auto"/>
                  <w:hideMark/>
                </w:tcPr>
                <w:p w14:paraId="05E9E375" w14:textId="77777777" w:rsidR="00D128FB" w:rsidRPr="00631F8B" w:rsidRDefault="00D128FB" w:rsidP="006E2051">
                  <w:r w:rsidRPr="00631F8B">
                    <w:t>ExtraDetailInfoTypeValue</w:t>
                  </w:r>
                </w:p>
              </w:tc>
            </w:tr>
            <w:tr w:rsidR="00D128FB" w:rsidRPr="00631F8B" w14:paraId="048B0161" w14:textId="77777777" w:rsidTr="006E2051">
              <w:trPr>
                <w:tblHeader/>
                <w:tblCellSpacing w:w="0" w:type="dxa"/>
              </w:trPr>
              <w:tc>
                <w:tcPr>
                  <w:tcW w:w="360" w:type="dxa"/>
                  <w:hideMark/>
                </w:tcPr>
                <w:p w14:paraId="20A5B34C" w14:textId="77777777" w:rsidR="00D128FB" w:rsidRPr="00631F8B" w:rsidRDefault="00D128FB" w:rsidP="006E2051">
                  <w:r w:rsidRPr="00631F8B">
                    <w:t> </w:t>
                  </w:r>
                </w:p>
              </w:tc>
              <w:tc>
                <w:tcPr>
                  <w:tcW w:w="1500" w:type="dxa"/>
                  <w:hideMark/>
                </w:tcPr>
                <w:p w14:paraId="0FDC2C53" w14:textId="77777777" w:rsidR="00D128FB" w:rsidRPr="00631F8B" w:rsidRDefault="00D128FB" w:rsidP="006E2051">
                  <w:r w:rsidRPr="00631F8B">
                    <w:t>Definitie:</w:t>
                  </w:r>
                </w:p>
              </w:tc>
              <w:tc>
                <w:tcPr>
                  <w:tcW w:w="0" w:type="auto"/>
                  <w:hideMark/>
                </w:tcPr>
                <w:p w14:paraId="0C9D2B18" w14:textId="77777777" w:rsidR="00D128FB" w:rsidRPr="00631F8B" w:rsidRDefault="00D128FB" w:rsidP="006E2051">
                  <w:r w:rsidRPr="00631F8B">
                    <w:t xml:space="preserve">Beschrijft het type detailinformatie. </w:t>
                  </w:r>
                </w:p>
              </w:tc>
            </w:tr>
            <w:tr w:rsidR="00D128FB" w:rsidRPr="00631F8B" w14:paraId="139875BE" w14:textId="77777777" w:rsidTr="006E2051">
              <w:trPr>
                <w:tblHeader/>
                <w:tblCellSpacing w:w="0" w:type="dxa"/>
              </w:trPr>
              <w:tc>
                <w:tcPr>
                  <w:tcW w:w="360" w:type="dxa"/>
                  <w:hideMark/>
                </w:tcPr>
                <w:p w14:paraId="63C0888E" w14:textId="77777777" w:rsidR="00D128FB" w:rsidRPr="00631F8B" w:rsidRDefault="00D128FB" w:rsidP="006E2051">
                  <w:r w:rsidRPr="00631F8B">
                    <w:t> </w:t>
                  </w:r>
                </w:p>
              </w:tc>
              <w:tc>
                <w:tcPr>
                  <w:tcW w:w="1500" w:type="dxa"/>
                  <w:hideMark/>
                </w:tcPr>
                <w:p w14:paraId="6C4390C4" w14:textId="77777777" w:rsidR="00D128FB" w:rsidRPr="00631F8B" w:rsidRDefault="00D128FB" w:rsidP="006E2051">
                  <w:r w:rsidRPr="00631F8B">
                    <w:t>Multipliciteit:</w:t>
                  </w:r>
                </w:p>
              </w:tc>
              <w:tc>
                <w:tcPr>
                  <w:tcW w:w="0" w:type="auto"/>
                  <w:hideMark/>
                </w:tcPr>
                <w:p w14:paraId="77159F98" w14:textId="77777777" w:rsidR="00D128FB" w:rsidRPr="00631F8B" w:rsidRDefault="00D128FB" w:rsidP="006E2051">
                  <w:r w:rsidRPr="00631F8B">
                    <w:t>1</w:t>
                  </w:r>
                </w:p>
              </w:tc>
            </w:tr>
          </w:tbl>
          <w:p w14:paraId="5AE9C6AC" w14:textId="77777777" w:rsidR="00D128FB" w:rsidRPr="00631F8B" w:rsidRDefault="00D128FB" w:rsidP="006E2051"/>
        </w:tc>
      </w:tr>
      <w:tr w:rsidR="00D128FB" w:rsidRPr="00631F8B" w14:paraId="473A34B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5041A2" w14:textId="77777777" w:rsidR="00D128FB" w:rsidRPr="00631F8B" w:rsidRDefault="00D128FB" w:rsidP="006E2051">
            <w:r w:rsidRPr="00631F8B">
              <w:rPr>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8593925" w14:textId="77777777" w:rsidTr="006E2051">
              <w:trPr>
                <w:tblHeader/>
                <w:tblCellSpacing w:w="0" w:type="dxa"/>
              </w:trPr>
              <w:tc>
                <w:tcPr>
                  <w:tcW w:w="360" w:type="dxa"/>
                  <w:hideMark/>
                </w:tcPr>
                <w:p w14:paraId="00F2E33C" w14:textId="77777777" w:rsidR="00D128FB" w:rsidRPr="00631F8B" w:rsidRDefault="00D128FB" w:rsidP="006E2051">
                  <w:r w:rsidRPr="00631F8B">
                    <w:t> </w:t>
                  </w:r>
                </w:p>
              </w:tc>
              <w:tc>
                <w:tcPr>
                  <w:tcW w:w="1500" w:type="dxa"/>
                  <w:hideMark/>
                </w:tcPr>
                <w:p w14:paraId="0104202F" w14:textId="77777777" w:rsidR="00D128FB" w:rsidRPr="00631F8B" w:rsidRDefault="00D128FB" w:rsidP="006E2051">
                  <w:r w:rsidRPr="00631F8B">
                    <w:t>Naam:</w:t>
                  </w:r>
                </w:p>
              </w:tc>
              <w:tc>
                <w:tcPr>
                  <w:tcW w:w="0" w:type="auto"/>
                  <w:hideMark/>
                </w:tcPr>
                <w:p w14:paraId="16536513" w14:textId="77777777" w:rsidR="00D128FB" w:rsidRPr="00631F8B" w:rsidRDefault="00D128FB" w:rsidP="006E2051"/>
              </w:tc>
            </w:tr>
            <w:tr w:rsidR="00D128FB" w:rsidRPr="00631F8B" w14:paraId="727DBB4A" w14:textId="77777777" w:rsidTr="006E2051">
              <w:trPr>
                <w:tblHeader/>
                <w:tblCellSpacing w:w="0" w:type="dxa"/>
              </w:trPr>
              <w:tc>
                <w:tcPr>
                  <w:tcW w:w="360" w:type="dxa"/>
                  <w:hideMark/>
                </w:tcPr>
                <w:p w14:paraId="31F20437" w14:textId="77777777" w:rsidR="00D128FB" w:rsidRPr="00631F8B" w:rsidRDefault="00D128FB" w:rsidP="006E2051">
                  <w:r w:rsidRPr="00631F8B">
                    <w:t> </w:t>
                  </w:r>
                </w:p>
              </w:tc>
              <w:tc>
                <w:tcPr>
                  <w:tcW w:w="1500" w:type="dxa"/>
                  <w:hideMark/>
                </w:tcPr>
                <w:p w14:paraId="2C9883EB" w14:textId="77777777" w:rsidR="00D128FB" w:rsidRPr="00631F8B" w:rsidRDefault="00D128FB" w:rsidP="006E2051">
                  <w:r w:rsidRPr="00631F8B">
                    <w:t>Type:</w:t>
                  </w:r>
                </w:p>
              </w:tc>
              <w:tc>
                <w:tcPr>
                  <w:tcW w:w="0" w:type="auto"/>
                  <w:hideMark/>
                </w:tcPr>
                <w:p w14:paraId="7209869A" w14:textId="77777777" w:rsidR="00D128FB" w:rsidRPr="00631F8B" w:rsidRDefault="00D128FB" w:rsidP="006E2051">
                  <w:r w:rsidRPr="00631F8B">
                    <w:t>URI</w:t>
                  </w:r>
                </w:p>
              </w:tc>
            </w:tr>
            <w:tr w:rsidR="00D128FB" w:rsidRPr="00631F8B" w14:paraId="6B4CB173" w14:textId="77777777" w:rsidTr="006E2051">
              <w:trPr>
                <w:tblHeader/>
                <w:tblCellSpacing w:w="0" w:type="dxa"/>
              </w:trPr>
              <w:tc>
                <w:tcPr>
                  <w:tcW w:w="360" w:type="dxa"/>
                  <w:hideMark/>
                </w:tcPr>
                <w:p w14:paraId="5C86F959" w14:textId="77777777" w:rsidR="00D128FB" w:rsidRPr="00631F8B" w:rsidRDefault="00D128FB" w:rsidP="006E2051">
                  <w:r w:rsidRPr="00631F8B">
                    <w:t> </w:t>
                  </w:r>
                </w:p>
              </w:tc>
              <w:tc>
                <w:tcPr>
                  <w:tcW w:w="1500" w:type="dxa"/>
                  <w:hideMark/>
                </w:tcPr>
                <w:p w14:paraId="4118A1BA" w14:textId="77777777" w:rsidR="00D128FB" w:rsidRPr="00631F8B" w:rsidRDefault="00D128FB" w:rsidP="006E2051">
                  <w:r w:rsidRPr="00631F8B">
                    <w:t>Definitie:</w:t>
                  </w:r>
                </w:p>
              </w:tc>
              <w:tc>
                <w:tcPr>
                  <w:tcW w:w="0" w:type="auto"/>
                  <w:hideMark/>
                </w:tcPr>
                <w:p w14:paraId="6901209A" w14:textId="77777777" w:rsidR="00D128FB" w:rsidRPr="00631F8B" w:rsidRDefault="00D128FB" w:rsidP="006E2051">
                  <w:r w:rsidRPr="00631F8B">
                    <w:t xml:space="preserve">Bestandsnaam van het bestand dat meegegeven wordt. </w:t>
                  </w:r>
                </w:p>
              </w:tc>
            </w:tr>
            <w:tr w:rsidR="00D128FB" w:rsidRPr="00631F8B" w14:paraId="2C201617" w14:textId="77777777" w:rsidTr="006E2051">
              <w:trPr>
                <w:tblHeader/>
                <w:tblCellSpacing w:w="0" w:type="dxa"/>
              </w:trPr>
              <w:tc>
                <w:tcPr>
                  <w:tcW w:w="360" w:type="dxa"/>
                  <w:hideMark/>
                </w:tcPr>
                <w:p w14:paraId="78406C21" w14:textId="77777777" w:rsidR="00D128FB" w:rsidRPr="00631F8B" w:rsidRDefault="00D128FB" w:rsidP="006E2051">
                  <w:r w:rsidRPr="00631F8B">
                    <w:t> </w:t>
                  </w:r>
                </w:p>
              </w:tc>
              <w:tc>
                <w:tcPr>
                  <w:tcW w:w="1500" w:type="dxa"/>
                  <w:hideMark/>
                </w:tcPr>
                <w:p w14:paraId="5A8128CB" w14:textId="77777777" w:rsidR="00D128FB" w:rsidRPr="00631F8B" w:rsidRDefault="00D128FB" w:rsidP="006E2051">
                  <w:r w:rsidRPr="00631F8B">
                    <w:t>Omschrijving:</w:t>
                  </w:r>
                </w:p>
              </w:tc>
              <w:tc>
                <w:tcPr>
                  <w:tcW w:w="0" w:type="auto"/>
                  <w:hideMark/>
                </w:tcPr>
                <w:p w14:paraId="2806E8DC" w14:textId="77777777" w:rsidR="00D128FB" w:rsidRPr="00631F8B" w:rsidRDefault="00D128FB" w:rsidP="006E2051">
                  <w:r w:rsidRPr="00631F8B">
                    <w:t xml:space="preserve">De bestandsnaam omvat ook de locatie van het bestand. </w:t>
                  </w:r>
                </w:p>
              </w:tc>
            </w:tr>
            <w:tr w:rsidR="00D128FB" w:rsidRPr="00631F8B" w14:paraId="2DFD92D1" w14:textId="77777777" w:rsidTr="006E2051">
              <w:trPr>
                <w:tblHeader/>
                <w:tblCellSpacing w:w="0" w:type="dxa"/>
              </w:trPr>
              <w:tc>
                <w:tcPr>
                  <w:tcW w:w="360" w:type="dxa"/>
                  <w:hideMark/>
                </w:tcPr>
                <w:p w14:paraId="65FC45D9" w14:textId="77777777" w:rsidR="00D128FB" w:rsidRPr="00631F8B" w:rsidRDefault="00D128FB" w:rsidP="006E2051">
                  <w:r w:rsidRPr="00631F8B">
                    <w:t> </w:t>
                  </w:r>
                </w:p>
              </w:tc>
              <w:tc>
                <w:tcPr>
                  <w:tcW w:w="1500" w:type="dxa"/>
                  <w:hideMark/>
                </w:tcPr>
                <w:p w14:paraId="1A107957" w14:textId="77777777" w:rsidR="00D128FB" w:rsidRPr="00631F8B" w:rsidRDefault="00D128FB" w:rsidP="006E2051">
                  <w:r w:rsidRPr="00631F8B">
                    <w:t>Multipliciteit:</w:t>
                  </w:r>
                </w:p>
              </w:tc>
              <w:tc>
                <w:tcPr>
                  <w:tcW w:w="0" w:type="auto"/>
                  <w:hideMark/>
                </w:tcPr>
                <w:p w14:paraId="050BBA7A" w14:textId="77777777" w:rsidR="00D128FB" w:rsidRPr="00631F8B" w:rsidRDefault="00D128FB" w:rsidP="006E2051">
                  <w:r w:rsidRPr="00631F8B">
                    <w:t>1</w:t>
                  </w:r>
                </w:p>
              </w:tc>
            </w:tr>
          </w:tbl>
          <w:p w14:paraId="73F6341D" w14:textId="77777777" w:rsidR="00D128FB" w:rsidRPr="00631F8B" w:rsidRDefault="00D128FB" w:rsidP="006E2051"/>
        </w:tc>
      </w:tr>
      <w:tr w:rsidR="00D128FB" w:rsidRPr="00631F8B" w14:paraId="55D7638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055E2C" w14:textId="77777777" w:rsidR="00D128FB" w:rsidRPr="00631F8B" w:rsidRDefault="00D128FB" w:rsidP="006E2051">
            <w:r w:rsidRPr="00631F8B">
              <w:rPr>
                <w:b/>
                <w:bCs/>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59904FE" w14:textId="77777777" w:rsidTr="006E2051">
              <w:trPr>
                <w:tblHeader/>
                <w:tblCellSpacing w:w="0" w:type="dxa"/>
              </w:trPr>
              <w:tc>
                <w:tcPr>
                  <w:tcW w:w="360" w:type="dxa"/>
                  <w:hideMark/>
                </w:tcPr>
                <w:p w14:paraId="2BFA83F8" w14:textId="77777777" w:rsidR="00D128FB" w:rsidRPr="00631F8B" w:rsidRDefault="00D128FB" w:rsidP="006E2051">
                  <w:r w:rsidRPr="00631F8B">
                    <w:lastRenderedPageBreak/>
                    <w:t> </w:t>
                  </w:r>
                </w:p>
              </w:tc>
              <w:tc>
                <w:tcPr>
                  <w:tcW w:w="1500" w:type="dxa"/>
                  <w:hideMark/>
                </w:tcPr>
                <w:p w14:paraId="44A58D98" w14:textId="77777777" w:rsidR="00D128FB" w:rsidRPr="00631F8B" w:rsidRDefault="00D128FB" w:rsidP="006E2051">
                  <w:r w:rsidRPr="00631F8B">
                    <w:t>Naam:</w:t>
                  </w:r>
                </w:p>
              </w:tc>
              <w:tc>
                <w:tcPr>
                  <w:tcW w:w="0" w:type="auto"/>
                  <w:hideMark/>
                </w:tcPr>
                <w:p w14:paraId="1E35EB85" w14:textId="77777777" w:rsidR="00D128FB" w:rsidRPr="00631F8B" w:rsidRDefault="00D128FB" w:rsidP="006E2051"/>
              </w:tc>
            </w:tr>
            <w:tr w:rsidR="00D128FB" w:rsidRPr="00631F8B" w14:paraId="4B9EBE17" w14:textId="77777777" w:rsidTr="006E2051">
              <w:trPr>
                <w:tblHeader/>
                <w:tblCellSpacing w:w="0" w:type="dxa"/>
              </w:trPr>
              <w:tc>
                <w:tcPr>
                  <w:tcW w:w="360" w:type="dxa"/>
                  <w:hideMark/>
                </w:tcPr>
                <w:p w14:paraId="2A61362D" w14:textId="77777777" w:rsidR="00D128FB" w:rsidRPr="00631F8B" w:rsidRDefault="00D128FB" w:rsidP="006E2051">
                  <w:r w:rsidRPr="00631F8B">
                    <w:t> </w:t>
                  </w:r>
                </w:p>
              </w:tc>
              <w:tc>
                <w:tcPr>
                  <w:tcW w:w="1500" w:type="dxa"/>
                  <w:hideMark/>
                </w:tcPr>
                <w:p w14:paraId="6E683523" w14:textId="77777777" w:rsidR="00D128FB" w:rsidRPr="00631F8B" w:rsidRDefault="00D128FB" w:rsidP="006E2051">
                  <w:r w:rsidRPr="00631F8B">
                    <w:t>Type:</w:t>
                  </w:r>
                </w:p>
              </w:tc>
              <w:tc>
                <w:tcPr>
                  <w:tcW w:w="0" w:type="auto"/>
                  <w:hideMark/>
                </w:tcPr>
                <w:p w14:paraId="2ECB62EC" w14:textId="77777777" w:rsidR="00D128FB" w:rsidRPr="00631F8B" w:rsidRDefault="00D128FB" w:rsidP="006E2051">
                  <w:r w:rsidRPr="00631F8B">
                    <w:t>BestandMediaTypeValue</w:t>
                  </w:r>
                </w:p>
              </w:tc>
            </w:tr>
            <w:tr w:rsidR="00D128FB" w:rsidRPr="00631F8B" w14:paraId="4BD4D0C5" w14:textId="77777777" w:rsidTr="006E2051">
              <w:trPr>
                <w:tblHeader/>
                <w:tblCellSpacing w:w="0" w:type="dxa"/>
              </w:trPr>
              <w:tc>
                <w:tcPr>
                  <w:tcW w:w="360" w:type="dxa"/>
                  <w:hideMark/>
                </w:tcPr>
                <w:p w14:paraId="23EF67B3" w14:textId="77777777" w:rsidR="00D128FB" w:rsidRPr="00631F8B" w:rsidRDefault="00D128FB" w:rsidP="006E2051">
                  <w:r w:rsidRPr="00631F8B">
                    <w:t> </w:t>
                  </w:r>
                </w:p>
              </w:tc>
              <w:tc>
                <w:tcPr>
                  <w:tcW w:w="1500" w:type="dxa"/>
                  <w:hideMark/>
                </w:tcPr>
                <w:p w14:paraId="326A14B8" w14:textId="77777777" w:rsidR="00D128FB" w:rsidRPr="00631F8B" w:rsidRDefault="00D128FB" w:rsidP="006E2051">
                  <w:r w:rsidRPr="00631F8B">
                    <w:t>Definitie:</w:t>
                  </w:r>
                </w:p>
              </w:tc>
              <w:tc>
                <w:tcPr>
                  <w:tcW w:w="0" w:type="auto"/>
                  <w:hideMark/>
                </w:tcPr>
                <w:p w14:paraId="2AA9B6C1" w14:textId="77777777" w:rsidR="00D128FB" w:rsidRPr="00631F8B" w:rsidRDefault="00D128FB" w:rsidP="006E2051">
                  <w:r w:rsidRPr="00631F8B">
                    <w:t xml:space="preserve">Media type van een bestand. </w:t>
                  </w:r>
                </w:p>
              </w:tc>
            </w:tr>
            <w:tr w:rsidR="00D128FB" w:rsidRPr="00631F8B" w14:paraId="68823670" w14:textId="77777777" w:rsidTr="006E2051">
              <w:trPr>
                <w:tblHeader/>
                <w:tblCellSpacing w:w="0" w:type="dxa"/>
              </w:trPr>
              <w:tc>
                <w:tcPr>
                  <w:tcW w:w="360" w:type="dxa"/>
                  <w:hideMark/>
                </w:tcPr>
                <w:p w14:paraId="3E59FA6C" w14:textId="77777777" w:rsidR="00D128FB" w:rsidRPr="00631F8B" w:rsidRDefault="00D128FB" w:rsidP="006E2051">
                  <w:r w:rsidRPr="00631F8B">
                    <w:t> </w:t>
                  </w:r>
                </w:p>
              </w:tc>
              <w:tc>
                <w:tcPr>
                  <w:tcW w:w="1500" w:type="dxa"/>
                  <w:hideMark/>
                </w:tcPr>
                <w:p w14:paraId="1CE8C772" w14:textId="77777777" w:rsidR="00D128FB" w:rsidRPr="00631F8B" w:rsidRDefault="00D128FB" w:rsidP="006E2051">
                  <w:r w:rsidRPr="00631F8B">
                    <w:t>Multipliciteit:</w:t>
                  </w:r>
                </w:p>
              </w:tc>
              <w:tc>
                <w:tcPr>
                  <w:tcW w:w="0" w:type="auto"/>
                  <w:hideMark/>
                </w:tcPr>
                <w:p w14:paraId="29381B76" w14:textId="77777777" w:rsidR="00D128FB" w:rsidRPr="00631F8B" w:rsidRDefault="00D128FB" w:rsidP="006E2051">
                  <w:r w:rsidRPr="00631F8B">
                    <w:t>1</w:t>
                  </w:r>
                </w:p>
              </w:tc>
            </w:tr>
          </w:tbl>
          <w:p w14:paraId="666F45D8" w14:textId="77777777" w:rsidR="00D128FB" w:rsidRPr="00631F8B" w:rsidRDefault="00D128FB" w:rsidP="006E2051"/>
        </w:tc>
      </w:tr>
      <w:tr w:rsidR="00D128FB" w:rsidRPr="00631F8B" w14:paraId="1238B27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2401B" w14:textId="77777777" w:rsidR="00D128FB" w:rsidRPr="00631F8B" w:rsidRDefault="00D128FB" w:rsidP="006E2051">
            <w:r w:rsidRPr="00631F8B">
              <w:rPr>
                <w:b/>
                <w:bCs/>
              </w:rPr>
              <w:lastRenderedPageBreak/>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E025065" w14:textId="77777777" w:rsidTr="006E2051">
              <w:trPr>
                <w:tblHeader/>
                <w:tblCellSpacing w:w="0" w:type="dxa"/>
              </w:trPr>
              <w:tc>
                <w:tcPr>
                  <w:tcW w:w="360" w:type="dxa"/>
                  <w:hideMark/>
                </w:tcPr>
                <w:p w14:paraId="2E3234A2" w14:textId="77777777" w:rsidR="00D128FB" w:rsidRPr="00631F8B" w:rsidRDefault="00D128FB" w:rsidP="006E2051">
                  <w:r w:rsidRPr="00631F8B">
                    <w:t> </w:t>
                  </w:r>
                </w:p>
              </w:tc>
              <w:tc>
                <w:tcPr>
                  <w:tcW w:w="1500" w:type="dxa"/>
                  <w:hideMark/>
                </w:tcPr>
                <w:p w14:paraId="571A091C" w14:textId="77777777" w:rsidR="00D128FB" w:rsidRPr="00631F8B" w:rsidRDefault="00D128FB" w:rsidP="006E2051">
                  <w:r w:rsidRPr="00631F8B">
                    <w:t>Naam:</w:t>
                  </w:r>
                </w:p>
              </w:tc>
              <w:tc>
                <w:tcPr>
                  <w:tcW w:w="0" w:type="auto"/>
                  <w:hideMark/>
                </w:tcPr>
                <w:p w14:paraId="1CDC6458" w14:textId="77777777" w:rsidR="00D128FB" w:rsidRPr="00631F8B" w:rsidRDefault="00D128FB" w:rsidP="006E2051"/>
              </w:tc>
            </w:tr>
            <w:tr w:rsidR="00D128FB" w:rsidRPr="00631F8B" w14:paraId="2AEA96A5" w14:textId="77777777" w:rsidTr="006E2051">
              <w:trPr>
                <w:tblHeader/>
                <w:tblCellSpacing w:w="0" w:type="dxa"/>
              </w:trPr>
              <w:tc>
                <w:tcPr>
                  <w:tcW w:w="360" w:type="dxa"/>
                  <w:hideMark/>
                </w:tcPr>
                <w:p w14:paraId="49D31705" w14:textId="77777777" w:rsidR="00D128FB" w:rsidRPr="00631F8B" w:rsidRDefault="00D128FB" w:rsidP="006E2051">
                  <w:r w:rsidRPr="00631F8B">
                    <w:t> </w:t>
                  </w:r>
                </w:p>
              </w:tc>
              <w:tc>
                <w:tcPr>
                  <w:tcW w:w="1500" w:type="dxa"/>
                  <w:hideMark/>
                </w:tcPr>
                <w:p w14:paraId="4226FCF9" w14:textId="77777777" w:rsidR="00D128FB" w:rsidRPr="00631F8B" w:rsidRDefault="00D128FB" w:rsidP="006E2051">
                  <w:r w:rsidRPr="00631F8B">
                    <w:t>Type:</w:t>
                  </w:r>
                </w:p>
              </w:tc>
              <w:tc>
                <w:tcPr>
                  <w:tcW w:w="0" w:type="auto"/>
                  <w:hideMark/>
                </w:tcPr>
                <w:p w14:paraId="6CC3B458" w14:textId="77777777" w:rsidR="00D128FB" w:rsidRPr="00631F8B" w:rsidRDefault="00D128FB" w:rsidP="006E2051">
                  <w:r w:rsidRPr="00631F8B">
                    <w:t>URI</w:t>
                  </w:r>
                </w:p>
              </w:tc>
            </w:tr>
            <w:tr w:rsidR="00D128FB" w:rsidRPr="00631F8B" w14:paraId="21B0BDCC" w14:textId="77777777" w:rsidTr="006E2051">
              <w:trPr>
                <w:tblHeader/>
                <w:tblCellSpacing w:w="0" w:type="dxa"/>
              </w:trPr>
              <w:tc>
                <w:tcPr>
                  <w:tcW w:w="360" w:type="dxa"/>
                  <w:hideMark/>
                </w:tcPr>
                <w:p w14:paraId="04A20964" w14:textId="77777777" w:rsidR="00D128FB" w:rsidRPr="00631F8B" w:rsidRDefault="00D128FB" w:rsidP="006E2051">
                  <w:r w:rsidRPr="00631F8B">
                    <w:t> </w:t>
                  </w:r>
                </w:p>
              </w:tc>
              <w:tc>
                <w:tcPr>
                  <w:tcW w:w="1500" w:type="dxa"/>
                  <w:hideMark/>
                </w:tcPr>
                <w:p w14:paraId="574F05D0" w14:textId="77777777" w:rsidR="00D128FB" w:rsidRPr="00631F8B" w:rsidRDefault="00D128FB" w:rsidP="006E2051">
                  <w:r w:rsidRPr="00631F8B">
                    <w:t>Definitie:</w:t>
                  </w:r>
                </w:p>
              </w:tc>
              <w:tc>
                <w:tcPr>
                  <w:tcW w:w="0" w:type="auto"/>
                  <w:hideMark/>
                </w:tcPr>
                <w:p w14:paraId="0D9ED727" w14:textId="77777777" w:rsidR="00D128FB" w:rsidRPr="00631F8B" w:rsidRDefault="00D128FB" w:rsidP="006E2051">
                  <w:r w:rsidRPr="00631F8B">
                    <w:t xml:space="preserve">Unieke identificator van een bestand. </w:t>
                  </w:r>
                </w:p>
              </w:tc>
            </w:tr>
            <w:tr w:rsidR="00D128FB" w:rsidRPr="00631F8B" w14:paraId="53DCB36C" w14:textId="77777777" w:rsidTr="006E2051">
              <w:trPr>
                <w:tblHeader/>
                <w:tblCellSpacing w:w="0" w:type="dxa"/>
              </w:trPr>
              <w:tc>
                <w:tcPr>
                  <w:tcW w:w="360" w:type="dxa"/>
                  <w:hideMark/>
                </w:tcPr>
                <w:p w14:paraId="146E11A8" w14:textId="77777777" w:rsidR="00D128FB" w:rsidRPr="00631F8B" w:rsidRDefault="00D128FB" w:rsidP="006E2051">
                  <w:r w:rsidRPr="00631F8B">
                    <w:t> </w:t>
                  </w:r>
                </w:p>
              </w:tc>
              <w:tc>
                <w:tcPr>
                  <w:tcW w:w="1500" w:type="dxa"/>
                  <w:hideMark/>
                </w:tcPr>
                <w:p w14:paraId="5DA805A3" w14:textId="77777777" w:rsidR="00D128FB" w:rsidRPr="00631F8B" w:rsidRDefault="00D128FB" w:rsidP="006E2051">
                  <w:r w:rsidRPr="00631F8B">
                    <w:t>Omschrijving:</w:t>
                  </w:r>
                </w:p>
              </w:tc>
              <w:tc>
                <w:tcPr>
                  <w:tcW w:w="0" w:type="auto"/>
                  <w:hideMark/>
                </w:tcPr>
                <w:p w14:paraId="11ED337B" w14:textId="77777777" w:rsidR="00D128FB" w:rsidRPr="00631F8B" w:rsidRDefault="00D128FB" w:rsidP="006E2051">
                  <w:r w:rsidRPr="00631F8B">
                    <w:t xml:space="preserve">Deze identificator wordt beschreven via een URI. </w:t>
                  </w:r>
                </w:p>
              </w:tc>
            </w:tr>
            <w:tr w:rsidR="00D128FB" w:rsidRPr="00631F8B" w14:paraId="7D3D29B8" w14:textId="77777777" w:rsidTr="006E2051">
              <w:trPr>
                <w:tblHeader/>
                <w:tblCellSpacing w:w="0" w:type="dxa"/>
              </w:trPr>
              <w:tc>
                <w:tcPr>
                  <w:tcW w:w="360" w:type="dxa"/>
                  <w:hideMark/>
                </w:tcPr>
                <w:p w14:paraId="54DC29D9" w14:textId="77777777" w:rsidR="00D128FB" w:rsidRPr="00631F8B" w:rsidRDefault="00D128FB" w:rsidP="006E2051">
                  <w:r w:rsidRPr="00631F8B">
                    <w:t> </w:t>
                  </w:r>
                </w:p>
              </w:tc>
              <w:tc>
                <w:tcPr>
                  <w:tcW w:w="1500" w:type="dxa"/>
                  <w:hideMark/>
                </w:tcPr>
                <w:p w14:paraId="1D3E4E17" w14:textId="77777777" w:rsidR="00D128FB" w:rsidRPr="00631F8B" w:rsidRDefault="00D128FB" w:rsidP="006E2051">
                  <w:r w:rsidRPr="00631F8B">
                    <w:t>Multipliciteit:</w:t>
                  </w:r>
                </w:p>
              </w:tc>
              <w:tc>
                <w:tcPr>
                  <w:tcW w:w="0" w:type="auto"/>
                  <w:hideMark/>
                </w:tcPr>
                <w:p w14:paraId="7A467D2D" w14:textId="77777777" w:rsidR="00D128FB" w:rsidRPr="00631F8B" w:rsidRDefault="00D128FB" w:rsidP="006E2051">
                  <w:r w:rsidRPr="00631F8B">
                    <w:t>1</w:t>
                  </w:r>
                </w:p>
              </w:tc>
            </w:tr>
          </w:tbl>
          <w:p w14:paraId="2E767A25" w14:textId="77777777" w:rsidR="00D128FB" w:rsidRPr="00631F8B" w:rsidRDefault="00D128FB" w:rsidP="006E2051"/>
        </w:tc>
      </w:tr>
      <w:tr w:rsidR="00D128FB" w:rsidRPr="00631F8B" w14:paraId="7647E93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241F1B" w14:textId="77777777"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3D5C8A7" w14:textId="77777777" w:rsidTr="006E2051">
              <w:trPr>
                <w:tblHeader/>
                <w:tblCellSpacing w:w="0" w:type="dxa"/>
              </w:trPr>
              <w:tc>
                <w:tcPr>
                  <w:tcW w:w="360" w:type="dxa"/>
                  <w:hideMark/>
                </w:tcPr>
                <w:p w14:paraId="18CA2368" w14:textId="77777777" w:rsidR="00D128FB" w:rsidRPr="00631F8B" w:rsidRDefault="00D128FB" w:rsidP="006E2051">
                  <w:r w:rsidRPr="00631F8B">
                    <w:t> </w:t>
                  </w:r>
                </w:p>
              </w:tc>
              <w:tc>
                <w:tcPr>
                  <w:tcW w:w="1500" w:type="dxa"/>
                  <w:hideMark/>
                </w:tcPr>
                <w:p w14:paraId="1DBD0308" w14:textId="77777777" w:rsidR="00D128FB" w:rsidRPr="00631F8B" w:rsidRDefault="00D128FB" w:rsidP="006E2051">
                  <w:r w:rsidRPr="00631F8B">
                    <w:t>Naam:</w:t>
                  </w:r>
                </w:p>
              </w:tc>
              <w:tc>
                <w:tcPr>
                  <w:tcW w:w="0" w:type="auto"/>
                  <w:hideMark/>
                </w:tcPr>
                <w:p w14:paraId="772A10DC" w14:textId="77777777" w:rsidR="00D128FB" w:rsidRPr="00631F8B" w:rsidRDefault="00D128FB" w:rsidP="006E2051"/>
              </w:tc>
            </w:tr>
            <w:tr w:rsidR="00D128FB" w:rsidRPr="00631F8B" w14:paraId="2E6014D0" w14:textId="77777777" w:rsidTr="006E2051">
              <w:trPr>
                <w:tblHeader/>
                <w:tblCellSpacing w:w="0" w:type="dxa"/>
              </w:trPr>
              <w:tc>
                <w:tcPr>
                  <w:tcW w:w="360" w:type="dxa"/>
                  <w:hideMark/>
                </w:tcPr>
                <w:p w14:paraId="5B7F648A" w14:textId="77777777" w:rsidR="00D128FB" w:rsidRPr="00631F8B" w:rsidRDefault="00D128FB" w:rsidP="006E2051">
                  <w:r w:rsidRPr="00631F8B">
                    <w:t> </w:t>
                  </w:r>
                </w:p>
              </w:tc>
              <w:tc>
                <w:tcPr>
                  <w:tcW w:w="1500" w:type="dxa"/>
                  <w:hideMark/>
                </w:tcPr>
                <w:p w14:paraId="4140F2FA" w14:textId="77777777" w:rsidR="00D128FB" w:rsidRPr="00631F8B" w:rsidRDefault="00D128FB" w:rsidP="006E2051">
                  <w:r w:rsidRPr="00631F8B">
                    <w:t>Type:</w:t>
                  </w:r>
                </w:p>
              </w:tc>
              <w:tc>
                <w:tcPr>
                  <w:tcW w:w="0" w:type="auto"/>
                  <w:hideMark/>
                </w:tcPr>
                <w:p w14:paraId="73B6296C" w14:textId="77777777" w:rsidR="00D128FB" w:rsidRPr="00631F8B" w:rsidRDefault="00D128FB" w:rsidP="006E2051">
                  <w:r w:rsidRPr="00631F8B">
                    <w:t>GM_Object</w:t>
                  </w:r>
                </w:p>
              </w:tc>
            </w:tr>
            <w:tr w:rsidR="00D128FB" w:rsidRPr="00631F8B" w14:paraId="0C2242FC" w14:textId="77777777" w:rsidTr="006E2051">
              <w:trPr>
                <w:tblHeader/>
                <w:tblCellSpacing w:w="0" w:type="dxa"/>
              </w:trPr>
              <w:tc>
                <w:tcPr>
                  <w:tcW w:w="360" w:type="dxa"/>
                  <w:hideMark/>
                </w:tcPr>
                <w:p w14:paraId="370B3DB7" w14:textId="77777777" w:rsidR="00D128FB" w:rsidRPr="00631F8B" w:rsidRDefault="00D128FB" w:rsidP="006E2051">
                  <w:r w:rsidRPr="00631F8B">
                    <w:t> </w:t>
                  </w:r>
                </w:p>
              </w:tc>
              <w:tc>
                <w:tcPr>
                  <w:tcW w:w="1500" w:type="dxa"/>
                  <w:hideMark/>
                </w:tcPr>
                <w:p w14:paraId="454B5A44" w14:textId="77777777" w:rsidR="00D128FB" w:rsidRPr="00631F8B" w:rsidRDefault="00D128FB" w:rsidP="006E2051">
                  <w:r w:rsidRPr="00631F8B">
                    <w:t>Definitie:</w:t>
                  </w:r>
                </w:p>
              </w:tc>
              <w:tc>
                <w:tcPr>
                  <w:tcW w:w="0" w:type="auto"/>
                  <w:hideMark/>
                </w:tcPr>
                <w:p w14:paraId="76D2B2CC" w14:textId="77777777" w:rsidR="00D128FB" w:rsidRPr="00631F8B" w:rsidRDefault="00D128FB" w:rsidP="006E2051">
                  <w:r w:rsidRPr="00631F8B">
                    <w:t xml:space="preserve">Locatie waar de detailinformatie op van toepassing is. </w:t>
                  </w:r>
                </w:p>
              </w:tc>
            </w:tr>
            <w:tr w:rsidR="00D128FB" w:rsidRPr="00631F8B" w14:paraId="4E769BDA" w14:textId="77777777" w:rsidTr="006E2051">
              <w:trPr>
                <w:tblHeader/>
                <w:tblCellSpacing w:w="0" w:type="dxa"/>
              </w:trPr>
              <w:tc>
                <w:tcPr>
                  <w:tcW w:w="360" w:type="dxa"/>
                  <w:hideMark/>
                </w:tcPr>
                <w:p w14:paraId="19706F3A" w14:textId="77777777" w:rsidR="00D128FB" w:rsidRPr="00631F8B" w:rsidRDefault="00D128FB" w:rsidP="006E2051">
                  <w:r w:rsidRPr="00631F8B">
                    <w:t> </w:t>
                  </w:r>
                </w:p>
              </w:tc>
              <w:tc>
                <w:tcPr>
                  <w:tcW w:w="1500" w:type="dxa"/>
                  <w:hideMark/>
                </w:tcPr>
                <w:p w14:paraId="0967C7F6" w14:textId="77777777" w:rsidR="00D128FB" w:rsidRPr="00631F8B" w:rsidRDefault="00D128FB" w:rsidP="006E2051">
                  <w:r w:rsidRPr="00631F8B">
                    <w:t>Omschrijving:</w:t>
                  </w:r>
                </w:p>
              </w:tc>
              <w:tc>
                <w:tcPr>
                  <w:tcW w:w="0" w:type="auto"/>
                  <w:hideMark/>
                </w:tcPr>
                <w:p w14:paraId="6D6ECB35" w14:textId="77777777" w:rsidR="00D128FB" w:rsidRPr="00631F8B" w:rsidRDefault="00D128FB" w:rsidP="006E2051">
                  <w:r w:rsidRPr="00631F8B">
                    <w:t xml:space="preserve">Kan een punt lijn of vlak zijn. </w:t>
                  </w:r>
                </w:p>
              </w:tc>
            </w:tr>
            <w:tr w:rsidR="00D128FB" w:rsidRPr="00631F8B" w14:paraId="129216BF" w14:textId="77777777" w:rsidTr="006E2051">
              <w:trPr>
                <w:tblHeader/>
                <w:tblCellSpacing w:w="0" w:type="dxa"/>
              </w:trPr>
              <w:tc>
                <w:tcPr>
                  <w:tcW w:w="360" w:type="dxa"/>
                  <w:hideMark/>
                </w:tcPr>
                <w:p w14:paraId="3745CDBE" w14:textId="77777777" w:rsidR="00D128FB" w:rsidRPr="00631F8B" w:rsidRDefault="00D128FB" w:rsidP="006E2051">
                  <w:r w:rsidRPr="00631F8B">
                    <w:t> </w:t>
                  </w:r>
                </w:p>
              </w:tc>
              <w:tc>
                <w:tcPr>
                  <w:tcW w:w="1500" w:type="dxa"/>
                  <w:hideMark/>
                </w:tcPr>
                <w:p w14:paraId="0BF2B9CF" w14:textId="77777777" w:rsidR="00D128FB" w:rsidRPr="00631F8B" w:rsidRDefault="00D128FB" w:rsidP="006E2051">
                  <w:r w:rsidRPr="00631F8B">
                    <w:t>Multipliciteit:</w:t>
                  </w:r>
                </w:p>
              </w:tc>
              <w:tc>
                <w:tcPr>
                  <w:tcW w:w="0" w:type="auto"/>
                  <w:hideMark/>
                </w:tcPr>
                <w:p w14:paraId="79CEEE1F" w14:textId="77777777" w:rsidR="00D128FB" w:rsidRPr="00631F8B" w:rsidRDefault="00D128FB" w:rsidP="006E2051">
                  <w:r w:rsidRPr="00631F8B">
                    <w:t>1</w:t>
                  </w:r>
                </w:p>
              </w:tc>
            </w:tr>
          </w:tbl>
          <w:p w14:paraId="097F5E0E" w14:textId="77777777" w:rsidR="00D128FB" w:rsidRPr="00631F8B" w:rsidRDefault="00D128FB" w:rsidP="006E2051"/>
        </w:tc>
      </w:tr>
      <w:tr w:rsidR="00D128FB" w:rsidRPr="00631F8B" w14:paraId="06FF6D0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CA0027" w14:textId="77777777" w:rsidR="00D128FB" w:rsidRPr="00631F8B" w:rsidRDefault="00D128FB" w:rsidP="006E2051">
            <w:r w:rsidRPr="00631F8B">
              <w:rPr>
                <w:b/>
                <w:bCs/>
              </w:rPr>
              <w:t>Constraint: GeometriePuntLijnOfVlak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B56E94A" w14:textId="77777777" w:rsidTr="006E2051">
              <w:trPr>
                <w:tblHeader/>
                <w:tblCellSpacing w:w="0" w:type="dxa"/>
              </w:trPr>
              <w:tc>
                <w:tcPr>
                  <w:tcW w:w="360" w:type="dxa"/>
                  <w:hideMark/>
                </w:tcPr>
                <w:p w14:paraId="43749BAE" w14:textId="77777777" w:rsidR="00D128FB" w:rsidRPr="00631F8B" w:rsidRDefault="00D128FB" w:rsidP="006E2051">
                  <w:r w:rsidRPr="00631F8B">
                    <w:t> </w:t>
                  </w:r>
                </w:p>
              </w:tc>
              <w:tc>
                <w:tcPr>
                  <w:tcW w:w="1500" w:type="dxa"/>
                  <w:hideMark/>
                </w:tcPr>
                <w:p w14:paraId="6B852EEF" w14:textId="77777777" w:rsidR="00D128FB" w:rsidRPr="00631F8B" w:rsidRDefault="00D128FB" w:rsidP="006E2051">
                  <w:r w:rsidRPr="00631F8B">
                    <w:t>Natuurlijke taal:</w:t>
                  </w:r>
                </w:p>
              </w:tc>
              <w:tc>
                <w:tcPr>
                  <w:tcW w:w="0" w:type="auto"/>
                  <w:hideMark/>
                </w:tcPr>
                <w:p w14:paraId="6F668706" w14:textId="77777777" w:rsidR="00D128FB" w:rsidRPr="00631F8B" w:rsidRDefault="00D128FB" w:rsidP="006E2051">
                  <w:r w:rsidRPr="00631F8B">
                    <w:t xml:space="preserve">De geometrie is een punt, lijn of een vlak </w:t>
                  </w:r>
                </w:p>
              </w:tc>
            </w:tr>
            <w:tr w:rsidR="00D128FB" w:rsidRPr="00631F8B" w14:paraId="621F420E" w14:textId="77777777" w:rsidTr="006E2051">
              <w:trPr>
                <w:tblHeader/>
                <w:tblCellSpacing w:w="0" w:type="dxa"/>
              </w:trPr>
              <w:tc>
                <w:tcPr>
                  <w:tcW w:w="360" w:type="dxa"/>
                  <w:hideMark/>
                </w:tcPr>
                <w:p w14:paraId="60409C50" w14:textId="77777777" w:rsidR="00D128FB" w:rsidRPr="00631F8B" w:rsidRDefault="00D128FB" w:rsidP="006E2051">
                  <w:r w:rsidRPr="00631F8B">
                    <w:t> </w:t>
                  </w:r>
                </w:p>
              </w:tc>
              <w:tc>
                <w:tcPr>
                  <w:tcW w:w="1500" w:type="dxa"/>
                  <w:hideMark/>
                </w:tcPr>
                <w:p w14:paraId="29B9A080" w14:textId="77777777" w:rsidR="00D128FB" w:rsidRPr="00631F8B" w:rsidRDefault="00D128FB" w:rsidP="006E2051">
                  <w:r w:rsidRPr="00631F8B">
                    <w:t>OCL:</w:t>
                  </w:r>
                </w:p>
              </w:tc>
              <w:tc>
                <w:tcPr>
                  <w:tcW w:w="0" w:type="auto"/>
                  <w:hideMark/>
                </w:tcPr>
                <w:p w14:paraId="514F1681" w14:textId="77777777" w:rsidR="00D128FB" w:rsidRPr="00631F8B" w:rsidRDefault="00D128FB" w:rsidP="006E2051">
                  <w:r w:rsidRPr="00631F8B">
                    <w:t>Inv TypeGeometrie: self.ligging.oclIsKindOf(GM_Point) or self.ligging.oclIsKindOf(GM_Curve) or self.ligging.oclIsKindOf(GM_Surface)</w:t>
                  </w:r>
                </w:p>
              </w:tc>
            </w:tr>
          </w:tbl>
          <w:p w14:paraId="64360234" w14:textId="77777777" w:rsidR="00D128FB" w:rsidRPr="00631F8B" w:rsidRDefault="00D128FB" w:rsidP="006E2051"/>
        </w:tc>
      </w:tr>
      <w:tr w:rsidR="00D128FB" w:rsidRPr="00631F8B" w14:paraId="74E4CDE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704E8" w14:textId="77777777" w:rsidR="00D128FB" w:rsidRPr="00631F8B" w:rsidRDefault="00D128FB" w:rsidP="006E2051">
            <w:r w:rsidRPr="00631F8B">
              <w:rPr>
                <w:b/>
                <w:bCs/>
              </w:rPr>
              <w:t>Constraint: HuisaansluitingVerplichtAdres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3C0C720" w14:textId="77777777" w:rsidTr="006E2051">
              <w:trPr>
                <w:tblHeader/>
                <w:tblCellSpacing w:w="0" w:type="dxa"/>
              </w:trPr>
              <w:tc>
                <w:tcPr>
                  <w:tcW w:w="360" w:type="dxa"/>
                  <w:hideMark/>
                </w:tcPr>
                <w:p w14:paraId="7853FDD0" w14:textId="77777777" w:rsidR="00D128FB" w:rsidRPr="00631F8B" w:rsidRDefault="00D128FB" w:rsidP="006E2051">
                  <w:r w:rsidRPr="00631F8B">
                    <w:t> </w:t>
                  </w:r>
                </w:p>
              </w:tc>
              <w:tc>
                <w:tcPr>
                  <w:tcW w:w="1500" w:type="dxa"/>
                  <w:hideMark/>
                </w:tcPr>
                <w:p w14:paraId="493D03FB" w14:textId="77777777" w:rsidR="00D128FB" w:rsidRPr="00631F8B" w:rsidRDefault="00D128FB" w:rsidP="006E2051">
                  <w:r w:rsidRPr="00631F8B">
                    <w:t>Natuurlijke taal:</w:t>
                  </w:r>
                </w:p>
              </w:tc>
              <w:tc>
                <w:tcPr>
                  <w:tcW w:w="0" w:type="auto"/>
                  <w:hideMark/>
                </w:tcPr>
                <w:p w14:paraId="44CE91EB" w14:textId="77777777" w:rsidR="00D128FB" w:rsidRPr="00631F8B" w:rsidRDefault="00D128FB" w:rsidP="006E2051">
                  <w:r w:rsidRPr="00631F8B">
                    <w:t xml:space="preserve">Een huisaansluiting heeft verplicht een attribuut adres </w:t>
                  </w:r>
                </w:p>
              </w:tc>
            </w:tr>
            <w:tr w:rsidR="00D128FB" w:rsidRPr="00631F8B" w14:paraId="03BB6FB3" w14:textId="77777777" w:rsidTr="006E2051">
              <w:trPr>
                <w:tblHeader/>
                <w:tblCellSpacing w:w="0" w:type="dxa"/>
              </w:trPr>
              <w:tc>
                <w:tcPr>
                  <w:tcW w:w="360" w:type="dxa"/>
                  <w:hideMark/>
                </w:tcPr>
                <w:p w14:paraId="55A3FFE6" w14:textId="77777777" w:rsidR="00D128FB" w:rsidRPr="00631F8B" w:rsidRDefault="00D128FB" w:rsidP="006E2051">
                  <w:r w:rsidRPr="00631F8B">
                    <w:t> </w:t>
                  </w:r>
                </w:p>
              </w:tc>
              <w:tc>
                <w:tcPr>
                  <w:tcW w:w="1500" w:type="dxa"/>
                  <w:hideMark/>
                </w:tcPr>
                <w:p w14:paraId="0F9CFC44" w14:textId="77777777" w:rsidR="00D128FB" w:rsidRPr="00631F8B" w:rsidRDefault="00D128FB" w:rsidP="006E2051">
                  <w:r w:rsidRPr="00631F8B">
                    <w:t>OCL:</w:t>
                  </w:r>
                </w:p>
              </w:tc>
              <w:tc>
                <w:tcPr>
                  <w:tcW w:w="0" w:type="auto"/>
                  <w:hideMark/>
                </w:tcPr>
                <w:p w14:paraId="14866AC9" w14:textId="77777777" w:rsidR="00D128FB" w:rsidRPr="00631F8B" w:rsidRDefault="00D128FB" w:rsidP="006E2051">
                  <w:r w:rsidRPr="00631F8B">
                    <w:t>Inv AdresVerplicht: if self.extraInfoType= ExtraDetailInfoTypeValue::huisaansluiting then self.adres -&gt; notEmpty()</w:t>
                  </w:r>
                </w:p>
              </w:tc>
            </w:tr>
          </w:tbl>
          <w:p w14:paraId="48B8CEDD" w14:textId="77777777" w:rsidR="00D128FB" w:rsidRPr="00631F8B" w:rsidRDefault="00D128FB" w:rsidP="006E2051"/>
        </w:tc>
      </w:tr>
    </w:tbl>
    <w:p w14:paraId="08BBD3B0" w14:textId="77777777" w:rsidR="00D128FB" w:rsidRPr="00631F8B" w:rsidRDefault="00D128FB" w:rsidP="00D128FB">
      <w:pPr>
        <w:pStyle w:val="Kop5"/>
        <w:rPr>
          <w:sz w:val="16"/>
          <w:szCs w:val="16"/>
        </w:rPr>
      </w:pPr>
      <w:r w:rsidRPr="00631F8B">
        <w:rPr>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A2C317D"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B4C667" w14:textId="77777777" w:rsidR="00D128FB" w:rsidRPr="00631F8B" w:rsidRDefault="00D128FB" w:rsidP="006E2051">
            <w:pPr>
              <w:spacing w:line="225" w:lineRule="atLeast"/>
            </w:pPr>
            <w:r w:rsidRPr="00631F8B">
              <w:rPr>
                <w:b/>
                <w:bCs/>
              </w:rPr>
              <w:t>ExtraGeometrie</w:t>
            </w:r>
          </w:p>
        </w:tc>
      </w:tr>
      <w:tr w:rsidR="00D128FB" w:rsidRPr="00631F8B" w14:paraId="1FA6ACB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388322C" w14:textId="77777777" w:rsidTr="006E2051">
              <w:trPr>
                <w:tblHeader/>
                <w:tblCellSpacing w:w="0" w:type="dxa"/>
              </w:trPr>
              <w:tc>
                <w:tcPr>
                  <w:tcW w:w="360" w:type="dxa"/>
                  <w:hideMark/>
                </w:tcPr>
                <w:p w14:paraId="4C735A9B" w14:textId="77777777" w:rsidR="00D128FB" w:rsidRPr="00631F8B" w:rsidRDefault="00D128FB" w:rsidP="006E2051">
                  <w:r w:rsidRPr="00631F8B">
                    <w:t> </w:t>
                  </w:r>
                </w:p>
              </w:tc>
              <w:tc>
                <w:tcPr>
                  <w:tcW w:w="1500" w:type="dxa"/>
                  <w:hideMark/>
                </w:tcPr>
                <w:p w14:paraId="0067D01E" w14:textId="77777777" w:rsidR="00D128FB" w:rsidRPr="00631F8B" w:rsidRDefault="00D128FB" w:rsidP="006E2051">
                  <w:r w:rsidRPr="00631F8B">
                    <w:t>Naam:</w:t>
                  </w:r>
                </w:p>
              </w:tc>
              <w:tc>
                <w:tcPr>
                  <w:tcW w:w="0" w:type="auto"/>
                  <w:hideMark/>
                </w:tcPr>
                <w:p w14:paraId="29A7C047" w14:textId="77777777" w:rsidR="00D128FB" w:rsidRPr="00631F8B" w:rsidRDefault="00D128FB" w:rsidP="006E2051"/>
              </w:tc>
            </w:tr>
            <w:tr w:rsidR="00D128FB" w:rsidRPr="00631F8B" w14:paraId="2BB63D6F" w14:textId="77777777" w:rsidTr="006E2051">
              <w:trPr>
                <w:tblHeader/>
                <w:tblCellSpacing w:w="0" w:type="dxa"/>
              </w:trPr>
              <w:tc>
                <w:tcPr>
                  <w:tcW w:w="360" w:type="dxa"/>
                  <w:hideMark/>
                </w:tcPr>
                <w:p w14:paraId="3AF983B2" w14:textId="77777777" w:rsidR="00D128FB" w:rsidRPr="00631F8B" w:rsidRDefault="00D128FB" w:rsidP="006E2051">
                  <w:r w:rsidRPr="00631F8B">
                    <w:t> </w:t>
                  </w:r>
                </w:p>
              </w:tc>
              <w:tc>
                <w:tcPr>
                  <w:tcW w:w="1500" w:type="dxa"/>
                  <w:hideMark/>
                </w:tcPr>
                <w:p w14:paraId="113E28F8" w14:textId="77777777" w:rsidR="00D128FB" w:rsidRPr="00631F8B" w:rsidRDefault="00D128FB" w:rsidP="006E2051">
                  <w:r w:rsidRPr="00631F8B">
                    <w:t>Definitie:</w:t>
                  </w:r>
                </w:p>
              </w:tc>
              <w:tc>
                <w:tcPr>
                  <w:tcW w:w="0" w:type="auto"/>
                  <w:hideMark/>
                </w:tcPr>
                <w:p w14:paraId="18B67BC0" w14:textId="77777777" w:rsidR="00D128FB" w:rsidRPr="00631F8B" w:rsidRDefault="00D128FB" w:rsidP="006E2051">
                  <w:r w:rsidRPr="00631F8B">
                    <w:t xml:space="preserve">Verzamelobject voor extra geometrie van netwerkelementen. </w:t>
                  </w:r>
                </w:p>
              </w:tc>
            </w:tr>
            <w:tr w:rsidR="00D128FB" w:rsidRPr="00631F8B" w14:paraId="0248917B" w14:textId="77777777" w:rsidTr="006E2051">
              <w:trPr>
                <w:tblHeader/>
                <w:tblCellSpacing w:w="0" w:type="dxa"/>
              </w:trPr>
              <w:tc>
                <w:tcPr>
                  <w:tcW w:w="360" w:type="dxa"/>
                  <w:hideMark/>
                </w:tcPr>
                <w:p w14:paraId="095F8626" w14:textId="77777777" w:rsidR="00D128FB" w:rsidRPr="00631F8B" w:rsidRDefault="00D128FB" w:rsidP="006E2051">
                  <w:r w:rsidRPr="00631F8B">
                    <w:t> </w:t>
                  </w:r>
                </w:p>
              </w:tc>
              <w:tc>
                <w:tcPr>
                  <w:tcW w:w="1500" w:type="dxa"/>
                  <w:hideMark/>
                </w:tcPr>
                <w:p w14:paraId="30AA0379" w14:textId="77777777" w:rsidR="00D128FB" w:rsidRPr="00631F8B" w:rsidRDefault="00D128FB" w:rsidP="006E2051">
                  <w:r w:rsidRPr="00631F8B">
                    <w:t>Herkomst:</w:t>
                  </w:r>
                </w:p>
              </w:tc>
              <w:tc>
                <w:tcPr>
                  <w:tcW w:w="0" w:type="auto"/>
                  <w:hideMark/>
                </w:tcPr>
                <w:p w14:paraId="0553FE1F" w14:textId="77777777" w:rsidR="00D128FB" w:rsidRPr="00631F8B" w:rsidRDefault="00D128FB" w:rsidP="006E2051">
                  <w:r w:rsidRPr="00631F8B">
                    <w:t>IMKL</w:t>
                  </w:r>
                </w:p>
              </w:tc>
            </w:tr>
            <w:tr w:rsidR="00D128FB" w:rsidRPr="00631F8B" w14:paraId="11D981FD" w14:textId="77777777" w:rsidTr="006E2051">
              <w:trPr>
                <w:tblHeader/>
                <w:tblCellSpacing w:w="0" w:type="dxa"/>
              </w:trPr>
              <w:tc>
                <w:tcPr>
                  <w:tcW w:w="360" w:type="dxa"/>
                  <w:hideMark/>
                </w:tcPr>
                <w:p w14:paraId="3501C139" w14:textId="77777777" w:rsidR="00D128FB" w:rsidRPr="00631F8B" w:rsidRDefault="00D128FB" w:rsidP="006E2051">
                  <w:r w:rsidRPr="00631F8B">
                    <w:t> </w:t>
                  </w:r>
                </w:p>
              </w:tc>
              <w:tc>
                <w:tcPr>
                  <w:tcW w:w="1500" w:type="dxa"/>
                  <w:hideMark/>
                </w:tcPr>
                <w:p w14:paraId="1F5E81A0" w14:textId="77777777" w:rsidR="00D128FB" w:rsidRPr="00631F8B" w:rsidRDefault="00D128FB" w:rsidP="006E2051">
                  <w:r w:rsidRPr="00631F8B">
                    <w:t>Subtype van:</w:t>
                  </w:r>
                </w:p>
              </w:tc>
              <w:tc>
                <w:tcPr>
                  <w:tcW w:w="0" w:type="auto"/>
                  <w:hideMark/>
                </w:tcPr>
                <w:p w14:paraId="079FA069" w14:textId="77777777" w:rsidR="00D128FB" w:rsidRPr="00631F8B" w:rsidRDefault="00D128FB" w:rsidP="006E2051">
                  <w:r w:rsidRPr="00631F8B">
                    <w:t>IMKLBasis</w:t>
                  </w:r>
                </w:p>
              </w:tc>
            </w:tr>
            <w:tr w:rsidR="00D128FB" w:rsidRPr="00631F8B" w14:paraId="30C26B5A" w14:textId="77777777" w:rsidTr="006E2051">
              <w:trPr>
                <w:tblHeader/>
                <w:tblCellSpacing w:w="0" w:type="dxa"/>
              </w:trPr>
              <w:tc>
                <w:tcPr>
                  <w:tcW w:w="360" w:type="dxa"/>
                  <w:hideMark/>
                </w:tcPr>
                <w:p w14:paraId="605C6FF8" w14:textId="77777777" w:rsidR="00D128FB" w:rsidRPr="00631F8B" w:rsidRDefault="00D128FB" w:rsidP="006E2051">
                  <w:r w:rsidRPr="00631F8B">
                    <w:t> </w:t>
                  </w:r>
                </w:p>
              </w:tc>
              <w:tc>
                <w:tcPr>
                  <w:tcW w:w="1500" w:type="dxa"/>
                  <w:hideMark/>
                </w:tcPr>
                <w:p w14:paraId="55406B9D" w14:textId="77777777" w:rsidR="00D128FB" w:rsidRPr="00631F8B" w:rsidRDefault="00D128FB" w:rsidP="006E2051">
                  <w:r w:rsidRPr="00631F8B">
                    <w:t>Omschrijving:</w:t>
                  </w:r>
                </w:p>
              </w:tc>
              <w:tc>
                <w:tcPr>
                  <w:tcW w:w="0" w:type="auto"/>
                  <w:hideMark/>
                </w:tcPr>
                <w:p w14:paraId="236D3CCE" w14:textId="77777777" w:rsidR="00D128FB" w:rsidRPr="00631F8B" w:rsidRDefault="00D128FB" w:rsidP="006E2051">
                  <w:r w:rsidRPr="00631F8B">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D128FB" w:rsidRPr="00631F8B" w14:paraId="1647E05E" w14:textId="77777777" w:rsidTr="006E2051">
              <w:trPr>
                <w:tblHeader/>
                <w:tblCellSpacing w:w="0" w:type="dxa"/>
              </w:trPr>
              <w:tc>
                <w:tcPr>
                  <w:tcW w:w="360" w:type="dxa"/>
                  <w:hideMark/>
                </w:tcPr>
                <w:p w14:paraId="2D9D1E3C" w14:textId="77777777" w:rsidR="00D128FB" w:rsidRPr="00631F8B" w:rsidRDefault="00D128FB" w:rsidP="006E2051">
                  <w:r w:rsidRPr="00631F8B">
                    <w:t> </w:t>
                  </w:r>
                </w:p>
              </w:tc>
              <w:tc>
                <w:tcPr>
                  <w:tcW w:w="1500" w:type="dxa"/>
                  <w:hideMark/>
                </w:tcPr>
                <w:p w14:paraId="7F9DA2A8" w14:textId="77777777" w:rsidR="00D128FB" w:rsidRPr="00631F8B" w:rsidRDefault="00D128FB" w:rsidP="006E2051">
                  <w:r w:rsidRPr="00631F8B">
                    <w:t>Stereotypes:</w:t>
                  </w:r>
                </w:p>
              </w:tc>
              <w:tc>
                <w:tcPr>
                  <w:tcW w:w="0" w:type="auto"/>
                  <w:hideMark/>
                </w:tcPr>
                <w:p w14:paraId="5D761671" w14:textId="77777777" w:rsidR="00D128FB" w:rsidRPr="00631F8B" w:rsidRDefault="00D128FB" w:rsidP="006E2051">
                  <w:r w:rsidRPr="00631F8B">
                    <w:t>«featureType»</w:t>
                  </w:r>
                </w:p>
              </w:tc>
            </w:tr>
          </w:tbl>
          <w:p w14:paraId="5E773E87" w14:textId="77777777" w:rsidR="00D128FB" w:rsidRPr="00631F8B" w:rsidRDefault="00D128FB" w:rsidP="006E2051"/>
        </w:tc>
      </w:tr>
      <w:tr w:rsidR="00D128FB" w:rsidRPr="00631F8B" w14:paraId="5C70278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3CC2FE" w14:textId="77777777" w:rsidR="00D128FB" w:rsidRPr="00631F8B" w:rsidRDefault="00D128FB" w:rsidP="006E2051">
            <w:r w:rsidRPr="00631F8B">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B058409" w14:textId="77777777" w:rsidTr="006E2051">
              <w:trPr>
                <w:tblHeader/>
                <w:tblCellSpacing w:w="0" w:type="dxa"/>
              </w:trPr>
              <w:tc>
                <w:tcPr>
                  <w:tcW w:w="360" w:type="dxa"/>
                  <w:hideMark/>
                </w:tcPr>
                <w:p w14:paraId="2E11744C" w14:textId="77777777" w:rsidR="00D128FB" w:rsidRPr="00631F8B" w:rsidRDefault="00D128FB" w:rsidP="006E2051">
                  <w:r w:rsidRPr="00631F8B">
                    <w:t> </w:t>
                  </w:r>
                </w:p>
              </w:tc>
              <w:tc>
                <w:tcPr>
                  <w:tcW w:w="1500" w:type="dxa"/>
                  <w:hideMark/>
                </w:tcPr>
                <w:p w14:paraId="6EA76245" w14:textId="77777777" w:rsidR="00D128FB" w:rsidRPr="00631F8B" w:rsidRDefault="00D128FB" w:rsidP="006E2051">
                  <w:r w:rsidRPr="00631F8B">
                    <w:t>Naam:</w:t>
                  </w:r>
                </w:p>
              </w:tc>
              <w:tc>
                <w:tcPr>
                  <w:tcW w:w="0" w:type="auto"/>
                  <w:hideMark/>
                </w:tcPr>
                <w:p w14:paraId="2671E907" w14:textId="77777777" w:rsidR="00D128FB" w:rsidRPr="00631F8B" w:rsidRDefault="00D128FB" w:rsidP="006E2051"/>
              </w:tc>
            </w:tr>
            <w:tr w:rsidR="00D128FB" w:rsidRPr="00631F8B" w14:paraId="0E9D158C" w14:textId="77777777" w:rsidTr="006E2051">
              <w:trPr>
                <w:tblHeader/>
                <w:tblCellSpacing w:w="0" w:type="dxa"/>
              </w:trPr>
              <w:tc>
                <w:tcPr>
                  <w:tcW w:w="360" w:type="dxa"/>
                  <w:hideMark/>
                </w:tcPr>
                <w:p w14:paraId="1DA74CF3" w14:textId="77777777" w:rsidR="00D128FB" w:rsidRPr="00631F8B" w:rsidRDefault="00D128FB" w:rsidP="006E2051">
                  <w:r w:rsidRPr="00631F8B">
                    <w:t> </w:t>
                  </w:r>
                </w:p>
              </w:tc>
              <w:tc>
                <w:tcPr>
                  <w:tcW w:w="1500" w:type="dxa"/>
                  <w:hideMark/>
                </w:tcPr>
                <w:p w14:paraId="363FCD89" w14:textId="77777777" w:rsidR="00D128FB" w:rsidRPr="00631F8B" w:rsidRDefault="00D128FB" w:rsidP="006E2051">
                  <w:r w:rsidRPr="00631F8B">
                    <w:t>Type:</w:t>
                  </w:r>
                </w:p>
              </w:tc>
              <w:tc>
                <w:tcPr>
                  <w:tcW w:w="0" w:type="auto"/>
                  <w:hideMark/>
                </w:tcPr>
                <w:p w14:paraId="48BCD0A5" w14:textId="77777777" w:rsidR="00D128FB" w:rsidRPr="00631F8B" w:rsidRDefault="00D128FB" w:rsidP="006E2051">
                  <w:r w:rsidRPr="00631F8B">
                    <w:t>GM_Surface</w:t>
                  </w:r>
                </w:p>
              </w:tc>
            </w:tr>
            <w:tr w:rsidR="00D128FB" w:rsidRPr="00631F8B" w14:paraId="79A424DE" w14:textId="77777777" w:rsidTr="006E2051">
              <w:trPr>
                <w:tblHeader/>
                <w:tblCellSpacing w:w="0" w:type="dxa"/>
              </w:trPr>
              <w:tc>
                <w:tcPr>
                  <w:tcW w:w="360" w:type="dxa"/>
                  <w:hideMark/>
                </w:tcPr>
                <w:p w14:paraId="3B5059E7" w14:textId="77777777" w:rsidR="00D128FB" w:rsidRPr="00631F8B" w:rsidRDefault="00D128FB" w:rsidP="006E2051">
                  <w:r w:rsidRPr="00631F8B">
                    <w:t> </w:t>
                  </w:r>
                </w:p>
              </w:tc>
              <w:tc>
                <w:tcPr>
                  <w:tcW w:w="1500" w:type="dxa"/>
                  <w:hideMark/>
                </w:tcPr>
                <w:p w14:paraId="1495B5AF" w14:textId="77777777" w:rsidR="00D128FB" w:rsidRPr="00631F8B" w:rsidRDefault="00D128FB" w:rsidP="006E2051">
                  <w:r w:rsidRPr="00631F8B">
                    <w:t>Definitie:</w:t>
                  </w:r>
                </w:p>
              </w:tc>
              <w:tc>
                <w:tcPr>
                  <w:tcW w:w="0" w:type="auto"/>
                  <w:hideMark/>
                </w:tcPr>
                <w:p w14:paraId="4E67A7FB" w14:textId="77777777" w:rsidR="00D128FB" w:rsidRPr="00631F8B" w:rsidRDefault="00D128FB" w:rsidP="006E2051">
                  <w:r w:rsidRPr="00631F8B">
                    <w:t xml:space="preserve">Tweedimensionale vlakrepresentatie van het netwerkelement. </w:t>
                  </w:r>
                </w:p>
              </w:tc>
            </w:tr>
            <w:tr w:rsidR="00D128FB" w:rsidRPr="00631F8B" w14:paraId="48A4779E" w14:textId="77777777" w:rsidTr="006E2051">
              <w:trPr>
                <w:tblHeader/>
                <w:tblCellSpacing w:w="0" w:type="dxa"/>
              </w:trPr>
              <w:tc>
                <w:tcPr>
                  <w:tcW w:w="360" w:type="dxa"/>
                  <w:hideMark/>
                </w:tcPr>
                <w:p w14:paraId="29274CF0" w14:textId="77777777" w:rsidR="00D128FB" w:rsidRPr="00631F8B" w:rsidRDefault="00D128FB" w:rsidP="006E2051">
                  <w:r w:rsidRPr="00631F8B">
                    <w:t> </w:t>
                  </w:r>
                </w:p>
              </w:tc>
              <w:tc>
                <w:tcPr>
                  <w:tcW w:w="1500" w:type="dxa"/>
                  <w:hideMark/>
                </w:tcPr>
                <w:p w14:paraId="63BF696E" w14:textId="77777777" w:rsidR="00D128FB" w:rsidRPr="00631F8B" w:rsidRDefault="00D128FB" w:rsidP="006E2051">
                  <w:r w:rsidRPr="00631F8B">
                    <w:t>Omschrijving:</w:t>
                  </w:r>
                </w:p>
              </w:tc>
              <w:tc>
                <w:tcPr>
                  <w:tcW w:w="0" w:type="auto"/>
                  <w:hideMark/>
                </w:tcPr>
                <w:p w14:paraId="413C7D6C" w14:textId="77777777" w:rsidR="00D128FB" w:rsidRPr="00631F8B" w:rsidRDefault="00D128FB" w:rsidP="006E2051">
                  <w:r w:rsidRPr="00631F8B">
                    <w:t xml:space="preserve">Wordt gebruikt indien een netwerkelement ook additioneel als gebied wordt gerepresenteerd. </w:t>
                  </w:r>
                </w:p>
              </w:tc>
            </w:tr>
            <w:tr w:rsidR="00D128FB" w:rsidRPr="00631F8B" w14:paraId="16D95685" w14:textId="77777777" w:rsidTr="006E2051">
              <w:trPr>
                <w:tblHeader/>
                <w:tblCellSpacing w:w="0" w:type="dxa"/>
              </w:trPr>
              <w:tc>
                <w:tcPr>
                  <w:tcW w:w="360" w:type="dxa"/>
                  <w:hideMark/>
                </w:tcPr>
                <w:p w14:paraId="688DCB00" w14:textId="77777777" w:rsidR="00D128FB" w:rsidRPr="00631F8B" w:rsidRDefault="00D128FB" w:rsidP="006E2051">
                  <w:r w:rsidRPr="00631F8B">
                    <w:t> </w:t>
                  </w:r>
                </w:p>
              </w:tc>
              <w:tc>
                <w:tcPr>
                  <w:tcW w:w="1500" w:type="dxa"/>
                  <w:hideMark/>
                </w:tcPr>
                <w:p w14:paraId="22B1C0B4" w14:textId="77777777" w:rsidR="00D128FB" w:rsidRPr="00631F8B" w:rsidRDefault="00D128FB" w:rsidP="006E2051">
                  <w:r w:rsidRPr="00631F8B">
                    <w:t>Multipliciteit:</w:t>
                  </w:r>
                </w:p>
              </w:tc>
              <w:tc>
                <w:tcPr>
                  <w:tcW w:w="0" w:type="auto"/>
                  <w:hideMark/>
                </w:tcPr>
                <w:p w14:paraId="183A7CFB" w14:textId="77777777" w:rsidR="00D128FB" w:rsidRPr="00631F8B" w:rsidRDefault="00D128FB" w:rsidP="006E2051">
                  <w:r w:rsidRPr="00631F8B">
                    <w:t>0..1</w:t>
                  </w:r>
                </w:p>
              </w:tc>
            </w:tr>
          </w:tbl>
          <w:p w14:paraId="2AD8DBAC" w14:textId="77777777" w:rsidR="00D128FB" w:rsidRPr="00631F8B" w:rsidRDefault="00D128FB" w:rsidP="006E2051"/>
        </w:tc>
      </w:tr>
      <w:tr w:rsidR="00D128FB" w:rsidRPr="00631F8B" w14:paraId="0A4302E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A96246" w14:textId="77777777" w:rsidR="00D128FB" w:rsidRPr="00631F8B" w:rsidRDefault="00D128FB" w:rsidP="006E2051">
            <w:r w:rsidRPr="00631F8B">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7D78A94" w14:textId="77777777" w:rsidTr="006E2051">
              <w:trPr>
                <w:tblHeader/>
                <w:tblCellSpacing w:w="0" w:type="dxa"/>
              </w:trPr>
              <w:tc>
                <w:tcPr>
                  <w:tcW w:w="360" w:type="dxa"/>
                  <w:hideMark/>
                </w:tcPr>
                <w:p w14:paraId="5E2BF769" w14:textId="77777777" w:rsidR="00D128FB" w:rsidRPr="00631F8B" w:rsidRDefault="00D128FB" w:rsidP="006E2051">
                  <w:r w:rsidRPr="00631F8B">
                    <w:t> </w:t>
                  </w:r>
                </w:p>
              </w:tc>
              <w:tc>
                <w:tcPr>
                  <w:tcW w:w="1500" w:type="dxa"/>
                  <w:hideMark/>
                </w:tcPr>
                <w:p w14:paraId="57BF6B22" w14:textId="77777777" w:rsidR="00D128FB" w:rsidRPr="00631F8B" w:rsidRDefault="00D128FB" w:rsidP="006E2051">
                  <w:r w:rsidRPr="00631F8B">
                    <w:t>Naam:</w:t>
                  </w:r>
                </w:p>
              </w:tc>
              <w:tc>
                <w:tcPr>
                  <w:tcW w:w="0" w:type="auto"/>
                  <w:hideMark/>
                </w:tcPr>
                <w:p w14:paraId="657DD815" w14:textId="77777777" w:rsidR="00D128FB" w:rsidRPr="00631F8B" w:rsidRDefault="00D128FB" w:rsidP="006E2051"/>
              </w:tc>
            </w:tr>
            <w:tr w:rsidR="00D128FB" w:rsidRPr="00631F8B" w14:paraId="5D84A6C2" w14:textId="77777777" w:rsidTr="006E2051">
              <w:trPr>
                <w:tblHeader/>
                <w:tblCellSpacing w:w="0" w:type="dxa"/>
              </w:trPr>
              <w:tc>
                <w:tcPr>
                  <w:tcW w:w="360" w:type="dxa"/>
                  <w:hideMark/>
                </w:tcPr>
                <w:p w14:paraId="12EC074A" w14:textId="77777777" w:rsidR="00D128FB" w:rsidRPr="00631F8B" w:rsidRDefault="00D128FB" w:rsidP="006E2051">
                  <w:r w:rsidRPr="00631F8B">
                    <w:t> </w:t>
                  </w:r>
                </w:p>
              </w:tc>
              <w:tc>
                <w:tcPr>
                  <w:tcW w:w="1500" w:type="dxa"/>
                  <w:hideMark/>
                </w:tcPr>
                <w:p w14:paraId="03E06C37" w14:textId="77777777" w:rsidR="00D128FB" w:rsidRPr="00631F8B" w:rsidRDefault="00D128FB" w:rsidP="006E2051">
                  <w:r w:rsidRPr="00631F8B">
                    <w:t>Type:</w:t>
                  </w:r>
                </w:p>
              </w:tc>
              <w:tc>
                <w:tcPr>
                  <w:tcW w:w="0" w:type="auto"/>
                  <w:hideMark/>
                </w:tcPr>
                <w:p w14:paraId="53A434A6" w14:textId="77777777" w:rsidR="00D128FB" w:rsidRPr="00631F8B" w:rsidRDefault="00D128FB" w:rsidP="006E2051">
                  <w:r w:rsidRPr="00631F8B">
                    <w:t>GM_Point</w:t>
                  </w:r>
                </w:p>
              </w:tc>
            </w:tr>
            <w:tr w:rsidR="00D128FB" w:rsidRPr="00631F8B" w14:paraId="1E9B0D6B" w14:textId="77777777" w:rsidTr="006E2051">
              <w:trPr>
                <w:tblHeader/>
                <w:tblCellSpacing w:w="0" w:type="dxa"/>
              </w:trPr>
              <w:tc>
                <w:tcPr>
                  <w:tcW w:w="360" w:type="dxa"/>
                  <w:hideMark/>
                </w:tcPr>
                <w:p w14:paraId="44FE543E" w14:textId="77777777" w:rsidR="00D128FB" w:rsidRPr="00631F8B" w:rsidRDefault="00D128FB" w:rsidP="006E2051">
                  <w:r w:rsidRPr="00631F8B">
                    <w:t> </w:t>
                  </w:r>
                </w:p>
              </w:tc>
              <w:tc>
                <w:tcPr>
                  <w:tcW w:w="1500" w:type="dxa"/>
                  <w:hideMark/>
                </w:tcPr>
                <w:p w14:paraId="6BF29A59" w14:textId="77777777" w:rsidR="00D128FB" w:rsidRPr="00631F8B" w:rsidRDefault="00D128FB" w:rsidP="006E2051">
                  <w:r w:rsidRPr="00631F8B">
                    <w:t>Definitie:</w:t>
                  </w:r>
                </w:p>
              </w:tc>
              <w:tc>
                <w:tcPr>
                  <w:tcW w:w="0" w:type="auto"/>
                  <w:hideMark/>
                </w:tcPr>
                <w:p w14:paraId="551841A4" w14:textId="77777777" w:rsidR="00D128FB" w:rsidRPr="00631F8B" w:rsidRDefault="00D128FB" w:rsidP="006E2051">
                  <w:r w:rsidRPr="00631F8B">
                    <w:t xml:space="preserve">2.5D representatie van een leidingelement, dus inclusief z waarde. </w:t>
                  </w:r>
                </w:p>
              </w:tc>
            </w:tr>
            <w:tr w:rsidR="00D128FB" w:rsidRPr="00631F8B" w14:paraId="121A83D1" w14:textId="77777777" w:rsidTr="006E2051">
              <w:trPr>
                <w:tblHeader/>
                <w:tblCellSpacing w:w="0" w:type="dxa"/>
              </w:trPr>
              <w:tc>
                <w:tcPr>
                  <w:tcW w:w="360" w:type="dxa"/>
                  <w:hideMark/>
                </w:tcPr>
                <w:p w14:paraId="3D5E775F" w14:textId="77777777" w:rsidR="00D128FB" w:rsidRPr="00631F8B" w:rsidRDefault="00D128FB" w:rsidP="006E2051">
                  <w:r w:rsidRPr="00631F8B">
                    <w:t> </w:t>
                  </w:r>
                </w:p>
              </w:tc>
              <w:tc>
                <w:tcPr>
                  <w:tcW w:w="1500" w:type="dxa"/>
                  <w:hideMark/>
                </w:tcPr>
                <w:p w14:paraId="6C164582" w14:textId="77777777" w:rsidR="00D128FB" w:rsidRPr="00631F8B" w:rsidRDefault="00D128FB" w:rsidP="006E2051">
                  <w:r w:rsidRPr="00631F8B">
                    <w:t>Multipliciteit:</w:t>
                  </w:r>
                </w:p>
              </w:tc>
              <w:tc>
                <w:tcPr>
                  <w:tcW w:w="0" w:type="auto"/>
                  <w:hideMark/>
                </w:tcPr>
                <w:p w14:paraId="2D758FCD" w14:textId="77777777" w:rsidR="00D128FB" w:rsidRPr="00631F8B" w:rsidRDefault="00D128FB" w:rsidP="006E2051">
                  <w:r w:rsidRPr="00631F8B">
                    <w:t>0..1</w:t>
                  </w:r>
                </w:p>
              </w:tc>
            </w:tr>
          </w:tbl>
          <w:p w14:paraId="1E3FA253" w14:textId="77777777" w:rsidR="00D128FB" w:rsidRPr="00631F8B" w:rsidRDefault="00D128FB" w:rsidP="006E2051"/>
        </w:tc>
      </w:tr>
      <w:tr w:rsidR="00D128FB" w:rsidRPr="00631F8B" w14:paraId="0307135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D2121B" w14:textId="77777777" w:rsidR="00D128FB" w:rsidRPr="00631F8B" w:rsidRDefault="00D128FB" w:rsidP="006E2051">
            <w:r w:rsidRPr="00631F8B">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0074A82" w14:textId="77777777" w:rsidTr="006E2051">
              <w:trPr>
                <w:tblHeader/>
                <w:tblCellSpacing w:w="0" w:type="dxa"/>
              </w:trPr>
              <w:tc>
                <w:tcPr>
                  <w:tcW w:w="360" w:type="dxa"/>
                  <w:hideMark/>
                </w:tcPr>
                <w:p w14:paraId="610D81A1" w14:textId="77777777" w:rsidR="00D128FB" w:rsidRPr="00631F8B" w:rsidRDefault="00D128FB" w:rsidP="006E2051">
                  <w:r w:rsidRPr="00631F8B">
                    <w:lastRenderedPageBreak/>
                    <w:t> </w:t>
                  </w:r>
                </w:p>
              </w:tc>
              <w:tc>
                <w:tcPr>
                  <w:tcW w:w="1500" w:type="dxa"/>
                  <w:hideMark/>
                </w:tcPr>
                <w:p w14:paraId="5E32E5F0" w14:textId="77777777" w:rsidR="00D128FB" w:rsidRPr="00631F8B" w:rsidRDefault="00D128FB" w:rsidP="006E2051">
                  <w:r w:rsidRPr="00631F8B">
                    <w:t>Naam:</w:t>
                  </w:r>
                </w:p>
              </w:tc>
              <w:tc>
                <w:tcPr>
                  <w:tcW w:w="0" w:type="auto"/>
                  <w:hideMark/>
                </w:tcPr>
                <w:p w14:paraId="61AC09F8" w14:textId="77777777" w:rsidR="00D128FB" w:rsidRPr="00631F8B" w:rsidRDefault="00D128FB" w:rsidP="006E2051"/>
              </w:tc>
            </w:tr>
            <w:tr w:rsidR="00D128FB" w:rsidRPr="00631F8B" w14:paraId="3D30ADA5" w14:textId="77777777" w:rsidTr="006E2051">
              <w:trPr>
                <w:tblHeader/>
                <w:tblCellSpacing w:w="0" w:type="dxa"/>
              </w:trPr>
              <w:tc>
                <w:tcPr>
                  <w:tcW w:w="360" w:type="dxa"/>
                  <w:hideMark/>
                </w:tcPr>
                <w:p w14:paraId="52C227C8" w14:textId="77777777" w:rsidR="00D128FB" w:rsidRPr="00631F8B" w:rsidRDefault="00D128FB" w:rsidP="006E2051">
                  <w:r w:rsidRPr="00631F8B">
                    <w:t> </w:t>
                  </w:r>
                </w:p>
              </w:tc>
              <w:tc>
                <w:tcPr>
                  <w:tcW w:w="1500" w:type="dxa"/>
                  <w:hideMark/>
                </w:tcPr>
                <w:p w14:paraId="7D7CF33A" w14:textId="77777777" w:rsidR="00D128FB" w:rsidRPr="00631F8B" w:rsidRDefault="00D128FB" w:rsidP="006E2051">
                  <w:r w:rsidRPr="00631F8B">
                    <w:t>Type:</w:t>
                  </w:r>
                </w:p>
              </w:tc>
              <w:tc>
                <w:tcPr>
                  <w:tcW w:w="0" w:type="auto"/>
                  <w:hideMark/>
                </w:tcPr>
                <w:p w14:paraId="3D8BF487" w14:textId="77777777" w:rsidR="00D128FB" w:rsidRPr="00631F8B" w:rsidRDefault="00D128FB" w:rsidP="006E2051">
                  <w:r w:rsidRPr="00631F8B">
                    <w:t>GM_Curve</w:t>
                  </w:r>
                </w:p>
              </w:tc>
            </w:tr>
            <w:tr w:rsidR="00D128FB" w:rsidRPr="00631F8B" w14:paraId="0A7FFBDC" w14:textId="77777777" w:rsidTr="006E2051">
              <w:trPr>
                <w:tblHeader/>
                <w:tblCellSpacing w:w="0" w:type="dxa"/>
              </w:trPr>
              <w:tc>
                <w:tcPr>
                  <w:tcW w:w="360" w:type="dxa"/>
                  <w:hideMark/>
                </w:tcPr>
                <w:p w14:paraId="0F825B2D" w14:textId="77777777" w:rsidR="00D128FB" w:rsidRPr="00631F8B" w:rsidRDefault="00D128FB" w:rsidP="006E2051">
                  <w:r w:rsidRPr="00631F8B">
                    <w:t> </w:t>
                  </w:r>
                </w:p>
              </w:tc>
              <w:tc>
                <w:tcPr>
                  <w:tcW w:w="1500" w:type="dxa"/>
                  <w:hideMark/>
                </w:tcPr>
                <w:p w14:paraId="16F084B9" w14:textId="77777777" w:rsidR="00D128FB" w:rsidRPr="00631F8B" w:rsidRDefault="00D128FB" w:rsidP="006E2051">
                  <w:r w:rsidRPr="00631F8B">
                    <w:t>Definitie:</w:t>
                  </w:r>
                </w:p>
              </w:tc>
              <w:tc>
                <w:tcPr>
                  <w:tcW w:w="0" w:type="auto"/>
                  <w:hideMark/>
                </w:tcPr>
                <w:p w14:paraId="2420699A" w14:textId="77777777" w:rsidR="00D128FB" w:rsidRPr="00631F8B" w:rsidRDefault="00D128FB" w:rsidP="006E2051">
                  <w:r w:rsidRPr="00631F8B">
                    <w:t xml:space="preserve">2.5D representatie van een lijnvormig netwerkelement. </w:t>
                  </w:r>
                </w:p>
              </w:tc>
            </w:tr>
            <w:tr w:rsidR="00D128FB" w:rsidRPr="00631F8B" w14:paraId="63D3F4C0" w14:textId="77777777" w:rsidTr="006E2051">
              <w:trPr>
                <w:tblHeader/>
                <w:tblCellSpacing w:w="0" w:type="dxa"/>
              </w:trPr>
              <w:tc>
                <w:tcPr>
                  <w:tcW w:w="360" w:type="dxa"/>
                  <w:hideMark/>
                </w:tcPr>
                <w:p w14:paraId="6AEDE243" w14:textId="77777777" w:rsidR="00D128FB" w:rsidRPr="00631F8B" w:rsidRDefault="00D128FB" w:rsidP="006E2051">
                  <w:r w:rsidRPr="00631F8B">
                    <w:t> </w:t>
                  </w:r>
                </w:p>
              </w:tc>
              <w:tc>
                <w:tcPr>
                  <w:tcW w:w="1500" w:type="dxa"/>
                  <w:hideMark/>
                </w:tcPr>
                <w:p w14:paraId="430E1F26" w14:textId="77777777" w:rsidR="00D128FB" w:rsidRPr="00631F8B" w:rsidRDefault="00D128FB" w:rsidP="006E2051">
                  <w:r w:rsidRPr="00631F8B">
                    <w:t>Omschrijving:</w:t>
                  </w:r>
                </w:p>
              </w:tc>
              <w:tc>
                <w:tcPr>
                  <w:tcW w:w="0" w:type="auto"/>
                  <w:hideMark/>
                </w:tcPr>
                <w:p w14:paraId="0FCDC38F" w14:textId="77777777" w:rsidR="00D128FB" w:rsidRPr="00631F8B" w:rsidRDefault="00D128FB" w:rsidP="006E2051">
                  <w:r w:rsidRPr="00631F8B">
                    <w:t xml:space="preserve">Ten opzichte van de 2D representatie wordt de z coordinaat toegevoegd, maar ook waar nodig extra coordinatenparen om de lijn correct in 3D te representeren. </w:t>
                  </w:r>
                </w:p>
              </w:tc>
            </w:tr>
            <w:tr w:rsidR="00D128FB" w:rsidRPr="00631F8B" w14:paraId="20ACC19C" w14:textId="77777777" w:rsidTr="006E2051">
              <w:trPr>
                <w:tblHeader/>
                <w:tblCellSpacing w:w="0" w:type="dxa"/>
              </w:trPr>
              <w:tc>
                <w:tcPr>
                  <w:tcW w:w="360" w:type="dxa"/>
                  <w:hideMark/>
                </w:tcPr>
                <w:p w14:paraId="5561659B" w14:textId="77777777" w:rsidR="00D128FB" w:rsidRPr="00631F8B" w:rsidRDefault="00D128FB" w:rsidP="006E2051">
                  <w:r w:rsidRPr="00631F8B">
                    <w:t> </w:t>
                  </w:r>
                </w:p>
              </w:tc>
              <w:tc>
                <w:tcPr>
                  <w:tcW w:w="1500" w:type="dxa"/>
                  <w:hideMark/>
                </w:tcPr>
                <w:p w14:paraId="1483CED1" w14:textId="77777777" w:rsidR="00D128FB" w:rsidRPr="00631F8B" w:rsidRDefault="00D128FB" w:rsidP="006E2051">
                  <w:r w:rsidRPr="00631F8B">
                    <w:t>Multipliciteit:</w:t>
                  </w:r>
                </w:p>
              </w:tc>
              <w:tc>
                <w:tcPr>
                  <w:tcW w:w="0" w:type="auto"/>
                  <w:hideMark/>
                </w:tcPr>
                <w:p w14:paraId="1FA1E3CC" w14:textId="77777777" w:rsidR="00D128FB" w:rsidRPr="00631F8B" w:rsidRDefault="00D128FB" w:rsidP="006E2051">
                  <w:r w:rsidRPr="00631F8B">
                    <w:t>0..1</w:t>
                  </w:r>
                </w:p>
              </w:tc>
            </w:tr>
          </w:tbl>
          <w:p w14:paraId="1E8C2F80" w14:textId="77777777" w:rsidR="00D128FB" w:rsidRPr="00631F8B" w:rsidRDefault="00D128FB" w:rsidP="006E2051"/>
        </w:tc>
      </w:tr>
      <w:tr w:rsidR="00D128FB" w:rsidRPr="00631F8B" w14:paraId="4768B92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7D181E" w14:textId="77777777" w:rsidR="00D128FB" w:rsidRPr="00631F8B" w:rsidRDefault="00D128FB" w:rsidP="006E2051">
            <w:r w:rsidRPr="00631F8B">
              <w:rPr>
                <w:b/>
                <w:bCs/>
              </w:rPr>
              <w:lastRenderedPageBreak/>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AD92DFF" w14:textId="77777777" w:rsidTr="006E2051">
              <w:trPr>
                <w:tblHeader/>
                <w:tblCellSpacing w:w="0" w:type="dxa"/>
              </w:trPr>
              <w:tc>
                <w:tcPr>
                  <w:tcW w:w="360" w:type="dxa"/>
                  <w:hideMark/>
                </w:tcPr>
                <w:p w14:paraId="7712FCE1" w14:textId="77777777" w:rsidR="00D128FB" w:rsidRPr="00631F8B" w:rsidRDefault="00D128FB" w:rsidP="006E2051">
                  <w:r w:rsidRPr="00631F8B">
                    <w:t> </w:t>
                  </w:r>
                </w:p>
              </w:tc>
              <w:tc>
                <w:tcPr>
                  <w:tcW w:w="1500" w:type="dxa"/>
                  <w:hideMark/>
                </w:tcPr>
                <w:p w14:paraId="2E7C4D9C" w14:textId="77777777" w:rsidR="00D128FB" w:rsidRPr="00631F8B" w:rsidRDefault="00D128FB" w:rsidP="006E2051">
                  <w:r w:rsidRPr="00631F8B">
                    <w:t>Naam:</w:t>
                  </w:r>
                </w:p>
              </w:tc>
              <w:tc>
                <w:tcPr>
                  <w:tcW w:w="0" w:type="auto"/>
                  <w:hideMark/>
                </w:tcPr>
                <w:p w14:paraId="71BA1589" w14:textId="77777777" w:rsidR="00D128FB" w:rsidRPr="00631F8B" w:rsidRDefault="00D128FB" w:rsidP="006E2051"/>
              </w:tc>
            </w:tr>
            <w:tr w:rsidR="00D128FB" w:rsidRPr="00631F8B" w14:paraId="116BEF30" w14:textId="77777777" w:rsidTr="006E2051">
              <w:trPr>
                <w:tblHeader/>
                <w:tblCellSpacing w:w="0" w:type="dxa"/>
              </w:trPr>
              <w:tc>
                <w:tcPr>
                  <w:tcW w:w="360" w:type="dxa"/>
                  <w:hideMark/>
                </w:tcPr>
                <w:p w14:paraId="48C6419D" w14:textId="77777777" w:rsidR="00D128FB" w:rsidRPr="00631F8B" w:rsidRDefault="00D128FB" w:rsidP="006E2051">
                  <w:r w:rsidRPr="00631F8B">
                    <w:t> </w:t>
                  </w:r>
                </w:p>
              </w:tc>
              <w:tc>
                <w:tcPr>
                  <w:tcW w:w="1500" w:type="dxa"/>
                  <w:hideMark/>
                </w:tcPr>
                <w:p w14:paraId="78D003CA" w14:textId="77777777" w:rsidR="00D128FB" w:rsidRPr="00631F8B" w:rsidRDefault="00D128FB" w:rsidP="006E2051">
                  <w:r w:rsidRPr="00631F8B">
                    <w:t>Type:</w:t>
                  </w:r>
                </w:p>
              </w:tc>
              <w:tc>
                <w:tcPr>
                  <w:tcW w:w="0" w:type="auto"/>
                  <w:hideMark/>
                </w:tcPr>
                <w:p w14:paraId="5F2E61D4" w14:textId="77777777" w:rsidR="00D128FB" w:rsidRPr="00631F8B" w:rsidRDefault="00D128FB" w:rsidP="006E2051">
                  <w:r w:rsidRPr="00631F8B">
                    <w:t>GM_Surface</w:t>
                  </w:r>
                </w:p>
              </w:tc>
            </w:tr>
            <w:tr w:rsidR="00D128FB" w:rsidRPr="00631F8B" w14:paraId="5DD3D690" w14:textId="77777777" w:rsidTr="006E2051">
              <w:trPr>
                <w:tblHeader/>
                <w:tblCellSpacing w:w="0" w:type="dxa"/>
              </w:trPr>
              <w:tc>
                <w:tcPr>
                  <w:tcW w:w="360" w:type="dxa"/>
                  <w:hideMark/>
                </w:tcPr>
                <w:p w14:paraId="74C3D0DD" w14:textId="77777777" w:rsidR="00D128FB" w:rsidRPr="00631F8B" w:rsidRDefault="00D128FB" w:rsidP="006E2051">
                  <w:r w:rsidRPr="00631F8B">
                    <w:t> </w:t>
                  </w:r>
                </w:p>
              </w:tc>
              <w:tc>
                <w:tcPr>
                  <w:tcW w:w="1500" w:type="dxa"/>
                  <w:hideMark/>
                </w:tcPr>
                <w:p w14:paraId="1730929E" w14:textId="77777777" w:rsidR="00D128FB" w:rsidRPr="00631F8B" w:rsidRDefault="00D128FB" w:rsidP="006E2051">
                  <w:r w:rsidRPr="00631F8B">
                    <w:t>Definitie:</w:t>
                  </w:r>
                </w:p>
              </w:tc>
              <w:tc>
                <w:tcPr>
                  <w:tcW w:w="0" w:type="auto"/>
                  <w:hideMark/>
                </w:tcPr>
                <w:p w14:paraId="3D757344" w14:textId="77777777" w:rsidR="00D128FB" w:rsidRPr="00631F8B" w:rsidRDefault="00D128FB" w:rsidP="006E2051">
                  <w:r w:rsidRPr="00631F8B">
                    <w:t xml:space="preserve">2.5D vlakrepresentatie van het netwerkelement. </w:t>
                  </w:r>
                </w:p>
              </w:tc>
            </w:tr>
            <w:tr w:rsidR="00D128FB" w:rsidRPr="00631F8B" w14:paraId="2E89ABE7" w14:textId="77777777" w:rsidTr="006E2051">
              <w:trPr>
                <w:tblHeader/>
                <w:tblCellSpacing w:w="0" w:type="dxa"/>
              </w:trPr>
              <w:tc>
                <w:tcPr>
                  <w:tcW w:w="360" w:type="dxa"/>
                  <w:hideMark/>
                </w:tcPr>
                <w:p w14:paraId="22DB2A81" w14:textId="77777777" w:rsidR="00D128FB" w:rsidRPr="00631F8B" w:rsidRDefault="00D128FB" w:rsidP="006E2051">
                  <w:r w:rsidRPr="00631F8B">
                    <w:t> </w:t>
                  </w:r>
                </w:p>
              </w:tc>
              <w:tc>
                <w:tcPr>
                  <w:tcW w:w="1500" w:type="dxa"/>
                  <w:hideMark/>
                </w:tcPr>
                <w:p w14:paraId="4CFA68AF" w14:textId="77777777" w:rsidR="00D128FB" w:rsidRPr="00631F8B" w:rsidRDefault="00D128FB" w:rsidP="006E2051">
                  <w:r w:rsidRPr="00631F8B">
                    <w:t>Multipliciteit:</w:t>
                  </w:r>
                </w:p>
              </w:tc>
              <w:tc>
                <w:tcPr>
                  <w:tcW w:w="0" w:type="auto"/>
                  <w:hideMark/>
                </w:tcPr>
                <w:p w14:paraId="3D8EE8E7" w14:textId="77777777" w:rsidR="00D128FB" w:rsidRPr="00631F8B" w:rsidRDefault="00D128FB" w:rsidP="006E2051">
                  <w:r w:rsidRPr="00631F8B">
                    <w:t>0..1</w:t>
                  </w:r>
                </w:p>
              </w:tc>
            </w:tr>
          </w:tbl>
          <w:p w14:paraId="7294896B" w14:textId="77777777" w:rsidR="00D128FB" w:rsidRPr="00631F8B" w:rsidRDefault="00D128FB" w:rsidP="006E2051"/>
        </w:tc>
      </w:tr>
      <w:tr w:rsidR="00D128FB" w:rsidRPr="00631F8B" w14:paraId="31FB467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9484A9" w14:textId="77777777" w:rsidR="00D128FB" w:rsidRPr="00631F8B" w:rsidRDefault="00D128FB" w:rsidP="006E2051">
            <w:r w:rsidRPr="00631F8B">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D2FC5B2" w14:textId="77777777" w:rsidTr="006E2051">
              <w:trPr>
                <w:tblHeader/>
                <w:tblCellSpacing w:w="0" w:type="dxa"/>
              </w:trPr>
              <w:tc>
                <w:tcPr>
                  <w:tcW w:w="360" w:type="dxa"/>
                  <w:hideMark/>
                </w:tcPr>
                <w:p w14:paraId="37B1F94C" w14:textId="77777777" w:rsidR="00D128FB" w:rsidRPr="00631F8B" w:rsidRDefault="00D128FB" w:rsidP="006E2051">
                  <w:r w:rsidRPr="00631F8B">
                    <w:t> </w:t>
                  </w:r>
                </w:p>
              </w:tc>
              <w:tc>
                <w:tcPr>
                  <w:tcW w:w="1500" w:type="dxa"/>
                  <w:hideMark/>
                </w:tcPr>
                <w:p w14:paraId="41B5B166" w14:textId="77777777" w:rsidR="00D128FB" w:rsidRPr="00631F8B" w:rsidRDefault="00D128FB" w:rsidP="006E2051">
                  <w:r w:rsidRPr="00631F8B">
                    <w:t>Naam:</w:t>
                  </w:r>
                </w:p>
              </w:tc>
              <w:tc>
                <w:tcPr>
                  <w:tcW w:w="0" w:type="auto"/>
                  <w:hideMark/>
                </w:tcPr>
                <w:p w14:paraId="72637942" w14:textId="77777777" w:rsidR="00D128FB" w:rsidRPr="00631F8B" w:rsidRDefault="00D128FB" w:rsidP="006E2051"/>
              </w:tc>
            </w:tr>
            <w:tr w:rsidR="00D128FB" w:rsidRPr="00631F8B" w14:paraId="47BE1D68" w14:textId="77777777" w:rsidTr="006E2051">
              <w:trPr>
                <w:tblHeader/>
                <w:tblCellSpacing w:w="0" w:type="dxa"/>
              </w:trPr>
              <w:tc>
                <w:tcPr>
                  <w:tcW w:w="360" w:type="dxa"/>
                  <w:hideMark/>
                </w:tcPr>
                <w:p w14:paraId="5CC02D15" w14:textId="77777777" w:rsidR="00D128FB" w:rsidRPr="00631F8B" w:rsidRDefault="00D128FB" w:rsidP="006E2051">
                  <w:r w:rsidRPr="00631F8B">
                    <w:t> </w:t>
                  </w:r>
                </w:p>
              </w:tc>
              <w:tc>
                <w:tcPr>
                  <w:tcW w:w="1500" w:type="dxa"/>
                  <w:hideMark/>
                </w:tcPr>
                <w:p w14:paraId="538E5C5D" w14:textId="77777777" w:rsidR="00D128FB" w:rsidRPr="00631F8B" w:rsidRDefault="00D128FB" w:rsidP="006E2051">
                  <w:r w:rsidRPr="00631F8B">
                    <w:t>Type:</w:t>
                  </w:r>
                </w:p>
              </w:tc>
              <w:tc>
                <w:tcPr>
                  <w:tcW w:w="0" w:type="auto"/>
                  <w:hideMark/>
                </w:tcPr>
                <w:p w14:paraId="177A3E8B" w14:textId="77777777" w:rsidR="00D128FB" w:rsidRPr="00631F8B" w:rsidRDefault="00D128FB" w:rsidP="006E2051">
                  <w:r w:rsidRPr="00631F8B">
                    <w:t>GM_Solid</w:t>
                  </w:r>
                </w:p>
              </w:tc>
            </w:tr>
            <w:tr w:rsidR="00D128FB" w:rsidRPr="00631F8B" w14:paraId="132A3400" w14:textId="77777777" w:rsidTr="006E2051">
              <w:trPr>
                <w:tblHeader/>
                <w:tblCellSpacing w:w="0" w:type="dxa"/>
              </w:trPr>
              <w:tc>
                <w:tcPr>
                  <w:tcW w:w="360" w:type="dxa"/>
                  <w:hideMark/>
                </w:tcPr>
                <w:p w14:paraId="637B007C" w14:textId="77777777" w:rsidR="00D128FB" w:rsidRPr="00631F8B" w:rsidRDefault="00D128FB" w:rsidP="006E2051">
                  <w:r w:rsidRPr="00631F8B">
                    <w:t> </w:t>
                  </w:r>
                </w:p>
              </w:tc>
              <w:tc>
                <w:tcPr>
                  <w:tcW w:w="1500" w:type="dxa"/>
                  <w:hideMark/>
                </w:tcPr>
                <w:p w14:paraId="00CE8FDC" w14:textId="77777777" w:rsidR="00D128FB" w:rsidRPr="00631F8B" w:rsidRDefault="00D128FB" w:rsidP="006E2051">
                  <w:r w:rsidRPr="00631F8B">
                    <w:t>Definitie:</w:t>
                  </w:r>
                </w:p>
              </w:tc>
              <w:tc>
                <w:tcPr>
                  <w:tcW w:w="0" w:type="auto"/>
                  <w:hideMark/>
                </w:tcPr>
                <w:p w14:paraId="0F71933D" w14:textId="77777777" w:rsidR="00D128FB" w:rsidRPr="00631F8B" w:rsidRDefault="00D128FB" w:rsidP="006E2051">
                  <w:r w:rsidRPr="00631F8B">
                    <w:t xml:space="preserve">Representatie van het netwerkelement als 3D volume. </w:t>
                  </w:r>
                </w:p>
              </w:tc>
            </w:tr>
            <w:tr w:rsidR="00D128FB" w:rsidRPr="00631F8B" w14:paraId="3FF1176F" w14:textId="77777777" w:rsidTr="006E2051">
              <w:trPr>
                <w:tblHeader/>
                <w:tblCellSpacing w:w="0" w:type="dxa"/>
              </w:trPr>
              <w:tc>
                <w:tcPr>
                  <w:tcW w:w="360" w:type="dxa"/>
                  <w:hideMark/>
                </w:tcPr>
                <w:p w14:paraId="5519A2C0" w14:textId="77777777" w:rsidR="00D128FB" w:rsidRPr="00631F8B" w:rsidRDefault="00D128FB" w:rsidP="006E2051">
                  <w:r w:rsidRPr="00631F8B">
                    <w:t> </w:t>
                  </w:r>
                </w:p>
              </w:tc>
              <w:tc>
                <w:tcPr>
                  <w:tcW w:w="1500" w:type="dxa"/>
                  <w:hideMark/>
                </w:tcPr>
                <w:p w14:paraId="53859187" w14:textId="77777777" w:rsidR="00D128FB" w:rsidRPr="00631F8B" w:rsidRDefault="00D128FB" w:rsidP="006E2051">
                  <w:r w:rsidRPr="00631F8B">
                    <w:t>Multipliciteit:</w:t>
                  </w:r>
                </w:p>
              </w:tc>
              <w:tc>
                <w:tcPr>
                  <w:tcW w:w="0" w:type="auto"/>
                  <w:hideMark/>
                </w:tcPr>
                <w:p w14:paraId="462CCE3F" w14:textId="77777777" w:rsidR="00D128FB" w:rsidRPr="00631F8B" w:rsidRDefault="00D128FB" w:rsidP="006E2051">
                  <w:r w:rsidRPr="00631F8B">
                    <w:t>0..1</w:t>
                  </w:r>
                </w:p>
              </w:tc>
            </w:tr>
          </w:tbl>
          <w:p w14:paraId="1F1CE148" w14:textId="77777777" w:rsidR="00D128FB" w:rsidRPr="00631F8B" w:rsidRDefault="00D128FB" w:rsidP="006E2051"/>
        </w:tc>
      </w:tr>
      <w:tr w:rsidR="00D128FB" w:rsidRPr="00631F8B" w14:paraId="2CD5950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CB5618" w14:textId="77777777"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D398033" w14:textId="77777777" w:rsidTr="006E2051">
              <w:trPr>
                <w:tblHeader/>
                <w:tblCellSpacing w:w="0" w:type="dxa"/>
              </w:trPr>
              <w:tc>
                <w:tcPr>
                  <w:tcW w:w="360" w:type="dxa"/>
                  <w:hideMark/>
                </w:tcPr>
                <w:p w14:paraId="06B28ACC" w14:textId="77777777" w:rsidR="00D128FB" w:rsidRPr="00631F8B" w:rsidRDefault="00D128FB" w:rsidP="006E2051">
                  <w:r w:rsidRPr="00631F8B">
                    <w:t> </w:t>
                  </w:r>
                </w:p>
              </w:tc>
              <w:tc>
                <w:tcPr>
                  <w:tcW w:w="1500" w:type="dxa"/>
                  <w:hideMark/>
                </w:tcPr>
                <w:p w14:paraId="0A8370CE" w14:textId="77777777" w:rsidR="00D128FB" w:rsidRPr="00631F8B" w:rsidRDefault="00D128FB" w:rsidP="006E2051">
                  <w:r w:rsidRPr="00631F8B">
                    <w:t>Naam:</w:t>
                  </w:r>
                </w:p>
              </w:tc>
              <w:tc>
                <w:tcPr>
                  <w:tcW w:w="0" w:type="auto"/>
                  <w:hideMark/>
                </w:tcPr>
                <w:p w14:paraId="6F8B4741" w14:textId="77777777" w:rsidR="00D128FB" w:rsidRPr="00631F8B" w:rsidRDefault="00D128FB" w:rsidP="006E2051"/>
              </w:tc>
            </w:tr>
            <w:tr w:rsidR="00D128FB" w:rsidRPr="00631F8B" w14:paraId="72B858E4" w14:textId="77777777" w:rsidTr="006E2051">
              <w:trPr>
                <w:tblHeader/>
                <w:tblCellSpacing w:w="0" w:type="dxa"/>
              </w:trPr>
              <w:tc>
                <w:tcPr>
                  <w:tcW w:w="360" w:type="dxa"/>
                  <w:hideMark/>
                </w:tcPr>
                <w:p w14:paraId="31F7FA79" w14:textId="77777777" w:rsidR="00D128FB" w:rsidRPr="00631F8B" w:rsidRDefault="00D128FB" w:rsidP="006E2051">
                  <w:r w:rsidRPr="00631F8B">
                    <w:t> </w:t>
                  </w:r>
                </w:p>
              </w:tc>
              <w:tc>
                <w:tcPr>
                  <w:tcW w:w="1500" w:type="dxa"/>
                  <w:hideMark/>
                </w:tcPr>
                <w:p w14:paraId="1150B48C" w14:textId="77777777" w:rsidR="00D128FB" w:rsidRPr="00631F8B" w:rsidRDefault="00D128FB" w:rsidP="006E2051">
                  <w:r w:rsidRPr="00631F8B">
                    <w:t>Type:</w:t>
                  </w:r>
                </w:p>
              </w:tc>
              <w:tc>
                <w:tcPr>
                  <w:tcW w:w="0" w:type="auto"/>
                  <w:hideMark/>
                </w:tcPr>
                <w:p w14:paraId="602B285D" w14:textId="77777777" w:rsidR="00D128FB" w:rsidRPr="00631F8B" w:rsidRDefault="00D128FB" w:rsidP="006E2051">
                  <w:r w:rsidRPr="00631F8B">
                    <w:t>Utiliteitsnet</w:t>
                  </w:r>
                </w:p>
              </w:tc>
            </w:tr>
            <w:tr w:rsidR="00D128FB" w:rsidRPr="00631F8B" w14:paraId="66DE5701" w14:textId="77777777" w:rsidTr="006E2051">
              <w:trPr>
                <w:tblHeader/>
                <w:tblCellSpacing w:w="0" w:type="dxa"/>
              </w:trPr>
              <w:tc>
                <w:tcPr>
                  <w:tcW w:w="360" w:type="dxa"/>
                  <w:hideMark/>
                </w:tcPr>
                <w:p w14:paraId="25370C41" w14:textId="77777777" w:rsidR="00D128FB" w:rsidRPr="00631F8B" w:rsidRDefault="00D128FB" w:rsidP="006E2051">
                  <w:r w:rsidRPr="00631F8B">
                    <w:t> </w:t>
                  </w:r>
                </w:p>
              </w:tc>
              <w:tc>
                <w:tcPr>
                  <w:tcW w:w="1500" w:type="dxa"/>
                  <w:hideMark/>
                </w:tcPr>
                <w:p w14:paraId="4BDDE2F8" w14:textId="77777777" w:rsidR="00D128FB" w:rsidRPr="00631F8B" w:rsidRDefault="00D128FB" w:rsidP="006E2051">
                  <w:r w:rsidRPr="00631F8B">
                    <w:t>Definitie:</w:t>
                  </w:r>
                </w:p>
              </w:tc>
              <w:tc>
                <w:tcPr>
                  <w:tcW w:w="0" w:type="auto"/>
                  <w:hideMark/>
                </w:tcPr>
                <w:p w14:paraId="1A591744" w14:textId="77777777" w:rsidR="00D128FB" w:rsidRPr="00631F8B" w:rsidRDefault="00D128FB" w:rsidP="006E2051">
                  <w:r w:rsidRPr="00631F8B">
                    <w:t xml:space="preserve">Verwijzing naar het utiliteitsnet. </w:t>
                  </w:r>
                </w:p>
              </w:tc>
            </w:tr>
            <w:tr w:rsidR="00D128FB" w:rsidRPr="00631F8B" w14:paraId="0FBFCC78" w14:textId="77777777" w:rsidTr="006E2051">
              <w:trPr>
                <w:tblHeader/>
                <w:tblCellSpacing w:w="0" w:type="dxa"/>
              </w:trPr>
              <w:tc>
                <w:tcPr>
                  <w:tcW w:w="360" w:type="dxa"/>
                  <w:hideMark/>
                </w:tcPr>
                <w:p w14:paraId="7ABCB041" w14:textId="77777777" w:rsidR="00D128FB" w:rsidRPr="00631F8B" w:rsidRDefault="00D128FB" w:rsidP="006E2051">
                  <w:r w:rsidRPr="00631F8B">
                    <w:t> </w:t>
                  </w:r>
                </w:p>
              </w:tc>
              <w:tc>
                <w:tcPr>
                  <w:tcW w:w="1500" w:type="dxa"/>
                  <w:hideMark/>
                </w:tcPr>
                <w:p w14:paraId="33C2A739" w14:textId="77777777" w:rsidR="00D128FB" w:rsidRPr="00631F8B" w:rsidRDefault="00D128FB" w:rsidP="006E2051">
                  <w:r w:rsidRPr="00631F8B">
                    <w:t>Multipliciteit:</w:t>
                  </w:r>
                </w:p>
              </w:tc>
              <w:tc>
                <w:tcPr>
                  <w:tcW w:w="0" w:type="auto"/>
                  <w:hideMark/>
                </w:tcPr>
                <w:p w14:paraId="4D96080D" w14:textId="77777777" w:rsidR="00D128FB" w:rsidRPr="00631F8B" w:rsidRDefault="00D128FB" w:rsidP="006E2051">
                  <w:r w:rsidRPr="00631F8B">
                    <w:t>1</w:t>
                  </w:r>
                </w:p>
              </w:tc>
            </w:tr>
          </w:tbl>
          <w:p w14:paraId="4C13C0BB" w14:textId="77777777" w:rsidR="00D128FB" w:rsidRPr="00631F8B" w:rsidRDefault="00D128FB" w:rsidP="006E2051"/>
        </w:tc>
      </w:tr>
    </w:tbl>
    <w:p w14:paraId="18C43319" w14:textId="77777777" w:rsidR="00D128FB" w:rsidRPr="00631F8B" w:rsidRDefault="00D128FB" w:rsidP="00D128FB">
      <w:pPr>
        <w:pStyle w:val="Kop5"/>
        <w:rPr>
          <w:sz w:val="16"/>
          <w:szCs w:val="16"/>
        </w:rPr>
      </w:pPr>
      <w:r w:rsidRPr="00631F8B">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BBD3D79"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E906F8" w14:textId="77777777" w:rsidR="00D128FB" w:rsidRPr="00631F8B" w:rsidRDefault="00D128FB" w:rsidP="006E2051">
            <w:pPr>
              <w:spacing w:line="225" w:lineRule="atLeast"/>
            </w:pPr>
            <w:r w:rsidRPr="00631F8B">
              <w:rPr>
                <w:b/>
                <w:bCs/>
              </w:rPr>
              <w:t xml:space="preserve">ExtraInformatie (abstract) </w:t>
            </w:r>
          </w:p>
        </w:tc>
      </w:tr>
      <w:tr w:rsidR="00D128FB" w:rsidRPr="00631F8B" w14:paraId="37D00B1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F02CAA6" w14:textId="77777777" w:rsidTr="006E2051">
              <w:trPr>
                <w:tblHeader/>
                <w:tblCellSpacing w:w="0" w:type="dxa"/>
              </w:trPr>
              <w:tc>
                <w:tcPr>
                  <w:tcW w:w="360" w:type="dxa"/>
                  <w:hideMark/>
                </w:tcPr>
                <w:p w14:paraId="65EC1B94" w14:textId="77777777" w:rsidR="00D128FB" w:rsidRPr="00631F8B" w:rsidRDefault="00D128FB" w:rsidP="006E2051">
                  <w:r w:rsidRPr="00631F8B">
                    <w:t> </w:t>
                  </w:r>
                </w:p>
              </w:tc>
              <w:tc>
                <w:tcPr>
                  <w:tcW w:w="1500" w:type="dxa"/>
                  <w:hideMark/>
                </w:tcPr>
                <w:p w14:paraId="2DEAE7B1" w14:textId="77777777" w:rsidR="00D128FB" w:rsidRPr="00631F8B" w:rsidRDefault="00D128FB" w:rsidP="006E2051">
                  <w:r w:rsidRPr="00631F8B">
                    <w:t>Naam:</w:t>
                  </w:r>
                </w:p>
              </w:tc>
              <w:tc>
                <w:tcPr>
                  <w:tcW w:w="0" w:type="auto"/>
                  <w:hideMark/>
                </w:tcPr>
                <w:p w14:paraId="27C72C7F" w14:textId="77777777" w:rsidR="00D128FB" w:rsidRPr="00631F8B" w:rsidRDefault="00D128FB" w:rsidP="006E2051"/>
              </w:tc>
            </w:tr>
            <w:tr w:rsidR="00D128FB" w:rsidRPr="00631F8B" w14:paraId="1722109A" w14:textId="77777777" w:rsidTr="006E2051">
              <w:trPr>
                <w:tblHeader/>
                <w:tblCellSpacing w:w="0" w:type="dxa"/>
              </w:trPr>
              <w:tc>
                <w:tcPr>
                  <w:tcW w:w="360" w:type="dxa"/>
                  <w:hideMark/>
                </w:tcPr>
                <w:p w14:paraId="4924F2DC" w14:textId="77777777" w:rsidR="00D128FB" w:rsidRPr="00631F8B" w:rsidRDefault="00D128FB" w:rsidP="006E2051">
                  <w:r w:rsidRPr="00631F8B">
                    <w:t> </w:t>
                  </w:r>
                </w:p>
              </w:tc>
              <w:tc>
                <w:tcPr>
                  <w:tcW w:w="1500" w:type="dxa"/>
                  <w:hideMark/>
                </w:tcPr>
                <w:p w14:paraId="2985B060" w14:textId="77777777" w:rsidR="00D128FB" w:rsidRPr="00631F8B" w:rsidRDefault="00D128FB" w:rsidP="006E2051">
                  <w:r w:rsidRPr="00631F8B">
                    <w:t>Definitie:</w:t>
                  </w:r>
                </w:p>
              </w:tc>
              <w:tc>
                <w:tcPr>
                  <w:tcW w:w="0" w:type="auto"/>
                  <w:hideMark/>
                </w:tcPr>
                <w:p w14:paraId="08CC0D2C" w14:textId="77777777" w:rsidR="00D128FB" w:rsidRPr="00631F8B" w:rsidRDefault="00D128FB" w:rsidP="006E2051">
                  <w:r w:rsidRPr="00631F8B">
                    <w:t xml:space="preserve">Informatie toegevoegd aan objecten. </w:t>
                  </w:r>
                </w:p>
              </w:tc>
            </w:tr>
            <w:tr w:rsidR="00D128FB" w:rsidRPr="00631F8B" w14:paraId="3E6DB6D0" w14:textId="77777777" w:rsidTr="006E2051">
              <w:trPr>
                <w:tblHeader/>
                <w:tblCellSpacing w:w="0" w:type="dxa"/>
              </w:trPr>
              <w:tc>
                <w:tcPr>
                  <w:tcW w:w="360" w:type="dxa"/>
                  <w:hideMark/>
                </w:tcPr>
                <w:p w14:paraId="10E39F97" w14:textId="77777777" w:rsidR="00D128FB" w:rsidRPr="00631F8B" w:rsidRDefault="00D128FB" w:rsidP="006E2051">
                  <w:r w:rsidRPr="00631F8B">
                    <w:t> </w:t>
                  </w:r>
                </w:p>
              </w:tc>
              <w:tc>
                <w:tcPr>
                  <w:tcW w:w="1500" w:type="dxa"/>
                  <w:hideMark/>
                </w:tcPr>
                <w:p w14:paraId="076E2DD0" w14:textId="77777777" w:rsidR="00D128FB" w:rsidRPr="00631F8B" w:rsidRDefault="00D128FB" w:rsidP="006E2051">
                  <w:r w:rsidRPr="00631F8B">
                    <w:t>Subtype van:</w:t>
                  </w:r>
                </w:p>
              </w:tc>
              <w:tc>
                <w:tcPr>
                  <w:tcW w:w="0" w:type="auto"/>
                  <w:hideMark/>
                </w:tcPr>
                <w:p w14:paraId="28E042C1" w14:textId="77777777" w:rsidR="00D128FB" w:rsidRPr="00631F8B" w:rsidRDefault="00D128FB" w:rsidP="006E2051">
                  <w:r w:rsidRPr="00631F8B">
                    <w:t>Label, IMKLBasis</w:t>
                  </w:r>
                </w:p>
              </w:tc>
            </w:tr>
            <w:tr w:rsidR="00D128FB" w:rsidRPr="00631F8B" w14:paraId="70028DE2" w14:textId="77777777" w:rsidTr="006E2051">
              <w:trPr>
                <w:tblHeader/>
                <w:tblCellSpacing w:w="0" w:type="dxa"/>
              </w:trPr>
              <w:tc>
                <w:tcPr>
                  <w:tcW w:w="360" w:type="dxa"/>
                  <w:hideMark/>
                </w:tcPr>
                <w:p w14:paraId="120B1518" w14:textId="77777777" w:rsidR="00D128FB" w:rsidRPr="00631F8B" w:rsidRDefault="00D128FB" w:rsidP="006E2051">
                  <w:r w:rsidRPr="00631F8B">
                    <w:t> </w:t>
                  </w:r>
                </w:p>
              </w:tc>
              <w:tc>
                <w:tcPr>
                  <w:tcW w:w="1500" w:type="dxa"/>
                  <w:hideMark/>
                </w:tcPr>
                <w:p w14:paraId="4E34F0CA" w14:textId="77777777" w:rsidR="00D128FB" w:rsidRPr="00631F8B" w:rsidRDefault="00D128FB" w:rsidP="006E2051">
                  <w:r w:rsidRPr="00631F8B">
                    <w:t>Omschrijving:</w:t>
                  </w:r>
                </w:p>
              </w:tc>
              <w:tc>
                <w:tcPr>
                  <w:tcW w:w="0" w:type="auto"/>
                  <w:hideMark/>
                </w:tcPr>
                <w:p w14:paraId="600662A0" w14:textId="77777777" w:rsidR="00D128FB" w:rsidRPr="00631F8B" w:rsidRDefault="00D128FB" w:rsidP="006E2051">
                  <w:r w:rsidRPr="00631F8B">
                    <w:t xml:space="preserve">De objecten kunnen via annotatie en gekoppelde bestanden voorzien worden van extra informatie. </w:t>
                  </w:r>
                </w:p>
              </w:tc>
            </w:tr>
            <w:tr w:rsidR="00D128FB" w:rsidRPr="00631F8B" w14:paraId="7694D9B0" w14:textId="77777777" w:rsidTr="006E2051">
              <w:trPr>
                <w:tblHeader/>
                <w:tblCellSpacing w:w="0" w:type="dxa"/>
              </w:trPr>
              <w:tc>
                <w:tcPr>
                  <w:tcW w:w="360" w:type="dxa"/>
                  <w:hideMark/>
                </w:tcPr>
                <w:p w14:paraId="2D09F750" w14:textId="77777777" w:rsidR="00D128FB" w:rsidRPr="00631F8B" w:rsidRDefault="00D128FB" w:rsidP="006E2051">
                  <w:r w:rsidRPr="00631F8B">
                    <w:t> </w:t>
                  </w:r>
                </w:p>
              </w:tc>
              <w:tc>
                <w:tcPr>
                  <w:tcW w:w="1500" w:type="dxa"/>
                  <w:hideMark/>
                </w:tcPr>
                <w:p w14:paraId="7261743A" w14:textId="77777777" w:rsidR="00D128FB" w:rsidRPr="00631F8B" w:rsidRDefault="00D128FB" w:rsidP="006E2051">
                  <w:r w:rsidRPr="00631F8B">
                    <w:t>Stereotypes:</w:t>
                  </w:r>
                </w:p>
              </w:tc>
              <w:tc>
                <w:tcPr>
                  <w:tcW w:w="0" w:type="auto"/>
                  <w:hideMark/>
                </w:tcPr>
                <w:p w14:paraId="1FB4CFCE" w14:textId="77777777" w:rsidR="00D128FB" w:rsidRPr="00631F8B" w:rsidRDefault="00D128FB" w:rsidP="006E2051">
                  <w:r w:rsidRPr="00631F8B">
                    <w:t>«featureType»</w:t>
                  </w:r>
                </w:p>
              </w:tc>
            </w:tr>
          </w:tbl>
          <w:p w14:paraId="47703C8F" w14:textId="77777777" w:rsidR="00D128FB" w:rsidRPr="00631F8B" w:rsidRDefault="00D128FB" w:rsidP="006E2051"/>
        </w:tc>
      </w:tr>
      <w:tr w:rsidR="00D128FB" w:rsidRPr="00631F8B" w14:paraId="1759F55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468D0E" w14:textId="77777777"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67C4DDE" w14:textId="77777777" w:rsidTr="006E2051">
              <w:trPr>
                <w:tblHeader/>
                <w:tblCellSpacing w:w="0" w:type="dxa"/>
              </w:trPr>
              <w:tc>
                <w:tcPr>
                  <w:tcW w:w="360" w:type="dxa"/>
                  <w:hideMark/>
                </w:tcPr>
                <w:p w14:paraId="049E3D2A" w14:textId="77777777" w:rsidR="00D128FB" w:rsidRPr="00631F8B" w:rsidRDefault="00D128FB" w:rsidP="006E2051">
                  <w:r w:rsidRPr="00631F8B">
                    <w:t> </w:t>
                  </w:r>
                </w:p>
              </w:tc>
              <w:tc>
                <w:tcPr>
                  <w:tcW w:w="1500" w:type="dxa"/>
                  <w:hideMark/>
                </w:tcPr>
                <w:p w14:paraId="459D1706" w14:textId="77777777" w:rsidR="00D128FB" w:rsidRPr="00631F8B" w:rsidRDefault="00D128FB" w:rsidP="006E2051">
                  <w:r w:rsidRPr="00631F8B">
                    <w:t>Naam:</w:t>
                  </w:r>
                </w:p>
              </w:tc>
              <w:tc>
                <w:tcPr>
                  <w:tcW w:w="0" w:type="auto"/>
                  <w:hideMark/>
                </w:tcPr>
                <w:p w14:paraId="368925CF" w14:textId="77777777" w:rsidR="00D128FB" w:rsidRPr="00631F8B" w:rsidRDefault="00D128FB" w:rsidP="006E2051"/>
              </w:tc>
            </w:tr>
            <w:tr w:rsidR="00D128FB" w:rsidRPr="00631F8B" w14:paraId="660D4729" w14:textId="77777777" w:rsidTr="006E2051">
              <w:trPr>
                <w:tblHeader/>
                <w:tblCellSpacing w:w="0" w:type="dxa"/>
              </w:trPr>
              <w:tc>
                <w:tcPr>
                  <w:tcW w:w="360" w:type="dxa"/>
                  <w:hideMark/>
                </w:tcPr>
                <w:p w14:paraId="29C4050F" w14:textId="77777777" w:rsidR="00D128FB" w:rsidRPr="00631F8B" w:rsidRDefault="00D128FB" w:rsidP="006E2051">
                  <w:r w:rsidRPr="00631F8B">
                    <w:t> </w:t>
                  </w:r>
                </w:p>
              </w:tc>
              <w:tc>
                <w:tcPr>
                  <w:tcW w:w="1500" w:type="dxa"/>
                  <w:hideMark/>
                </w:tcPr>
                <w:p w14:paraId="6002C7E5" w14:textId="77777777" w:rsidR="00D128FB" w:rsidRPr="00631F8B" w:rsidRDefault="00D128FB" w:rsidP="006E2051">
                  <w:r w:rsidRPr="00631F8B">
                    <w:t>Type:</w:t>
                  </w:r>
                </w:p>
              </w:tc>
              <w:tc>
                <w:tcPr>
                  <w:tcW w:w="0" w:type="auto"/>
                  <w:hideMark/>
                </w:tcPr>
                <w:p w14:paraId="65BB85EA" w14:textId="77777777" w:rsidR="00D128FB" w:rsidRPr="00631F8B" w:rsidRDefault="00D128FB" w:rsidP="006E2051">
                  <w:r w:rsidRPr="00631F8B">
                    <w:t>Utiliteitsnet</w:t>
                  </w:r>
                </w:p>
              </w:tc>
            </w:tr>
            <w:tr w:rsidR="00D128FB" w:rsidRPr="00631F8B" w14:paraId="6CB58293" w14:textId="77777777" w:rsidTr="006E2051">
              <w:trPr>
                <w:tblHeader/>
                <w:tblCellSpacing w:w="0" w:type="dxa"/>
              </w:trPr>
              <w:tc>
                <w:tcPr>
                  <w:tcW w:w="360" w:type="dxa"/>
                  <w:hideMark/>
                </w:tcPr>
                <w:p w14:paraId="266FD1FA" w14:textId="77777777" w:rsidR="00D128FB" w:rsidRPr="00631F8B" w:rsidRDefault="00D128FB" w:rsidP="006E2051">
                  <w:r w:rsidRPr="00631F8B">
                    <w:t> </w:t>
                  </w:r>
                </w:p>
              </w:tc>
              <w:tc>
                <w:tcPr>
                  <w:tcW w:w="1500" w:type="dxa"/>
                  <w:hideMark/>
                </w:tcPr>
                <w:p w14:paraId="2AD734BF" w14:textId="77777777" w:rsidR="00D128FB" w:rsidRPr="00631F8B" w:rsidRDefault="00D128FB" w:rsidP="006E2051">
                  <w:r w:rsidRPr="00631F8B">
                    <w:t>Definitie:</w:t>
                  </w:r>
                </w:p>
              </w:tc>
              <w:tc>
                <w:tcPr>
                  <w:tcW w:w="0" w:type="auto"/>
                  <w:hideMark/>
                </w:tcPr>
                <w:p w14:paraId="1D0F3D75" w14:textId="77777777" w:rsidR="00D128FB" w:rsidRPr="00631F8B" w:rsidRDefault="00D128FB" w:rsidP="006E2051">
                  <w:r w:rsidRPr="00631F8B">
                    <w:t xml:space="preserve">Verwijzing naar het utiliteitsnet. </w:t>
                  </w:r>
                </w:p>
              </w:tc>
            </w:tr>
            <w:tr w:rsidR="00D128FB" w:rsidRPr="00631F8B" w14:paraId="295F7543" w14:textId="77777777" w:rsidTr="006E2051">
              <w:trPr>
                <w:tblHeader/>
                <w:tblCellSpacing w:w="0" w:type="dxa"/>
              </w:trPr>
              <w:tc>
                <w:tcPr>
                  <w:tcW w:w="360" w:type="dxa"/>
                  <w:hideMark/>
                </w:tcPr>
                <w:p w14:paraId="0A5F2FC6" w14:textId="77777777" w:rsidR="00D128FB" w:rsidRPr="00631F8B" w:rsidRDefault="00D128FB" w:rsidP="006E2051">
                  <w:r w:rsidRPr="00631F8B">
                    <w:t> </w:t>
                  </w:r>
                </w:p>
              </w:tc>
              <w:tc>
                <w:tcPr>
                  <w:tcW w:w="1500" w:type="dxa"/>
                  <w:hideMark/>
                </w:tcPr>
                <w:p w14:paraId="00B887D7" w14:textId="77777777" w:rsidR="00D128FB" w:rsidRPr="00631F8B" w:rsidRDefault="00D128FB" w:rsidP="006E2051">
                  <w:r w:rsidRPr="00631F8B">
                    <w:t>Multipliciteit:</w:t>
                  </w:r>
                </w:p>
              </w:tc>
              <w:tc>
                <w:tcPr>
                  <w:tcW w:w="0" w:type="auto"/>
                  <w:hideMark/>
                </w:tcPr>
                <w:p w14:paraId="423FEC77" w14:textId="77777777" w:rsidR="00D128FB" w:rsidRPr="00631F8B" w:rsidRDefault="00D128FB" w:rsidP="006E2051">
                  <w:r w:rsidRPr="00631F8B">
                    <w:t>1</w:t>
                  </w:r>
                </w:p>
              </w:tc>
            </w:tr>
          </w:tbl>
          <w:p w14:paraId="4E225D16" w14:textId="77777777" w:rsidR="00D128FB" w:rsidRPr="00631F8B" w:rsidRDefault="00D128FB" w:rsidP="006E2051"/>
        </w:tc>
      </w:tr>
    </w:tbl>
    <w:p w14:paraId="712647CC" w14:textId="77777777" w:rsidR="00D128FB" w:rsidRPr="00631F8B" w:rsidRDefault="00D128FB" w:rsidP="00D128FB">
      <w:pPr>
        <w:pStyle w:val="Kop5"/>
        <w:rPr>
          <w:sz w:val="16"/>
          <w:szCs w:val="16"/>
        </w:rPr>
      </w:pPr>
      <w:r w:rsidRPr="00631F8B">
        <w:rPr>
          <w:sz w:val="16"/>
          <w:szCs w:val="16"/>
        </w:rPr>
        <w:t>IMKLBasis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
        <w:gridCol w:w="1458"/>
        <w:gridCol w:w="7286"/>
      </w:tblGrid>
      <w:tr w:rsidR="00D128FB" w:rsidRPr="00631F8B" w14:paraId="02038F68" w14:textId="77777777" w:rsidTr="00293472">
        <w:trPr>
          <w:trHeight w:val="225"/>
          <w:tblHeader/>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E6E6E6"/>
            <w:vAlign w:val="center"/>
            <w:hideMark/>
          </w:tcPr>
          <w:p w14:paraId="649D4F99" w14:textId="77777777" w:rsidR="00D128FB" w:rsidRPr="00631F8B" w:rsidRDefault="00D128FB" w:rsidP="006E2051">
            <w:pPr>
              <w:spacing w:line="225" w:lineRule="atLeast"/>
            </w:pPr>
            <w:r w:rsidRPr="00631F8B">
              <w:rPr>
                <w:b/>
                <w:bCs/>
              </w:rPr>
              <w:t xml:space="preserve">IMKLBasis (abstract) </w:t>
            </w:r>
          </w:p>
        </w:tc>
      </w:tr>
      <w:tr w:rsidR="00D128FB" w:rsidRPr="00631F8B" w14:paraId="2DC40944" w14:textId="77777777" w:rsidTr="0029347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24ABC7D" w14:textId="77777777" w:rsidTr="006E2051">
              <w:trPr>
                <w:tblHeader/>
                <w:tblCellSpacing w:w="0" w:type="dxa"/>
              </w:trPr>
              <w:tc>
                <w:tcPr>
                  <w:tcW w:w="360" w:type="dxa"/>
                  <w:hideMark/>
                </w:tcPr>
                <w:p w14:paraId="5DA12EB2" w14:textId="77777777" w:rsidR="00D128FB" w:rsidRPr="00631F8B" w:rsidRDefault="00D128FB" w:rsidP="006E2051">
                  <w:r w:rsidRPr="00631F8B">
                    <w:t> </w:t>
                  </w:r>
                </w:p>
              </w:tc>
              <w:tc>
                <w:tcPr>
                  <w:tcW w:w="1500" w:type="dxa"/>
                  <w:hideMark/>
                </w:tcPr>
                <w:p w14:paraId="0B893910" w14:textId="77777777" w:rsidR="00D128FB" w:rsidRPr="00631F8B" w:rsidRDefault="00D128FB" w:rsidP="006E2051">
                  <w:r w:rsidRPr="00631F8B">
                    <w:t>Naam:</w:t>
                  </w:r>
                </w:p>
              </w:tc>
              <w:tc>
                <w:tcPr>
                  <w:tcW w:w="0" w:type="auto"/>
                  <w:hideMark/>
                </w:tcPr>
                <w:p w14:paraId="2A5ECF7D" w14:textId="77777777" w:rsidR="00D128FB" w:rsidRPr="00631F8B" w:rsidRDefault="00D128FB" w:rsidP="006E2051"/>
              </w:tc>
            </w:tr>
            <w:tr w:rsidR="00D128FB" w:rsidRPr="00631F8B" w14:paraId="3D4F7617" w14:textId="77777777" w:rsidTr="006E2051">
              <w:trPr>
                <w:tblHeader/>
                <w:tblCellSpacing w:w="0" w:type="dxa"/>
              </w:trPr>
              <w:tc>
                <w:tcPr>
                  <w:tcW w:w="360" w:type="dxa"/>
                  <w:hideMark/>
                </w:tcPr>
                <w:p w14:paraId="582DC53A" w14:textId="77777777" w:rsidR="00D128FB" w:rsidRPr="00631F8B" w:rsidRDefault="00D128FB" w:rsidP="006E2051">
                  <w:r w:rsidRPr="00631F8B">
                    <w:t> </w:t>
                  </w:r>
                </w:p>
              </w:tc>
              <w:tc>
                <w:tcPr>
                  <w:tcW w:w="1500" w:type="dxa"/>
                  <w:hideMark/>
                </w:tcPr>
                <w:p w14:paraId="6EF4164A" w14:textId="77777777" w:rsidR="00D128FB" w:rsidRPr="00631F8B" w:rsidRDefault="00D128FB" w:rsidP="006E2051">
                  <w:r w:rsidRPr="00631F8B">
                    <w:t>Definitie:</w:t>
                  </w:r>
                </w:p>
              </w:tc>
              <w:tc>
                <w:tcPr>
                  <w:tcW w:w="0" w:type="auto"/>
                  <w:hideMark/>
                </w:tcPr>
                <w:p w14:paraId="2507F505" w14:textId="77777777" w:rsidR="00D128FB" w:rsidRPr="00631F8B" w:rsidRDefault="00D128FB" w:rsidP="006E2051">
                  <w:r w:rsidRPr="00631F8B">
                    <w:t xml:space="preserve">Abstract data object dat de basis attributen bevat van de IMKL extensie. </w:t>
                  </w:r>
                </w:p>
              </w:tc>
            </w:tr>
            <w:tr w:rsidR="00D128FB" w:rsidRPr="00631F8B" w14:paraId="7BF09DC8" w14:textId="77777777" w:rsidTr="006E2051">
              <w:trPr>
                <w:tblHeader/>
                <w:tblCellSpacing w:w="0" w:type="dxa"/>
              </w:trPr>
              <w:tc>
                <w:tcPr>
                  <w:tcW w:w="360" w:type="dxa"/>
                  <w:hideMark/>
                </w:tcPr>
                <w:p w14:paraId="2C722FD1" w14:textId="77777777" w:rsidR="00D128FB" w:rsidRPr="00631F8B" w:rsidRDefault="00D128FB" w:rsidP="006E2051">
                  <w:r w:rsidRPr="00631F8B">
                    <w:t> </w:t>
                  </w:r>
                </w:p>
              </w:tc>
              <w:tc>
                <w:tcPr>
                  <w:tcW w:w="1500" w:type="dxa"/>
                  <w:hideMark/>
                </w:tcPr>
                <w:p w14:paraId="33A12823" w14:textId="77777777" w:rsidR="00D128FB" w:rsidRPr="00631F8B" w:rsidRDefault="00D128FB" w:rsidP="006E2051">
                  <w:r w:rsidRPr="00631F8B">
                    <w:t>Herkomst:</w:t>
                  </w:r>
                </w:p>
              </w:tc>
              <w:tc>
                <w:tcPr>
                  <w:tcW w:w="0" w:type="auto"/>
                  <w:hideMark/>
                </w:tcPr>
                <w:p w14:paraId="488D9DEE" w14:textId="77777777" w:rsidR="00D128FB" w:rsidRPr="00631F8B" w:rsidRDefault="00D128FB" w:rsidP="006E2051">
                  <w:r w:rsidRPr="00631F8B">
                    <w:t>IMKL</w:t>
                  </w:r>
                </w:p>
              </w:tc>
            </w:tr>
            <w:tr w:rsidR="00D128FB" w:rsidRPr="00631F8B" w14:paraId="2F778EAC" w14:textId="77777777" w:rsidTr="006E2051">
              <w:trPr>
                <w:tblHeader/>
                <w:tblCellSpacing w:w="0" w:type="dxa"/>
              </w:trPr>
              <w:tc>
                <w:tcPr>
                  <w:tcW w:w="360" w:type="dxa"/>
                  <w:hideMark/>
                </w:tcPr>
                <w:p w14:paraId="58E1F831" w14:textId="77777777" w:rsidR="00D128FB" w:rsidRPr="00631F8B" w:rsidRDefault="00D128FB" w:rsidP="006E2051">
                  <w:r w:rsidRPr="00631F8B">
                    <w:t> </w:t>
                  </w:r>
                </w:p>
              </w:tc>
              <w:tc>
                <w:tcPr>
                  <w:tcW w:w="1500" w:type="dxa"/>
                  <w:hideMark/>
                </w:tcPr>
                <w:p w14:paraId="6FFB576D" w14:textId="77777777" w:rsidR="00D128FB" w:rsidRPr="00631F8B" w:rsidRDefault="00D128FB" w:rsidP="006E2051">
                  <w:r w:rsidRPr="00631F8B">
                    <w:t>Stereotypes:</w:t>
                  </w:r>
                </w:p>
              </w:tc>
              <w:tc>
                <w:tcPr>
                  <w:tcW w:w="0" w:type="auto"/>
                  <w:hideMark/>
                </w:tcPr>
                <w:p w14:paraId="1855D275" w14:textId="77777777" w:rsidR="00D128FB" w:rsidRPr="00631F8B" w:rsidRDefault="00D128FB" w:rsidP="006E2051">
                  <w:r w:rsidRPr="00631F8B">
                    <w:t>«featureType»</w:t>
                  </w:r>
                </w:p>
              </w:tc>
            </w:tr>
          </w:tbl>
          <w:p w14:paraId="18A930DB" w14:textId="77777777" w:rsidR="00D128FB" w:rsidRPr="00631F8B" w:rsidRDefault="00D128FB" w:rsidP="006E2051"/>
        </w:tc>
      </w:tr>
      <w:tr w:rsidR="00D128FB" w:rsidRPr="00631F8B" w14:paraId="0236D32A" w14:textId="77777777" w:rsidTr="0029347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54A44906" w14:textId="77777777" w:rsidR="00D128FB" w:rsidRPr="00631F8B" w:rsidRDefault="00D128FB" w:rsidP="006E2051">
            <w:r w:rsidRPr="00631F8B">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4B0FB13" w14:textId="77777777" w:rsidTr="006E2051">
              <w:trPr>
                <w:tblHeader/>
                <w:tblCellSpacing w:w="0" w:type="dxa"/>
              </w:trPr>
              <w:tc>
                <w:tcPr>
                  <w:tcW w:w="360" w:type="dxa"/>
                  <w:hideMark/>
                </w:tcPr>
                <w:p w14:paraId="3D92446B" w14:textId="77777777" w:rsidR="00D128FB" w:rsidRPr="00631F8B" w:rsidRDefault="00D128FB" w:rsidP="006E2051">
                  <w:r w:rsidRPr="00631F8B">
                    <w:t> </w:t>
                  </w:r>
                </w:p>
              </w:tc>
              <w:tc>
                <w:tcPr>
                  <w:tcW w:w="1500" w:type="dxa"/>
                  <w:hideMark/>
                </w:tcPr>
                <w:p w14:paraId="2F57A386" w14:textId="77777777" w:rsidR="00D128FB" w:rsidRPr="00631F8B" w:rsidRDefault="00D128FB" w:rsidP="006E2051">
                  <w:r w:rsidRPr="00631F8B">
                    <w:t>Naam:</w:t>
                  </w:r>
                </w:p>
              </w:tc>
              <w:tc>
                <w:tcPr>
                  <w:tcW w:w="0" w:type="auto"/>
                  <w:hideMark/>
                </w:tcPr>
                <w:p w14:paraId="50291FAC" w14:textId="77777777" w:rsidR="00D128FB" w:rsidRPr="00631F8B" w:rsidRDefault="00D128FB" w:rsidP="006E2051">
                  <w:r w:rsidRPr="00631F8B">
                    <w:t xml:space="preserve">identificatie </w:t>
                  </w:r>
                </w:p>
              </w:tc>
            </w:tr>
            <w:tr w:rsidR="00D128FB" w:rsidRPr="00631F8B" w14:paraId="013EFA6F" w14:textId="77777777" w:rsidTr="006E2051">
              <w:trPr>
                <w:tblHeader/>
                <w:tblCellSpacing w:w="0" w:type="dxa"/>
              </w:trPr>
              <w:tc>
                <w:tcPr>
                  <w:tcW w:w="360" w:type="dxa"/>
                  <w:hideMark/>
                </w:tcPr>
                <w:p w14:paraId="249CEFD4" w14:textId="77777777" w:rsidR="00D128FB" w:rsidRPr="00631F8B" w:rsidRDefault="00D128FB" w:rsidP="006E2051">
                  <w:r w:rsidRPr="00631F8B">
                    <w:t> </w:t>
                  </w:r>
                </w:p>
              </w:tc>
              <w:tc>
                <w:tcPr>
                  <w:tcW w:w="1500" w:type="dxa"/>
                  <w:hideMark/>
                </w:tcPr>
                <w:p w14:paraId="33A96F62" w14:textId="77777777" w:rsidR="00D128FB" w:rsidRPr="00631F8B" w:rsidRDefault="00D128FB" w:rsidP="006E2051">
                  <w:r w:rsidRPr="00631F8B">
                    <w:t>Type:</w:t>
                  </w:r>
                </w:p>
              </w:tc>
              <w:tc>
                <w:tcPr>
                  <w:tcW w:w="0" w:type="auto"/>
                  <w:hideMark/>
                </w:tcPr>
                <w:p w14:paraId="0622D481" w14:textId="77777777" w:rsidR="00D128FB" w:rsidRPr="00631F8B" w:rsidRDefault="00D128FB" w:rsidP="006E2051">
                  <w:r w:rsidRPr="00631F8B">
                    <w:t>NEN3610ID</w:t>
                  </w:r>
                </w:p>
              </w:tc>
            </w:tr>
            <w:tr w:rsidR="00D128FB" w:rsidRPr="00631F8B" w14:paraId="32B31DC0" w14:textId="77777777" w:rsidTr="006E2051">
              <w:trPr>
                <w:tblHeader/>
                <w:tblCellSpacing w:w="0" w:type="dxa"/>
              </w:trPr>
              <w:tc>
                <w:tcPr>
                  <w:tcW w:w="360" w:type="dxa"/>
                  <w:hideMark/>
                </w:tcPr>
                <w:p w14:paraId="681A362F" w14:textId="77777777" w:rsidR="00D128FB" w:rsidRPr="00631F8B" w:rsidRDefault="00D128FB" w:rsidP="006E2051">
                  <w:r w:rsidRPr="00631F8B">
                    <w:t> </w:t>
                  </w:r>
                </w:p>
              </w:tc>
              <w:tc>
                <w:tcPr>
                  <w:tcW w:w="1500" w:type="dxa"/>
                  <w:hideMark/>
                </w:tcPr>
                <w:p w14:paraId="509D9C50" w14:textId="77777777" w:rsidR="00D128FB" w:rsidRPr="00631F8B" w:rsidRDefault="00D128FB" w:rsidP="006E2051">
                  <w:r w:rsidRPr="00631F8B">
                    <w:t>Definitie:</w:t>
                  </w:r>
                </w:p>
              </w:tc>
              <w:tc>
                <w:tcPr>
                  <w:tcW w:w="0" w:type="auto"/>
                  <w:hideMark/>
                </w:tcPr>
                <w:p w14:paraId="49829C4D" w14:textId="77777777" w:rsidR="00D128FB" w:rsidRPr="00631F8B" w:rsidRDefault="00D128FB" w:rsidP="006E2051">
                  <w:r w:rsidRPr="00631F8B">
                    <w:t xml:space="preserve">Unieke identificatie van het object binnen het domein van NEN 3610. </w:t>
                  </w:r>
                </w:p>
              </w:tc>
            </w:tr>
            <w:tr w:rsidR="00D128FB" w:rsidRPr="00631F8B" w14:paraId="42BD6225" w14:textId="77777777" w:rsidTr="006E2051">
              <w:trPr>
                <w:tblHeader/>
                <w:tblCellSpacing w:w="0" w:type="dxa"/>
              </w:trPr>
              <w:tc>
                <w:tcPr>
                  <w:tcW w:w="360" w:type="dxa"/>
                  <w:hideMark/>
                </w:tcPr>
                <w:p w14:paraId="1C89182F" w14:textId="77777777" w:rsidR="00D128FB" w:rsidRPr="00631F8B" w:rsidRDefault="00D128FB" w:rsidP="006E2051">
                  <w:r w:rsidRPr="00631F8B">
                    <w:t> </w:t>
                  </w:r>
                </w:p>
              </w:tc>
              <w:tc>
                <w:tcPr>
                  <w:tcW w:w="1500" w:type="dxa"/>
                  <w:hideMark/>
                </w:tcPr>
                <w:p w14:paraId="527176D9" w14:textId="77777777" w:rsidR="00D128FB" w:rsidRPr="00631F8B" w:rsidRDefault="00D128FB" w:rsidP="006E2051">
                  <w:r w:rsidRPr="00631F8B">
                    <w:t>Multipliciteit:</w:t>
                  </w:r>
                </w:p>
              </w:tc>
              <w:tc>
                <w:tcPr>
                  <w:tcW w:w="0" w:type="auto"/>
                  <w:hideMark/>
                </w:tcPr>
                <w:p w14:paraId="65E95060" w14:textId="77777777" w:rsidR="00D128FB" w:rsidRPr="00631F8B" w:rsidRDefault="00D128FB" w:rsidP="006E2051">
                  <w:r w:rsidRPr="00631F8B">
                    <w:t>1</w:t>
                  </w:r>
                </w:p>
              </w:tc>
            </w:tr>
            <w:tr w:rsidR="00D128FB" w:rsidRPr="00631F8B" w14:paraId="48D10C81" w14:textId="77777777" w:rsidTr="006E2051">
              <w:trPr>
                <w:tblHeader/>
                <w:tblCellSpacing w:w="0" w:type="dxa"/>
              </w:trPr>
              <w:tc>
                <w:tcPr>
                  <w:tcW w:w="360" w:type="dxa"/>
                  <w:hideMark/>
                </w:tcPr>
                <w:p w14:paraId="766AF52A" w14:textId="77777777" w:rsidR="00D128FB" w:rsidRPr="00631F8B" w:rsidRDefault="00D128FB" w:rsidP="006E2051">
                  <w:r w:rsidRPr="00631F8B">
                    <w:t> </w:t>
                  </w:r>
                </w:p>
              </w:tc>
              <w:tc>
                <w:tcPr>
                  <w:tcW w:w="1500" w:type="dxa"/>
                  <w:hideMark/>
                </w:tcPr>
                <w:p w14:paraId="004C304B" w14:textId="77777777" w:rsidR="00D128FB" w:rsidRPr="00631F8B" w:rsidRDefault="00D128FB" w:rsidP="006E2051">
                  <w:r w:rsidRPr="00631F8B">
                    <w:t>Stereotypes:</w:t>
                  </w:r>
                </w:p>
              </w:tc>
              <w:tc>
                <w:tcPr>
                  <w:tcW w:w="0" w:type="auto"/>
                  <w:hideMark/>
                </w:tcPr>
                <w:p w14:paraId="05E54D3F" w14:textId="77777777" w:rsidR="00D128FB" w:rsidRPr="00631F8B" w:rsidRDefault="00D128FB" w:rsidP="006E2051">
                  <w:r w:rsidRPr="00631F8B">
                    <w:t>«identificatie»</w:t>
                  </w:r>
                </w:p>
              </w:tc>
            </w:tr>
            <w:tr w:rsidR="00D128FB" w:rsidRPr="00631F8B" w14:paraId="657D0ED1" w14:textId="77777777" w:rsidTr="006E2051">
              <w:trPr>
                <w:tblHeader/>
                <w:tblCellSpacing w:w="0" w:type="dxa"/>
              </w:trPr>
              <w:tc>
                <w:tcPr>
                  <w:tcW w:w="360" w:type="dxa"/>
                  <w:hideMark/>
                </w:tcPr>
                <w:p w14:paraId="16D995EE" w14:textId="77777777" w:rsidR="00D128FB" w:rsidRPr="00631F8B" w:rsidRDefault="00D128FB" w:rsidP="006E2051">
                  <w:r w:rsidRPr="00631F8B">
                    <w:t> </w:t>
                  </w:r>
                </w:p>
              </w:tc>
              <w:tc>
                <w:tcPr>
                  <w:tcW w:w="1500" w:type="dxa"/>
                  <w:hideMark/>
                </w:tcPr>
                <w:p w14:paraId="34598FB9" w14:textId="77777777" w:rsidR="00D128FB" w:rsidRPr="00631F8B" w:rsidRDefault="00D128FB" w:rsidP="006E2051">
                  <w:r w:rsidRPr="00631F8B">
                    <w:t>Herkomst:</w:t>
                  </w:r>
                </w:p>
              </w:tc>
              <w:tc>
                <w:tcPr>
                  <w:tcW w:w="0" w:type="auto"/>
                  <w:hideMark/>
                </w:tcPr>
                <w:p w14:paraId="6AEB71E3" w14:textId="77777777" w:rsidR="00D128FB" w:rsidRPr="00631F8B" w:rsidRDefault="00D128FB" w:rsidP="006E2051">
                  <w:r w:rsidRPr="00631F8B">
                    <w:t>NEN 3610:2011</w:t>
                  </w:r>
                </w:p>
              </w:tc>
            </w:tr>
          </w:tbl>
          <w:p w14:paraId="09AE63C9" w14:textId="77777777" w:rsidR="00D128FB" w:rsidRPr="00631F8B" w:rsidRDefault="00D128FB" w:rsidP="006E2051"/>
        </w:tc>
      </w:tr>
      <w:tr w:rsidR="00D128FB" w:rsidRPr="00631F8B" w14:paraId="59B86DD3" w14:textId="77777777" w:rsidTr="0029347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0C4FAE21" w14:textId="77777777" w:rsidR="00D128FB" w:rsidRPr="00631F8B" w:rsidRDefault="00D128FB" w:rsidP="006E2051">
            <w:r w:rsidRPr="00631F8B">
              <w:rPr>
                <w:b/>
                <w:bCs/>
              </w:rPr>
              <w:lastRenderedPageBreak/>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58E95C2" w14:textId="77777777" w:rsidTr="006E2051">
              <w:trPr>
                <w:tblHeader/>
                <w:tblCellSpacing w:w="0" w:type="dxa"/>
              </w:trPr>
              <w:tc>
                <w:tcPr>
                  <w:tcW w:w="360" w:type="dxa"/>
                  <w:hideMark/>
                </w:tcPr>
                <w:p w14:paraId="67D7E07C" w14:textId="77777777" w:rsidR="00D128FB" w:rsidRPr="00631F8B" w:rsidRDefault="00D128FB" w:rsidP="006E2051">
                  <w:r w:rsidRPr="00631F8B">
                    <w:t> </w:t>
                  </w:r>
                </w:p>
              </w:tc>
              <w:tc>
                <w:tcPr>
                  <w:tcW w:w="1500" w:type="dxa"/>
                  <w:hideMark/>
                </w:tcPr>
                <w:p w14:paraId="5FCBE43B" w14:textId="77777777" w:rsidR="00D128FB" w:rsidRPr="00631F8B" w:rsidRDefault="00D128FB" w:rsidP="006E2051">
                  <w:r w:rsidRPr="00631F8B">
                    <w:t>Naam:</w:t>
                  </w:r>
                </w:p>
              </w:tc>
              <w:tc>
                <w:tcPr>
                  <w:tcW w:w="0" w:type="auto"/>
                  <w:hideMark/>
                </w:tcPr>
                <w:p w14:paraId="2BFF8B45" w14:textId="77777777" w:rsidR="00D128FB" w:rsidRPr="00631F8B" w:rsidRDefault="00D128FB" w:rsidP="006E2051"/>
              </w:tc>
            </w:tr>
            <w:tr w:rsidR="00D128FB" w:rsidRPr="00631F8B" w14:paraId="3A52A766" w14:textId="77777777" w:rsidTr="006E2051">
              <w:trPr>
                <w:tblHeader/>
                <w:tblCellSpacing w:w="0" w:type="dxa"/>
              </w:trPr>
              <w:tc>
                <w:tcPr>
                  <w:tcW w:w="360" w:type="dxa"/>
                  <w:hideMark/>
                </w:tcPr>
                <w:p w14:paraId="4A13F616" w14:textId="77777777" w:rsidR="00D128FB" w:rsidRPr="00631F8B" w:rsidRDefault="00D128FB" w:rsidP="006E2051">
                  <w:r w:rsidRPr="00631F8B">
                    <w:t> </w:t>
                  </w:r>
                </w:p>
              </w:tc>
              <w:tc>
                <w:tcPr>
                  <w:tcW w:w="1500" w:type="dxa"/>
                  <w:hideMark/>
                </w:tcPr>
                <w:p w14:paraId="7AD4962F" w14:textId="77777777" w:rsidR="00D128FB" w:rsidRPr="00631F8B" w:rsidRDefault="00D128FB" w:rsidP="006E2051">
                  <w:r w:rsidRPr="00631F8B">
                    <w:t>Type:</w:t>
                  </w:r>
                </w:p>
              </w:tc>
              <w:tc>
                <w:tcPr>
                  <w:tcW w:w="0" w:type="auto"/>
                  <w:hideMark/>
                </w:tcPr>
                <w:p w14:paraId="4892945E" w14:textId="77777777" w:rsidR="00D128FB" w:rsidRPr="00631F8B" w:rsidRDefault="00D128FB" w:rsidP="006E2051">
                  <w:r w:rsidRPr="00631F8B">
                    <w:t>DateTime</w:t>
                  </w:r>
                </w:p>
              </w:tc>
            </w:tr>
            <w:tr w:rsidR="00D128FB" w:rsidRPr="00631F8B" w14:paraId="60D6B541" w14:textId="77777777" w:rsidTr="006E2051">
              <w:trPr>
                <w:tblHeader/>
                <w:tblCellSpacing w:w="0" w:type="dxa"/>
              </w:trPr>
              <w:tc>
                <w:tcPr>
                  <w:tcW w:w="360" w:type="dxa"/>
                  <w:hideMark/>
                </w:tcPr>
                <w:p w14:paraId="0FECD850" w14:textId="77777777" w:rsidR="00D128FB" w:rsidRPr="00631F8B" w:rsidRDefault="00D128FB" w:rsidP="006E2051">
                  <w:r w:rsidRPr="00631F8B">
                    <w:t> </w:t>
                  </w:r>
                </w:p>
              </w:tc>
              <w:tc>
                <w:tcPr>
                  <w:tcW w:w="1500" w:type="dxa"/>
                  <w:hideMark/>
                </w:tcPr>
                <w:p w14:paraId="0C3329E4" w14:textId="77777777" w:rsidR="00D128FB" w:rsidRPr="00631F8B" w:rsidRDefault="00D128FB" w:rsidP="006E2051">
                  <w:r w:rsidRPr="00631F8B">
                    <w:t>Definitie:</w:t>
                  </w:r>
                </w:p>
              </w:tc>
              <w:tc>
                <w:tcPr>
                  <w:tcW w:w="0" w:type="auto"/>
                  <w:hideMark/>
                </w:tcPr>
                <w:p w14:paraId="21DAC57B" w14:textId="77777777" w:rsidR="00D128FB" w:rsidRPr="00631F8B" w:rsidRDefault="00D128FB" w:rsidP="006E2051">
                  <w:r w:rsidRPr="00631F8B">
                    <w:t xml:space="preserve">De begindatum waarop een data object in de registratie werd aangemaakt, het begin van de levenscyclus van een data object. </w:t>
                  </w:r>
                </w:p>
              </w:tc>
            </w:tr>
            <w:tr w:rsidR="00D128FB" w:rsidRPr="00631F8B" w14:paraId="1CE9A081" w14:textId="77777777" w:rsidTr="006E2051">
              <w:trPr>
                <w:tblHeader/>
                <w:tblCellSpacing w:w="0" w:type="dxa"/>
              </w:trPr>
              <w:tc>
                <w:tcPr>
                  <w:tcW w:w="360" w:type="dxa"/>
                  <w:hideMark/>
                </w:tcPr>
                <w:p w14:paraId="27F479F2" w14:textId="77777777" w:rsidR="00D128FB" w:rsidRPr="00631F8B" w:rsidRDefault="00D128FB" w:rsidP="006E2051">
                  <w:r w:rsidRPr="00631F8B">
                    <w:t> </w:t>
                  </w:r>
                </w:p>
              </w:tc>
              <w:tc>
                <w:tcPr>
                  <w:tcW w:w="1500" w:type="dxa"/>
                  <w:hideMark/>
                </w:tcPr>
                <w:p w14:paraId="68F71200" w14:textId="77777777" w:rsidR="00D128FB" w:rsidRPr="00631F8B" w:rsidRDefault="00D128FB" w:rsidP="006E2051">
                  <w:r w:rsidRPr="00631F8B">
                    <w:t>Omschrijving:</w:t>
                  </w:r>
                </w:p>
              </w:tc>
              <w:tc>
                <w:tcPr>
                  <w:tcW w:w="0" w:type="auto"/>
                  <w:hideMark/>
                </w:tcPr>
                <w:p w14:paraId="697A8914" w14:textId="77777777" w:rsidR="00D128FB" w:rsidRPr="00631F8B" w:rsidRDefault="00D128FB" w:rsidP="006E2051">
                  <w:r w:rsidRPr="00631F8B">
                    <w:t xml:space="preserve">Dit attribuut is afkomstig van INSPIRE maar wordt ook gebruikt in de IMKL-specieke objecten. Voor niet INSPIRE plichtige datasets kan hier een dummy waarde worden ingevuld. Dit attribuut heeft DateTime als data type. </w:t>
                  </w:r>
                </w:p>
              </w:tc>
            </w:tr>
            <w:tr w:rsidR="00D128FB" w:rsidRPr="00631F8B" w14:paraId="66A62B8C" w14:textId="77777777" w:rsidTr="006E2051">
              <w:trPr>
                <w:tblHeader/>
                <w:tblCellSpacing w:w="0" w:type="dxa"/>
              </w:trPr>
              <w:tc>
                <w:tcPr>
                  <w:tcW w:w="360" w:type="dxa"/>
                  <w:hideMark/>
                </w:tcPr>
                <w:p w14:paraId="49BF3F57" w14:textId="77777777" w:rsidR="00D128FB" w:rsidRPr="00631F8B" w:rsidRDefault="00D128FB" w:rsidP="006E2051">
                  <w:r w:rsidRPr="00631F8B">
                    <w:t> </w:t>
                  </w:r>
                </w:p>
              </w:tc>
              <w:tc>
                <w:tcPr>
                  <w:tcW w:w="1500" w:type="dxa"/>
                  <w:hideMark/>
                </w:tcPr>
                <w:p w14:paraId="48EDDB93" w14:textId="77777777" w:rsidR="00D128FB" w:rsidRPr="00631F8B" w:rsidRDefault="00D128FB" w:rsidP="006E2051">
                  <w:r w:rsidRPr="00631F8B">
                    <w:t>Multipliciteit:</w:t>
                  </w:r>
                </w:p>
              </w:tc>
              <w:tc>
                <w:tcPr>
                  <w:tcW w:w="0" w:type="auto"/>
                  <w:hideMark/>
                </w:tcPr>
                <w:p w14:paraId="680D709D" w14:textId="77777777" w:rsidR="00D128FB" w:rsidRPr="00631F8B" w:rsidRDefault="00D128FB" w:rsidP="006E2051">
                  <w:r w:rsidRPr="00631F8B">
                    <w:t>1</w:t>
                  </w:r>
                </w:p>
              </w:tc>
            </w:tr>
          </w:tbl>
          <w:p w14:paraId="0FE18503" w14:textId="77777777" w:rsidR="00D128FB" w:rsidRPr="00631F8B" w:rsidRDefault="00D128FB" w:rsidP="006E2051"/>
        </w:tc>
      </w:tr>
      <w:tr w:rsidR="00D128FB" w:rsidRPr="00631F8B" w14:paraId="1732F4E9" w14:textId="77777777" w:rsidTr="00293472">
        <w:trPr>
          <w:trHeight w:val="1359"/>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135A182A" w14:textId="77777777"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6913F69" w14:textId="77777777" w:rsidTr="006E2051">
              <w:trPr>
                <w:tblHeader/>
                <w:tblCellSpacing w:w="0" w:type="dxa"/>
              </w:trPr>
              <w:tc>
                <w:tcPr>
                  <w:tcW w:w="360" w:type="dxa"/>
                  <w:hideMark/>
                </w:tcPr>
                <w:p w14:paraId="025DB4F0" w14:textId="77777777" w:rsidR="00D128FB" w:rsidRPr="00631F8B" w:rsidRDefault="00D128FB" w:rsidP="006E2051">
                  <w:r w:rsidRPr="00631F8B">
                    <w:t> </w:t>
                  </w:r>
                </w:p>
              </w:tc>
              <w:tc>
                <w:tcPr>
                  <w:tcW w:w="1500" w:type="dxa"/>
                  <w:hideMark/>
                </w:tcPr>
                <w:p w14:paraId="5FF31F12" w14:textId="77777777" w:rsidR="00D128FB" w:rsidRPr="00631F8B" w:rsidRDefault="00D128FB" w:rsidP="006E2051">
                  <w:r w:rsidRPr="00631F8B">
                    <w:t>Naam:</w:t>
                  </w:r>
                </w:p>
              </w:tc>
              <w:tc>
                <w:tcPr>
                  <w:tcW w:w="0" w:type="auto"/>
                  <w:hideMark/>
                </w:tcPr>
                <w:p w14:paraId="0CFBE51D" w14:textId="77777777" w:rsidR="00D128FB" w:rsidRPr="00631F8B" w:rsidRDefault="00D128FB" w:rsidP="006E2051"/>
              </w:tc>
            </w:tr>
            <w:tr w:rsidR="00D128FB" w:rsidRPr="00631F8B" w14:paraId="5A711ED3" w14:textId="77777777" w:rsidTr="006E2051">
              <w:trPr>
                <w:tblHeader/>
                <w:tblCellSpacing w:w="0" w:type="dxa"/>
              </w:trPr>
              <w:tc>
                <w:tcPr>
                  <w:tcW w:w="360" w:type="dxa"/>
                  <w:hideMark/>
                </w:tcPr>
                <w:p w14:paraId="7D3A699F" w14:textId="77777777" w:rsidR="00D128FB" w:rsidRPr="00631F8B" w:rsidRDefault="00D128FB" w:rsidP="006E2051">
                  <w:r w:rsidRPr="00631F8B">
                    <w:t> </w:t>
                  </w:r>
                </w:p>
              </w:tc>
              <w:tc>
                <w:tcPr>
                  <w:tcW w:w="1500" w:type="dxa"/>
                  <w:hideMark/>
                </w:tcPr>
                <w:p w14:paraId="44F2E7BB" w14:textId="77777777" w:rsidR="00D128FB" w:rsidRPr="00631F8B" w:rsidRDefault="00D128FB" w:rsidP="006E2051">
                  <w:r w:rsidRPr="00631F8B">
                    <w:t>Type:</w:t>
                  </w:r>
                </w:p>
              </w:tc>
              <w:tc>
                <w:tcPr>
                  <w:tcW w:w="0" w:type="auto"/>
                  <w:hideMark/>
                </w:tcPr>
                <w:p w14:paraId="35B0CB39" w14:textId="77777777" w:rsidR="00D128FB" w:rsidRPr="00631F8B" w:rsidRDefault="00D128FB" w:rsidP="006E2051">
                  <w:r w:rsidRPr="00631F8B">
                    <w:t>DateTime</w:t>
                  </w:r>
                </w:p>
              </w:tc>
            </w:tr>
            <w:tr w:rsidR="00D128FB" w:rsidRPr="00631F8B" w14:paraId="31EAA7D3" w14:textId="77777777" w:rsidTr="006E2051">
              <w:trPr>
                <w:tblHeader/>
                <w:tblCellSpacing w:w="0" w:type="dxa"/>
              </w:trPr>
              <w:tc>
                <w:tcPr>
                  <w:tcW w:w="360" w:type="dxa"/>
                  <w:hideMark/>
                </w:tcPr>
                <w:p w14:paraId="40B86BAE" w14:textId="77777777" w:rsidR="00D128FB" w:rsidRPr="00631F8B" w:rsidRDefault="00D128FB" w:rsidP="006E2051">
                  <w:r w:rsidRPr="00631F8B">
                    <w:t> </w:t>
                  </w:r>
                </w:p>
              </w:tc>
              <w:tc>
                <w:tcPr>
                  <w:tcW w:w="1500" w:type="dxa"/>
                  <w:hideMark/>
                </w:tcPr>
                <w:p w14:paraId="7E07C2AE" w14:textId="77777777" w:rsidR="00D128FB" w:rsidRPr="00631F8B" w:rsidRDefault="00D128FB" w:rsidP="006E2051">
                  <w:r w:rsidRPr="00631F8B">
                    <w:t>Definitie:</w:t>
                  </w:r>
                </w:p>
              </w:tc>
              <w:tc>
                <w:tcPr>
                  <w:tcW w:w="0" w:type="auto"/>
                  <w:hideMark/>
                </w:tcPr>
                <w:p w14:paraId="0AC49090" w14:textId="77777777" w:rsidR="00D128FB" w:rsidRPr="00631F8B" w:rsidRDefault="00D128FB" w:rsidP="006E2051">
                  <w:r w:rsidRPr="00631F8B">
                    <w:t xml:space="preserve">De datum die het einde van een levenscyclus van een data object aangeeft. </w:t>
                  </w:r>
                </w:p>
              </w:tc>
            </w:tr>
            <w:tr w:rsidR="00D128FB" w:rsidRPr="00631F8B" w14:paraId="1CA08994" w14:textId="77777777" w:rsidTr="006E2051">
              <w:trPr>
                <w:tblHeader/>
                <w:tblCellSpacing w:w="0" w:type="dxa"/>
              </w:trPr>
              <w:tc>
                <w:tcPr>
                  <w:tcW w:w="360" w:type="dxa"/>
                  <w:hideMark/>
                </w:tcPr>
                <w:p w14:paraId="12351662" w14:textId="77777777" w:rsidR="00D128FB" w:rsidRPr="00631F8B" w:rsidRDefault="00D128FB" w:rsidP="006E2051">
                  <w:r w:rsidRPr="00631F8B">
                    <w:t> </w:t>
                  </w:r>
                </w:p>
              </w:tc>
              <w:tc>
                <w:tcPr>
                  <w:tcW w:w="1500" w:type="dxa"/>
                  <w:hideMark/>
                </w:tcPr>
                <w:p w14:paraId="19A86114" w14:textId="77777777" w:rsidR="00D128FB" w:rsidRPr="00631F8B" w:rsidRDefault="00D128FB" w:rsidP="006E2051">
                  <w:r w:rsidRPr="00631F8B">
                    <w:t>Omschrijving:</w:t>
                  </w:r>
                </w:p>
              </w:tc>
              <w:tc>
                <w:tcPr>
                  <w:tcW w:w="0" w:type="auto"/>
                  <w:hideMark/>
                </w:tcPr>
                <w:p w14:paraId="6BA10DEF" w14:textId="77777777" w:rsidR="00D128FB" w:rsidRPr="00631F8B" w:rsidRDefault="00D128FB" w:rsidP="006E2051">
                  <w:r w:rsidRPr="00631F8B">
                    <w:t xml:space="preserve">Het moment vanaf wanneer het geen onderdeel meer is van de actuele registratie. Dit attribuut is afkomstig van INSPIRE maar wordt ook gebruikt in de IMKL-specieke objecten. Dit attribuut heeft DateTime als data type. </w:t>
                  </w:r>
                </w:p>
              </w:tc>
            </w:tr>
            <w:tr w:rsidR="00D128FB" w:rsidRPr="00631F8B" w14:paraId="5ED51366" w14:textId="77777777" w:rsidTr="006E2051">
              <w:trPr>
                <w:tblHeader/>
                <w:tblCellSpacing w:w="0" w:type="dxa"/>
              </w:trPr>
              <w:tc>
                <w:tcPr>
                  <w:tcW w:w="360" w:type="dxa"/>
                  <w:hideMark/>
                </w:tcPr>
                <w:p w14:paraId="55CAC111" w14:textId="77777777" w:rsidR="00D128FB" w:rsidRPr="00631F8B" w:rsidRDefault="00D128FB" w:rsidP="006E2051">
                  <w:r w:rsidRPr="00631F8B">
                    <w:t> </w:t>
                  </w:r>
                </w:p>
              </w:tc>
              <w:tc>
                <w:tcPr>
                  <w:tcW w:w="1500" w:type="dxa"/>
                  <w:hideMark/>
                </w:tcPr>
                <w:p w14:paraId="5E5D7BE5" w14:textId="77777777" w:rsidR="00D128FB" w:rsidRPr="00631F8B" w:rsidRDefault="00D128FB" w:rsidP="006E2051">
                  <w:r w:rsidRPr="00631F8B">
                    <w:t>Multipliciteit:</w:t>
                  </w:r>
                </w:p>
              </w:tc>
              <w:tc>
                <w:tcPr>
                  <w:tcW w:w="0" w:type="auto"/>
                  <w:hideMark/>
                </w:tcPr>
                <w:p w14:paraId="4366EE69" w14:textId="77777777" w:rsidR="00D128FB" w:rsidRPr="00631F8B" w:rsidRDefault="00D128FB" w:rsidP="006E2051">
                  <w:r w:rsidRPr="00631F8B">
                    <w:t>0..1</w:t>
                  </w:r>
                </w:p>
              </w:tc>
            </w:tr>
          </w:tbl>
          <w:p w14:paraId="2F56276B" w14:textId="77777777" w:rsidR="00D128FB" w:rsidRPr="00631F8B" w:rsidRDefault="00D128FB" w:rsidP="006E2051"/>
        </w:tc>
      </w:tr>
      <w:tr w:rsidR="00293472" w:rsidRPr="00631F8B" w14:paraId="71C8C4F6" w14:textId="77777777" w:rsidTr="00293472">
        <w:trPr>
          <w:trHeight w:val="386"/>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18EA5B99" w14:textId="77777777" w:rsidR="00293472" w:rsidRPr="00631F8B" w:rsidRDefault="00293472" w:rsidP="00293472">
            <w:pPr>
              <w:rPr>
                <w:b/>
                <w:bCs/>
              </w:rPr>
            </w:pPr>
            <w:r w:rsidRPr="00631F8B">
              <w:rPr>
                <w:b/>
                <w:bCs/>
              </w:rPr>
              <w:t>Constraint:</w:t>
            </w:r>
            <w:r>
              <w:rPr>
                <w:b/>
                <w:bCs/>
              </w:rPr>
              <w:t xml:space="preserve"> V</w:t>
            </w:r>
            <w:r w:rsidRPr="00293472">
              <w:rPr>
                <w:b/>
                <w:bCs/>
              </w:rPr>
              <w:t>ersieAttribuutNietToegestaan</w:t>
            </w:r>
          </w:p>
        </w:tc>
      </w:tr>
      <w:tr w:rsidR="00293472" w:rsidRPr="00631F8B" w14:paraId="5CF335C8" w14:textId="77777777" w:rsidTr="00293472">
        <w:trPr>
          <w:trHeight w:val="365"/>
          <w:tblCellSpacing w:w="0" w:type="dxa"/>
        </w:trPr>
        <w:tc>
          <w:tcPr>
            <w:tcW w:w="172" w:type="pct"/>
            <w:tcBorders>
              <w:top w:val="nil"/>
              <w:left w:val="outset" w:sz="6" w:space="0" w:color="auto"/>
              <w:bottom w:val="nil"/>
              <w:right w:val="nil"/>
            </w:tcBorders>
            <w:hideMark/>
          </w:tcPr>
          <w:p w14:paraId="3E38FD0A" w14:textId="77777777" w:rsidR="00293472" w:rsidRPr="00631F8B" w:rsidRDefault="00293472" w:rsidP="004A7136">
            <w:r w:rsidRPr="00631F8B">
              <w:t> </w:t>
            </w:r>
          </w:p>
        </w:tc>
        <w:tc>
          <w:tcPr>
            <w:tcW w:w="805" w:type="pct"/>
            <w:tcBorders>
              <w:top w:val="nil"/>
              <w:left w:val="nil"/>
              <w:bottom w:val="nil"/>
              <w:right w:val="nil"/>
            </w:tcBorders>
          </w:tcPr>
          <w:p w14:paraId="2B504339" w14:textId="77777777" w:rsidR="00293472" w:rsidRPr="00631F8B" w:rsidRDefault="00293472" w:rsidP="004A7136">
            <w:r w:rsidRPr="00631F8B">
              <w:t>Natuurlijke taal:</w:t>
            </w:r>
          </w:p>
        </w:tc>
        <w:tc>
          <w:tcPr>
            <w:tcW w:w="0" w:type="auto"/>
            <w:tcBorders>
              <w:top w:val="nil"/>
              <w:left w:val="nil"/>
              <w:bottom w:val="nil"/>
              <w:right w:val="nil"/>
            </w:tcBorders>
          </w:tcPr>
          <w:p w14:paraId="412FAC56" w14:textId="77777777" w:rsidR="00293472" w:rsidRPr="00631F8B" w:rsidRDefault="00293472" w:rsidP="004A7136">
            <w:r>
              <w:t>Het versie attribuut is niet toegestaan</w:t>
            </w:r>
          </w:p>
        </w:tc>
      </w:tr>
      <w:tr w:rsidR="00293472" w:rsidRPr="00074262" w14:paraId="605B378D" w14:textId="77777777" w:rsidTr="00293472">
        <w:trPr>
          <w:trHeight w:val="316"/>
          <w:tblCellSpacing w:w="0" w:type="dxa"/>
        </w:trPr>
        <w:tc>
          <w:tcPr>
            <w:tcW w:w="172" w:type="pct"/>
            <w:tcBorders>
              <w:top w:val="nil"/>
              <w:left w:val="outset" w:sz="6" w:space="0" w:color="auto"/>
              <w:bottom w:val="nil"/>
              <w:right w:val="nil"/>
            </w:tcBorders>
            <w:hideMark/>
          </w:tcPr>
          <w:p w14:paraId="796331FD" w14:textId="77777777" w:rsidR="00293472" w:rsidRPr="00631F8B" w:rsidRDefault="00293472" w:rsidP="004A7136"/>
        </w:tc>
        <w:tc>
          <w:tcPr>
            <w:tcW w:w="805" w:type="pct"/>
            <w:tcBorders>
              <w:top w:val="nil"/>
              <w:left w:val="nil"/>
              <w:bottom w:val="nil"/>
              <w:right w:val="nil"/>
            </w:tcBorders>
          </w:tcPr>
          <w:p w14:paraId="6D81AC2C" w14:textId="77777777" w:rsidR="00293472" w:rsidRPr="00631F8B" w:rsidRDefault="00293472" w:rsidP="004A7136">
            <w:r>
              <w:t>OCL:</w:t>
            </w:r>
          </w:p>
        </w:tc>
        <w:tc>
          <w:tcPr>
            <w:tcW w:w="0" w:type="auto"/>
            <w:tcBorders>
              <w:top w:val="nil"/>
              <w:left w:val="nil"/>
              <w:bottom w:val="nil"/>
              <w:right w:val="nil"/>
            </w:tcBorders>
          </w:tcPr>
          <w:p w14:paraId="22B6F82A" w14:textId="77777777" w:rsidR="00293472" w:rsidRPr="00074262" w:rsidRDefault="00293472" w:rsidP="004A7136">
            <w:pPr>
              <w:rPr>
                <w:lang w:val="en-GB"/>
              </w:rPr>
            </w:pPr>
            <w:r w:rsidRPr="00074262">
              <w:rPr>
                <w:lang w:val="en-GB"/>
              </w:rPr>
              <w:t>Inv: self.identificatie.NEN3610ID.versie -&gt; isEmpty()</w:t>
            </w:r>
          </w:p>
        </w:tc>
      </w:tr>
      <w:tr w:rsidR="00293472" w:rsidRPr="00074262" w14:paraId="0BDF5E99" w14:textId="77777777" w:rsidTr="0029347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266F0353" w14:textId="77777777" w:rsidR="00293472" w:rsidRPr="00074262" w:rsidRDefault="00293472" w:rsidP="006E2051">
            <w:pPr>
              <w:rPr>
                <w:b/>
                <w:bCs/>
                <w:lang w:val="en-GB"/>
              </w:rPr>
            </w:pPr>
          </w:p>
        </w:tc>
      </w:tr>
    </w:tbl>
    <w:p w14:paraId="133CC616" w14:textId="77777777" w:rsidR="00293472" w:rsidRPr="00293472" w:rsidRDefault="00D128FB" w:rsidP="00293472">
      <w:pPr>
        <w:pStyle w:val="Kop5"/>
      </w:pPr>
      <w:r w:rsidRPr="00631F8B">
        <w:rPr>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5208A14"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87FDCE" w14:textId="77777777" w:rsidR="00D128FB" w:rsidRPr="00631F8B" w:rsidRDefault="00D128FB" w:rsidP="006E2051">
            <w:pPr>
              <w:spacing w:line="225" w:lineRule="atLeast"/>
            </w:pPr>
            <w:r w:rsidRPr="00631F8B">
              <w:rPr>
                <w:b/>
                <w:bCs/>
              </w:rPr>
              <w:t>Kabelbed</w:t>
            </w:r>
          </w:p>
        </w:tc>
      </w:tr>
      <w:tr w:rsidR="00D128FB" w:rsidRPr="00631F8B" w14:paraId="6D9535E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D3BE6B5" w14:textId="77777777" w:rsidTr="006E2051">
              <w:trPr>
                <w:tblHeader/>
                <w:tblCellSpacing w:w="0" w:type="dxa"/>
              </w:trPr>
              <w:tc>
                <w:tcPr>
                  <w:tcW w:w="360" w:type="dxa"/>
                  <w:hideMark/>
                </w:tcPr>
                <w:p w14:paraId="4C5DC442" w14:textId="77777777" w:rsidR="00D128FB" w:rsidRPr="00631F8B" w:rsidRDefault="00D128FB" w:rsidP="006E2051">
                  <w:r w:rsidRPr="00631F8B">
                    <w:t> </w:t>
                  </w:r>
                </w:p>
              </w:tc>
              <w:tc>
                <w:tcPr>
                  <w:tcW w:w="1500" w:type="dxa"/>
                  <w:hideMark/>
                </w:tcPr>
                <w:p w14:paraId="443EEB26" w14:textId="77777777" w:rsidR="00D128FB" w:rsidRPr="00631F8B" w:rsidRDefault="00D128FB" w:rsidP="006E2051">
                  <w:r w:rsidRPr="00631F8B">
                    <w:t>Naam:</w:t>
                  </w:r>
                </w:p>
              </w:tc>
              <w:tc>
                <w:tcPr>
                  <w:tcW w:w="0" w:type="auto"/>
                  <w:hideMark/>
                </w:tcPr>
                <w:p w14:paraId="3CCFDC1C" w14:textId="77777777" w:rsidR="00D128FB" w:rsidRPr="00631F8B" w:rsidRDefault="00D128FB" w:rsidP="006E2051"/>
              </w:tc>
            </w:tr>
            <w:tr w:rsidR="00D128FB" w:rsidRPr="00631F8B" w14:paraId="5DD0A7E8" w14:textId="77777777" w:rsidTr="006E2051">
              <w:trPr>
                <w:tblHeader/>
                <w:tblCellSpacing w:w="0" w:type="dxa"/>
              </w:trPr>
              <w:tc>
                <w:tcPr>
                  <w:tcW w:w="360" w:type="dxa"/>
                  <w:hideMark/>
                </w:tcPr>
                <w:p w14:paraId="4E0E5AA3" w14:textId="77777777" w:rsidR="00D128FB" w:rsidRPr="00631F8B" w:rsidRDefault="00D128FB" w:rsidP="006E2051">
                  <w:r w:rsidRPr="00631F8B">
                    <w:t> </w:t>
                  </w:r>
                </w:p>
              </w:tc>
              <w:tc>
                <w:tcPr>
                  <w:tcW w:w="1500" w:type="dxa"/>
                  <w:hideMark/>
                </w:tcPr>
                <w:p w14:paraId="17B7F17D" w14:textId="77777777" w:rsidR="00D128FB" w:rsidRPr="00631F8B" w:rsidRDefault="00D128FB" w:rsidP="006E2051">
                  <w:r w:rsidRPr="00631F8B">
                    <w:t>Definitie:</w:t>
                  </w:r>
                </w:p>
              </w:tc>
              <w:tc>
                <w:tcPr>
                  <w:tcW w:w="0" w:type="auto"/>
                  <w:hideMark/>
                </w:tcPr>
                <w:p w14:paraId="06B80CD3" w14:textId="77777777" w:rsidR="00D128FB" w:rsidRPr="00631F8B" w:rsidRDefault="00D128FB" w:rsidP="006E2051">
                  <w:r w:rsidRPr="00631F8B">
                    <w:t xml:space="preserve">Kabelbed of Geul: Ruimtebeslag dat door een gemeenschappelijk tracé van één of meer kabels, buizen, HDPE- en/of mantelbuizen – die toebehoren aan één netbeheerder - wordt gevormd. </w:t>
                  </w:r>
                </w:p>
              </w:tc>
            </w:tr>
            <w:tr w:rsidR="00D128FB" w:rsidRPr="00631F8B" w14:paraId="743BEB02" w14:textId="77777777" w:rsidTr="006E2051">
              <w:trPr>
                <w:tblHeader/>
                <w:tblCellSpacing w:w="0" w:type="dxa"/>
              </w:trPr>
              <w:tc>
                <w:tcPr>
                  <w:tcW w:w="360" w:type="dxa"/>
                  <w:hideMark/>
                </w:tcPr>
                <w:p w14:paraId="28C66465" w14:textId="77777777" w:rsidR="00D128FB" w:rsidRPr="00631F8B" w:rsidRDefault="00D128FB" w:rsidP="006E2051">
                  <w:r w:rsidRPr="00631F8B">
                    <w:t> </w:t>
                  </w:r>
                </w:p>
              </w:tc>
              <w:tc>
                <w:tcPr>
                  <w:tcW w:w="1500" w:type="dxa"/>
                  <w:hideMark/>
                </w:tcPr>
                <w:p w14:paraId="5E064CDC" w14:textId="77777777" w:rsidR="00D128FB" w:rsidRPr="00631F8B" w:rsidRDefault="00D128FB" w:rsidP="006E2051">
                  <w:r w:rsidRPr="00631F8B">
                    <w:t>Subtype van:</w:t>
                  </w:r>
                </w:p>
              </w:tc>
              <w:tc>
                <w:tcPr>
                  <w:tcW w:w="0" w:type="auto"/>
                  <w:hideMark/>
                </w:tcPr>
                <w:p w14:paraId="32BF696B" w14:textId="77777777" w:rsidR="00D128FB" w:rsidRPr="00631F8B" w:rsidRDefault="00D128FB" w:rsidP="006E2051">
                  <w:r w:rsidRPr="00631F8B">
                    <w:t>Duct</w:t>
                  </w:r>
                </w:p>
              </w:tc>
            </w:tr>
            <w:tr w:rsidR="00D128FB" w:rsidRPr="00631F8B" w14:paraId="11D507DA" w14:textId="77777777" w:rsidTr="006E2051">
              <w:trPr>
                <w:tblHeader/>
                <w:tblCellSpacing w:w="0" w:type="dxa"/>
              </w:trPr>
              <w:tc>
                <w:tcPr>
                  <w:tcW w:w="360" w:type="dxa"/>
                  <w:hideMark/>
                </w:tcPr>
                <w:p w14:paraId="39B3B452" w14:textId="77777777" w:rsidR="00D128FB" w:rsidRPr="00631F8B" w:rsidRDefault="00D128FB" w:rsidP="006E2051">
                  <w:r w:rsidRPr="00631F8B">
                    <w:t> </w:t>
                  </w:r>
                </w:p>
              </w:tc>
              <w:tc>
                <w:tcPr>
                  <w:tcW w:w="1500" w:type="dxa"/>
                  <w:hideMark/>
                </w:tcPr>
                <w:p w14:paraId="3E198CB9" w14:textId="77777777" w:rsidR="00D128FB" w:rsidRPr="00631F8B" w:rsidRDefault="00D128FB" w:rsidP="006E2051">
                  <w:r w:rsidRPr="00631F8B">
                    <w:t>Omschrijving:</w:t>
                  </w:r>
                </w:p>
              </w:tc>
              <w:tc>
                <w:tcPr>
                  <w:tcW w:w="0" w:type="auto"/>
                  <w:hideMark/>
                </w:tcPr>
                <w:p w14:paraId="7538745D" w14:textId="77777777" w:rsidR="00D128FB" w:rsidRPr="00631F8B" w:rsidRDefault="00D128FB" w:rsidP="006E2051">
                  <w:r w:rsidRPr="00631F8B">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D128FB" w:rsidRPr="00631F8B" w14:paraId="71F871AC" w14:textId="77777777" w:rsidTr="006E2051">
              <w:trPr>
                <w:tblHeader/>
                <w:tblCellSpacing w:w="0" w:type="dxa"/>
              </w:trPr>
              <w:tc>
                <w:tcPr>
                  <w:tcW w:w="360" w:type="dxa"/>
                  <w:hideMark/>
                </w:tcPr>
                <w:p w14:paraId="349AF79C" w14:textId="77777777" w:rsidR="00D128FB" w:rsidRPr="00631F8B" w:rsidRDefault="00D128FB" w:rsidP="006E2051">
                  <w:r w:rsidRPr="00631F8B">
                    <w:t> </w:t>
                  </w:r>
                </w:p>
              </w:tc>
              <w:tc>
                <w:tcPr>
                  <w:tcW w:w="1500" w:type="dxa"/>
                  <w:hideMark/>
                </w:tcPr>
                <w:p w14:paraId="3819E51A" w14:textId="77777777" w:rsidR="00D128FB" w:rsidRPr="00631F8B" w:rsidRDefault="00D128FB" w:rsidP="006E2051">
                  <w:r w:rsidRPr="00631F8B">
                    <w:t>Stereotypes:</w:t>
                  </w:r>
                </w:p>
              </w:tc>
              <w:tc>
                <w:tcPr>
                  <w:tcW w:w="0" w:type="auto"/>
                  <w:hideMark/>
                </w:tcPr>
                <w:p w14:paraId="5476F095" w14:textId="77777777" w:rsidR="00D128FB" w:rsidRPr="00631F8B" w:rsidRDefault="00D128FB" w:rsidP="006E2051">
                  <w:r w:rsidRPr="00631F8B">
                    <w:t>«featureType»</w:t>
                  </w:r>
                </w:p>
              </w:tc>
            </w:tr>
          </w:tbl>
          <w:p w14:paraId="632DC2C0" w14:textId="77777777" w:rsidR="00D128FB" w:rsidRPr="00631F8B" w:rsidRDefault="00D128FB" w:rsidP="006E2051"/>
        </w:tc>
      </w:tr>
    </w:tbl>
    <w:p w14:paraId="104216A5" w14:textId="77777777" w:rsidR="00D128FB" w:rsidRPr="00631F8B" w:rsidRDefault="00D128FB" w:rsidP="00D128FB">
      <w:pPr>
        <w:pStyle w:val="Kop5"/>
        <w:rPr>
          <w:sz w:val="16"/>
          <w:szCs w:val="16"/>
        </w:rPr>
      </w:pPr>
      <w:r w:rsidRPr="00631F8B">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0382033"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6B7A1A" w14:textId="77777777" w:rsidR="00D128FB" w:rsidRPr="00631F8B" w:rsidRDefault="00D128FB" w:rsidP="006E2051">
            <w:pPr>
              <w:spacing w:line="225" w:lineRule="atLeast"/>
            </w:pPr>
            <w:r w:rsidRPr="00631F8B">
              <w:rPr>
                <w:b/>
                <w:bCs/>
              </w:rPr>
              <w:t xml:space="preserve">KabelEnLeidingContainer (abstract) </w:t>
            </w:r>
          </w:p>
        </w:tc>
      </w:tr>
      <w:tr w:rsidR="00D128FB" w:rsidRPr="00631F8B" w14:paraId="73119A0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BDD91F4" w14:textId="77777777" w:rsidTr="006E2051">
              <w:trPr>
                <w:tblHeader/>
                <w:tblCellSpacing w:w="0" w:type="dxa"/>
              </w:trPr>
              <w:tc>
                <w:tcPr>
                  <w:tcW w:w="360" w:type="dxa"/>
                  <w:hideMark/>
                </w:tcPr>
                <w:p w14:paraId="0437F576" w14:textId="77777777" w:rsidR="00D128FB" w:rsidRPr="00631F8B" w:rsidRDefault="00D128FB" w:rsidP="006E2051">
                  <w:r w:rsidRPr="00631F8B">
                    <w:t> </w:t>
                  </w:r>
                </w:p>
              </w:tc>
              <w:tc>
                <w:tcPr>
                  <w:tcW w:w="1500" w:type="dxa"/>
                  <w:hideMark/>
                </w:tcPr>
                <w:p w14:paraId="71D0546E" w14:textId="77777777" w:rsidR="00D128FB" w:rsidRPr="00631F8B" w:rsidRDefault="00D128FB" w:rsidP="006E2051">
                  <w:r w:rsidRPr="00631F8B">
                    <w:t>Naam:</w:t>
                  </w:r>
                </w:p>
              </w:tc>
              <w:tc>
                <w:tcPr>
                  <w:tcW w:w="0" w:type="auto"/>
                  <w:hideMark/>
                </w:tcPr>
                <w:p w14:paraId="604400BF" w14:textId="77777777" w:rsidR="00D128FB" w:rsidRPr="00631F8B" w:rsidRDefault="00D128FB" w:rsidP="006E2051"/>
              </w:tc>
            </w:tr>
            <w:tr w:rsidR="00D128FB" w:rsidRPr="00631F8B" w14:paraId="4B831CB0" w14:textId="77777777" w:rsidTr="006E2051">
              <w:trPr>
                <w:tblHeader/>
                <w:tblCellSpacing w:w="0" w:type="dxa"/>
              </w:trPr>
              <w:tc>
                <w:tcPr>
                  <w:tcW w:w="360" w:type="dxa"/>
                  <w:hideMark/>
                </w:tcPr>
                <w:p w14:paraId="6E350D10" w14:textId="77777777" w:rsidR="00D128FB" w:rsidRPr="00631F8B" w:rsidRDefault="00D128FB" w:rsidP="006E2051">
                  <w:r w:rsidRPr="00631F8B">
                    <w:t> </w:t>
                  </w:r>
                </w:p>
              </w:tc>
              <w:tc>
                <w:tcPr>
                  <w:tcW w:w="1500" w:type="dxa"/>
                  <w:hideMark/>
                </w:tcPr>
                <w:p w14:paraId="04430D56" w14:textId="77777777" w:rsidR="00D128FB" w:rsidRPr="00631F8B" w:rsidRDefault="00D128FB" w:rsidP="006E2051">
                  <w:r w:rsidRPr="00631F8B">
                    <w:t>Definitie:</w:t>
                  </w:r>
                </w:p>
              </w:tc>
              <w:tc>
                <w:tcPr>
                  <w:tcW w:w="0" w:type="auto"/>
                  <w:hideMark/>
                </w:tcPr>
                <w:p w14:paraId="1B634CB9" w14:textId="77777777" w:rsidR="00D128FB" w:rsidRPr="00631F8B" w:rsidRDefault="00D128FB" w:rsidP="006E2051">
                  <w:r w:rsidRPr="00631F8B">
                    <w:t xml:space="preserve">Abstract data object dat de gemeenschappelijke attributen en associaties bevat voor alle kabel- en leidingcontainer objecten. </w:t>
                  </w:r>
                </w:p>
              </w:tc>
            </w:tr>
            <w:tr w:rsidR="00D128FB" w:rsidRPr="00631F8B" w14:paraId="3DED6E17" w14:textId="77777777" w:rsidTr="006E2051">
              <w:trPr>
                <w:tblHeader/>
                <w:tblCellSpacing w:w="0" w:type="dxa"/>
              </w:trPr>
              <w:tc>
                <w:tcPr>
                  <w:tcW w:w="360" w:type="dxa"/>
                  <w:hideMark/>
                </w:tcPr>
                <w:p w14:paraId="7FF070B6" w14:textId="77777777" w:rsidR="00D128FB" w:rsidRPr="00631F8B" w:rsidRDefault="00D128FB" w:rsidP="006E2051">
                  <w:r w:rsidRPr="00631F8B">
                    <w:t> </w:t>
                  </w:r>
                </w:p>
              </w:tc>
              <w:tc>
                <w:tcPr>
                  <w:tcW w:w="1500" w:type="dxa"/>
                  <w:hideMark/>
                </w:tcPr>
                <w:p w14:paraId="46210215" w14:textId="77777777" w:rsidR="00D128FB" w:rsidRPr="00631F8B" w:rsidRDefault="00D128FB" w:rsidP="006E2051">
                  <w:r w:rsidRPr="00631F8B">
                    <w:t>Subtype van:</w:t>
                  </w:r>
                </w:p>
              </w:tc>
              <w:tc>
                <w:tcPr>
                  <w:tcW w:w="0" w:type="auto"/>
                  <w:hideMark/>
                </w:tcPr>
                <w:p w14:paraId="7B59C527" w14:textId="77777777" w:rsidR="00D128FB" w:rsidRPr="00631F8B" w:rsidRDefault="00D128FB" w:rsidP="006E2051">
                  <w:r w:rsidRPr="00631F8B">
                    <w:t>Label</w:t>
                  </w:r>
                </w:p>
              </w:tc>
            </w:tr>
            <w:tr w:rsidR="00D128FB" w:rsidRPr="00631F8B" w14:paraId="201A2EE9" w14:textId="77777777" w:rsidTr="006E2051">
              <w:trPr>
                <w:tblHeader/>
                <w:tblCellSpacing w:w="0" w:type="dxa"/>
              </w:trPr>
              <w:tc>
                <w:tcPr>
                  <w:tcW w:w="360" w:type="dxa"/>
                  <w:hideMark/>
                </w:tcPr>
                <w:p w14:paraId="58A54B2F" w14:textId="77777777" w:rsidR="00D128FB" w:rsidRPr="00631F8B" w:rsidRDefault="00D128FB" w:rsidP="006E2051">
                  <w:r w:rsidRPr="00631F8B">
                    <w:t> </w:t>
                  </w:r>
                </w:p>
              </w:tc>
              <w:tc>
                <w:tcPr>
                  <w:tcW w:w="1500" w:type="dxa"/>
                  <w:hideMark/>
                </w:tcPr>
                <w:p w14:paraId="58423A51" w14:textId="77777777" w:rsidR="00D128FB" w:rsidRPr="00631F8B" w:rsidRDefault="00D128FB" w:rsidP="006E2051">
                  <w:r w:rsidRPr="00631F8B">
                    <w:t>Omschrijving:</w:t>
                  </w:r>
                </w:p>
              </w:tc>
              <w:tc>
                <w:tcPr>
                  <w:tcW w:w="0" w:type="auto"/>
                  <w:hideMark/>
                </w:tcPr>
                <w:p w14:paraId="7FC41302" w14:textId="77777777" w:rsidR="00D128FB" w:rsidRPr="00631F8B" w:rsidRDefault="00D128FB" w:rsidP="006E2051">
                  <w:r w:rsidRPr="00631F8B">
                    <w:t xml:space="preserve">Optioneel kan er als extrageometrie een vlak worden toegevoegd maar alleen als er grote diameters of breedtes zijn. De netbeheerder bepaalt zelf wanneer dat functioneel is. </w:t>
                  </w:r>
                </w:p>
              </w:tc>
            </w:tr>
            <w:tr w:rsidR="00D128FB" w:rsidRPr="00631F8B" w14:paraId="6945185A" w14:textId="77777777" w:rsidTr="006E2051">
              <w:trPr>
                <w:tblHeader/>
                <w:tblCellSpacing w:w="0" w:type="dxa"/>
              </w:trPr>
              <w:tc>
                <w:tcPr>
                  <w:tcW w:w="360" w:type="dxa"/>
                  <w:hideMark/>
                </w:tcPr>
                <w:p w14:paraId="27866BCD" w14:textId="77777777" w:rsidR="00D128FB" w:rsidRPr="00631F8B" w:rsidRDefault="00D128FB" w:rsidP="006E2051">
                  <w:r w:rsidRPr="00631F8B">
                    <w:t> </w:t>
                  </w:r>
                </w:p>
              </w:tc>
              <w:tc>
                <w:tcPr>
                  <w:tcW w:w="1500" w:type="dxa"/>
                  <w:hideMark/>
                </w:tcPr>
                <w:p w14:paraId="6AE25210" w14:textId="77777777" w:rsidR="00D128FB" w:rsidRPr="00631F8B" w:rsidRDefault="00D128FB" w:rsidP="006E2051">
                  <w:r w:rsidRPr="00631F8B">
                    <w:t>Stereotypes:</w:t>
                  </w:r>
                </w:p>
              </w:tc>
              <w:tc>
                <w:tcPr>
                  <w:tcW w:w="0" w:type="auto"/>
                  <w:hideMark/>
                </w:tcPr>
                <w:p w14:paraId="077331AB" w14:textId="77777777" w:rsidR="00D128FB" w:rsidRPr="00631F8B" w:rsidRDefault="00D128FB" w:rsidP="006E2051">
                  <w:r w:rsidRPr="00631F8B">
                    <w:t>«featureType»</w:t>
                  </w:r>
                </w:p>
              </w:tc>
            </w:tr>
          </w:tbl>
          <w:p w14:paraId="1AC42D7B" w14:textId="77777777" w:rsidR="00D128FB" w:rsidRPr="00631F8B" w:rsidRDefault="00D128FB" w:rsidP="006E2051"/>
        </w:tc>
      </w:tr>
      <w:tr w:rsidR="00D128FB" w:rsidRPr="00631F8B" w14:paraId="3A45806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4EF04A" w14:textId="77777777" w:rsidR="00D128FB" w:rsidRPr="00631F8B" w:rsidRDefault="00D128FB" w:rsidP="006E2051">
            <w:r w:rsidRPr="00631F8B">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50763E5" w14:textId="77777777" w:rsidTr="006E2051">
              <w:trPr>
                <w:tblHeader/>
                <w:tblCellSpacing w:w="0" w:type="dxa"/>
              </w:trPr>
              <w:tc>
                <w:tcPr>
                  <w:tcW w:w="360" w:type="dxa"/>
                  <w:hideMark/>
                </w:tcPr>
                <w:p w14:paraId="4064F02B" w14:textId="77777777" w:rsidR="00D128FB" w:rsidRPr="00631F8B" w:rsidRDefault="00D128FB" w:rsidP="006E2051">
                  <w:r w:rsidRPr="00631F8B">
                    <w:lastRenderedPageBreak/>
                    <w:t> </w:t>
                  </w:r>
                </w:p>
              </w:tc>
              <w:tc>
                <w:tcPr>
                  <w:tcW w:w="1500" w:type="dxa"/>
                  <w:hideMark/>
                </w:tcPr>
                <w:p w14:paraId="7B5E7EAE" w14:textId="77777777" w:rsidR="00D128FB" w:rsidRPr="00631F8B" w:rsidRDefault="00D128FB" w:rsidP="006E2051">
                  <w:r w:rsidRPr="00631F8B">
                    <w:t>Naam:</w:t>
                  </w:r>
                </w:p>
              </w:tc>
              <w:tc>
                <w:tcPr>
                  <w:tcW w:w="0" w:type="auto"/>
                  <w:hideMark/>
                </w:tcPr>
                <w:p w14:paraId="732EC9FA" w14:textId="77777777" w:rsidR="00D128FB" w:rsidRPr="00631F8B" w:rsidRDefault="00D128FB" w:rsidP="006E2051"/>
              </w:tc>
            </w:tr>
            <w:tr w:rsidR="00D128FB" w:rsidRPr="00631F8B" w14:paraId="5F1464FB" w14:textId="77777777" w:rsidTr="006E2051">
              <w:trPr>
                <w:tblHeader/>
                <w:tblCellSpacing w:w="0" w:type="dxa"/>
              </w:trPr>
              <w:tc>
                <w:tcPr>
                  <w:tcW w:w="360" w:type="dxa"/>
                  <w:hideMark/>
                </w:tcPr>
                <w:p w14:paraId="67902D91" w14:textId="77777777" w:rsidR="00D128FB" w:rsidRPr="00631F8B" w:rsidRDefault="00D128FB" w:rsidP="006E2051">
                  <w:r w:rsidRPr="00631F8B">
                    <w:t> </w:t>
                  </w:r>
                </w:p>
              </w:tc>
              <w:tc>
                <w:tcPr>
                  <w:tcW w:w="1500" w:type="dxa"/>
                  <w:hideMark/>
                </w:tcPr>
                <w:p w14:paraId="21310AAA" w14:textId="77777777" w:rsidR="00D128FB" w:rsidRPr="00631F8B" w:rsidRDefault="00D128FB" w:rsidP="006E2051">
                  <w:r w:rsidRPr="00631F8B">
                    <w:t>Type:</w:t>
                  </w:r>
                </w:p>
              </w:tc>
              <w:tc>
                <w:tcPr>
                  <w:tcW w:w="0" w:type="auto"/>
                  <w:hideMark/>
                </w:tcPr>
                <w:p w14:paraId="7172E051" w14:textId="77777777" w:rsidR="00D128FB" w:rsidRPr="00631F8B" w:rsidRDefault="00D128FB" w:rsidP="006E2051">
                  <w:r w:rsidRPr="00631F8B">
                    <w:t>Boolean</w:t>
                  </w:r>
                </w:p>
              </w:tc>
            </w:tr>
            <w:tr w:rsidR="00D128FB" w:rsidRPr="00631F8B" w14:paraId="4D4A16A0" w14:textId="77777777" w:rsidTr="006E2051">
              <w:trPr>
                <w:tblHeader/>
                <w:tblCellSpacing w:w="0" w:type="dxa"/>
              </w:trPr>
              <w:tc>
                <w:tcPr>
                  <w:tcW w:w="360" w:type="dxa"/>
                  <w:hideMark/>
                </w:tcPr>
                <w:p w14:paraId="2C72DE35" w14:textId="77777777" w:rsidR="00D128FB" w:rsidRPr="00631F8B" w:rsidRDefault="00D128FB" w:rsidP="006E2051">
                  <w:r w:rsidRPr="00631F8B">
                    <w:t> </w:t>
                  </w:r>
                </w:p>
              </w:tc>
              <w:tc>
                <w:tcPr>
                  <w:tcW w:w="1500" w:type="dxa"/>
                  <w:hideMark/>
                </w:tcPr>
                <w:p w14:paraId="4DC355BE" w14:textId="77777777" w:rsidR="00D128FB" w:rsidRPr="00631F8B" w:rsidRDefault="00D128FB" w:rsidP="006E2051">
                  <w:r w:rsidRPr="00631F8B">
                    <w:t>Definitie:</w:t>
                  </w:r>
                </w:p>
              </w:tc>
              <w:tc>
                <w:tcPr>
                  <w:tcW w:w="0" w:type="auto"/>
                  <w:hideMark/>
                </w:tcPr>
                <w:p w14:paraId="59BD4698" w14:textId="77777777" w:rsidR="00D128FB" w:rsidRPr="00631F8B" w:rsidRDefault="00D128FB" w:rsidP="006E2051">
                  <w:r w:rsidRPr="00631F8B">
                    <w:t xml:space="preserve">Aangegeven wordt of het leidingelement bovengronds vanaf het maaiveld zichtbaar is. </w:t>
                  </w:r>
                </w:p>
              </w:tc>
            </w:tr>
            <w:tr w:rsidR="00D128FB" w:rsidRPr="00631F8B" w14:paraId="74AE9B36" w14:textId="77777777" w:rsidTr="006E2051">
              <w:trPr>
                <w:tblHeader/>
                <w:tblCellSpacing w:w="0" w:type="dxa"/>
              </w:trPr>
              <w:tc>
                <w:tcPr>
                  <w:tcW w:w="360" w:type="dxa"/>
                  <w:hideMark/>
                </w:tcPr>
                <w:p w14:paraId="2E52D710" w14:textId="77777777" w:rsidR="00D128FB" w:rsidRPr="00631F8B" w:rsidRDefault="00D128FB" w:rsidP="006E2051">
                  <w:r w:rsidRPr="00631F8B">
                    <w:t> </w:t>
                  </w:r>
                </w:p>
              </w:tc>
              <w:tc>
                <w:tcPr>
                  <w:tcW w:w="1500" w:type="dxa"/>
                  <w:hideMark/>
                </w:tcPr>
                <w:p w14:paraId="3B11399C" w14:textId="77777777" w:rsidR="00D128FB" w:rsidRPr="00631F8B" w:rsidRDefault="00D128FB" w:rsidP="006E2051">
                  <w:r w:rsidRPr="00631F8B">
                    <w:t>Multipliciteit:</w:t>
                  </w:r>
                </w:p>
              </w:tc>
              <w:tc>
                <w:tcPr>
                  <w:tcW w:w="0" w:type="auto"/>
                  <w:hideMark/>
                </w:tcPr>
                <w:p w14:paraId="1EDBE360" w14:textId="77777777" w:rsidR="00D128FB" w:rsidRPr="00631F8B" w:rsidRDefault="00D128FB" w:rsidP="006E2051">
                  <w:r w:rsidRPr="00631F8B">
                    <w:t>0..1</w:t>
                  </w:r>
                </w:p>
              </w:tc>
            </w:tr>
          </w:tbl>
          <w:p w14:paraId="69854F71" w14:textId="77777777" w:rsidR="00D128FB" w:rsidRPr="00631F8B" w:rsidRDefault="00D128FB" w:rsidP="006E2051"/>
        </w:tc>
      </w:tr>
      <w:tr w:rsidR="00D128FB" w:rsidRPr="00631F8B" w14:paraId="418C454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B23BE" w14:textId="77777777" w:rsidR="00D128FB" w:rsidRPr="00631F8B" w:rsidRDefault="00D128FB" w:rsidP="006E2051">
            <w:r w:rsidRPr="00631F8B">
              <w:rPr>
                <w:b/>
                <w:bCs/>
              </w:rPr>
              <w:lastRenderedPageBreak/>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79AC578" w14:textId="77777777" w:rsidTr="006E2051">
              <w:trPr>
                <w:tblHeader/>
                <w:tblCellSpacing w:w="0" w:type="dxa"/>
              </w:trPr>
              <w:tc>
                <w:tcPr>
                  <w:tcW w:w="360" w:type="dxa"/>
                  <w:hideMark/>
                </w:tcPr>
                <w:p w14:paraId="1E76F855" w14:textId="77777777" w:rsidR="00D128FB" w:rsidRPr="00631F8B" w:rsidRDefault="00D128FB" w:rsidP="006E2051">
                  <w:r w:rsidRPr="00631F8B">
                    <w:t> </w:t>
                  </w:r>
                </w:p>
              </w:tc>
              <w:tc>
                <w:tcPr>
                  <w:tcW w:w="1500" w:type="dxa"/>
                  <w:hideMark/>
                </w:tcPr>
                <w:p w14:paraId="55219338" w14:textId="77777777" w:rsidR="00D128FB" w:rsidRPr="00631F8B" w:rsidRDefault="00D128FB" w:rsidP="006E2051">
                  <w:r w:rsidRPr="00631F8B">
                    <w:t>Naam:</w:t>
                  </w:r>
                </w:p>
              </w:tc>
              <w:tc>
                <w:tcPr>
                  <w:tcW w:w="0" w:type="auto"/>
                  <w:hideMark/>
                </w:tcPr>
                <w:p w14:paraId="0419A9FB" w14:textId="77777777" w:rsidR="00D128FB" w:rsidRPr="00631F8B" w:rsidRDefault="00D128FB" w:rsidP="006E2051"/>
              </w:tc>
            </w:tr>
            <w:tr w:rsidR="00D128FB" w:rsidRPr="00631F8B" w14:paraId="4CEB1F87" w14:textId="77777777" w:rsidTr="006E2051">
              <w:trPr>
                <w:tblHeader/>
                <w:tblCellSpacing w:w="0" w:type="dxa"/>
              </w:trPr>
              <w:tc>
                <w:tcPr>
                  <w:tcW w:w="360" w:type="dxa"/>
                  <w:hideMark/>
                </w:tcPr>
                <w:p w14:paraId="37966AC8" w14:textId="77777777" w:rsidR="00D128FB" w:rsidRPr="00631F8B" w:rsidRDefault="00D128FB" w:rsidP="006E2051">
                  <w:r w:rsidRPr="00631F8B">
                    <w:t> </w:t>
                  </w:r>
                </w:p>
              </w:tc>
              <w:tc>
                <w:tcPr>
                  <w:tcW w:w="1500" w:type="dxa"/>
                  <w:hideMark/>
                </w:tcPr>
                <w:p w14:paraId="208B3A7F" w14:textId="77777777" w:rsidR="00D128FB" w:rsidRPr="00631F8B" w:rsidRDefault="00D128FB" w:rsidP="006E2051">
                  <w:r w:rsidRPr="00631F8B">
                    <w:t>Type:</w:t>
                  </w:r>
                </w:p>
              </w:tc>
              <w:tc>
                <w:tcPr>
                  <w:tcW w:w="0" w:type="auto"/>
                  <w:hideMark/>
                </w:tcPr>
                <w:p w14:paraId="184FEAB0" w14:textId="77777777" w:rsidR="00D128FB" w:rsidRPr="00631F8B" w:rsidRDefault="00D128FB" w:rsidP="006E2051">
                  <w:r w:rsidRPr="00631F8B">
                    <w:t>NauwkeurigheidXYvalue</w:t>
                  </w:r>
                </w:p>
              </w:tc>
            </w:tr>
            <w:tr w:rsidR="00D128FB" w:rsidRPr="00631F8B" w14:paraId="52F00320" w14:textId="77777777" w:rsidTr="006E2051">
              <w:trPr>
                <w:tblHeader/>
                <w:tblCellSpacing w:w="0" w:type="dxa"/>
              </w:trPr>
              <w:tc>
                <w:tcPr>
                  <w:tcW w:w="360" w:type="dxa"/>
                  <w:hideMark/>
                </w:tcPr>
                <w:p w14:paraId="732563B8" w14:textId="77777777" w:rsidR="00D128FB" w:rsidRPr="00631F8B" w:rsidRDefault="00D128FB" w:rsidP="006E2051">
                  <w:r w:rsidRPr="00631F8B">
                    <w:t> </w:t>
                  </w:r>
                </w:p>
              </w:tc>
              <w:tc>
                <w:tcPr>
                  <w:tcW w:w="1500" w:type="dxa"/>
                  <w:hideMark/>
                </w:tcPr>
                <w:p w14:paraId="7C6F7656" w14:textId="77777777" w:rsidR="00D128FB" w:rsidRPr="00631F8B" w:rsidRDefault="00D128FB" w:rsidP="006E2051">
                  <w:r w:rsidRPr="00631F8B">
                    <w:t>Definitie:</w:t>
                  </w:r>
                </w:p>
              </w:tc>
              <w:tc>
                <w:tcPr>
                  <w:tcW w:w="0" w:type="auto"/>
                  <w:hideMark/>
                </w:tcPr>
                <w:p w14:paraId="5B1BC20B" w14:textId="77777777"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14:paraId="4F6CB22A" w14:textId="77777777" w:rsidTr="006E2051">
              <w:trPr>
                <w:tblHeader/>
                <w:tblCellSpacing w:w="0" w:type="dxa"/>
              </w:trPr>
              <w:tc>
                <w:tcPr>
                  <w:tcW w:w="360" w:type="dxa"/>
                  <w:hideMark/>
                </w:tcPr>
                <w:p w14:paraId="5CB4C860" w14:textId="77777777" w:rsidR="00D128FB" w:rsidRPr="00631F8B" w:rsidRDefault="00D128FB" w:rsidP="006E2051">
                  <w:r w:rsidRPr="00631F8B">
                    <w:t> </w:t>
                  </w:r>
                </w:p>
              </w:tc>
              <w:tc>
                <w:tcPr>
                  <w:tcW w:w="1500" w:type="dxa"/>
                  <w:hideMark/>
                </w:tcPr>
                <w:p w14:paraId="1E77FE58" w14:textId="77777777" w:rsidR="00D128FB" w:rsidRPr="00631F8B" w:rsidRDefault="00D128FB" w:rsidP="006E2051">
                  <w:r w:rsidRPr="00631F8B">
                    <w:t>Omschrijving:</w:t>
                  </w:r>
                </w:p>
              </w:tc>
              <w:tc>
                <w:tcPr>
                  <w:tcW w:w="0" w:type="auto"/>
                  <w:hideMark/>
                </w:tcPr>
                <w:p w14:paraId="7C6525EB" w14:textId="77777777" w:rsidR="00D128FB" w:rsidRPr="00631F8B" w:rsidRDefault="00D128FB" w:rsidP="006E2051">
                  <w:r w:rsidRPr="00631F8B">
                    <w:t xml:space="preserve">De WION nauwkeurigheid is minimaal +/- 1 meter. </w:t>
                  </w:r>
                </w:p>
              </w:tc>
            </w:tr>
            <w:tr w:rsidR="00D128FB" w:rsidRPr="00631F8B" w14:paraId="27751325" w14:textId="77777777" w:rsidTr="006E2051">
              <w:trPr>
                <w:tblHeader/>
                <w:tblCellSpacing w:w="0" w:type="dxa"/>
              </w:trPr>
              <w:tc>
                <w:tcPr>
                  <w:tcW w:w="360" w:type="dxa"/>
                  <w:hideMark/>
                </w:tcPr>
                <w:p w14:paraId="17FBD099" w14:textId="77777777" w:rsidR="00D128FB" w:rsidRPr="00631F8B" w:rsidRDefault="00D128FB" w:rsidP="006E2051">
                  <w:r w:rsidRPr="00631F8B">
                    <w:t> </w:t>
                  </w:r>
                </w:p>
              </w:tc>
              <w:tc>
                <w:tcPr>
                  <w:tcW w:w="1500" w:type="dxa"/>
                  <w:hideMark/>
                </w:tcPr>
                <w:p w14:paraId="327E412B" w14:textId="77777777" w:rsidR="00D128FB" w:rsidRPr="00631F8B" w:rsidRDefault="00D128FB" w:rsidP="006E2051">
                  <w:r w:rsidRPr="00631F8B">
                    <w:t>Multipliciteit:</w:t>
                  </w:r>
                </w:p>
              </w:tc>
              <w:tc>
                <w:tcPr>
                  <w:tcW w:w="0" w:type="auto"/>
                  <w:hideMark/>
                </w:tcPr>
                <w:p w14:paraId="3096E251" w14:textId="77777777" w:rsidR="00D128FB" w:rsidRPr="00631F8B" w:rsidRDefault="00D128FB" w:rsidP="006E2051">
                  <w:r w:rsidRPr="00631F8B">
                    <w:t>0..1</w:t>
                  </w:r>
                </w:p>
              </w:tc>
            </w:tr>
          </w:tbl>
          <w:p w14:paraId="516C447D" w14:textId="77777777" w:rsidR="00D128FB" w:rsidRPr="00631F8B" w:rsidRDefault="00D128FB" w:rsidP="006E2051"/>
        </w:tc>
      </w:tr>
      <w:tr w:rsidR="00D128FB" w:rsidRPr="00631F8B" w14:paraId="7C01A1A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4A94C7" w14:textId="77777777" w:rsidR="00D128FB" w:rsidRPr="00631F8B" w:rsidRDefault="00D128FB" w:rsidP="006E2051">
            <w:r w:rsidRPr="00631F8B">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E5DCB16" w14:textId="77777777" w:rsidTr="006E2051">
              <w:trPr>
                <w:tblHeader/>
                <w:tblCellSpacing w:w="0" w:type="dxa"/>
              </w:trPr>
              <w:tc>
                <w:tcPr>
                  <w:tcW w:w="360" w:type="dxa"/>
                  <w:hideMark/>
                </w:tcPr>
                <w:p w14:paraId="713A63EA" w14:textId="77777777" w:rsidR="00D128FB" w:rsidRPr="00631F8B" w:rsidRDefault="00D128FB" w:rsidP="006E2051">
                  <w:r w:rsidRPr="00631F8B">
                    <w:t> </w:t>
                  </w:r>
                </w:p>
              </w:tc>
              <w:tc>
                <w:tcPr>
                  <w:tcW w:w="1500" w:type="dxa"/>
                  <w:hideMark/>
                </w:tcPr>
                <w:p w14:paraId="68180F1A" w14:textId="77777777" w:rsidR="00D128FB" w:rsidRPr="00631F8B" w:rsidRDefault="00D128FB" w:rsidP="006E2051">
                  <w:r w:rsidRPr="00631F8B">
                    <w:t>Naam:</w:t>
                  </w:r>
                </w:p>
              </w:tc>
              <w:tc>
                <w:tcPr>
                  <w:tcW w:w="0" w:type="auto"/>
                  <w:hideMark/>
                </w:tcPr>
                <w:p w14:paraId="7E084576" w14:textId="77777777" w:rsidR="00D128FB" w:rsidRPr="00631F8B" w:rsidRDefault="00D128FB" w:rsidP="006E2051"/>
              </w:tc>
            </w:tr>
            <w:tr w:rsidR="00D128FB" w:rsidRPr="00631F8B" w14:paraId="3359A70B" w14:textId="77777777" w:rsidTr="006E2051">
              <w:trPr>
                <w:tblHeader/>
                <w:tblCellSpacing w:w="0" w:type="dxa"/>
              </w:trPr>
              <w:tc>
                <w:tcPr>
                  <w:tcW w:w="360" w:type="dxa"/>
                  <w:hideMark/>
                </w:tcPr>
                <w:p w14:paraId="0F44D15A" w14:textId="77777777" w:rsidR="00D128FB" w:rsidRPr="00631F8B" w:rsidRDefault="00D128FB" w:rsidP="006E2051">
                  <w:r w:rsidRPr="00631F8B">
                    <w:t> </w:t>
                  </w:r>
                </w:p>
              </w:tc>
              <w:tc>
                <w:tcPr>
                  <w:tcW w:w="1500" w:type="dxa"/>
                  <w:hideMark/>
                </w:tcPr>
                <w:p w14:paraId="5E2032AD" w14:textId="77777777" w:rsidR="00D128FB" w:rsidRPr="00631F8B" w:rsidRDefault="00D128FB" w:rsidP="006E2051">
                  <w:r w:rsidRPr="00631F8B">
                    <w:t>Type:</w:t>
                  </w:r>
                </w:p>
              </w:tc>
              <w:tc>
                <w:tcPr>
                  <w:tcW w:w="0" w:type="auto"/>
                  <w:hideMark/>
                </w:tcPr>
                <w:p w14:paraId="1444ED8B" w14:textId="77777777" w:rsidR="00D128FB" w:rsidRPr="00631F8B" w:rsidRDefault="00D128FB" w:rsidP="006E2051">
                  <w:r w:rsidRPr="00631F8B">
                    <w:t>CharacterString</w:t>
                  </w:r>
                </w:p>
              </w:tc>
            </w:tr>
            <w:tr w:rsidR="00D128FB" w:rsidRPr="00631F8B" w14:paraId="28C90DE0" w14:textId="77777777" w:rsidTr="006E2051">
              <w:trPr>
                <w:tblHeader/>
                <w:tblCellSpacing w:w="0" w:type="dxa"/>
              </w:trPr>
              <w:tc>
                <w:tcPr>
                  <w:tcW w:w="360" w:type="dxa"/>
                  <w:hideMark/>
                </w:tcPr>
                <w:p w14:paraId="116A17A8" w14:textId="77777777" w:rsidR="00D128FB" w:rsidRPr="00631F8B" w:rsidRDefault="00D128FB" w:rsidP="006E2051">
                  <w:r w:rsidRPr="00631F8B">
                    <w:t> </w:t>
                  </w:r>
                </w:p>
              </w:tc>
              <w:tc>
                <w:tcPr>
                  <w:tcW w:w="1500" w:type="dxa"/>
                  <w:hideMark/>
                </w:tcPr>
                <w:p w14:paraId="2E1A4686" w14:textId="77777777" w:rsidR="00D128FB" w:rsidRPr="00631F8B" w:rsidRDefault="00D128FB" w:rsidP="006E2051">
                  <w:r w:rsidRPr="00631F8B">
                    <w:t>Definitie:</w:t>
                  </w:r>
                </w:p>
              </w:tc>
              <w:tc>
                <w:tcPr>
                  <w:tcW w:w="0" w:type="auto"/>
                  <w:hideMark/>
                </w:tcPr>
                <w:p w14:paraId="411048E3" w14:textId="77777777" w:rsidR="00D128FB" w:rsidRPr="00631F8B" w:rsidRDefault="00D128FB" w:rsidP="006E2051">
                  <w:r w:rsidRPr="00631F8B">
                    <w:t>Extra informatie in de vorm van een toelichting.</w:t>
                  </w:r>
                </w:p>
              </w:tc>
            </w:tr>
            <w:tr w:rsidR="00D128FB" w:rsidRPr="00631F8B" w14:paraId="2C30CEA6" w14:textId="77777777" w:rsidTr="006E2051">
              <w:trPr>
                <w:tblHeader/>
                <w:tblCellSpacing w:w="0" w:type="dxa"/>
              </w:trPr>
              <w:tc>
                <w:tcPr>
                  <w:tcW w:w="360" w:type="dxa"/>
                  <w:hideMark/>
                </w:tcPr>
                <w:p w14:paraId="442602F2" w14:textId="77777777" w:rsidR="00D128FB" w:rsidRPr="00631F8B" w:rsidRDefault="00D128FB" w:rsidP="006E2051">
                  <w:r w:rsidRPr="00631F8B">
                    <w:t> </w:t>
                  </w:r>
                </w:p>
              </w:tc>
              <w:tc>
                <w:tcPr>
                  <w:tcW w:w="1500" w:type="dxa"/>
                  <w:hideMark/>
                </w:tcPr>
                <w:p w14:paraId="014BDD14" w14:textId="77777777" w:rsidR="00D128FB" w:rsidRPr="00631F8B" w:rsidRDefault="00D128FB" w:rsidP="006E2051">
                  <w:r w:rsidRPr="00631F8B">
                    <w:t>Multipliciteit:</w:t>
                  </w:r>
                </w:p>
              </w:tc>
              <w:tc>
                <w:tcPr>
                  <w:tcW w:w="0" w:type="auto"/>
                  <w:hideMark/>
                </w:tcPr>
                <w:p w14:paraId="566CEF9A" w14:textId="77777777" w:rsidR="00D128FB" w:rsidRPr="00631F8B" w:rsidRDefault="00D128FB" w:rsidP="006E2051">
                  <w:r w:rsidRPr="00631F8B">
                    <w:t>0..1</w:t>
                  </w:r>
                </w:p>
              </w:tc>
            </w:tr>
          </w:tbl>
          <w:p w14:paraId="6774843A" w14:textId="77777777" w:rsidR="00D128FB" w:rsidRPr="00631F8B" w:rsidRDefault="00D128FB" w:rsidP="006E2051"/>
        </w:tc>
      </w:tr>
      <w:tr w:rsidR="00D128FB" w:rsidRPr="00631F8B" w14:paraId="5EE6F74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4464F" w14:textId="77777777" w:rsidR="00D128FB" w:rsidRPr="00631F8B" w:rsidRDefault="00D128FB" w:rsidP="006E2051">
            <w:r w:rsidRPr="00631F8B">
              <w:rPr>
                <w:b/>
                <w:bCs/>
              </w:rPr>
              <w:t>Attribuut: aantalKabelsLeidingen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F4173C7" w14:textId="77777777" w:rsidTr="006E2051">
              <w:trPr>
                <w:tblHeader/>
                <w:tblCellSpacing w:w="0" w:type="dxa"/>
              </w:trPr>
              <w:tc>
                <w:tcPr>
                  <w:tcW w:w="360" w:type="dxa"/>
                  <w:hideMark/>
                </w:tcPr>
                <w:p w14:paraId="6A2A243B" w14:textId="77777777" w:rsidR="00D128FB" w:rsidRPr="00631F8B" w:rsidRDefault="00D128FB" w:rsidP="006E2051">
                  <w:r w:rsidRPr="00631F8B">
                    <w:t> </w:t>
                  </w:r>
                </w:p>
              </w:tc>
              <w:tc>
                <w:tcPr>
                  <w:tcW w:w="1500" w:type="dxa"/>
                  <w:hideMark/>
                </w:tcPr>
                <w:p w14:paraId="6DBCDBF9" w14:textId="77777777" w:rsidR="00D128FB" w:rsidRPr="00631F8B" w:rsidRDefault="00D128FB" w:rsidP="006E2051">
                  <w:r w:rsidRPr="00631F8B">
                    <w:t>Naam:</w:t>
                  </w:r>
                </w:p>
              </w:tc>
              <w:tc>
                <w:tcPr>
                  <w:tcW w:w="0" w:type="auto"/>
                  <w:hideMark/>
                </w:tcPr>
                <w:p w14:paraId="014FD8EC" w14:textId="77777777" w:rsidR="00D128FB" w:rsidRPr="00631F8B" w:rsidRDefault="00D128FB" w:rsidP="006E2051"/>
              </w:tc>
            </w:tr>
            <w:tr w:rsidR="00D128FB" w:rsidRPr="00631F8B" w14:paraId="1375256B" w14:textId="77777777" w:rsidTr="006E2051">
              <w:trPr>
                <w:tblHeader/>
                <w:tblCellSpacing w:w="0" w:type="dxa"/>
              </w:trPr>
              <w:tc>
                <w:tcPr>
                  <w:tcW w:w="360" w:type="dxa"/>
                  <w:hideMark/>
                </w:tcPr>
                <w:p w14:paraId="3D039347" w14:textId="77777777" w:rsidR="00D128FB" w:rsidRPr="00631F8B" w:rsidRDefault="00D128FB" w:rsidP="006E2051">
                  <w:r w:rsidRPr="00631F8B">
                    <w:t> </w:t>
                  </w:r>
                </w:p>
              </w:tc>
              <w:tc>
                <w:tcPr>
                  <w:tcW w:w="1500" w:type="dxa"/>
                  <w:hideMark/>
                </w:tcPr>
                <w:p w14:paraId="4D35E515" w14:textId="77777777" w:rsidR="00D128FB" w:rsidRPr="00631F8B" w:rsidRDefault="00D128FB" w:rsidP="006E2051">
                  <w:r w:rsidRPr="00631F8B">
                    <w:t>Type:</w:t>
                  </w:r>
                </w:p>
              </w:tc>
              <w:tc>
                <w:tcPr>
                  <w:tcW w:w="0" w:type="auto"/>
                  <w:hideMark/>
                </w:tcPr>
                <w:p w14:paraId="27A22BC0" w14:textId="77777777" w:rsidR="00D128FB" w:rsidRPr="00631F8B" w:rsidRDefault="00D128FB" w:rsidP="006E2051">
                  <w:r w:rsidRPr="00631F8B">
                    <w:t>Integer</w:t>
                  </w:r>
                </w:p>
              </w:tc>
            </w:tr>
            <w:tr w:rsidR="00D128FB" w:rsidRPr="00631F8B" w14:paraId="42807CFE" w14:textId="77777777" w:rsidTr="006E2051">
              <w:trPr>
                <w:tblHeader/>
                <w:tblCellSpacing w:w="0" w:type="dxa"/>
              </w:trPr>
              <w:tc>
                <w:tcPr>
                  <w:tcW w:w="360" w:type="dxa"/>
                  <w:hideMark/>
                </w:tcPr>
                <w:p w14:paraId="102923FC" w14:textId="77777777" w:rsidR="00D128FB" w:rsidRPr="00631F8B" w:rsidRDefault="00D128FB" w:rsidP="006E2051">
                  <w:r w:rsidRPr="00631F8B">
                    <w:t> </w:t>
                  </w:r>
                </w:p>
              </w:tc>
              <w:tc>
                <w:tcPr>
                  <w:tcW w:w="1500" w:type="dxa"/>
                  <w:hideMark/>
                </w:tcPr>
                <w:p w14:paraId="1556312C" w14:textId="77777777" w:rsidR="00D128FB" w:rsidRPr="00631F8B" w:rsidRDefault="00D128FB" w:rsidP="006E2051">
                  <w:r w:rsidRPr="00631F8B">
                    <w:t>Definitie:</w:t>
                  </w:r>
                </w:p>
              </w:tc>
              <w:tc>
                <w:tcPr>
                  <w:tcW w:w="0" w:type="auto"/>
                  <w:hideMark/>
                </w:tcPr>
                <w:p w14:paraId="26A9286C" w14:textId="77777777" w:rsidR="00D128FB" w:rsidRPr="00631F8B" w:rsidRDefault="00D128FB" w:rsidP="006E2051">
                  <w:r w:rsidRPr="00631F8B">
                    <w:t xml:space="preserve">Aantal kabels leidingen of buizen dat zich in het containerelement bevindt. </w:t>
                  </w:r>
                </w:p>
              </w:tc>
            </w:tr>
            <w:tr w:rsidR="00D128FB" w:rsidRPr="00631F8B" w14:paraId="2927ED52" w14:textId="77777777" w:rsidTr="006E2051">
              <w:trPr>
                <w:tblHeader/>
                <w:tblCellSpacing w:w="0" w:type="dxa"/>
              </w:trPr>
              <w:tc>
                <w:tcPr>
                  <w:tcW w:w="360" w:type="dxa"/>
                  <w:hideMark/>
                </w:tcPr>
                <w:p w14:paraId="5647FA3C" w14:textId="77777777" w:rsidR="00D128FB" w:rsidRPr="00631F8B" w:rsidRDefault="00D128FB" w:rsidP="006E2051">
                  <w:r w:rsidRPr="00631F8B">
                    <w:t> </w:t>
                  </w:r>
                </w:p>
              </w:tc>
              <w:tc>
                <w:tcPr>
                  <w:tcW w:w="1500" w:type="dxa"/>
                  <w:hideMark/>
                </w:tcPr>
                <w:p w14:paraId="2257A119" w14:textId="77777777" w:rsidR="00D128FB" w:rsidRPr="00631F8B" w:rsidRDefault="00D128FB" w:rsidP="006E2051">
                  <w:r w:rsidRPr="00631F8B">
                    <w:t>Omschrijving:</w:t>
                  </w:r>
                </w:p>
              </w:tc>
              <w:tc>
                <w:tcPr>
                  <w:tcW w:w="0" w:type="auto"/>
                  <w:hideMark/>
                </w:tcPr>
                <w:p w14:paraId="16CBF2A2" w14:textId="77777777" w:rsidR="00D128FB" w:rsidRPr="00631F8B" w:rsidRDefault="00D128FB" w:rsidP="006E2051">
                  <w:r w:rsidRPr="00631F8B">
                    <w:t>Wordt opgenomen indien het aantal meer dan één is.</w:t>
                  </w:r>
                </w:p>
              </w:tc>
            </w:tr>
            <w:tr w:rsidR="00D128FB" w:rsidRPr="00631F8B" w14:paraId="76AB576C" w14:textId="77777777" w:rsidTr="006E2051">
              <w:trPr>
                <w:tblHeader/>
                <w:tblCellSpacing w:w="0" w:type="dxa"/>
              </w:trPr>
              <w:tc>
                <w:tcPr>
                  <w:tcW w:w="360" w:type="dxa"/>
                  <w:hideMark/>
                </w:tcPr>
                <w:p w14:paraId="7BC82CAA" w14:textId="77777777" w:rsidR="00D128FB" w:rsidRPr="00631F8B" w:rsidRDefault="00D128FB" w:rsidP="006E2051">
                  <w:r w:rsidRPr="00631F8B">
                    <w:t> </w:t>
                  </w:r>
                </w:p>
              </w:tc>
              <w:tc>
                <w:tcPr>
                  <w:tcW w:w="1500" w:type="dxa"/>
                  <w:hideMark/>
                </w:tcPr>
                <w:p w14:paraId="496679B5" w14:textId="77777777" w:rsidR="00D128FB" w:rsidRPr="00631F8B" w:rsidRDefault="00D128FB" w:rsidP="006E2051">
                  <w:r w:rsidRPr="00631F8B">
                    <w:t>Multipliciteit:</w:t>
                  </w:r>
                </w:p>
              </w:tc>
              <w:tc>
                <w:tcPr>
                  <w:tcW w:w="0" w:type="auto"/>
                  <w:hideMark/>
                </w:tcPr>
                <w:p w14:paraId="7B57E9A5" w14:textId="77777777" w:rsidR="00D128FB" w:rsidRPr="00631F8B" w:rsidRDefault="00D128FB" w:rsidP="006E2051">
                  <w:r w:rsidRPr="00631F8B">
                    <w:t>0..1</w:t>
                  </w:r>
                </w:p>
              </w:tc>
            </w:tr>
          </w:tbl>
          <w:p w14:paraId="2645CD70" w14:textId="77777777" w:rsidR="00D128FB" w:rsidRPr="00631F8B" w:rsidRDefault="00D128FB" w:rsidP="006E2051"/>
        </w:tc>
      </w:tr>
      <w:tr w:rsidR="00D128FB" w:rsidRPr="00631F8B" w14:paraId="2843087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A89A4F" w14:textId="77777777" w:rsidR="00D128FB" w:rsidRPr="00631F8B" w:rsidRDefault="00D128FB" w:rsidP="006E2051">
            <w:r w:rsidRPr="00631F8B">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CF31645" w14:textId="77777777" w:rsidTr="006E2051">
              <w:trPr>
                <w:tblHeader/>
                <w:tblCellSpacing w:w="0" w:type="dxa"/>
              </w:trPr>
              <w:tc>
                <w:tcPr>
                  <w:tcW w:w="360" w:type="dxa"/>
                  <w:hideMark/>
                </w:tcPr>
                <w:p w14:paraId="2834A1CA" w14:textId="77777777" w:rsidR="00D128FB" w:rsidRPr="00631F8B" w:rsidRDefault="00D128FB" w:rsidP="006E2051">
                  <w:r w:rsidRPr="00631F8B">
                    <w:t> </w:t>
                  </w:r>
                </w:p>
              </w:tc>
              <w:tc>
                <w:tcPr>
                  <w:tcW w:w="1500" w:type="dxa"/>
                  <w:hideMark/>
                </w:tcPr>
                <w:p w14:paraId="062F9B1A" w14:textId="77777777" w:rsidR="00D128FB" w:rsidRPr="00631F8B" w:rsidRDefault="00D128FB" w:rsidP="006E2051">
                  <w:r w:rsidRPr="00631F8B">
                    <w:t>Naam:</w:t>
                  </w:r>
                </w:p>
              </w:tc>
              <w:tc>
                <w:tcPr>
                  <w:tcW w:w="0" w:type="auto"/>
                  <w:hideMark/>
                </w:tcPr>
                <w:p w14:paraId="6B5DEA51" w14:textId="77777777" w:rsidR="00D128FB" w:rsidRPr="00631F8B" w:rsidRDefault="00D128FB" w:rsidP="006E2051"/>
              </w:tc>
            </w:tr>
            <w:tr w:rsidR="00D128FB" w:rsidRPr="00631F8B" w14:paraId="5B65F7F9" w14:textId="77777777" w:rsidTr="006E2051">
              <w:trPr>
                <w:tblHeader/>
                <w:tblCellSpacing w:w="0" w:type="dxa"/>
              </w:trPr>
              <w:tc>
                <w:tcPr>
                  <w:tcW w:w="360" w:type="dxa"/>
                  <w:hideMark/>
                </w:tcPr>
                <w:p w14:paraId="64AA1DD2" w14:textId="77777777" w:rsidR="00D128FB" w:rsidRPr="00631F8B" w:rsidRDefault="00D128FB" w:rsidP="006E2051">
                  <w:r w:rsidRPr="00631F8B">
                    <w:t> </w:t>
                  </w:r>
                </w:p>
              </w:tc>
              <w:tc>
                <w:tcPr>
                  <w:tcW w:w="1500" w:type="dxa"/>
                  <w:hideMark/>
                </w:tcPr>
                <w:p w14:paraId="6D46E970" w14:textId="77777777" w:rsidR="00D128FB" w:rsidRPr="00631F8B" w:rsidRDefault="00D128FB" w:rsidP="006E2051">
                  <w:r w:rsidRPr="00631F8B">
                    <w:t>Type:</w:t>
                  </w:r>
                </w:p>
              </w:tc>
              <w:tc>
                <w:tcPr>
                  <w:tcW w:w="0" w:type="auto"/>
                  <w:hideMark/>
                </w:tcPr>
                <w:p w14:paraId="547659F5" w14:textId="77777777" w:rsidR="00D128FB" w:rsidRPr="00631F8B" w:rsidRDefault="00D128FB" w:rsidP="006E2051">
                  <w:r w:rsidRPr="00631F8B">
                    <w:t>Diepte</w:t>
                  </w:r>
                </w:p>
              </w:tc>
            </w:tr>
            <w:tr w:rsidR="00D128FB" w:rsidRPr="00631F8B" w14:paraId="690D5335" w14:textId="77777777" w:rsidTr="006E2051">
              <w:trPr>
                <w:tblHeader/>
                <w:tblCellSpacing w:w="0" w:type="dxa"/>
              </w:trPr>
              <w:tc>
                <w:tcPr>
                  <w:tcW w:w="360" w:type="dxa"/>
                  <w:hideMark/>
                </w:tcPr>
                <w:p w14:paraId="71E701D7" w14:textId="77777777" w:rsidR="00D128FB" w:rsidRPr="00631F8B" w:rsidRDefault="00D128FB" w:rsidP="006E2051">
                  <w:r w:rsidRPr="00631F8B">
                    <w:t> </w:t>
                  </w:r>
                </w:p>
              </w:tc>
              <w:tc>
                <w:tcPr>
                  <w:tcW w:w="1500" w:type="dxa"/>
                  <w:hideMark/>
                </w:tcPr>
                <w:p w14:paraId="463E9502" w14:textId="77777777" w:rsidR="00D128FB" w:rsidRPr="00631F8B" w:rsidRDefault="00D128FB" w:rsidP="006E2051">
                  <w:r w:rsidRPr="00631F8B">
                    <w:t>Definitie:</w:t>
                  </w:r>
                </w:p>
              </w:tc>
              <w:tc>
                <w:tcPr>
                  <w:tcW w:w="0" w:type="auto"/>
                  <w:hideMark/>
                </w:tcPr>
                <w:p w14:paraId="69E749F6" w14:textId="77777777" w:rsidR="00D128FB" w:rsidRPr="00631F8B" w:rsidRDefault="00D128FB" w:rsidP="006E2051">
                  <w:r w:rsidRPr="00631F8B">
                    <w:t xml:space="preserve">Diepte waarop het object is gelegd. </w:t>
                  </w:r>
                </w:p>
              </w:tc>
            </w:tr>
            <w:tr w:rsidR="00D128FB" w:rsidRPr="00631F8B" w14:paraId="435E0F40" w14:textId="77777777" w:rsidTr="006E2051">
              <w:trPr>
                <w:tblHeader/>
                <w:tblCellSpacing w:w="0" w:type="dxa"/>
              </w:trPr>
              <w:tc>
                <w:tcPr>
                  <w:tcW w:w="360" w:type="dxa"/>
                  <w:hideMark/>
                </w:tcPr>
                <w:p w14:paraId="3F3E0739" w14:textId="77777777" w:rsidR="00D128FB" w:rsidRPr="00631F8B" w:rsidRDefault="00D128FB" w:rsidP="006E2051">
                  <w:r w:rsidRPr="00631F8B">
                    <w:t> </w:t>
                  </w:r>
                </w:p>
              </w:tc>
              <w:tc>
                <w:tcPr>
                  <w:tcW w:w="1500" w:type="dxa"/>
                  <w:hideMark/>
                </w:tcPr>
                <w:p w14:paraId="49A7EFEC" w14:textId="77777777" w:rsidR="00D128FB" w:rsidRPr="00631F8B" w:rsidRDefault="00D128FB" w:rsidP="006E2051">
                  <w:r w:rsidRPr="00631F8B">
                    <w:t>Omschrijving:</w:t>
                  </w:r>
                </w:p>
              </w:tc>
              <w:tc>
                <w:tcPr>
                  <w:tcW w:w="0" w:type="auto"/>
                  <w:hideMark/>
                </w:tcPr>
                <w:p w14:paraId="4AABFEE2" w14:textId="77777777" w:rsidR="00D128FB" w:rsidRPr="00631F8B" w:rsidRDefault="00D128FB" w:rsidP="006E2051">
                  <w:r w:rsidRPr="00631F8B">
                    <w:t xml:space="preserve">Wordt alleen opgenomen indien er sprake is van een legging die afwijkt van de gangbare (standaard) dieptelegging. </w:t>
                  </w:r>
                </w:p>
              </w:tc>
            </w:tr>
            <w:tr w:rsidR="00D128FB" w:rsidRPr="00631F8B" w14:paraId="3AFEEDB1" w14:textId="77777777" w:rsidTr="006E2051">
              <w:trPr>
                <w:tblHeader/>
                <w:tblCellSpacing w:w="0" w:type="dxa"/>
              </w:trPr>
              <w:tc>
                <w:tcPr>
                  <w:tcW w:w="360" w:type="dxa"/>
                  <w:hideMark/>
                </w:tcPr>
                <w:p w14:paraId="0A7BDA5A" w14:textId="77777777" w:rsidR="00D128FB" w:rsidRPr="00631F8B" w:rsidRDefault="00D128FB" w:rsidP="006E2051">
                  <w:r w:rsidRPr="00631F8B">
                    <w:t> </w:t>
                  </w:r>
                </w:p>
              </w:tc>
              <w:tc>
                <w:tcPr>
                  <w:tcW w:w="1500" w:type="dxa"/>
                  <w:hideMark/>
                </w:tcPr>
                <w:p w14:paraId="4C7468D7" w14:textId="77777777" w:rsidR="00D128FB" w:rsidRPr="00631F8B" w:rsidRDefault="00D128FB" w:rsidP="006E2051">
                  <w:r w:rsidRPr="00631F8B">
                    <w:t>Multipliciteit:</w:t>
                  </w:r>
                </w:p>
              </w:tc>
              <w:tc>
                <w:tcPr>
                  <w:tcW w:w="0" w:type="auto"/>
                  <w:hideMark/>
                </w:tcPr>
                <w:p w14:paraId="28E6D826" w14:textId="77777777" w:rsidR="00D128FB" w:rsidRPr="00631F8B" w:rsidRDefault="00D128FB" w:rsidP="006E2051">
                  <w:r w:rsidRPr="00631F8B">
                    <w:t>0..*</w:t>
                  </w:r>
                </w:p>
              </w:tc>
            </w:tr>
          </w:tbl>
          <w:p w14:paraId="60F16881" w14:textId="77777777" w:rsidR="00D128FB" w:rsidRPr="00631F8B" w:rsidRDefault="00D128FB" w:rsidP="006E2051"/>
        </w:tc>
      </w:tr>
      <w:tr w:rsidR="00D128FB" w:rsidRPr="00631F8B" w14:paraId="0EC0304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A86A6A" w14:textId="77777777"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98A7A79" w14:textId="77777777" w:rsidTr="006E2051">
              <w:trPr>
                <w:tblHeader/>
                <w:tblCellSpacing w:w="0" w:type="dxa"/>
              </w:trPr>
              <w:tc>
                <w:tcPr>
                  <w:tcW w:w="360" w:type="dxa"/>
                  <w:hideMark/>
                </w:tcPr>
                <w:p w14:paraId="0E072C4B" w14:textId="77777777" w:rsidR="00D128FB" w:rsidRPr="00631F8B" w:rsidRDefault="00D128FB" w:rsidP="006E2051">
                  <w:r w:rsidRPr="00631F8B">
                    <w:t> </w:t>
                  </w:r>
                </w:p>
              </w:tc>
              <w:tc>
                <w:tcPr>
                  <w:tcW w:w="1500" w:type="dxa"/>
                  <w:hideMark/>
                </w:tcPr>
                <w:p w14:paraId="443AED2C" w14:textId="77777777" w:rsidR="00D128FB" w:rsidRPr="00631F8B" w:rsidRDefault="00D128FB" w:rsidP="006E2051">
                  <w:r w:rsidRPr="00631F8B">
                    <w:t>Naam:</w:t>
                  </w:r>
                </w:p>
              </w:tc>
              <w:tc>
                <w:tcPr>
                  <w:tcW w:w="0" w:type="auto"/>
                  <w:hideMark/>
                </w:tcPr>
                <w:p w14:paraId="23A9861B" w14:textId="77777777" w:rsidR="00D128FB" w:rsidRPr="00631F8B" w:rsidRDefault="00D128FB" w:rsidP="006E2051"/>
              </w:tc>
            </w:tr>
            <w:tr w:rsidR="00D128FB" w:rsidRPr="00631F8B" w14:paraId="0083F73E" w14:textId="77777777" w:rsidTr="006E2051">
              <w:trPr>
                <w:tblHeader/>
                <w:tblCellSpacing w:w="0" w:type="dxa"/>
              </w:trPr>
              <w:tc>
                <w:tcPr>
                  <w:tcW w:w="360" w:type="dxa"/>
                  <w:hideMark/>
                </w:tcPr>
                <w:p w14:paraId="1089446F" w14:textId="77777777" w:rsidR="00D128FB" w:rsidRPr="00631F8B" w:rsidRDefault="00D128FB" w:rsidP="006E2051">
                  <w:r w:rsidRPr="00631F8B">
                    <w:t> </w:t>
                  </w:r>
                </w:p>
              </w:tc>
              <w:tc>
                <w:tcPr>
                  <w:tcW w:w="1500" w:type="dxa"/>
                  <w:hideMark/>
                </w:tcPr>
                <w:p w14:paraId="7D130CF2" w14:textId="77777777" w:rsidR="00D128FB" w:rsidRPr="00631F8B" w:rsidRDefault="00D128FB" w:rsidP="006E2051">
                  <w:r w:rsidRPr="00631F8B">
                    <w:t>Type:</w:t>
                  </w:r>
                </w:p>
              </w:tc>
              <w:tc>
                <w:tcPr>
                  <w:tcW w:w="0" w:type="auto"/>
                  <w:hideMark/>
                </w:tcPr>
                <w:p w14:paraId="5EE489B6" w14:textId="77777777" w:rsidR="00D128FB" w:rsidRPr="00631F8B" w:rsidRDefault="00D128FB" w:rsidP="006E2051">
                  <w:r w:rsidRPr="00631F8B">
                    <w:t>ExtraInformatie</w:t>
                  </w:r>
                </w:p>
              </w:tc>
            </w:tr>
            <w:tr w:rsidR="00D128FB" w:rsidRPr="00631F8B" w14:paraId="0145DFF8" w14:textId="77777777" w:rsidTr="006E2051">
              <w:trPr>
                <w:tblHeader/>
                <w:tblCellSpacing w:w="0" w:type="dxa"/>
              </w:trPr>
              <w:tc>
                <w:tcPr>
                  <w:tcW w:w="360" w:type="dxa"/>
                  <w:hideMark/>
                </w:tcPr>
                <w:p w14:paraId="61B0BD1E" w14:textId="77777777" w:rsidR="00D128FB" w:rsidRPr="00631F8B" w:rsidRDefault="00D128FB" w:rsidP="006E2051">
                  <w:r w:rsidRPr="00631F8B">
                    <w:t> </w:t>
                  </w:r>
                </w:p>
              </w:tc>
              <w:tc>
                <w:tcPr>
                  <w:tcW w:w="1500" w:type="dxa"/>
                  <w:hideMark/>
                </w:tcPr>
                <w:p w14:paraId="54541F8F" w14:textId="77777777" w:rsidR="00D128FB" w:rsidRPr="00631F8B" w:rsidRDefault="00D128FB" w:rsidP="006E2051">
                  <w:r w:rsidRPr="00631F8B">
                    <w:t>Definitie:</w:t>
                  </w:r>
                </w:p>
              </w:tc>
              <w:tc>
                <w:tcPr>
                  <w:tcW w:w="0" w:type="auto"/>
                  <w:hideMark/>
                </w:tcPr>
                <w:p w14:paraId="3A4B9953" w14:textId="77777777" w:rsidR="00D128FB" w:rsidRPr="00631F8B" w:rsidRDefault="00D128FB" w:rsidP="006E2051">
                  <w:r w:rsidRPr="00631F8B">
                    <w:t xml:space="preserve">Extra informatie over dit object. </w:t>
                  </w:r>
                </w:p>
              </w:tc>
            </w:tr>
            <w:tr w:rsidR="00D128FB" w:rsidRPr="00631F8B" w14:paraId="4DBD29F2" w14:textId="77777777" w:rsidTr="006E2051">
              <w:trPr>
                <w:tblHeader/>
                <w:tblCellSpacing w:w="0" w:type="dxa"/>
              </w:trPr>
              <w:tc>
                <w:tcPr>
                  <w:tcW w:w="360" w:type="dxa"/>
                  <w:hideMark/>
                </w:tcPr>
                <w:p w14:paraId="70ADE643" w14:textId="77777777" w:rsidR="00D128FB" w:rsidRPr="00631F8B" w:rsidRDefault="00D128FB" w:rsidP="006E2051">
                  <w:r w:rsidRPr="00631F8B">
                    <w:t> </w:t>
                  </w:r>
                </w:p>
              </w:tc>
              <w:tc>
                <w:tcPr>
                  <w:tcW w:w="1500" w:type="dxa"/>
                  <w:hideMark/>
                </w:tcPr>
                <w:p w14:paraId="5A6788E2" w14:textId="77777777" w:rsidR="00D128FB" w:rsidRPr="00631F8B" w:rsidRDefault="00D128FB" w:rsidP="006E2051">
                  <w:r w:rsidRPr="00631F8B">
                    <w:t>Multipliciteit:</w:t>
                  </w:r>
                </w:p>
              </w:tc>
              <w:tc>
                <w:tcPr>
                  <w:tcW w:w="0" w:type="auto"/>
                  <w:hideMark/>
                </w:tcPr>
                <w:p w14:paraId="50FB24BC" w14:textId="77777777" w:rsidR="00D128FB" w:rsidRPr="00631F8B" w:rsidRDefault="00D128FB" w:rsidP="006E2051">
                  <w:r w:rsidRPr="00631F8B">
                    <w:t>0..*</w:t>
                  </w:r>
                </w:p>
              </w:tc>
            </w:tr>
          </w:tbl>
          <w:p w14:paraId="6CFF0719" w14:textId="77777777" w:rsidR="00D128FB" w:rsidRPr="00631F8B" w:rsidRDefault="00D128FB" w:rsidP="006E2051"/>
        </w:tc>
      </w:tr>
      <w:tr w:rsidR="00D128FB" w:rsidRPr="00631F8B" w14:paraId="2E43898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093110" w14:textId="77777777"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C7C79D4" w14:textId="77777777" w:rsidTr="006E2051">
              <w:trPr>
                <w:tblHeader/>
                <w:tblCellSpacing w:w="0" w:type="dxa"/>
              </w:trPr>
              <w:tc>
                <w:tcPr>
                  <w:tcW w:w="360" w:type="dxa"/>
                  <w:hideMark/>
                </w:tcPr>
                <w:p w14:paraId="41AC3D21" w14:textId="77777777" w:rsidR="00D128FB" w:rsidRPr="00631F8B" w:rsidRDefault="00D128FB" w:rsidP="006E2051">
                  <w:r w:rsidRPr="00631F8B">
                    <w:t> </w:t>
                  </w:r>
                </w:p>
              </w:tc>
              <w:tc>
                <w:tcPr>
                  <w:tcW w:w="1500" w:type="dxa"/>
                  <w:hideMark/>
                </w:tcPr>
                <w:p w14:paraId="07B200D2" w14:textId="77777777" w:rsidR="00D128FB" w:rsidRPr="00631F8B" w:rsidRDefault="00D128FB" w:rsidP="006E2051">
                  <w:r w:rsidRPr="00631F8B">
                    <w:t>Naam:</w:t>
                  </w:r>
                </w:p>
              </w:tc>
              <w:tc>
                <w:tcPr>
                  <w:tcW w:w="0" w:type="auto"/>
                  <w:hideMark/>
                </w:tcPr>
                <w:p w14:paraId="52D625FF" w14:textId="77777777" w:rsidR="00D128FB" w:rsidRPr="00631F8B" w:rsidRDefault="00D128FB" w:rsidP="006E2051"/>
              </w:tc>
            </w:tr>
            <w:tr w:rsidR="00D128FB" w:rsidRPr="00631F8B" w14:paraId="123C49AA" w14:textId="77777777" w:rsidTr="006E2051">
              <w:trPr>
                <w:tblHeader/>
                <w:tblCellSpacing w:w="0" w:type="dxa"/>
              </w:trPr>
              <w:tc>
                <w:tcPr>
                  <w:tcW w:w="360" w:type="dxa"/>
                  <w:hideMark/>
                </w:tcPr>
                <w:p w14:paraId="4E5AC42F" w14:textId="77777777" w:rsidR="00D128FB" w:rsidRPr="00631F8B" w:rsidRDefault="00D128FB" w:rsidP="006E2051">
                  <w:r w:rsidRPr="00631F8B">
                    <w:t> </w:t>
                  </w:r>
                </w:p>
              </w:tc>
              <w:tc>
                <w:tcPr>
                  <w:tcW w:w="1500" w:type="dxa"/>
                  <w:hideMark/>
                </w:tcPr>
                <w:p w14:paraId="0B2516D2" w14:textId="77777777" w:rsidR="00D128FB" w:rsidRPr="00631F8B" w:rsidRDefault="00D128FB" w:rsidP="006E2051">
                  <w:r w:rsidRPr="00631F8B">
                    <w:t>Type:</w:t>
                  </w:r>
                </w:p>
              </w:tc>
              <w:tc>
                <w:tcPr>
                  <w:tcW w:w="0" w:type="auto"/>
                  <w:hideMark/>
                </w:tcPr>
                <w:p w14:paraId="28E91E4D" w14:textId="77777777" w:rsidR="00D128FB" w:rsidRPr="00631F8B" w:rsidRDefault="00D128FB" w:rsidP="006E2051">
                  <w:r w:rsidRPr="00631F8B">
                    <w:t>ExtraGeometrie</w:t>
                  </w:r>
                </w:p>
              </w:tc>
            </w:tr>
            <w:tr w:rsidR="00D128FB" w:rsidRPr="00631F8B" w14:paraId="59FD92EC" w14:textId="77777777" w:rsidTr="006E2051">
              <w:trPr>
                <w:tblHeader/>
                <w:tblCellSpacing w:w="0" w:type="dxa"/>
              </w:trPr>
              <w:tc>
                <w:tcPr>
                  <w:tcW w:w="360" w:type="dxa"/>
                  <w:hideMark/>
                </w:tcPr>
                <w:p w14:paraId="2DE2C27F" w14:textId="77777777" w:rsidR="00D128FB" w:rsidRPr="00631F8B" w:rsidRDefault="00D128FB" w:rsidP="006E2051">
                  <w:r w:rsidRPr="00631F8B">
                    <w:t> </w:t>
                  </w:r>
                </w:p>
              </w:tc>
              <w:tc>
                <w:tcPr>
                  <w:tcW w:w="1500" w:type="dxa"/>
                  <w:hideMark/>
                </w:tcPr>
                <w:p w14:paraId="6F4C3D67" w14:textId="77777777" w:rsidR="00D128FB" w:rsidRPr="00631F8B" w:rsidRDefault="00D128FB" w:rsidP="006E2051">
                  <w:r w:rsidRPr="00631F8B">
                    <w:t>Definitie:</w:t>
                  </w:r>
                </w:p>
              </w:tc>
              <w:tc>
                <w:tcPr>
                  <w:tcW w:w="0" w:type="auto"/>
                  <w:hideMark/>
                </w:tcPr>
                <w:p w14:paraId="5ADC8C41" w14:textId="77777777" w:rsidR="00D128FB" w:rsidRPr="00631F8B" w:rsidRDefault="00D128FB" w:rsidP="006E2051">
                  <w:r w:rsidRPr="00631F8B">
                    <w:t xml:space="preserve">Extra geometrie naast de verplichte arc/node. </w:t>
                  </w:r>
                </w:p>
              </w:tc>
            </w:tr>
            <w:tr w:rsidR="00D128FB" w:rsidRPr="00631F8B" w14:paraId="7A177352" w14:textId="77777777" w:rsidTr="006E2051">
              <w:trPr>
                <w:tblHeader/>
                <w:tblCellSpacing w:w="0" w:type="dxa"/>
              </w:trPr>
              <w:tc>
                <w:tcPr>
                  <w:tcW w:w="360" w:type="dxa"/>
                  <w:hideMark/>
                </w:tcPr>
                <w:p w14:paraId="6FFA447E" w14:textId="77777777" w:rsidR="00D128FB" w:rsidRPr="00631F8B" w:rsidRDefault="00D128FB" w:rsidP="006E2051">
                  <w:r w:rsidRPr="00631F8B">
                    <w:t> </w:t>
                  </w:r>
                </w:p>
              </w:tc>
              <w:tc>
                <w:tcPr>
                  <w:tcW w:w="1500" w:type="dxa"/>
                  <w:hideMark/>
                </w:tcPr>
                <w:p w14:paraId="6F229107" w14:textId="77777777" w:rsidR="00D128FB" w:rsidRPr="00631F8B" w:rsidRDefault="00D128FB" w:rsidP="006E2051">
                  <w:r w:rsidRPr="00631F8B">
                    <w:t>Multipliciteit:</w:t>
                  </w:r>
                </w:p>
              </w:tc>
              <w:tc>
                <w:tcPr>
                  <w:tcW w:w="0" w:type="auto"/>
                  <w:hideMark/>
                </w:tcPr>
                <w:p w14:paraId="1C22B21B" w14:textId="77777777" w:rsidR="00D128FB" w:rsidRPr="00631F8B" w:rsidRDefault="00D128FB" w:rsidP="006E2051">
                  <w:r w:rsidRPr="00631F8B">
                    <w:t>0..1</w:t>
                  </w:r>
                </w:p>
              </w:tc>
            </w:tr>
          </w:tbl>
          <w:p w14:paraId="70B015DC" w14:textId="77777777" w:rsidR="00D128FB" w:rsidRPr="00631F8B" w:rsidRDefault="00D128FB" w:rsidP="006E2051"/>
        </w:tc>
      </w:tr>
    </w:tbl>
    <w:p w14:paraId="70004D45" w14:textId="77777777" w:rsidR="00D128FB" w:rsidRPr="00631F8B" w:rsidRDefault="00D128FB" w:rsidP="00D128FB">
      <w:pPr>
        <w:pStyle w:val="Kop5"/>
        <w:rPr>
          <w:sz w:val="16"/>
          <w:szCs w:val="16"/>
        </w:rPr>
      </w:pPr>
      <w:r w:rsidRPr="00631F8B">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2C57918"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13D9C" w14:textId="77777777" w:rsidR="00D128FB" w:rsidRPr="00631F8B" w:rsidRDefault="00D128FB" w:rsidP="006E2051">
            <w:pPr>
              <w:spacing w:line="225" w:lineRule="atLeast"/>
            </w:pPr>
            <w:r w:rsidRPr="00631F8B">
              <w:rPr>
                <w:b/>
                <w:bCs/>
              </w:rPr>
              <w:lastRenderedPageBreak/>
              <w:t xml:space="preserve">KabelOfLeiding (abstract) </w:t>
            </w:r>
          </w:p>
        </w:tc>
      </w:tr>
      <w:tr w:rsidR="00D128FB" w:rsidRPr="00631F8B" w14:paraId="4EC3C05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0C90437" w14:textId="77777777" w:rsidTr="006E2051">
              <w:trPr>
                <w:tblHeader/>
                <w:tblCellSpacing w:w="0" w:type="dxa"/>
              </w:trPr>
              <w:tc>
                <w:tcPr>
                  <w:tcW w:w="360" w:type="dxa"/>
                  <w:hideMark/>
                </w:tcPr>
                <w:p w14:paraId="6CC34503" w14:textId="77777777" w:rsidR="00D128FB" w:rsidRPr="00631F8B" w:rsidRDefault="00D128FB" w:rsidP="006E2051">
                  <w:r w:rsidRPr="00631F8B">
                    <w:t> </w:t>
                  </w:r>
                </w:p>
              </w:tc>
              <w:tc>
                <w:tcPr>
                  <w:tcW w:w="1500" w:type="dxa"/>
                  <w:hideMark/>
                </w:tcPr>
                <w:p w14:paraId="1A3B863F" w14:textId="77777777" w:rsidR="00D128FB" w:rsidRPr="00631F8B" w:rsidRDefault="00D128FB" w:rsidP="006E2051">
                  <w:r w:rsidRPr="00631F8B">
                    <w:t>Naam:</w:t>
                  </w:r>
                </w:p>
              </w:tc>
              <w:tc>
                <w:tcPr>
                  <w:tcW w:w="0" w:type="auto"/>
                  <w:hideMark/>
                </w:tcPr>
                <w:p w14:paraId="7899D68E" w14:textId="77777777" w:rsidR="00D128FB" w:rsidRPr="00631F8B" w:rsidRDefault="00D128FB" w:rsidP="006E2051"/>
              </w:tc>
            </w:tr>
            <w:tr w:rsidR="00D128FB" w:rsidRPr="00631F8B" w14:paraId="6F730402" w14:textId="77777777" w:rsidTr="006E2051">
              <w:trPr>
                <w:tblHeader/>
                <w:tblCellSpacing w:w="0" w:type="dxa"/>
              </w:trPr>
              <w:tc>
                <w:tcPr>
                  <w:tcW w:w="360" w:type="dxa"/>
                  <w:hideMark/>
                </w:tcPr>
                <w:p w14:paraId="7AB38AEB" w14:textId="77777777" w:rsidR="00D128FB" w:rsidRPr="00631F8B" w:rsidRDefault="00D128FB" w:rsidP="006E2051">
                  <w:r w:rsidRPr="00631F8B">
                    <w:t> </w:t>
                  </w:r>
                </w:p>
              </w:tc>
              <w:tc>
                <w:tcPr>
                  <w:tcW w:w="1500" w:type="dxa"/>
                  <w:hideMark/>
                </w:tcPr>
                <w:p w14:paraId="54E54A83" w14:textId="77777777" w:rsidR="00D128FB" w:rsidRPr="00631F8B" w:rsidRDefault="00D128FB" w:rsidP="006E2051">
                  <w:r w:rsidRPr="00631F8B">
                    <w:t>Definitie:</w:t>
                  </w:r>
                </w:p>
              </w:tc>
              <w:tc>
                <w:tcPr>
                  <w:tcW w:w="0" w:type="auto"/>
                  <w:hideMark/>
                </w:tcPr>
                <w:p w14:paraId="7B686837" w14:textId="77777777" w:rsidR="00D128FB" w:rsidRPr="00631F8B" w:rsidRDefault="00D128FB" w:rsidP="006E2051">
                  <w:r w:rsidRPr="00631F8B">
                    <w:t xml:space="preserve">Leidingen, buizen of kabels bestemd voor voortgeleiding van energie, materie of data. </w:t>
                  </w:r>
                </w:p>
              </w:tc>
            </w:tr>
            <w:tr w:rsidR="00D128FB" w:rsidRPr="00631F8B" w14:paraId="5EBFE8AA" w14:textId="77777777" w:rsidTr="006E2051">
              <w:trPr>
                <w:tblHeader/>
                <w:tblCellSpacing w:w="0" w:type="dxa"/>
              </w:trPr>
              <w:tc>
                <w:tcPr>
                  <w:tcW w:w="360" w:type="dxa"/>
                  <w:hideMark/>
                </w:tcPr>
                <w:p w14:paraId="2A6DAEA6" w14:textId="77777777" w:rsidR="00D128FB" w:rsidRPr="00631F8B" w:rsidRDefault="00D128FB" w:rsidP="006E2051">
                  <w:r w:rsidRPr="00631F8B">
                    <w:t> </w:t>
                  </w:r>
                </w:p>
              </w:tc>
              <w:tc>
                <w:tcPr>
                  <w:tcW w:w="1500" w:type="dxa"/>
                  <w:hideMark/>
                </w:tcPr>
                <w:p w14:paraId="4CD1DBC3" w14:textId="77777777" w:rsidR="00D128FB" w:rsidRPr="00631F8B" w:rsidRDefault="00D128FB" w:rsidP="006E2051">
                  <w:r w:rsidRPr="00631F8B">
                    <w:t>Herkomst:</w:t>
                  </w:r>
                </w:p>
              </w:tc>
              <w:tc>
                <w:tcPr>
                  <w:tcW w:w="0" w:type="auto"/>
                  <w:hideMark/>
                </w:tcPr>
                <w:p w14:paraId="29E8B04B" w14:textId="77777777" w:rsidR="00D128FB" w:rsidRPr="00631F8B" w:rsidRDefault="00D128FB" w:rsidP="006E2051">
                  <w:r w:rsidRPr="00631F8B">
                    <w:t>IMKL</w:t>
                  </w:r>
                </w:p>
              </w:tc>
            </w:tr>
            <w:tr w:rsidR="00D128FB" w:rsidRPr="00631F8B" w14:paraId="389E78DA" w14:textId="77777777" w:rsidTr="006E2051">
              <w:trPr>
                <w:tblHeader/>
                <w:tblCellSpacing w:w="0" w:type="dxa"/>
              </w:trPr>
              <w:tc>
                <w:tcPr>
                  <w:tcW w:w="360" w:type="dxa"/>
                  <w:hideMark/>
                </w:tcPr>
                <w:p w14:paraId="034D9D2D" w14:textId="77777777" w:rsidR="00D128FB" w:rsidRPr="00631F8B" w:rsidRDefault="00D128FB" w:rsidP="006E2051">
                  <w:r w:rsidRPr="00631F8B">
                    <w:t> </w:t>
                  </w:r>
                </w:p>
              </w:tc>
              <w:tc>
                <w:tcPr>
                  <w:tcW w:w="1500" w:type="dxa"/>
                  <w:hideMark/>
                </w:tcPr>
                <w:p w14:paraId="53936B8A" w14:textId="77777777" w:rsidR="00D128FB" w:rsidRPr="00631F8B" w:rsidRDefault="00D128FB" w:rsidP="006E2051">
                  <w:r w:rsidRPr="00631F8B">
                    <w:t>Subtype van:</w:t>
                  </w:r>
                </w:p>
              </w:tc>
              <w:tc>
                <w:tcPr>
                  <w:tcW w:w="0" w:type="auto"/>
                  <w:hideMark/>
                </w:tcPr>
                <w:p w14:paraId="59915CB5" w14:textId="77777777" w:rsidR="00D128FB" w:rsidRPr="00631F8B" w:rsidRDefault="00D128FB" w:rsidP="006E2051">
                  <w:r w:rsidRPr="00631F8B">
                    <w:t>Label</w:t>
                  </w:r>
                </w:p>
              </w:tc>
            </w:tr>
            <w:tr w:rsidR="00D128FB" w:rsidRPr="00631F8B" w14:paraId="7AFD9D9F" w14:textId="77777777" w:rsidTr="006E2051">
              <w:trPr>
                <w:tblHeader/>
                <w:tblCellSpacing w:w="0" w:type="dxa"/>
              </w:trPr>
              <w:tc>
                <w:tcPr>
                  <w:tcW w:w="360" w:type="dxa"/>
                  <w:hideMark/>
                </w:tcPr>
                <w:p w14:paraId="328F08A8" w14:textId="77777777" w:rsidR="00D128FB" w:rsidRPr="00631F8B" w:rsidRDefault="00D128FB" w:rsidP="006E2051">
                  <w:r w:rsidRPr="00631F8B">
                    <w:t> </w:t>
                  </w:r>
                </w:p>
              </w:tc>
              <w:tc>
                <w:tcPr>
                  <w:tcW w:w="1500" w:type="dxa"/>
                  <w:hideMark/>
                </w:tcPr>
                <w:p w14:paraId="344BD71E" w14:textId="77777777" w:rsidR="00D128FB" w:rsidRPr="00631F8B" w:rsidRDefault="00D128FB" w:rsidP="006E2051">
                  <w:r w:rsidRPr="00631F8B">
                    <w:t>Omschrijving:</w:t>
                  </w:r>
                </w:p>
              </w:tc>
              <w:tc>
                <w:tcPr>
                  <w:tcW w:w="0" w:type="auto"/>
                  <w:hideMark/>
                </w:tcPr>
                <w:p w14:paraId="5C887BAE" w14:textId="77777777" w:rsidR="00D128FB" w:rsidRPr="00631F8B" w:rsidRDefault="00D128FB" w:rsidP="006E2051">
                  <w:r w:rsidRPr="00631F8B">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D128FB" w:rsidRPr="00631F8B" w14:paraId="4CC4E4D2" w14:textId="77777777" w:rsidTr="006E2051">
              <w:trPr>
                <w:tblHeader/>
                <w:tblCellSpacing w:w="0" w:type="dxa"/>
              </w:trPr>
              <w:tc>
                <w:tcPr>
                  <w:tcW w:w="360" w:type="dxa"/>
                  <w:hideMark/>
                </w:tcPr>
                <w:p w14:paraId="6E94CDAD" w14:textId="77777777" w:rsidR="00D128FB" w:rsidRPr="00631F8B" w:rsidRDefault="00D128FB" w:rsidP="006E2051">
                  <w:r w:rsidRPr="00631F8B">
                    <w:t> </w:t>
                  </w:r>
                </w:p>
              </w:tc>
              <w:tc>
                <w:tcPr>
                  <w:tcW w:w="1500" w:type="dxa"/>
                  <w:hideMark/>
                </w:tcPr>
                <w:p w14:paraId="5DA35BDC" w14:textId="77777777" w:rsidR="00D128FB" w:rsidRPr="00631F8B" w:rsidRDefault="00D128FB" w:rsidP="006E2051">
                  <w:r w:rsidRPr="00631F8B">
                    <w:t>Stereotypes:</w:t>
                  </w:r>
                </w:p>
              </w:tc>
              <w:tc>
                <w:tcPr>
                  <w:tcW w:w="0" w:type="auto"/>
                  <w:hideMark/>
                </w:tcPr>
                <w:p w14:paraId="5F07E40E" w14:textId="77777777" w:rsidR="00D128FB" w:rsidRPr="00631F8B" w:rsidRDefault="00D128FB" w:rsidP="006E2051">
                  <w:r w:rsidRPr="00631F8B">
                    <w:t>«featureType»</w:t>
                  </w:r>
                </w:p>
              </w:tc>
            </w:tr>
          </w:tbl>
          <w:p w14:paraId="388B302B" w14:textId="77777777" w:rsidR="00D128FB" w:rsidRPr="00631F8B" w:rsidRDefault="00D128FB" w:rsidP="006E2051"/>
        </w:tc>
      </w:tr>
      <w:tr w:rsidR="00D128FB" w:rsidRPr="00631F8B" w14:paraId="2258FCC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B64722" w14:textId="77777777"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866262A" w14:textId="77777777" w:rsidTr="006E2051">
              <w:trPr>
                <w:tblHeader/>
                <w:tblCellSpacing w:w="0" w:type="dxa"/>
              </w:trPr>
              <w:tc>
                <w:tcPr>
                  <w:tcW w:w="360" w:type="dxa"/>
                  <w:hideMark/>
                </w:tcPr>
                <w:p w14:paraId="59D3BD6A" w14:textId="77777777" w:rsidR="00D128FB" w:rsidRPr="00631F8B" w:rsidRDefault="00D128FB" w:rsidP="006E2051">
                  <w:r w:rsidRPr="00631F8B">
                    <w:t> </w:t>
                  </w:r>
                </w:p>
              </w:tc>
              <w:tc>
                <w:tcPr>
                  <w:tcW w:w="1500" w:type="dxa"/>
                  <w:hideMark/>
                </w:tcPr>
                <w:p w14:paraId="2B167216" w14:textId="77777777" w:rsidR="00D128FB" w:rsidRPr="00631F8B" w:rsidRDefault="00D128FB" w:rsidP="006E2051">
                  <w:r w:rsidRPr="00631F8B">
                    <w:t>Naam:</w:t>
                  </w:r>
                </w:p>
              </w:tc>
              <w:tc>
                <w:tcPr>
                  <w:tcW w:w="0" w:type="auto"/>
                  <w:hideMark/>
                </w:tcPr>
                <w:p w14:paraId="17238305" w14:textId="77777777" w:rsidR="00D128FB" w:rsidRPr="00631F8B" w:rsidRDefault="00D128FB" w:rsidP="006E2051"/>
              </w:tc>
            </w:tr>
            <w:tr w:rsidR="00D128FB" w:rsidRPr="00631F8B" w14:paraId="625FD831" w14:textId="77777777" w:rsidTr="006E2051">
              <w:trPr>
                <w:tblHeader/>
                <w:tblCellSpacing w:w="0" w:type="dxa"/>
              </w:trPr>
              <w:tc>
                <w:tcPr>
                  <w:tcW w:w="360" w:type="dxa"/>
                  <w:hideMark/>
                </w:tcPr>
                <w:p w14:paraId="11D300D0" w14:textId="77777777" w:rsidR="00D128FB" w:rsidRPr="00631F8B" w:rsidRDefault="00D128FB" w:rsidP="006E2051">
                  <w:r w:rsidRPr="00631F8B">
                    <w:t> </w:t>
                  </w:r>
                </w:p>
              </w:tc>
              <w:tc>
                <w:tcPr>
                  <w:tcW w:w="1500" w:type="dxa"/>
                  <w:hideMark/>
                </w:tcPr>
                <w:p w14:paraId="66D2E016" w14:textId="77777777" w:rsidR="00D128FB" w:rsidRPr="00631F8B" w:rsidRDefault="00D128FB" w:rsidP="006E2051">
                  <w:r w:rsidRPr="00631F8B">
                    <w:t>Type:</w:t>
                  </w:r>
                </w:p>
              </w:tc>
              <w:tc>
                <w:tcPr>
                  <w:tcW w:w="0" w:type="auto"/>
                  <w:hideMark/>
                </w:tcPr>
                <w:p w14:paraId="42EB927F" w14:textId="77777777" w:rsidR="00D128FB" w:rsidRPr="00631F8B" w:rsidRDefault="00D128FB" w:rsidP="006E2051">
                  <w:r w:rsidRPr="00631F8B">
                    <w:t>NauwkeurigheidXYvalue</w:t>
                  </w:r>
                </w:p>
              </w:tc>
            </w:tr>
            <w:tr w:rsidR="00D128FB" w:rsidRPr="00631F8B" w14:paraId="1EF77263" w14:textId="77777777" w:rsidTr="006E2051">
              <w:trPr>
                <w:tblHeader/>
                <w:tblCellSpacing w:w="0" w:type="dxa"/>
              </w:trPr>
              <w:tc>
                <w:tcPr>
                  <w:tcW w:w="360" w:type="dxa"/>
                  <w:hideMark/>
                </w:tcPr>
                <w:p w14:paraId="11F5C9A3" w14:textId="77777777" w:rsidR="00D128FB" w:rsidRPr="00631F8B" w:rsidRDefault="00D128FB" w:rsidP="006E2051">
                  <w:r w:rsidRPr="00631F8B">
                    <w:t> </w:t>
                  </w:r>
                </w:p>
              </w:tc>
              <w:tc>
                <w:tcPr>
                  <w:tcW w:w="1500" w:type="dxa"/>
                  <w:hideMark/>
                </w:tcPr>
                <w:p w14:paraId="1D453308" w14:textId="77777777" w:rsidR="00D128FB" w:rsidRPr="00631F8B" w:rsidRDefault="00D128FB" w:rsidP="006E2051">
                  <w:r w:rsidRPr="00631F8B">
                    <w:t>Definitie:</w:t>
                  </w:r>
                </w:p>
              </w:tc>
              <w:tc>
                <w:tcPr>
                  <w:tcW w:w="0" w:type="auto"/>
                  <w:hideMark/>
                </w:tcPr>
                <w:p w14:paraId="02C371F5" w14:textId="77777777"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14:paraId="2A071E76" w14:textId="77777777" w:rsidTr="006E2051">
              <w:trPr>
                <w:tblHeader/>
                <w:tblCellSpacing w:w="0" w:type="dxa"/>
              </w:trPr>
              <w:tc>
                <w:tcPr>
                  <w:tcW w:w="360" w:type="dxa"/>
                  <w:hideMark/>
                </w:tcPr>
                <w:p w14:paraId="15EC0428" w14:textId="77777777" w:rsidR="00D128FB" w:rsidRPr="00631F8B" w:rsidRDefault="00D128FB" w:rsidP="006E2051">
                  <w:r w:rsidRPr="00631F8B">
                    <w:t> </w:t>
                  </w:r>
                </w:p>
              </w:tc>
              <w:tc>
                <w:tcPr>
                  <w:tcW w:w="1500" w:type="dxa"/>
                  <w:hideMark/>
                </w:tcPr>
                <w:p w14:paraId="1A6821E3" w14:textId="77777777" w:rsidR="00D128FB" w:rsidRPr="00631F8B" w:rsidRDefault="00D128FB" w:rsidP="006E2051">
                  <w:r w:rsidRPr="00631F8B">
                    <w:t>Omschrijving:</w:t>
                  </w:r>
                </w:p>
              </w:tc>
              <w:tc>
                <w:tcPr>
                  <w:tcW w:w="0" w:type="auto"/>
                  <w:hideMark/>
                </w:tcPr>
                <w:p w14:paraId="27E8D383" w14:textId="77777777" w:rsidR="00D128FB" w:rsidRPr="00631F8B" w:rsidRDefault="00D128FB" w:rsidP="006E2051">
                  <w:r w:rsidRPr="00631F8B">
                    <w:t xml:space="preserve">De WION nauwkeurigheid is minimaal +/- 1 meter. </w:t>
                  </w:r>
                </w:p>
              </w:tc>
            </w:tr>
            <w:tr w:rsidR="00D128FB" w:rsidRPr="00631F8B" w14:paraId="447515F2" w14:textId="77777777" w:rsidTr="006E2051">
              <w:trPr>
                <w:tblHeader/>
                <w:tblCellSpacing w:w="0" w:type="dxa"/>
              </w:trPr>
              <w:tc>
                <w:tcPr>
                  <w:tcW w:w="360" w:type="dxa"/>
                  <w:hideMark/>
                </w:tcPr>
                <w:p w14:paraId="6E284E7C" w14:textId="77777777" w:rsidR="00D128FB" w:rsidRPr="00631F8B" w:rsidRDefault="00D128FB" w:rsidP="006E2051">
                  <w:r w:rsidRPr="00631F8B">
                    <w:t> </w:t>
                  </w:r>
                </w:p>
              </w:tc>
              <w:tc>
                <w:tcPr>
                  <w:tcW w:w="1500" w:type="dxa"/>
                  <w:hideMark/>
                </w:tcPr>
                <w:p w14:paraId="1B57DF0A" w14:textId="77777777" w:rsidR="00D128FB" w:rsidRPr="00631F8B" w:rsidRDefault="00D128FB" w:rsidP="006E2051">
                  <w:r w:rsidRPr="00631F8B">
                    <w:t>Multipliciteit:</w:t>
                  </w:r>
                </w:p>
              </w:tc>
              <w:tc>
                <w:tcPr>
                  <w:tcW w:w="0" w:type="auto"/>
                  <w:hideMark/>
                </w:tcPr>
                <w:p w14:paraId="15143D01" w14:textId="77777777" w:rsidR="00D128FB" w:rsidRPr="00631F8B" w:rsidRDefault="00D128FB" w:rsidP="006E2051">
                  <w:r w:rsidRPr="00631F8B">
                    <w:t>0..1</w:t>
                  </w:r>
                </w:p>
              </w:tc>
            </w:tr>
          </w:tbl>
          <w:p w14:paraId="5AD7C2CC" w14:textId="77777777" w:rsidR="00D128FB" w:rsidRPr="00631F8B" w:rsidRDefault="00D128FB" w:rsidP="006E2051"/>
        </w:tc>
      </w:tr>
      <w:tr w:rsidR="00D128FB" w:rsidRPr="00631F8B" w14:paraId="450D17F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E72581" w14:textId="77777777" w:rsidR="00D128FB" w:rsidRPr="00631F8B" w:rsidRDefault="00D128FB" w:rsidP="006E2051">
            <w:r w:rsidRPr="00631F8B">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287016F" w14:textId="77777777" w:rsidTr="006E2051">
              <w:trPr>
                <w:tblHeader/>
                <w:tblCellSpacing w:w="0" w:type="dxa"/>
              </w:trPr>
              <w:tc>
                <w:tcPr>
                  <w:tcW w:w="360" w:type="dxa"/>
                  <w:hideMark/>
                </w:tcPr>
                <w:p w14:paraId="2096A852" w14:textId="77777777" w:rsidR="00D128FB" w:rsidRPr="00631F8B" w:rsidRDefault="00D128FB" w:rsidP="006E2051">
                  <w:r w:rsidRPr="00631F8B">
                    <w:t> </w:t>
                  </w:r>
                </w:p>
              </w:tc>
              <w:tc>
                <w:tcPr>
                  <w:tcW w:w="1500" w:type="dxa"/>
                  <w:hideMark/>
                </w:tcPr>
                <w:p w14:paraId="4EC41F30" w14:textId="77777777" w:rsidR="00D128FB" w:rsidRPr="00631F8B" w:rsidRDefault="00D128FB" w:rsidP="006E2051">
                  <w:r w:rsidRPr="00631F8B">
                    <w:t>Naam:</w:t>
                  </w:r>
                </w:p>
              </w:tc>
              <w:tc>
                <w:tcPr>
                  <w:tcW w:w="0" w:type="auto"/>
                  <w:hideMark/>
                </w:tcPr>
                <w:p w14:paraId="54ED66A1" w14:textId="77777777" w:rsidR="00D128FB" w:rsidRPr="00631F8B" w:rsidRDefault="00D128FB" w:rsidP="006E2051"/>
              </w:tc>
            </w:tr>
            <w:tr w:rsidR="00D128FB" w:rsidRPr="00631F8B" w14:paraId="679E8FB6" w14:textId="77777777" w:rsidTr="006E2051">
              <w:trPr>
                <w:tblHeader/>
                <w:tblCellSpacing w:w="0" w:type="dxa"/>
              </w:trPr>
              <w:tc>
                <w:tcPr>
                  <w:tcW w:w="360" w:type="dxa"/>
                  <w:hideMark/>
                </w:tcPr>
                <w:p w14:paraId="004EDC17" w14:textId="77777777" w:rsidR="00D128FB" w:rsidRPr="00631F8B" w:rsidRDefault="00D128FB" w:rsidP="006E2051">
                  <w:r w:rsidRPr="00631F8B">
                    <w:t> </w:t>
                  </w:r>
                </w:p>
              </w:tc>
              <w:tc>
                <w:tcPr>
                  <w:tcW w:w="1500" w:type="dxa"/>
                  <w:hideMark/>
                </w:tcPr>
                <w:p w14:paraId="6C5E0CE2" w14:textId="77777777" w:rsidR="00D128FB" w:rsidRPr="00631F8B" w:rsidRDefault="00D128FB" w:rsidP="006E2051">
                  <w:r w:rsidRPr="00631F8B">
                    <w:t>Type:</w:t>
                  </w:r>
                </w:p>
              </w:tc>
              <w:tc>
                <w:tcPr>
                  <w:tcW w:w="0" w:type="auto"/>
                  <w:hideMark/>
                </w:tcPr>
                <w:p w14:paraId="6F213296" w14:textId="77777777" w:rsidR="00D128FB" w:rsidRPr="00631F8B" w:rsidRDefault="00D128FB" w:rsidP="006E2051">
                  <w:r w:rsidRPr="00631F8B">
                    <w:t>CharacterString</w:t>
                  </w:r>
                </w:p>
              </w:tc>
            </w:tr>
            <w:tr w:rsidR="00D128FB" w:rsidRPr="00631F8B" w14:paraId="6FBD22E6" w14:textId="77777777" w:rsidTr="006E2051">
              <w:trPr>
                <w:tblHeader/>
                <w:tblCellSpacing w:w="0" w:type="dxa"/>
              </w:trPr>
              <w:tc>
                <w:tcPr>
                  <w:tcW w:w="360" w:type="dxa"/>
                  <w:hideMark/>
                </w:tcPr>
                <w:p w14:paraId="48FC369F" w14:textId="77777777" w:rsidR="00D128FB" w:rsidRPr="00631F8B" w:rsidRDefault="00D128FB" w:rsidP="006E2051">
                  <w:r w:rsidRPr="00631F8B">
                    <w:t> </w:t>
                  </w:r>
                </w:p>
              </w:tc>
              <w:tc>
                <w:tcPr>
                  <w:tcW w:w="1500" w:type="dxa"/>
                  <w:hideMark/>
                </w:tcPr>
                <w:p w14:paraId="0EC8551F" w14:textId="77777777" w:rsidR="00D128FB" w:rsidRPr="00631F8B" w:rsidRDefault="00D128FB" w:rsidP="006E2051">
                  <w:r w:rsidRPr="00631F8B">
                    <w:t>Definitie:</w:t>
                  </w:r>
                </w:p>
              </w:tc>
              <w:tc>
                <w:tcPr>
                  <w:tcW w:w="0" w:type="auto"/>
                  <w:hideMark/>
                </w:tcPr>
                <w:p w14:paraId="36763432" w14:textId="77777777" w:rsidR="00D128FB" w:rsidRPr="00631F8B" w:rsidRDefault="00D128FB" w:rsidP="006E2051">
                  <w:r w:rsidRPr="00631F8B">
                    <w:t>Extra informatie in de vorm van een toelichting.</w:t>
                  </w:r>
                </w:p>
              </w:tc>
            </w:tr>
            <w:tr w:rsidR="00D128FB" w:rsidRPr="00631F8B" w14:paraId="576347CA" w14:textId="77777777" w:rsidTr="006E2051">
              <w:trPr>
                <w:tblHeader/>
                <w:tblCellSpacing w:w="0" w:type="dxa"/>
              </w:trPr>
              <w:tc>
                <w:tcPr>
                  <w:tcW w:w="360" w:type="dxa"/>
                  <w:hideMark/>
                </w:tcPr>
                <w:p w14:paraId="45F0CF5C" w14:textId="77777777" w:rsidR="00D128FB" w:rsidRPr="00631F8B" w:rsidRDefault="00D128FB" w:rsidP="006E2051">
                  <w:r w:rsidRPr="00631F8B">
                    <w:t> </w:t>
                  </w:r>
                </w:p>
              </w:tc>
              <w:tc>
                <w:tcPr>
                  <w:tcW w:w="1500" w:type="dxa"/>
                  <w:hideMark/>
                </w:tcPr>
                <w:p w14:paraId="424FD55D" w14:textId="77777777" w:rsidR="00D128FB" w:rsidRPr="00631F8B" w:rsidRDefault="00D128FB" w:rsidP="006E2051">
                  <w:r w:rsidRPr="00631F8B">
                    <w:t>Multipliciteit:</w:t>
                  </w:r>
                </w:p>
              </w:tc>
              <w:tc>
                <w:tcPr>
                  <w:tcW w:w="0" w:type="auto"/>
                  <w:hideMark/>
                </w:tcPr>
                <w:p w14:paraId="0BB91B91" w14:textId="77777777" w:rsidR="00D128FB" w:rsidRPr="00631F8B" w:rsidRDefault="00D128FB" w:rsidP="006E2051">
                  <w:r w:rsidRPr="00631F8B">
                    <w:t>0..1</w:t>
                  </w:r>
                </w:p>
              </w:tc>
            </w:tr>
          </w:tbl>
          <w:p w14:paraId="16C6007A" w14:textId="77777777" w:rsidR="00D128FB" w:rsidRPr="00631F8B" w:rsidRDefault="00D128FB" w:rsidP="006E2051"/>
        </w:tc>
      </w:tr>
      <w:tr w:rsidR="00D128FB" w:rsidRPr="00631F8B" w14:paraId="0D9ECB1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5D6228" w14:textId="77777777" w:rsidR="00D128FB" w:rsidRPr="00631F8B" w:rsidRDefault="00D128FB" w:rsidP="006E2051">
            <w:r w:rsidRPr="00631F8B">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A2525B0" w14:textId="77777777" w:rsidTr="006E2051">
              <w:trPr>
                <w:tblHeader/>
                <w:tblCellSpacing w:w="0" w:type="dxa"/>
              </w:trPr>
              <w:tc>
                <w:tcPr>
                  <w:tcW w:w="360" w:type="dxa"/>
                  <w:hideMark/>
                </w:tcPr>
                <w:p w14:paraId="738B62EF" w14:textId="77777777" w:rsidR="00D128FB" w:rsidRPr="00631F8B" w:rsidRDefault="00D128FB" w:rsidP="006E2051">
                  <w:r w:rsidRPr="00631F8B">
                    <w:t> </w:t>
                  </w:r>
                </w:p>
              </w:tc>
              <w:tc>
                <w:tcPr>
                  <w:tcW w:w="1500" w:type="dxa"/>
                  <w:hideMark/>
                </w:tcPr>
                <w:p w14:paraId="455F52D3" w14:textId="77777777" w:rsidR="00D128FB" w:rsidRPr="00631F8B" w:rsidRDefault="00D128FB" w:rsidP="006E2051">
                  <w:r w:rsidRPr="00631F8B">
                    <w:t>Naam:</w:t>
                  </w:r>
                </w:p>
              </w:tc>
              <w:tc>
                <w:tcPr>
                  <w:tcW w:w="0" w:type="auto"/>
                  <w:hideMark/>
                </w:tcPr>
                <w:p w14:paraId="74F946FC" w14:textId="77777777" w:rsidR="00D128FB" w:rsidRPr="00631F8B" w:rsidRDefault="00D128FB" w:rsidP="006E2051"/>
              </w:tc>
            </w:tr>
            <w:tr w:rsidR="00D128FB" w:rsidRPr="00631F8B" w14:paraId="63275A71" w14:textId="77777777" w:rsidTr="006E2051">
              <w:trPr>
                <w:tblHeader/>
                <w:tblCellSpacing w:w="0" w:type="dxa"/>
              </w:trPr>
              <w:tc>
                <w:tcPr>
                  <w:tcW w:w="360" w:type="dxa"/>
                  <w:hideMark/>
                </w:tcPr>
                <w:p w14:paraId="1E239965" w14:textId="77777777" w:rsidR="00D128FB" w:rsidRPr="00631F8B" w:rsidRDefault="00D128FB" w:rsidP="006E2051">
                  <w:r w:rsidRPr="00631F8B">
                    <w:t> </w:t>
                  </w:r>
                </w:p>
              </w:tc>
              <w:tc>
                <w:tcPr>
                  <w:tcW w:w="1500" w:type="dxa"/>
                  <w:hideMark/>
                </w:tcPr>
                <w:p w14:paraId="56C083F8" w14:textId="77777777" w:rsidR="00D128FB" w:rsidRPr="00631F8B" w:rsidRDefault="00D128FB" w:rsidP="006E2051">
                  <w:r w:rsidRPr="00631F8B">
                    <w:t>Type:</w:t>
                  </w:r>
                </w:p>
              </w:tc>
              <w:tc>
                <w:tcPr>
                  <w:tcW w:w="0" w:type="auto"/>
                  <w:hideMark/>
                </w:tcPr>
                <w:p w14:paraId="3293977D" w14:textId="77777777" w:rsidR="00D128FB" w:rsidRPr="00631F8B" w:rsidRDefault="00D128FB" w:rsidP="006E2051">
                  <w:r w:rsidRPr="00631F8B">
                    <w:t>Diepte</w:t>
                  </w:r>
                </w:p>
              </w:tc>
            </w:tr>
            <w:tr w:rsidR="00D128FB" w:rsidRPr="00631F8B" w14:paraId="10E1A264" w14:textId="77777777" w:rsidTr="006E2051">
              <w:trPr>
                <w:tblHeader/>
                <w:tblCellSpacing w:w="0" w:type="dxa"/>
              </w:trPr>
              <w:tc>
                <w:tcPr>
                  <w:tcW w:w="360" w:type="dxa"/>
                  <w:hideMark/>
                </w:tcPr>
                <w:p w14:paraId="77C59E8D" w14:textId="77777777" w:rsidR="00D128FB" w:rsidRPr="00631F8B" w:rsidRDefault="00D128FB" w:rsidP="006E2051">
                  <w:r w:rsidRPr="00631F8B">
                    <w:t> </w:t>
                  </w:r>
                </w:p>
              </w:tc>
              <w:tc>
                <w:tcPr>
                  <w:tcW w:w="1500" w:type="dxa"/>
                  <w:hideMark/>
                </w:tcPr>
                <w:p w14:paraId="736090F0" w14:textId="77777777" w:rsidR="00D128FB" w:rsidRPr="00631F8B" w:rsidRDefault="00D128FB" w:rsidP="006E2051">
                  <w:r w:rsidRPr="00631F8B">
                    <w:t>Definitie:</w:t>
                  </w:r>
                </w:p>
              </w:tc>
              <w:tc>
                <w:tcPr>
                  <w:tcW w:w="0" w:type="auto"/>
                  <w:hideMark/>
                </w:tcPr>
                <w:p w14:paraId="5AA541FE" w14:textId="77777777" w:rsidR="00D128FB" w:rsidRPr="00631F8B" w:rsidRDefault="00D128FB" w:rsidP="006E2051">
                  <w:r w:rsidRPr="00631F8B">
                    <w:t xml:space="preserve">Diepte waarop het object is gelegd. </w:t>
                  </w:r>
                </w:p>
              </w:tc>
            </w:tr>
            <w:tr w:rsidR="00D128FB" w:rsidRPr="00631F8B" w14:paraId="3CA282B0" w14:textId="77777777" w:rsidTr="006E2051">
              <w:trPr>
                <w:tblHeader/>
                <w:tblCellSpacing w:w="0" w:type="dxa"/>
              </w:trPr>
              <w:tc>
                <w:tcPr>
                  <w:tcW w:w="360" w:type="dxa"/>
                  <w:hideMark/>
                </w:tcPr>
                <w:p w14:paraId="3B1F8622" w14:textId="77777777" w:rsidR="00D128FB" w:rsidRPr="00631F8B" w:rsidRDefault="00D128FB" w:rsidP="006E2051">
                  <w:r w:rsidRPr="00631F8B">
                    <w:t> </w:t>
                  </w:r>
                </w:p>
              </w:tc>
              <w:tc>
                <w:tcPr>
                  <w:tcW w:w="1500" w:type="dxa"/>
                  <w:hideMark/>
                </w:tcPr>
                <w:p w14:paraId="43699BD8" w14:textId="77777777" w:rsidR="00D128FB" w:rsidRPr="00631F8B" w:rsidRDefault="00D128FB" w:rsidP="006E2051">
                  <w:r w:rsidRPr="00631F8B">
                    <w:t>Omschrijving:</w:t>
                  </w:r>
                </w:p>
              </w:tc>
              <w:tc>
                <w:tcPr>
                  <w:tcW w:w="0" w:type="auto"/>
                  <w:hideMark/>
                </w:tcPr>
                <w:p w14:paraId="458C90F9" w14:textId="77777777" w:rsidR="00D128FB" w:rsidRPr="00631F8B" w:rsidRDefault="00D128FB" w:rsidP="006E2051">
                  <w:r w:rsidRPr="00631F8B">
                    <w:t xml:space="preserve">Wordt alleen opgenomen indien er sprake is van een legging die afwijkt van de gangbare (standaard) dieptelegging. </w:t>
                  </w:r>
                </w:p>
              </w:tc>
            </w:tr>
            <w:tr w:rsidR="00D128FB" w:rsidRPr="00631F8B" w14:paraId="760CF412" w14:textId="77777777" w:rsidTr="006E2051">
              <w:trPr>
                <w:tblHeader/>
                <w:tblCellSpacing w:w="0" w:type="dxa"/>
              </w:trPr>
              <w:tc>
                <w:tcPr>
                  <w:tcW w:w="360" w:type="dxa"/>
                  <w:hideMark/>
                </w:tcPr>
                <w:p w14:paraId="417C78CC" w14:textId="77777777" w:rsidR="00D128FB" w:rsidRPr="00631F8B" w:rsidRDefault="00D128FB" w:rsidP="006E2051">
                  <w:r w:rsidRPr="00631F8B">
                    <w:t> </w:t>
                  </w:r>
                </w:p>
              </w:tc>
              <w:tc>
                <w:tcPr>
                  <w:tcW w:w="1500" w:type="dxa"/>
                  <w:hideMark/>
                </w:tcPr>
                <w:p w14:paraId="5F33024C" w14:textId="77777777" w:rsidR="00D128FB" w:rsidRPr="00631F8B" w:rsidRDefault="00D128FB" w:rsidP="006E2051">
                  <w:r w:rsidRPr="00631F8B">
                    <w:t>Multipliciteit:</w:t>
                  </w:r>
                </w:p>
              </w:tc>
              <w:tc>
                <w:tcPr>
                  <w:tcW w:w="0" w:type="auto"/>
                  <w:hideMark/>
                </w:tcPr>
                <w:p w14:paraId="42EC15CB" w14:textId="77777777" w:rsidR="00D128FB" w:rsidRPr="00631F8B" w:rsidRDefault="00D128FB" w:rsidP="006E2051">
                  <w:r w:rsidRPr="00631F8B">
                    <w:t>0..*</w:t>
                  </w:r>
                </w:p>
              </w:tc>
            </w:tr>
          </w:tbl>
          <w:p w14:paraId="69FC42E2" w14:textId="77777777" w:rsidR="00D128FB" w:rsidRPr="00631F8B" w:rsidRDefault="00D128FB" w:rsidP="006E2051"/>
        </w:tc>
      </w:tr>
      <w:tr w:rsidR="00D128FB" w:rsidRPr="00631F8B" w14:paraId="6234B11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E310C5" w14:textId="77777777"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CF97DAF" w14:textId="77777777" w:rsidTr="006E2051">
              <w:trPr>
                <w:tblHeader/>
                <w:tblCellSpacing w:w="0" w:type="dxa"/>
              </w:trPr>
              <w:tc>
                <w:tcPr>
                  <w:tcW w:w="360" w:type="dxa"/>
                  <w:hideMark/>
                </w:tcPr>
                <w:p w14:paraId="65072B5B" w14:textId="77777777" w:rsidR="00D128FB" w:rsidRPr="00631F8B" w:rsidRDefault="00D128FB" w:rsidP="006E2051">
                  <w:r w:rsidRPr="00631F8B">
                    <w:t> </w:t>
                  </w:r>
                </w:p>
              </w:tc>
              <w:tc>
                <w:tcPr>
                  <w:tcW w:w="1500" w:type="dxa"/>
                  <w:hideMark/>
                </w:tcPr>
                <w:p w14:paraId="5F17416F" w14:textId="77777777" w:rsidR="00D128FB" w:rsidRPr="00631F8B" w:rsidRDefault="00D128FB" w:rsidP="006E2051">
                  <w:r w:rsidRPr="00631F8B">
                    <w:t>Naam:</w:t>
                  </w:r>
                </w:p>
              </w:tc>
              <w:tc>
                <w:tcPr>
                  <w:tcW w:w="0" w:type="auto"/>
                  <w:hideMark/>
                </w:tcPr>
                <w:p w14:paraId="1A363770" w14:textId="77777777" w:rsidR="00D128FB" w:rsidRPr="00631F8B" w:rsidRDefault="00D128FB" w:rsidP="006E2051"/>
              </w:tc>
            </w:tr>
            <w:tr w:rsidR="00D128FB" w:rsidRPr="00631F8B" w14:paraId="61D9AF16" w14:textId="77777777" w:rsidTr="006E2051">
              <w:trPr>
                <w:tblHeader/>
                <w:tblCellSpacing w:w="0" w:type="dxa"/>
              </w:trPr>
              <w:tc>
                <w:tcPr>
                  <w:tcW w:w="360" w:type="dxa"/>
                  <w:hideMark/>
                </w:tcPr>
                <w:p w14:paraId="7A576CAD" w14:textId="77777777" w:rsidR="00D128FB" w:rsidRPr="00631F8B" w:rsidRDefault="00D128FB" w:rsidP="006E2051">
                  <w:r w:rsidRPr="00631F8B">
                    <w:t> </w:t>
                  </w:r>
                </w:p>
              </w:tc>
              <w:tc>
                <w:tcPr>
                  <w:tcW w:w="1500" w:type="dxa"/>
                  <w:hideMark/>
                </w:tcPr>
                <w:p w14:paraId="06F11B58" w14:textId="77777777" w:rsidR="00D128FB" w:rsidRPr="00631F8B" w:rsidRDefault="00D128FB" w:rsidP="006E2051">
                  <w:r w:rsidRPr="00631F8B">
                    <w:t>Type:</w:t>
                  </w:r>
                </w:p>
              </w:tc>
              <w:tc>
                <w:tcPr>
                  <w:tcW w:w="0" w:type="auto"/>
                  <w:hideMark/>
                </w:tcPr>
                <w:p w14:paraId="6AB2A10F" w14:textId="77777777" w:rsidR="00D128FB" w:rsidRPr="00631F8B" w:rsidRDefault="00D128FB" w:rsidP="006E2051">
                  <w:r w:rsidRPr="00631F8B">
                    <w:t>ExtraInformatie</w:t>
                  </w:r>
                </w:p>
              </w:tc>
            </w:tr>
            <w:tr w:rsidR="00D128FB" w:rsidRPr="00631F8B" w14:paraId="7EA63E52" w14:textId="77777777" w:rsidTr="006E2051">
              <w:trPr>
                <w:tblHeader/>
                <w:tblCellSpacing w:w="0" w:type="dxa"/>
              </w:trPr>
              <w:tc>
                <w:tcPr>
                  <w:tcW w:w="360" w:type="dxa"/>
                  <w:hideMark/>
                </w:tcPr>
                <w:p w14:paraId="771EDBBF" w14:textId="77777777" w:rsidR="00D128FB" w:rsidRPr="00631F8B" w:rsidRDefault="00D128FB" w:rsidP="006E2051">
                  <w:r w:rsidRPr="00631F8B">
                    <w:t> </w:t>
                  </w:r>
                </w:p>
              </w:tc>
              <w:tc>
                <w:tcPr>
                  <w:tcW w:w="1500" w:type="dxa"/>
                  <w:hideMark/>
                </w:tcPr>
                <w:p w14:paraId="75E118C8" w14:textId="77777777" w:rsidR="00D128FB" w:rsidRPr="00631F8B" w:rsidRDefault="00D128FB" w:rsidP="006E2051">
                  <w:r w:rsidRPr="00631F8B">
                    <w:t>Definitie:</w:t>
                  </w:r>
                </w:p>
              </w:tc>
              <w:tc>
                <w:tcPr>
                  <w:tcW w:w="0" w:type="auto"/>
                  <w:hideMark/>
                </w:tcPr>
                <w:p w14:paraId="5780AE29" w14:textId="77777777" w:rsidR="00D128FB" w:rsidRPr="00631F8B" w:rsidRDefault="00D128FB" w:rsidP="006E2051">
                  <w:r w:rsidRPr="00631F8B">
                    <w:t xml:space="preserve">Extra informatie over dit object. </w:t>
                  </w:r>
                </w:p>
              </w:tc>
            </w:tr>
            <w:tr w:rsidR="00D128FB" w:rsidRPr="00631F8B" w14:paraId="27B58332" w14:textId="77777777" w:rsidTr="006E2051">
              <w:trPr>
                <w:tblHeader/>
                <w:tblCellSpacing w:w="0" w:type="dxa"/>
              </w:trPr>
              <w:tc>
                <w:tcPr>
                  <w:tcW w:w="360" w:type="dxa"/>
                  <w:hideMark/>
                </w:tcPr>
                <w:p w14:paraId="4AB1D16A" w14:textId="77777777" w:rsidR="00D128FB" w:rsidRPr="00631F8B" w:rsidRDefault="00D128FB" w:rsidP="006E2051">
                  <w:r w:rsidRPr="00631F8B">
                    <w:t> </w:t>
                  </w:r>
                </w:p>
              </w:tc>
              <w:tc>
                <w:tcPr>
                  <w:tcW w:w="1500" w:type="dxa"/>
                  <w:hideMark/>
                </w:tcPr>
                <w:p w14:paraId="22BBB2A4" w14:textId="77777777" w:rsidR="00D128FB" w:rsidRPr="00631F8B" w:rsidRDefault="00D128FB" w:rsidP="006E2051">
                  <w:r w:rsidRPr="00631F8B">
                    <w:t>Multipliciteit:</w:t>
                  </w:r>
                </w:p>
              </w:tc>
              <w:tc>
                <w:tcPr>
                  <w:tcW w:w="0" w:type="auto"/>
                  <w:hideMark/>
                </w:tcPr>
                <w:p w14:paraId="15C0FCF8" w14:textId="77777777" w:rsidR="00D128FB" w:rsidRPr="00631F8B" w:rsidRDefault="00D128FB" w:rsidP="006E2051">
                  <w:r w:rsidRPr="00631F8B">
                    <w:t>0..*</w:t>
                  </w:r>
                </w:p>
              </w:tc>
            </w:tr>
          </w:tbl>
          <w:p w14:paraId="7976EB7A" w14:textId="77777777" w:rsidR="00D128FB" w:rsidRPr="00631F8B" w:rsidRDefault="00D128FB" w:rsidP="006E2051"/>
        </w:tc>
      </w:tr>
      <w:tr w:rsidR="00D128FB" w:rsidRPr="00631F8B" w14:paraId="7169153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7B80E0" w14:textId="77777777"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FF7BF75" w14:textId="77777777" w:rsidTr="006E2051">
              <w:trPr>
                <w:tblHeader/>
                <w:tblCellSpacing w:w="0" w:type="dxa"/>
              </w:trPr>
              <w:tc>
                <w:tcPr>
                  <w:tcW w:w="360" w:type="dxa"/>
                  <w:hideMark/>
                </w:tcPr>
                <w:p w14:paraId="0F0BD4F7" w14:textId="77777777" w:rsidR="00D128FB" w:rsidRPr="00631F8B" w:rsidRDefault="00D128FB" w:rsidP="006E2051">
                  <w:r w:rsidRPr="00631F8B">
                    <w:t> </w:t>
                  </w:r>
                </w:p>
              </w:tc>
              <w:tc>
                <w:tcPr>
                  <w:tcW w:w="1500" w:type="dxa"/>
                  <w:hideMark/>
                </w:tcPr>
                <w:p w14:paraId="53F5B510" w14:textId="77777777" w:rsidR="00D128FB" w:rsidRPr="00631F8B" w:rsidRDefault="00D128FB" w:rsidP="006E2051">
                  <w:r w:rsidRPr="00631F8B">
                    <w:t>Naam:</w:t>
                  </w:r>
                </w:p>
              </w:tc>
              <w:tc>
                <w:tcPr>
                  <w:tcW w:w="0" w:type="auto"/>
                  <w:hideMark/>
                </w:tcPr>
                <w:p w14:paraId="142FFC89" w14:textId="77777777" w:rsidR="00D128FB" w:rsidRPr="00631F8B" w:rsidRDefault="00D128FB" w:rsidP="006E2051"/>
              </w:tc>
            </w:tr>
            <w:tr w:rsidR="00D128FB" w:rsidRPr="00631F8B" w14:paraId="18D0D3C2" w14:textId="77777777" w:rsidTr="006E2051">
              <w:trPr>
                <w:tblHeader/>
                <w:tblCellSpacing w:w="0" w:type="dxa"/>
              </w:trPr>
              <w:tc>
                <w:tcPr>
                  <w:tcW w:w="360" w:type="dxa"/>
                  <w:hideMark/>
                </w:tcPr>
                <w:p w14:paraId="2E789B03" w14:textId="77777777" w:rsidR="00D128FB" w:rsidRPr="00631F8B" w:rsidRDefault="00D128FB" w:rsidP="006E2051">
                  <w:r w:rsidRPr="00631F8B">
                    <w:t> </w:t>
                  </w:r>
                </w:p>
              </w:tc>
              <w:tc>
                <w:tcPr>
                  <w:tcW w:w="1500" w:type="dxa"/>
                  <w:hideMark/>
                </w:tcPr>
                <w:p w14:paraId="63DF7BB5" w14:textId="77777777" w:rsidR="00D128FB" w:rsidRPr="00631F8B" w:rsidRDefault="00D128FB" w:rsidP="006E2051">
                  <w:r w:rsidRPr="00631F8B">
                    <w:t>Type:</w:t>
                  </w:r>
                </w:p>
              </w:tc>
              <w:tc>
                <w:tcPr>
                  <w:tcW w:w="0" w:type="auto"/>
                  <w:hideMark/>
                </w:tcPr>
                <w:p w14:paraId="0F99C2BF" w14:textId="77777777" w:rsidR="00D128FB" w:rsidRPr="00631F8B" w:rsidRDefault="00D128FB" w:rsidP="006E2051">
                  <w:r w:rsidRPr="00631F8B">
                    <w:t>ExtraGeometrie</w:t>
                  </w:r>
                </w:p>
              </w:tc>
            </w:tr>
            <w:tr w:rsidR="00D128FB" w:rsidRPr="00631F8B" w14:paraId="0925E013" w14:textId="77777777" w:rsidTr="006E2051">
              <w:trPr>
                <w:tblHeader/>
                <w:tblCellSpacing w:w="0" w:type="dxa"/>
              </w:trPr>
              <w:tc>
                <w:tcPr>
                  <w:tcW w:w="360" w:type="dxa"/>
                  <w:hideMark/>
                </w:tcPr>
                <w:p w14:paraId="1E588010" w14:textId="77777777" w:rsidR="00D128FB" w:rsidRPr="00631F8B" w:rsidRDefault="00D128FB" w:rsidP="006E2051">
                  <w:r w:rsidRPr="00631F8B">
                    <w:t> </w:t>
                  </w:r>
                </w:p>
              </w:tc>
              <w:tc>
                <w:tcPr>
                  <w:tcW w:w="1500" w:type="dxa"/>
                  <w:hideMark/>
                </w:tcPr>
                <w:p w14:paraId="44359D56" w14:textId="77777777" w:rsidR="00D128FB" w:rsidRPr="00631F8B" w:rsidRDefault="00D128FB" w:rsidP="006E2051">
                  <w:r w:rsidRPr="00631F8B">
                    <w:t>Definitie:</w:t>
                  </w:r>
                </w:p>
              </w:tc>
              <w:tc>
                <w:tcPr>
                  <w:tcW w:w="0" w:type="auto"/>
                  <w:hideMark/>
                </w:tcPr>
                <w:p w14:paraId="57E1B692" w14:textId="77777777" w:rsidR="00D128FB" w:rsidRPr="00631F8B" w:rsidRDefault="00D128FB" w:rsidP="006E2051">
                  <w:r w:rsidRPr="00631F8B">
                    <w:t xml:space="preserve">Extra geometrie naast de verplichte arc/node. </w:t>
                  </w:r>
                </w:p>
              </w:tc>
            </w:tr>
            <w:tr w:rsidR="00D128FB" w:rsidRPr="00631F8B" w14:paraId="736DA8CF" w14:textId="77777777" w:rsidTr="006E2051">
              <w:trPr>
                <w:tblHeader/>
                <w:tblCellSpacing w:w="0" w:type="dxa"/>
              </w:trPr>
              <w:tc>
                <w:tcPr>
                  <w:tcW w:w="360" w:type="dxa"/>
                  <w:hideMark/>
                </w:tcPr>
                <w:p w14:paraId="0D11F500" w14:textId="77777777" w:rsidR="00D128FB" w:rsidRPr="00631F8B" w:rsidRDefault="00D128FB" w:rsidP="006E2051">
                  <w:r w:rsidRPr="00631F8B">
                    <w:t> </w:t>
                  </w:r>
                </w:p>
              </w:tc>
              <w:tc>
                <w:tcPr>
                  <w:tcW w:w="1500" w:type="dxa"/>
                  <w:hideMark/>
                </w:tcPr>
                <w:p w14:paraId="04F0A80B" w14:textId="77777777" w:rsidR="00D128FB" w:rsidRPr="00631F8B" w:rsidRDefault="00D128FB" w:rsidP="006E2051">
                  <w:r w:rsidRPr="00631F8B">
                    <w:t>Multipliciteit:</w:t>
                  </w:r>
                </w:p>
              </w:tc>
              <w:tc>
                <w:tcPr>
                  <w:tcW w:w="0" w:type="auto"/>
                  <w:hideMark/>
                </w:tcPr>
                <w:p w14:paraId="1F6B5376" w14:textId="77777777" w:rsidR="00D128FB" w:rsidRPr="00631F8B" w:rsidRDefault="00D128FB" w:rsidP="006E2051">
                  <w:r w:rsidRPr="00631F8B">
                    <w:t>0..1</w:t>
                  </w:r>
                </w:p>
              </w:tc>
            </w:tr>
          </w:tbl>
          <w:p w14:paraId="50F21053" w14:textId="77777777" w:rsidR="00D128FB" w:rsidRPr="00631F8B" w:rsidRDefault="00D128FB" w:rsidP="006E2051"/>
        </w:tc>
      </w:tr>
    </w:tbl>
    <w:p w14:paraId="675EFF38" w14:textId="77777777" w:rsidR="00D128FB" w:rsidRPr="00631F8B" w:rsidRDefault="00D128FB" w:rsidP="00D128FB">
      <w:pPr>
        <w:pStyle w:val="Kop5"/>
        <w:rPr>
          <w:sz w:val="16"/>
          <w:szCs w:val="16"/>
        </w:rPr>
      </w:pPr>
      <w:r w:rsidRPr="00631F8B">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AD4E054"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2720273" w14:textId="77777777" w:rsidR="00D128FB" w:rsidRPr="00631F8B" w:rsidRDefault="00D128FB" w:rsidP="006E2051">
            <w:pPr>
              <w:spacing w:line="225" w:lineRule="atLeast"/>
            </w:pPr>
            <w:r w:rsidRPr="00631F8B">
              <w:rPr>
                <w:b/>
                <w:bCs/>
              </w:rPr>
              <w:t xml:space="preserve">KabelSpecifiek (abstract) </w:t>
            </w:r>
          </w:p>
        </w:tc>
      </w:tr>
      <w:tr w:rsidR="00D128FB" w:rsidRPr="00631F8B" w14:paraId="6550C75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075FBFB" w14:textId="77777777" w:rsidTr="006E2051">
              <w:trPr>
                <w:tblHeader/>
                <w:tblCellSpacing w:w="0" w:type="dxa"/>
              </w:trPr>
              <w:tc>
                <w:tcPr>
                  <w:tcW w:w="360" w:type="dxa"/>
                  <w:hideMark/>
                </w:tcPr>
                <w:p w14:paraId="43AEB53B" w14:textId="77777777" w:rsidR="00D128FB" w:rsidRPr="00631F8B" w:rsidRDefault="00D128FB" w:rsidP="006E2051">
                  <w:r w:rsidRPr="00631F8B">
                    <w:t> </w:t>
                  </w:r>
                </w:p>
              </w:tc>
              <w:tc>
                <w:tcPr>
                  <w:tcW w:w="1500" w:type="dxa"/>
                  <w:hideMark/>
                </w:tcPr>
                <w:p w14:paraId="206B738C" w14:textId="77777777" w:rsidR="00D128FB" w:rsidRPr="00631F8B" w:rsidRDefault="00D128FB" w:rsidP="006E2051">
                  <w:r w:rsidRPr="00631F8B">
                    <w:t>Naam:</w:t>
                  </w:r>
                </w:p>
              </w:tc>
              <w:tc>
                <w:tcPr>
                  <w:tcW w:w="0" w:type="auto"/>
                  <w:hideMark/>
                </w:tcPr>
                <w:p w14:paraId="553C96E7" w14:textId="77777777" w:rsidR="00D128FB" w:rsidRPr="00631F8B" w:rsidRDefault="00D128FB" w:rsidP="006E2051"/>
              </w:tc>
            </w:tr>
            <w:tr w:rsidR="00D128FB" w:rsidRPr="00631F8B" w14:paraId="75E8D3B4" w14:textId="77777777" w:rsidTr="006E2051">
              <w:trPr>
                <w:tblHeader/>
                <w:tblCellSpacing w:w="0" w:type="dxa"/>
              </w:trPr>
              <w:tc>
                <w:tcPr>
                  <w:tcW w:w="360" w:type="dxa"/>
                  <w:hideMark/>
                </w:tcPr>
                <w:p w14:paraId="19507A6B" w14:textId="77777777" w:rsidR="00D128FB" w:rsidRPr="00631F8B" w:rsidRDefault="00D128FB" w:rsidP="006E2051">
                  <w:r w:rsidRPr="00631F8B">
                    <w:t> </w:t>
                  </w:r>
                </w:p>
              </w:tc>
              <w:tc>
                <w:tcPr>
                  <w:tcW w:w="1500" w:type="dxa"/>
                  <w:hideMark/>
                </w:tcPr>
                <w:p w14:paraId="3F75111F" w14:textId="77777777" w:rsidR="00D128FB" w:rsidRPr="00631F8B" w:rsidRDefault="00D128FB" w:rsidP="006E2051">
                  <w:r w:rsidRPr="00631F8B">
                    <w:t>Definitie:</w:t>
                  </w:r>
                </w:p>
              </w:tc>
              <w:tc>
                <w:tcPr>
                  <w:tcW w:w="0" w:type="auto"/>
                  <w:hideMark/>
                </w:tcPr>
                <w:p w14:paraId="091E9939" w14:textId="77777777" w:rsidR="00D128FB" w:rsidRPr="00631F8B" w:rsidRDefault="00D128FB" w:rsidP="006E2051">
                  <w:r w:rsidRPr="00631F8B">
                    <w:t xml:space="preserve">Abstract data object dat de kabel-specifieke attributen bevat van de IMKL extensie. </w:t>
                  </w:r>
                </w:p>
              </w:tc>
            </w:tr>
            <w:tr w:rsidR="00D128FB" w:rsidRPr="00631F8B" w14:paraId="126CFC2F" w14:textId="77777777" w:rsidTr="006E2051">
              <w:trPr>
                <w:tblHeader/>
                <w:tblCellSpacing w:w="0" w:type="dxa"/>
              </w:trPr>
              <w:tc>
                <w:tcPr>
                  <w:tcW w:w="360" w:type="dxa"/>
                  <w:hideMark/>
                </w:tcPr>
                <w:p w14:paraId="000EA2D8" w14:textId="77777777" w:rsidR="00D128FB" w:rsidRPr="00631F8B" w:rsidRDefault="00D128FB" w:rsidP="006E2051">
                  <w:r w:rsidRPr="00631F8B">
                    <w:t> </w:t>
                  </w:r>
                </w:p>
              </w:tc>
              <w:tc>
                <w:tcPr>
                  <w:tcW w:w="1500" w:type="dxa"/>
                  <w:hideMark/>
                </w:tcPr>
                <w:p w14:paraId="4C89F516" w14:textId="77777777" w:rsidR="00D128FB" w:rsidRPr="00631F8B" w:rsidRDefault="00D128FB" w:rsidP="006E2051">
                  <w:r w:rsidRPr="00631F8B">
                    <w:t>Herkomst:</w:t>
                  </w:r>
                </w:p>
              </w:tc>
              <w:tc>
                <w:tcPr>
                  <w:tcW w:w="0" w:type="auto"/>
                  <w:hideMark/>
                </w:tcPr>
                <w:p w14:paraId="638C24CF" w14:textId="77777777" w:rsidR="00D128FB" w:rsidRPr="00631F8B" w:rsidRDefault="00D128FB" w:rsidP="006E2051">
                  <w:r w:rsidRPr="00631F8B">
                    <w:t>IMKL-Be</w:t>
                  </w:r>
                </w:p>
              </w:tc>
            </w:tr>
            <w:tr w:rsidR="00D128FB" w:rsidRPr="00631F8B" w14:paraId="7FF942BF" w14:textId="77777777" w:rsidTr="006E2051">
              <w:trPr>
                <w:tblHeader/>
                <w:tblCellSpacing w:w="0" w:type="dxa"/>
              </w:trPr>
              <w:tc>
                <w:tcPr>
                  <w:tcW w:w="360" w:type="dxa"/>
                  <w:hideMark/>
                </w:tcPr>
                <w:p w14:paraId="7A134886" w14:textId="77777777" w:rsidR="00D128FB" w:rsidRPr="00631F8B" w:rsidRDefault="00D128FB" w:rsidP="006E2051">
                  <w:r w:rsidRPr="00631F8B">
                    <w:t> </w:t>
                  </w:r>
                </w:p>
              </w:tc>
              <w:tc>
                <w:tcPr>
                  <w:tcW w:w="1500" w:type="dxa"/>
                  <w:hideMark/>
                </w:tcPr>
                <w:p w14:paraId="50D23863" w14:textId="77777777" w:rsidR="00D128FB" w:rsidRPr="00631F8B" w:rsidRDefault="00D128FB" w:rsidP="006E2051">
                  <w:r w:rsidRPr="00631F8B">
                    <w:t>Stereotypes:</w:t>
                  </w:r>
                </w:p>
              </w:tc>
              <w:tc>
                <w:tcPr>
                  <w:tcW w:w="0" w:type="auto"/>
                  <w:hideMark/>
                </w:tcPr>
                <w:p w14:paraId="2BCA039C" w14:textId="77777777" w:rsidR="00D128FB" w:rsidRPr="00631F8B" w:rsidRDefault="00D128FB" w:rsidP="006E2051">
                  <w:r w:rsidRPr="00631F8B">
                    <w:t>«featureType»</w:t>
                  </w:r>
                </w:p>
              </w:tc>
            </w:tr>
          </w:tbl>
          <w:p w14:paraId="188299BE" w14:textId="77777777" w:rsidR="00D128FB" w:rsidRPr="00631F8B" w:rsidRDefault="00D128FB" w:rsidP="006E2051"/>
        </w:tc>
      </w:tr>
      <w:tr w:rsidR="00D128FB" w:rsidRPr="00631F8B" w14:paraId="282AD98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FC5315" w14:textId="77777777" w:rsidR="00D128FB" w:rsidRPr="00631F8B" w:rsidRDefault="00D128FB" w:rsidP="006E2051">
            <w:r w:rsidRPr="00631F8B">
              <w:rPr>
                <w:b/>
                <w:bCs/>
              </w:rPr>
              <w:t>Attribuut: kabelDiameter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B673AF4" w14:textId="77777777" w:rsidTr="006E2051">
              <w:trPr>
                <w:tblHeader/>
                <w:tblCellSpacing w:w="0" w:type="dxa"/>
              </w:trPr>
              <w:tc>
                <w:tcPr>
                  <w:tcW w:w="360" w:type="dxa"/>
                  <w:hideMark/>
                </w:tcPr>
                <w:p w14:paraId="790C3DD8" w14:textId="77777777" w:rsidR="00D128FB" w:rsidRPr="00631F8B" w:rsidRDefault="00D128FB" w:rsidP="006E2051">
                  <w:r w:rsidRPr="00631F8B">
                    <w:lastRenderedPageBreak/>
                    <w:t> </w:t>
                  </w:r>
                </w:p>
              </w:tc>
              <w:tc>
                <w:tcPr>
                  <w:tcW w:w="1500" w:type="dxa"/>
                  <w:hideMark/>
                </w:tcPr>
                <w:p w14:paraId="65AD72EA" w14:textId="77777777" w:rsidR="00D128FB" w:rsidRPr="00631F8B" w:rsidRDefault="00D128FB" w:rsidP="006E2051">
                  <w:r w:rsidRPr="00631F8B">
                    <w:t>Naam:</w:t>
                  </w:r>
                </w:p>
              </w:tc>
              <w:tc>
                <w:tcPr>
                  <w:tcW w:w="0" w:type="auto"/>
                  <w:hideMark/>
                </w:tcPr>
                <w:p w14:paraId="4A1E6721" w14:textId="77777777" w:rsidR="00D128FB" w:rsidRPr="00631F8B" w:rsidRDefault="00D128FB" w:rsidP="006E2051"/>
              </w:tc>
            </w:tr>
            <w:tr w:rsidR="00D128FB" w:rsidRPr="00631F8B" w14:paraId="07B5A313" w14:textId="77777777" w:rsidTr="006E2051">
              <w:trPr>
                <w:tblHeader/>
                <w:tblCellSpacing w:w="0" w:type="dxa"/>
              </w:trPr>
              <w:tc>
                <w:tcPr>
                  <w:tcW w:w="360" w:type="dxa"/>
                  <w:hideMark/>
                </w:tcPr>
                <w:p w14:paraId="124D4D94" w14:textId="77777777" w:rsidR="00D128FB" w:rsidRPr="00631F8B" w:rsidRDefault="00D128FB" w:rsidP="006E2051">
                  <w:r w:rsidRPr="00631F8B">
                    <w:t> </w:t>
                  </w:r>
                </w:p>
              </w:tc>
              <w:tc>
                <w:tcPr>
                  <w:tcW w:w="1500" w:type="dxa"/>
                  <w:hideMark/>
                </w:tcPr>
                <w:p w14:paraId="3AA5DD50" w14:textId="77777777" w:rsidR="00D128FB" w:rsidRPr="00631F8B" w:rsidRDefault="00D128FB" w:rsidP="006E2051">
                  <w:r w:rsidRPr="00631F8B">
                    <w:t>Type:</w:t>
                  </w:r>
                </w:p>
              </w:tc>
              <w:tc>
                <w:tcPr>
                  <w:tcW w:w="0" w:type="auto"/>
                  <w:hideMark/>
                </w:tcPr>
                <w:p w14:paraId="082828E6" w14:textId="77777777" w:rsidR="00D128FB" w:rsidRPr="00631F8B" w:rsidRDefault="00D128FB" w:rsidP="006E2051">
                  <w:r w:rsidRPr="00631F8B">
                    <w:t>Measure</w:t>
                  </w:r>
                </w:p>
              </w:tc>
            </w:tr>
            <w:tr w:rsidR="00D128FB" w:rsidRPr="00631F8B" w14:paraId="27E07EA3" w14:textId="77777777" w:rsidTr="006E2051">
              <w:trPr>
                <w:tblHeader/>
                <w:tblCellSpacing w:w="0" w:type="dxa"/>
              </w:trPr>
              <w:tc>
                <w:tcPr>
                  <w:tcW w:w="360" w:type="dxa"/>
                  <w:hideMark/>
                </w:tcPr>
                <w:p w14:paraId="5E3DC71F" w14:textId="77777777" w:rsidR="00D128FB" w:rsidRPr="00631F8B" w:rsidRDefault="00D128FB" w:rsidP="006E2051">
                  <w:r w:rsidRPr="00631F8B">
                    <w:t> </w:t>
                  </w:r>
                </w:p>
              </w:tc>
              <w:tc>
                <w:tcPr>
                  <w:tcW w:w="1500" w:type="dxa"/>
                  <w:hideMark/>
                </w:tcPr>
                <w:p w14:paraId="030CEB73" w14:textId="77777777" w:rsidR="00D128FB" w:rsidRPr="00631F8B" w:rsidRDefault="00D128FB" w:rsidP="006E2051">
                  <w:r w:rsidRPr="00631F8B">
                    <w:t>Definitie:</w:t>
                  </w:r>
                </w:p>
              </w:tc>
              <w:tc>
                <w:tcPr>
                  <w:tcW w:w="0" w:type="auto"/>
                  <w:hideMark/>
                </w:tcPr>
                <w:p w14:paraId="21B13F92" w14:textId="77777777" w:rsidR="00D128FB" w:rsidRPr="00631F8B" w:rsidRDefault="00D128FB" w:rsidP="006E2051">
                  <w:r w:rsidRPr="00631F8B">
                    <w:t xml:space="preserve">Diameter van een kabel of leiding uitgedrukt in een Unit of Measure (UOM). </w:t>
                  </w:r>
                </w:p>
              </w:tc>
            </w:tr>
            <w:tr w:rsidR="00D128FB" w:rsidRPr="00631F8B" w14:paraId="7B6017C4" w14:textId="77777777" w:rsidTr="006E2051">
              <w:trPr>
                <w:tblHeader/>
                <w:tblCellSpacing w:w="0" w:type="dxa"/>
              </w:trPr>
              <w:tc>
                <w:tcPr>
                  <w:tcW w:w="360" w:type="dxa"/>
                  <w:hideMark/>
                </w:tcPr>
                <w:p w14:paraId="6A66FF57" w14:textId="77777777" w:rsidR="00D128FB" w:rsidRPr="00631F8B" w:rsidRDefault="00D128FB" w:rsidP="006E2051">
                  <w:r w:rsidRPr="00631F8B">
                    <w:t> </w:t>
                  </w:r>
                </w:p>
              </w:tc>
              <w:tc>
                <w:tcPr>
                  <w:tcW w:w="1500" w:type="dxa"/>
                  <w:hideMark/>
                </w:tcPr>
                <w:p w14:paraId="0C5E9B6E" w14:textId="77777777" w:rsidR="00D128FB" w:rsidRPr="00631F8B" w:rsidRDefault="00D128FB" w:rsidP="006E2051">
                  <w:r w:rsidRPr="00631F8B">
                    <w:t>Omschrijving:</w:t>
                  </w:r>
                </w:p>
              </w:tc>
              <w:tc>
                <w:tcPr>
                  <w:tcW w:w="0" w:type="auto"/>
                  <w:hideMark/>
                </w:tcPr>
                <w:p w14:paraId="247D70E0" w14:textId="77777777" w:rsidR="00D128FB" w:rsidRPr="00631F8B" w:rsidRDefault="00D128FB" w:rsidP="006E2051">
                  <w:r w:rsidRPr="00631F8B">
                    <w:t xml:space="preserve">Dit attribuut heeft een Measure als data type. De UOM wordt uitgedrukt via één van de volgende OGC URN codes: • urn:ogc:def:uom:OGC::m • urn:ogc:def:uom:OGC::cm • urn:ogc:def:uom:OGC::mm </w:t>
                  </w:r>
                </w:p>
              </w:tc>
            </w:tr>
            <w:tr w:rsidR="00D128FB" w:rsidRPr="00631F8B" w14:paraId="7E36F49F" w14:textId="77777777" w:rsidTr="006E2051">
              <w:trPr>
                <w:tblHeader/>
                <w:tblCellSpacing w:w="0" w:type="dxa"/>
              </w:trPr>
              <w:tc>
                <w:tcPr>
                  <w:tcW w:w="360" w:type="dxa"/>
                  <w:hideMark/>
                </w:tcPr>
                <w:p w14:paraId="307CA49A" w14:textId="77777777" w:rsidR="00D128FB" w:rsidRPr="00631F8B" w:rsidRDefault="00D128FB" w:rsidP="006E2051">
                  <w:r w:rsidRPr="00631F8B">
                    <w:t> </w:t>
                  </w:r>
                </w:p>
              </w:tc>
              <w:tc>
                <w:tcPr>
                  <w:tcW w:w="1500" w:type="dxa"/>
                  <w:hideMark/>
                </w:tcPr>
                <w:p w14:paraId="38C37F16" w14:textId="77777777" w:rsidR="00D128FB" w:rsidRPr="00631F8B" w:rsidRDefault="00D128FB" w:rsidP="006E2051">
                  <w:r w:rsidRPr="00631F8B">
                    <w:t>Multipliciteit:</w:t>
                  </w:r>
                </w:p>
              </w:tc>
              <w:tc>
                <w:tcPr>
                  <w:tcW w:w="0" w:type="auto"/>
                  <w:hideMark/>
                </w:tcPr>
                <w:p w14:paraId="3EEF5259" w14:textId="77777777" w:rsidR="00D128FB" w:rsidRPr="00631F8B" w:rsidRDefault="00D128FB" w:rsidP="006E2051">
                  <w:r w:rsidRPr="00631F8B">
                    <w:t>0..1</w:t>
                  </w:r>
                </w:p>
              </w:tc>
            </w:tr>
          </w:tbl>
          <w:p w14:paraId="1D53853B" w14:textId="77777777" w:rsidR="00D128FB" w:rsidRPr="00631F8B" w:rsidRDefault="00D128FB" w:rsidP="006E2051"/>
        </w:tc>
      </w:tr>
    </w:tbl>
    <w:p w14:paraId="0EE74F75" w14:textId="77777777" w:rsidR="00D128FB" w:rsidRPr="00631F8B" w:rsidRDefault="00D128FB" w:rsidP="00D128FB">
      <w:pPr>
        <w:pStyle w:val="Kop5"/>
        <w:rPr>
          <w:sz w:val="16"/>
          <w:szCs w:val="16"/>
        </w:rPr>
      </w:pPr>
      <w:r w:rsidRPr="00631F8B">
        <w:rPr>
          <w:sz w:val="16"/>
          <w:szCs w:val="16"/>
        </w:rPr>
        <w:lastRenderedPageBreak/>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5E5288A9"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DFFF50" w14:textId="77777777" w:rsidR="00D128FB" w:rsidRPr="00631F8B" w:rsidRDefault="00D128FB" w:rsidP="006E2051">
            <w:pPr>
              <w:spacing w:line="225" w:lineRule="atLeast"/>
            </w:pPr>
            <w:r w:rsidRPr="00631F8B">
              <w:rPr>
                <w:b/>
                <w:bCs/>
              </w:rPr>
              <w:t>Kast</w:t>
            </w:r>
          </w:p>
        </w:tc>
      </w:tr>
      <w:tr w:rsidR="00D128FB" w:rsidRPr="00631F8B" w14:paraId="3CC7B6A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2DB80FB" w14:textId="77777777" w:rsidTr="006E2051">
              <w:trPr>
                <w:tblHeader/>
                <w:tblCellSpacing w:w="0" w:type="dxa"/>
              </w:trPr>
              <w:tc>
                <w:tcPr>
                  <w:tcW w:w="360" w:type="dxa"/>
                  <w:hideMark/>
                </w:tcPr>
                <w:p w14:paraId="1F51AB1D" w14:textId="77777777" w:rsidR="00D128FB" w:rsidRPr="00631F8B" w:rsidRDefault="00D128FB" w:rsidP="006E2051">
                  <w:r w:rsidRPr="00631F8B">
                    <w:t> </w:t>
                  </w:r>
                </w:p>
              </w:tc>
              <w:tc>
                <w:tcPr>
                  <w:tcW w:w="1500" w:type="dxa"/>
                  <w:hideMark/>
                </w:tcPr>
                <w:p w14:paraId="1B1E4AB5" w14:textId="77777777" w:rsidR="00D128FB" w:rsidRPr="00631F8B" w:rsidRDefault="00D128FB" w:rsidP="006E2051">
                  <w:r w:rsidRPr="00631F8B">
                    <w:t>Naam:</w:t>
                  </w:r>
                </w:p>
              </w:tc>
              <w:tc>
                <w:tcPr>
                  <w:tcW w:w="0" w:type="auto"/>
                  <w:hideMark/>
                </w:tcPr>
                <w:p w14:paraId="7424CD0E" w14:textId="77777777" w:rsidR="00D128FB" w:rsidRPr="00631F8B" w:rsidRDefault="00D128FB" w:rsidP="006E2051">
                  <w:r w:rsidRPr="00631F8B">
                    <w:t xml:space="preserve">Kast </w:t>
                  </w:r>
                </w:p>
              </w:tc>
            </w:tr>
            <w:tr w:rsidR="00D128FB" w:rsidRPr="00631F8B" w14:paraId="7095EC9D" w14:textId="77777777" w:rsidTr="006E2051">
              <w:trPr>
                <w:tblHeader/>
                <w:tblCellSpacing w:w="0" w:type="dxa"/>
              </w:trPr>
              <w:tc>
                <w:tcPr>
                  <w:tcW w:w="360" w:type="dxa"/>
                  <w:hideMark/>
                </w:tcPr>
                <w:p w14:paraId="79EFF06D" w14:textId="77777777" w:rsidR="00D128FB" w:rsidRPr="00631F8B" w:rsidRDefault="00D128FB" w:rsidP="006E2051">
                  <w:r w:rsidRPr="00631F8B">
                    <w:t> </w:t>
                  </w:r>
                </w:p>
              </w:tc>
              <w:tc>
                <w:tcPr>
                  <w:tcW w:w="1500" w:type="dxa"/>
                  <w:hideMark/>
                </w:tcPr>
                <w:p w14:paraId="04E77E3C" w14:textId="77777777" w:rsidR="00D128FB" w:rsidRPr="00631F8B" w:rsidRDefault="00D128FB" w:rsidP="006E2051">
                  <w:r w:rsidRPr="00631F8B">
                    <w:t>Definitie:</w:t>
                  </w:r>
                </w:p>
              </w:tc>
              <w:tc>
                <w:tcPr>
                  <w:tcW w:w="0" w:type="auto"/>
                  <w:hideMark/>
                </w:tcPr>
                <w:p w14:paraId="3FE2885B" w14:textId="77777777" w:rsidR="00D128FB" w:rsidRPr="00631F8B" w:rsidRDefault="00D128FB" w:rsidP="006E2051">
                  <w:r w:rsidRPr="00631F8B">
                    <w:t xml:space="preserve">Eenvoudig kast-object dat nutsvoorzieningenobjecten kan bevatten die tot een of meer nutsvoorzieningennetwerken behoren. </w:t>
                  </w:r>
                </w:p>
              </w:tc>
            </w:tr>
            <w:tr w:rsidR="00D128FB" w:rsidRPr="00631F8B" w14:paraId="1289C95F" w14:textId="77777777" w:rsidTr="006E2051">
              <w:trPr>
                <w:tblHeader/>
                <w:tblCellSpacing w:w="0" w:type="dxa"/>
              </w:trPr>
              <w:tc>
                <w:tcPr>
                  <w:tcW w:w="360" w:type="dxa"/>
                  <w:hideMark/>
                </w:tcPr>
                <w:p w14:paraId="42A32FE8" w14:textId="77777777" w:rsidR="00D128FB" w:rsidRPr="00631F8B" w:rsidRDefault="00D128FB" w:rsidP="006E2051">
                  <w:r w:rsidRPr="00631F8B">
                    <w:t> </w:t>
                  </w:r>
                </w:p>
              </w:tc>
              <w:tc>
                <w:tcPr>
                  <w:tcW w:w="1500" w:type="dxa"/>
                  <w:hideMark/>
                </w:tcPr>
                <w:p w14:paraId="0971AE47" w14:textId="77777777" w:rsidR="00D128FB" w:rsidRPr="00631F8B" w:rsidRDefault="00D128FB" w:rsidP="006E2051">
                  <w:r w:rsidRPr="00631F8B">
                    <w:t>Herkomst:</w:t>
                  </w:r>
                </w:p>
              </w:tc>
              <w:tc>
                <w:tcPr>
                  <w:tcW w:w="0" w:type="auto"/>
                  <w:hideMark/>
                </w:tcPr>
                <w:p w14:paraId="693788D9" w14:textId="77777777" w:rsidR="00D128FB" w:rsidRPr="00631F8B" w:rsidRDefault="00D128FB" w:rsidP="006E2051">
                  <w:r w:rsidRPr="00631F8B">
                    <w:t>Inspire</w:t>
                  </w:r>
                </w:p>
              </w:tc>
            </w:tr>
            <w:tr w:rsidR="00D128FB" w:rsidRPr="00631F8B" w14:paraId="6BDCFE67" w14:textId="77777777" w:rsidTr="006E2051">
              <w:trPr>
                <w:tblHeader/>
                <w:tblCellSpacing w:w="0" w:type="dxa"/>
              </w:trPr>
              <w:tc>
                <w:tcPr>
                  <w:tcW w:w="360" w:type="dxa"/>
                  <w:hideMark/>
                </w:tcPr>
                <w:p w14:paraId="4AFF0180" w14:textId="77777777" w:rsidR="00D128FB" w:rsidRPr="00631F8B" w:rsidRDefault="00D128FB" w:rsidP="006E2051">
                  <w:r w:rsidRPr="00631F8B">
                    <w:t> </w:t>
                  </w:r>
                </w:p>
              </w:tc>
              <w:tc>
                <w:tcPr>
                  <w:tcW w:w="1500" w:type="dxa"/>
                  <w:hideMark/>
                </w:tcPr>
                <w:p w14:paraId="33E969FC" w14:textId="77777777" w:rsidR="00D128FB" w:rsidRPr="00631F8B" w:rsidRDefault="00D128FB" w:rsidP="006E2051">
                  <w:r w:rsidRPr="00631F8B">
                    <w:t>Subtype van:</w:t>
                  </w:r>
                </w:p>
              </w:tc>
              <w:tc>
                <w:tcPr>
                  <w:tcW w:w="0" w:type="auto"/>
                  <w:hideMark/>
                </w:tcPr>
                <w:p w14:paraId="1C93C443" w14:textId="77777777" w:rsidR="00D128FB" w:rsidRPr="00631F8B" w:rsidRDefault="00D128FB" w:rsidP="006E2051">
                  <w:r w:rsidRPr="00631F8B">
                    <w:t>ContainerLeidingelement, Cabinet</w:t>
                  </w:r>
                </w:p>
              </w:tc>
            </w:tr>
            <w:tr w:rsidR="00D128FB" w:rsidRPr="00631F8B" w14:paraId="05BAFB1B" w14:textId="77777777" w:rsidTr="006E2051">
              <w:trPr>
                <w:tblHeader/>
                <w:tblCellSpacing w:w="0" w:type="dxa"/>
              </w:trPr>
              <w:tc>
                <w:tcPr>
                  <w:tcW w:w="360" w:type="dxa"/>
                  <w:hideMark/>
                </w:tcPr>
                <w:p w14:paraId="18189AE0" w14:textId="77777777" w:rsidR="00D128FB" w:rsidRPr="00631F8B" w:rsidRDefault="00D128FB" w:rsidP="006E2051">
                  <w:r w:rsidRPr="00631F8B">
                    <w:t> </w:t>
                  </w:r>
                </w:p>
              </w:tc>
              <w:tc>
                <w:tcPr>
                  <w:tcW w:w="1500" w:type="dxa"/>
                  <w:hideMark/>
                </w:tcPr>
                <w:p w14:paraId="02FA34C2" w14:textId="77777777" w:rsidR="00D128FB" w:rsidRPr="00631F8B" w:rsidRDefault="00D128FB" w:rsidP="006E2051">
                  <w:r w:rsidRPr="00631F8B">
                    <w:t>Stereotypes:</w:t>
                  </w:r>
                </w:p>
              </w:tc>
              <w:tc>
                <w:tcPr>
                  <w:tcW w:w="0" w:type="auto"/>
                  <w:hideMark/>
                </w:tcPr>
                <w:p w14:paraId="53C69E7D" w14:textId="77777777" w:rsidR="00D128FB" w:rsidRPr="00631F8B" w:rsidRDefault="00D128FB" w:rsidP="006E2051">
                  <w:r w:rsidRPr="00631F8B">
                    <w:t>«featureType»</w:t>
                  </w:r>
                </w:p>
              </w:tc>
            </w:tr>
          </w:tbl>
          <w:p w14:paraId="713FEF2E" w14:textId="77777777" w:rsidR="00D128FB" w:rsidRPr="00631F8B" w:rsidRDefault="00D128FB" w:rsidP="006E2051"/>
        </w:tc>
      </w:tr>
      <w:tr w:rsidR="00D128FB" w:rsidRPr="00631F8B" w14:paraId="647ECE7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68007" w14:textId="77777777"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6D72DD5" w14:textId="77777777" w:rsidTr="006E2051">
              <w:trPr>
                <w:tblHeader/>
                <w:tblCellSpacing w:w="0" w:type="dxa"/>
              </w:trPr>
              <w:tc>
                <w:tcPr>
                  <w:tcW w:w="360" w:type="dxa"/>
                  <w:hideMark/>
                </w:tcPr>
                <w:p w14:paraId="785A6D33" w14:textId="77777777" w:rsidR="00D128FB" w:rsidRPr="00631F8B" w:rsidRDefault="00D128FB" w:rsidP="006E2051">
                  <w:r w:rsidRPr="00631F8B">
                    <w:t> </w:t>
                  </w:r>
                </w:p>
              </w:tc>
              <w:tc>
                <w:tcPr>
                  <w:tcW w:w="1500" w:type="dxa"/>
                  <w:hideMark/>
                </w:tcPr>
                <w:p w14:paraId="401C2381" w14:textId="77777777" w:rsidR="00D128FB" w:rsidRPr="00631F8B" w:rsidRDefault="00D128FB" w:rsidP="006E2051">
                  <w:r w:rsidRPr="00631F8B">
                    <w:t>OCL:</w:t>
                  </w:r>
                </w:p>
              </w:tc>
              <w:tc>
                <w:tcPr>
                  <w:tcW w:w="0" w:type="auto"/>
                  <w:hideMark/>
                </w:tcPr>
                <w:p w14:paraId="128AEDF3" w14:textId="77777777" w:rsidR="00D128FB" w:rsidRPr="00631F8B" w:rsidRDefault="00D128FB" w:rsidP="006E2051"/>
              </w:tc>
            </w:tr>
          </w:tbl>
          <w:p w14:paraId="38064B2D" w14:textId="77777777" w:rsidR="00D128FB" w:rsidRPr="00631F8B" w:rsidRDefault="00D128FB" w:rsidP="006E2051"/>
        </w:tc>
      </w:tr>
    </w:tbl>
    <w:p w14:paraId="6FC4AD1C" w14:textId="77777777" w:rsidR="00D128FB" w:rsidRPr="00631F8B" w:rsidRDefault="00D128FB" w:rsidP="00D128FB">
      <w:pPr>
        <w:pStyle w:val="Kop5"/>
        <w:rPr>
          <w:sz w:val="16"/>
          <w:szCs w:val="16"/>
        </w:rPr>
      </w:pPr>
      <w:r w:rsidRPr="00631F8B">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2C09819"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1F63E" w14:textId="77777777" w:rsidR="00D128FB" w:rsidRPr="00631F8B" w:rsidRDefault="00D128FB" w:rsidP="006E2051">
            <w:pPr>
              <w:spacing w:line="225" w:lineRule="atLeast"/>
            </w:pPr>
            <w:r w:rsidRPr="00631F8B">
              <w:rPr>
                <w:b/>
                <w:bCs/>
              </w:rPr>
              <w:t xml:space="preserve">Label (abstract) </w:t>
            </w:r>
          </w:p>
        </w:tc>
      </w:tr>
      <w:tr w:rsidR="00D128FB" w:rsidRPr="00631F8B" w14:paraId="2080AB4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BB898EF" w14:textId="77777777" w:rsidTr="006E2051">
              <w:trPr>
                <w:tblHeader/>
                <w:tblCellSpacing w:w="0" w:type="dxa"/>
              </w:trPr>
              <w:tc>
                <w:tcPr>
                  <w:tcW w:w="360" w:type="dxa"/>
                  <w:hideMark/>
                </w:tcPr>
                <w:p w14:paraId="319795F4" w14:textId="77777777" w:rsidR="00D128FB" w:rsidRPr="00631F8B" w:rsidRDefault="00D128FB" w:rsidP="006E2051">
                  <w:r w:rsidRPr="00631F8B">
                    <w:t> </w:t>
                  </w:r>
                </w:p>
              </w:tc>
              <w:tc>
                <w:tcPr>
                  <w:tcW w:w="1500" w:type="dxa"/>
                  <w:hideMark/>
                </w:tcPr>
                <w:p w14:paraId="1F608531" w14:textId="77777777" w:rsidR="00D128FB" w:rsidRPr="00631F8B" w:rsidRDefault="00D128FB" w:rsidP="006E2051">
                  <w:r w:rsidRPr="00631F8B">
                    <w:t>Naam:</w:t>
                  </w:r>
                </w:p>
              </w:tc>
              <w:tc>
                <w:tcPr>
                  <w:tcW w:w="0" w:type="auto"/>
                  <w:hideMark/>
                </w:tcPr>
                <w:p w14:paraId="54E26139" w14:textId="77777777" w:rsidR="00D128FB" w:rsidRPr="00631F8B" w:rsidRDefault="00D128FB" w:rsidP="006E2051"/>
              </w:tc>
            </w:tr>
            <w:tr w:rsidR="00D128FB" w:rsidRPr="00631F8B" w14:paraId="184EC690" w14:textId="77777777" w:rsidTr="006E2051">
              <w:trPr>
                <w:tblHeader/>
                <w:tblCellSpacing w:w="0" w:type="dxa"/>
              </w:trPr>
              <w:tc>
                <w:tcPr>
                  <w:tcW w:w="360" w:type="dxa"/>
                  <w:hideMark/>
                </w:tcPr>
                <w:p w14:paraId="43CFB867" w14:textId="77777777" w:rsidR="00D128FB" w:rsidRPr="00631F8B" w:rsidRDefault="00D128FB" w:rsidP="006E2051">
                  <w:r w:rsidRPr="00631F8B">
                    <w:t> </w:t>
                  </w:r>
                </w:p>
              </w:tc>
              <w:tc>
                <w:tcPr>
                  <w:tcW w:w="1500" w:type="dxa"/>
                  <w:hideMark/>
                </w:tcPr>
                <w:p w14:paraId="12E22E5F" w14:textId="77777777" w:rsidR="00D128FB" w:rsidRPr="00631F8B" w:rsidRDefault="00D128FB" w:rsidP="006E2051">
                  <w:r w:rsidRPr="00631F8B">
                    <w:t>Definitie:</w:t>
                  </w:r>
                </w:p>
              </w:tc>
              <w:tc>
                <w:tcPr>
                  <w:tcW w:w="0" w:type="auto"/>
                  <w:hideMark/>
                </w:tcPr>
                <w:p w14:paraId="0A19BC05" w14:textId="77777777" w:rsidR="00D128FB" w:rsidRPr="00631F8B" w:rsidRDefault="00D128FB" w:rsidP="006E2051">
                  <w:r w:rsidRPr="00631F8B">
                    <w:t xml:space="preserve">Abstract data object dat de labelattributen bevat van de IMKL extensie. </w:t>
                  </w:r>
                </w:p>
              </w:tc>
            </w:tr>
            <w:tr w:rsidR="00D128FB" w:rsidRPr="00631F8B" w14:paraId="416742B9" w14:textId="77777777" w:rsidTr="006E2051">
              <w:trPr>
                <w:tblHeader/>
                <w:tblCellSpacing w:w="0" w:type="dxa"/>
              </w:trPr>
              <w:tc>
                <w:tcPr>
                  <w:tcW w:w="360" w:type="dxa"/>
                  <w:hideMark/>
                </w:tcPr>
                <w:p w14:paraId="21244560" w14:textId="77777777" w:rsidR="00D128FB" w:rsidRPr="00631F8B" w:rsidRDefault="00D128FB" w:rsidP="006E2051">
                  <w:r w:rsidRPr="00631F8B">
                    <w:t> </w:t>
                  </w:r>
                </w:p>
              </w:tc>
              <w:tc>
                <w:tcPr>
                  <w:tcW w:w="1500" w:type="dxa"/>
                  <w:hideMark/>
                </w:tcPr>
                <w:p w14:paraId="07863D29" w14:textId="77777777" w:rsidR="00D128FB" w:rsidRPr="00631F8B" w:rsidRDefault="00D128FB" w:rsidP="006E2051">
                  <w:r w:rsidRPr="00631F8B">
                    <w:t>Omschrijving:</w:t>
                  </w:r>
                </w:p>
              </w:tc>
              <w:tc>
                <w:tcPr>
                  <w:tcW w:w="0" w:type="auto"/>
                  <w:hideMark/>
                </w:tcPr>
                <w:p w14:paraId="43E4F3BC" w14:textId="77777777" w:rsidR="00D128FB" w:rsidRPr="00631F8B" w:rsidRDefault="00D128FB" w:rsidP="006E2051">
                  <w:r w:rsidRPr="00631F8B">
                    <w:t xml:space="preserve">Een label kan als attribuut bij netelementen opgenomen zijn. In dat geval hebben ze geen plaastingspunt. Ze kunnen ook bij maatvoering of annotatie opgenomen zijn. Dan hebben ze wel een plaastingspunt middels een attribuut ligging. </w:t>
                  </w:r>
                </w:p>
              </w:tc>
            </w:tr>
            <w:tr w:rsidR="00D128FB" w:rsidRPr="00631F8B" w14:paraId="7A3E6CFA" w14:textId="77777777" w:rsidTr="006E2051">
              <w:trPr>
                <w:tblHeader/>
                <w:tblCellSpacing w:w="0" w:type="dxa"/>
              </w:trPr>
              <w:tc>
                <w:tcPr>
                  <w:tcW w:w="360" w:type="dxa"/>
                  <w:hideMark/>
                </w:tcPr>
                <w:p w14:paraId="31777B5D" w14:textId="77777777" w:rsidR="00D128FB" w:rsidRPr="00631F8B" w:rsidRDefault="00D128FB" w:rsidP="006E2051">
                  <w:r w:rsidRPr="00631F8B">
                    <w:t> </w:t>
                  </w:r>
                </w:p>
              </w:tc>
              <w:tc>
                <w:tcPr>
                  <w:tcW w:w="1500" w:type="dxa"/>
                  <w:hideMark/>
                </w:tcPr>
                <w:p w14:paraId="4FC4758D" w14:textId="77777777" w:rsidR="00D128FB" w:rsidRPr="00631F8B" w:rsidRDefault="00D128FB" w:rsidP="006E2051">
                  <w:r w:rsidRPr="00631F8B">
                    <w:t>Stereotypes:</w:t>
                  </w:r>
                </w:p>
              </w:tc>
              <w:tc>
                <w:tcPr>
                  <w:tcW w:w="0" w:type="auto"/>
                  <w:hideMark/>
                </w:tcPr>
                <w:p w14:paraId="3EDE8919" w14:textId="77777777" w:rsidR="00D128FB" w:rsidRPr="00631F8B" w:rsidRDefault="00D128FB" w:rsidP="006E2051">
                  <w:r w:rsidRPr="00631F8B">
                    <w:t>«featureType»</w:t>
                  </w:r>
                </w:p>
              </w:tc>
            </w:tr>
          </w:tbl>
          <w:p w14:paraId="47E7BE69" w14:textId="77777777" w:rsidR="00D128FB" w:rsidRPr="00631F8B" w:rsidRDefault="00D128FB" w:rsidP="006E2051"/>
        </w:tc>
      </w:tr>
      <w:tr w:rsidR="00D128FB" w:rsidRPr="00631F8B" w14:paraId="192E0FE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3749D7" w14:textId="77777777" w:rsidR="00D128FB" w:rsidRPr="00631F8B" w:rsidRDefault="00D128FB" w:rsidP="006E2051">
            <w:r w:rsidRPr="00631F8B">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D341676" w14:textId="77777777" w:rsidTr="006E2051">
              <w:trPr>
                <w:tblHeader/>
                <w:tblCellSpacing w:w="0" w:type="dxa"/>
              </w:trPr>
              <w:tc>
                <w:tcPr>
                  <w:tcW w:w="360" w:type="dxa"/>
                  <w:hideMark/>
                </w:tcPr>
                <w:p w14:paraId="7B18736D" w14:textId="77777777" w:rsidR="00D128FB" w:rsidRPr="00631F8B" w:rsidRDefault="00D128FB" w:rsidP="006E2051">
                  <w:r w:rsidRPr="00631F8B">
                    <w:t> </w:t>
                  </w:r>
                </w:p>
              </w:tc>
              <w:tc>
                <w:tcPr>
                  <w:tcW w:w="1500" w:type="dxa"/>
                  <w:hideMark/>
                </w:tcPr>
                <w:p w14:paraId="741110E3" w14:textId="77777777" w:rsidR="00D128FB" w:rsidRPr="00631F8B" w:rsidRDefault="00D128FB" w:rsidP="006E2051">
                  <w:r w:rsidRPr="00631F8B">
                    <w:t>Naam:</w:t>
                  </w:r>
                </w:p>
              </w:tc>
              <w:tc>
                <w:tcPr>
                  <w:tcW w:w="0" w:type="auto"/>
                  <w:hideMark/>
                </w:tcPr>
                <w:p w14:paraId="4DC1C1C9" w14:textId="77777777" w:rsidR="00D128FB" w:rsidRPr="00631F8B" w:rsidRDefault="00D128FB" w:rsidP="006E2051"/>
              </w:tc>
            </w:tr>
            <w:tr w:rsidR="00D128FB" w:rsidRPr="00631F8B" w14:paraId="6B2F4621" w14:textId="77777777" w:rsidTr="006E2051">
              <w:trPr>
                <w:tblHeader/>
                <w:tblCellSpacing w:w="0" w:type="dxa"/>
              </w:trPr>
              <w:tc>
                <w:tcPr>
                  <w:tcW w:w="360" w:type="dxa"/>
                  <w:hideMark/>
                </w:tcPr>
                <w:p w14:paraId="724E698E" w14:textId="77777777" w:rsidR="00D128FB" w:rsidRPr="00631F8B" w:rsidRDefault="00D128FB" w:rsidP="006E2051">
                  <w:r w:rsidRPr="00631F8B">
                    <w:t> </w:t>
                  </w:r>
                </w:p>
              </w:tc>
              <w:tc>
                <w:tcPr>
                  <w:tcW w:w="1500" w:type="dxa"/>
                  <w:hideMark/>
                </w:tcPr>
                <w:p w14:paraId="453471BC" w14:textId="77777777" w:rsidR="00D128FB" w:rsidRPr="00631F8B" w:rsidRDefault="00D128FB" w:rsidP="006E2051">
                  <w:r w:rsidRPr="00631F8B">
                    <w:t>Type:</w:t>
                  </w:r>
                </w:p>
              </w:tc>
              <w:tc>
                <w:tcPr>
                  <w:tcW w:w="0" w:type="auto"/>
                  <w:hideMark/>
                </w:tcPr>
                <w:p w14:paraId="07FC0A99" w14:textId="77777777" w:rsidR="00D128FB" w:rsidRPr="00631F8B" w:rsidRDefault="00D128FB" w:rsidP="006E2051">
                  <w:r w:rsidRPr="00631F8B">
                    <w:t>CharacterString</w:t>
                  </w:r>
                </w:p>
              </w:tc>
            </w:tr>
            <w:tr w:rsidR="00D128FB" w:rsidRPr="00631F8B" w14:paraId="754DFEF6" w14:textId="77777777" w:rsidTr="006E2051">
              <w:trPr>
                <w:tblHeader/>
                <w:tblCellSpacing w:w="0" w:type="dxa"/>
              </w:trPr>
              <w:tc>
                <w:tcPr>
                  <w:tcW w:w="360" w:type="dxa"/>
                  <w:hideMark/>
                </w:tcPr>
                <w:p w14:paraId="0FA242D2" w14:textId="77777777" w:rsidR="00D128FB" w:rsidRPr="00631F8B" w:rsidRDefault="00D128FB" w:rsidP="006E2051">
                  <w:r w:rsidRPr="00631F8B">
                    <w:t> </w:t>
                  </w:r>
                </w:p>
              </w:tc>
              <w:tc>
                <w:tcPr>
                  <w:tcW w:w="1500" w:type="dxa"/>
                  <w:hideMark/>
                </w:tcPr>
                <w:p w14:paraId="5EEA3C3E" w14:textId="77777777" w:rsidR="00D128FB" w:rsidRPr="00631F8B" w:rsidRDefault="00D128FB" w:rsidP="006E2051">
                  <w:r w:rsidRPr="00631F8B">
                    <w:t>Definitie:</w:t>
                  </w:r>
                </w:p>
              </w:tc>
              <w:tc>
                <w:tcPr>
                  <w:tcW w:w="0" w:type="auto"/>
                  <w:hideMark/>
                </w:tcPr>
                <w:p w14:paraId="5B15FB13" w14:textId="77777777" w:rsidR="00D128FB" w:rsidRPr="00631F8B" w:rsidRDefault="00D128FB" w:rsidP="006E2051">
                  <w:r w:rsidRPr="00631F8B">
                    <w:t xml:space="preserve">Tekst of getal dat een eigenschap omschrijft of kwantificeert en als annotatie op een kaartbeeld wordt afgebeeld. </w:t>
                  </w:r>
                </w:p>
              </w:tc>
            </w:tr>
            <w:tr w:rsidR="00D128FB" w:rsidRPr="00631F8B" w14:paraId="3A8526B9" w14:textId="77777777" w:rsidTr="006E2051">
              <w:trPr>
                <w:tblHeader/>
                <w:tblCellSpacing w:w="0" w:type="dxa"/>
              </w:trPr>
              <w:tc>
                <w:tcPr>
                  <w:tcW w:w="360" w:type="dxa"/>
                  <w:hideMark/>
                </w:tcPr>
                <w:p w14:paraId="4C3B1542" w14:textId="77777777" w:rsidR="00D128FB" w:rsidRPr="00631F8B" w:rsidRDefault="00D128FB" w:rsidP="006E2051">
                  <w:r w:rsidRPr="00631F8B">
                    <w:t> </w:t>
                  </w:r>
                </w:p>
              </w:tc>
              <w:tc>
                <w:tcPr>
                  <w:tcW w:w="1500" w:type="dxa"/>
                  <w:hideMark/>
                </w:tcPr>
                <w:p w14:paraId="11AB626A" w14:textId="77777777" w:rsidR="00D128FB" w:rsidRPr="00631F8B" w:rsidRDefault="00D128FB" w:rsidP="006E2051">
                  <w:r w:rsidRPr="00631F8B">
                    <w:t>Multipliciteit:</w:t>
                  </w:r>
                </w:p>
              </w:tc>
              <w:tc>
                <w:tcPr>
                  <w:tcW w:w="0" w:type="auto"/>
                  <w:hideMark/>
                </w:tcPr>
                <w:p w14:paraId="76EB4363" w14:textId="77777777" w:rsidR="00D128FB" w:rsidRPr="00631F8B" w:rsidRDefault="00D128FB" w:rsidP="006E2051">
                  <w:r w:rsidRPr="00631F8B">
                    <w:t>0..1</w:t>
                  </w:r>
                </w:p>
              </w:tc>
            </w:tr>
          </w:tbl>
          <w:p w14:paraId="212B677E" w14:textId="77777777" w:rsidR="00D128FB" w:rsidRPr="00631F8B" w:rsidRDefault="00D128FB" w:rsidP="006E2051"/>
        </w:tc>
      </w:tr>
      <w:tr w:rsidR="00D128FB" w:rsidRPr="00631F8B" w14:paraId="3916E53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52DE5" w14:textId="77777777" w:rsidR="00D128FB" w:rsidRPr="00631F8B" w:rsidRDefault="00D128FB" w:rsidP="006E2051">
            <w:r w:rsidRPr="00631F8B">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C1DCFB3" w14:textId="77777777" w:rsidTr="006E2051">
              <w:trPr>
                <w:tblHeader/>
                <w:tblCellSpacing w:w="0" w:type="dxa"/>
              </w:trPr>
              <w:tc>
                <w:tcPr>
                  <w:tcW w:w="360" w:type="dxa"/>
                  <w:hideMark/>
                </w:tcPr>
                <w:p w14:paraId="085E7247" w14:textId="77777777" w:rsidR="00D128FB" w:rsidRPr="00631F8B" w:rsidRDefault="00D128FB" w:rsidP="006E2051">
                  <w:r w:rsidRPr="00631F8B">
                    <w:t> </w:t>
                  </w:r>
                </w:p>
              </w:tc>
              <w:tc>
                <w:tcPr>
                  <w:tcW w:w="1500" w:type="dxa"/>
                  <w:hideMark/>
                </w:tcPr>
                <w:p w14:paraId="2A52B73B" w14:textId="77777777" w:rsidR="00D128FB" w:rsidRPr="00631F8B" w:rsidRDefault="00D128FB" w:rsidP="006E2051">
                  <w:r w:rsidRPr="00631F8B">
                    <w:t>Naam:</w:t>
                  </w:r>
                </w:p>
              </w:tc>
              <w:tc>
                <w:tcPr>
                  <w:tcW w:w="0" w:type="auto"/>
                  <w:hideMark/>
                </w:tcPr>
                <w:p w14:paraId="424C1711" w14:textId="77777777" w:rsidR="00D128FB" w:rsidRPr="00631F8B" w:rsidRDefault="00D128FB" w:rsidP="006E2051"/>
              </w:tc>
            </w:tr>
            <w:tr w:rsidR="00D128FB" w:rsidRPr="00631F8B" w14:paraId="5F793711" w14:textId="77777777" w:rsidTr="006E2051">
              <w:trPr>
                <w:tblHeader/>
                <w:tblCellSpacing w:w="0" w:type="dxa"/>
              </w:trPr>
              <w:tc>
                <w:tcPr>
                  <w:tcW w:w="360" w:type="dxa"/>
                  <w:hideMark/>
                </w:tcPr>
                <w:p w14:paraId="1EB5EEC8" w14:textId="77777777" w:rsidR="00D128FB" w:rsidRPr="00631F8B" w:rsidRDefault="00D128FB" w:rsidP="006E2051">
                  <w:r w:rsidRPr="00631F8B">
                    <w:t> </w:t>
                  </w:r>
                </w:p>
              </w:tc>
              <w:tc>
                <w:tcPr>
                  <w:tcW w:w="1500" w:type="dxa"/>
                  <w:hideMark/>
                </w:tcPr>
                <w:p w14:paraId="44961FBC" w14:textId="77777777" w:rsidR="00D128FB" w:rsidRPr="00631F8B" w:rsidRDefault="00D128FB" w:rsidP="006E2051">
                  <w:r w:rsidRPr="00631F8B">
                    <w:t>Type:</w:t>
                  </w:r>
                </w:p>
              </w:tc>
              <w:tc>
                <w:tcPr>
                  <w:tcW w:w="0" w:type="auto"/>
                  <w:hideMark/>
                </w:tcPr>
                <w:p w14:paraId="4E4C4829" w14:textId="77777777" w:rsidR="00D128FB" w:rsidRPr="00631F8B" w:rsidRDefault="00D128FB" w:rsidP="006E2051">
                  <w:r w:rsidRPr="00631F8B">
                    <w:t>CharacterString</w:t>
                  </w:r>
                </w:p>
              </w:tc>
            </w:tr>
            <w:tr w:rsidR="00D128FB" w:rsidRPr="00631F8B" w14:paraId="4B49F89F" w14:textId="77777777" w:rsidTr="006E2051">
              <w:trPr>
                <w:tblHeader/>
                <w:tblCellSpacing w:w="0" w:type="dxa"/>
              </w:trPr>
              <w:tc>
                <w:tcPr>
                  <w:tcW w:w="360" w:type="dxa"/>
                  <w:hideMark/>
                </w:tcPr>
                <w:p w14:paraId="48426FC7" w14:textId="77777777" w:rsidR="00D128FB" w:rsidRPr="00631F8B" w:rsidRDefault="00D128FB" w:rsidP="006E2051">
                  <w:r w:rsidRPr="00631F8B">
                    <w:t> </w:t>
                  </w:r>
                </w:p>
              </w:tc>
              <w:tc>
                <w:tcPr>
                  <w:tcW w:w="1500" w:type="dxa"/>
                  <w:hideMark/>
                </w:tcPr>
                <w:p w14:paraId="37C6EEA6" w14:textId="77777777" w:rsidR="00D128FB" w:rsidRPr="00631F8B" w:rsidRDefault="00D128FB" w:rsidP="006E2051">
                  <w:r w:rsidRPr="00631F8B">
                    <w:t>Definitie:</w:t>
                  </w:r>
                </w:p>
              </w:tc>
              <w:tc>
                <w:tcPr>
                  <w:tcW w:w="0" w:type="auto"/>
                  <w:hideMark/>
                </w:tcPr>
                <w:p w14:paraId="65BE2979" w14:textId="77777777" w:rsidR="00D128FB" w:rsidRPr="00631F8B" w:rsidRDefault="00D128FB" w:rsidP="006E2051">
                  <w:r w:rsidRPr="00631F8B">
                    <w:t xml:space="preserve">Gedetailleerde omschrijving van het informatieobject. </w:t>
                  </w:r>
                </w:p>
              </w:tc>
            </w:tr>
            <w:tr w:rsidR="00D128FB" w:rsidRPr="00631F8B" w14:paraId="2C655075" w14:textId="77777777" w:rsidTr="006E2051">
              <w:trPr>
                <w:tblHeader/>
                <w:tblCellSpacing w:w="0" w:type="dxa"/>
              </w:trPr>
              <w:tc>
                <w:tcPr>
                  <w:tcW w:w="360" w:type="dxa"/>
                  <w:hideMark/>
                </w:tcPr>
                <w:p w14:paraId="6FD3DAA7" w14:textId="77777777" w:rsidR="00D128FB" w:rsidRPr="00631F8B" w:rsidRDefault="00D128FB" w:rsidP="006E2051">
                  <w:r w:rsidRPr="00631F8B">
                    <w:t> </w:t>
                  </w:r>
                </w:p>
              </w:tc>
              <w:tc>
                <w:tcPr>
                  <w:tcW w:w="1500" w:type="dxa"/>
                  <w:hideMark/>
                </w:tcPr>
                <w:p w14:paraId="2D783247" w14:textId="77777777" w:rsidR="00D128FB" w:rsidRPr="00631F8B" w:rsidRDefault="00D128FB" w:rsidP="006E2051">
                  <w:r w:rsidRPr="00631F8B">
                    <w:t>Omschrijving:</w:t>
                  </w:r>
                </w:p>
              </w:tc>
              <w:tc>
                <w:tcPr>
                  <w:tcW w:w="0" w:type="auto"/>
                  <w:hideMark/>
                </w:tcPr>
                <w:p w14:paraId="772DA023" w14:textId="77777777" w:rsidR="00D128FB" w:rsidRPr="00631F8B" w:rsidRDefault="00D128FB" w:rsidP="006E2051">
                  <w:r w:rsidRPr="00631F8B">
                    <w:t xml:space="preserve">Kan toegevoegd worden als het label meer uitleg behoeft. </w:t>
                  </w:r>
                </w:p>
              </w:tc>
            </w:tr>
            <w:tr w:rsidR="00D128FB" w:rsidRPr="00631F8B" w14:paraId="0A7D9BBF" w14:textId="77777777" w:rsidTr="006E2051">
              <w:trPr>
                <w:tblHeader/>
                <w:tblCellSpacing w:w="0" w:type="dxa"/>
              </w:trPr>
              <w:tc>
                <w:tcPr>
                  <w:tcW w:w="360" w:type="dxa"/>
                  <w:hideMark/>
                </w:tcPr>
                <w:p w14:paraId="45CC6827" w14:textId="77777777" w:rsidR="00D128FB" w:rsidRPr="00631F8B" w:rsidRDefault="00D128FB" w:rsidP="006E2051">
                  <w:r w:rsidRPr="00631F8B">
                    <w:t> </w:t>
                  </w:r>
                </w:p>
              </w:tc>
              <w:tc>
                <w:tcPr>
                  <w:tcW w:w="1500" w:type="dxa"/>
                  <w:hideMark/>
                </w:tcPr>
                <w:p w14:paraId="4DC47D3A" w14:textId="77777777" w:rsidR="00D128FB" w:rsidRPr="00631F8B" w:rsidRDefault="00D128FB" w:rsidP="006E2051">
                  <w:r w:rsidRPr="00631F8B">
                    <w:t>Multipliciteit:</w:t>
                  </w:r>
                </w:p>
              </w:tc>
              <w:tc>
                <w:tcPr>
                  <w:tcW w:w="0" w:type="auto"/>
                  <w:hideMark/>
                </w:tcPr>
                <w:p w14:paraId="06050AD7" w14:textId="77777777" w:rsidR="00D128FB" w:rsidRPr="00631F8B" w:rsidRDefault="00D128FB" w:rsidP="006E2051">
                  <w:r w:rsidRPr="00631F8B">
                    <w:t>0..1</w:t>
                  </w:r>
                </w:p>
              </w:tc>
            </w:tr>
          </w:tbl>
          <w:p w14:paraId="0FCCA65D" w14:textId="77777777" w:rsidR="00D128FB" w:rsidRPr="00631F8B" w:rsidRDefault="00D128FB" w:rsidP="006E2051"/>
        </w:tc>
      </w:tr>
    </w:tbl>
    <w:p w14:paraId="3E639DD5" w14:textId="77777777" w:rsidR="00D128FB" w:rsidRPr="00631F8B" w:rsidRDefault="00D128FB" w:rsidP="00D128FB">
      <w:pPr>
        <w:pStyle w:val="Kop5"/>
        <w:rPr>
          <w:sz w:val="16"/>
          <w:szCs w:val="16"/>
        </w:rPr>
      </w:pPr>
      <w:r w:rsidRPr="00631F8B">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4B56D943"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EAAD916" w14:textId="77777777" w:rsidR="00D128FB" w:rsidRPr="00631F8B" w:rsidRDefault="00D128FB" w:rsidP="006E2051">
            <w:pPr>
              <w:spacing w:line="225" w:lineRule="atLeast"/>
            </w:pPr>
            <w:r w:rsidRPr="00631F8B">
              <w:rPr>
                <w:b/>
                <w:bCs/>
              </w:rPr>
              <w:lastRenderedPageBreak/>
              <w:t xml:space="preserve">Leidingelement (abstract) </w:t>
            </w:r>
          </w:p>
        </w:tc>
      </w:tr>
      <w:tr w:rsidR="00D128FB" w:rsidRPr="00631F8B" w14:paraId="289C1C3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4E9E448" w14:textId="77777777" w:rsidTr="006E2051">
              <w:trPr>
                <w:tblHeader/>
                <w:tblCellSpacing w:w="0" w:type="dxa"/>
              </w:trPr>
              <w:tc>
                <w:tcPr>
                  <w:tcW w:w="360" w:type="dxa"/>
                  <w:hideMark/>
                </w:tcPr>
                <w:p w14:paraId="5DD9C8FD" w14:textId="77777777" w:rsidR="00D128FB" w:rsidRPr="00631F8B" w:rsidRDefault="00D128FB" w:rsidP="006E2051">
                  <w:r w:rsidRPr="00631F8B">
                    <w:t> </w:t>
                  </w:r>
                </w:p>
              </w:tc>
              <w:tc>
                <w:tcPr>
                  <w:tcW w:w="1500" w:type="dxa"/>
                  <w:hideMark/>
                </w:tcPr>
                <w:p w14:paraId="07007019" w14:textId="77777777" w:rsidR="00D128FB" w:rsidRPr="00631F8B" w:rsidRDefault="00D128FB" w:rsidP="006E2051">
                  <w:r w:rsidRPr="00631F8B">
                    <w:t>Naam:</w:t>
                  </w:r>
                </w:p>
              </w:tc>
              <w:tc>
                <w:tcPr>
                  <w:tcW w:w="0" w:type="auto"/>
                  <w:hideMark/>
                </w:tcPr>
                <w:p w14:paraId="36D92EEC" w14:textId="77777777" w:rsidR="00D128FB" w:rsidRPr="00631F8B" w:rsidRDefault="00D128FB" w:rsidP="006E2051"/>
              </w:tc>
            </w:tr>
            <w:tr w:rsidR="00D128FB" w:rsidRPr="00631F8B" w14:paraId="0FDD16F5" w14:textId="77777777" w:rsidTr="006E2051">
              <w:trPr>
                <w:tblHeader/>
                <w:tblCellSpacing w:w="0" w:type="dxa"/>
              </w:trPr>
              <w:tc>
                <w:tcPr>
                  <w:tcW w:w="360" w:type="dxa"/>
                  <w:hideMark/>
                </w:tcPr>
                <w:p w14:paraId="5BE7821C" w14:textId="77777777" w:rsidR="00D128FB" w:rsidRPr="00631F8B" w:rsidRDefault="00D128FB" w:rsidP="006E2051">
                  <w:r w:rsidRPr="00631F8B">
                    <w:t> </w:t>
                  </w:r>
                </w:p>
              </w:tc>
              <w:tc>
                <w:tcPr>
                  <w:tcW w:w="1500" w:type="dxa"/>
                  <w:hideMark/>
                </w:tcPr>
                <w:p w14:paraId="5B7751D9" w14:textId="77777777" w:rsidR="00D128FB" w:rsidRPr="00631F8B" w:rsidRDefault="00D128FB" w:rsidP="006E2051">
                  <w:r w:rsidRPr="00631F8B">
                    <w:t>Definitie:</w:t>
                  </w:r>
                </w:p>
              </w:tc>
              <w:tc>
                <w:tcPr>
                  <w:tcW w:w="0" w:type="auto"/>
                  <w:hideMark/>
                </w:tcPr>
                <w:p w14:paraId="0B8BDE55" w14:textId="77777777" w:rsidR="00D128FB" w:rsidRPr="00631F8B" w:rsidRDefault="00D128FB" w:rsidP="006E2051">
                  <w:r w:rsidRPr="00631F8B">
                    <w:t xml:space="preserve">Een object dat bij een leiding behoort. </w:t>
                  </w:r>
                </w:p>
              </w:tc>
            </w:tr>
            <w:tr w:rsidR="00D128FB" w:rsidRPr="00631F8B" w14:paraId="3DB8E6F1" w14:textId="77777777" w:rsidTr="006E2051">
              <w:trPr>
                <w:tblHeader/>
                <w:tblCellSpacing w:w="0" w:type="dxa"/>
              </w:trPr>
              <w:tc>
                <w:tcPr>
                  <w:tcW w:w="360" w:type="dxa"/>
                  <w:hideMark/>
                </w:tcPr>
                <w:p w14:paraId="2FC671B2" w14:textId="77777777" w:rsidR="00D128FB" w:rsidRPr="00631F8B" w:rsidRDefault="00D128FB" w:rsidP="006E2051">
                  <w:r w:rsidRPr="00631F8B">
                    <w:t> </w:t>
                  </w:r>
                </w:p>
              </w:tc>
              <w:tc>
                <w:tcPr>
                  <w:tcW w:w="1500" w:type="dxa"/>
                  <w:hideMark/>
                </w:tcPr>
                <w:p w14:paraId="6B049872" w14:textId="77777777" w:rsidR="00D128FB" w:rsidRPr="00631F8B" w:rsidRDefault="00D128FB" w:rsidP="006E2051">
                  <w:r w:rsidRPr="00631F8B">
                    <w:t>Herkomst:</w:t>
                  </w:r>
                </w:p>
              </w:tc>
              <w:tc>
                <w:tcPr>
                  <w:tcW w:w="0" w:type="auto"/>
                  <w:hideMark/>
                </w:tcPr>
                <w:p w14:paraId="2A594500" w14:textId="77777777" w:rsidR="00D128FB" w:rsidRPr="00631F8B" w:rsidRDefault="00D128FB" w:rsidP="006E2051">
                  <w:r w:rsidRPr="00631F8B">
                    <w:t>IMKL</w:t>
                  </w:r>
                </w:p>
              </w:tc>
            </w:tr>
            <w:tr w:rsidR="00D128FB" w:rsidRPr="00631F8B" w14:paraId="007FA9EA" w14:textId="77777777" w:rsidTr="006E2051">
              <w:trPr>
                <w:tblHeader/>
                <w:tblCellSpacing w:w="0" w:type="dxa"/>
              </w:trPr>
              <w:tc>
                <w:tcPr>
                  <w:tcW w:w="360" w:type="dxa"/>
                  <w:hideMark/>
                </w:tcPr>
                <w:p w14:paraId="79809280" w14:textId="77777777" w:rsidR="00D128FB" w:rsidRPr="00631F8B" w:rsidRDefault="00D128FB" w:rsidP="006E2051">
                  <w:r w:rsidRPr="00631F8B">
                    <w:t> </w:t>
                  </w:r>
                </w:p>
              </w:tc>
              <w:tc>
                <w:tcPr>
                  <w:tcW w:w="1500" w:type="dxa"/>
                  <w:hideMark/>
                </w:tcPr>
                <w:p w14:paraId="5481285E" w14:textId="77777777" w:rsidR="00D128FB" w:rsidRPr="00631F8B" w:rsidRDefault="00D128FB" w:rsidP="006E2051">
                  <w:r w:rsidRPr="00631F8B">
                    <w:t>Subtype van:</w:t>
                  </w:r>
                </w:p>
              </w:tc>
              <w:tc>
                <w:tcPr>
                  <w:tcW w:w="0" w:type="auto"/>
                  <w:hideMark/>
                </w:tcPr>
                <w:p w14:paraId="79F67F54" w14:textId="77777777" w:rsidR="00D128FB" w:rsidRPr="00631F8B" w:rsidRDefault="00D128FB" w:rsidP="006E2051">
                  <w:r w:rsidRPr="00631F8B">
                    <w:t>Label</w:t>
                  </w:r>
                </w:p>
              </w:tc>
            </w:tr>
            <w:tr w:rsidR="00D128FB" w:rsidRPr="00631F8B" w14:paraId="4A7A3F45" w14:textId="77777777" w:rsidTr="006E2051">
              <w:trPr>
                <w:tblHeader/>
                <w:tblCellSpacing w:w="0" w:type="dxa"/>
              </w:trPr>
              <w:tc>
                <w:tcPr>
                  <w:tcW w:w="360" w:type="dxa"/>
                  <w:hideMark/>
                </w:tcPr>
                <w:p w14:paraId="3CA614CE" w14:textId="77777777" w:rsidR="00D128FB" w:rsidRPr="00631F8B" w:rsidRDefault="00D128FB" w:rsidP="006E2051">
                  <w:r w:rsidRPr="00631F8B">
                    <w:t> </w:t>
                  </w:r>
                </w:p>
              </w:tc>
              <w:tc>
                <w:tcPr>
                  <w:tcW w:w="1500" w:type="dxa"/>
                  <w:hideMark/>
                </w:tcPr>
                <w:p w14:paraId="4A78EF6A" w14:textId="77777777" w:rsidR="00D128FB" w:rsidRPr="00631F8B" w:rsidRDefault="00D128FB" w:rsidP="006E2051">
                  <w:r w:rsidRPr="00631F8B">
                    <w:t>Omschrijving:</w:t>
                  </w:r>
                </w:p>
              </w:tc>
              <w:tc>
                <w:tcPr>
                  <w:tcW w:w="0" w:type="auto"/>
                  <w:hideMark/>
                </w:tcPr>
                <w:p w14:paraId="1C858CE0" w14:textId="77777777" w:rsidR="00D128FB" w:rsidRPr="00631F8B" w:rsidRDefault="00D128FB" w:rsidP="006E2051">
                  <w:r w:rsidRPr="00631F8B">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D128FB" w:rsidRPr="00631F8B" w14:paraId="0C96667D" w14:textId="77777777" w:rsidTr="006E2051">
              <w:trPr>
                <w:tblHeader/>
                <w:tblCellSpacing w:w="0" w:type="dxa"/>
              </w:trPr>
              <w:tc>
                <w:tcPr>
                  <w:tcW w:w="360" w:type="dxa"/>
                  <w:hideMark/>
                </w:tcPr>
                <w:p w14:paraId="4EDA285C" w14:textId="77777777" w:rsidR="00D128FB" w:rsidRPr="00631F8B" w:rsidRDefault="00D128FB" w:rsidP="006E2051">
                  <w:r w:rsidRPr="00631F8B">
                    <w:t> </w:t>
                  </w:r>
                </w:p>
              </w:tc>
              <w:tc>
                <w:tcPr>
                  <w:tcW w:w="1500" w:type="dxa"/>
                  <w:hideMark/>
                </w:tcPr>
                <w:p w14:paraId="224B39A6" w14:textId="77777777" w:rsidR="00D128FB" w:rsidRPr="00631F8B" w:rsidRDefault="00D128FB" w:rsidP="006E2051">
                  <w:r w:rsidRPr="00631F8B">
                    <w:t>Stereotypes:</w:t>
                  </w:r>
                </w:p>
              </w:tc>
              <w:tc>
                <w:tcPr>
                  <w:tcW w:w="0" w:type="auto"/>
                  <w:hideMark/>
                </w:tcPr>
                <w:p w14:paraId="3AEF622F" w14:textId="77777777" w:rsidR="00D128FB" w:rsidRPr="00631F8B" w:rsidRDefault="00D128FB" w:rsidP="006E2051">
                  <w:r w:rsidRPr="00631F8B">
                    <w:t>«featureType»</w:t>
                  </w:r>
                </w:p>
              </w:tc>
            </w:tr>
          </w:tbl>
          <w:p w14:paraId="00E692D8" w14:textId="77777777" w:rsidR="00D128FB" w:rsidRPr="00631F8B" w:rsidRDefault="00D128FB" w:rsidP="006E2051"/>
        </w:tc>
      </w:tr>
      <w:tr w:rsidR="00D128FB" w:rsidRPr="00631F8B" w14:paraId="6500186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F46413" w14:textId="77777777" w:rsidR="00D128FB" w:rsidRPr="00631F8B" w:rsidRDefault="00D128FB" w:rsidP="006E2051">
            <w:r w:rsidRPr="00631F8B">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6BD3EDB" w14:textId="77777777" w:rsidTr="006E2051">
              <w:trPr>
                <w:tblHeader/>
                <w:tblCellSpacing w:w="0" w:type="dxa"/>
              </w:trPr>
              <w:tc>
                <w:tcPr>
                  <w:tcW w:w="360" w:type="dxa"/>
                  <w:hideMark/>
                </w:tcPr>
                <w:p w14:paraId="45AFDAF2" w14:textId="77777777" w:rsidR="00D128FB" w:rsidRPr="00631F8B" w:rsidRDefault="00D128FB" w:rsidP="006E2051">
                  <w:r w:rsidRPr="00631F8B">
                    <w:t> </w:t>
                  </w:r>
                </w:p>
              </w:tc>
              <w:tc>
                <w:tcPr>
                  <w:tcW w:w="1500" w:type="dxa"/>
                  <w:hideMark/>
                </w:tcPr>
                <w:p w14:paraId="066F544A" w14:textId="77777777" w:rsidR="00D128FB" w:rsidRPr="00631F8B" w:rsidRDefault="00D128FB" w:rsidP="006E2051">
                  <w:r w:rsidRPr="00631F8B">
                    <w:t>Naam:</w:t>
                  </w:r>
                </w:p>
              </w:tc>
              <w:tc>
                <w:tcPr>
                  <w:tcW w:w="0" w:type="auto"/>
                  <w:hideMark/>
                </w:tcPr>
                <w:p w14:paraId="780158EC" w14:textId="77777777" w:rsidR="00D128FB" w:rsidRPr="00631F8B" w:rsidRDefault="00D128FB" w:rsidP="006E2051"/>
              </w:tc>
            </w:tr>
            <w:tr w:rsidR="00D128FB" w:rsidRPr="00631F8B" w14:paraId="6E443A2F" w14:textId="77777777" w:rsidTr="006E2051">
              <w:trPr>
                <w:tblHeader/>
                <w:tblCellSpacing w:w="0" w:type="dxa"/>
              </w:trPr>
              <w:tc>
                <w:tcPr>
                  <w:tcW w:w="360" w:type="dxa"/>
                  <w:hideMark/>
                </w:tcPr>
                <w:p w14:paraId="052151C5" w14:textId="77777777" w:rsidR="00D128FB" w:rsidRPr="00631F8B" w:rsidRDefault="00D128FB" w:rsidP="006E2051">
                  <w:r w:rsidRPr="00631F8B">
                    <w:t> </w:t>
                  </w:r>
                </w:p>
              </w:tc>
              <w:tc>
                <w:tcPr>
                  <w:tcW w:w="1500" w:type="dxa"/>
                  <w:hideMark/>
                </w:tcPr>
                <w:p w14:paraId="6A4AAFDB" w14:textId="77777777" w:rsidR="00D128FB" w:rsidRPr="00631F8B" w:rsidRDefault="00D128FB" w:rsidP="006E2051">
                  <w:r w:rsidRPr="00631F8B">
                    <w:t>Type:</w:t>
                  </w:r>
                </w:p>
              </w:tc>
              <w:tc>
                <w:tcPr>
                  <w:tcW w:w="0" w:type="auto"/>
                  <w:hideMark/>
                </w:tcPr>
                <w:p w14:paraId="4E4954BA" w14:textId="77777777" w:rsidR="00D128FB" w:rsidRPr="00631F8B" w:rsidRDefault="00D128FB" w:rsidP="006E2051">
                  <w:r w:rsidRPr="00631F8B">
                    <w:t>Boolean</w:t>
                  </w:r>
                </w:p>
              </w:tc>
            </w:tr>
            <w:tr w:rsidR="00D128FB" w:rsidRPr="00631F8B" w14:paraId="25A1ED72" w14:textId="77777777" w:rsidTr="006E2051">
              <w:trPr>
                <w:tblHeader/>
                <w:tblCellSpacing w:w="0" w:type="dxa"/>
              </w:trPr>
              <w:tc>
                <w:tcPr>
                  <w:tcW w:w="360" w:type="dxa"/>
                  <w:hideMark/>
                </w:tcPr>
                <w:p w14:paraId="4A791C61" w14:textId="77777777" w:rsidR="00D128FB" w:rsidRPr="00631F8B" w:rsidRDefault="00D128FB" w:rsidP="006E2051">
                  <w:r w:rsidRPr="00631F8B">
                    <w:t> </w:t>
                  </w:r>
                </w:p>
              </w:tc>
              <w:tc>
                <w:tcPr>
                  <w:tcW w:w="1500" w:type="dxa"/>
                  <w:hideMark/>
                </w:tcPr>
                <w:p w14:paraId="23428018" w14:textId="77777777" w:rsidR="00D128FB" w:rsidRPr="00631F8B" w:rsidRDefault="00D128FB" w:rsidP="006E2051">
                  <w:r w:rsidRPr="00631F8B">
                    <w:t>Definitie:</w:t>
                  </w:r>
                </w:p>
              </w:tc>
              <w:tc>
                <w:tcPr>
                  <w:tcW w:w="0" w:type="auto"/>
                  <w:hideMark/>
                </w:tcPr>
                <w:p w14:paraId="4938DDCD" w14:textId="77777777" w:rsidR="00D128FB" w:rsidRPr="00631F8B" w:rsidRDefault="00D128FB" w:rsidP="006E2051">
                  <w:r w:rsidRPr="00631F8B">
                    <w:t>Aangegeven wordt of het leidingelement bovengronds vanaf het maaiveld zichtbaar is.</w:t>
                  </w:r>
                </w:p>
              </w:tc>
            </w:tr>
            <w:tr w:rsidR="00D128FB" w:rsidRPr="00631F8B" w14:paraId="4EC1224F" w14:textId="77777777" w:rsidTr="006E2051">
              <w:trPr>
                <w:tblHeader/>
                <w:tblCellSpacing w:w="0" w:type="dxa"/>
              </w:trPr>
              <w:tc>
                <w:tcPr>
                  <w:tcW w:w="360" w:type="dxa"/>
                  <w:hideMark/>
                </w:tcPr>
                <w:p w14:paraId="501EFE70" w14:textId="77777777" w:rsidR="00D128FB" w:rsidRPr="00631F8B" w:rsidRDefault="00D128FB" w:rsidP="006E2051">
                  <w:r w:rsidRPr="00631F8B">
                    <w:t> </w:t>
                  </w:r>
                </w:p>
              </w:tc>
              <w:tc>
                <w:tcPr>
                  <w:tcW w:w="1500" w:type="dxa"/>
                  <w:hideMark/>
                </w:tcPr>
                <w:p w14:paraId="5013E83A" w14:textId="77777777" w:rsidR="00D128FB" w:rsidRPr="00631F8B" w:rsidRDefault="00D128FB" w:rsidP="006E2051">
                  <w:r w:rsidRPr="00631F8B">
                    <w:t>Multipliciteit:</w:t>
                  </w:r>
                </w:p>
              </w:tc>
              <w:tc>
                <w:tcPr>
                  <w:tcW w:w="0" w:type="auto"/>
                  <w:hideMark/>
                </w:tcPr>
                <w:p w14:paraId="26C0D53C" w14:textId="77777777" w:rsidR="00D128FB" w:rsidRPr="00631F8B" w:rsidRDefault="00D128FB" w:rsidP="006E2051">
                  <w:r w:rsidRPr="00631F8B">
                    <w:t>0..1</w:t>
                  </w:r>
                </w:p>
              </w:tc>
            </w:tr>
          </w:tbl>
          <w:p w14:paraId="624DFD6D" w14:textId="77777777" w:rsidR="00D128FB" w:rsidRPr="00631F8B" w:rsidRDefault="00D128FB" w:rsidP="006E2051"/>
        </w:tc>
      </w:tr>
      <w:tr w:rsidR="00D128FB" w:rsidRPr="00631F8B" w14:paraId="52C1076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B6525C" w14:textId="77777777"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C84D4B0" w14:textId="77777777" w:rsidTr="006E2051">
              <w:trPr>
                <w:tblHeader/>
                <w:tblCellSpacing w:w="0" w:type="dxa"/>
              </w:trPr>
              <w:tc>
                <w:tcPr>
                  <w:tcW w:w="360" w:type="dxa"/>
                  <w:hideMark/>
                </w:tcPr>
                <w:p w14:paraId="20826CD0" w14:textId="77777777" w:rsidR="00D128FB" w:rsidRPr="00631F8B" w:rsidRDefault="00D128FB" w:rsidP="006E2051">
                  <w:r w:rsidRPr="00631F8B">
                    <w:t> </w:t>
                  </w:r>
                </w:p>
              </w:tc>
              <w:tc>
                <w:tcPr>
                  <w:tcW w:w="1500" w:type="dxa"/>
                  <w:hideMark/>
                </w:tcPr>
                <w:p w14:paraId="469535CA" w14:textId="77777777" w:rsidR="00D128FB" w:rsidRPr="00631F8B" w:rsidRDefault="00D128FB" w:rsidP="006E2051">
                  <w:r w:rsidRPr="00631F8B">
                    <w:t>Naam:</w:t>
                  </w:r>
                </w:p>
              </w:tc>
              <w:tc>
                <w:tcPr>
                  <w:tcW w:w="0" w:type="auto"/>
                  <w:hideMark/>
                </w:tcPr>
                <w:p w14:paraId="653D5222" w14:textId="77777777" w:rsidR="00D128FB" w:rsidRPr="00631F8B" w:rsidRDefault="00D128FB" w:rsidP="006E2051"/>
              </w:tc>
            </w:tr>
            <w:tr w:rsidR="00D128FB" w:rsidRPr="00631F8B" w14:paraId="4CC32D41" w14:textId="77777777" w:rsidTr="006E2051">
              <w:trPr>
                <w:tblHeader/>
                <w:tblCellSpacing w:w="0" w:type="dxa"/>
              </w:trPr>
              <w:tc>
                <w:tcPr>
                  <w:tcW w:w="360" w:type="dxa"/>
                  <w:hideMark/>
                </w:tcPr>
                <w:p w14:paraId="0EE06B30" w14:textId="77777777" w:rsidR="00D128FB" w:rsidRPr="00631F8B" w:rsidRDefault="00D128FB" w:rsidP="006E2051">
                  <w:r w:rsidRPr="00631F8B">
                    <w:t> </w:t>
                  </w:r>
                </w:p>
              </w:tc>
              <w:tc>
                <w:tcPr>
                  <w:tcW w:w="1500" w:type="dxa"/>
                  <w:hideMark/>
                </w:tcPr>
                <w:p w14:paraId="527CBEAB" w14:textId="77777777" w:rsidR="00D128FB" w:rsidRPr="00631F8B" w:rsidRDefault="00D128FB" w:rsidP="006E2051">
                  <w:r w:rsidRPr="00631F8B">
                    <w:t>Type:</w:t>
                  </w:r>
                </w:p>
              </w:tc>
              <w:tc>
                <w:tcPr>
                  <w:tcW w:w="0" w:type="auto"/>
                  <w:hideMark/>
                </w:tcPr>
                <w:p w14:paraId="16AB82BC" w14:textId="77777777" w:rsidR="00D128FB" w:rsidRPr="00631F8B" w:rsidRDefault="00D128FB" w:rsidP="006E2051">
                  <w:r w:rsidRPr="00631F8B">
                    <w:t>NauwkeurigheidXYvalue</w:t>
                  </w:r>
                </w:p>
              </w:tc>
            </w:tr>
            <w:tr w:rsidR="00D128FB" w:rsidRPr="00631F8B" w14:paraId="32189F28" w14:textId="77777777" w:rsidTr="006E2051">
              <w:trPr>
                <w:tblHeader/>
                <w:tblCellSpacing w:w="0" w:type="dxa"/>
              </w:trPr>
              <w:tc>
                <w:tcPr>
                  <w:tcW w:w="360" w:type="dxa"/>
                  <w:hideMark/>
                </w:tcPr>
                <w:p w14:paraId="76ABF0F9" w14:textId="77777777" w:rsidR="00D128FB" w:rsidRPr="00631F8B" w:rsidRDefault="00D128FB" w:rsidP="006E2051">
                  <w:r w:rsidRPr="00631F8B">
                    <w:t> </w:t>
                  </w:r>
                </w:p>
              </w:tc>
              <w:tc>
                <w:tcPr>
                  <w:tcW w:w="1500" w:type="dxa"/>
                  <w:hideMark/>
                </w:tcPr>
                <w:p w14:paraId="3D4882E8" w14:textId="77777777" w:rsidR="00D128FB" w:rsidRPr="00631F8B" w:rsidRDefault="00D128FB" w:rsidP="006E2051">
                  <w:r w:rsidRPr="00631F8B">
                    <w:t>Definitie:</w:t>
                  </w:r>
                </w:p>
              </w:tc>
              <w:tc>
                <w:tcPr>
                  <w:tcW w:w="0" w:type="auto"/>
                  <w:hideMark/>
                </w:tcPr>
                <w:p w14:paraId="21D2E144" w14:textId="77777777"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14:paraId="49187008" w14:textId="77777777" w:rsidTr="006E2051">
              <w:trPr>
                <w:tblHeader/>
                <w:tblCellSpacing w:w="0" w:type="dxa"/>
              </w:trPr>
              <w:tc>
                <w:tcPr>
                  <w:tcW w:w="360" w:type="dxa"/>
                  <w:hideMark/>
                </w:tcPr>
                <w:p w14:paraId="759E96DF" w14:textId="77777777" w:rsidR="00D128FB" w:rsidRPr="00631F8B" w:rsidRDefault="00D128FB" w:rsidP="006E2051">
                  <w:r w:rsidRPr="00631F8B">
                    <w:t> </w:t>
                  </w:r>
                </w:p>
              </w:tc>
              <w:tc>
                <w:tcPr>
                  <w:tcW w:w="1500" w:type="dxa"/>
                  <w:hideMark/>
                </w:tcPr>
                <w:p w14:paraId="600EE4F1" w14:textId="77777777" w:rsidR="00D128FB" w:rsidRPr="00631F8B" w:rsidRDefault="00D128FB" w:rsidP="006E2051">
                  <w:r w:rsidRPr="00631F8B">
                    <w:t>Omschrijving:</w:t>
                  </w:r>
                </w:p>
              </w:tc>
              <w:tc>
                <w:tcPr>
                  <w:tcW w:w="0" w:type="auto"/>
                  <w:hideMark/>
                </w:tcPr>
                <w:p w14:paraId="3671DC2D" w14:textId="77777777" w:rsidR="00D128FB" w:rsidRPr="00631F8B" w:rsidRDefault="00D128FB" w:rsidP="006E2051">
                  <w:r w:rsidRPr="00631F8B">
                    <w:t xml:space="preserve">De WION nauwkeurigheid is minimaal +/- 1 meter. </w:t>
                  </w:r>
                </w:p>
              </w:tc>
            </w:tr>
            <w:tr w:rsidR="00D128FB" w:rsidRPr="00631F8B" w14:paraId="51853BA0" w14:textId="77777777" w:rsidTr="006E2051">
              <w:trPr>
                <w:tblHeader/>
                <w:tblCellSpacing w:w="0" w:type="dxa"/>
              </w:trPr>
              <w:tc>
                <w:tcPr>
                  <w:tcW w:w="360" w:type="dxa"/>
                  <w:hideMark/>
                </w:tcPr>
                <w:p w14:paraId="498EB9E6" w14:textId="77777777" w:rsidR="00D128FB" w:rsidRPr="00631F8B" w:rsidRDefault="00D128FB" w:rsidP="006E2051">
                  <w:r w:rsidRPr="00631F8B">
                    <w:t> </w:t>
                  </w:r>
                </w:p>
              </w:tc>
              <w:tc>
                <w:tcPr>
                  <w:tcW w:w="1500" w:type="dxa"/>
                  <w:hideMark/>
                </w:tcPr>
                <w:p w14:paraId="037E81FA" w14:textId="77777777" w:rsidR="00D128FB" w:rsidRPr="00631F8B" w:rsidRDefault="00D128FB" w:rsidP="006E2051">
                  <w:r w:rsidRPr="00631F8B">
                    <w:t>Multipliciteit:</w:t>
                  </w:r>
                </w:p>
              </w:tc>
              <w:tc>
                <w:tcPr>
                  <w:tcW w:w="0" w:type="auto"/>
                  <w:hideMark/>
                </w:tcPr>
                <w:p w14:paraId="274D09FF" w14:textId="77777777" w:rsidR="00D128FB" w:rsidRPr="00631F8B" w:rsidRDefault="00D128FB" w:rsidP="006E2051">
                  <w:r w:rsidRPr="00631F8B">
                    <w:t>0..1</w:t>
                  </w:r>
                </w:p>
              </w:tc>
            </w:tr>
          </w:tbl>
          <w:p w14:paraId="7F4D479B" w14:textId="77777777" w:rsidR="00D128FB" w:rsidRPr="00631F8B" w:rsidRDefault="00D128FB" w:rsidP="006E2051"/>
        </w:tc>
      </w:tr>
      <w:tr w:rsidR="00D128FB" w:rsidRPr="00631F8B" w14:paraId="724894E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452107" w14:textId="77777777" w:rsidR="00D128FB" w:rsidRPr="00631F8B" w:rsidRDefault="00D128FB" w:rsidP="006E2051">
            <w:r w:rsidRPr="00631F8B">
              <w:rPr>
                <w:b/>
                <w:bCs/>
              </w:rPr>
              <w:t>Attribuut: eanCode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E20CBF1" w14:textId="77777777" w:rsidTr="006E2051">
              <w:trPr>
                <w:tblHeader/>
                <w:tblCellSpacing w:w="0" w:type="dxa"/>
              </w:trPr>
              <w:tc>
                <w:tcPr>
                  <w:tcW w:w="360" w:type="dxa"/>
                  <w:hideMark/>
                </w:tcPr>
                <w:p w14:paraId="4110EEFF" w14:textId="77777777" w:rsidR="00D128FB" w:rsidRPr="00631F8B" w:rsidRDefault="00D128FB" w:rsidP="006E2051">
                  <w:r w:rsidRPr="00631F8B">
                    <w:t> </w:t>
                  </w:r>
                </w:p>
              </w:tc>
              <w:tc>
                <w:tcPr>
                  <w:tcW w:w="1500" w:type="dxa"/>
                  <w:hideMark/>
                </w:tcPr>
                <w:p w14:paraId="41AD843A" w14:textId="77777777" w:rsidR="00D128FB" w:rsidRPr="00631F8B" w:rsidRDefault="00D128FB" w:rsidP="006E2051">
                  <w:r w:rsidRPr="00631F8B">
                    <w:t>Naam:</w:t>
                  </w:r>
                </w:p>
              </w:tc>
              <w:tc>
                <w:tcPr>
                  <w:tcW w:w="0" w:type="auto"/>
                  <w:hideMark/>
                </w:tcPr>
                <w:p w14:paraId="38B68BDF" w14:textId="77777777" w:rsidR="00D128FB" w:rsidRPr="00631F8B" w:rsidRDefault="00D128FB" w:rsidP="006E2051"/>
              </w:tc>
            </w:tr>
            <w:tr w:rsidR="00D128FB" w:rsidRPr="00631F8B" w14:paraId="3BFBC587" w14:textId="77777777" w:rsidTr="006E2051">
              <w:trPr>
                <w:tblHeader/>
                <w:tblCellSpacing w:w="0" w:type="dxa"/>
              </w:trPr>
              <w:tc>
                <w:tcPr>
                  <w:tcW w:w="360" w:type="dxa"/>
                  <w:hideMark/>
                </w:tcPr>
                <w:p w14:paraId="5B3CC5E6" w14:textId="77777777" w:rsidR="00D128FB" w:rsidRPr="00631F8B" w:rsidRDefault="00D128FB" w:rsidP="006E2051">
                  <w:r w:rsidRPr="00631F8B">
                    <w:t> </w:t>
                  </w:r>
                </w:p>
              </w:tc>
              <w:tc>
                <w:tcPr>
                  <w:tcW w:w="1500" w:type="dxa"/>
                  <w:hideMark/>
                </w:tcPr>
                <w:p w14:paraId="4580F13B" w14:textId="77777777" w:rsidR="00D128FB" w:rsidRPr="00631F8B" w:rsidRDefault="00D128FB" w:rsidP="006E2051">
                  <w:r w:rsidRPr="00631F8B">
                    <w:t>Type:</w:t>
                  </w:r>
                </w:p>
              </w:tc>
              <w:tc>
                <w:tcPr>
                  <w:tcW w:w="0" w:type="auto"/>
                  <w:hideMark/>
                </w:tcPr>
                <w:p w14:paraId="7EB334C1" w14:textId="77777777" w:rsidR="00D128FB" w:rsidRPr="00631F8B" w:rsidRDefault="00D128FB" w:rsidP="006E2051">
                  <w:r w:rsidRPr="00631F8B">
                    <w:t>CharacterString</w:t>
                  </w:r>
                </w:p>
              </w:tc>
            </w:tr>
            <w:tr w:rsidR="00D128FB" w:rsidRPr="00631F8B" w14:paraId="7D2D22E4" w14:textId="77777777" w:rsidTr="006E2051">
              <w:trPr>
                <w:tblHeader/>
                <w:tblCellSpacing w:w="0" w:type="dxa"/>
              </w:trPr>
              <w:tc>
                <w:tcPr>
                  <w:tcW w:w="360" w:type="dxa"/>
                  <w:hideMark/>
                </w:tcPr>
                <w:p w14:paraId="44D597CC" w14:textId="77777777" w:rsidR="00D128FB" w:rsidRPr="00631F8B" w:rsidRDefault="00D128FB" w:rsidP="006E2051">
                  <w:r w:rsidRPr="00631F8B">
                    <w:t> </w:t>
                  </w:r>
                </w:p>
              </w:tc>
              <w:tc>
                <w:tcPr>
                  <w:tcW w:w="1500" w:type="dxa"/>
                  <w:hideMark/>
                </w:tcPr>
                <w:p w14:paraId="512D3916" w14:textId="77777777" w:rsidR="00D128FB" w:rsidRPr="00631F8B" w:rsidRDefault="00D128FB" w:rsidP="006E2051">
                  <w:r w:rsidRPr="00631F8B">
                    <w:t>Definitie:</w:t>
                  </w:r>
                </w:p>
              </w:tc>
              <w:tc>
                <w:tcPr>
                  <w:tcW w:w="0" w:type="auto"/>
                  <w:hideMark/>
                </w:tcPr>
                <w:p w14:paraId="4EF3E1E0" w14:textId="77777777" w:rsidR="00D128FB" w:rsidRPr="00631F8B" w:rsidRDefault="00D128FB" w:rsidP="006E2051">
                  <w:r w:rsidRPr="00631F8B">
                    <w:t xml:space="preserve">Aansluiting identificatie code voor aansluiting op het elektriciteitsnet en gasnet van Nederland. </w:t>
                  </w:r>
                </w:p>
              </w:tc>
            </w:tr>
            <w:tr w:rsidR="00D128FB" w:rsidRPr="00631F8B" w14:paraId="5F6AF371" w14:textId="77777777" w:rsidTr="006E2051">
              <w:trPr>
                <w:tblHeader/>
                <w:tblCellSpacing w:w="0" w:type="dxa"/>
              </w:trPr>
              <w:tc>
                <w:tcPr>
                  <w:tcW w:w="360" w:type="dxa"/>
                  <w:hideMark/>
                </w:tcPr>
                <w:p w14:paraId="47A080D6" w14:textId="77777777" w:rsidR="00D128FB" w:rsidRPr="00631F8B" w:rsidRDefault="00D128FB" w:rsidP="006E2051">
                  <w:r w:rsidRPr="00631F8B">
                    <w:t> </w:t>
                  </w:r>
                </w:p>
              </w:tc>
              <w:tc>
                <w:tcPr>
                  <w:tcW w:w="1500" w:type="dxa"/>
                  <w:hideMark/>
                </w:tcPr>
                <w:p w14:paraId="737B5CE4" w14:textId="77777777" w:rsidR="00D128FB" w:rsidRPr="00631F8B" w:rsidRDefault="00D128FB" w:rsidP="006E2051">
                  <w:r w:rsidRPr="00631F8B">
                    <w:t>Omschrijving:</w:t>
                  </w:r>
                </w:p>
              </w:tc>
              <w:tc>
                <w:tcPr>
                  <w:tcW w:w="0" w:type="auto"/>
                  <w:hideMark/>
                </w:tcPr>
                <w:p w14:paraId="5EA79E26" w14:textId="77777777" w:rsidR="00D128FB" w:rsidRPr="00631F8B" w:rsidRDefault="00D128FB" w:rsidP="006E2051">
                  <w:r w:rsidRPr="00631F8B">
                    <w:t xml:space="preserve">Aansluiting identificatie code zoals die geregistreerd worden in het EAN codeboek. </w:t>
                  </w:r>
                </w:p>
              </w:tc>
            </w:tr>
            <w:tr w:rsidR="00D128FB" w:rsidRPr="00631F8B" w14:paraId="2C112A43" w14:textId="77777777" w:rsidTr="006E2051">
              <w:trPr>
                <w:tblHeader/>
                <w:tblCellSpacing w:w="0" w:type="dxa"/>
              </w:trPr>
              <w:tc>
                <w:tcPr>
                  <w:tcW w:w="360" w:type="dxa"/>
                  <w:hideMark/>
                </w:tcPr>
                <w:p w14:paraId="250A1583" w14:textId="77777777" w:rsidR="00D128FB" w:rsidRPr="00631F8B" w:rsidRDefault="00D128FB" w:rsidP="006E2051">
                  <w:r w:rsidRPr="00631F8B">
                    <w:t> </w:t>
                  </w:r>
                </w:p>
              </w:tc>
              <w:tc>
                <w:tcPr>
                  <w:tcW w:w="1500" w:type="dxa"/>
                  <w:hideMark/>
                </w:tcPr>
                <w:p w14:paraId="0EE805CE" w14:textId="77777777" w:rsidR="00D128FB" w:rsidRPr="00631F8B" w:rsidRDefault="00D128FB" w:rsidP="006E2051">
                  <w:r w:rsidRPr="00631F8B">
                    <w:t>Multipliciteit:</w:t>
                  </w:r>
                </w:p>
              </w:tc>
              <w:tc>
                <w:tcPr>
                  <w:tcW w:w="0" w:type="auto"/>
                  <w:hideMark/>
                </w:tcPr>
                <w:p w14:paraId="763360B0" w14:textId="77777777" w:rsidR="00D128FB" w:rsidRPr="00631F8B" w:rsidRDefault="00D128FB" w:rsidP="006E2051">
                  <w:r w:rsidRPr="00631F8B">
                    <w:t>0..1</w:t>
                  </w:r>
                </w:p>
              </w:tc>
            </w:tr>
          </w:tbl>
          <w:p w14:paraId="298F1C97" w14:textId="77777777" w:rsidR="00D128FB" w:rsidRPr="00631F8B" w:rsidRDefault="00D128FB" w:rsidP="006E2051"/>
        </w:tc>
      </w:tr>
      <w:tr w:rsidR="00D128FB" w:rsidRPr="00631F8B" w14:paraId="51A4E3E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868AFC" w14:textId="77777777" w:rsidR="00D128FB" w:rsidRPr="00631F8B" w:rsidRDefault="00D128FB" w:rsidP="006E2051">
            <w:r w:rsidRPr="00631F8B">
              <w:rPr>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0A55F2D" w14:textId="77777777" w:rsidTr="006E2051">
              <w:trPr>
                <w:tblHeader/>
                <w:tblCellSpacing w:w="0" w:type="dxa"/>
              </w:trPr>
              <w:tc>
                <w:tcPr>
                  <w:tcW w:w="360" w:type="dxa"/>
                  <w:hideMark/>
                </w:tcPr>
                <w:p w14:paraId="758ED09E" w14:textId="77777777" w:rsidR="00D128FB" w:rsidRPr="00631F8B" w:rsidRDefault="00D128FB" w:rsidP="006E2051">
                  <w:r w:rsidRPr="00631F8B">
                    <w:t> </w:t>
                  </w:r>
                </w:p>
              </w:tc>
              <w:tc>
                <w:tcPr>
                  <w:tcW w:w="1500" w:type="dxa"/>
                  <w:hideMark/>
                </w:tcPr>
                <w:p w14:paraId="02E62CE5" w14:textId="77777777" w:rsidR="00D128FB" w:rsidRPr="00631F8B" w:rsidRDefault="00D128FB" w:rsidP="006E2051">
                  <w:r w:rsidRPr="00631F8B">
                    <w:t>Naam:</w:t>
                  </w:r>
                </w:p>
              </w:tc>
              <w:tc>
                <w:tcPr>
                  <w:tcW w:w="0" w:type="auto"/>
                  <w:hideMark/>
                </w:tcPr>
                <w:p w14:paraId="53550B75" w14:textId="77777777" w:rsidR="00D128FB" w:rsidRPr="00631F8B" w:rsidRDefault="00D128FB" w:rsidP="006E2051"/>
              </w:tc>
            </w:tr>
            <w:tr w:rsidR="00D128FB" w:rsidRPr="00631F8B" w14:paraId="7E86C44D" w14:textId="77777777" w:rsidTr="006E2051">
              <w:trPr>
                <w:tblHeader/>
                <w:tblCellSpacing w:w="0" w:type="dxa"/>
              </w:trPr>
              <w:tc>
                <w:tcPr>
                  <w:tcW w:w="360" w:type="dxa"/>
                  <w:hideMark/>
                </w:tcPr>
                <w:p w14:paraId="6340F964" w14:textId="77777777" w:rsidR="00D128FB" w:rsidRPr="00631F8B" w:rsidRDefault="00D128FB" w:rsidP="006E2051">
                  <w:r w:rsidRPr="00631F8B">
                    <w:t> </w:t>
                  </w:r>
                </w:p>
              </w:tc>
              <w:tc>
                <w:tcPr>
                  <w:tcW w:w="1500" w:type="dxa"/>
                  <w:hideMark/>
                </w:tcPr>
                <w:p w14:paraId="4EAC6C70" w14:textId="77777777" w:rsidR="00D128FB" w:rsidRPr="00631F8B" w:rsidRDefault="00D128FB" w:rsidP="006E2051">
                  <w:r w:rsidRPr="00631F8B">
                    <w:t>Type:</w:t>
                  </w:r>
                </w:p>
              </w:tc>
              <w:tc>
                <w:tcPr>
                  <w:tcW w:w="0" w:type="auto"/>
                  <w:hideMark/>
                </w:tcPr>
                <w:p w14:paraId="47C8D456" w14:textId="77777777" w:rsidR="00D128FB" w:rsidRPr="00631F8B" w:rsidRDefault="00D128FB" w:rsidP="006E2051">
                  <w:r w:rsidRPr="00631F8B">
                    <w:t>Measure</w:t>
                  </w:r>
                </w:p>
              </w:tc>
            </w:tr>
            <w:tr w:rsidR="00D128FB" w:rsidRPr="00631F8B" w14:paraId="5471FA99" w14:textId="77777777" w:rsidTr="006E2051">
              <w:trPr>
                <w:tblHeader/>
                <w:tblCellSpacing w:w="0" w:type="dxa"/>
              </w:trPr>
              <w:tc>
                <w:tcPr>
                  <w:tcW w:w="360" w:type="dxa"/>
                  <w:hideMark/>
                </w:tcPr>
                <w:p w14:paraId="1325AEBE" w14:textId="77777777" w:rsidR="00D128FB" w:rsidRPr="00631F8B" w:rsidRDefault="00D128FB" w:rsidP="006E2051">
                  <w:r w:rsidRPr="00631F8B">
                    <w:t> </w:t>
                  </w:r>
                </w:p>
              </w:tc>
              <w:tc>
                <w:tcPr>
                  <w:tcW w:w="1500" w:type="dxa"/>
                  <w:hideMark/>
                </w:tcPr>
                <w:p w14:paraId="27AD70BD" w14:textId="77777777" w:rsidR="00D128FB" w:rsidRPr="00631F8B" w:rsidRDefault="00D128FB" w:rsidP="006E2051">
                  <w:r w:rsidRPr="00631F8B">
                    <w:t>Definitie:</w:t>
                  </w:r>
                </w:p>
              </w:tc>
              <w:tc>
                <w:tcPr>
                  <w:tcW w:w="0" w:type="auto"/>
                  <w:hideMark/>
                </w:tcPr>
                <w:p w14:paraId="43CAC19A" w14:textId="77777777" w:rsidR="00D128FB" w:rsidRPr="00631F8B" w:rsidRDefault="00D128FB" w:rsidP="006E2051">
                  <w:r w:rsidRPr="00631F8B">
                    <w:t xml:space="preserve">Hoek waaronder een puntsymbool wordt weergegeven. </w:t>
                  </w:r>
                </w:p>
              </w:tc>
            </w:tr>
            <w:tr w:rsidR="00D128FB" w:rsidRPr="00631F8B" w14:paraId="71B04417" w14:textId="77777777" w:rsidTr="006E2051">
              <w:trPr>
                <w:tblHeader/>
                <w:tblCellSpacing w:w="0" w:type="dxa"/>
              </w:trPr>
              <w:tc>
                <w:tcPr>
                  <w:tcW w:w="360" w:type="dxa"/>
                  <w:hideMark/>
                </w:tcPr>
                <w:p w14:paraId="33A7AEA0" w14:textId="77777777" w:rsidR="00D128FB" w:rsidRPr="00631F8B" w:rsidRDefault="00D128FB" w:rsidP="006E2051">
                  <w:r w:rsidRPr="00631F8B">
                    <w:t> </w:t>
                  </w:r>
                </w:p>
              </w:tc>
              <w:tc>
                <w:tcPr>
                  <w:tcW w:w="1500" w:type="dxa"/>
                  <w:hideMark/>
                </w:tcPr>
                <w:p w14:paraId="42E3114F" w14:textId="77777777" w:rsidR="00D128FB" w:rsidRPr="00631F8B" w:rsidRDefault="00D128FB" w:rsidP="006E2051">
                  <w:r w:rsidRPr="00631F8B">
                    <w:t>Omschrijving:</w:t>
                  </w:r>
                </w:p>
              </w:tc>
              <w:tc>
                <w:tcPr>
                  <w:tcW w:w="0" w:type="auto"/>
                  <w:hideMark/>
                </w:tcPr>
                <w:p w14:paraId="1C1BCDBB" w14:textId="77777777" w:rsidR="00D128FB" w:rsidRPr="00631F8B" w:rsidRDefault="00D128FB" w:rsidP="006E2051">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14:paraId="27E9144A" w14:textId="77777777" w:rsidTr="006E2051">
              <w:trPr>
                <w:tblHeader/>
                <w:tblCellSpacing w:w="0" w:type="dxa"/>
              </w:trPr>
              <w:tc>
                <w:tcPr>
                  <w:tcW w:w="360" w:type="dxa"/>
                  <w:hideMark/>
                </w:tcPr>
                <w:p w14:paraId="1231194C" w14:textId="77777777" w:rsidR="00D128FB" w:rsidRPr="00631F8B" w:rsidRDefault="00D128FB" w:rsidP="006E2051">
                  <w:r w:rsidRPr="00631F8B">
                    <w:t> </w:t>
                  </w:r>
                </w:p>
              </w:tc>
              <w:tc>
                <w:tcPr>
                  <w:tcW w:w="1500" w:type="dxa"/>
                  <w:hideMark/>
                </w:tcPr>
                <w:p w14:paraId="00A444AA" w14:textId="77777777" w:rsidR="00D128FB" w:rsidRPr="00631F8B" w:rsidRDefault="00D128FB" w:rsidP="006E2051">
                  <w:r w:rsidRPr="00631F8B">
                    <w:t>Multipliciteit:</w:t>
                  </w:r>
                </w:p>
              </w:tc>
              <w:tc>
                <w:tcPr>
                  <w:tcW w:w="0" w:type="auto"/>
                  <w:hideMark/>
                </w:tcPr>
                <w:p w14:paraId="38EAEF3F" w14:textId="77777777" w:rsidR="00D128FB" w:rsidRPr="00631F8B" w:rsidRDefault="00D128FB" w:rsidP="006E2051">
                  <w:r w:rsidRPr="00631F8B">
                    <w:t>0..1</w:t>
                  </w:r>
                </w:p>
              </w:tc>
            </w:tr>
          </w:tbl>
          <w:p w14:paraId="33BC1601" w14:textId="77777777" w:rsidR="00D128FB" w:rsidRPr="00631F8B" w:rsidRDefault="00D128FB" w:rsidP="006E2051"/>
        </w:tc>
      </w:tr>
      <w:tr w:rsidR="00D128FB" w:rsidRPr="00631F8B" w14:paraId="7F02765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C7EFF5" w14:textId="77777777"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4EBBEFC" w14:textId="77777777" w:rsidTr="006E2051">
              <w:trPr>
                <w:tblHeader/>
                <w:tblCellSpacing w:w="0" w:type="dxa"/>
              </w:trPr>
              <w:tc>
                <w:tcPr>
                  <w:tcW w:w="360" w:type="dxa"/>
                  <w:hideMark/>
                </w:tcPr>
                <w:p w14:paraId="3A4D5814" w14:textId="77777777" w:rsidR="00D128FB" w:rsidRPr="00631F8B" w:rsidRDefault="00D128FB" w:rsidP="006E2051">
                  <w:r w:rsidRPr="00631F8B">
                    <w:t> </w:t>
                  </w:r>
                </w:p>
              </w:tc>
              <w:tc>
                <w:tcPr>
                  <w:tcW w:w="1500" w:type="dxa"/>
                  <w:hideMark/>
                </w:tcPr>
                <w:p w14:paraId="4438DB72" w14:textId="77777777" w:rsidR="00D128FB" w:rsidRPr="00631F8B" w:rsidRDefault="00D128FB" w:rsidP="006E2051">
                  <w:r w:rsidRPr="00631F8B">
                    <w:t>Naam:</w:t>
                  </w:r>
                </w:p>
              </w:tc>
              <w:tc>
                <w:tcPr>
                  <w:tcW w:w="0" w:type="auto"/>
                  <w:hideMark/>
                </w:tcPr>
                <w:p w14:paraId="544778A2" w14:textId="77777777" w:rsidR="00D128FB" w:rsidRPr="00631F8B" w:rsidRDefault="00D128FB" w:rsidP="006E2051"/>
              </w:tc>
            </w:tr>
            <w:tr w:rsidR="00D128FB" w:rsidRPr="00631F8B" w14:paraId="7F7ED924" w14:textId="77777777" w:rsidTr="006E2051">
              <w:trPr>
                <w:tblHeader/>
                <w:tblCellSpacing w:w="0" w:type="dxa"/>
              </w:trPr>
              <w:tc>
                <w:tcPr>
                  <w:tcW w:w="360" w:type="dxa"/>
                  <w:hideMark/>
                </w:tcPr>
                <w:p w14:paraId="730AA51B" w14:textId="77777777" w:rsidR="00D128FB" w:rsidRPr="00631F8B" w:rsidRDefault="00D128FB" w:rsidP="006E2051">
                  <w:r w:rsidRPr="00631F8B">
                    <w:t> </w:t>
                  </w:r>
                </w:p>
              </w:tc>
              <w:tc>
                <w:tcPr>
                  <w:tcW w:w="1500" w:type="dxa"/>
                  <w:hideMark/>
                </w:tcPr>
                <w:p w14:paraId="7A6CFBA9" w14:textId="77777777" w:rsidR="00D128FB" w:rsidRPr="00631F8B" w:rsidRDefault="00D128FB" w:rsidP="006E2051">
                  <w:r w:rsidRPr="00631F8B">
                    <w:t>Type:</w:t>
                  </w:r>
                </w:p>
              </w:tc>
              <w:tc>
                <w:tcPr>
                  <w:tcW w:w="0" w:type="auto"/>
                  <w:hideMark/>
                </w:tcPr>
                <w:p w14:paraId="41FF702A" w14:textId="77777777" w:rsidR="00D128FB" w:rsidRPr="00631F8B" w:rsidRDefault="00D128FB" w:rsidP="006E2051">
                  <w:r w:rsidRPr="00631F8B">
                    <w:t>ExtraInformatie</w:t>
                  </w:r>
                </w:p>
              </w:tc>
            </w:tr>
            <w:tr w:rsidR="00D128FB" w:rsidRPr="00631F8B" w14:paraId="2C2AC509" w14:textId="77777777" w:rsidTr="006E2051">
              <w:trPr>
                <w:tblHeader/>
                <w:tblCellSpacing w:w="0" w:type="dxa"/>
              </w:trPr>
              <w:tc>
                <w:tcPr>
                  <w:tcW w:w="360" w:type="dxa"/>
                  <w:hideMark/>
                </w:tcPr>
                <w:p w14:paraId="405D2AC5" w14:textId="77777777" w:rsidR="00D128FB" w:rsidRPr="00631F8B" w:rsidRDefault="00D128FB" w:rsidP="006E2051">
                  <w:r w:rsidRPr="00631F8B">
                    <w:t> </w:t>
                  </w:r>
                </w:p>
              </w:tc>
              <w:tc>
                <w:tcPr>
                  <w:tcW w:w="1500" w:type="dxa"/>
                  <w:hideMark/>
                </w:tcPr>
                <w:p w14:paraId="513EA899" w14:textId="77777777" w:rsidR="00D128FB" w:rsidRPr="00631F8B" w:rsidRDefault="00D128FB" w:rsidP="006E2051">
                  <w:r w:rsidRPr="00631F8B">
                    <w:t>Definitie:</w:t>
                  </w:r>
                </w:p>
              </w:tc>
              <w:tc>
                <w:tcPr>
                  <w:tcW w:w="0" w:type="auto"/>
                  <w:hideMark/>
                </w:tcPr>
                <w:p w14:paraId="6BD6D809" w14:textId="77777777" w:rsidR="00D128FB" w:rsidRPr="00631F8B" w:rsidRDefault="00D128FB" w:rsidP="006E2051">
                  <w:r w:rsidRPr="00631F8B">
                    <w:t xml:space="preserve">Extra informatie over dit object. </w:t>
                  </w:r>
                </w:p>
              </w:tc>
            </w:tr>
            <w:tr w:rsidR="00D128FB" w:rsidRPr="00631F8B" w14:paraId="6431AA6E" w14:textId="77777777" w:rsidTr="006E2051">
              <w:trPr>
                <w:tblHeader/>
                <w:tblCellSpacing w:w="0" w:type="dxa"/>
              </w:trPr>
              <w:tc>
                <w:tcPr>
                  <w:tcW w:w="360" w:type="dxa"/>
                  <w:hideMark/>
                </w:tcPr>
                <w:p w14:paraId="7FD5B62B" w14:textId="77777777" w:rsidR="00D128FB" w:rsidRPr="00631F8B" w:rsidRDefault="00D128FB" w:rsidP="006E2051">
                  <w:r w:rsidRPr="00631F8B">
                    <w:t> </w:t>
                  </w:r>
                </w:p>
              </w:tc>
              <w:tc>
                <w:tcPr>
                  <w:tcW w:w="1500" w:type="dxa"/>
                  <w:hideMark/>
                </w:tcPr>
                <w:p w14:paraId="44BA8FE6" w14:textId="77777777" w:rsidR="00D128FB" w:rsidRPr="00631F8B" w:rsidRDefault="00D128FB" w:rsidP="006E2051">
                  <w:r w:rsidRPr="00631F8B">
                    <w:t>Multipliciteit:</w:t>
                  </w:r>
                </w:p>
              </w:tc>
              <w:tc>
                <w:tcPr>
                  <w:tcW w:w="0" w:type="auto"/>
                  <w:hideMark/>
                </w:tcPr>
                <w:p w14:paraId="442F4332" w14:textId="77777777" w:rsidR="00D128FB" w:rsidRPr="00631F8B" w:rsidRDefault="00D128FB" w:rsidP="006E2051">
                  <w:r w:rsidRPr="00631F8B">
                    <w:t>0..*</w:t>
                  </w:r>
                </w:p>
              </w:tc>
            </w:tr>
          </w:tbl>
          <w:p w14:paraId="606432EC" w14:textId="77777777" w:rsidR="00D128FB" w:rsidRPr="00631F8B" w:rsidRDefault="00D128FB" w:rsidP="006E2051"/>
        </w:tc>
      </w:tr>
      <w:tr w:rsidR="00D128FB" w:rsidRPr="00631F8B" w14:paraId="26CB518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825241" w14:textId="77777777" w:rsidR="00D128FB" w:rsidRPr="00631F8B" w:rsidRDefault="00D128FB" w:rsidP="006E2051">
            <w:r w:rsidRPr="00631F8B">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114F362" w14:textId="77777777" w:rsidTr="006E2051">
              <w:trPr>
                <w:tblHeader/>
                <w:tblCellSpacing w:w="0" w:type="dxa"/>
              </w:trPr>
              <w:tc>
                <w:tcPr>
                  <w:tcW w:w="360" w:type="dxa"/>
                  <w:hideMark/>
                </w:tcPr>
                <w:p w14:paraId="4E9A4414" w14:textId="77777777" w:rsidR="00D128FB" w:rsidRPr="00631F8B" w:rsidRDefault="00D128FB" w:rsidP="006E2051">
                  <w:r w:rsidRPr="00631F8B">
                    <w:lastRenderedPageBreak/>
                    <w:t> </w:t>
                  </w:r>
                </w:p>
              </w:tc>
              <w:tc>
                <w:tcPr>
                  <w:tcW w:w="1500" w:type="dxa"/>
                  <w:hideMark/>
                </w:tcPr>
                <w:p w14:paraId="0F32A383" w14:textId="77777777" w:rsidR="00D128FB" w:rsidRPr="00631F8B" w:rsidRDefault="00D128FB" w:rsidP="006E2051">
                  <w:r w:rsidRPr="00631F8B">
                    <w:t>Naam:</w:t>
                  </w:r>
                </w:p>
              </w:tc>
              <w:tc>
                <w:tcPr>
                  <w:tcW w:w="0" w:type="auto"/>
                  <w:hideMark/>
                </w:tcPr>
                <w:p w14:paraId="24B78FD0" w14:textId="77777777" w:rsidR="00D128FB" w:rsidRPr="00631F8B" w:rsidRDefault="00D128FB" w:rsidP="006E2051"/>
              </w:tc>
            </w:tr>
            <w:tr w:rsidR="00D128FB" w:rsidRPr="00631F8B" w14:paraId="4EAC2E10" w14:textId="77777777" w:rsidTr="006E2051">
              <w:trPr>
                <w:tblHeader/>
                <w:tblCellSpacing w:w="0" w:type="dxa"/>
              </w:trPr>
              <w:tc>
                <w:tcPr>
                  <w:tcW w:w="360" w:type="dxa"/>
                  <w:hideMark/>
                </w:tcPr>
                <w:p w14:paraId="0BC9C1C2" w14:textId="77777777" w:rsidR="00D128FB" w:rsidRPr="00631F8B" w:rsidRDefault="00D128FB" w:rsidP="006E2051">
                  <w:r w:rsidRPr="00631F8B">
                    <w:t> </w:t>
                  </w:r>
                </w:p>
              </w:tc>
              <w:tc>
                <w:tcPr>
                  <w:tcW w:w="1500" w:type="dxa"/>
                  <w:hideMark/>
                </w:tcPr>
                <w:p w14:paraId="561AEA12" w14:textId="77777777" w:rsidR="00D128FB" w:rsidRPr="00631F8B" w:rsidRDefault="00D128FB" w:rsidP="006E2051">
                  <w:r w:rsidRPr="00631F8B">
                    <w:t>Type:</w:t>
                  </w:r>
                </w:p>
              </w:tc>
              <w:tc>
                <w:tcPr>
                  <w:tcW w:w="0" w:type="auto"/>
                  <w:hideMark/>
                </w:tcPr>
                <w:p w14:paraId="61929006" w14:textId="77777777" w:rsidR="00D128FB" w:rsidRPr="00631F8B" w:rsidRDefault="00D128FB" w:rsidP="006E2051">
                  <w:r w:rsidRPr="00631F8B">
                    <w:t>Diepte</w:t>
                  </w:r>
                </w:p>
              </w:tc>
            </w:tr>
            <w:tr w:rsidR="00D128FB" w:rsidRPr="00631F8B" w14:paraId="7250C0D2" w14:textId="77777777" w:rsidTr="006E2051">
              <w:trPr>
                <w:tblHeader/>
                <w:tblCellSpacing w:w="0" w:type="dxa"/>
              </w:trPr>
              <w:tc>
                <w:tcPr>
                  <w:tcW w:w="360" w:type="dxa"/>
                  <w:hideMark/>
                </w:tcPr>
                <w:p w14:paraId="3E700DA1" w14:textId="77777777" w:rsidR="00D128FB" w:rsidRPr="00631F8B" w:rsidRDefault="00D128FB" w:rsidP="006E2051">
                  <w:r w:rsidRPr="00631F8B">
                    <w:t> </w:t>
                  </w:r>
                </w:p>
              </w:tc>
              <w:tc>
                <w:tcPr>
                  <w:tcW w:w="1500" w:type="dxa"/>
                  <w:hideMark/>
                </w:tcPr>
                <w:p w14:paraId="6BC7AFF4" w14:textId="77777777" w:rsidR="00D128FB" w:rsidRPr="00631F8B" w:rsidRDefault="00D128FB" w:rsidP="006E2051">
                  <w:r w:rsidRPr="00631F8B">
                    <w:t>Definitie:</w:t>
                  </w:r>
                </w:p>
              </w:tc>
              <w:tc>
                <w:tcPr>
                  <w:tcW w:w="0" w:type="auto"/>
                  <w:hideMark/>
                </w:tcPr>
                <w:p w14:paraId="66B61501" w14:textId="77777777" w:rsidR="00D128FB" w:rsidRPr="00631F8B" w:rsidRDefault="00D128FB" w:rsidP="006E2051">
                  <w:r w:rsidRPr="00631F8B">
                    <w:t xml:space="preserve">Diepte waarop het object is gelegd. </w:t>
                  </w:r>
                </w:p>
              </w:tc>
            </w:tr>
            <w:tr w:rsidR="00D128FB" w:rsidRPr="00631F8B" w14:paraId="72A6DBDD" w14:textId="77777777" w:rsidTr="006E2051">
              <w:trPr>
                <w:tblHeader/>
                <w:tblCellSpacing w:w="0" w:type="dxa"/>
              </w:trPr>
              <w:tc>
                <w:tcPr>
                  <w:tcW w:w="360" w:type="dxa"/>
                  <w:hideMark/>
                </w:tcPr>
                <w:p w14:paraId="1F0222FD" w14:textId="77777777" w:rsidR="00D128FB" w:rsidRPr="00631F8B" w:rsidRDefault="00D128FB" w:rsidP="006E2051">
                  <w:r w:rsidRPr="00631F8B">
                    <w:t> </w:t>
                  </w:r>
                </w:p>
              </w:tc>
              <w:tc>
                <w:tcPr>
                  <w:tcW w:w="1500" w:type="dxa"/>
                  <w:hideMark/>
                </w:tcPr>
                <w:p w14:paraId="30051090" w14:textId="77777777" w:rsidR="00D128FB" w:rsidRPr="00631F8B" w:rsidRDefault="00D128FB" w:rsidP="006E2051">
                  <w:r w:rsidRPr="00631F8B">
                    <w:t>Omschrijving:</w:t>
                  </w:r>
                </w:p>
              </w:tc>
              <w:tc>
                <w:tcPr>
                  <w:tcW w:w="0" w:type="auto"/>
                  <w:hideMark/>
                </w:tcPr>
                <w:p w14:paraId="4D59372F" w14:textId="77777777" w:rsidR="00D128FB" w:rsidRPr="00631F8B" w:rsidRDefault="00D128FB" w:rsidP="006E2051">
                  <w:r w:rsidRPr="00631F8B">
                    <w:t xml:space="preserve">Wordt alleen opgenomen indien er sprake is van een legging die afwijkt van de gangbare (standaard) dieptelegging. </w:t>
                  </w:r>
                </w:p>
              </w:tc>
            </w:tr>
            <w:tr w:rsidR="00D128FB" w:rsidRPr="00631F8B" w14:paraId="5AFAD4F6" w14:textId="77777777" w:rsidTr="006E2051">
              <w:trPr>
                <w:tblHeader/>
                <w:tblCellSpacing w:w="0" w:type="dxa"/>
              </w:trPr>
              <w:tc>
                <w:tcPr>
                  <w:tcW w:w="360" w:type="dxa"/>
                  <w:hideMark/>
                </w:tcPr>
                <w:p w14:paraId="064DACAB" w14:textId="77777777" w:rsidR="00D128FB" w:rsidRPr="00631F8B" w:rsidRDefault="00D128FB" w:rsidP="006E2051">
                  <w:r w:rsidRPr="00631F8B">
                    <w:t> </w:t>
                  </w:r>
                </w:p>
              </w:tc>
              <w:tc>
                <w:tcPr>
                  <w:tcW w:w="1500" w:type="dxa"/>
                  <w:hideMark/>
                </w:tcPr>
                <w:p w14:paraId="6CE5C781" w14:textId="77777777" w:rsidR="00D128FB" w:rsidRPr="00631F8B" w:rsidRDefault="00D128FB" w:rsidP="006E2051">
                  <w:r w:rsidRPr="00631F8B">
                    <w:t>Multipliciteit:</w:t>
                  </w:r>
                </w:p>
              </w:tc>
              <w:tc>
                <w:tcPr>
                  <w:tcW w:w="0" w:type="auto"/>
                  <w:hideMark/>
                </w:tcPr>
                <w:p w14:paraId="46238039" w14:textId="77777777" w:rsidR="00D128FB" w:rsidRPr="00631F8B" w:rsidRDefault="00D128FB" w:rsidP="006E2051">
                  <w:r w:rsidRPr="00631F8B">
                    <w:t>0..1</w:t>
                  </w:r>
                </w:p>
              </w:tc>
            </w:tr>
          </w:tbl>
          <w:p w14:paraId="63C8BB6E" w14:textId="77777777" w:rsidR="00D128FB" w:rsidRPr="00631F8B" w:rsidRDefault="00D128FB" w:rsidP="006E2051"/>
        </w:tc>
      </w:tr>
      <w:tr w:rsidR="00D128FB" w:rsidRPr="00631F8B" w14:paraId="4838408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03E828" w14:textId="77777777" w:rsidR="00D128FB" w:rsidRPr="00631F8B" w:rsidRDefault="00D128FB" w:rsidP="006E2051">
            <w:r w:rsidRPr="00631F8B">
              <w:rPr>
                <w:b/>
                <w:bCs/>
              </w:rPr>
              <w:lastRenderedPageBreak/>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25560A0" w14:textId="77777777" w:rsidTr="006E2051">
              <w:trPr>
                <w:tblHeader/>
                <w:tblCellSpacing w:w="0" w:type="dxa"/>
              </w:trPr>
              <w:tc>
                <w:tcPr>
                  <w:tcW w:w="360" w:type="dxa"/>
                  <w:hideMark/>
                </w:tcPr>
                <w:p w14:paraId="6DEE3C3E" w14:textId="77777777" w:rsidR="00D128FB" w:rsidRPr="00631F8B" w:rsidRDefault="00D128FB" w:rsidP="006E2051">
                  <w:r w:rsidRPr="00631F8B">
                    <w:t> </w:t>
                  </w:r>
                </w:p>
              </w:tc>
              <w:tc>
                <w:tcPr>
                  <w:tcW w:w="1500" w:type="dxa"/>
                  <w:hideMark/>
                </w:tcPr>
                <w:p w14:paraId="6789FE12" w14:textId="77777777" w:rsidR="00D128FB" w:rsidRPr="00631F8B" w:rsidRDefault="00D128FB" w:rsidP="006E2051">
                  <w:r w:rsidRPr="00631F8B">
                    <w:t>Naam:</w:t>
                  </w:r>
                </w:p>
              </w:tc>
              <w:tc>
                <w:tcPr>
                  <w:tcW w:w="0" w:type="auto"/>
                  <w:hideMark/>
                </w:tcPr>
                <w:p w14:paraId="33E4F9F1" w14:textId="77777777" w:rsidR="00D128FB" w:rsidRPr="00631F8B" w:rsidRDefault="00D128FB" w:rsidP="006E2051"/>
              </w:tc>
            </w:tr>
            <w:tr w:rsidR="00D128FB" w:rsidRPr="00631F8B" w14:paraId="52D05D4C" w14:textId="77777777" w:rsidTr="006E2051">
              <w:trPr>
                <w:tblHeader/>
                <w:tblCellSpacing w:w="0" w:type="dxa"/>
              </w:trPr>
              <w:tc>
                <w:tcPr>
                  <w:tcW w:w="360" w:type="dxa"/>
                  <w:hideMark/>
                </w:tcPr>
                <w:p w14:paraId="5068BE4E" w14:textId="77777777" w:rsidR="00D128FB" w:rsidRPr="00631F8B" w:rsidRDefault="00D128FB" w:rsidP="006E2051">
                  <w:r w:rsidRPr="00631F8B">
                    <w:t> </w:t>
                  </w:r>
                </w:p>
              </w:tc>
              <w:tc>
                <w:tcPr>
                  <w:tcW w:w="1500" w:type="dxa"/>
                  <w:hideMark/>
                </w:tcPr>
                <w:p w14:paraId="5D598AA1" w14:textId="77777777" w:rsidR="00D128FB" w:rsidRPr="00631F8B" w:rsidRDefault="00D128FB" w:rsidP="006E2051">
                  <w:r w:rsidRPr="00631F8B">
                    <w:t>Type:</w:t>
                  </w:r>
                </w:p>
              </w:tc>
              <w:tc>
                <w:tcPr>
                  <w:tcW w:w="0" w:type="auto"/>
                  <w:hideMark/>
                </w:tcPr>
                <w:p w14:paraId="4F282997" w14:textId="77777777" w:rsidR="00D128FB" w:rsidRPr="00631F8B" w:rsidRDefault="00D128FB" w:rsidP="006E2051">
                  <w:r w:rsidRPr="00631F8B">
                    <w:t>ExtraGeometrie</w:t>
                  </w:r>
                </w:p>
              </w:tc>
            </w:tr>
            <w:tr w:rsidR="00D128FB" w:rsidRPr="00631F8B" w14:paraId="3E182136" w14:textId="77777777" w:rsidTr="006E2051">
              <w:trPr>
                <w:tblHeader/>
                <w:tblCellSpacing w:w="0" w:type="dxa"/>
              </w:trPr>
              <w:tc>
                <w:tcPr>
                  <w:tcW w:w="360" w:type="dxa"/>
                  <w:hideMark/>
                </w:tcPr>
                <w:p w14:paraId="1E98057A" w14:textId="77777777" w:rsidR="00D128FB" w:rsidRPr="00631F8B" w:rsidRDefault="00D128FB" w:rsidP="006E2051">
                  <w:r w:rsidRPr="00631F8B">
                    <w:t> </w:t>
                  </w:r>
                </w:p>
              </w:tc>
              <w:tc>
                <w:tcPr>
                  <w:tcW w:w="1500" w:type="dxa"/>
                  <w:hideMark/>
                </w:tcPr>
                <w:p w14:paraId="4916DD21" w14:textId="77777777" w:rsidR="00D128FB" w:rsidRPr="00631F8B" w:rsidRDefault="00D128FB" w:rsidP="006E2051">
                  <w:r w:rsidRPr="00631F8B">
                    <w:t>Definitie:</w:t>
                  </w:r>
                </w:p>
              </w:tc>
              <w:tc>
                <w:tcPr>
                  <w:tcW w:w="0" w:type="auto"/>
                  <w:hideMark/>
                </w:tcPr>
                <w:p w14:paraId="0D2E2397" w14:textId="77777777" w:rsidR="00D128FB" w:rsidRPr="00631F8B" w:rsidRDefault="00D128FB" w:rsidP="006E2051">
                  <w:r w:rsidRPr="00631F8B">
                    <w:t xml:space="preserve">Extra geometrie naast de verplichte arc/node. </w:t>
                  </w:r>
                </w:p>
              </w:tc>
            </w:tr>
            <w:tr w:rsidR="00D128FB" w:rsidRPr="00631F8B" w14:paraId="1B1A69D7" w14:textId="77777777" w:rsidTr="006E2051">
              <w:trPr>
                <w:tblHeader/>
                <w:tblCellSpacing w:w="0" w:type="dxa"/>
              </w:trPr>
              <w:tc>
                <w:tcPr>
                  <w:tcW w:w="360" w:type="dxa"/>
                  <w:hideMark/>
                </w:tcPr>
                <w:p w14:paraId="3EBEE7CA" w14:textId="77777777" w:rsidR="00D128FB" w:rsidRPr="00631F8B" w:rsidRDefault="00D128FB" w:rsidP="006E2051">
                  <w:r w:rsidRPr="00631F8B">
                    <w:t> </w:t>
                  </w:r>
                </w:p>
              </w:tc>
              <w:tc>
                <w:tcPr>
                  <w:tcW w:w="1500" w:type="dxa"/>
                  <w:hideMark/>
                </w:tcPr>
                <w:p w14:paraId="3CCEFBB0" w14:textId="77777777" w:rsidR="00D128FB" w:rsidRPr="00631F8B" w:rsidRDefault="00D128FB" w:rsidP="006E2051">
                  <w:r w:rsidRPr="00631F8B">
                    <w:t>Multipliciteit:</w:t>
                  </w:r>
                </w:p>
              </w:tc>
              <w:tc>
                <w:tcPr>
                  <w:tcW w:w="0" w:type="auto"/>
                  <w:hideMark/>
                </w:tcPr>
                <w:p w14:paraId="6B9A5777" w14:textId="77777777" w:rsidR="00D128FB" w:rsidRPr="00631F8B" w:rsidRDefault="00D128FB" w:rsidP="006E2051">
                  <w:r w:rsidRPr="00631F8B">
                    <w:t>0..1</w:t>
                  </w:r>
                </w:p>
              </w:tc>
            </w:tr>
          </w:tbl>
          <w:p w14:paraId="5F5B2F73" w14:textId="77777777" w:rsidR="00D128FB" w:rsidRPr="00631F8B" w:rsidRDefault="00D128FB" w:rsidP="006E2051"/>
        </w:tc>
      </w:tr>
      <w:tr w:rsidR="00D128FB" w:rsidRPr="00631F8B" w14:paraId="0206A066" w14:textId="77777777" w:rsidTr="007957F7">
        <w:trPr>
          <w:trHeight w:val="975"/>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0FFDD1" w14:textId="77777777"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7FEF66E" w14:textId="77777777" w:rsidTr="006E2051">
              <w:trPr>
                <w:tblHeader/>
                <w:tblCellSpacing w:w="0" w:type="dxa"/>
              </w:trPr>
              <w:tc>
                <w:tcPr>
                  <w:tcW w:w="360" w:type="dxa"/>
                  <w:hideMark/>
                </w:tcPr>
                <w:p w14:paraId="4D890A0D" w14:textId="77777777" w:rsidR="00D128FB" w:rsidRPr="00631F8B" w:rsidRDefault="00D128FB" w:rsidP="006E2051">
                  <w:r w:rsidRPr="00631F8B">
                    <w:t> </w:t>
                  </w:r>
                </w:p>
              </w:tc>
              <w:tc>
                <w:tcPr>
                  <w:tcW w:w="1500" w:type="dxa"/>
                  <w:hideMark/>
                </w:tcPr>
                <w:p w14:paraId="1D53675F" w14:textId="77777777" w:rsidR="00D128FB" w:rsidRPr="00631F8B" w:rsidRDefault="00D128FB" w:rsidP="006E2051">
                  <w:r w:rsidRPr="00631F8B">
                    <w:t>Natuurlijke taal:</w:t>
                  </w:r>
                </w:p>
              </w:tc>
              <w:tc>
                <w:tcPr>
                  <w:tcW w:w="0" w:type="auto"/>
                  <w:hideMark/>
                </w:tcPr>
                <w:p w14:paraId="23B16867" w14:textId="77777777" w:rsidR="00D128FB" w:rsidRPr="00631F8B" w:rsidRDefault="00D128FB" w:rsidP="006E2051">
                  <w:r w:rsidRPr="00631F8B">
                    <w:t xml:space="preserve">rotatiehoek in graden </w:t>
                  </w:r>
                </w:p>
              </w:tc>
            </w:tr>
            <w:tr w:rsidR="007957F7" w:rsidRPr="00631F8B" w14:paraId="5BD5C57B" w14:textId="77777777" w:rsidTr="006E2051">
              <w:trPr>
                <w:tblHeader/>
                <w:tblCellSpacing w:w="0" w:type="dxa"/>
              </w:trPr>
              <w:tc>
                <w:tcPr>
                  <w:tcW w:w="360" w:type="dxa"/>
                  <w:hideMark/>
                </w:tcPr>
                <w:p w14:paraId="3B40D0F3" w14:textId="77777777" w:rsidR="007957F7" w:rsidRPr="00631F8B" w:rsidRDefault="007957F7" w:rsidP="006E2051"/>
              </w:tc>
              <w:tc>
                <w:tcPr>
                  <w:tcW w:w="1500" w:type="dxa"/>
                  <w:hideMark/>
                </w:tcPr>
                <w:p w14:paraId="409CBED6" w14:textId="77777777" w:rsidR="007957F7" w:rsidRPr="00631F8B" w:rsidRDefault="007957F7" w:rsidP="006E2051">
                  <w:r>
                    <w:t>OCL:</w:t>
                  </w:r>
                </w:p>
              </w:tc>
              <w:tc>
                <w:tcPr>
                  <w:tcW w:w="0" w:type="auto"/>
                  <w:hideMark/>
                </w:tcPr>
                <w:p w14:paraId="5851F94C" w14:textId="77777777" w:rsidR="007957F7" w:rsidRPr="00631F8B" w:rsidRDefault="007957F7" w:rsidP="006E2051">
                  <w:r>
                    <w:t>Inv: self.rotatiehoekSymbool.Measure.uom = 'urn:ogc:def:uom:OGC::deg'</w:t>
                  </w:r>
                </w:p>
              </w:tc>
            </w:tr>
          </w:tbl>
          <w:p w14:paraId="3305D69A" w14:textId="77777777" w:rsidR="00D128FB" w:rsidRPr="00631F8B" w:rsidRDefault="00D128FB" w:rsidP="006E2051"/>
        </w:tc>
      </w:tr>
    </w:tbl>
    <w:p w14:paraId="53442359" w14:textId="77777777" w:rsidR="00D128FB" w:rsidRPr="00631F8B" w:rsidRDefault="00D128FB" w:rsidP="00D128FB">
      <w:pPr>
        <w:pStyle w:val="Kop5"/>
        <w:rPr>
          <w:sz w:val="16"/>
          <w:szCs w:val="16"/>
        </w:rPr>
      </w:pPr>
      <w:r w:rsidRPr="00631F8B">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3DF16B6"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80CF34F" w14:textId="77777777" w:rsidR="00D128FB" w:rsidRPr="00631F8B" w:rsidRDefault="00D128FB" w:rsidP="006E2051">
            <w:pPr>
              <w:spacing w:line="225" w:lineRule="atLeast"/>
            </w:pPr>
            <w:r w:rsidRPr="00631F8B">
              <w:rPr>
                <w:b/>
                <w:bCs/>
              </w:rPr>
              <w:t>Maatvoering</w:t>
            </w:r>
          </w:p>
        </w:tc>
      </w:tr>
      <w:tr w:rsidR="00D128FB" w:rsidRPr="00631F8B" w14:paraId="09CBACA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DDF3612" w14:textId="77777777" w:rsidTr="006E2051">
              <w:trPr>
                <w:tblHeader/>
                <w:tblCellSpacing w:w="0" w:type="dxa"/>
              </w:trPr>
              <w:tc>
                <w:tcPr>
                  <w:tcW w:w="360" w:type="dxa"/>
                  <w:hideMark/>
                </w:tcPr>
                <w:p w14:paraId="40770515" w14:textId="77777777" w:rsidR="00D128FB" w:rsidRPr="00631F8B" w:rsidRDefault="00D128FB" w:rsidP="006E2051">
                  <w:r w:rsidRPr="00631F8B">
                    <w:t> </w:t>
                  </w:r>
                </w:p>
              </w:tc>
              <w:tc>
                <w:tcPr>
                  <w:tcW w:w="1500" w:type="dxa"/>
                  <w:hideMark/>
                </w:tcPr>
                <w:p w14:paraId="310ABC9D" w14:textId="77777777" w:rsidR="00D128FB" w:rsidRPr="00631F8B" w:rsidRDefault="00D128FB" w:rsidP="006E2051">
                  <w:r w:rsidRPr="00631F8B">
                    <w:t>Naam:</w:t>
                  </w:r>
                </w:p>
              </w:tc>
              <w:tc>
                <w:tcPr>
                  <w:tcW w:w="0" w:type="auto"/>
                  <w:hideMark/>
                </w:tcPr>
                <w:p w14:paraId="03F29F8A" w14:textId="77777777" w:rsidR="00D128FB" w:rsidRPr="00631F8B" w:rsidRDefault="00D128FB" w:rsidP="006E2051"/>
              </w:tc>
            </w:tr>
            <w:tr w:rsidR="00D128FB" w:rsidRPr="00631F8B" w14:paraId="451FFB08" w14:textId="77777777" w:rsidTr="006E2051">
              <w:trPr>
                <w:tblHeader/>
                <w:tblCellSpacing w:w="0" w:type="dxa"/>
              </w:trPr>
              <w:tc>
                <w:tcPr>
                  <w:tcW w:w="360" w:type="dxa"/>
                  <w:hideMark/>
                </w:tcPr>
                <w:p w14:paraId="472A0836" w14:textId="77777777" w:rsidR="00D128FB" w:rsidRPr="00631F8B" w:rsidRDefault="00D128FB" w:rsidP="006E2051">
                  <w:r w:rsidRPr="00631F8B">
                    <w:t> </w:t>
                  </w:r>
                </w:p>
              </w:tc>
              <w:tc>
                <w:tcPr>
                  <w:tcW w:w="1500" w:type="dxa"/>
                  <w:hideMark/>
                </w:tcPr>
                <w:p w14:paraId="3289D7E2" w14:textId="77777777" w:rsidR="00D128FB" w:rsidRPr="00631F8B" w:rsidRDefault="00D128FB" w:rsidP="006E2051">
                  <w:r w:rsidRPr="00631F8B">
                    <w:t>Definitie:</w:t>
                  </w:r>
                </w:p>
              </w:tc>
              <w:tc>
                <w:tcPr>
                  <w:tcW w:w="0" w:type="auto"/>
                  <w:hideMark/>
                </w:tcPr>
                <w:p w14:paraId="6D2BD1E4" w14:textId="77777777" w:rsidR="00D128FB" w:rsidRPr="00631F8B" w:rsidRDefault="00D128FB" w:rsidP="006E2051">
                  <w:r w:rsidRPr="00631F8B">
                    <w:rPr>
                      <w:color w:val="1D1819"/>
                    </w:rPr>
                    <w:t>Teksten en symbolen weergegeven in het kaartbeeld.</w:t>
                  </w:r>
                  <w:r w:rsidRPr="00631F8B">
                    <w:t xml:space="preserve"> </w:t>
                  </w:r>
                </w:p>
              </w:tc>
            </w:tr>
            <w:tr w:rsidR="00D128FB" w:rsidRPr="00631F8B" w14:paraId="3913512B" w14:textId="77777777" w:rsidTr="006E2051">
              <w:trPr>
                <w:tblHeader/>
                <w:tblCellSpacing w:w="0" w:type="dxa"/>
              </w:trPr>
              <w:tc>
                <w:tcPr>
                  <w:tcW w:w="360" w:type="dxa"/>
                  <w:hideMark/>
                </w:tcPr>
                <w:p w14:paraId="76EE4EA0" w14:textId="77777777" w:rsidR="00D128FB" w:rsidRPr="00631F8B" w:rsidRDefault="00D128FB" w:rsidP="006E2051">
                  <w:r w:rsidRPr="00631F8B">
                    <w:t> </w:t>
                  </w:r>
                </w:p>
              </w:tc>
              <w:tc>
                <w:tcPr>
                  <w:tcW w:w="1500" w:type="dxa"/>
                  <w:hideMark/>
                </w:tcPr>
                <w:p w14:paraId="2F4B3F78" w14:textId="77777777" w:rsidR="00D128FB" w:rsidRPr="00631F8B" w:rsidRDefault="00D128FB" w:rsidP="006E2051">
                  <w:r w:rsidRPr="00631F8B">
                    <w:t>Subtype van:</w:t>
                  </w:r>
                </w:p>
              </w:tc>
              <w:tc>
                <w:tcPr>
                  <w:tcW w:w="0" w:type="auto"/>
                  <w:hideMark/>
                </w:tcPr>
                <w:p w14:paraId="74CEB56F" w14:textId="77777777" w:rsidR="00D128FB" w:rsidRPr="00631F8B" w:rsidRDefault="00D128FB" w:rsidP="006E2051">
                  <w:r w:rsidRPr="00631F8B">
                    <w:t>ExtraInformatie</w:t>
                  </w:r>
                </w:p>
              </w:tc>
            </w:tr>
            <w:tr w:rsidR="00D128FB" w:rsidRPr="00631F8B" w14:paraId="113E63EB" w14:textId="77777777" w:rsidTr="006E2051">
              <w:trPr>
                <w:tblHeader/>
                <w:tblCellSpacing w:w="0" w:type="dxa"/>
              </w:trPr>
              <w:tc>
                <w:tcPr>
                  <w:tcW w:w="360" w:type="dxa"/>
                  <w:hideMark/>
                </w:tcPr>
                <w:p w14:paraId="351DC38D" w14:textId="77777777" w:rsidR="00D128FB" w:rsidRPr="00631F8B" w:rsidRDefault="00D128FB" w:rsidP="006E2051">
                  <w:r w:rsidRPr="00631F8B">
                    <w:t> </w:t>
                  </w:r>
                </w:p>
              </w:tc>
              <w:tc>
                <w:tcPr>
                  <w:tcW w:w="1500" w:type="dxa"/>
                  <w:hideMark/>
                </w:tcPr>
                <w:p w14:paraId="51E3C566" w14:textId="77777777" w:rsidR="00D128FB" w:rsidRPr="00631F8B" w:rsidRDefault="00D128FB" w:rsidP="006E2051">
                  <w:r w:rsidRPr="00631F8B">
                    <w:t>Omschrijving:</w:t>
                  </w:r>
                </w:p>
              </w:tc>
              <w:tc>
                <w:tcPr>
                  <w:tcW w:w="0" w:type="auto"/>
                  <w:hideMark/>
                </w:tcPr>
                <w:p w14:paraId="2A18B758" w14:textId="77777777" w:rsidR="00D128FB" w:rsidRPr="00631F8B" w:rsidRDefault="00D128FB" w:rsidP="006E2051">
                  <w:r w:rsidRPr="00631F8B">
                    <w:rPr>
                      <w:color w:val="1D1819"/>
                    </w:rPr>
                    <w:t xml:space="preserve">Voor de </w:t>
                  </w:r>
                  <w:r w:rsidRPr="00631F8B">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D128FB" w:rsidRPr="00631F8B" w14:paraId="675CB1B4" w14:textId="77777777" w:rsidTr="006E2051">
              <w:trPr>
                <w:tblHeader/>
                <w:tblCellSpacing w:w="0" w:type="dxa"/>
              </w:trPr>
              <w:tc>
                <w:tcPr>
                  <w:tcW w:w="360" w:type="dxa"/>
                  <w:hideMark/>
                </w:tcPr>
                <w:p w14:paraId="218BE3A6" w14:textId="77777777" w:rsidR="00D128FB" w:rsidRPr="00631F8B" w:rsidRDefault="00D128FB" w:rsidP="006E2051">
                  <w:r w:rsidRPr="00631F8B">
                    <w:t> </w:t>
                  </w:r>
                </w:p>
              </w:tc>
              <w:tc>
                <w:tcPr>
                  <w:tcW w:w="1500" w:type="dxa"/>
                  <w:hideMark/>
                </w:tcPr>
                <w:p w14:paraId="0EA91067" w14:textId="77777777" w:rsidR="00D128FB" w:rsidRPr="00631F8B" w:rsidRDefault="00D128FB" w:rsidP="006E2051">
                  <w:r w:rsidRPr="00631F8B">
                    <w:t>Stereotypes:</w:t>
                  </w:r>
                </w:p>
              </w:tc>
              <w:tc>
                <w:tcPr>
                  <w:tcW w:w="0" w:type="auto"/>
                  <w:hideMark/>
                </w:tcPr>
                <w:p w14:paraId="06E702A2" w14:textId="77777777" w:rsidR="00D128FB" w:rsidRPr="00631F8B" w:rsidRDefault="00D128FB" w:rsidP="006E2051">
                  <w:r w:rsidRPr="00631F8B">
                    <w:t>«featureType»</w:t>
                  </w:r>
                </w:p>
              </w:tc>
            </w:tr>
          </w:tbl>
          <w:p w14:paraId="6A1A30B6" w14:textId="77777777" w:rsidR="00D128FB" w:rsidRPr="00631F8B" w:rsidRDefault="00D128FB" w:rsidP="006E2051"/>
        </w:tc>
      </w:tr>
      <w:tr w:rsidR="00D128FB" w:rsidRPr="00631F8B" w14:paraId="1063D25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B6A24" w14:textId="77777777" w:rsidR="00D128FB" w:rsidRPr="00631F8B" w:rsidRDefault="00D128FB" w:rsidP="006E2051">
            <w:r w:rsidRPr="00631F8B">
              <w:rPr>
                <w:b/>
                <w:bCs/>
              </w:rPr>
              <w:t>Attribuut: maatvoeringsType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B0F1FDC" w14:textId="77777777" w:rsidTr="006E2051">
              <w:trPr>
                <w:tblHeader/>
                <w:tblCellSpacing w:w="0" w:type="dxa"/>
              </w:trPr>
              <w:tc>
                <w:tcPr>
                  <w:tcW w:w="360" w:type="dxa"/>
                  <w:hideMark/>
                </w:tcPr>
                <w:p w14:paraId="7C13E15C" w14:textId="77777777" w:rsidR="00D128FB" w:rsidRPr="00631F8B" w:rsidRDefault="00D128FB" w:rsidP="006E2051">
                  <w:r w:rsidRPr="00631F8B">
                    <w:t> </w:t>
                  </w:r>
                </w:p>
              </w:tc>
              <w:tc>
                <w:tcPr>
                  <w:tcW w:w="1500" w:type="dxa"/>
                  <w:hideMark/>
                </w:tcPr>
                <w:p w14:paraId="21B9710C" w14:textId="77777777" w:rsidR="00D128FB" w:rsidRPr="00631F8B" w:rsidRDefault="00D128FB" w:rsidP="006E2051">
                  <w:r w:rsidRPr="00631F8B">
                    <w:t>Naam:</w:t>
                  </w:r>
                </w:p>
              </w:tc>
              <w:tc>
                <w:tcPr>
                  <w:tcW w:w="0" w:type="auto"/>
                  <w:hideMark/>
                </w:tcPr>
                <w:p w14:paraId="62329F1E" w14:textId="77777777" w:rsidR="00D128FB" w:rsidRPr="00631F8B" w:rsidRDefault="00D128FB" w:rsidP="006E2051"/>
              </w:tc>
            </w:tr>
            <w:tr w:rsidR="00D128FB" w:rsidRPr="00631F8B" w14:paraId="7681444B" w14:textId="77777777" w:rsidTr="006E2051">
              <w:trPr>
                <w:tblHeader/>
                <w:tblCellSpacing w:w="0" w:type="dxa"/>
              </w:trPr>
              <w:tc>
                <w:tcPr>
                  <w:tcW w:w="360" w:type="dxa"/>
                  <w:hideMark/>
                </w:tcPr>
                <w:p w14:paraId="1E460C39" w14:textId="77777777" w:rsidR="00D128FB" w:rsidRPr="00631F8B" w:rsidRDefault="00D128FB" w:rsidP="006E2051">
                  <w:r w:rsidRPr="00631F8B">
                    <w:t> </w:t>
                  </w:r>
                </w:p>
              </w:tc>
              <w:tc>
                <w:tcPr>
                  <w:tcW w:w="1500" w:type="dxa"/>
                  <w:hideMark/>
                </w:tcPr>
                <w:p w14:paraId="004F9D42" w14:textId="77777777" w:rsidR="00D128FB" w:rsidRPr="00631F8B" w:rsidRDefault="00D128FB" w:rsidP="006E2051">
                  <w:r w:rsidRPr="00631F8B">
                    <w:t>Type:</w:t>
                  </w:r>
                </w:p>
              </w:tc>
              <w:tc>
                <w:tcPr>
                  <w:tcW w:w="0" w:type="auto"/>
                  <w:hideMark/>
                </w:tcPr>
                <w:p w14:paraId="0950A973" w14:textId="77777777" w:rsidR="00D128FB" w:rsidRPr="00631F8B" w:rsidRDefault="00D128FB" w:rsidP="006E2051">
                  <w:r w:rsidRPr="00631F8B">
                    <w:t>MaatvoeringsTypeValue</w:t>
                  </w:r>
                </w:p>
              </w:tc>
            </w:tr>
            <w:tr w:rsidR="00D128FB" w:rsidRPr="00631F8B" w14:paraId="135BAC42" w14:textId="77777777" w:rsidTr="006E2051">
              <w:trPr>
                <w:tblHeader/>
                <w:tblCellSpacing w:w="0" w:type="dxa"/>
              </w:trPr>
              <w:tc>
                <w:tcPr>
                  <w:tcW w:w="360" w:type="dxa"/>
                  <w:hideMark/>
                </w:tcPr>
                <w:p w14:paraId="5825DD35" w14:textId="77777777" w:rsidR="00D128FB" w:rsidRPr="00631F8B" w:rsidRDefault="00D128FB" w:rsidP="006E2051">
                  <w:r w:rsidRPr="00631F8B">
                    <w:t> </w:t>
                  </w:r>
                </w:p>
              </w:tc>
              <w:tc>
                <w:tcPr>
                  <w:tcW w:w="1500" w:type="dxa"/>
                  <w:hideMark/>
                </w:tcPr>
                <w:p w14:paraId="3FA4216E" w14:textId="77777777" w:rsidR="00D128FB" w:rsidRPr="00631F8B" w:rsidRDefault="00D128FB" w:rsidP="006E2051">
                  <w:r w:rsidRPr="00631F8B">
                    <w:t>Definitie:</w:t>
                  </w:r>
                </w:p>
              </w:tc>
              <w:tc>
                <w:tcPr>
                  <w:tcW w:w="0" w:type="auto"/>
                  <w:hideMark/>
                </w:tcPr>
                <w:p w14:paraId="16A35760" w14:textId="77777777" w:rsidR="00D128FB" w:rsidRPr="00631F8B" w:rsidRDefault="00D128FB" w:rsidP="006E2051">
                  <w:r w:rsidRPr="00631F8B">
                    <w:t xml:space="preserve">Aard van de opgenomen annotatie </w:t>
                  </w:r>
                </w:p>
              </w:tc>
            </w:tr>
            <w:tr w:rsidR="00D128FB" w:rsidRPr="00631F8B" w14:paraId="58121A15" w14:textId="77777777" w:rsidTr="006E2051">
              <w:trPr>
                <w:tblHeader/>
                <w:tblCellSpacing w:w="0" w:type="dxa"/>
              </w:trPr>
              <w:tc>
                <w:tcPr>
                  <w:tcW w:w="360" w:type="dxa"/>
                  <w:hideMark/>
                </w:tcPr>
                <w:p w14:paraId="3EEC2429" w14:textId="77777777" w:rsidR="00D128FB" w:rsidRPr="00631F8B" w:rsidRDefault="00D128FB" w:rsidP="006E2051">
                  <w:r w:rsidRPr="00631F8B">
                    <w:t> </w:t>
                  </w:r>
                </w:p>
              </w:tc>
              <w:tc>
                <w:tcPr>
                  <w:tcW w:w="1500" w:type="dxa"/>
                  <w:hideMark/>
                </w:tcPr>
                <w:p w14:paraId="04341DFA" w14:textId="77777777" w:rsidR="00D128FB" w:rsidRPr="00631F8B" w:rsidRDefault="00D128FB" w:rsidP="006E2051">
                  <w:r w:rsidRPr="00631F8B">
                    <w:t>Omschrijving:</w:t>
                  </w:r>
                </w:p>
              </w:tc>
              <w:tc>
                <w:tcPr>
                  <w:tcW w:w="0" w:type="auto"/>
                  <w:hideMark/>
                </w:tcPr>
                <w:p w14:paraId="5E6EB491" w14:textId="77777777" w:rsidR="00D128FB" w:rsidRPr="00631F8B" w:rsidRDefault="00D128FB" w:rsidP="006E2051">
                  <w:r w:rsidRPr="00631F8B">
                    <w:t xml:space="preserve">Annotatie kan voor o.a. maatvoering getypeerd zijn. </w:t>
                  </w:r>
                </w:p>
              </w:tc>
            </w:tr>
            <w:tr w:rsidR="00D128FB" w:rsidRPr="00631F8B" w14:paraId="0DF633C7" w14:textId="77777777" w:rsidTr="006E2051">
              <w:trPr>
                <w:tblHeader/>
                <w:tblCellSpacing w:w="0" w:type="dxa"/>
              </w:trPr>
              <w:tc>
                <w:tcPr>
                  <w:tcW w:w="360" w:type="dxa"/>
                  <w:hideMark/>
                </w:tcPr>
                <w:p w14:paraId="497F77B0" w14:textId="77777777" w:rsidR="00D128FB" w:rsidRPr="00631F8B" w:rsidRDefault="00D128FB" w:rsidP="006E2051">
                  <w:r w:rsidRPr="00631F8B">
                    <w:t> </w:t>
                  </w:r>
                </w:p>
              </w:tc>
              <w:tc>
                <w:tcPr>
                  <w:tcW w:w="1500" w:type="dxa"/>
                  <w:hideMark/>
                </w:tcPr>
                <w:p w14:paraId="3A1F6F88" w14:textId="77777777" w:rsidR="00D128FB" w:rsidRPr="00631F8B" w:rsidRDefault="00D128FB" w:rsidP="006E2051">
                  <w:r w:rsidRPr="00631F8B">
                    <w:t>Multipliciteit:</w:t>
                  </w:r>
                </w:p>
              </w:tc>
              <w:tc>
                <w:tcPr>
                  <w:tcW w:w="0" w:type="auto"/>
                  <w:hideMark/>
                </w:tcPr>
                <w:p w14:paraId="63069104" w14:textId="77777777" w:rsidR="00D128FB" w:rsidRPr="00631F8B" w:rsidRDefault="00D128FB" w:rsidP="006E2051">
                  <w:r w:rsidRPr="00631F8B">
                    <w:t>1</w:t>
                  </w:r>
                </w:p>
              </w:tc>
            </w:tr>
          </w:tbl>
          <w:p w14:paraId="392D0D4B" w14:textId="77777777" w:rsidR="00D128FB" w:rsidRPr="00631F8B" w:rsidRDefault="00D128FB" w:rsidP="006E2051"/>
        </w:tc>
      </w:tr>
      <w:tr w:rsidR="00D128FB" w:rsidRPr="00631F8B" w14:paraId="14C76B4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88E9C8" w14:textId="77777777" w:rsidR="00D128FB" w:rsidRPr="00631F8B" w:rsidRDefault="00D128FB" w:rsidP="006E2051">
            <w:r w:rsidRPr="00631F8B">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789584E" w14:textId="77777777" w:rsidTr="006E2051">
              <w:trPr>
                <w:tblHeader/>
                <w:tblCellSpacing w:w="0" w:type="dxa"/>
              </w:trPr>
              <w:tc>
                <w:tcPr>
                  <w:tcW w:w="360" w:type="dxa"/>
                  <w:hideMark/>
                </w:tcPr>
                <w:p w14:paraId="7F7D94DD" w14:textId="77777777" w:rsidR="00D128FB" w:rsidRPr="00631F8B" w:rsidRDefault="00D128FB" w:rsidP="006E2051">
                  <w:r w:rsidRPr="00631F8B">
                    <w:t> </w:t>
                  </w:r>
                </w:p>
              </w:tc>
              <w:tc>
                <w:tcPr>
                  <w:tcW w:w="1500" w:type="dxa"/>
                  <w:hideMark/>
                </w:tcPr>
                <w:p w14:paraId="0FC4E21E" w14:textId="77777777" w:rsidR="00D128FB" w:rsidRPr="00631F8B" w:rsidRDefault="00D128FB" w:rsidP="006E2051">
                  <w:r w:rsidRPr="00631F8B">
                    <w:t>Naam:</w:t>
                  </w:r>
                </w:p>
              </w:tc>
              <w:tc>
                <w:tcPr>
                  <w:tcW w:w="0" w:type="auto"/>
                  <w:hideMark/>
                </w:tcPr>
                <w:p w14:paraId="0F2347E2" w14:textId="77777777" w:rsidR="00D128FB" w:rsidRPr="00631F8B" w:rsidRDefault="00D128FB" w:rsidP="006E2051"/>
              </w:tc>
            </w:tr>
            <w:tr w:rsidR="00D128FB" w:rsidRPr="00631F8B" w14:paraId="1E687B7F" w14:textId="77777777" w:rsidTr="006E2051">
              <w:trPr>
                <w:tblHeader/>
                <w:tblCellSpacing w:w="0" w:type="dxa"/>
              </w:trPr>
              <w:tc>
                <w:tcPr>
                  <w:tcW w:w="360" w:type="dxa"/>
                  <w:hideMark/>
                </w:tcPr>
                <w:p w14:paraId="4B0D92CF" w14:textId="77777777" w:rsidR="00D128FB" w:rsidRPr="00631F8B" w:rsidRDefault="00D128FB" w:rsidP="006E2051">
                  <w:r w:rsidRPr="00631F8B">
                    <w:t> </w:t>
                  </w:r>
                </w:p>
              </w:tc>
              <w:tc>
                <w:tcPr>
                  <w:tcW w:w="1500" w:type="dxa"/>
                  <w:hideMark/>
                </w:tcPr>
                <w:p w14:paraId="62C5ED4F" w14:textId="77777777" w:rsidR="00D128FB" w:rsidRPr="00631F8B" w:rsidRDefault="00D128FB" w:rsidP="006E2051">
                  <w:r w:rsidRPr="00631F8B">
                    <w:t>Type:</w:t>
                  </w:r>
                </w:p>
              </w:tc>
              <w:tc>
                <w:tcPr>
                  <w:tcW w:w="0" w:type="auto"/>
                  <w:hideMark/>
                </w:tcPr>
                <w:p w14:paraId="5E2DCEEE" w14:textId="77777777" w:rsidR="00D128FB" w:rsidRPr="00631F8B" w:rsidRDefault="00D128FB" w:rsidP="006E2051">
                  <w:r w:rsidRPr="00631F8B">
                    <w:t>Measure</w:t>
                  </w:r>
                </w:p>
              </w:tc>
            </w:tr>
            <w:tr w:rsidR="00D128FB" w:rsidRPr="00631F8B" w14:paraId="104FB31B" w14:textId="77777777" w:rsidTr="006E2051">
              <w:trPr>
                <w:tblHeader/>
                <w:tblCellSpacing w:w="0" w:type="dxa"/>
              </w:trPr>
              <w:tc>
                <w:tcPr>
                  <w:tcW w:w="360" w:type="dxa"/>
                  <w:hideMark/>
                </w:tcPr>
                <w:p w14:paraId="2956745B" w14:textId="77777777" w:rsidR="00D128FB" w:rsidRPr="00631F8B" w:rsidRDefault="00D128FB" w:rsidP="006E2051">
                  <w:r w:rsidRPr="00631F8B">
                    <w:t> </w:t>
                  </w:r>
                </w:p>
              </w:tc>
              <w:tc>
                <w:tcPr>
                  <w:tcW w:w="1500" w:type="dxa"/>
                  <w:hideMark/>
                </w:tcPr>
                <w:p w14:paraId="74BA89E4" w14:textId="77777777" w:rsidR="00D128FB" w:rsidRPr="00631F8B" w:rsidRDefault="00D128FB" w:rsidP="006E2051">
                  <w:r w:rsidRPr="00631F8B">
                    <w:t>Definitie:</w:t>
                  </w:r>
                </w:p>
              </w:tc>
              <w:tc>
                <w:tcPr>
                  <w:tcW w:w="0" w:type="auto"/>
                  <w:hideMark/>
                </w:tcPr>
                <w:p w14:paraId="3348F0EE" w14:textId="77777777" w:rsidR="00D128FB" w:rsidRPr="00631F8B" w:rsidRDefault="00D128FB" w:rsidP="006E2051">
                  <w:r w:rsidRPr="00631F8B">
                    <w:t xml:space="preserve">Hoek waaronder een labeltekst of symbool wordt weergegeven. </w:t>
                  </w:r>
                </w:p>
              </w:tc>
            </w:tr>
            <w:tr w:rsidR="00D128FB" w:rsidRPr="00631F8B" w14:paraId="010406A9" w14:textId="77777777" w:rsidTr="006E2051">
              <w:trPr>
                <w:tblHeader/>
                <w:tblCellSpacing w:w="0" w:type="dxa"/>
              </w:trPr>
              <w:tc>
                <w:tcPr>
                  <w:tcW w:w="360" w:type="dxa"/>
                  <w:hideMark/>
                </w:tcPr>
                <w:p w14:paraId="5C96C1B6" w14:textId="77777777" w:rsidR="00D128FB" w:rsidRPr="00631F8B" w:rsidRDefault="00D128FB" w:rsidP="006E2051">
                  <w:r w:rsidRPr="00631F8B">
                    <w:t> </w:t>
                  </w:r>
                </w:p>
              </w:tc>
              <w:tc>
                <w:tcPr>
                  <w:tcW w:w="1500" w:type="dxa"/>
                  <w:hideMark/>
                </w:tcPr>
                <w:p w14:paraId="1E925815" w14:textId="77777777" w:rsidR="00D128FB" w:rsidRPr="00631F8B" w:rsidRDefault="00D128FB" w:rsidP="006E2051">
                  <w:r w:rsidRPr="00631F8B">
                    <w:t>Omschrijving:</w:t>
                  </w:r>
                </w:p>
              </w:tc>
              <w:tc>
                <w:tcPr>
                  <w:tcW w:w="0" w:type="auto"/>
                  <w:hideMark/>
                </w:tcPr>
                <w:p w14:paraId="6F49E5DB" w14:textId="77777777" w:rsidR="00D128FB" w:rsidRPr="00631F8B" w:rsidRDefault="00D128FB" w:rsidP="006E2051">
                  <w:r w:rsidRPr="00631F8B">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D128FB" w:rsidRPr="00631F8B" w14:paraId="71485079" w14:textId="77777777" w:rsidTr="006E2051">
              <w:trPr>
                <w:tblHeader/>
                <w:tblCellSpacing w:w="0" w:type="dxa"/>
              </w:trPr>
              <w:tc>
                <w:tcPr>
                  <w:tcW w:w="360" w:type="dxa"/>
                  <w:hideMark/>
                </w:tcPr>
                <w:p w14:paraId="12803DDD" w14:textId="77777777" w:rsidR="00D128FB" w:rsidRPr="00631F8B" w:rsidRDefault="00D128FB" w:rsidP="006E2051">
                  <w:r w:rsidRPr="00631F8B">
                    <w:t> </w:t>
                  </w:r>
                </w:p>
              </w:tc>
              <w:tc>
                <w:tcPr>
                  <w:tcW w:w="1500" w:type="dxa"/>
                  <w:hideMark/>
                </w:tcPr>
                <w:p w14:paraId="5CD2112A" w14:textId="77777777" w:rsidR="00D128FB" w:rsidRPr="00631F8B" w:rsidRDefault="00D128FB" w:rsidP="006E2051">
                  <w:r w:rsidRPr="00631F8B">
                    <w:t>Multipliciteit:</w:t>
                  </w:r>
                </w:p>
              </w:tc>
              <w:tc>
                <w:tcPr>
                  <w:tcW w:w="0" w:type="auto"/>
                  <w:hideMark/>
                </w:tcPr>
                <w:p w14:paraId="01E96159" w14:textId="77777777" w:rsidR="00D128FB" w:rsidRPr="00631F8B" w:rsidRDefault="00D128FB" w:rsidP="006E2051">
                  <w:r w:rsidRPr="00631F8B">
                    <w:t>0..1</w:t>
                  </w:r>
                </w:p>
              </w:tc>
            </w:tr>
          </w:tbl>
          <w:p w14:paraId="7E441430" w14:textId="77777777" w:rsidR="00D128FB" w:rsidRPr="00631F8B" w:rsidRDefault="00D128FB" w:rsidP="006E2051"/>
        </w:tc>
      </w:tr>
      <w:tr w:rsidR="00D128FB" w:rsidRPr="00631F8B" w14:paraId="338C3D3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C382C" w14:textId="77777777" w:rsidR="00D128FB" w:rsidRPr="00631F8B" w:rsidRDefault="00D128FB" w:rsidP="006E2051">
            <w:r w:rsidRPr="00631F8B">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D63F3FC" w14:textId="77777777" w:rsidTr="006E2051">
              <w:trPr>
                <w:tblHeader/>
                <w:tblCellSpacing w:w="0" w:type="dxa"/>
              </w:trPr>
              <w:tc>
                <w:tcPr>
                  <w:tcW w:w="360" w:type="dxa"/>
                  <w:hideMark/>
                </w:tcPr>
                <w:p w14:paraId="6FB3C999" w14:textId="77777777" w:rsidR="00D128FB" w:rsidRPr="00631F8B" w:rsidRDefault="00D128FB" w:rsidP="006E2051">
                  <w:r w:rsidRPr="00631F8B">
                    <w:t> </w:t>
                  </w:r>
                </w:p>
              </w:tc>
              <w:tc>
                <w:tcPr>
                  <w:tcW w:w="1500" w:type="dxa"/>
                  <w:hideMark/>
                </w:tcPr>
                <w:p w14:paraId="5F49D5B6" w14:textId="77777777" w:rsidR="00D128FB" w:rsidRPr="00631F8B" w:rsidRDefault="00D128FB" w:rsidP="006E2051">
                  <w:r w:rsidRPr="00631F8B">
                    <w:t>Naam:</w:t>
                  </w:r>
                </w:p>
              </w:tc>
              <w:tc>
                <w:tcPr>
                  <w:tcW w:w="0" w:type="auto"/>
                  <w:hideMark/>
                </w:tcPr>
                <w:p w14:paraId="2E988CF2" w14:textId="77777777" w:rsidR="00D128FB" w:rsidRPr="00631F8B" w:rsidRDefault="00D128FB" w:rsidP="006E2051"/>
              </w:tc>
            </w:tr>
            <w:tr w:rsidR="00D128FB" w:rsidRPr="00631F8B" w14:paraId="1AAF14DB" w14:textId="77777777" w:rsidTr="006E2051">
              <w:trPr>
                <w:tblHeader/>
                <w:tblCellSpacing w:w="0" w:type="dxa"/>
              </w:trPr>
              <w:tc>
                <w:tcPr>
                  <w:tcW w:w="360" w:type="dxa"/>
                  <w:hideMark/>
                </w:tcPr>
                <w:p w14:paraId="6E93DCBE" w14:textId="77777777" w:rsidR="00D128FB" w:rsidRPr="00631F8B" w:rsidRDefault="00D128FB" w:rsidP="006E2051">
                  <w:r w:rsidRPr="00631F8B">
                    <w:t> </w:t>
                  </w:r>
                </w:p>
              </w:tc>
              <w:tc>
                <w:tcPr>
                  <w:tcW w:w="1500" w:type="dxa"/>
                  <w:hideMark/>
                </w:tcPr>
                <w:p w14:paraId="398848D4" w14:textId="77777777" w:rsidR="00D128FB" w:rsidRPr="00631F8B" w:rsidRDefault="00D128FB" w:rsidP="006E2051">
                  <w:r w:rsidRPr="00631F8B">
                    <w:t>Type:</w:t>
                  </w:r>
                </w:p>
              </w:tc>
              <w:tc>
                <w:tcPr>
                  <w:tcW w:w="0" w:type="auto"/>
                  <w:hideMark/>
                </w:tcPr>
                <w:p w14:paraId="3C5EC4C2" w14:textId="77777777" w:rsidR="00D128FB" w:rsidRPr="00631F8B" w:rsidRDefault="00D128FB" w:rsidP="006E2051">
                  <w:r w:rsidRPr="00631F8B">
                    <w:t>Labelpositie</w:t>
                  </w:r>
                </w:p>
              </w:tc>
            </w:tr>
            <w:tr w:rsidR="00D128FB" w:rsidRPr="00631F8B" w14:paraId="33CD905F" w14:textId="77777777" w:rsidTr="006E2051">
              <w:trPr>
                <w:tblHeader/>
                <w:tblCellSpacing w:w="0" w:type="dxa"/>
              </w:trPr>
              <w:tc>
                <w:tcPr>
                  <w:tcW w:w="360" w:type="dxa"/>
                  <w:hideMark/>
                </w:tcPr>
                <w:p w14:paraId="49BFC8E2" w14:textId="77777777" w:rsidR="00D128FB" w:rsidRPr="00631F8B" w:rsidRDefault="00D128FB" w:rsidP="006E2051">
                  <w:r w:rsidRPr="00631F8B">
                    <w:t> </w:t>
                  </w:r>
                </w:p>
              </w:tc>
              <w:tc>
                <w:tcPr>
                  <w:tcW w:w="1500" w:type="dxa"/>
                  <w:hideMark/>
                </w:tcPr>
                <w:p w14:paraId="5D8A7033" w14:textId="77777777" w:rsidR="00D128FB" w:rsidRPr="00631F8B" w:rsidRDefault="00D128FB" w:rsidP="006E2051">
                  <w:r w:rsidRPr="00631F8B">
                    <w:t>Definitie:</w:t>
                  </w:r>
                </w:p>
              </w:tc>
              <w:tc>
                <w:tcPr>
                  <w:tcW w:w="0" w:type="auto"/>
                  <w:hideMark/>
                </w:tcPr>
                <w:p w14:paraId="22FF3629" w14:textId="77777777" w:rsidR="00D128FB" w:rsidRPr="00631F8B" w:rsidRDefault="00D128FB" w:rsidP="006E2051">
                  <w:r w:rsidRPr="00631F8B">
                    <w:t xml:space="preserve">Plaats van de labeltekst t.o.v. plaatsingspunt. </w:t>
                  </w:r>
                </w:p>
              </w:tc>
            </w:tr>
            <w:tr w:rsidR="00D128FB" w:rsidRPr="00631F8B" w14:paraId="7516184C" w14:textId="77777777" w:rsidTr="006E2051">
              <w:trPr>
                <w:tblHeader/>
                <w:tblCellSpacing w:w="0" w:type="dxa"/>
              </w:trPr>
              <w:tc>
                <w:tcPr>
                  <w:tcW w:w="360" w:type="dxa"/>
                  <w:hideMark/>
                </w:tcPr>
                <w:p w14:paraId="70285F4E" w14:textId="77777777" w:rsidR="00D128FB" w:rsidRPr="00631F8B" w:rsidRDefault="00D128FB" w:rsidP="006E2051">
                  <w:r w:rsidRPr="00631F8B">
                    <w:t> </w:t>
                  </w:r>
                </w:p>
              </w:tc>
              <w:tc>
                <w:tcPr>
                  <w:tcW w:w="1500" w:type="dxa"/>
                  <w:hideMark/>
                </w:tcPr>
                <w:p w14:paraId="57DD2886" w14:textId="77777777" w:rsidR="00D128FB" w:rsidRPr="00631F8B" w:rsidRDefault="00D128FB" w:rsidP="006E2051">
                  <w:r w:rsidRPr="00631F8B">
                    <w:t>Multipliciteit:</w:t>
                  </w:r>
                </w:p>
              </w:tc>
              <w:tc>
                <w:tcPr>
                  <w:tcW w:w="0" w:type="auto"/>
                  <w:hideMark/>
                </w:tcPr>
                <w:p w14:paraId="5A6879D0" w14:textId="77777777" w:rsidR="00D128FB" w:rsidRPr="00631F8B" w:rsidRDefault="00D128FB" w:rsidP="006E2051">
                  <w:r w:rsidRPr="00631F8B">
                    <w:t>0..1</w:t>
                  </w:r>
                </w:p>
              </w:tc>
            </w:tr>
          </w:tbl>
          <w:p w14:paraId="6BAEFF7D" w14:textId="77777777" w:rsidR="00D128FB" w:rsidRPr="00631F8B" w:rsidRDefault="00D128FB" w:rsidP="006E2051"/>
        </w:tc>
      </w:tr>
      <w:tr w:rsidR="00D128FB" w:rsidRPr="00631F8B" w14:paraId="0113131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147877" w14:textId="77777777" w:rsidR="00D128FB" w:rsidRPr="00631F8B" w:rsidRDefault="00D128FB" w:rsidP="006E2051">
            <w:r w:rsidRPr="00631F8B">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BFBFF52" w14:textId="77777777" w:rsidTr="006E2051">
              <w:trPr>
                <w:tblHeader/>
                <w:tblCellSpacing w:w="0" w:type="dxa"/>
              </w:trPr>
              <w:tc>
                <w:tcPr>
                  <w:tcW w:w="360" w:type="dxa"/>
                  <w:hideMark/>
                </w:tcPr>
                <w:p w14:paraId="7A5E23C6" w14:textId="77777777" w:rsidR="00D128FB" w:rsidRPr="00631F8B" w:rsidRDefault="00D128FB" w:rsidP="006E2051">
                  <w:r w:rsidRPr="00631F8B">
                    <w:t> </w:t>
                  </w:r>
                </w:p>
              </w:tc>
              <w:tc>
                <w:tcPr>
                  <w:tcW w:w="1500" w:type="dxa"/>
                  <w:hideMark/>
                </w:tcPr>
                <w:p w14:paraId="088F6C21" w14:textId="77777777" w:rsidR="00D128FB" w:rsidRPr="00631F8B" w:rsidRDefault="00D128FB" w:rsidP="006E2051">
                  <w:r w:rsidRPr="00631F8B">
                    <w:t>Naam:</w:t>
                  </w:r>
                </w:p>
              </w:tc>
              <w:tc>
                <w:tcPr>
                  <w:tcW w:w="0" w:type="auto"/>
                  <w:hideMark/>
                </w:tcPr>
                <w:p w14:paraId="0133D195" w14:textId="77777777" w:rsidR="00D128FB" w:rsidRPr="00631F8B" w:rsidRDefault="00D128FB" w:rsidP="006E2051"/>
              </w:tc>
            </w:tr>
            <w:tr w:rsidR="00D128FB" w:rsidRPr="00631F8B" w14:paraId="7D3EF546" w14:textId="77777777" w:rsidTr="006E2051">
              <w:trPr>
                <w:tblHeader/>
                <w:tblCellSpacing w:w="0" w:type="dxa"/>
              </w:trPr>
              <w:tc>
                <w:tcPr>
                  <w:tcW w:w="360" w:type="dxa"/>
                  <w:hideMark/>
                </w:tcPr>
                <w:p w14:paraId="4D7EBD7D" w14:textId="77777777" w:rsidR="00D128FB" w:rsidRPr="00631F8B" w:rsidRDefault="00D128FB" w:rsidP="006E2051">
                  <w:r w:rsidRPr="00631F8B">
                    <w:t> </w:t>
                  </w:r>
                </w:p>
              </w:tc>
              <w:tc>
                <w:tcPr>
                  <w:tcW w:w="1500" w:type="dxa"/>
                  <w:hideMark/>
                </w:tcPr>
                <w:p w14:paraId="12383B68" w14:textId="77777777" w:rsidR="00D128FB" w:rsidRPr="00631F8B" w:rsidRDefault="00D128FB" w:rsidP="006E2051">
                  <w:r w:rsidRPr="00631F8B">
                    <w:t>Type:</w:t>
                  </w:r>
                </w:p>
              </w:tc>
              <w:tc>
                <w:tcPr>
                  <w:tcW w:w="0" w:type="auto"/>
                  <w:hideMark/>
                </w:tcPr>
                <w:p w14:paraId="124BB3D7" w14:textId="77777777" w:rsidR="00D128FB" w:rsidRPr="00631F8B" w:rsidRDefault="00D128FB" w:rsidP="006E2051">
                  <w:r w:rsidRPr="00631F8B">
                    <w:t>GM_Object</w:t>
                  </w:r>
                </w:p>
              </w:tc>
            </w:tr>
            <w:tr w:rsidR="00D128FB" w:rsidRPr="00631F8B" w14:paraId="14A04A48" w14:textId="77777777" w:rsidTr="006E2051">
              <w:trPr>
                <w:tblHeader/>
                <w:tblCellSpacing w:w="0" w:type="dxa"/>
              </w:trPr>
              <w:tc>
                <w:tcPr>
                  <w:tcW w:w="360" w:type="dxa"/>
                  <w:hideMark/>
                </w:tcPr>
                <w:p w14:paraId="73548B24" w14:textId="77777777" w:rsidR="00D128FB" w:rsidRPr="00631F8B" w:rsidRDefault="00D128FB" w:rsidP="006E2051">
                  <w:r w:rsidRPr="00631F8B">
                    <w:t> </w:t>
                  </w:r>
                </w:p>
              </w:tc>
              <w:tc>
                <w:tcPr>
                  <w:tcW w:w="1500" w:type="dxa"/>
                  <w:hideMark/>
                </w:tcPr>
                <w:p w14:paraId="0D6AE914" w14:textId="77777777" w:rsidR="00D128FB" w:rsidRPr="00631F8B" w:rsidRDefault="00D128FB" w:rsidP="006E2051">
                  <w:r w:rsidRPr="00631F8B">
                    <w:t>Definitie:</w:t>
                  </w:r>
                </w:p>
              </w:tc>
              <w:tc>
                <w:tcPr>
                  <w:tcW w:w="0" w:type="auto"/>
                  <w:hideMark/>
                </w:tcPr>
                <w:p w14:paraId="597C67A0" w14:textId="77777777" w:rsidR="00D128FB" w:rsidRPr="00631F8B" w:rsidRDefault="00D128FB" w:rsidP="006E2051">
                  <w:r w:rsidRPr="00631F8B">
                    <w:t xml:space="preserve">Positie of geometrie van de annotatie. </w:t>
                  </w:r>
                </w:p>
              </w:tc>
            </w:tr>
            <w:tr w:rsidR="00D128FB" w:rsidRPr="00631F8B" w14:paraId="5BBC2011" w14:textId="77777777" w:rsidTr="006E2051">
              <w:trPr>
                <w:tblHeader/>
                <w:tblCellSpacing w:w="0" w:type="dxa"/>
              </w:trPr>
              <w:tc>
                <w:tcPr>
                  <w:tcW w:w="360" w:type="dxa"/>
                  <w:hideMark/>
                </w:tcPr>
                <w:p w14:paraId="644E67DF" w14:textId="77777777" w:rsidR="00D128FB" w:rsidRPr="00631F8B" w:rsidRDefault="00D128FB" w:rsidP="006E2051">
                  <w:r w:rsidRPr="00631F8B">
                    <w:t> </w:t>
                  </w:r>
                </w:p>
              </w:tc>
              <w:tc>
                <w:tcPr>
                  <w:tcW w:w="1500" w:type="dxa"/>
                  <w:hideMark/>
                </w:tcPr>
                <w:p w14:paraId="2EF3CD4D" w14:textId="77777777" w:rsidR="00D128FB" w:rsidRPr="00631F8B" w:rsidRDefault="00D128FB" w:rsidP="006E2051">
                  <w:r w:rsidRPr="00631F8B">
                    <w:t>Omschrijving:</w:t>
                  </w:r>
                </w:p>
              </w:tc>
              <w:tc>
                <w:tcPr>
                  <w:tcW w:w="0" w:type="auto"/>
                  <w:hideMark/>
                </w:tcPr>
                <w:p w14:paraId="5A17BD0A" w14:textId="77777777" w:rsidR="00D128FB" w:rsidRPr="00631F8B" w:rsidRDefault="00D128FB" w:rsidP="006E2051">
                  <w:r w:rsidRPr="00631F8B">
                    <w:t xml:space="preserve">Afhankelijk van het type annotatie betreft het een plaatsingspunt van het label of de geometrie van de annotatie. </w:t>
                  </w:r>
                </w:p>
              </w:tc>
            </w:tr>
            <w:tr w:rsidR="00D128FB" w:rsidRPr="00631F8B" w14:paraId="479D513C" w14:textId="77777777" w:rsidTr="006E2051">
              <w:trPr>
                <w:tblHeader/>
                <w:tblCellSpacing w:w="0" w:type="dxa"/>
              </w:trPr>
              <w:tc>
                <w:tcPr>
                  <w:tcW w:w="360" w:type="dxa"/>
                  <w:hideMark/>
                </w:tcPr>
                <w:p w14:paraId="5B271A8B" w14:textId="77777777" w:rsidR="00D128FB" w:rsidRPr="00631F8B" w:rsidRDefault="00D128FB" w:rsidP="006E2051">
                  <w:r w:rsidRPr="00631F8B">
                    <w:t> </w:t>
                  </w:r>
                </w:p>
              </w:tc>
              <w:tc>
                <w:tcPr>
                  <w:tcW w:w="1500" w:type="dxa"/>
                  <w:hideMark/>
                </w:tcPr>
                <w:p w14:paraId="063235B2" w14:textId="77777777" w:rsidR="00D128FB" w:rsidRPr="00631F8B" w:rsidRDefault="00D128FB" w:rsidP="006E2051">
                  <w:r w:rsidRPr="00631F8B">
                    <w:t>Multipliciteit:</w:t>
                  </w:r>
                </w:p>
              </w:tc>
              <w:tc>
                <w:tcPr>
                  <w:tcW w:w="0" w:type="auto"/>
                  <w:hideMark/>
                </w:tcPr>
                <w:p w14:paraId="4F42900E" w14:textId="77777777" w:rsidR="00D128FB" w:rsidRPr="00631F8B" w:rsidRDefault="00D128FB" w:rsidP="006E2051">
                  <w:r w:rsidRPr="00631F8B">
                    <w:t>1</w:t>
                  </w:r>
                </w:p>
              </w:tc>
            </w:tr>
          </w:tbl>
          <w:p w14:paraId="79425711" w14:textId="77777777" w:rsidR="00D128FB" w:rsidRPr="00631F8B" w:rsidRDefault="00D128FB" w:rsidP="006E2051"/>
        </w:tc>
      </w:tr>
      <w:tr w:rsidR="00D128FB" w:rsidRPr="00631F8B" w14:paraId="2920297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F88F5" w14:textId="77777777" w:rsidR="00D128FB" w:rsidRPr="00631F8B" w:rsidRDefault="00D128FB" w:rsidP="006E2051">
            <w:r w:rsidRPr="00631F8B">
              <w:rPr>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5C51B6F" w14:textId="77777777" w:rsidTr="006E2051">
              <w:trPr>
                <w:tblHeader/>
                <w:tblCellSpacing w:w="0" w:type="dxa"/>
              </w:trPr>
              <w:tc>
                <w:tcPr>
                  <w:tcW w:w="360" w:type="dxa"/>
                  <w:hideMark/>
                </w:tcPr>
                <w:p w14:paraId="5BC5FCAA" w14:textId="77777777" w:rsidR="00D128FB" w:rsidRPr="00631F8B" w:rsidRDefault="00D128FB" w:rsidP="006E2051">
                  <w:r w:rsidRPr="00631F8B">
                    <w:t> </w:t>
                  </w:r>
                </w:p>
              </w:tc>
              <w:tc>
                <w:tcPr>
                  <w:tcW w:w="1500" w:type="dxa"/>
                  <w:hideMark/>
                </w:tcPr>
                <w:p w14:paraId="557AED02" w14:textId="77777777" w:rsidR="00D128FB" w:rsidRPr="00631F8B" w:rsidRDefault="00D128FB" w:rsidP="006E2051">
                  <w:r w:rsidRPr="00631F8B">
                    <w:t>Natuurlijke taal:</w:t>
                  </w:r>
                </w:p>
              </w:tc>
              <w:tc>
                <w:tcPr>
                  <w:tcW w:w="0" w:type="auto"/>
                  <w:hideMark/>
                </w:tcPr>
                <w:p w14:paraId="67E34B1A" w14:textId="77777777" w:rsidR="00D128FB" w:rsidRPr="00631F8B" w:rsidRDefault="00D128FB" w:rsidP="006E2051">
                  <w:r w:rsidRPr="00631F8B">
                    <w:t xml:space="preserve">maatvoeringslijn en maatvoeringshulplijn hebben een lijngeometrie. Andere een puntgeometrie </w:t>
                  </w:r>
                </w:p>
              </w:tc>
            </w:tr>
            <w:tr w:rsidR="00D128FB" w:rsidRPr="00631F8B" w14:paraId="007E89D7" w14:textId="77777777" w:rsidTr="006E2051">
              <w:trPr>
                <w:tblHeader/>
                <w:tblCellSpacing w:w="0" w:type="dxa"/>
              </w:trPr>
              <w:tc>
                <w:tcPr>
                  <w:tcW w:w="360" w:type="dxa"/>
                  <w:hideMark/>
                </w:tcPr>
                <w:p w14:paraId="45BA35E2" w14:textId="77777777" w:rsidR="00D128FB" w:rsidRPr="00631F8B" w:rsidRDefault="00D128FB" w:rsidP="006E2051">
                  <w:r w:rsidRPr="00631F8B">
                    <w:t> </w:t>
                  </w:r>
                </w:p>
              </w:tc>
              <w:tc>
                <w:tcPr>
                  <w:tcW w:w="1500" w:type="dxa"/>
                  <w:hideMark/>
                </w:tcPr>
                <w:p w14:paraId="13B200A9" w14:textId="77777777" w:rsidR="00D128FB" w:rsidRPr="00631F8B" w:rsidRDefault="00D128FB" w:rsidP="006E2051">
                  <w:r w:rsidRPr="00631F8B">
                    <w:t>OCL:</w:t>
                  </w:r>
                </w:p>
              </w:tc>
              <w:tc>
                <w:tcPr>
                  <w:tcW w:w="0" w:type="auto"/>
                  <w:hideMark/>
                </w:tcPr>
                <w:p w14:paraId="2ED019E7" w14:textId="77777777" w:rsidR="00D128FB" w:rsidRPr="00631F8B" w:rsidRDefault="00D128FB" w:rsidP="006E2051">
                  <w:r w:rsidRPr="00631F8B">
                    <w:t>inv: if self.maatvoeringsType = MaatvoeringsTypeValue::'maatvoeringslijn' or self.maatvoeringsType = MaatvoeringsTypeValue::'maatvoeringshulplijn' then self.ligging = 'GM_Curve' else self.ligging = 'GM_Point'</w:t>
                  </w:r>
                </w:p>
              </w:tc>
            </w:tr>
          </w:tbl>
          <w:p w14:paraId="117AA532" w14:textId="77777777" w:rsidR="00D128FB" w:rsidRPr="00631F8B" w:rsidRDefault="00D128FB" w:rsidP="006E2051"/>
        </w:tc>
      </w:tr>
      <w:tr w:rsidR="00D128FB" w:rsidRPr="00631F8B" w14:paraId="376DD48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E35EFB" w14:textId="77777777" w:rsidR="00D128FB" w:rsidRPr="00631F8B" w:rsidRDefault="00D128FB" w:rsidP="006E2051">
            <w:r w:rsidRPr="00631F8B">
              <w:rPr>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7AC2D84" w14:textId="77777777" w:rsidTr="006E2051">
              <w:trPr>
                <w:tblHeader/>
                <w:tblCellSpacing w:w="0" w:type="dxa"/>
              </w:trPr>
              <w:tc>
                <w:tcPr>
                  <w:tcW w:w="360" w:type="dxa"/>
                  <w:hideMark/>
                </w:tcPr>
                <w:p w14:paraId="1ABFB3D7" w14:textId="77777777" w:rsidR="00D128FB" w:rsidRPr="00631F8B" w:rsidRDefault="00D128FB" w:rsidP="006E2051">
                  <w:r w:rsidRPr="00631F8B">
                    <w:t> </w:t>
                  </w:r>
                </w:p>
              </w:tc>
              <w:tc>
                <w:tcPr>
                  <w:tcW w:w="1500" w:type="dxa"/>
                  <w:hideMark/>
                </w:tcPr>
                <w:p w14:paraId="4763096F" w14:textId="77777777" w:rsidR="00D128FB" w:rsidRPr="00631F8B" w:rsidRDefault="00D128FB" w:rsidP="006E2051">
                  <w:r w:rsidRPr="00631F8B">
                    <w:t>Natuurlijke taal:</w:t>
                  </w:r>
                </w:p>
              </w:tc>
              <w:tc>
                <w:tcPr>
                  <w:tcW w:w="0" w:type="auto"/>
                  <w:hideMark/>
                </w:tcPr>
                <w:p w14:paraId="3D6DC85B" w14:textId="77777777" w:rsidR="00D128FB" w:rsidRPr="00631F8B" w:rsidRDefault="00D128FB" w:rsidP="006E2051">
                  <w:r w:rsidRPr="00631F8B">
                    <w:t xml:space="preserve">Rotatiehoek alleen bij pijlpunt en label </w:t>
                  </w:r>
                </w:p>
              </w:tc>
            </w:tr>
            <w:tr w:rsidR="00D128FB" w:rsidRPr="00631F8B" w14:paraId="70B7B7E7" w14:textId="77777777" w:rsidTr="006E2051">
              <w:trPr>
                <w:tblHeader/>
                <w:tblCellSpacing w:w="0" w:type="dxa"/>
              </w:trPr>
              <w:tc>
                <w:tcPr>
                  <w:tcW w:w="360" w:type="dxa"/>
                  <w:hideMark/>
                </w:tcPr>
                <w:p w14:paraId="635AEE5A" w14:textId="77777777" w:rsidR="00D128FB" w:rsidRPr="00631F8B" w:rsidRDefault="00D128FB" w:rsidP="006E2051">
                  <w:r w:rsidRPr="00631F8B">
                    <w:t> </w:t>
                  </w:r>
                </w:p>
              </w:tc>
              <w:tc>
                <w:tcPr>
                  <w:tcW w:w="1500" w:type="dxa"/>
                  <w:hideMark/>
                </w:tcPr>
                <w:p w14:paraId="3276E4E3" w14:textId="77777777" w:rsidR="00D128FB" w:rsidRPr="00631F8B" w:rsidRDefault="00D128FB" w:rsidP="006E2051">
                  <w:r w:rsidRPr="00631F8B">
                    <w:t>OCL:</w:t>
                  </w:r>
                </w:p>
              </w:tc>
              <w:tc>
                <w:tcPr>
                  <w:tcW w:w="0" w:type="auto"/>
                  <w:hideMark/>
                </w:tcPr>
                <w:p w14:paraId="1637AB6A" w14:textId="77777777" w:rsidR="00D128FB" w:rsidRPr="00631F8B" w:rsidRDefault="00D128FB" w:rsidP="006E2051">
                  <w:r w:rsidRPr="00631F8B">
                    <w:t>Inv: if (self.maatvoeringsType= MaatvoeringsTypeValue::maatvoeringspijlpunt or self.maatvoeringsType= MaatvoeringsTypeValue::maatvoeringslabel) then self.rotatiehoek -&gt; notEmpty()</w:t>
                  </w:r>
                </w:p>
              </w:tc>
            </w:tr>
          </w:tbl>
          <w:p w14:paraId="5317142D" w14:textId="77777777" w:rsidR="00D128FB" w:rsidRPr="00631F8B" w:rsidRDefault="00D128FB" w:rsidP="006E2051"/>
        </w:tc>
      </w:tr>
      <w:tr w:rsidR="00D128FB" w:rsidRPr="00631F8B" w14:paraId="0BA0F069" w14:textId="77777777" w:rsidTr="007957F7">
        <w:trPr>
          <w:trHeight w:val="805"/>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7FBC4E" w14:textId="77777777"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BA564FC" w14:textId="77777777" w:rsidTr="006E2051">
              <w:trPr>
                <w:tblHeader/>
                <w:tblCellSpacing w:w="0" w:type="dxa"/>
              </w:trPr>
              <w:tc>
                <w:tcPr>
                  <w:tcW w:w="360" w:type="dxa"/>
                  <w:hideMark/>
                </w:tcPr>
                <w:p w14:paraId="3E67ADB7" w14:textId="77777777" w:rsidR="00D128FB" w:rsidRPr="00631F8B" w:rsidRDefault="00D128FB" w:rsidP="006E2051">
                  <w:r w:rsidRPr="00631F8B">
                    <w:t> </w:t>
                  </w:r>
                </w:p>
              </w:tc>
              <w:tc>
                <w:tcPr>
                  <w:tcW w:w="1500" w:type="dxa"/>
                  <w:hideMark/>
                </w:tcPr>
                <w:p w14:paraId="2A8013DB" w14:textId="77777777" w:rsidR="00D128FB" w:rsidRPr="00631F8B" w:rsidRDefault="00D128FB" w:rsidP="006E2051">
                  <w:r w:rsidRPr="00631F8B">
                    <w:t>Natuurlijke taal:</w:t>
                  </w:r>
                </w:p>
              </w:tc>
              <w:tc>
                <w:tcPr>
                  <w:tcW w:w="0" w:type="auto"/>
                  <w:hideMark/>
                </w:tcPr>
                <w:p w14:paraId="0E869240" w14:textId="77777777" w:rsidR="00D128FB" w:rsidRPr="00631F8B" w:rsidRDefault="00D128FB" w:rsidP="006E2051">
                  <w:r w:rsidRPr="00631F8B">
                    <w:t xml:space="preserve">Rotatiehoek is in graden </w:t>
                  </w:r>
                </w:p>
              </w:tc>
            </w:tr>
            <w:tr w:rsidR="007957F7" w:rsidRPr="00631F8B" w14:paraId="7A019F5C" w14:textId="77777777" w:rsidTr="006E2051">
              <w:trPr>
                <w:tblHeader/>
                <w:tblCellSpacing w:w="0" w:type="dxa"/>
              </w:trPr>
              <w:tc>
                <w:tcPr>
                  <w:tcW w:w="360" w:type="dxa"/>
                  <w:hideMark/>
                </w:tcPr>
                <w:p w14:paraId="731FF92D" w14:textId="77777777" w:rsidR="007957F7" w:rsidRPr="00631F8B" w:rsidRDefault="007957F7" w:rsidP="006E2051"/>
              </w:tc>
              <w:tc>
                <w:tcPr>
                  <w:tcW w:w="1500" w:type="dxa"/>
                  <w:hideMark/>
                </w:tcPr>
                <w:p w14:paraId="2CA72730" w14:textId="77777777" w:rsidR="007957F7" w:rsidRPr="00631F8B" w:rsidRDefault="007957F7" w:rsidP="006E2051">
                  <w:bookmarkStart w:id="9" w:name="_GoBack"/>
                  <w:r>
                    <w:t>OCL:</w:t>
                  </w:r>
                  <w:bookmarkEnd w:id="9"/>
                </w:p>
              </w:tc>
              <w:tc>
                <w:tcPr>
                  <w:tcW w:w="0" w:type="auto"/>
                  <w:hideMark/>
                </w:tcPr>
                <w:p w14:paraId="23972F63" w14:textId="77777777" w:rsidR="007957F7" w:rsidRPr="00631F8B" w:rsidRDefault="007957F7" w:rsidP="006E2051">
                  <w:r>
                    <w:t>Inv: self.rotatiehoek.Measure.uom = 'urn:ogc:def:uom:OGC::deg'</w:t>
                  </w:r>
                </w:p>
              </w:tc>
            </w:tr>
          </w:tbl>
          <w:p w14:paraId="2B4B87AE" w14:textId="77777777" w:rsidR="00D128FB" w:rsidRPr="00631F8B" w:rsidRDefault="00D128FB" w:rsidP="006E2051"/>
        </w:tc>
      </w:tr>
      <w:tr w:rsidR="00D128FB" w:rsidRPr="00631F8B" w14:paraId="3768EDD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3A996" w14:textId="77777777" w:rsidR="00D128FB" w:rsidRPr="00631F8B" w:rsidRDefault="00D128FB" w:rsidP="006E2051">
            <w:r w:rsidRPr="00631F8B">
              <w:rPr>
                <w:b/>
                <w:bCs/>
              </w:rPr>
              <w:t>Constraint: Labelwaarde verplicht bij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4A27C95" w14:textId="77777777" w:rsidTr="006E2051">
              <w:trPr>
                <w:tblHeader/>
                <w:tblCellSpacing w:w="0" w:type="dxa"/>
              </w:trPr>
              <w:tc>
                <w:tcPr>
                  <w:tcW w:w="360" w:type="dxa"/>
                  <w:hideMark/>
                </w:tcPr>
                <w:p w14:paraId="30FDB73C" w14:textId="77777777" w:rsidR="00D128FB" w:rsidRPr="00631F8B" w:rsidRDefault="00D128FB" w:rsidP="006E2051">
                  <w:r w:rsidRPr="00631F8B">
                    <w:t> </w:t>
                  </w:r>
                </w:p>
              </w:tc>
              <w:tc>
                <w:tcPr>
                  <w:tcW w:w="1500" w:type="dxa"/>
                  <w:hideMark/>
                </w:tcPr>
                <w:p w14:paraId="106B472D" w14:textId="77777777" w:rsidR="00D128FB" w:rsidRPr="00631F8B" w:rsidRDefault="00D128FB" w:rsidP="006E2051">
                  <w:r w:rsidRPr="00631F8B">
                    <w:t>Natuurlijke taal:</w:t>
                  </w:r>
                </w:p>
              </w:tc>
              <w:tc>
                <w:tcPr>
                  <w:tcW w:w="0" w:type="auto"/>
                  <w:hideMark/>
                </w:tcPr>
                <w:p w14:paraId="7E963CAC" w14:textId="77777777" w:rsidR="00D128FB" w:rsidRPr="00631F8B" w:rsidRDefault="00D128FB" w:rsidP="006E2051">
                  <w:r w:rsidRPr="00631F8B">
                    <w:t xml:space="preserve">er is een label waarde verplicht bij een label </w:t>
                  </w:r>
                </w:p>
              </w:tc>
            </w:tr>
            <w:tr w:rsidR="00D128FB" w:rsidRPr="00631F8B" w14:paraId="3CBAB288" w14:textId="77777777" w:rsidTr="006E2051">
              <w:trPr>
                <w:tblHeader/>
                <w:tblCellSpacing w:w="0" w:type="dxa"/>
              </w:trPr>
              <w:tc>
                <w:tcPr>
                  <w:tcW w:w="360" w:type="dxa"/>
                  <w:hideMark/>
                </w:tcPr>
                <w:p w14:paraId="489241C3" w14:textId="77777777" w:rsidR="00D128FB" w:rsidRPr="00631F8B" w:rsidRDefault="00D128FB" w:rsidP="006E2051">
                  <w:commentRangeStart w:id="10"/>
                  <w:r w:rsidRPr="00631F8B">
                    <w:t> </w:t>
                  </w:r>
                </w:p>
              </w:tc>
              <w:tc>
                <w:tcPr>
                  <w:tcW w:w="1500" w:type="dxa"/>
                  <w:hideMark/>
                </w:tcPr>
                <w:p w14:paraId="2DF1A351" w14:textId="77777777" w:rsidR="00D128FB" w:rsidRPr="00631F8B" w:rsidRDefault="00D128FB" w:rsidP="006E2051">
                  <w:r w:rsidRPr="00631F8B">
                    <w:t>OCL:</w:t>
                  </w:r>
                  <w:commentRangeEnd w:id="10"/>
                  <w:r w:rsidR="00C62DD2">
                    <w:rPr>
                      <w:rStyle w:val="Verwijzingopmerking"/>
                    </w:rPr>
                    <w:commentReference w:id="10"/>
                  </w:r>
                </w:p>
              </w:tc>
              <w:tc>
                <w:tcPr>
                  <w:tcW w:w="0" w:type="auto"/>
                  <w:hideMark/>
                </w:tcPr>
                <w:p w14:paraId="2A132D39" w14:textId="77777777" w:rsidR="00D128FB" w:rsidRPr="00631F8B" w:rsidRDefault="00D128FB" w:rsidP="006E2051">
                  <w:r w:rsidRPr="00631F8B">
                    <w:t>Inv: if (self.maatvoeringsType= MaatvoeringsTypeValue::maatvoeringslabel) then self.label -&gt; notEmpty()</w:t>
                  </w:r>
                </w:p>
              </w:tc>
            </w:tr>
          </w:tbl>
          <w:p w14:paraId="615FE88A" w14:textId="77777777" w:rsidR="00D128FB" w:rsidRPr="00631F8B" w:rsidRDefault="00D128FB" w:rsidP="006E2051"/>
        </w:tc>
      </w:tr>
    </w:tbl>
    <w:p w14:paraId="4F7A4187" w14:textId="77777777" w:rsidR="00D128FB" w:rsidRPr="00631F8B" w:rsidRDefault="00D128FB" w:rsidP="00D128FB">
      <w:pPr>
        <w:pStyle w:val="Kop5"/>
        <w:rPr>
          <w:sz w:val="16"/>
          <w:szCs w:val="16"/>
        </w:rPr>
      </w:pPr>
      <w:r w:rsidRPr="00631F8B">
        <w:rPr>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7DFD45F"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30B6C1" w14:textId="77777777" w:rsidR="00D128FB" w:rsidRPr="00631F8B" w:rsidRDefault="00D128FB" w:rsidP="006E2051">
            <w:pPr>
              <w:spacing w:line="225" w:lineRule="atLeast"/>
            </w:pPr>
            <w:r w:rsidRPr="00631F8B">
              <w:rPr>
                <w:b/>
                <w:bCs/>
              </w:rPr>
              <w:t>Mangat</w:t>
            </w:r>
          </w:p>
        </w:tc>
      </w:tr>
      <w:tr w:rsidR="00D128FB" w:rsidRPr="00631F8B" w14:paraId="17D5FCC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8A59827" w14:textId="77777777" w:rsidTr="006E2051">
              <w:trPr>
                <w:tblHeader/>
                <w:tblCellSpacing w:w="0" w:type="dxa"/>
              </w:trPr>
              <w:tc>
                <w:tcPr>
                  <w:tcW w:w="360" w:type="dxa"/>
                  <w:hideMark/>
                </w:tcPr>
                <w:p w14:paraId="30E2F437" w14:textId="77777777" w:rsidR="00D128FB" w:rsidRPr="00631F8B" w:rsidRDefault="00D128FB" w:rsidP="006E2051">
                  <w:r w:rsidRPr="00631F8B">
                    <w:t> </w:t>
                  </w:r>
                </w:p>
              </w:tc>
              <w:tc>
                <w:tcPr>
                  <w:tcW w:w="1500" w:type="dxa"/>
                  <w:hideMark/>
                </w:tcPr>
                <w:p w14:paraId="0DBFA233" w14:textId="77777777" w:rsidR="00D128FB" w:rsidRPr="00631F8B" w:rsidRDefault="00D128FB" w:rsidP="006E2051">
                  <w:r w:rsidRPr="00631F8B">
                    <w:t>Naam:</w:t>
                  </w:r>
                </w:p>
              </w:tc>
              <w:tc>
                <w:tcPr>
                  <w:tcW w:w="0" w:type="auto"/>
                  <w:hideMark/>
                </w:tcPr>
                <w:p w14:paraId="0BBE2532" w14:textId="77777777" w:rsidR="00D128FB" w:rsidRPr="00631F8B" w:rsidRDefault="00D128FB" w:rsidP="006E2051">
                  <w:r w:rsidRPr="00631F8B">
                    <w:t xml:space="preserve">Mangat </w:t>
                  </w:r>
                </w:p>
              </w:tc>
            </w:tr>
            <w:tr w:rsidR="00D128FB" w:rsidRPr="00631F8B" w14:paraId="4A884AEE" w14:textId="77777777" w:rsidTr="006E2051">
              <w:trPr>
                <w:tblHeader/>
                <w:tblCellSpacing w:w="0" w:type="dxa"/>
              </w:trPr>
              <w:tc>
                <w:tcPr>
                  <w:tcW w:w="360" w:type="dxa"/>
                  <w:hideMark/>
                </w:tcPr>
                <w:p w14:paraId="23CAD15C" w14:textId="77777777" w:rsidR="00D128FB" w:rsidRPr="00631F8B" w:rsidRDefault="00D128FB" w:rsidP="006E2051">
                  <w:r w:rsidRPr="00631F8B">
                    <w:t> </w:t>
                  </w:r>
                </w:p>
              </w:tc>
              <w:tc>
                <w:tcPr>
                  <w:tcW w:w="1500" w:type="dxa"/>
                  <w:hideMark/>
                </w:tcPr>
                <w:p w14:paraId="36CE6AF3" w14:textId="77777777" w:rsidR="00D128FB" w:rsidRPr="00631F8B" w:rsidRDefault="00D128FB" w:rsidP="006E2051">
                  <w:r w:rsidRPr="00631F8B">
                    <w:t>Definitie:</w:t>
                  </w:r>
                </w:p>
              </w:tc>
              <w:tc>
                <w:tcPr>
                  <w:tcW w:w="0" w:type="auto"/>
                  <w:hideMark/>
                </w:tcPr>
                <w:p w14:paraId="27E9AC6B" w14:textId="77777777" w:rsidR="00D128FB" w:rsidRPr="00631F8B" w:rsidRDefault="00D128FB" w:rsidP="006E2051">
                  <w:r w:rsidRPr="00631F8B">
                    <w:t xml:space="preserve">Eenvoudig omhullingsobject dat een of meer nutsvoorzieningennetobjecten kan bevatten. </w:t>
                  </w:r>
                </w:p>
              </w:tc>
            </w:tr>
            <w:tr w:rsidR="00D128FB" w:rsidRPr="00631F8B" w14:paraId="43A6C1DE" w14:textId="77777777" w:rsidTr="006E2051">
              <w:trPr>
                <w:tblHeader/>
                <w:tblCellSpacing w:w="0" w:type="dxa"/>
              </w:trPr>
              <w:tc>
                <w:tcPr>
                  <w:tcW w:w="360" w:type="dxa"/>
                  <w:hideMark/>
                </w:tcPr>
                <w:p w14:paraId="69AF5FEE" w14:textId="77777777" w:rsidR="00D128FB" w:rsidRPr="00631F8B" w:rsidRDefault="00D128FB" w:rsidP="006E2051">
                  <w:r w:rsidRPr="00631F8B">
                    <w:t> </w:t>
                  </w:r>
                </w:p>
              </w:tc>
              <w:tc>
                <w:tcPr>
                  <w:tcW w:w="1500" w:type="dxa"/>
                  <w:hideMark/>
                </w:tcPr>
                <w:p w14:paraId="080014A4" w14:textId="77777777" w:rsidR="00D128FB" w:rsidRPr="00631F8B" w:rsidRDefault="00D128FB" w:rsidP="006E2051">
                  <w:r w:rsidRPr="00631F8B">
                    <w:t>Herkomst:</w:t>
                  </w:r>
                </w:p>
              </w:tc>
              <w:tc>
                <w:tcPr>
                  <w:tcW w:w="0" w:type="auto"/>
                  <w:hideMark/>
                </w:tcPr>
                <w:p w14:paraId="06248FA1" w14:textId="77777777" w:rsidR="00D128FB" w:rsidRPr="00631F8B" w:rsidRDefault="00D128FB" w:rsidP="006E2051">
                  <w:r w:rsidRPr="00631F8B">
                    <w:t>Inspire</w:t>
                  </w:r>
                </w:p>
              </w:tc>
            </w:tr>
            <w:tr w:rsidR="00D128FB" w:rsidRPr="00631F8B" w14:paraId="3533CA21" w14:textId="77777777" w:rsidTr="006E2051">
              <w:trPr>
                <w:tblHeader/>
                <w:tblCellSpacing w:w="0" w:type="dxa"/>
              </w:trPr>
              <w:tc>
                <w:tcPr>
                  <w:tcW w:w="360" w:type="dxa"/>
                  <w:hideMark/>
                </w:tcPr>
                <w:p w14:paraId="6F684C32" w14:textId="77777777" w:rsidR="00D128FB" w:rsidRPr="00631F8B" w:rsidRDefault="00D128FB" w:rsidP="006E2051">
                  <w:r w:rsidRPr="00631F8B">
                    <w:t> </w:t>
                  </w:r>
                </w:p>
              </w:tc>
              <w:tc>
                <w:tcPr>
                  <w:tcW w:w="1500" w:type="dxa"/>
                  <w:hideMark/>
                </w:tcPr>
                <w:p w14:paraId="0F3FFF3F" w14:textId="77777777" w:rsidR="00D128FB" w:rsidRPr="00631F8B" w:rsidRDefault="00D128FB" w:rsidP="006E2051">
                  <w:r w:rsidRPr="00631F8B">
                    <w:t>Subtype van:</w:t>
                  </w:r>
                </w:p>
              </w:tc>
              <w:tc>
                <w:tcPr>
                  <w:tcW w:w="0" w:type="auto"/>
                  <w:hideMark/>
                </w:tcPr>
                <w:p w14:paraId="252FC8B7" w14:textId="77777777" w:rsidR="00D128FB" w:rsidRPr="00631F8B" w:rsidRDefault="00D128FB" w:rsidP="006E2051">
                  <w:r w:rsidRPr="00631F8B">
                    <w:t>Manhole, ContainerLeidingelement</w:t>
                  </w:r>
                </w:p>
              </w:tc>
            </w:tr>
            <w:tr w:rsidR="00D128FB" w:rsidRPr="00631F8B" w14:paraId="1666866C" w14:textId="77777777" w:rsidTr="006E2051">
              <w:trPr>
                <w:tblHeader/>
                <w:tblCellSpacing w:w="0" w:type="dxa"/>
              </w:trPr>
              <w:tc>
                <w:tcPr>
                  <w:tcW w:w="360" w:type="dxa"/>
                  <w:hideMark/>
                </w:tcPr>
                <w:p w14:paraId="1EDE2FED" w14:textId="77777777" w:rsidR="00D128FB" w:rsidRPr="00631F8B" w:rsidRDefault="00D128FB" w:rsidP="006E2051">
                  <w:r w:rsidRPr="00631F8B">
                    <w:t> </w:t>
                  </w:r>
                </w:p>
              </w:tc>
              <w:tc>
                <w:tcPr>
                  <w:tcW w:w="1500" w:type="dxa"/>
                  <w:hideMark/>
                </w:tcPr>
                <w:p w14:paraId="4CE16C11" w14:textId="77777777" w:rsidR="00D128FB" w:rsidRPr="00631F8B" w:rsidRDefault="00D128FB" w:rsidP="006E2051">
                  <w:r w:rsidRPr="00631F8B">
                    <w:t>Omschrijving:</w:t>
                  </w:r>
                </w:p>
              </w:tc>
              <w:tc>
                <w:tcPr>
                  <w:tcW w:w="0" w:type="auto"/>
                  <w:hideMark/>
                </w:tcPr>
                <w:p w14:paraId="7EFBA143" w14:textId="77777777" w:rsidR="00D128FB" w:rsidRPr="00631F8B" w:rsidRDefault="00D128FB" w:rsidP="006E2051">
                  <w:r w:rsidRPr="00631F8B">
                    <w:t xml:space="preserve">Graag voorbeelden...... </w:t>
                  </w:r>
                </w:p>
              </w:tc>
            </w:tr>
            <w:tr w:rsidR="00D128FB" w:rsidRPr="00631F8B" w14:paraId="060B0577" w14:textId="77777777" w:rsidTr="006E2051">
              <w:trPr>
                <w:tblHeader/>
                <w:tblCellSpacing w:w="0" w:type="dxa"/>
              </w:trPr>
              <w:tc>
                <w:tcPr>
                  <w:tcW w:w="360" w:type="dxa"/>
                  <w:hideMark/>
                </w:tcPr>
                <w:p w14:paraId="763F931B" w14:textId="77777777" w:rsidR="00D128FB" w:rsidRPr="00631F8B" w:rsidRDefault="00D128FB" w:rsidP="006E2051">
                  <w:r w:rsidRPr="00631F8B">
                    <w:t> </w:t>
                  </w:r>
                </w:p>
              </w:tc>
              <w:tc>
                <w:tcPr>
                  <w:tcW w:w="1500" w:type="dxa"/>
                  <w:hideMark/>
                </w:tcPr>
                <w:p w14:paraId="7FFB63A6" w14:textId="77777777" w:rsidR="00D128FB" w:rsidRPr="00631F8B" w:rsidRDefault="00D128FB" w:rsidP="006E2051">
                  <w:r w:rsidRPr="00631F8B">
                    <w:t>Stereotypes:</w:t>
                  </w:r>
                </w:p>
              </w:tc>
              <w:tc>
                <w:tcPr>
                  <w:tcW w:w="0" w:type="auto"/>
                  <w:hideMark/>
                </w:tcPr>
                <w:p w14:paraId="6A2AC66C" w14:textId="77777777" w:rsidR="00D128FB" w:rsidRPr="00631F8B" w:rsidRDefault="00D128FB" w:rsidP="006E2051">
                  <w:r w:rsidRPr="00631F8B">
                    <w:t>«featureType»</w:t>
                  </w:r>
                </w:p>
              </w:tc>
            </w:tr>
          </w:tbl>
          <w:p w14:paraId="6FDD4CBE" w14:textId="77777777" w:rsidR="00D128FB" w:rsidRPr="00631F8B" w:rsidRDefault="00D128FB" w:rsidP="006E2051"/>
        </w:tc>
      </w:tr>
      <w:tr w:rsidR="00D128FB" w:rsidRPr="00631F8B" w14:paraId="07BB100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500DFB" w14:textId="77777777"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1F7D7B9" w14:textId="77777777" w:rsidTr="006E2051">
              <w:trPr>
                <w:tblHeader/>
                <w:tblCellSpacing w:w="0" w:type="dxa"/>
              </w:trPr>
              <w:tc>
                <w:tcPr>
                  <w:tcW w:w="360" w:type="dxa"/>
                  <w:hideMark/>
                </w:tcPr>
                <w:p w14:paraId="253510EE" w14:textId="77777777" w:rsidR="00D128FB" w:rsidRPr="00631F8B" w:rsidRDefault="00D128FB" w:rsidP="006E2051">
                  <w:r w:rsidRPr="00631F8B">
                    <w:t> </w:t>
                  </w:r>
                </w:p>
              </w:tc>
              <w:tc>
                <w:tcPr>
                  <w:tcW w:w="1500" w:type="dxa"/>
                  <w:hideMark/>
                </w:tcPr>
                <w:p w14:paraId="7FD73D85" w14:textId="77777777" w:rsidR="00D128FB" w:rsidRPr="00631F8B" w:rsidRDefault="00D128FB" w:rsidP="006E2051">
                  <w:r w:rsidRPr="00631F8B">
                    <w:t>OCL:</w:t>
                  </w:r>
                </w:p>
              </w:tc>
              <w:tc>
                <w:tcPr>
                  <w:tcW w:w="0" w:type="auto"/>
                  <w:hideMark/>
                </w:tcPr>
                <w:p w14:paraId="7F6006F5" w14:textId="77777777" w:rsidR="00D128FB" w:rsidRPr="00631F8B" w:rsidRDefault="00D128FB" w:rsidP="006E2051"/>
              </w:tc>
            </w:tr>
          </w:tbl>
          <w:p w14:paraId="3C1B8B48" w14:textId="77777777" w:rsidR="00D128FB" w:rsidRPr="00631F8B" w:rsidRDefault="00D128FB" w:rsidP="006E2051"/>
        </w:tc>
      </w:tr>
    </w:tbl>
    <w:p w14:paraId="2E632308" w14:textId="77777777" w:rsidR="00D128FB" w:rsidRPr="00631F8B" w:rsidRDefault="00D128FB" w:rsidP="00D128FB">
      <w:pPr>
        <w:pStyle w:val="Kop5"/>
        <w:rPr>
          <w:sz w:val="16"/>
          <w:szCs w:val="16"/>
        </w:rPr>
      </w:pPr>
      <w:r w:rsidRPr="00631F8B">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9EDDF48"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43A3C1" w14:textId="77777777" w:rsidR="00D128FB" w:rsidRPr="00631F8B" w:rsidRDefault="00D128FB" w:rsidP="006E2051">
            <w:pPr>
              <w:spacing w:line="225" w:lineRule="atLeast"/>
            </w:pPr>
            <w:r w:rsidRPr="00631F8B">
              <w:rPr>
                <w:b/>
                <w:bCs/>
              </w:rPr>
              <w:t>Mantelbuis</w:t>
            </w:r>
          </w:p>
        </w:tc>
      </w:tr>
      <w:tr w:rsidR="00D128FB" w:rsidRPr="00631F8B" w14:paraId="3B7446F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41BB7B9" w14:textId="77777777" w:rsidTr="006E2051">
              <w:trPr>
                <w:tblHeader/>
                <w:tblCellSpacing w:w="0" w:type="dxa"/>
              </w:trPr>
              <w:tc>
                <w:tcPr>
                  <w:tcW w:w="360" w:type="dxa"/>
                  <w:hideMark/>
                </w:tcPr>
                <w:p w14:paraId="759BA186" w14:textId="77777777" w:rsidR="00D128FB" w:rsidRPr="00631F8B" w:rsidRDefault="00D128FB" w:rsidP="006E2051">
                  <w:r w:rsidRPr="00631F8B">
                    <w:t> </w:t>
                  </w:r>
                </w:p>
              </w:tc>
              <w:tc>
                <w:tcPr>
                  <w:tcW w:w="1500" w:type="dxa"/>
                  <w:hideMark/>
                </w:tcPr>
                <w:p w14:paraId="6E907FBF" w14:textId="77777777" w:rsidR="00D128FB" w:rsidRPr="00631F8B" w:rsidRDefault="00D128FB" w:rsidP="006E2051">
                  <w:r w:rsidRPr="00631F8B">
                    <w:t>Naam:</w:t>
                  </w:r>
                </w:p>
              </w:tc>
              <w:tc>
                <w:tcPr>
                  <w:tcW w:w="0" w:type="auto"/>
                  <w:hideMark/>
                </w:tcPr>
                <w:p w14:paraId="3881BC25" w14:textId="77777777" w:rsidR="00D128FB" w:rsidRPr="00631F8B" w:rsidRDefault="00D128FB" w:rsidP="006E2051"/>
              </w:tc>
            </w:tr>
            <w:tr w:rsidR="00D128FB" w:rsidRPr="00631F8B" w14:paraId="464C5C36" w14:textId="77777777" w:rsidTr="006E2051">
              <w:trPr>
                <w:tblHeader/>
                <w:tblCellSpacing w:w="0" w:type="dxa"/>
              </w:trPr>
              <w:tc>
                <w:tcPr>
                  <w:tcW w:w="360" w:type="dxa"/>
                  <w:hideMark/>
                </w:tcPr>
                <w:p w14:paraId="16641DB5" w14:textId="77777777" w:rsidR="00D128FB" w:rsidRPr="00631F8B" w:rsidRDefault="00D128FB" w:rsidP="006E2051">
                  <w:r w:rsidRPr="00631F8B">
                    <w:t> </w:t>
                  </w:r>
                </w:p>
              </w:tc>
              <w:tc>
                <w:tcPr>
                  <w:tcW w:w="1500" w:type="dxa"/>
                  <w:hideMark/>
                </w:tcPr>
                <w:p w14:paraId="19D47901" w14:textId="77777777" w:rsidR="00D128FB" w:rsidRPr="00631F8B" w:rsidRDefault="00D128FB" w:rsidP="006E2051">
                  <w:r w:rsidRPr="00631F8B">
                    <w:t>Definitie:</w:t>
                  </w:r>
                </w:p>
              </w:tc>
              <w:tc>
                <w:tcPr>
                  <w:tcW w:w="0" w:type="auto"/>
                  <w:hideMark/>
                </w:tcPr>
                <w:p w14:paraId="0732E373" w14:textId="77777777" w:rsidR="00D128FB" w:rsidRPr="00631F8B" w:rsidRDefault="00D128FB" w:rsidP="006E2051">
                  <w:r w:rsidRPr="00631F8B">
                    <w:t xml:space="preserve">Beschermingsbuis. </w:t>
                  </w:r>
                </w:p>
              </w:tc>
            </w:tr>
            <w:tr w:rsidR="00D128FB" w:rsidRPr="00631F8B" w14:paraId="4A4A1530" w14:textId="77777777" w:rsidTr="006E2051">
              <w:trPr>
                <w:tblHeader/>
                <w:tblCellSpacing w:w="0" w:type="dxa"/>
              </w:trPr>
              <w:tc>
                <w:tcPr>
                  <w:tcW w:w="360" w:type="dxa"/>
                  <w:hideMark/>
                </w:tcPr>
                <w:p w14:paraId="7A7A6E9D" w14:textId="77777777" w:rsidR="00D128FB" w:rsidRPr="00631F8B" w:rsidRDefault="00D128FB" w:rsidP="006E2051">
                  <w:r w:rsidRPr="00631F8B">
                    <w:t> </w:t>
                  </w:r>
                </w:p>
              </w:tc>
              <w:tc>
                <w:tcPr>
                  <w:tcW w:w="1500" w:type="dxa"/>
                  <w:hideMark/>
                </w:tcPr>
                <w:p w14:paraId="45F2658F" w14:textId="77777777" w:rsidR="00D128FB" w:rsidRPr="00631F8B" w:rsidRDefault="00D128FB" w:rsidP="006E2051">
                  <w:r w:rsidRPr="00631F8B">
                    <w:t>Subtype van:</w:t>
                  </w:r>
                </w:p>
              </w:tc>
              <w:tc>
                <w:tcPr>
                  <w:tcW w:w="0" w:type="auto"/>
                  <w:hideMark/>
                </w:tcPr>
                <w:p w14:paraId="7F2F07C5" w14:textId="77777777" w:rsidR="00D128FB" w:rsidRPr="00631F8B" w:rsidRDefault="00D128FB" w:rsidP="006E2051">
                  <w:r w:rsidRPr="00631F8B">
                    <w:t>Pipe, BuisSpecifiek, KabelEnLeidingContainer</w:t>
                  </w:r>
                </w:p>
              </w:tc>
            </w:tr>
            <w:tr w:rsidR="00D128FB" w:rsidRPr="00631F8B" w14:paraId="145585B6" w14:textId="77777777" w:rsidTr="006E2051">
              <w:trPr>
                <w:tblHeader/>
                <w:tblCellSpacing w:w="0" w:type="dxa"/>
              </w:trPr>
              <w:tc>
                <w:tcPr>
                  <w:tcW w:w="360" w:type="dxa"/>
                  <w:hideMark/>
                </w:tcPr>
                <w:p w14:paraId="171BBFC3" w14:textId="77777777" w:rsidR="00D128FB" w:rsidRPr="00631F8B" w:rsidRDefault="00D128FB" w:rsidP="006E2051">
                  <w:r w:rsidRPr="00631F8B">
                    <w:t> </w:t>
                  </w:r>
                </w:p>
              </w:tc>
              <w:tc>
                <w:tcPr>
                  <w:tcW w:w="1500" w:type="dxa"/>
                  <w:hideMark/>
                </w:tcPr>
                <w:p w14:paraId="1E984FD8" w14:textId="77777777" w:rsidR="00D128FB" w:rsidRPr="00631F8B" w:rsidRDefault="00D128FB" w:rsidP="006E2051">
                  <w:r w:rsidRPr="00631F8B">
                    <w:t>Omschrijving:</w:t>
                  </w:r>
                </w:p>
              </w:tc>
              <w:tc>
                <w:tcPr>
                  <w:tcW w:w="0" w:type="auto"/>
                  <w:hideMark/>
                </w:tcPr>
                <w:p w14:paraId="543BC731" w14:textId="77777777" w:rsidR="00D128FB" w:rsidRPr="00631F8B" w:rsidRDefault="00D128FB" w:rsidP="006E2051">
                  <w:r w:rsidRPr="00631F8B">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D128FB" w:rsidRPr="00631F8B" w14:paraId="07CAD83E" w14:textId="77777777" w:rsidTr="006E2051">
              <w:trPr>
                <w:tblHeader/>
                <w:tblCellSpacing w:w="0" w:type="dxa"/>
              </w:trPr>
              <w:tc>
                <w:tcPr>
                  <w:tcW w:w="360" w:type="dxa"/>
                  <w:hideMark/>
                </w:tcPr>
                <w:p w14:paraId="2FF7419A" w14:textId="77777777" w:rsidR="00D128FB" w:rsidRPr="00631F8B" w:rsidRDefault="00D128FB" w:rsidP="006E2051">
                  <w:r w:rsidRPr="00631F8B">
                    <w:t> </w:t>
                  </w:r>
                </w:p>
              </w:tc>
              <w:tc>
                <w:tcPr>
                  <w:tcW w:w="1500" w:type="dxa"/>
                  <w:hideMark/>
                </w:tcPr>
                <w:p w14:paraId="3B9C8A69" w14:textId="77777777" w:rsidR="00D128FB" w:rsidRPr="00631F8B" w:rsidRDefault="00D128FB" w:rsidP="006E2051">
                  <w:r w:rsidRPr="00631F8B">
                    <w:t>Stereotypes:</w:t>
                  </w:r>
                </w:p>
              </w:tc>
              <w:tc>
                <w:tcPr>
                  <w:tcW w:w="0" w:type="auto"/>
                  <w:hideMark/>
                </w:tcPr>
                <w:p w14:paraId="7F76B356" w14:textId="77777777" w:rsidR="00D128FB" w:rsidRPr="00631F8B" w:rsidRDefault="00D128FB" w:rsidP="006E2051">
                  <w:r w:rsidRPr="00631F8B">
                    <w:t>«featureType»</w:t>
                  </w:r>
                </w:p>
              </w:tc>
            </w:tr>
          </w:tbl>
          <w:p w14:paraId="0BD66884" w14:textId="77777777" w:rsidR="00D128FB" w:rsidRPr="00631F8B" w:rsidRDefault="00D128FB" w:rsidP="006E2051"/>
        </w:tc>
      </w:tr>
      <w:tr w:rsidR="00D128FB" w:rsidRPr="00074262" w14:paraId="373C8A2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D2BE8D" w14:textId="77777777" w:rsidR="00D128FB" w:rsidRPr="00631F8B" w:rsidRDefault="00D128FB" w:rsidP="006E2051">
            <w:r w:rsidRPr="00631F8B">
              <w:rPr>
                <w:b/>
                <w:bCs/>
              </w:rPr>
              <w:lastRenderedPageBreak/>
              <w:t>Constraint: GeenAttribuutPressure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70D7271" w14:textId="77777777" w:rsidTr="006E2051">
              <w:trPr>
                <w:tblHeader/>
                <w:tblCellSpacing w:w="0" w:type="dxa"/>
              </w:trPr>
              <w:tc>
                <w:tcPr>
                  <w:tcW w:w="360" w:type="dxa"/>
                  <w:hideMark/>
                </w:tcPr>
                <w:p w14:paraId="0DE5251B" w14:textId="77777777" w:rsidR="00D128FB" w:rsidRPr="00631F8B" w:rsidRDefault="00D128FB" w:rsidP="006E2051">
                  <w:r w:rsidRPr="00631F8B">
                    <w:t> </w:t>
                  </w:r>
                </w:p>
              </w:tc>
              <w:tc>
                <w:tcPr>
                  <w:tcW w:w="1500" w:type="dxa"/>
                  <w:hideMark/>
                </w:tcPr>
                <w:p w14:paraId="2ACD3648" w14:textId="77777777" w:rsidR="00D128FB" w:rsidRPr="00631F8B" w:rsidRDefault="00D128FB" w:rsidP="006E2051">
                  <w:r w:rsidRPr="00631F8B">
                    <w:t>Natuurlijke taal:</w:t>
                  </w:r>
                </w:p>
              </w:tc>
              <w:tc>
                <w:tcPr>
                  <w:tcW w:w="0" w:type="auto"/>
                  <w:hideMark/>
                </w:tcPr>
                <w:p w14:paraId="1DA827D9" w14:textId="77777777" w:rsidR="00D128FB" w:rsidRPr="00631F8B" w:rsidRDefault="00D128FB" w:rsidP="006E2051">
                  <w:r w:rsidRPr="00631F8B">
                    <w:t xml:space="preserve">geen attribuut pressure </w:t>
                  </w:r>
                </w:p>
              </w:tc>
            </w:tr>
            <w:tr w:rsidR="00D128FB" w:rsidRPr="00074262" w14:paraId="49811BBB" w14:textId="77777777" w:rsidTr="006E2051">
              <w:trPr>
                <w:tblHeader/>
                <w:tblCellSpacing w:w="0" w:type="dxa"/>
              </w:trPr>
              <w:tc>
                <w:tcPr>
                  <w:tcW w:w="360" w:type="dxa"/>
                  <w:hideMark/>
                </w:tcPr>
                <w:p w14:paraId="39EC453F" w14:textId="77777777" w:rsidR="00D128FB" w:rsidRPr="00631F8B" w:rsidRDefault="00D128FB" w:rsidP="006E2051">
                  <w:r w:rsidRPr="00631F8B">
                    <w:t> </w:t>
                  </w:r>
                </w:p>
              </w:tc>
              <w:tc>
                <w:tcPr>
                  <w:tcW w:w="1500" w:type="dxa"/>
                  <w:hideMark/>
                </w:tcPr>
                <w:p w14:paraId="382966D1" w14:textId="77777777" w:rsidR="00D128FB" w:rsidRPr="00631F8B" w:rsidRDefault="00D128FB" w:rsidP="006E2051">
                  <w:r w:rsidRPr="00631F8B">
                    <w:t>OCL:</w:t>
                  </w:r>
                </w:p>
              </w:tc>
              <w:tc>
                <w:tcPr>
                  <w:tcW w:w="0" w:type="auto"/>
                  <w:hideMark/>
                </w:tcPr>
                <w:p w14:paraId="275A2D1B" w14:textId="77777777" w:rsidR="00D128FB" w:rsidRPr="00631F8B" w:rsidRDefault="00D128FB" w:rsidP="006E2051">
                  <w:pPr>
                    <w:rPr>
                      <w:lang w:val="en-GB"/>
                    </w:rPr>
                  </w:pPr>
                  <w:commentRangeStart w:id="11"/>
                  <w:r w:rsidRPr="00631F8B">
                    <w:rPr>
                      <w:lang w:val="en-GB"/>
                    </w:rPr>
                    <w:t>Inv: self.pressure.OclIsKindOf(nilReason)</w:t>
                  </w:r>
                  <w:commentRangeEnd w:id="11"/>
                  <w:r w:rsidR="00074262">
                    <w:rPr>
                      <w:rStyle w:val="Verwijzingopmerking"/>
                    </w:rPr>
                    <w:commentReference w:id="11"/>
                  </w:r>
                </w:p>
              </w:tc>
            </w:tr>
          </w:tbl>
          <w:p w14:paraId="7911B43D" w14:textId="77777777" w:rsidR="00D128FB" w:rsidRPr="00631F8B" w:rsidRDefault="00D128FB" w:rsidP="006E2051">
            <w:pPr>
              <w:rPr>
                <w:lang w:val="en-GB"/>
              </w:rPr>
            </w:pPr>
          </w:p>
        </w:tc>
      </w:tr>
      <w:tr w:rsidR="00D128FB" w:rsidRPr="00631F8B" w14:paraId="2809065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8D266E" w14:textId="77777777"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0F79C3B" w14:textId="77777777" w:rsidTr="006E2051">
              <w:trPr>
                <w:tblHeader/>
                <w:tblCellSpacing w:w="0" w:type="dxa"/>
              </w:trPr>
              <w:tc>
                <w:tcPr>
                  <w:tcW w:w="360" w:type="dxa"/>
                  <w:hideMark/>
                </w:tcPr>
                <w:p w14:paraId="4A081424" w14:textId="77777777" w:rsidR="00D128FB" w:rsidRPr="00631F8B" w:rsidRDefault="00D128FB" w:rsidP="006E2051">
                  <w:r w:rsidRPr="00631F8B">
                    <w:t> </w:t>
                  </w:r>
                </w:p>
              </w:tc>
              <w:tc>
                <w:tcPr>
                  <w:tcW w:w="1500" w:type="dxa"/>
                  <w:hideMark/>
                </w:tcPr>
                <w:p w14:paraId="32F97C2D" w14:textId="77777777" w:rsidR="00D128FB" w:rsidRPr="00631F8B" w:rsidRDefault="00D128FB" w:rsidP="006E2051">
                  <w:r w:rsidRPr="00631F8B">
                    <w:t>OCL:</w:t>
                  </w:r>
                </w:p>
              </w:tc>
              <w:tc>
                <w:tcPr>
                  <w:tcW w:w="0" w:type="auto"/>
                  <w:hideMark/>
                </w:tcPr>
                <w:p w14:paraId="281D8EAF" w14:textId="77777777" w:rsidR="00D128FB" w:rsidRPr="00631F8B" w:rsidRDefault="00D128FB" w:rsidP="006E2051"/>
              </w:tc>
            </w:tr>
          </w:tbl>
          <w:p w14:paraId="06312FF2" w14:textId="77777777" w:rsidR="00D128FB" w:rsidRPr="00631F8B" w:rsidRDefault="00D128FB" w:rsidP="006E2051"/>
        </w:tc>
      </w:tr>
    </w:tbl>
    <w:p w14:paraId="7D4536FB" w14:textId="77777777" w:rsidR="00D128FB" w:rsidRPr="00631F8B" w:rsidRDefault="00D128FB" w:rsidP="00D128FB">
      <w:pPr>
        <w:pStyle w:val="Kop5"/>
        <w:rPr>
          <w:sz w:val="16"/>
          <w:szCs w:val="16"/>
        </w:rPr>
      </w:pPr>
      <w:r w:rsidRPr="00631F8B">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CCBA4AE"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5B334B" w14:textId="77777777" w:rsidR="00D128FB" w:rsidRPr="00631F8B" w:rsidRDefault="00D128FB" w:rsidP="006E2051">
            <w:pPr>
              <w:spacing w:line="225" w:lineRule="atLeast"/>
            </w:pPr>
            <w:r w:rsidRPr="00631F8B">
              <w:rPr>
                <w:b/>
                <w:bCs/>
              </w:rPr>
              <w:t>Mast</w:t>
            </w:r>
          </w:p>
        </w:tc>
      </w:tr>
      <w:tr w:rsidR="00D128FB" w:rsidRPr="00631F8B" w14:paraId="3378FA8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4382100" w14:textId="77777777" w:rsidTr="006E2051">
              <w:trPr>
                <w:tblHeader/>
                <w:tblCellSpacing w:w="0" w:type="dxa"/>
              </w:trPr>
              <w:tc>
                <w:tcPr>
                  <w:tcW w:w="360" w:type="dxa"/>
                  <w:hideMark/>
                </w:tcPr>
                <w:p w14:paraId="6B797848" w14:textId="77777777" w:rsidR="00D128FB" w:rsidRPr="00631F8B" w:rsidRDefault="00D128FB" w:rsidP="006E2051">
                  <w:r w:rsidRPr="00631F8B">
                    <w:t> </w:t>
                  </w:r>
                </w:p>
              </w:tc>
              <w:tc>
                <w:tcPr>
                  <w:tcW w:w="1500" w:type="dxa"/>
                  <w:hideMark/>
                </w:tcPr>
                <w:p w14:paraId="2E085087" w14:textId="77777777" w:rsidR="00D128FB" w:rsidRPr="00631F8B" w:rsidRDefault="00D128FB" w:rsidP="006E2051">
                  <w:r w:rsidRPr="00631F8B">
                    <w:t>Naam:</w:t>
                  </w:r>
                </w:p>
              </w:tc>
              <w:tc>
                <w:tcPr>
                  <w:tcW w:w="0" w:type="auto"/>
                  <w:hideMark/>
                </w:tcPr>
                <w:p w14:paraId="100613F4" w14:textId="77777777" w:rsidR="00D128FB" w:rsidRPr="00631F8B" w:rsidRDefault="00D128FB" w:rsidP="006E2051">
                  <w:r w:rsidRPr="00631F8B">
                    <w:t xml:space="preserve">Mast </w:t>
                  </w:r>
                </w:p>
              </w:tc>
            </w:tr>
            <w:tr w:rsidR="00D128FB" w:rsidRPr="00631F8B" w14:paraId="3F770160" w14:textId="77777777" w:rsidTr="006E2051">
              <w:trPr>
                <w:tblHeader/>
                <w:tblCellSpacing w:w="0" w:type="dxa"/>
              </w:trPr>
              <w:tc>
                <w:tcPr>
                  <w:tcW w:w="360" w:type="dxa"/>
                  <w:hideMark/>
                </w:tcPr>
                <w:p w14:paraId="0856E108" w14:textId="77777777" w:rsidR="00D128FB" w:rsidRPr="00631F8B" w:rsidRDefault="00D128FB" w:rsidP="006E2051">
                  <w:r w:rsidRPr="00631F8B">
                    <w:t> </w:t>
                  </w:r>
                </w:p>
              </w:tc>
              <w:tc>
                <w:tcPr>
                  <w:tcW w:w="1500" w:type="dxa"/>
                  <w:hideMark/>
                </w:tcPr>
                <w:p w14:paraId="0803B631" w14:textId="77777777" w:rsidR="00D128FB" w:rsidRPr="00631F8B" w:rsidRDefault="00D128FB" w:rsidP="006E2051">
                  <w:r w:rsidRPr="00631F8B">
                    <w:t>Definitie:</w:t>
                  </w:r>
                </w:p>
              </w:tc>
              <w:tc>
                <w:tcPr>
                  <w:tcW w:w="0" w:type="auto"/>
                  <w:hideMark/>
                </w:tcPr>
                <w:p w14:paraId="117137D1" w14:textId="77777777" w:rsidR="00D128FB" w:rsidRPr="00631F8B" w:rsidRDefault="00D128FB" w:rsidP="006E2051">
                  <w:r w:rsidRPr="00631F8B">
                    <w:t xml:space="preserve">Eenvoudig mast-object dat dienst kan doen als drager van nutsvoorzieningenobjecten van een of meer nutsvoorzieningnetten </w:t>
                  </w:r>
                </w:p>
              </w:tc>
            </w:tr>
            <w:tr w:rsidR="00D128FB" w:rsidRPr="00631F8B" w14:paraId="103003AA" w14:textId="77777777" w:rsidTr="006E2051">
              <w:trPr>
                <w:tblHeader/>
                <w:tblCellSpacing w:w="0" w:type="dxa"/>
              </w:trPr>
              <w:tc>
                <w:tcPr>
                  <w:tcW w:w="360" w:type="dxa"/>
                  <w:hideMark/>
                </w:tcPr>
                <w:p w14:paraId="537C9F68" w14:textId="77777777" w:rsidR="00D128FB" w:rsidRPr="00631F8B" w:rsidRDefault="00D128FB" w:rsidP="006E2051">
                  <w:r w:rsidRPr="00631F8B">
                    <w:t> </w:t>
                  </w:r>
                </w:p>
              </w:tc>
              <w:tc>
                <w:tcPr>
                  <w:tcW w:w="1500" w:type="dxa"/>
                  <w:hideMark/>
                </w:tcPr>
                <w:p w14:paraId="6EFC4952" w14:textId="77777777" w:rsidR="00D128FB" w:rsidRPr="00631F8B" w:rsidRDefault="00D128FB" w:rsidP="006E2051">
                  <w:r w:rsidRPr="00631F8B">
                    <w:t>Herkomst:</w:t>
                  </w:r>
                </w:p>
              </w:tc>
              <w:tc>
                <w:tcPr>
                  <w:tcW w:w="0" w:type="auto"/>
                  <w:hideMark/>
                </w:tcPr>
                <w:p w14:paraId="5F95C83F" w14:textId="77777777" w:rsidR="00D128FB" w:rsidRPr="00631F8B" w:rsidRDefault="00D128FB" w:rsidP="006E2051">
                  <w:r w:rsidRPr="00631F8B">
                    <w:t>Inspire</w:t>
                  </w:r>
                </w:p>
              </w:tc>
            </w:tr>
            <w:tr w:rsidR="00D128FB" w:rsidRPr="00631F8B" w14:paraId="20606FF2" w14:textId="77777777" w:rsidTr="006E2051">
              <w:trPr>
                <w:tblHeader/>
                <w:tblCellSpacing w:w="0" w:type="dxa"/>
              </w:trPr>
              <w:tc>
                <w:tcPr>
                  <w:tcW w:w="360" w:type="dxa"/>
                  <w:hideMark/>
                </w:tcPr>
                <w:p w14:paraId="1D093E04" w14:textId="77777777" w:rsidR="00D128FB" w:rsidRPr="00631F8B" w:rsidRDefault="00D128FB" w:rsidP="006E2051">
                  <w:r w:rsidRPr="00631F8B">
                    <w:t> </w:t>
                  </w:r>
                </w:p>
              </w:tc>
              <w:tc>
                <w:tcPr>
                  <w:tcW w:w="1500" w:type="dxa"/>
                  <w:hideMark/>
                </w:tcPr>
                <w:p w14:paraId="069CEE35" w14:textId="77777777" w:rsidR="00D128FB" w:rsidRPr="00631F8B" w:rsidRDefault="00D128FB" w:rsidP="006E2051">
                  <w:r w:rsidRPr="00631F8B">
                    <w:t>Subtype van:</w:t>
                  </w:r>
                </w:p>
              </w:tc>
              <w:tc>
                <w:tcPr>
                  <w:tcW w:w="0" w:type="auto"/>
                  <w:hideMark/>
                </w:tcPr>
                <w:p w14:paraId="4D6B170F" w14:textId="77777777" w:rsidR="00D128FB" w:rsidRPr="00631F8B" w:rsidRDefault="00D128FB" w:rsidP="006E2051">
                  <w:r w:rsidRPr="00631F8B">
                    <w:t>ContainerLeidingelement, Pole</w:t>
                  </w:r>
                </w:p>
              </w:tc>
            </w:tr>
            <w:tr w:rsidR="00D128FB" w:rsidRPr="00631F8B" w14:paraId="7BAC39B5" w14:textId="77777777" w:rsidTr="006E2051">
              <w:trPr>
                <w:tblHeader/>
                <w:tblCellSpacing w:w="0" w:type="dxa"/>
              </w:trPr>
              <w:tc>
                <w:tcPr>
                  <w:tcW w:w="360" w:type="dxa"/>
                  <w:hideMark/>
                </w:tcPr>
                <w:p w14:paraId="2EB3540F" w14:textId="77777777" w:rsidR="00D128FB" w:rsidRPr="00631F8B" w:rsidRDefault="00D128FB" w:rsidP="006E2051">
                  <w:r w:rsidRPr="00631F8B">
                    <w:t> </w:t>
                  </w:r>
                </w:p>
              </w:tc>
              <w:tc>
                <w:tcPr>
                  <w:tcW w:w="1500" w:type="dxa"/>
                  <w:hideMark/>
                </w:tcPr>
                <w:p w14:paraId="30AC7F51" w14:textId="77777777" w:rsidR="00D128FB" w:rsidRPr="00631F8B" w:rsidRDefault="00D128FB" w:rsidP="006E2051">
                  <w:r w:rsidRPr="00631F8B">
                    <w:t>Stereotypes:</w:t>
                  </w:r>
                </w:p>
              </w:tc>
              <w:tc>
                <w:tcPr>
                  <w:tcW w:w="0" w:type="auto"/>
                  <w:hideMark/>
                </w:tcPr>
                <w:p w14:paraId="649D2548" w14:textId="77777777" w:rsidR="00D128FB" w:rsidRPr="00631F8B" w:rsidRDefault="00D128FB" w:rsidP="006E2051">
                  <w:r w:rsidRPr="00631F8B">
                    <w:t>«featureType»</w:t>
                  </w:r>
                </w:p>
              </w:tc>
            </w:tr>
          </w:tbl>
          <w:p w14:paraId="192ECCF1" w14:textId="77777777" w:rsidR="00D128FB" w:rsidRPr="00631F8B" w:rsidRDefault="00D128FB" w:rsidP="006E2051"/>
        </w:tc>
      </w:tr>
      <w:tr w:rsidR="00D128FB" w:rsidRPr="00631F8B" w14:paraId="4D865E2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2F5FF0" w14:textId="77777777"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C0993A6" w14:textId="77777777" w:rsidTr="006E2051">
              <w:trPr>
                <w:tblHeader/>
                <w:tblCellSpacing w:w="0" w:type="dxa"/>
              </w:trPr>
              <w:tc>
                <w:tcPr>
                  <w:tcW w:w="360" w:type="dxa"/>
                  <w:hideMark/>
                </w:tcPr>
                <w:p w14:paraId="0B8046B1" w14:textId="77777777" w:rsidR="00D128FB" w:rsidRPr="00631F8B" w:rsidRDefault="00D128FB" w:rsidP="006E2051">
                  <w:r w:rsidRPr="00631F8B">
                    <w:t> </w:t>
                  </w:r>
                </w:p>
              </w:tc>
              <w:tc>
                <w:tcPr>
                  <w:tcW w:w="1500" w:type="dxa"/>
                  <w:hideMark/>
                </w:tcPr>
                <w:p w14:paraId="5324B93C" w14:textId="77777777" w:rsidR="00D128FB" w:rsidRPr="00631F8B" w:rsidRDefault="00D128FB" w:rsidP="006E2051">
                  <w:r w:rsidRPr="00631F8B">
                    <w:t>OCL:</w:t>
                  </w:r>
                </w:p>
              </w:tc>
              <w:tc>
                <w:tcPr>
                  <w:tcW w:w="0" w:type="auto"/>
                  <w:hideMark/>
                </w:tcPr>
                <w:p w14:paraId="42E310D5" w14:textId="77777777" w:rsidR="00D128FB" w:rsidRPr="00631F8B" w:rsidRDefault="00D128FB" w:rsidP="006E2051"/>
              </w:tc>
            </w:tr>
          </w:tbl>
          <w:p w14:paraId="3671F9BB" w14:textId="77777777" w:rsidR="00D128FB" w:rsidRPr="00631F8B" w:rsidRDefault="00D128FB" w:rsidP="006E2051"/>
        </w:tc>
      </w:tr>
    </w:tbl>
    <w:p w14:paraId="36D65170" w14:textId="77777777" w:rsidR="00D128FB" w:rsidRPr="00631F8B" w:rsidRDefault="00D128FB" w:rsidP="00D128FB">
      <w:pPr>
        <w:pStyle w:val="Kop5"/>
        <w:rPr>
          <w:sz w:val="16"/>
          <w:szCs w:val="16"/>
        </w:rPr>
      </w:pPr>
      <w:r w:rsidRPr="00631F8B">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F7CBCD1"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FEFEAB" w14:textId="77777777" w:rsidR="00D128FB" w:rsidRPr="00631F8B" w:rsidRDefault="00D128FB" w:rsidP="006E2051">
            <w:pPr>
              <w:spacing w:line="225" w:lineRule="atLeast"/>
            </w:pPr>
            <w:r w:rsidRPr="00631F8B">
              <w:rPr>
                <w:b/>
                <w:bCs/>
              </w:rPr>
              <w:t>OlieGasChemicalienPijpleiding</w:t>
            </w:r>
          </w:p>
        </w:tc>
      </w:tr>
      <w:tr w:rsidR="00D128FB" w:rsidRPr="00631F8B" w14:paraId="3B44F44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9C5AB09" w14:textId="77777777" w:rsidTr="006E2051">
              <w:trPr>
                <w:tblHeader/>
                <w:tblCellSpacing w:w="0" w:type="dxa"/>
              </w:trPr>
              <w:tc>
                <w:tcPr>
                  <w:tcW w:w="360" w:type="dxa"/>
                  <w:hideMark/>
                </w:tcPr>
                <w:p w14:paraId="3F645779" w14:textId="77777777" w:rsidR="00D128FB" w:rsidRPr="00631F8B" w:rsidRDefault="00D128FB" w:rsidP="006E2051">
                  <w:r w:rsidRPr="00631F8B">
                    <w:t> </w:t>
                  </w:r>
                </w:p>
              </w:tc>
              <w:tc>
                <w:tcPr>
                  <w:tcW w:w="1500" w:type="dxa"/>
                  <w:hideMark/>
                </w:tcPr>
                <w:p w14:paraId="077C839E" w14:textId="77777777" w:rsidR="00D128FB" w:rsidRPr="00631F8B" w:rsidRDefault="00D128FB" w:rsidP="006E2051">
                  <w:r w:rsidRPr="00631F8B">
                    <w:t>Naam:</w:t>
                  </w:r>
                </w:p>
              </w:tc>
              <w:tc>
                <w:tcPr>
                  <w:tcW w:w="0" w:type="auto"/>
                  <w:hideMark/>
                </w:tcPr>
                <w:p w14:paraId="4ED202E3" w14:textId="77777777" w:rsidR="00D128FB" w:rsidRPr="00631F8B" w:rsidRDefault="00D128FB" w:rsidP="006E2051">
                  <w:r w:rsidRPr="00631F8B">
                    <w:t xml:space="preserve">OlieGasChemicalienPijpleiding </w:t>
                  </w:r>
                </w:p>
              </w:tc>
            </w:tr>
            <w:tr w:rsidR="00D128FB" w:rsidRPr="00631F8B" w14:paraId="74BF5AA0" w14:textId="77777777" w:rsidTr="006E2051">
              <w:trPr>
                <w:tblHeader/>
                <w:tblCellSpacing w:w="0" w:type="dxa"/>
              </w:trPr>
              <w:tc>
                <w:tcPr>
                  <w:tcW w:w="360" w:type="dxa"/>
                  <w:hideMark/>
                </w:tcPr>
                <w:p w14:paraId="5F3F59AD" w14:textId="77777777" w:rsidR="00D128FB" w:rsidRPr="00631F8B" w:rsidRDefault="00D128FB" w:rsidP="006E2051">
                  <w:r w:rsidRPr="00631F8B">
                    <w:t> </w:t>
                  </w:r>
                </w:p>
              </w:tc>
              <w:tc>
                <w:tcPr>
                  <w:tcW w:w="1500" w:type="dxa"/>
                  <w:hideMark/>
                </w:tcPr>
                <w:p w14:paraId="1C6020C9" w14:textId="77777777" w:rsidR="00D128FB" w:rsidRPr="00631F8B" w:rsidRDefault="00D128FB" w:rsidP="006E2051">
                  <w:r w:rsidRPr="00631F8B">
                    <w:t>Definitie:</w:t>
                  </w:r>
                </w:p>
              </w:tc>
              <w:tc>
                <w:tcPr>
                  <w:tcW w:w="0" w:type="auto"/>
                  <w:hideMark/>
                </w:tcPr>
                <w:p w14:paraId="2ED677D1" w14:textId="77777777" w:rsidR="00D128FB" w:rsidRPr="00631F8B" w:rsidRDefault="00D128FB" w:rsidP="006E2051">
                  <w:r w:rsidRPr="00631F8B">
                    <w:t xml:space="preserve">Een pijpleiding voor het overbrengen van olie, gas of chemicaliën van de ene locatie naar een andere. </w:t>
                  </w:r>
                </w:p>
              </w:tc>
            </w:tr>
            <w:tr w:rsidR="00D128FB" w:rsidRPr="00631F8B" w14:paraId="5BAAA6CE" w14:textId="77777777" w:rsidTr="006E2051">
              <w:trPr>
                <w:tblHeader/>
                <w:tblCellSpacing w:w="0" w:type="dxa"/>
              </w:trPr>
              <w:tc>
                <w:tcPr>
                  <w:tcW w:w="360" w:type="dxa"/>
                  <w:hideMark/>
                </w:tcPr>
                <w:p w14:paraId="6C0493D3" w14:textId="77777777" w:rsidR="00D128FB" w:rsidRPr="00631F8B" w:rsidRDefault="00D128FB" w:rsidP="006E2051">
                  <w:r w:rsidRPr="00631F8B">
                    <w:t> </w:t>
                  </w:r>
                </w:p>
              </w:tc>
              <w:tc>
                <w:tcPr>
                  <w:tcW w:w="1500" w:type="dxa"/>
                  <w:hideMark/>
                </w:tcPr>
                <w:p w14:paraId="06A7EE7B" w14:textId="77777777" w:rsidR="00D128FB" w:rsidRPr="00631F8B" w:rsidRDefault="00D128FB" w:rsidP="006E2051">
                  <w:r w:rsidRPr="00631F8B">
                    <w:t>Herkomst:</w:t>
                  </w:r>
                </w:p>
              </w:tc>
              <w:tc>
                <w:tcPr>
                  <w:tcW w:w="0" w:type="auto"/>
                  <w:hideMark/>
                </w:tcPr>
                <w:p w14:paraId="73749CA7" w14:textId="77777777" w:rsidR="00D128FB" w:rsidRPr="00631F8B" w:rsidRDefault="00D128FB" w:rsidP="006E2051">
                  <w:r w:rsidRPr="00631F8B">
                    <w:t>Inspire</w:t>
                  </w:r>
                </w:p>
              </w:tc>
            </w:tr>
            <w:tr w:rsidR="00D128FB" w:rsidRPr="00631F8B" w14:paraId="33793DC1" w14:textId="77777777" w:rsidTr="006E2051">
              <w:trPr>
                <w:tblHeader/>
                <w:tblCellSpacing w:w="0" w:type="dxa"/>
              </w:trPr>
              <w:tc>
                <w:tcPr>
                  <w:tcW w:w="360" w:type="dxa"/>
                  <w:hideMark/>
                </w:tcPr>
                <w:p w14:paraId="3CCE1BA8" w14:textId="77777777" w:rsidR="00D128FB" w:rsidRPr="00631F8B" w:rsidRDefault="00D128FB" w:rsidP="006E2051">
                  <w:r w:rsidRPr="00631F8B">
                    <w:t> </w:t>
                  </w:r>
                </w:p>
              </w:tc>
              <w:tc>
                <w:tcPr>
                  <w:tcW w:w="1500" w:type="dxa"/>
                  <w:hideMark/>
                </w:tcPr>
                <w:p w14:paraId="4A07C84F" w14:textId="77777777" w:rsidR="00D128FB" w:rsidRPr="00631F8B" w:rsidRDefault="00D128FB" w:rsidP="006E2051">
                  <w:r w:rsidRPr="00631F8B">
                    <w:t>Subtype van:</w:t>
                  </w:r>
                </w:p>
              </w:tc>
              <w:tc>
                <w:tcPr>
                  <w:tcW w:w="0" w:type="auto"/>
                  <w:hideMark/>
                </w:tcPr>
                <w:p w14:paraId="279C5518" w14:textId="77777777" w:rsidR="00D128FB" w:rsidRPr="00631F8B" w:rsidRDefault="00D128FB" w:rsidP="006E2051">
                  <w:r w:rsidRPr="00631F8B">
                    <w:t>OilGasChemicalsPipe, KabelOfLeiding, BuisSpecifiek</w:t>
                  </w:r>
                </w:p>
              </w:tc>
            </w:tr>
            <w:tr w:rsidR="00D128FB" w:rsidRPr="00631F8B" w14:paraId="0F8B3F12" w14:textId="77777777" w:rsidTr="006E2051">
              <w:trPr>
                <w:tblHeader/>
                <w:tblCellSpacing w:w="0" w:type="dxa"/>
              </w:trPr>
              <w:tc>
                <w:tcPr>
                  <w:tcW w:w="360" w:type="dxa"/>
                  <w:hideMark/>
                </w:tcPr>
                <w:p w14:paraId="4D42EC41" w14:textId="77777777" w:rsidR="00D128FB" w:rsidRPr="00631F8B" w:rsidRDefault="00D128FB" w:rsidP="006E2051">
                  <w:r w:rsidRPr="00631F8B">
                    <w:t> </w:t>
                  </w:r>
                </w:p>
              </w:tc>
              <w:tc>
                <w:tcPr>
                  <w:tcW w:w="1500" w:type="dxa"/>
                  <w:hideMark/>
                </w:tcPr>
                <w:p w14:paraId="1B6E5CF9" w14:textId="77777777" w:rsidR="00D128FB" w:rsidRPr="00631F8B" w:rsidRDefault="00D128FB" w:rsidP="006E2051">
                  <w:r w:rsidRPr="00631F8B">
                    <w:t>Stereotypes:</w:t>
                  </w:r>
                </w:p>
              </w:tc>
              <w:tc>
                <w:tcPr>
                  <w:tcW w:w="0" w:type="auto"/>
                  <w:hideMark/>
                </w:tcPr>
                <w:p w14:paraId="73F16A63" w14:textId="77777777" w:rsidR="00D128FB" w:rsidRPr="00631F8B" w:rsidRDefault="00D128FB" w:rsidP="006E2051">
                  <w:r w:rsidRPr="00631F8B">
                    <w:t>«featureType»</w:t>
                  </w:r>
                </w:p>
              </w:tc>
            </w:tr>
          </w:tbl>
          <w:p w14:paraId="6BFF469D" w14:textId="77777777" w:rsidR="00D128FB" w:rsidRPr="00631F8B" w:rsidRDefault="00D128FB" w:rsidP="006E2051"/>
        </w:tc>
      </w:tr>
      <w:tr w:rsidR="00D128FB" w:rsidRPr="00631F8B" w14:paraId="0826B6A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5B98A9" w14:textId="77777777"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CD2136E" w14:textId="77777777" w:rsidTr="006E2051">
              <w:trPr>
                <w:tblHeader/>
                <w:tblCellSpacing w:w="0" w:type="dxa"/>
              </w:trPr>
              <w:tc>
                <w:tcPr>
                  <w:tcW w:w="360" w:type="dxa"/>
                  <w:hideMark/>
                </w:tcPr>
                <w:p w14:paraId="57FC81EE" w14:textId="77777777" w:rsidR="00D128FB" w:rsidRPr="00631F8B" w:rsidRDefault="00D128FB" w:rsidP="006E2051">
                  <w:r w:rsidRPr="00631F8B">
                    <w:t> </w:t>
                  </w:r>
                </w:p>
              </w:tc>
              <w:tc>
                <w:tcPr>
                  <w:tcW w:w="1500" w:type="dxa"/>
                  <w:hideMark/>
                </w:tcPr>
                <w:p w14:paraId="0D116EF1" w14:textId="77777777" w:rsidR="00D128FB" w:rsidRPr="00631F8B" w:rsidRDefault="00D128FB" w:rsidP="006E2051">
                  <w:r w:rsidRPr="00631F8B">
                    <w:t>OCL:</w:t>
                  </w:r>
                </w:p>
              </w:tc>
              <w:tc>
                <w:tcPr>
                  <w:tcW w:w="0" w:type="auto"/>
                  <w:hideMark/>
                </w:tcPr>
                <w:p w14:paraId="70D9C11B" w14:textId="77777777" w:rsidR="00D128FB" w:rsidRPr="00631F8B" w:rsidRDefault="00D128FB" w:rsidP="006E2051"/>
              </w:tc>
            </w:tr>
          </w:tbl>
          <w:p w14:paraId="52404F15" w14:textId="77777777" w:rsidR="00D128FB" w:rsidRPr="00631F8B" w:rsidRDefault="00D128FB" w:rsidP="006E2051"/>
        </w:tc>
      </w:tr>
    </w:tbl>
    <w:p w14:paraId="503A7006" w14:textId="77777777" w:rsidR="00D128FB" w:rsidRPr="00631F8B" w:rsidRDefault="00D128FB" w:rsidP="00D128FB">
      <w:pPr>
        <w:pStyle w:val="Kop5"/>
        <w:rPr>
          <w:sz w:val="16"/>
          <w:szCs w:val="16"/>
        </w:rPr>
      </w:pPr>
      <w:r w:rsidRPr="00631F8B">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BF6034D"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CE86EF8" w14:textId="77777777" w:rsidR="00D128FB" w:rsidRPr="00631F8B" w:rsidRDefault="00D128FB" w:rsidP="006E2051">
            <w:pPr>
              <w:spacing w:line="225" w:lineRule="atLeast"/>
            </w:pPr>
            <w:r w:rsidRPr="00631F8B">
              <w:rPr>
                <w:b/>
                <w:bCs/>
              </w:rPr>
              <w:t>Rioolleiding</w:t>
            </w:r>
          </w:p>
        </w:tc>
      </w:tr>
      <w:tr w:rsidR="00D128FB" w:rsidRPr="00631F8B" w14:paraId="6564668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59DAD04" w14:textId="77777777" w:rsidTr="006E2051">
              <w:trPr>
                <w:tblHeader/>
                <w:tblCellSpacing w:w="0" w:type="dxa"/>
              </w:trPr>
              <w:tc>
                <w:tcPr>
                  <w:tcW w:w="360" w:type="dxa"/>
                  <w:hideMark/>
                </w:tcPr>
                <w:p w14:paraId="17E96755" w14:textId="77777777" w:rsidR="00D128FB" w:rsidRPr="00631F8B" w:rsidRDefault="00D128FB" w:rsidP="006E2051">
                  <w:r w:rsidRPr="00631F8B">
                    <w:t> </w:t>
                  </w:r>
                </w:p>
              </w:tc>
              <w:tc>
                <w:tcPr>
                  <w:tcW w:w="1500" w:type="dxa"/>
                  <w:hideMark/>
                </w:tcPr>
                <w:p w14:paraId="702DF0DB" w14:textId="77777777" w:rsidR="00D128FB" w:rsidRPr="00631F8B" w:rsidRDefault="00D128FB" w:rsidP="006E2051">
                  <w:r w:rsidRPr="00631F8B">
                    <w:t>Naam:</w:t>
                  </w:r>
                </w:p>
              </w:tc>
              <w:tc>
                <w:tcPr>
                  <w:tcW w:w="0" w:type="auto"/>
                  <w:hideMark/>
                </w:tcPr>
                <w:p w14:paraId="2D7DFE9E" w14:textId="77777777" w:rsidR="00D128FB" w:rsidRPr="00631F8B" w:rsidRDefault="00D128FB" w:rsidP="006E2051">
                  <w:r w:rsidRPr="00631F8B">
                    <w:t xml:space="preserve">Rioolleiding </w:t>
                  </w:r>
                </w:p>
              </w:tc>
            </w:tr>
            <w:tr w:rsidR="00D128FB" w:rsidRPr="00631F8B" w14:paraId="5FB2A7D4" w14:textId="77777777" w:rsidTr="006E2051">
              <w:trPr>
                <w:tblHeader/>
                <w:tblCellSpacing w:w="0" w:type="dxa"/>
              </w:trPr>
              <w:tc>
                <w:tcPr>
                  <w:tcW w:w="360" w:type="dxa"/>
                  <w:hideMark/>
                </w:tcPr>
                <w:p w14:paraId="1D036672" w14:textId="77777777" w:rsidR="00D128FB" w:rsidRPr="00631F8B" w:rsidRDefault="00D128FB" w:rsidP="006E2051">
                  <w:r w:rsidRPr="00631F8B">
                    <w:t> </w:t>
                  </w:r>
                </w:p>
              </w:tc>
              <w:tc>
                <w:tcPr>
                  <w:tcW w:w="1500" w:type="dxa"/>
                  <w:hideMark/>
                </w:tcPr>
                <w:p w14:paraId="267DDDC9" w14:textId="77777777" w:rsidR="00D128FB" w:rsidRPr="00631F8B" w:rsidRDefault="00D128FB" w:rsidP="006E2051">
                  <w:r w:rsidRPr="00631F8B">
                    <w:t>Definitie:</w:t>
                  </w:r>
                </w:p>
              </w:tc>
              <w:tc>
                <w:tcPr>
                  <w:tcW w:w="0" w:type="auto"/>
                  <w:hideMark/>
                </w:tcPr>
                <w:p w14:paraId="45B22E9A" w14:textId="77777777" w:rsidR="00D128FB" w:rsidRPr="00631F8B" w:rsidRDefault="00D128FB" w:rsidP="006E2051">
                  <w:r w:rsidRPr="00631F8B">
                    <w:t xml:space="preserve">Een rioleringsleiding voor het overbrengen van afvalwater (rioolwater en hemelwater) van de ene locatie naar een andere. </w:t>
                  </w:r>
                </w:p>
              </w:tc>
            </w:tr>
            <w:tr w:rsidR="00D128FB" w:rsidRPr="00631F8B" w14:paraId="3C9F52B9" w14:textId="77777777" w:rsidTr="006E2051">
              <w:trPr>
                <w:tblHeader/>
                <w:tblCellSpacing w:w="0" w:type="dxa"/>
              </w:trPr>
              <w:tc>
                <w:tcPr>
                  <w:tcW w:w="360" w:type="dxa"/>
                  <w:hideMark/>
                </w:tcPr>
                <w:p w14:paraId="63DD60B5" w14:textId="77777777" w:rsidR="00D128FB" w:rsidRPr="00631F8B" w:rsidRDefault="00D128FB" w:rsidP="006E2051">
                  <w:r w:rsidRPr="00631F8B">
                    <w:t> </w:t>
                  </w:r>
                </w:p>
              </w:tc>
              <w:tc>
                <w:tcPr>
                  <w:tcW w:w="1500" w:type="dxa"/>
                  <w:hideMark/>
                </w:tcPr>
                <w:p w14:paraId="3ED3E0C9" w14:textId="77777777" w:rsidR="00D128FB" w:rsidRPr="00631F8B" w:rsidRDefault="00D128FB" w:rsidP="006E2051">
                  <w:r w:rsidRPr="00631F8B">
                    <w:t>Herkomst:</w:t>
                  </w:r>
                </w:p>
              </w:tc>
              <w:tc>
                <w:tcPr>
                  <w:tcW w:w="0" w:type="auto"/>
                  <w:hideMark/>
                </w:tcPr>
                <w:p w14:paraId="61636179" w14:textId="77777777" w:rsidR="00D128FB" w:rsidRPr="00631F8B" w:rsidRDefault="00D128FB" w:rsidP="006E2051">
                  <w:r w:rsidRPr="00631F8B">
                    <w:t>Inspire (aangepast)</w:t>
                  </w:r>
                </w:p>
              </w:tc>
            </w:tr>
            <w:tr w:rsidR="00D128FB" w:rsidRPr="00631F8B" w14:paraId="430ED6EB" w14:textId="77777777" w:rsidTr="006E2051">
              <w:trPr>
                <w:tblHeader/>
                <w:tblCellSpacing w:w="0" w:type="dxa"/>
              </w:trPr>
              <w:tc>
                <w:tcPr>
                  <w:tcW w:w="360" w:type="dxa"/>
                  <w:hideMark/>
                </w:tcPr>
                <w:p w14:paraId="47354F09" w14:textId="77777777" w:rsidR="00D128FB" w:rsidRPr="00631F8B" w:rsidRDefault="00D128FB" w:rsidP="006E2051">
                  <w:r w:rsidRPr="00631F8B">
                    <w:t> </w:t>
                  </w:r>
                </w:p>
              </w:tc>
              <w:tc>
                <w:tcPr>
                  <w:tcW w:w="1500" w:type="dxa"/>
                  <w:hideMark/>
                </w:tcPr>
                <w:p w14:paraId="6325DF37" w14:textId="77777777" w:rsidR="00D128FB" w:rsidRPr="00631F8B" w:rsidRDefault="00D128FB" w:rsidP="006E2051">
                  <w:r w:rsidRPr="00631F8B">
                    <w:t>Subtype van:</w:t>
                  </w:r>
                </w:p>
              </w:tc>
              <w:tc>
                <w:tcPr>
                  <w:tcW w:w="0" w:type="auto"/>
                  <w:hideMark/>
                </w:tcPr>
                <w:p w14:paraId="3EF11DBE" w14:textId="77777777" w:rsidR="00D128FB" w:rsidRPr="00631F8B" w:rsidRDefault="00D128FB" w:rsidP="006E2051">
                  <w:r w:rsidRPr="00631F8B">
                    <w:t>StedelijkWaterSpecifiek, KabelOfLeiding, SewerPipe, BuisSpecifiek</w:t>
                  </w:r>
                </w:p>
              </w:tc>
            </w:tr>
            <w:tr w:rsidR="00D128FB" w:rsidRPr="00631F8B" w14:paraId="469432C5" w14:textId="77777777" w:rsidTr="006E2051">
              <w:trPr>
                <w:tblHeader/>
                <w:tblCellSpacing w:w="0" w:type="dxa"/>
              </w:trPr>
              <w:tc>
                <w:tcPr>
                  <w:tcW w:w="360" w:type="dxa"/>
                  <w:hideMark/>
                </w:tcPr>
                <w:p w14:paraId="2B57C77E" w14:textId="77777777" w:rsidR="00D128FB" w:rsidRPr="00631F8B" w:rsidRDefault="00D128FB" w:rsidP="006E2051">
                  <w:r w:rsidRPr="00631F8B">
                    <w:t> </w:t>
                  </w:r>
                </w:p>
              </w:tc>
              <w:tc>
                <w:tcPr>
                  <w:tcW w:w="1500" w:type="dxa"/>
                  <w:hideMark/>
                </w:tcPr>
                <w:p w14:paraId="618D099C" w14:textId="77777777" w:rsidR="00D128FB" w:rsidRPr="00631F8B" w:rsidRDefault="00D128FB" w:rsidP="006E2051">
                  <w:r w:rsidRPr="00631F8B">
                    <w:t>Stereotypes:</w:t>
                  </w:r>
                </w:p>
              </w:tc>
              <w:tc>
                <w:tcPr>
                  <w:tcW w:w="0" w:type="auto"/>
                  <w:hideMark/>
                </w:tcPr>
                <w:p w14:paraId="7AB68188" w14:textId="77777777" w:rsidR="00D128FB" w:rsidRPr="00631F8B" w:rsidRDefault="00D128FB" w:rsidP="006E2051">
                  <w:r w:rsidRPr="00631F8B">
                    <w:t>«featureType»</w:t>
                  </w:r>
                </w:p>
              </w:tc>
            </w:tr>
          </w:tbl>
          <w:p w14:paraId="3E6C8CDA" w14:textId="77777777" w:rsidR="00D128FB" w:rsidRPr="00631F8B" w:rsidRDefault="00D128FB" w:rsidP="006E2051"/>
        </w:tc>
      </w:tr>
      <w:tr w:rsidR="00D128FB" w:rsidRPr="00631F8B" w14:paraId="0216398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BD3E80" w14:textId="77777777"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4D37A82" w14:textId="77777777" w:rsidTr="006E2051">
              <w:trPr>
                <w:tblHeader/>
                <w:tblCellSpacing w:w="0" w:type="dxa"/>
              </w:trPr>
              <w:tc>
                <w:tcPr>
                  <w:tcW w:w="360" w:type="dxa"/>
                  <w:hideMark/>
                </w:tcPr>
                <w:p w14:paraId="121393F6" w14:textId="77777777" w:rsidR="00D128FB" w:rsidRPr="00631F8B" w:rsidRDefault="00D128FB" w:rsidP="006E2051">
                  <w:r w:rsidRPr="00631F8B">
                    <w:t> </w:t>
                  </w:r>
                </w:p>
              </w:tc>
              <w:tc>
                <w:tcPr>
                  <w:tcW w:w="1500" w:type="dxa"/>
                  <w:hideMark/>
                </w:tcPr>
                <w:p w14:paraId="14200795" w14:textId="77777777" w:rsidR="00D128FB" w:rsidRPr="00631F8B" w:rsidRDefault="00D128FB" w:rsidP="006E2051">
                  <w:r w:rsidRPr="00631F8B">
                    <w:t>OCL:</w:t>
                  </w:r>
                </w:p>
              </w:tc>
              <w:tc>
                <w:tcPr>
                  <w:tcW w:w="0" w:type="auto"/>
                  <w:hideMark/>
                </w:tcPr>
                <w:p w14:paraId="2BCF8FFC" w14:textId="77777777" w:rsidR="00D128FB" w:rsidRPr="00631F8B" w:rsidRDefault="00D128FB" w:rsidP="006E2051"/>
              </w:tc>
            </w:tr>
          </w:tbl>
          <w:p w14:paraId="500F9D66" w14:textId="77777777" w:rsidR="00D128FB" w:rsidRPr="00631F8B" w:rsidRDefault="00D128FB" w:rsidP="006E2051"/>
        </w:tc>
      </w:tr>
    </w:tbl>
    <w:p w14:paraId="29A9EA54" w14:textId="77777777" w:rsidR="00D128FB" w:rsidRPr="00631F8B" w:rsidRDefault="00D128FB" w:rsidP="00D128FB">
      <w:pPr>
        <w:pStyle w:val="Kop5"/>
        <w:rPr>
          <w:sz w:val="16"/>
          <w:szCs w:val="16"/>
        </w:rPr>
      </w:pPr>
      <w:r w:rsidRPr="00631F8B">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74E71AFA"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8F5CC6" w14:textId="77777777" w:rsidR="00D128FB" w:rsidRPr="00631F8B" w:rsidRDefault="00D128FB" w:rsidP="006E2051">
            <w:pPr>
              <w:spacing w:line="225" w:lineRule="atLeast"/>
            </w:pPr>
            <w:r w:rsidRPr="00631F8B">
              <w:rPr>
                <w:b/>
                <w:bCs/>
              </w:rPr>
              <w:t xml:space="preserve">StedelijkWaterSpecifiek (abstract) </w:t>
            </w:r>
          </w:p>
        </w:tc>
      </w:tr>
      <w:tr w:rsidR="00D128FB" w:rsidRPr="00631F8B" w14:paraId="42465D3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E676292" w14:textId="77777777" w:rsidTr="006E2051">
              <w:trPr>
                <w:tblHeader/>
                <w:tblCellSpacing w:w="0" w:type="dxa"/>
              </w:trPr>
              <w:tc>
                <w:tcPr>
                  <w:tcW w:w="360" w:type="dxa"/>
                  <w:hideMark/>
                </w:tcPr>
                <w:p w14:paraId="6102DD2F" w14:textId="77777777" w:rsidR="00D128FB" w:rsidRPr="00631F8B" w:rsidRDefault="00D128FB" w:rsidP="006E2051">
                  <w:r w:rsidRPr="00631F8B">
                    <w:t> </w:t>
                  </w:r>
                </w:p>
              </w:tc>
              <w:tc>
                <w:tcPr>
                  <w:tcW w:w="1500" w:type="dxa"/>
                  <w:hideMark/>
                </w:tcPr>
                <w:p w14:paraId="45EC315C" w14:textId="77777777" w:rsidR="00D128FB" w:rsidRPr="00631F8B" w:rsidRDefault="00D128FB" w:rsidP="006E2051">
                  <w:r w:rsidRPr="00631F8B">
                    <w:t>Naam:</w:t>
                  </w:r>
                </w:p>
              </w:tc>
              <w:tc>
                <w:tcPr>
                  <w:tcW w:w="0" w:type="auto"/>
                  <w:hideMark/>
                </w:tcPr>
                <w:p w14:paraId="112E75BC" w14:textId="77777777" w:rsidR="00D128FB" w:rsidRPr="00631F8B" w:rsidRDefault="00D128FB" w:rsidP="006E2051"/>
              </w:tc>
            </w:tr>
            <w:tr w:rsidR="00D128FB" w:rsidRPr="00631F8B" w14:paraId="557E2B33" w14:textId="77777777" w:rsidTr="006E2051">
              <w:trPr>
                <w:tblHeader/>
                <w:tblCellSpacing w:w="0" w:type="dxa"/>
              </w:trPr>
              <w:tc>
                <w:tcPr>
                  <w:tcW w:w="360" w:type="dxa"/>
                  <w:hideMark/>
                </w:tcPr>
                <w:p w14:paraId="1F3D5A80" w14:textId="77777777" w:rsidR="00D128FB" w:rsidRPr="00631F8B" w:rsidRDefault="00D128FB" w:rsidP="006E2051">
                  <w:r w:rsidRPr="00631F8B">
                    <w:t> </w:t>
                  </w:r>
                </w:p>
              </w:tc>
              <w:tc>
                <w:tcPr>
                  <w:tcW w:w="1500" w:type="dxa"/>
                  <w:hideMark/>
                </w:tcPr>
                <w:p w14:paraId="0FC5A3B7" w14:textId="77777777" w:rsidR="00D128FB" w:rsidRPr="00631F8B" w:rsidRDefault="00D128FB" w:rsidP="006E2051">
                  <w:r w:rsidRPr="00631F8B">
                    <w:t>Definitie:</w:t>
                  </w:r>
                </w:p>
              </w:tc>
              <w:tc>
                <w:tcPr>
                  <w:tcW w:w="0" w:type="auto"/>
                  <w:hideMark/>
                </w:tcPr>
                <w:p w14:paraId="2C265456" w14:textId="77777777" w:rsidR="00D128FB" w:rsidRPr="00631F8B" w:rsidRDefault="00D128FB" w:rsidP="006E2051">
                  <w:r w:rsidRPr="00631F8B">
                    <w:t xml:space="preserve">Abstract data object dat de rioolleiding attributen bevat specifiek van de stedelijkwater extensie. </w:t>
                  </w:r>
                </w:p>
              </w:tc>
            </w:tr>
            <w:tr w:rsidR="00D128FB" w:rsidRPr="00631F8B" w14:paraId="4E413C18" w14:textId="77777777" w:rsidTr="006E2051">
              <w:trPr>
                <w:tblHeader/>
                <w:tblCellSpacing w:w="0" w:type="dxa"/>
              </w:trPr>
              <w:tc>
                <w:tcPr>
                  <w:tcW w:w="360" w:type="dxa"/>
                  <w:hideMark/>
                </w:tcPr>
                <w:p w14:paraId="644C3A10" w14:textId="77777777" w:rsidR="00D128FB" w:rsidRPr="00631F8B" w:rsidRDefault="00D128FB" w:rsidP="006E2051">
                  <w:r w:rsidRPr="00631F8B">
                    <w:t> </w:t>
                  </w:r>
                </w:p>
              </w:tc>
              <w:tc>
                <w:tcPr>
                  <w:tcW w:w="1500" w:type="dxa"/>
                  <w:hideMark/>
                </w:tcPr>
                <w:p w14:paraId="5B5C5F4A" w14:textId="77777777" w:rsidR="00D128FB" w:rsidRPr="00631F8B" w:rsidRDefault="00D128FB" w:rsidP="006E2051">
                  <w:r w:rsidRPr="00631F8B">
                    <w:t>Stereotypes:</w:t>
                  </w:r>
                </w:p>
              </w:tc>
              <w:tc>
                <w:tcPr>
                  <w:tcW w:w="0" w:type="auto"/>
                  <w:hideMark/>
                </w:tcPr>
                <w:p w14:paraId="01C06DCE" w14:textId="77777777" w:rsidR="00D128FB" w:rsidRPr="00631F8B" w:rsidRDefault="00D128FB" w:rsidP="006E2051">
                  <w:r w:rsidRPr="00631F8B">
                    <w:t>«featureType»</w:t>
                  </w:r>
                </w:p>
              </w:tc>
            </w:tr>
          </w:tbl>
          <w:p w14:paraId="37AB50C5" w14:textId="77777777" w:rsidR="00D128FB" w:rsidRPr="00631F8B" w:rsidRDefault="00D128FB" w:rsidP="006E2051"/>
        </w:tc>
      </w:tr>
      <w:tr w:rsidR="00D128FB" w:rsidRPr="00631F8B" w14:paraId="665DCF5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7239E2" w14:textId="77777777" w:rsidR="00D128FB" w:rsidRPr="00631F8B" w:rsidRDefault="00D128FB" w:rsidP="006E2051">
            <w:r w:rsidRPr="00631F8B">
              <w:rPr>
                <w:b/>
                <w:bCs/>
              </w:rPr>
              <w:t>Attribuut: typeRioolleiding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9FFF605" w14:textId="77777777" w:rsidTr="006E2051">
              <w:trPr>
                <w:tblHeader/>
                <w:tblCellSpacing w:w="0" w:type="dxa"/>
              </w:trPr>
              <w:tc>
                <w:tcPr>
                  <w:tcW w:w="360" w:type="dxa"/>
                  <w:hideMark/>
                </w:tcPr>
                <w:p w14:paraId="59234A19" w14:textId="77777777" w:rsidR="00D128FB" w:rsidRPr="00631F8B" w:rsidRDefault="00D128FB" w:rsidP="006E2051">
                  <w:r w:rsidRPr="00631F8B">
                    <w:lastRenderedPageBreak/>
                    <w:t> </w:t>
                  </w:r>
                </w:p>
              </w:tc>
              <w:tc>
                <w:tcPr>
                  <w:tcW w:w="1500" w:type="dxa"/>
                  <w:hideMark/>
                </w:tcPr>
                <w:p w14:paraId="39DE875C" w14:textId="77777777" w:rsidR="00D128FB" w:rsidRPr="00631F8B" w:rsidRDefault="00D128FB" w:rsidP="006E2051">
                  <w:r w:rsidRPr="00631F8B">
                    <w:t>Naam:</w:t>
                  </w:r>
                </w:p>
              </w:tc>
              <w:tc>
                <w:tcPr>
                  <w:tcW w:w="0" w:type="auto"/>
                  <w:hideMark/>
                </w:tcPr>
                <w:p w14:paraId="28FBABF1" w14:textId="77777777" w:rsidR="00D128FB" w:rsidRPr="00631F8B" w:rsidRDefault="00D128FB" w:rsidP="006E2051"/>
              </w:tc>
            </w:tr>
            <w:tr w:rsidR="00D128FB" w:rsidRPr="00631F8B" w14:paraId="527D62EE" w14:textId="77777777" w:rsidTr="006E2051">
              <w:trPr>
                <w:tblHeader/>
                <w:tblCellSpacing w:w="0" w:type="dxa"/>
              </w:trPr>
              <w:tc>
                <w:tcPr>
                  <w:tcW w:w="360" w:type="dxa"/>
                  <w:hideMark/>
                </w:tcPr>
                <w:p w14:paraId="4B8E03DE" w14:textId="77777777" w:rsidR="00D128FB" w:rsidRPr="00631F8B" w:rsidRDefault="00D128FB" w:rsidP="006E2051">
                  <w:r w:rsidRPr="00631F8B">
                    <w:t> </w:t>
                  </w:r>
                </w:p>
              </w:tc>
              <w:tc>
                <w:tcPr>
                  <w:tcW w:w="1500" w:type="dxa"/>
                  <w:hideMark/>
                </w:tcPr>
                <w:p w14:paraId="223744A0" w14:textId="77777777" w:rsidR="00D128FB" w:rsidRPr="00631F8B" w:rsidRDefault="00D128FB" w:rsidP="006E2051">
                  <w:r w:rsidRPr="00631F8B">
                    <w:t>Type:</w:t>
                  </w:r>
                </w:p>
              </w:tc>
              <w:tc>
                <w:tcPr>
                  <w:tcW w:w="0" w:type="auto"/>
                  <w:hideMark/>
                </w:tcPr>
                <w:p w14:paraId="3D5073F5" w14:textId="77777777" w:rsidR="00D128FB" w:rsidRPr="00631F8B" w:rsidRDefault="00D128FB" w:rsidP="006E2051">
                  <w:r w:rsidRPr="00631F8B">
                    <w:t>RioolleidingTypeValue</w:t>
                  </w:r>
                </w:p>
              </w:tc>
            </w:tr>
            <w:tr w:rsidR="00D128FB" w:rsidRPr="00631F8B" w14:paraId="62FD70A7" w14:textId="77777777" w:rsidTr="006E2051">
              <w:trPr>
                <w:tblHeader/>
                <w:tblCellSpacing w:w="0" w:type="dxa"/>
              </w:trPr>
              <w:tc>
                <w:tcPr>
                  <w:tcW w:w="360" w:type="dxa"/>
                  <w:hideMark/>
                </w:tcPr>
                <w:p w14:paraId="2F493800" w14:textId="77777777" w:rsidR="00D128FB" w:rsidRPr="00631F8B" w:rsidRDefault="00D128FB" w:rsidP="006E2051">
                  <w:r w:rsidRPr="00631F8B">
                    <w:t> </w:t>
                  </w:r>
                </w:p>
              </w:tc>
              <w:tc>
                <w:tcPr>
                  <w:tcW w:w="1500" w:type="dxa"/>
                  <w:hideMark/>
                </w:tcPr>
                <w:p w14:paraId="26F6354A" w14:textId="77777777" w:rsidR="00D128FB" w:rsidRPr="00631F8B" w:rsidRDefault="00D128FB" w:rsidP="006E2051">
                  <w:r w:rsidRPr="00631F8B">
                    <w:t>Definitie:</w:t>
                  </w:r>
                </w:p>
              </w:tc>
              <w:tc>
                <w:tcPr>
                  <w:tcW w:w="0" w:type="auto"/>
                  <w:hideMark/>
                </w:tcPr>
                <w:p w14:paraId="4E6710D4" w14:textId="77777777" w:rsidR="00D128FB" w:rsidRPr="00631F8B" w:rsidRDefault="00D128FB" w:rsidP="006E2051">
                  <w:r w:rsidRPr="00631F8B">
                    <w:t xml:space="preserve">Typering van soort rioolleiding. </w:t>
                  </w:r>
                </w:p>
              </w:tc>
            </w:tr>
            <w:tr w:rsidR="00D128FB" w:rsidRPr="00631F8B" w14:paraId="58CA1D58" w14:textId="77777777" w:rsidTr="006E2051">
              <w:trPr>
                <w:tblHeader/>
                <w:tblCellSpacing w:w="0" w:type="dxa"/>
              </w:trPr>
              <w:tc>
                <w:tcPr>
                  <w:tcW w:w="360" w:type="dxa"/>
                  <w:hideMark/>
                </w:tcPr>
                <w:p w14:paraId="2FD79621" w14:textId="77777777" w:rsidR="00D128FB" w:rsidRPr="00631F8B" w:rsidRDefault="00D128FB" w:rsidP="006E2051">
                  <w:r w:rsidRPr="00631F8B">
                    <w:t> </w:t>
                  </w:r>
                </w:p>
              </w:tc>
              <w:tc>
                <w:tcPr>
                  <w:tcW w:w="1500" w:type="dxa"/>
                  <w:hideMark/>
                </w:tcPr>
                <w:p w14:paraId="7CA73332" w14:textId="77777777" w:rsidR="00D128FB" w:rsidRPr="00631F8B" w:rsidRDefault="00D128FB" w:rsidP="006E2051">
                  <w:r w:rsidRPr="00631F8B">
                    <w:t>Multipliciteit:</w:t>
                  </w:r>
                </w:p>
              </w:tc>
              <w:tc>
                <w:tcPr>
                  <w:tcW w:w="0" w:type="auto"/>
                  <w:hideMark/>
                </w:tcPr>
                <w:p w14:paraId="356402BF" w14:textId="77777777" w:rsidR="00D128FB" w:rsidRPr="00631F8B" w:rsidRDefault="00D128FB" w:rsidP="006E2051">
                  <w:r w:rsidRPr="00631F8B">
                    <w:t>1</w:t>
                  </w:r>
                </w:p>
              </w:tc>
            </w:tr>
          </w:tbl>
          <w:p w14:paraId="5CD4AF81" w14:textId="77777777" w:rsidR="00D128FB" w:rsidRPr="00631F8B" w:rsidRDefault="00D128FB" w:rsidP="006E2051"/>
        </w:tc>
      </w:tr>
    </w:tbl>
    <w:p w14:paraId="37E81087" w14:textId="77777777" w:rsidR="00D128FB" w:rsidRPr="00631F8B" w:rsidRDefault="00D128FB" w:rsidP="00D128FB">
      <w:pPr>
        <w:pStyle w:val="Kop5"/>
        <w:rPr>
          <w:sz w:val="16"/>
          <w:szCs w:val="16"/>
        </w:rPr>
      </w:pPr>
      <w:r w:rsidRPr="00631F8B">
        <w:rPr>
          <w:sz w:val="16"/>
          <w:szCs w:val="16"/>
        </w:rPr>
        <w:lastRenderedPageBreak/>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7"/>
      </w:tblGrid>
      <w:tr w:rsidR="00D128FB" w:rsidRPr="00631F8B" w14:paraId="04F3A906"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CECF4D" w14:textId="77777777" w:rsidR="00D128FB" w:rsidRPr="00631F8B" w:rsidRDefault="00D128FB" w:rsidP="006E2051">
            <w:pPr>
              <w:spacing w:line="225" w:lineRule="atLeast"/>
            </w:pPr>
            <w:r w:rsidRPr="00631F8B">
              <w:rPr>
                <w:b/>
                <w:bCs/>
              </w:rPr>
              <w:t>TechnischGebouw</w:t>
            </w:r>
          </w:p>
        </w:tc>
      </w:tr>
      <w:tr w:rsidR="00D128FB" w:rsidRPr="00631F8B" w14:paraId="7FF4149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757"/>
            </w:tblGrid>
            <w:tr w:rsidR="00D128FB" w:rsidRPr="00631F8B" w14:paraId="398C8D2D" w14:textId="77777777" w:rsidTr="006E2051">
              <w:trPr>
                <w:tblHeader/>
                <w:tblCellSpacing w:w="0" w:type="dxa"/>
              </w:trPr>
              <w:tc>
                <w:tcPr>
                  <w:tcW w:w="360" w:type="dxa"/>
                  <w:hideMark/>
                </w:tcPr>
                <w:p w14:paraId="12A7FBD0" w14:textId="77777777" w:rsidR="00D128FB" w:rsidRPr="00631F8B" w:rsidRDefault="00D128FB" w:rsidP="006E2051">
                  <w:r w:rsidRPr="00631F8B">
                    <w:t> </w:t>
                  </w:r>
                </w:p>
              </w:tc>
              <w:tc>
                <w:tcPr>
                  <w:tcW w:w="1500" w:type="dxa"/>
                  <w:hideMark/>
                </w:tcPr>
                <w:p w14:paraId="5174099E" w14:textId="77777777" w:rsidR="00D128FB" w:rsidRPr="00631F8B" w:rsidRDefault="00D128FB" w:rsidP="006E2051">
                  <w:r w:rsidRPr="00631F8B">
                    <w:t>Naam:</w:t>
                  </w:r>
                </w:p>
              </w:tc>
              <w:tc>
                <w:tcPr>
                  <w:tcW w:w="0" w:type="auto"/>
                  <w:hideMark/>
                </w:tcPr>
                <w:p w14:paraId="6BA1CEEF" w14:textId="77777777" w:rsidR="00D128FB" w:rsidRPr="00631F8B" w:rsidRDefault="00D128FB" w:rsidP="006E2051"/>
              </w:tc>
            </w:tr>
            <w:tr w:rsidR="00D128FB" w:rsidRPr="00631F8B" w14:paraId="5792DE84" w14:textId="77777777" w:rsidTr="006E2051">
              <w:trPr>
                <w:tblHeader/>
                <w:tblCellSpacing w:w="0" w:type="dxa"/>
              </w:trPr>
              <w:tc>
                <w:tcPr>
                  <w:tcW w:w="360" w:type="dxa"/>
                  <w:hideMark/>
                </w:tcPr>
                <w:p w14:paraId="6010D5FB" w14:textId="77777777" w:rsidR="00D128FB" w:rsidRPr="00631F8B" w:rsidRDefault="00D128FB" w:rsidP="006E2051">
                  <w:r w:rsidRPr="00631F8B">
                    <w:t> </w:t>
                  </w:r>
                </w:p>
              </w:tc>
              <w:tc>
                <w:tcPr>
                  <w:tcW w:w="1500" w:type="dxa"/>
                  <w:hideMark/>
                </w:tcPr>
                <w:p w14:paraId="00EDE7D6" w14:textId="77777777" w:rsidR="00D128FB" w:rsidRPr="00631F8B" w:rsidRDefault="00D128FB" w:rsidP="006E2051">
                  <w:r w:rsidRPr="00631F8B">
                    <w:t>Definitie:</w:t>
                  </w:r>
                </w:p>
              </w:tc>
              <w:tc>
                <w:tcPr>
                  <w:tcW w:w="0" w:type="auto"/>
                  <w:hideMark/>
                </w:tcPr>
                <w:p w14:paraId="41E3B490" w14:textId="77777777" w:rsidR="00D128FB" w:rsidRPr="00631F8B" w:rsidRDefault="00D128FB" w:rsidP="006E2051">
                  <w:r w:rsidRPr="00631F8B">
                    <w:t xml:space="preserve">Heeft iemand een definitie? </w:t>
                  </w:r>
                </w:p>
              </w:tc>
            </w:tr>
            <w:tr w:rsidR="00D128FB" w:rsidRPr="00631F8B" w14:paraId="70665071" w14:textId="77777777" w:rsidTr="006E2051">
              <w:trPr>
                <w:tblHeader/>
                <w:tblCellSpacing w:w="0" w:type="dxa"/>
              </w:trPr>
              <w:tc>
                <w:tcPr>
                  <w:tcW w:w="360" w:type="dxa"/>
                  <w:hideMark/>
                </w:tcPr>
                <w:p w14:paraId="386F49F7" w14:textId="77777777" w:rsidR="00D128FB" w:rsidRPr="00631F8B" w:rsidRDefault="00D128FB" w:rsidP="006E2051">
                  <w:r w:rsidRPr="00631F8B">
                    <w:t> </w:t>
                  </w:r>
                </w:p>
              </w:tc>
              <w:tc>
                <w:tcPr>
                  <w:tcW w:w="1500" w:type="dxa"/>
                  <w:hideMark/>
                </w:tcPr>
                <w:p w14:paraId="207564AB" w14:textId="77777777" w:rsidR="00D128FB" w:rsidRPr="00631F8B" w:rsidRDefault="00D128FB" w:rsidP="006E2051">
                  <w:r w:rsidRPr="00631F8B">
                    <w:t>Subtype van:</w:t>
                  </w:r>
                </w:p>
              </w:tc>
              <w:tc>
                <w:tcPr>
                  <w:tcW w:w="0" w:type="auto"/>
                  <w:hideMark/>
                </w:tcPr>
                <w:p w14:paraId="52A3C917" w14:textId="77777777" w:rsidR="00D128FB" w:rsidRPr="00631F8B" w:rsidRDefault="00D128FB" w:rsidP="006E2051">
                  <w:r w:rsidRPr="00631F8B">
                    <w:t>ContainerLeidingelement, Cabinet</w:t>
                  </w:r>
                </w:p>
              </w:tc>
            </w:tr>
            <w:tr w:rsidR="00D128FB" w:rsidRPr="00631F8B" w14:paraId="3B7F4CD4" w14:textId="77777777" w:rsidTr="006E2051">
              <w:trPr>
                <w:tblHeader/>
                <w:tblCellSpacing w:w="0" w:type="dxa"/>
              </w:trPr>
              <w:tc>
                <w:tcPr>
                  <w:tcW w:w="360" w:type="dxa"/>
                  <w:hideMark/>
                </w:tcPr>
                <w:p w14:paraId="2028FE22" w14:textId="77777777" w:rsidR="00D128FB" w:rsidRPr="00631F8B" w:rsidRDefault="00D128FB" w:rsidP="006E2051">
                  <w:r w:rsidRPr="00631F8B">
                    <w:t> </w:t>
                  </w:r>
                </w:p>
              </w:tc>
              <w:tc>
                <w:tcPr>
                  <w:tcW w:w="1500" w:type="dxa"/>
                  <w:hideMark/>
                </w:tcPr>
                <w:p w14:paraId="5FAA1439" w14:textId="77777777" w:rsidR="00D128FB" w:rsidRPr="00631F8B" w:rsidRDefault="00D128FB" w:rsidP="006E2051">
                  <w:r w:rsidRPr="00631F8B">
                    <w:t>Stereotypes:</w:t>
                  </w:r>
                </w:p>
              </w:tc>
              <w:tc>
                <w:tcPr>
                  <w:tcW w:w="0" w:type="auto"/>
                  <w:hideMark/>
                </w:tcPr>
                <w:p w14:paraId="1AD6BF8D" w14:textId="77777777" w:rsidR="00D128FB" w:rsidRPr="00631F8B" w:rsidRDefault="00D128FB" w:rsidP="006E2051">
                  <w:r w:rsidRPr="00631F8B">
                    <w:t>«featureType»</w:t>
                  </w:r>
                </w:p>
              </w:tc>
            </w:tr>
          </w:tbl>
          <w:p w14:paraId="1DB33B3B" w14:textId="77777777" w:rsidR="00D128FB" w:rsidRPr="00631F8B" w:rsidRDefault="00D128FB" w:rsidP="006E2051"/>
        </w:tc>
      </w:tr>
      <w:tr w:rsidR="00D128FB" w:rsidRPr="00631F8B" w14:paraId="4971FCD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C68347" w14:textId="77777777"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757"/>
            </w:tblGrid>
            <w:tr w:rsidR="00D128FB" w:rsidRPr="00631F8B" w14:paraId="37ED18E3" w14:textId="77777777" w:rsidTr="006E2051">
              <w:trPr>
                <w:tblHeader/>
                <w:tblCellSpacing w:w="0" w:type="dxa"/>
              </w:trPr>
              <w:tc>
                <w:tcPr>
                  <w:tcW w:w="360" w:type="dxa"/>
                  <w:hideMark/>
                </w:tcPr>
                <w:p w14:paraId="47A70B0B" w14:textId="77777777" w:rsidR="00D128FB" w:rsidRPr="00631F8B" w:rsidRDefault="00D128FB" w:rsidP="006E2051">
                  <w:r w:rsidRPr="00631F8B">
                    <w:t> </w:t>
                  </w:r>
                </w:p>
              </w:tc>
              <w:tc>
                <w:tcPr>
                  <w:tcW w:w="1500" w:type="dxa"/>
                  <w:hideMark/>
                </w:tcPr>
                <w:p w14:paraId="6E5F6D13" w14:textId="77777777" w:rsidR="00D128FB" w:rsidRPr="00631F8B" w:rsidRDefault="00D128FB" w:rsidP="006E2051">
                  <w:r w:rsidRPr="00631F8B">
                    <w:t>OCL:</w:t>
                  </w:r>
                </w:p>
              </w:tc>
              <w:tc>
                <w:tcPr>
                  <w:tcW w:w="0" w:type="auto"/>
                  <w:hideMark/>
                </w:tcPr>
                <w:p w14:paraId="5DE86810" w14:textId="77777777" w:rsidR="00D128FB" w:rsidRPr="00631F8B" w:rsidRDefault="00D128FB" w:rsidP="006E2051"/>
              </w:tc>
            </w:tr>
          </w:tbl>
          <w:p w14:paraId="1DE08599" w14:textId="77777777" w:rsidR="00D128FB" w:rsidRPr="00631F8B" w:rsidRDefault="00D128FB" w:rsidP="006E2051"/>
        </w:tc>
      </w:tr>
    </w:tbl>
    <w:p w14:paraId="34FDE880" w14:textId="77777777" w:rsidR="00D128FB" w:rsidRPr="00631F8B" w:rsidRDefault="00D128FB" w:rsidP="00D128FB">
      <w:pPr>
        <w:pStyle w:val="Kop5"/>
        <w:rPr>
          <w:sz w:val="16"/>
          <w:szCs w:val="16"/>
        </w:rPr>
      </w:pPr>
      <w:r w:rsidRPr="00631F8B">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5BCCCB17"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BCD3DE9" w14:textId="77777777" w:rsidR="00D128FB" w:rsidRPr="00631F8B" w:rsidRDefault="00D128FB" w:rsidP="006E2051">
            <w:pPr>
              <w:spacing w:line="225" w:lineRule="atLeast"/>
            </w:pPr>
            <w:r w:rsidRPr="00631F8B">
              <w:rPr>
                <w:b/>
                <w:bCs/>
              </w:rPr>
              <w:t>Telecommunicatiekabel</w:t>
            </w:r>
          </w:p>
        </w:tc>
      </w:tr>
      <w:tr w:rsidR="00D128FB" w:rsidRPr="00631F8B" w14:paraId="3E84755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14CEE90" w14:textId="77777777" w:rsidTr="006E2051">
              <w:trPr>
                <w:tblHeader/>
                <w:tblCellSpacing w:w="0" w:type="dxa"/>
              </w:trPr>
              <w:tc>
                <w:tcPr>
                  <w:tcW w:w="360" w:type="dxa"/>
                  <w:hideMark/>
                </w:tcPr>
                <w:p w14:paraId="5A981B14" w14:textId="77777777" w:rsidR="00D128FB" w:rsidRPr="00631F8B" w:rsidRDefault="00D128FB" w:rsidP="006E2051">
                  <w:r w:rsidRPr="00631F8B">
                    <w:t> </w:t>
                  </w:r>
                </w:p>
              </w:tc>
              <w:tc>
                <w:tcPr>
                  <w:tcW w:w="1500" w:type="dxa"/>
                  <w:hideMark/>
                </w:tcPr>
                <w:p w14:paraId="1853B36C" w14:textId="77777777" w:rsidR="00D128FB" w:rsidRPr="00631F8B" w:rsidRDefault="00D128FB" w:rsidP="006E2051">
                  <w:r w:rsidRPr="00631F8B">
                    <w:t>Naam:</w:t>
                  </w:r>
                </w:p>
              </w:tc>
              <w:tc>
                <w:tcPr>
                  <w:tcW w:w="0" w:type="auto"/>
                  <w:hideMark/>
                </w:tcPr>
                <w:p w14:paraId="5E16F1F3" w14:textId="77777777" w:rsidR="00D128FB" w:rsidRPr="00631F8B" w:rsidRDefault="00D128FB" w:rsidP="006E2051">
                  <w:r w:rsidRPr="00631F8B">
                    <w:t xml:space="preserve">Telecommunicatiekabel </w:t>
                  </w:r>
                </w:p>
              </w:tc>
            </w:tr>
            <w:tr w:rsidR="00D128FB" w:rsidRPr="00631F8B" w14:paraId="77DE79F2" w14:textId="77777777" w:rsidTr="006E2051">
              <w:trPr>
                <w:tblHeader/>
                <w:tblCellSpacing w:w="0" w:type="dxa"/>
              </w:trPr>
              <w:tc>
                <w:tcPr>
                  <w:tcW w:w="360" w:type="dxa"/>
                  <w:hideMark/>
                </w:tcPr>
                <w:p w14:paraId="6F68EABE" w14:textId="77777777" w:rsidR="00D128FB" w:rsidRPr="00631F8B" w:rsidRDefault="00D128FB" w:rsidP="006E2051">
                  <w:r w:rsidRPr="00631F8B">
                    <w:t> </w:t>
                  </w:r>
                </w:p>
              </w:tc>
              <w:tc>
                <w:tcPr>
                  <w:tcW w:w="1500" w:type="dxa"/>
                  <w:hideMark/>
                </w:tcPr>
                <w:p w14:paraId="27027276" w14:textId="77777777" w:rsidR="00D128FB" w:rsidRPr="00631F8B" w:rsidRDefault="00D128FB" w:rsidP="006E2051">
                  <w:r w:rsidRPr="00631F8B">
                    <w:t>Definitie:</w:t>
                  </w:r>
                </w:p>
              </w:tc>
              <w:tc>
                <w:tcPr>
                  <w:tcW w:w="0" w:type="auto"/>
                  <w:hideMark/>
                </w:tcPr>
                <w:p w14:paraId="23EDE106" w14:textId="77777777" w:rsidR="00D128FB" w:rsidRPr="00631F8B" w:rsidRDefault="009C0A6F" w:rsidP="006E2051">
                  <w:r>
                    <w:t>Een geheel van geleiders welke voorzien zijn van één ommanteling en bestemd is voor transport van data.</w:t>
                  </w:r>
                </w:p>
              </w:tc>
            </w:tr>
            <w:tr w:rsidR="009C0A6F" w:rsidRPr="00631F8B" w14:paraId="7AE94E8A" w14:textId="77777777" w:rsidTr="009C0A6F">
              <w:trPr>
                <w:trHeight w:val="220"/>
                <w:tblHeader/>
                <w:tblCellSpacing w:w="0" w:type="dxa"/>
              </w:trPr>
              <w:tc>
                <w:tcPr>
                  <w:tcW w:w="360" w:type="dxa"/>
                  <w:hideMark/>
                </w:tcPr>
                <w:p w14:paraId="2CF91FCB" w14:textId="77777777" w:rsidR="009C0A6F" w:rsidRPr="00631F8B" w:rsidRDefault="009C0A6F" w:rsidP="006E2051"/>
              </w:tc>
              <w:tc>
                <w:tcPr>
                  <w:tcW w:w="1500" w:type="dxa"/>
                  <w:hideMark/>
                </w:tcPr>
                <w:p w14:paraId="6C45715B" w14:textId="77777777" w:rsidR="009C0A6F" w:rsidRPr="00631F8B" w:rsidRDefault="009C0A6F" w:rsidP="006E2051">
                  <w:r>
                    <w:t>Herkomst:</w:t>
                  </w:r>
                </w:p>
              </w:tc>
              <w:tc>
                <w:tcPr>
                  <w:tcW w:w="0" w:type="auto"/>
                  <w:hideMark/>
                </w:tcPr>
                <w:p w14:paraId="3F1A9C41" w14:textId="77777777" w:rsidR="009C0A6F" w:rsidRDefault="009C0A6F" w:rsidP="006E2051">
                  <w:r>
                    <w:t>IMKL2015</w:t>
                  </w:r>
                </w:p>
              </w:tc>
            </w:tr>
            <w:tr w:rsidR="00D128FB" w:rsidRPr="00631F8B" w14:paraId="0CF162CC" w14:textId="77777777" w:rsidTr="006E2051">
              <w:trPr>
                <w:tblHeader/>
                <w:tblCellSpacing w:w="0" w:type="dxa"/>
              </w:trPr>
              <w:tc>
                <w:tcPr>
                  <w:tcW w:w="360" w:type="dxa"/>
                  <w:hideMark/>
                </w:tcPr>
                <w:p w14:paraId="6376F7AC" w14:textId="77777777" w:rsidR="00D128FB" w:rsidRPr="00631F8B" w:rsidRDefault="00D128FB" w:rsidP="006E2051">
                  <w:r w:rsidRPr="00631F8B">
                    <w:t> </w:t>
                  </w:r>
                </w:p>
              </w:tc>
              <w:tc>
                <w:tcPr>
                  <w:tcW w:w="1500" w:type="dxa"/>
                  <w:hideMark/>
                </w:tcPr>
                <w:p w14:paraId="66085EEB" w14:textId="77777777" w:rsidR="00D128FB" w:rsidRPr="00631F8B" w:rsidRDefault="00D128FB" w:rsidP="006E2051">
                  <w:r w:rsidRPr="00631F8B">
                    <w:t>Subtype van:</w:t>
                  </w:r>
                </w:p>
              </w:tc>
              <w:tc>
                <w:tcPr>
                  <w:tcW w:w="0" w:type="auto"/>
                  <w:hideMark/>
                </w:tcPr>
                <w:p w14:paraId="6A2E4A9D" w14:textId="77777777" w:rsidR="00D128FB" w:rsidRPr="00631F8B" w:rsidRDefault="00D128FB" w:rsidP="006E2051">
                  <w:r w:rsidRPr="00631F8B">
                    <w:t>TelecommunicationsCable, KabelSpecifiek, KabelOfLeiding</w:t>
                  </w:r>
                </w:p>
              </w:tc>
            </w:tr>
            <w:tr w:rsidR="00D128FB" w:rsidRPr="00631F8B" w14:paraId="16DA6AC5" w14:textId="77777777" w:rsidTr="006E2051">
              <w:trPr>
                <w:tblHeader/>
                <w:tblCellSpacing w:w="0" w:type="dxa"/>
              </w:trPr>
              <w:tc>
                <w:tcPr>
                  <w:tcW w:w="360" w:type="dxa"/>
                  <w:hideMark/>
                </w:tcPr>
                <w:p w14:paraId="2367E5F5" w14:textId="77777777" w:rsidR="00D128FB" w:rsidRPr="00631F8B" w:rsidRDefault="00D128FB" w:rsidP="006E2051">
                  <w:r w:rsidRPr="00631F8B">
                    <w:t> </w:t>
                  </w:r>
                </w:p>
              </w:tc>
              <w:tc>
                <w:tcPr>
                  <w:tcW w:w="1500" w:type="dxa"/>
                  <w:hideMark/>
                </w:tcPr>
                <w:p w14:paraId="63EDA42B" w14:textId="77777777" w:rsidR="00D128FB" w:rsidRPr="00631F8B" w:rsidRDefault="00D128FB" w:rsidP="006E2051">
                  <w:r w:rsidRPr="00631F8B">
                    <w:t>Omschrijving:</w:t>
                  </w:r>
                </w:p>
              </w:tc>
              <w:tc>
                <w:tcPr>
                  <w:tcW w:w="0" w:type="auto"/>
                  <w:hideMark/>
                </w:tcPr>
                <w:p w14:paraId="2EC0005B" w14:textId="77777777" w:rsidR="00D128FB" w:rsidRPr="00631F8B" w:rsidRDefault="00D128FB" w:rsidP="009C0A6F">
                  <w:r w:rsidRPr="00631F8B">
                    <w:t xml:space="preserve"> </w:t>
                  </w:r>
                </w:p>
              </w:tc>
            </w:tr>
            <w:tr w:rsidR="00D128FB" w:rsidRPr="00631F8B" w14:paraId="0CA9392E" w14:textId="77777777" w:rsidTr="006E2051">
              <w:trPr>
                <w:tblHeader/>
                <w:tblCellSpacing w:w="0" w:type="dxa"/>
              </w:trPr>
              <w:tc>
                <w:tcPr>
                  <w:tcW w:w="360" w:type="dxa"/>
                  <w:hideMark/>
                </w:tcPr>
                <w:p w14:paraId="543EB486" w14:textId="77777777" w:rsidR="00D128FB" w:rsidRPr="00631F8B" w:rsidRDefault="00D128FB" w:rsidP="006E2051">
                  <w:r w:rsidRPr="00631F8B">
                    <w:t> </w:t>
                  </w:r>
                </w:p>
              </w:tc>
              <w:tc>
                <w:tcPr>
                  <w:tcW w:w="1500" w:type="dxa"/>
                  <w:hideMark/>
                </w:tcPr>
                <w:p w14:paraId="04A051EC" w14:textId="77777777" w:rsidR="00D128FB" w:rsidRPr="00631F8B" w:rsidRDefault="00D128FB" w:rsidP="006E2051">
                  <w:r w:rsidRPr="00631F8B">
                    <w:t>Stereotypes:</w:t>
                  </w:r>
                </w:p>
              </w:tc>
              <w:tc>
                <w:tcPr>
                  <w:tcW w:w="0" w:type="auto"/>
                  <w:hideMark/>
                </w:tcPr>
                <w:p w14:paraId="15738B07" w14:textId="77777777" w:rsidR="00D128FB" w:rsidRPr="00631F8B" w:rsidRDefault="00D128FB" w:rsidP="006E2051">
                  <w:r w:rsidRPr="00631F8B">
                    <w:t>«featureType»</w:t>
                  </w:r>
                </w:p>
              </w:tc>
            </w:tr>
          </w:tbl>
          <w:p w14:paraId="53033E93" w14:textId="77777777" w:rsidR="00D128FB" w:rsidRPr="00631F8B" w:rsidRDefault="00D128FB" w:rsidP="006E2051"/>
        </w:tc>
      </w:tr>
      <w:tr w:rsidR="00D128FB" w:rsidRPr="00631F8B" w14:paraId="09CC9C8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95EEE1" w14:textId="77777777"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D449DB4" w14:textId="77777777" w:rsidTr="006E2051">
              <w:trPr>
                <w:tblHeader/>
                <w:tblCellSpacing w:w="0" w:type="dxa"/>
              </w:trPr>
              <w:tc>
                <w:tcPr>
                  <w:tcW w:w="360" w:type="dxa"/>
                  <w:hideMark/>
                </w:tcPr>
                <w:p w14:paraId="64FA25FF" w14:textId="77777777" w:rsidR="00D128FB" w:rsidRPr="00631F8B" w:rsidRDefault="00D128FB" w:rsidP="006E2051">
                  <w:r w:rsidRPr="00631F8B">
                    <w:t> </w:t>
                  </w:r>
                </w:p>
              </w:tc>
              <w:tc>
                <w:tcPr>
                  <w:tcW w:w="1500" w:type="dxa"/>
                  <w:hideMark/>
                </w:tcPr>
                <w:p w14:paraId="6B909601" w14:textId="77777777" w:rsidR="00D128FB" w:rsidRPr="00631F8B" w:rsidRDefault="00D128FB" w:rsidP="006E2051">
                  <w:r w:rsidRPr="00631F8B">
                    <w:t>OCL:</w:t>
                  </w:r>
                </w:p>
              </w:tc>
              <w:tc>
                <w:tcPr>
                  <w:tcW w:w="0" w:type="auto"/>
                  <w:hideMark/>
                </w:tcPr>
                <w:p w14:paraId="24D7938F" w14:textId="77777777" w:rsidR="00D128FB" w:rsidRPr="00631F8B" w:rsidRDefault="00D128FB" w:rsidP="006E2051"/>
              </w:tc>
            </w:tr>
          </w:tbl>
          <w:p w14:paraId="4C62EA8A" w14:textId="77777777" w:rsidR="00D128FB" w:rsidRPr="00631F8B" w:rsidRDefault="00D128FB" w:rsidP="006E2051"/>
        </w:tc>
      </w:tr>
    </w:tbl>
    <w:p w14:paraId="099EC70F" w14:textId="77777777" w:rsidR="00D128FB" w:rsidRPr="00631F8B" w:rsidRDefault="00D128FB" w:rsidP="00D128FB">
      <w:pPr>
        <w:pStyle w:val="Kop5"/>
        <w:rPr>
          <w:sz w:val="16"/>
          <w:szCs w:val="16"/>
        </w:rPr>
      </w:pPr>
      <w:r w:rsidRPr="00631F8B">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91F27BF"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474B44" w14:textId="77777777" w:rsidR="00D128FB" w:rsidRPr="00631F8B" w:rsidRDefault="00D128FB" w:rsidP="006E2051">
            <w:pPr>
              <w:spacing w:line="225" w:lineRule="atLeast"/>
            </w:pPr>
            <w:r w:rsidRPr="00631F8B">
              <w:rPr>
                <w:b/>
                <w:bCs/>
              </w:rPr>
              <w:t>ThermischePijpleiding</w:t>
            </w:r>
          </w:p>
        </w:tc>
      </w:tr>
      <w:tr w:rsidR="00D128FB" w:rsidRPr="00631F8B" w14:paraId="531F5C5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B009A80" w14:textId="77777777" w:rsidTr="006E2051">
              <w:trPr>
                <w:tblHeader/>
                <w:tblCellSpacing w:w="0" w:type="dxa"/>
              </w:trPr>
              <w:tc>
                <w:tcPr>
                  <w:tcW w:w="360" w:type="dxa"/>
                  <w:hideMark/>
                </w:tcPr>
                <w:p w14:paraId="6B44C57E" w14:textId="77777777" w:rsidR="00D128FB" w:rsidRPr="00631F8B" w:rsidRDefault="00D128FB" w:rsidP="006E2051">
                  <w:r w:rsidRPr="00631F8B">
                    <w:t> </w:t>
                  </w:r>
                </w:p>
              </w:tc>
              <w:tc>
                <w:tcPr>
                  <w:tcW w:w="1500" w:type="dxa"/>
                  <w:hideMark/>
                </w:tcPr>
                <w:p w14:paraId="48595D52" w14:textId="77777777" w:rsidR="00D128FB" w:rsidRPr="00631F8B" w:rsidRDefault="00D128FB" w:rsidP="006E2051">
                  <w:r w:rsidRPr="00631F8B">
                    <w:t>Naam:</w:t>
                  </w:r>
                </w:p>
              </w:tc>
              <w:tc>
                <w:tcPr>
                  <w:tcW w:w="0" w:type="auto"/>
                  <w:hideMark/>
                </w:tcPr>
                <w:p w14:paraId="275DF805" w14:textId="77777777" w:rsidR="00D128FB" w:rsidRPr="00631F8B" w:rsidRDefault="00D128FB" w:rsidP="006E2051">
                  <w:r w:rsidRPr="00631F8B">
                    <w:t xml:space="preserve">ThermischePijpleiding </w:t>
                  </w:r>
                </w:p>
              </w:tc>
            </w:tr>
            <w:tr w:rsidR="00D128FB" w:rsidRPr="00631F8B" w14:paraId="7C3BFBD5" w14:textId="77777777" w:rsidTr="006E2051">
              <w:trPr>
                <w:tblHeader/>
                <w:tblCellSpacing w:w="0" w:type="dxa"/>
              </w:trPr>
              <w:tc>
                <w:tcPr>
                  <w:tcW w:w="360" w:type="dxa"/>
                  <w:hideMark/>
                </w:tcPr>
                <w:p w14:paraId="413413AA" w14:textId="77777777" w:rsidR="00D128FB" w:rsidRPr="00631F8B" w:rsidRDefault="00D128FB" w:rsidP="006E2051">
                  <w:r w:rsidRPr="00631F8B">
                    <w:t> </w:t>
                  </w:r>
                </w:p>
              </w:tc>
              <w:tc>
                <w:tcPr>
                  <w:tcW w:w="1500" w:type="dxa"/>
                  <w:hideMark/>
                </w:tcPr>
                <w:p w14:paraId="05E34192" w14:textId="77777777" w:rsidR="00D128FB" w:rsidRPr="00631F8B" w:rsidRDefault="00D128FB" w:rsidP="006E2051">
                  <w:r w:rsidRPr="00631F8B">
                    <w:t>Definitie:</w:t>
                  </w:r>
                </w:p>
              </w:tc>
              <w:tc>
                <w:tcPr>
                  <w:tcW w:w="0" w:type="auto"/>
                  <w:hideMark/>
                </w:tcPr>
                <w:p w14:paraId="7A572539" w14:textId="77777777" w:rsidR="00D128FB" w:rsidRPr="00631F8B" w:rsidRDefault="00D128FB" w:rsidP="006E2051">
                  <w:r w:rsidRPr="00631F8B">
                    <w:t xml:space="preserve">Een leiding voor het transporteren van warmte of koelte van de ene locatie naar een andere. </w:t>
                  </w:r>
                </w:p>
              </w:tc>
            </w:tr>
            <w:tr w:rsidR="00D128FB" w:rsidRPr="00631F8B" w14:paraId="6785E9D8" w14:textId="77777777" w:rsidTr="006E2051">
              <w:trPr>
                <w:tblHeader/>
                <w:tblCellSpacing w:w="0" w:type="dxa"/>
              </w:trPr>
              <w:tc>
                <w:tcPr>
                  <w:tcW w:w="360" w:type="dxa"/>
                  <w:hideMark/>
                </w:tcPr>
                <w:p w14:paraId="24390B99" w14:textId="77777777" w:rsidR="00D128FB" w:rsidRPr="00631F8B" w:rsidRDefault="00D128FB" w:rsidP="006E2051">
                  <w:r w:rsidRPr="00631F8B">
                    <w:t> </w:t>
                  </w:r>
                </w:p>
              </w:tc>
              <w:tc>
                <w:tcPr>
                  <w:tcW w:w="1500" w:type="dxa"/>
                  <w:hideMark/>
                </w:tcPr>
                <w:p w14:paraId="3B7EB1BE" w14:textId="77777777" w:rsidR="00D128FB" w:rsidRPr="00631F8B" w:rsidRDefault="00D128FB" w:rsidP="006E2051">
                  <w:r w:rsidRPr="00631F8B">
                    <w:t>Herkomst:</w:t>
                  </w:r>
                </w:p>
              </w:tc>
              <w:tc>
                <w:tcPr>
                  <w:tcW w:w="0" w:type="auto"/>
                  <w:hideMark/>
                </w:tcPr>
                <w:p w14:paraId="0675929B" w14:textId="77777777" w:rsidR="00D128FB" w:rsidRPr="00631F8B" w:rsidRDefault="00D128FB" w:rsidP="006E2051">
                  <w:r w:rsidRPr="00631F8B">
                    <w:t>Inspire</w:t>
                  </w:r>
                </w:p>
              </w:tc>
            </w:tr>
            <w:tr w:rsidR="00D128FB" w:rsidRPr="00631F8B" w14:paraId="7028FE29" w14:textId="77777777" w:rsidTr="006E2051">
              <w:trPr>
                <w:tblHeader/>
                <w:tblCellSpacing w:w="0" w:type="dxa"/>
              </w:trPr>
              <w:tc>
                <w:tcPr>
                  <w:tcW w:w="360" w:type="dxa"/>
                  <w:hideMark/>
                </w:tcPr>
                <w:p w14:paraId="176903C0" w14:textId="77777777" w:rsidR="00D128FB" w:rsidRPr="00631F8B" w:rsidRDefault="00D128FB" w:rsidP="006E2051">
                  <w:r w:rsidRPr="00631F8B">
                    <w:t> </w:t>
                  </w:r>
                </w:p>
              </w:tc>
              <w:tc>
                <w:tcPr>
                  <w:tcW w:w="1500" w:type="dxa"/>
                  <w:hideMark/>
                </w:tcPr>
                <w:p w14:paraId="32C18F07" w14:textId="77777777" w:rsidR="00D128FB" w:rsidRPr="00631F8B" w:rsidRDefault="00D128FB" w:rsidP="006E2051">
                  <w:r w:rsidRPr="00631F8B">
                    <w:t>Subtype van:</w:t>
                  </w:r>
                </w:p>
              </w:tc>
              <w:tc>
                <w:tcPr>
                  <w:tcW w:w="0" w:type="auto"/>
                  <w:hideMark/>
                </w:tcPr>
                <w:p w14:paraId="4698D4D0" w14:textId="77777777" w:rsidR="00D128FB" w:rsidRPr="00631F8B" w:rsidRDefault="00D128FB" w:rsidP="006E2051">
                  <w:r w:rsidRPr="00631F8B">
                    <w:t>ThermalPipe, KabelOfLeiding, BuisSpecifiek</w:t>
                  </w:r>
                </w:p>
              </w:tc>
            </w:tr>
            <w:tr w:rsidR="00D128FB" w:rsidRPr="00631F8B" w14:paraId="5AC21B4F" w14:textId="77777777" w:rsidTr="006E2051">
              <w:trPr>
                <w:tblHeader/>
                <w:tblCellSpacing w:w="0" w:type="dxa"/>
              </w:trPr>
              <w:tc>
                <w:tcPr>
                  <w:tcW w:w="360" w:type="dxa"/>
                  <w:hideMark/>
                </w:tcPr>
                <w:p w14:paraId="6FAB597C" w14:textId="77777777" w:rsidR="00D128FB" w:rsidRPr="00631F8B" w:rsidRDefault="00D128FB" w:rsidP="006E2051">
                  <w:r w:rsidRPr="00631F8B">
                    <w:t> </w:t>
                  </w:r>
                </w:p>
              </w:tc>
              <w:tc>
                <w:tcPr>
                  <w:tcW w:w="1500" w:type="dxa"/>
                  <w:hideMark/>
                </w:tcPr>
                <w:p w14:paraId="1B94EE26" w14:textId="77777777" w:rsidR="00D128FB" w:rsidRPr="00631F8B" w:rsidRDefault="00D128FB" w:rsidP="006E2051">
                  <w:r w:rsidRPr="00631F8B">
                    <w:t>Stereotypes:</w:t>
                  </w:r>
                </w:p>
              </w:tc>
              <w:tc>
                <w:tcPr>
                  <w:tcW w:w="0" w:type="auto"/>
                  <w:hideMark/>
                </w:tcPr>
                <w:p w14:paraId="3B80E446" w14:textId="77777777" w:rsidR="00D128FB" w:rsidRPr="00631F8B" w:rsidRDefault="00D128FB" w:rsidP="006E2051">
                  <w:r w:rsidRPr="00631F8B">
                    <w:t>«featureType»</w:t>
                  </w:r>
                </w:p>
              </w:tc>
            </w:tr>
          </w:tbl>
          <w:p w14:paraId="639E8348" w14:textId="77777777" w:rsidR="00D128FB" w:rsidRPr="00631F8B" w:rsidRDefault="00D128FB" w:rsidP="006E2051"/>
        </w:tc>
      </w:tr>
      <w:tr w:rsidR="00D128FB" w:rsidRPr="00631F8B" w14:paraId="2CB5FAD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2640C1" w14:textId="77777777"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F39F83A" w14:textId="77777777" w:rsidTr="006E2051">
              <w:trPr>
                <w:tblHeader/>
                <w:tblCellSpacing w:w="0" w:type="dxa"/>
              </w:trPr>
              <w:tc>
                <w:tcPr>
                  <w:tcW w:w="360" w:type="dxa"/>
                  <w:hideMark/>
                </w:tcPr>
                <w:p w14:paraId="578F336F" w14:textId="77777777" w:rsidR="00D128FB" w:rsidRPr="00631F8B" w:rsidRDefault="00D128FB" w:rsidP="006E2051">
                  <w:r w:rsidRPr="00631F8B">
                    <w:t> </w:t>
                  </w:r>
                </w:p>
              </w:tc>
              <w:tc>
                <w:tcPr>
                  <w:tcW w:w="1500" w:type="dxa"/>
                  <w:hideMark/>
                </w:tcPr>
                <w:p w14:paraId="2BB504F7" w14:textId="77777777" w:rsidR="00D128FB" w:rsidRPr="00631F8B" w:rsidRDefault="00D128FB" w:rsidP="006E2051">
                  <w:r w:rsidRPr="00631F8B">
                    <w:t>OCL:</w:t>
                  </w:r>
                </w:p>
              </w:tc>
              <w:tc>
                <w:tcPr>
                  <w:tcW w:w="0" w:type="auto"/>
                  <w:hideMark/>
                </w:tcPr>
                <w:p w14:paraId="5A8C30D3" w14:textId="77777777" w:rsidR="00D128FB" w:rsidRPr="00631F8B" w:rsidRDefault="00D128FB" w:rsidP="006E2051"/>
              </w:tc>
            </w:tr>
          </w:tbl>
          <w:p w14:paraId="7DF4A049" w14:textId="77777777" w:rsidR="00D128FB" w:rsidRPr="00631F8B" w:rsidRDefault="00D128FB" w:rsidP="006E2051"/>
        </w:tc>
      </w:tr>
    </w:tbl>
    <w:p w14:paraId="5C6500B7" w14:textId="77777777" w:rsidR="00D128FB" w:rsidRPr="00631F8B" w:rsidRDefault="00D128FB" w:rsidP="00D128FB">
      <w:pPr>
        <w:pStyle w:val="Kop5"/>
        <w:rPr>
          <w:sz w:val="16"/>
          <w:szCs w:val="16"/>
        </w:rPr>
      </w:pPr>
      <w:r w:rsidRPr="00631F8B">
        <w:rPr>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128205E6"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D95AED" w14:textId="77777777" w:rsidR="00D128FB" w:rsidRPr="00631F8B" w:rsidRDefault="00D128FB" w:rsidP="006E2051">
            <w:pPr>
              <w:spacing w:line="225" w:lineRule="atLeast"/>
            </w:pPr>
            <w:r w:rsidRPr="00631F8B">
              <w:rPr>
                <w:b/>
                <w:bCs/>
              </w:rPr>
              <w:t>Toren</w:t>
            </w:r>
          </w:p>
        </w:tc>
      </w:tr>
      <w:tr w:rsidR="00D128FB" w:rsidRPr="00631F8B" w14:paraId="62F4CBF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EBC2631" w14:textId="77777777" w:rsidTr="006E2051">
              <w:trPr>
                <w:tblHeader/>
                <w:tblCellSpacing w:w="0" w:type="dxa"/>
              </w:trPr>
              <w:tc>
                <w:tcPr>
                  <w:tcW w:w="360" w:type="dxa"/>
                  <w:hideMark/>
                </w:tcPr>
                <w:p w14:paraId="21290D31" w14:textId="77777777" w:rsidR="00D128FB" w:rsidRPr="00631F8B" w:rsidRDefault="00D128FB" w:rsidP="006E2051">
                  <w:r w:rsidRPr="00631F8B">
                    <w:t> </w:t>
                  </w:r>
                </w:p>
              </w:tc>
              <w:tc>
                <w:tcPr>
                  <w:tcW w:w="1500" w:type="dxa"/>
                  <w:hideMark/>
                </w:tcPr>
                <w:p w14:paraId="3EEBD2F6" w14:textId="77777777" w:rsidR="00D128FB" w:rsidRPr="00631F8B" w:rsidRDefault="00D128FB" w:rsidP="006E2051">
                  <w:r w:rsidRPr="00631F8B">
                    <w:t>Naam:</w:t>
                  </w:r>
                </w:p>
              </w:tc>
              <w:tc>
                <w:tcPr>
                  <w:tcW w:w="0" w:type="auto"/>
                  <w:hideMark/>
                </w:tcPr>
                <w:p w14:paraId="7809101D" w14:textId="77777777" w:rsidR="00D128FB" w:rsidRPr="00631F8B" w:rsidRDefault="00D128FB" w:rsidP="006E2051">
                  <w:r w:rsidRPr="00631F8B">
                    <w:t xml:space="preserve">Toren </w:t>
                  </w:r>
                </w:p>
              </w:tc>
            </w:tr>
            <w:tr w:rsidR="00D128FB" w:rsidRPr="00631F8B" w14:paraId="2C6551A8" w14:textId="77777777" w:rsidTr="006E2051">
              <w:trPr>
                <w:tblHeader/>
                <w:tblCellSpacing w:w="0" w:type="dxa"/>
              </w:trPr>
              <w:tc>
                <w:tcPr>
                  <w:tcW w:w="360" w:type="dxa"/>
                  <w:hideMark/>
                </w:tcPr>
                <w:p w14:paraId="6311F0CD" w14:textId="77777777" w:rsidR="00D128FB" w:rsidRPr="00631F8B" w:rsidRDefault="00D128FB" w:rsidP="006E2051">
                  <w:r w:rsidRPr="00631F8B">
                    <w:t> </w:t>
                  </w:r>
                </w:p>
              </w:tc>
              <w:tc>
                <w:tcPr>
                  <w:tcW w:w="1500" w:type="dxa"/>
                  <w:hideMark/>
                </w:tcPr>
                <w:p w14:paraId="424FE1DB" w14:textId="77777777" w:rsidR="00D128FB" w:rsidRPr="00631F8B" w:rsidRDefault="00D128FB" w:rsidP="006E2051">
                  <w:r w:rsidRPr="00631F8B">
                    <w:t>Definitie:</w:t>
                  </w:r>
                </w:p>
              </w:tc>
              <w:tc>
                <w:tcPr>
                  <w:tcW w:w="0" w:type="auto"/>
                  <w:hideMark/>
                </w:tcPr>
                <w:p w14:paraId="0D98724B" w14:textId="77777777" w:rsidR="00D128FB" w:rsidRPr="00631F8B" w:rsidRDefault="00D128FB" w:rsidP="006E2051">
                  <w:r w:rsidRPr="00631F8B">
                    <w:t xml:space="preserve">Eenvoudig toren-object dat dienst kan doen als drager van nutsvoorzieningenobjecten van een of meer nutsvoorzieningnetten. </w:t>
                  </w:r>
                </w:p>
              </w:tc>
            </w:tr>
            <w:tr w:rsidR="00D128FB" w:rsidRPr="00631F8B" w14:paraId="102E0316" w14:textId="77777777" w:rsidTr="006E2051">
              <w:trPr>
                <w:tblHeader/>
                <w:tblCellSpacing w:w="0" w:type="dxa"/>
              </w:trPr>
              <w:tc>
                <w:tcPr>
                  <w:tcW w:w="360" w:type="dxa"/>
                  <w:hideMark/>
                </w:tcPr>
                <w:p w14:paraId="45FA6C87" w14:textId="77777777" w:rsidR="00D128FB" w:rsidRPr="00631F8B" w:rsidRDefault="00D128FB" w:rsidP="006E2051">
                  <w:r w:rsidRPr="00631F8B">
                    <w:t> </w:t>
                  </w:r>
                </w:p>
              </w:tc>
              <w:tc>
                <w:tcPr>
                  <w:tcW w:w="1500" w:type="dxa"/>
                  <w:hideMark/>
                </w:tcPr>
                <w:p w14:paraId="3322505C" w14:textId="77777777" w:rsidR="00D128FB" w:rsidRPr="00631F8B" w:rsidRDefault="00D128FB" w:rsidP="006E2051">
                  <w:r w:rsidRPr="00631F8B">
                    <w:t>Herkomst:</w:t>
                  </w:r>
                </w:p>
              </w:tc>
              <w:tc>
                <w:tcPr>
                  <w:tcW w:w="0" w:type="auto"/>
                  <w:hideMark/>
                </w:tcPr>
                <w:p w14:paraId="4671A0AE" w14:textId="77777777" w:rsidR="00D128FB" w:rsidRPr="00631F8B" w:rsidRDefault="00D128FB" w:rsidP="006E2051">
                  <w:r w:rsidRPr="00631F8B">
                    <w:t>Inspire</w:t>
                  </w:r>
                </w:p>
              </w:tc>
            </w:tr>
            <w:tr w:rsidR="00D128FB" w:rsidRPr="00631F8B" w14:paraId="4BBD4D3C" w14:textId="77777777" w:rsidTr="006E2051">
              <w:trPr>
                <w:tblHeader/>
                <w:tblCellSpacing w:w="0" w:type="dxa"/>
              </w:trPr>
              <w:tc>
                <w:tcPr>
                  <w:tcW w:w="360" w:type="dxa"/>
                  <w:hideMark/>
                </w:tcPr>
                <w:p w14:paraId="50392E98" w14:textId="77777777" w:rsidR="00D128FB" w:rsidRPr="00631F8B" w:rsidRDefault="00D128FB" w:rsidP="006E2051">
                  <w:r w:rsidRPr="00631F8B">
                    <w:t> </w:t>
                  </w:r>
                </w:p>
              </w:tc>
              <w:tc>
                <w:tcPr>
                  <w:tcW w:w="1500" w:type="dxa"/>
                  <w:hideMark/>
                </w:tcPr>
                <w:p w14:paraId="3CBD61A0" w14:textId="77777777" w:rsidR="00D128FB" w:rsidRPr="00631F8B" w:rsidRDefault="00D128FB" w:rsidP="006E2051">
                  <w:r w:rsidRPr="00631F8B">
                    <w:t>Subtype van:</w:t>
                  </w:r>
                </w:p>
              </w:tc>
              <w:tc>
                <w:tcPr>
                  <w:tcW w:w="0" w:type="auto"/>
                  <w:hideMark/>
                </w:tcPr>
                <w:p w14:paraId="4856F9E3" w14:textId="77777777" w:rsidR="00D128FB" w:rsidRPr="00631F8B" w:rsidRDefault="00D128FB" w:rsidP="006E2051">
                  <w:r w:rsidRPr="00631F8B">
                    <w:t>ContainerLeidingelement, Tower</w:t>
                  </w:r>
                </w:p>
              </w:tc>
            </w:tr>
            <w:tr w:rsidR="00D128FB" w:rsidRPr="00631F8B" w14:paraId="6A458E7D" w14:textId="77777777" w:rsidTr="006E2051">
              <w:trPr>
                <w:tblHeader/>
                <w:tblCellSpacing w:w="0" w:type="dxa"/>
              </w:trPr>
              <w:tc>
                <w:tcPr>
                  <w:tcW w:w="360" w:type="dxa"/>
                  <w:hideMark/>
                </w:tcPr>
                <w:p w14:paraId="3848D37C" w14:textId="77777777" w:rsidR="00D128FB" w:rsidRPr="00631F8B" w:rsidRDefault="00D128FB" w:rsidP="006E2051">
                  <w:r w:rsidRPr="00631F8B">
                    <w:t> </w:t>
                  </w:r>
                </w:p>
              </w:tc>
              <w:tc>
                <w:tcPr>
                  <w:tcW w:w="1500" w:type="dxa"/>
                  <w:hideMark/>
                </w:tcPr>
                <w:p w14:paraId="5CE609F9" w14:textId="77777777" w:rsidR="00D128FB" w:rsidRPr="00631F8B" w:rsidRDefault="00D128FB" w:rsidP="006E2051">
                  <w:r w:rsidRPr="00631F8B">
                    <w:t>Stereotypes:</w:t>
                  </w:r>
                </w:p>
              </w:tc>
              <w:tc>
                <w:tcPr>
                  <w:tcW w:w="0" w:type="auto"/>
                  <w:hideMark/>
                </w:tcPr>
                <w:p w14:paraId="00196BB4" w14:textId="77777777" w:rsidR="00D128FB" w:rsidRPr="00631F8B" w:rsidRDefault="00D128FB" w:rsidP="006E2051">
                  <w:r w:rsidRPr="00631F8B">
                    <w:t>«featureType»</w:t>
                  </w:r>
                </w:p>
              </w:tc>
            </w:tr>
          </w:tbl>
          <w:p w14:paraId="097830CD" w14:textId="77777777" w:rsidR="00D128FB" w:rsidRPr="00631F8B" w:rsidRDefault="00D128FB" w:rsidP="006E2051"/>
        </w:tc>
      </w:tr>
      <w:tr w:rsidR="00D128FB" w:rsidRPr="00631F8B" w14:paraId="54E8288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42867E" w14:textId="77777777"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0A65E0C" w14:textId="77777777" w:rsidTr="006E2051">
              <w:trPr>
                <w:tblHeader/>
                <w:tblCellSpacing w:w="0" w:type="dxa"/>
              </w:trPr>
              <w:tc>
                <w:tcPr>
                  <w:tcW w:w="360" w:type="dxa"/>
                  <w:hideMark/>
                </w:tcPr>
                <w:p w14:paraId="672E8AF4" w14:textId="77777777" w:rsidR="00D128FB" w:rsidRPr="00631F8B" w:rsidRDefault="00D128FB" w:rsidP="006E2051">
                  <w:r w:rsidRPr="00631F8B">
                    <w:t> </w:t>
                  </w:r>
                </w:p>
              </w:tc>
              <w:tc>
                <w:tcPr>
                  <w:tcW w:w="1500" w:type="dxa"/>
                  <w:hideMark/>
                </w:tcPr>
                <w:p w14:paraId="7F95A427" w14:textId="77777777" w:rsidR="00D128FB" w:rsidRPr="00631F8B" w:rsidRDefault="00D128FB" w:rsidP="006E2051">
                  <w:r w:rsidRPr="00631F8B">
                    <w:t>OCL:</w:t>
                  </w:r>
                </w:p>
              </w:tc>
              <w:tc>
                <w:tcPr>
                  <w:tcW w:w="0" w:type="auto"/>
                  <w:hideMark/>
                </w:tcPr>
                <w:p w14:paraId="2AC7737D" w14:textId="77777777" w:rsidR="00D128FB" w:rsidRPr="00631F8B" w:rsidRDefault="00D128FB" w:rsidP="006E2051"/>
              </w:tc>
            </w:tr>
          </w:tbl>
          <w:p w14:paraId="4972D1D1" w14:textId="77777777" w:rsidR="00D128FB" w:rsidRPr="00631F8B" w:rsidRDefault="00D128FB" w:rsidP="006E2051"/>
        </w:tc>
      </w:tr>
    </w:tbl>
    <w:p w14:paraId="69668DB7" w14:textId="77777777" w:rsidR="00D128FB" w:rsidRPr="00631F8B" w:rsidRDefault="00D128FB" w:rsidP="00D128FB">
      <w:pPr>
        <w:pStyle w:val="Kop5"/>
        <w:rPr>
          <w:sz w:val="16"/>
          <w:szCs w:val="16"/>
        </w:rPr>
      </w:pPr>
      <w:r w:rsidRPr="00631F8B">
        <w:rPr>
          <w:sz w:val="16"/>
          <w:szCs w:val="16"/>
        </w:rPr>
        <w:lastRenderedPageBreak/>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D128FB" w:rsidRPr="00631F8B" w14:paraId="2034A203"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78FCE" w14:textId="77777777" w:rsidR="00D128FB" w:rsidRPr="00631F8B" w:rsidRDefault="00D128FB" w:rsidP="006E2051">
            <w:pPr>
              <w:spacing w:line="225" w:lineRule="atLeast"/>
            </w:pPr>
            <w:r w:rsidRPr="00631F8B">
              <w:rPr>
                <w:b/>
                <w:bCs/>
              </w:rPr>
              <w:t>Transportroute</w:t>
            </w:r>
          </w:p>
        </w:tc>
      </w:tr>
      <w:tr w:rsidR="00D128FB" w:rsidRPr="00631F8B" w14:paraId="76076A9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D128FB" w:rsidRPr="00631F8B" w14:paraId="497A8B56" w14:textId="77777777" w:rsidTr="006E2051">
              <w:trPr>
                <w:tblHeader/>
                <w:tblCellSpacing w:w="0" w:type="dxa"/>
              </w:trPr>
              <w:tc>
                <w:tcPr>
                  <w:tcW w:w="360" w:type="dxa"/>
                  <w:hideMark/>
                </w:tcPr>
                <w:p w14:paraId="1E380E34" w14:textId="77777777" w:rsidR="00D128FB" w:rsidRPr="00631F8B" w:rsidRDefault="00D128FB" w:rsidP="006E2051">
                  <w:r w:rsidRPr="00631F8B">
                    <w:t> </w:t>
                  </w:r>
                </w:p>
              </w:tc>
              <w:tc>
                <w:tcPr>
                  <w:tcW w:w="1500" w:type="dxa"/>
                  <w:hideMark/>
                </w:tcPr>
                <w:p w14:paraId="6785B4CF" w14:textId="77777777" w:rsidR="00D128FB" w:rsidRPr="00631F8B" w:rsidRDefault="00D128FB" w:rsidP="006E2051">
                  <w:r w:rsidRPr="00631F8B">
                    <w:t>Naam:</w:t>
                  </w:r>
                </w:p>
              </w:tc>
              <w:tc>
                <w:tcPr>
                  <w:tcW w:w="0" w:type="auto"/>
                  <w:hideMark/>
                </w:tcPr>
                <w:p w14:paraId="0F7653D3" w14:textId="77777777" w:rsidR="00D128FB" w:rsidRPr="00631F8B" w:rsidRDefault="00D128FB" w:rsidP="006E2051"/>
              </w:tc>
            </w:tr>
            <w:tr w:rsidR="00D128FB" w:rsidRPr="00631F8B" w14:paraId="7B59E84D" w14:textId="77777777" w:rsidTr="006E2051">
              <w:trPr>
                <w:tblHeader/>
                <w:tblCellSpacing w:w="0" w:type="dxa"/>
              </w:trPr>
              <w:tc>
                <w:tcPr>
                  <w:tcW w:w="360" w:type="dxa"/>
                  <w:hideMark/>
                </w:tcPr>
                <w:p w14:paraId="7D40393B" w14:textId="77777777" w:rsidR="00D128FB" w:rsidRPr="00631F8B" w:rsidRDefault="00D128FB" w:rsidP="006E2051">
                  <w:r w:rsidRPr="00631F8B">
                    <w:t> </w:t>
                  </w:r>
                </w:p>
              </w:tc>
              <w:tc>
                <w:tcPr>
                  <w:tcW w:w="1500" w:type="dxa"/>
                  <w:hideMark/>
                </w:tcPr>
                <w:p w14:paraId="23E08838" w14:textId="77777777" w:rsidR="00D128FB" w:rsidRPr="00631F8B" w:rsidRDefault="00D128FB" w:rsidP="006E2051">
                  <w:r w:rsidRPr="00631F8B">
                    <w:t>Definitie:</w:t>
                  </w:r>
                </w:p>
              </w:tc>
              <w:tc>
                <w:tcPr>
                  <w:tcW w:w="0" w:type="auto"/>
                  <w:hideMark/>
                </w:tcPr>
                <w:p w14:paraId="77D68284" w14:textId="77777777" w:rsidR="00D128FB" w:rsidRPr="00631F8B" w:rsidRDefault="00D128FB" w:rsidP="006E2051">
                  <w:r w:rsidRPr="00631F8B">
                    <w:t xml:space="preserve">Route samengesteld uit aaneengesloten buisleidingen. </w:t>
                  </w:r>
                </w:p>
              </w:tc>
            </w:tr>
            <w:tr w:rsidR="00D128FB" w:rsidRPr="00631F8B" w14:paraId="2ACAF559" w14:textId="77777777" w:rsidTr="006E2051">
              <w:trPr>
                <w:tblHeader/>
                <w:tblCellSpacing w:w="0" w:type="dxa"/>
              </w:trPr>
              <w:tc>
                <w:tcPr>
                  <w:tcW w:w="360" w:type="dxa"/>
                  <w:hideMark/>
                </w:tcPr>
                <w:p w14:paraId="4331D6F8" w14:textId="77777777" w:rsidR="00D128FB" w:rsidRPr="00631F8B" w:rsidRDefault="00D128FB" w:rsidP="006E2051">
                  <w:r w:rsidRPr="00631F8B">
                    <w:t> </w:t>
                  </w:r>
                </w:p>
              </w:tc>
              <w:tc>
                <w:tcPr>
                  <w:tcW w:w="1500" w:type="dxa"/>
                  <w:hideMark/>
                </w:tcPr>
                <w:p w14:paraId="6A10D1D1" w14:textId="77777777" w:rsidR="00D128FB" w:rsidRPr="00631F8B" w:rsidRDefault="00D128FB" w:rsidP="006E2051">
                  <w:r w:rsidRPr="00631F8B">
                    <w:t>Herkomst:</w:t>
                  </w:r>
                </w:p>
              </w:tc>
              <w:tc>
                <w:tcPr>
                  <w:tcW w:w="0" w:type="auto"/>
                  <w:hideMark/>
                </w:tcPr>
                <w:p w14:paraId="224E2415" w14:textId="77777777" w:rsidR="00D128FB" w:rsidRPr="00631F8B" w:rsidRDefault="00D128FB" w:rsidP="006E2051">
                  <w:r w:rsidRPr="00631F8B">
                    <w:t>RRGS</w:t>
                  </w:r>
                </w:p>
              </w:tc>
            </w:tr>
            <w:tr w:rsidR="00D128FB" w:rsidRPr="00631F8B" w14:paraId="47624955" w14:textId="77777777" w:rsidTr="006E2051">
              <w:trPr>
                <w:tblHeader/>
                <w:tblCellSpacing w:w="0" w:type="dxa"/>
              </w:trPr>
              <w:tc>
                <w:tcPr>
                  <w:tcW w:w="360" w:type="dxa"/>
                  <w:hideMark/>
                </w:tcPr>
                <w:p w14:paraId="47332841" w14:textId="77777777" w:rsidR="00D128FB" w:rsidRPr="00631F8B" w:rsidRDefault="00D128FB" w:rsidP="006E2051">
                  <w:r w:rsidRPr="00631F8B">
                    <w:t> </w:t>
                  </w:r>
                </w:p>
              </w:tc>
              <w:tc>
                <w:tcPr>
                  <w:tcW w:w="1500" w:type="dxa"/>
                  <w:hideMark/>
                </w:tcPr>
                <w:p w14:paraId="109C260D" w14:textId="77777777" w:rsidR="00D128FB" w:rsidRPr="00631F8B" w:rsidRDefault="00D128FB" w:rsidP="006E2051">
                  <w:r w:rsidRPr="00631F8B">
                    <w:t>Subtype van:</w:t>
                  </w:r>
                </w:p>
              </w:tc>
              <w:tc>
                <w:tcPr>
                  <w:tcW w:w="0" w:type="auto"/>
                  <w:hideMark/>
                </w:tcPr>
                <w:p w14:paraId="516C6B6E" w14:textId="77777777" w:rsidR="00D128FB" w:rsidRPr="00631F8B" w:rsidRDefault="00D128FB" w:rsidP="006E2051">
                  <w:r w:rsidRPr="00631F8B">
                    <w:t>IMKLBasis</w:t>
                  </w:r>
                </w:p>
              </w:tc>
            </w:tr>
            <w:tr w:rsidR="00D128FB" w:rsidRPr="00631F8B" w14:paraId="3B06682B" w14:textId="77777777" w:rsidTr="006E2051">
              <w:trPr>
                <w:tblHeader/>
                <w:tblCellSpacing w:w="0" w:type="dxa"/>
              </w:trPr>
              <w:tc>
                <w:tcPr>
                  <w:tcW w:w="360" w:type="dxa"/>
                  <w:hideMark/>
                </w:tcPr>
                <w:p w14:paraId="20A40AB6" w14:textId="77777777" w:rsidR="00D128FB" w:rsidRPr="00631F8B" w:rsidRDefault="00D128FB" w:rsidP="006E2051">
                  <w:r w:rsidRPr="00631F8B">
                    <w:t> </w:t>
                  </w:r>
                </w:p>
              </w:tc>
              <w:tc>
                <w:tcPr>
                  <w:tcW w:w="1500" w:type="dxa"/>
                  <w:hideMark/>
                </w:tcPr>
                <w:p w14:paraId="503BB0DF" w14:textId="77777777" w:rsidR="00D128FB" w:rsidRPr="00631F8B" w:rsidRDefault="00D128FB" w:rsidP="006E2051">
                  <w:r w:rsidRPr="00631F8B">
                    <w:t>Stereotypes:</w:t>
                  </w:r>
                </w:p>
              </w:tc>
              <w:tc>
                <w:tcPr>
                  <w:tcW w:w="0" w:type="auto"/>
                  <w:hideMark/>
                </w:tcPr>
                <w:p w14:paraId="1CFD432A" w14:textId="77777777" w:rsidR="00D128FB" w:rsidRPr="00631F8B" w:rsidRDefault="00D128FB" w:rsidP="006E2051">
                  <w:r w:rsidRPr="00631F8B">
                    <w:t>«featureType»</w:t>
                  </w:r>
                </w:p>
              </w:tc>
            </w:tr>
          </w:tbl>
          <w:p w14:paraId="7FD6FF27" w14:textId="77777777" w:rsidR="00D128FB" w:rsidRPr="00631F8B" w:rsidRDefault="00D128FB" w:rsidP="006E2051"/>
        </w:tc>
      </w:tr>
      <w:tr w:rsidR="00D128FB" w:rsidRPr="00631F8B" w14:paraId="03CFA2D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90DA3B" w14:textId="77777777" w:rsidR="00D128FB" w:rsidRPr="00631F8B" w:rsidRDefault="00D128FB" w:rsidP="006E2051">
            <w:r w:rsidRPr="00631F8B">
              <w:rPr>
                <w:b/>
                <w:bCs/>
              </w:rPr>
              <w:t>Attribuut: transportrouteNaam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D128FB" w:rsidRPr="00631F8B" w14:paraId="4AED4C39" w14:textId="77777777" w:rsidTr="006E2051">
              <w:trPr>
                <w:tblHeader/>
                <w:tblCellSpacing w:w="0" w:type="dxa"/>
              </w:trPr>
              <w:tc>
                <w:tcPr>
                  <w:tcW w:w="360" w:type="dxa"/>
                  <w:hideMark/>
                </w:tcPr>
                <w:p w14:paraId="7110C5E6" w14:textId="77777777" w:rsidR="00D128FB" w:rsidRPr="00631F8B" w:rsidRDefault="00D128FB" w:rsidP="006E2051">
                  <w:r w:rsidRPr="00631F8B">
                    <w:t> </w:t>
                  </w:r>
                </w:p>
              </w:tc>
              <w:tc>
                <w:tcPr>
                  <w:tcW w:w="1500" w:type="dxa"/>
                  <w:hideMark/>
                </w:tcPr>
                <w:p w14:paraId="2B84F8CD" w14:textId="77777777" w:rsidR="00D128FB" w:rsidRPr="00631F8B" w:rsidRDefault="00D128FB" w:rsidP="006E2051">
                  <w:r w:rsidRPr="00631F8B">
                    <w:t>Naam:</w:t>
                  </w:r>
                </w:p>
              </w:tc>
              <w:tc>
                <w:tcPr>
                  <w:tcW w:w="0" w:type="auto"/>
                  <w:hideMark/>
                </w:tcPr>
                <w:p w14:paraId="274987D9" w14:textId="77777777" w:rsidR="00D128FB" w:rsidRPr="00631F8B" w:rsidRDefault="00D128FB" w:rsidP="006E2051"/>
              </w:tc>
            </w:tr>
            <w:tr w:rsidR="00D128FB" w:rsidRPr="00631F8B" w14:paraId="5041281B" w14:textId="77777777" w:rsidTr="006E2051">
              <w:trPr>
                <w:tblHeader/>
                <w:tblCellSpacing w:w="0" w:type="dxa"/>
              </w:trPr>
              <w:tc>
                <w:tcPr>
                  <w:tcW w:w="360" w:type="dxa"/>
                  <w:hideMark/>
                </w:tcPr>
                <w:p w14:paraId="0C920FFC" w14:textId="77777777" w:rsidR="00D128FB" w:rsidRPr="00631F8B" w:rsidRDefault="00D128FB" w:rsidP="006E2051">
                  <w:r w:rsidRPr="00631F8B">
                    <w:t> </w:t>
                  </w:r>
                </w:p>
              </w:tc>
              <w:tc>
                <w:tcPr>
                  <w:tcW w:w="1500" w:type="dxa"/>
                  <w:hideMark/>
                </w:tcPr>
                <w:p w14:paraId="5A7BF1E4" w14:textId="77777777" w:rsidR="00D128FB" w:rsidRPr="00631F8B" w:rsidRDefault="00D128FB" w:rsidP="006E2051">
                  <w:r w:rsidRPr="00631F8B">
                    <w:t>Type:</w:t>
                  </w:r>
                </w:p>
              </w:tc>
              <w:tc>
                <w:tcPr>
                  <w:tcW w:w="0" w:type="auto"/>
                  <w:hideMark/>
                </w:tcPr>
                <w:p w14:paraId="5FFB8C45" w14:textId="77777777" w:rsidR="00D128FB" w:rsidRPr="00631F8B" w:rsidRDefault="00D128FB" w:rsidP="006E2051">
                  <w:r w:rsidRPr="00631F8B">
                    <w:t>CharacterString</w:t>
                  </w:r>
                </w:p>
              </w:tc>
            </w:tr>
            <w:tr w:rsidR="00D128FB" w:rsidRPr="00631F8B" w14:paraId="08B2930E" w14:textId="77777777" w:rsidTr="006E2051">
              <w:trPr>
                <w:tblHeader/>
                <w:tblCellSpacing w:w="0" w:type="dxa"/>
              </w:trPr>
              <w:tc>
                <w:tcPr>
                  <w:tcW w:w="360" w:type="dxa"/>
                  <w:hideMark/>
                </w:tcPr>
                <w:p w14:paraId="6EAC6301" w14:textId="77777777" w:rsidR="00D128FB" w:rsidRPr="00631F8B" w:rsidRDefault="00D128FB" w:rsidP="006E2051">
                  <w:r w:rsidRPr="00631F8B">
                    <w:t> </w:t>
                  </w:r>
                </w:p>
              </w:tc>
              <w:tc>
                <w:tcPr>
                  <w:tcW w:w="1500" w:type="dxa"/>
                  <w:hideMark/>
                </w:tcPr>
                <w:p w14:paraId="665F1D57" w14:textId="77777777" w:rsidR="00D128FB" w:rsidRPr="00631F8B" w:rsidRDefault="00D128FB" w:rsidP="006E2051">
                  <w:r w:rsidRPr="00631F8B">
                    <w:t>Definitie:</w:t>
                  </w:r>
                </w:p>
              </w:tc>
              <w:tc>
                <w:tcPr>
                  <w:tcW w:w="0" w:type="auto"/>
                  <w:hideMark/>
                </w:tcPr>
                <w:p w14:paraId="69F575BC" w14:textId="77777777" w:rsidR="00D128FB" w:rsidRPr="00631F8B" w:rsidRDefault="00D128FB" w:rsidP="006E2051">
                  <w:r w:rsidRPr="00631F8B">
                    <w:t xml:space="preserve">Naam van de (hoofd)transportroute. </w:t>
                  </w:r>
                </w:p>
              </w:tc>
            </w:tr>
            <w:tr w:rsidR="00D128FB" w:rsidRPr="00631F8B" w14:paraId="6A397B04" w14:textId="77777777" w:rsidTr="006E2051">
              <w:trPr>
                <w:tblHeader/>
                <w:tblCellSpacing w:w="0" w:type="dxa"/>
              </w:trPr>
              <w:tc>
                <w:tcPr>
                  <w:tcW w:w="360" w:type="dxa"/>
                  <w:hideMark/>
                </w:tcPr>
                <w:p w14:paraId="45C026D3" w14:textId="77777777" w:rsidR="00D128FB" w:rsidRPr="00631F8B" w:rsidRDefault="00D128FB" w:rsidP="006E2051">
                  <w:r w:rsidRPr="00631F8B">
                    <w:t> </w:t>
                  </w:r>
                </w:p>
              </w:tc>
              <w:tc>
                <w:tcPr>
                  <w:tcW w:w="1500" w:type="dxa"/>
                  <w:hideMark/>
                </w:tcPr>
                <w:p w14:paraId="779E42F7" w14:textId="77777777" w:rsidR="00D128FB" w:rsidRPr="00631F8B" w:rsidRDefault="00D128FB" w:rsidP="006E2051">
                  <w:r w:rsidRPr="00631F8B">
                    <w:t>Omschrijving:</w:t>
                  </w:r>
                </w:p>
              </w:tc>
              <w:tc>
                <w:tcPr>
                  <w:tcW w:w="0" w:type="auto"/>
                  <w:hideMark/>
                </w:tcPr>
                <w:p w14:paraId="0D7C0787" w14:textId="77777777" w:rsidR="00D128FB" w:rsidRPr="00631F8B" w:rsidRDefault="00D128FB" w:rsidP="006E2051">
                  <w:r w:rsidRPr="00631F8B">
                    <w:t xml:space="preserve">max 240 tekens </w:t>
                  </w:r>
                </w:p>
              </w:tc>
            </w:tr>
            <w:tr w:rsidR="00D128FB" w:rsidRPr="00631F8B" w14:paraId="68D5DAA8" w14:textId="77777777" w:rsidTr="006E2051">
              <w:trPr>
                <w:tblHeader/>
                <w:tblCellSpacing w:w="0" w:type="dxa"/>
              </w:trPr>
              <w:tc>
                <w:tcPr>
                  <w:tcW w:w="360" w:type="dxa"/>
                  <w:hideMark/>
                </w:tcPr>
                <w:p w14:paraId="3A313267" w14:textId="77777777" w:rsidR="00D128FB" w:rsidRPr="00631F8B" w:rsidRDefault="00D128FB" w:rsidP="006E2051">
                  <w:r w:rsidRPr="00631F8B">
                    <w:t> </w:t>
                  </w:r>
                </w:p>
              </w:tc>
              <w:tc>
                <w:tcPr>
                  <w:tcW w:w="1500" w:type="dxa"/>
                  <w:hideMark/>
                </w:tcPr>
                <w:p w14:paraId="0C676D1E" w14:textId="77777777" w:rsidR="00D128FB" w:rsidRPr="00631F8B" w:rsidRDefault="00D128FB" w:rsidP="006E2051">
                  <w:r w:rsidRPr="00631F8B">
                    <w:t>Multipliciteit:</w:t>
                  </w:r>
                </w:p>
              </w:tc>
              <w:tc>
                <w:tcPr>
                  <w:tcW w:w="0" w:type="auto"/>
                  <w:hideMark/>
                </w:tcPr>
                <w:p w14:paraId="76D1C740" w14:textId="77777777" w:rsidR="00D128FB" w:rsidRPr="00631F8B" w:rsidRDefault="00D128FB" w:rsidP="006E2051">
                  <w:r w:rsidRPr="00631F8B">
                    <w:t>1</w:t>
                  </w:r>
                </w:p>
              </w:tc>
            </w:tr>
            <w:tr w:rsidR="00D128FB" w:rsidRPr="00631F8B" w14:paraId="7F896D0A" w14:textId="77777777" w:rsidTr="006E2051">
              <w:trPr>
                <w:tblHeader/>
                <w:tblCellSpacing w:w="0" w:type="dxa"/>
              </w:trPr>
              <w:tc>
                <w:tcPr>
                  <w:tcW w:w="360" w:type="dxa"/>
                  <w:hideMark/>
                </w:tcPr>
                <w:p w14:paraId="6F325B56" w14:textId="77777777" w:rsidR="00D128FB" w:rsidRPr="00631F8B" w:rsidRDefault="00D128FB" w:rsidP="006E2051">
                  <w:r w:rsidRPr="00631F8B">
                    <w:t> </w:t>
                  </w:r>
                </w:p>
              </w:tc>
              <w:tc>
                <w:tcPr>
                  <w:tcW w:w="1500" w:type="dxa"/>
                  <w:hideMark/>
                </w:tcPr>
                <w:p w14:paraId="79E6D931" w14:textId="77777777" w:rsidR="00D128FB" w:rsidRPr="00631F8B" w:rsidRDefault="00D128FB" w:rsidP="006E2051">
                  <w:r w:rsidRPr="00631F8B">
                    <w:t>Herkomst:</w:t>
                  </w:r>
                </w:p>
              </w:tc>
              <w:tc>
                <w:tcPr>
                  <w:tcW w:w="0" w:type="auto"/>
                  <w:hideMark/>
                </w:tcPr>
                <w:p w14:paraId="28271CD2" w14:textId="77777777" w:rsidR="00D128FB" w:rsidRPr="00631F8B" w:rsidRDefault="00D128FB" w:rsidP="006E2051">
                  <w:r w:rsidRPr="00631F8B">
                    <w:t>RRGS</w:t>
                  </w:r>
                </w:p>
              </w:tc>
            </w:tr>
          </w:tbl>
          <w:p w14:paraId="56292725" w14:textId="77777777" w:rsidR="00D128FB" w:rsidRPr="00631F8B" w:rsidRDefault="00D128FB" w:rsidP="006E2051"/>
        </w:tc>
      </w:tr>
      <w:tr w:rsidR="00D128FB" w:rsidRPr="00631F8B" w14:paraId="73E60C4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A7CBC1" w14:textId="77777777" w:rsidR="00D128FB" w:rsidRPr="00631F8B" w:rsidRDefault="00D128FB" w:rsidP="006E2051">
            <w:r w:rsidRPr="00631F8B">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D128FB" w:rsidRPr="00631F8B" w14:paraId="4E7A3875" w14:textId="77777777" w:rsidTr="006E2051">
              <w:trPr>
                <w:tblHeader/>
                <w:tblCellSpacing w:w="0" w:type="dxa"/>
              </w:trPr>
              <w:tc>
                <w:tcPr>
                  <w:tcW w:w="360" w:type="dxa"/>
                  <w:hideMark/>
                </w:tcPr>
                <w:p w14:paraId="73409249" w14:textId="77777777" w:rsidR="00D128FB" w:rsidRPr="00631F8B" w:rsidRDefault="00D128FB" w:rsidP="006E2051">
                  <w:r w:rsidRPr="00631F8B">
                    <w:t> </w:t>
                  </w:r>
                </w:p>
              </w:tc>
              <w:tc>
                <w:tcPr>
                  <w:tcW w:w="1500" w:type="dxa"/>
                  <w:hideMark/>
                </w:tcPr>
                <w:p w14:paraId="0F38FF4C" w14:textId="77777777" w:rsidR="00D128FB" w:rsidRPr="00631F8B" w:rsidRDefault="00D128FB" w:rsidP="006E2051">
                  <w:r w:rsidRPr="00631F8B">
                    <w:t>Type:</w:t>
                  </w:r>
                </w:p>
              </w:tc>
              <w:tc>
                <w:tcPr>
                  <w:tcW w:w="0" w:type="auto"/>
                  <w:hideMark/>
                </w:tcPr>
                <w:p w14:paraId="18A6B4FE" w14:textId="77777777" w:rsidR="00D128FB" w:rsidRPr="00631F8B" w:rsidRDefault="00D128FB" w:rsidP="006E2051">
                  <w:r w:rsidRPr="00631F8B">
                    <w:t>CharacterString</w:t>
                  </w:r>
                </w:p>
              </w:tc>
            </w:tr>
            <w:tr w:rsidR="00D128FB" w:rsidRPr="00631F8B" w14:paraId="76289DBB" w14:textId="77777777" w:rsidTr="006E2051">
              <w:trPr>
                <w:tblHeader/>
                <w:tblCellSpacing w:w="0" w:type="dxa"/>
              </w:trPr>
              <w:tc>
                <w:tcPr>
                  <w:tcW w:w="360" w:type="dxa"/>
                  <w:hideMark/>
                </w:tcPr>
                <w:p w14:paraId="41D4C595" w14:textId="77777777" w:rsidR="00D128FB" w:rsidRPr="00631F8B" w:rsidRDefault="00D128FB" w:rsidP="006E2051">
                  <w:r w:rsidRPr="00631F8B">
                    <w:t> </w:t>
                  </w:r>
                </w:p>
              </w:tc>
              <w:tc>
                <w:tcPr>
                  <w:tcW w:w="1500" w:type="dxa"/>
                  <w:hideMark/>
                </w:tcPr>
                <w:p w14:paraId="1AACC03F" w14:textId="77777777" w:rsidR="00D128FB" w:rsidRPr="00631F8B" w:rsidRDefault="00D128FB" w:rsidP="006E2051">
                  <w:r w:rsidRPr="00631F8B">
                    <w:t>Multipliciteit:</w:t>
                  </w:r>
                </w:p>
              </w:tc>
              <w:tc>
                <w:tcPr>
                  <w:tcW w:w="0" w:type="auto"/>
                  <w:hideMark/>
                </w:tcPr>
                <w:p w14:paraId="7057DF90" w14:textId="77777777" w:rsidR="00D128FB" w:rsidRPr="00631F8B" w:rsidRDefault="00D128FB" w:rsidP="006E2051">
                  <w:r w:rsidRPr="00631F8B">
                    <w:t>1</w:t>
                  </w:r>
                </w:p>
              </w:tc>
            </w:tr>
          </w:tbl>
          <w:p w14:paraId="0F380A0B" w14:textId="77777777" w:rsidR="00D128FB" w:rsidRPr="00631F8B" w:rsidRDefault="00D128FB" w:rsidP="006E2051"/>
        </w:tc>
      </w:tr>
      <w:tr w:rsidR="00D128FB" w:rsidRPr="00631F8B" w14:paraId="32724E7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7105A9" w14:textId="77777777" w:rsidR="00D128FB" w:rsidRPr="00631F8B" w:rsidRDefault="00D128FB" w:rsidP="006E2051">
            <w:r w:rsidRPr="00631F8B">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D128FB" w:rsidRPr="00631F8B" w14:paraId="1343CB7A" w14:textId="77777777" w:rsidTr="006E2051">
              <w:trPr>
                <w:tblHeader/>
                <w:tblCellSpacing w:w="0" w:type="dxa"/>
              </w:trPr>
              <w:tc>
                <w:tcPr>
                  <w:tcW w:w="360" w:type="dxa"/>
                  <w:hideMark/>
                </w:tcPr>
                <w:p w14:paraId="19F2FB8A" w14:textId="77777777" w:rsidR="00D128FB" w:rsidRPr="00631F8B" w:rsidRDefault="00D128FB" w:rsidP="006E2051">
                  <w:r w:rsidRPr="00631F8B">
                    <w:t> </w:t>
                  </w:r>
                </w:p>
              </w:tc>
              <w:tc>
                <w:tcPr>
                  <w:tcW w:w="1500" w:type="dxa"/>
                  <w:hideMark/>
                </w:tcPr>
                <w:p w14:paraId="19A89A21" w14:textId="77777777" w:rsidR="00D128FB" w:rsidRPr="00631F8B" w:rsidRDefault="00D128FB" w:rsidP="006E2051">
                  <w:r w:rsidRPr="00631F8B">
                    <w:t>Naam:</w:t>
                  </w:r>
                </w:p>
              </w:tc>
              <w:tc>
                <w:tcPr>
                  <w:tcW w:w="0" w:type="auto"/>
                  <w:hideMark/>
                </w:tcPr>
                <w:p w14:paraId="742D91EB" w14:textId="77777777" w:rsidR="00D128FB" w:rsidRPr="00631F8B" w:rsidRDefault="00D128FB" w:rsidP="006E2051"/>
              </w:tc>
            </w:tr>
            <w:tr w:rsidR="00D128FB" w:rsidRPr="00631F8B" w14:paraId="231F3B19" w14:textId="77777777" w:rsidTr="006E2051">
              <w:trPr>
                <w:tblHeader/>
                <w:tblCellSpacing w:w="0" w:type="dxa"/>
              </w:trPr>
              <w:tc>
                <w:tcPr>
                  <w:tcW w:w="360" w:type="dxa"/>
                  <w:hideMark/>
                </w:tcPr>
                <w:p w14:paraId="2AE1B866" w14:textId="77777777" w:rsidR="00D128FB" w:rsidRPr="00631F8B" w:rsidRDefault="00D128FB" w:rsidP="006E2051">
                  <w:r w:rsidRPr="00631F8B">
                    <w:t> </w:t>
                  </w:r>
                </w:p>
              </w:tc>
              <w:tc>
                <w:tcPr>
                  <w:tcW w:w="1500" w:type="dxa"/>
                  <w:hideMark/>
                </w:tcPr>
                <w:p w14:paraId="306BF9EC" w14:textId="77777777" w:rsidR="00D128FB" w:rsidRPr="00631F8B" w:rsidRDefault="00D128FB" w:rsidP="006E2051">
                  <w:r w:rsidRPr="00631F8B">
                    <w:t>Type:</w:t>
                  </w:r>
                </w:p>
              </w:tc>
              <w:tc>
                <w:tcPr>
                  <w:tcW w:w="0" w:type="auto"/>
                  <w:hideMark/>
                </w:tcPr>
                <w:p w14:paraId="395F968C" w14:textId="77777777" w:rsidR="00D128FB" w:rsidRPr="00631F8B" w:rsidRDefault="00D128FB" w:rsidP="006E2051">
                  <w:r w:rsidRPr="00631F8B">
                    <w:t>BuisleidingTypeValue</w:t>
                  </w:r>
                </w:p>
              </w:tc>
            </w:tr>
            <w:tr w:rsidR="00D128FB" w:rsidRPr="00631F8B" w14:paraId="3723E4FB" w14:textId="77777777" w:rsidTr="006E2051">
              <w:trPr>
                <w:tblHeader/>
                <w:tblCellSpacing w:w="0" w:type="dxa"/>
              </w:trPr>
              <w:tc>
                <w:tcPr>
                  <w:tcW w:w="360" w:type="dxa"/>
                  <w:hideMark/>
                </w:tcPr>
                <w:p w14:paraId="002AF771" w14:textId="77777777" w:rsidR="00D128FB" w:rsidRPr="00631F8B" w:rsidRDefault="00D128FB" w:rsidP="006E2051">
                  <w:r w:rsidRPr="00631F8B">
                    <w:t> </w:t>
                  </w:r>
                </w:p>
              </w:tc>
              <w:tc>
                <w:tcPr>
                  <w:tcW w:w="1500" w:type="dxa"/>
                  <w:hideMark/>
                </w:tcPr>
                <w:p w14:paraId="0B6356DD" w14:textId="77777777" w:rsidR="00D128FB" w:rsidRPr="00631F8B" w:rsidRDefault="00D128FB" w:rsidP="006E2051">
                  <w:r w:rsidRPr="00631F8B">
                    <w:t>Definitie:</w:t>
                  </w:r>
                </w:p>
              </w:tc>
              <w:tc>
                <w:tcPr>
                  <w:tcW w:w="0" w:type="auto"/>
                  <w:hideMark/>
                </w:tcPr>
                <w:p w14:paraId="7D080139" w14:textId="77777777" w:rsidR="00D128FB" w:rsidRPr="00631F8B" w:rsidRDefault="00D128FB" w:rsidP="006E2051"/>
              </w:tc>
            </w:tr>
            <w:tr w:rsidR="00D128FB" w:rsidRPr="00631F8B" w14:paraId="129A7AF1" w14:textId="77777777" w:rsidTr="006E2051">
              <w:trPr>
                <w:tblHeader/>
                <w:tblCellSpacing w:w="0" w:type="dxa"/>
              </w:trPr>
              <w:tc>
                <w:tcPr>
                  <w:tcW w:w="360" w:type="dxa"/>
                  <w:hideMark/>
                </w:tcPr>
                <w:p w14:paraId="7714307F" w14:textId="77777777" w:rsidR="00D128FB" w:rsidRPr="00631F8B" w:rsidRDefault="00D128FB" w:rsidP="006E2051">
                  <w:r w:rsidRPr="00631F8B">
                    <w:t> </w:t>
                  </w:r>
                </w:p>
              </w:tc>
              <w:tc>
                <w:tcPr>
                  <w:tcW w:w="1500" w:type="dxa"/>
                  <w:hideMark/>
                </w:tcPr>
                <w:p w14:paraId="5C9564A2" w14:textId="77777777" w:rsidR="00D128FB" w:rsidRPr="00631F8B" w:rsidRDefault="00D128FB" w:rsidP="006E2051">
                  <w:r w:rsidRPr="00631F8B">
                    <w:t>Omschrijving:</w:t>
                  </w:r>
                </w:p>
              </w:tc>
              <w:tc>
                <w:tcPr>
                  <w:tcW w:w="0" w:type="auto"/>
                  <w:hideMark/>
                </w:tcPr>
                <w:p w14:paraId="6A42754A" w14:textId="77777777" w:rsidR="00D128FB" w:rsidRPr="00631F8B" w:rsidRDefault="00D128FB" w:rsidP="006E2051">
                  <w:r w:rsidRPr="00631F8B">
                    <w:t xml:space="preserve">7 mogelijkheden aangegeven dmv codelijstwaarden. </w:t>
                  </w:r>
                </w:p>
              </w:tc>
            </w:tr>
            <w:tr w:rsidR="00D128FB" w:rsidRPr="00631F8B" w14:paraId="0F14101F" w14:textId="77777777" w:rsidTr="006E2051">
              <w:trPr>
                <w:tblHeader/>
                <w:tblCellSpacing w:w="0" w:type="dxa"/>
              </w:trPr>
              <w:tc>
                <w:tcPr>
                  <w:tcW w:w="360" w:type="dxa"/>
                  <w:hideMark/>
                </w:tcPr>
                <w:p w14:paraId="4B6B27F9" w14:textId="77777777" w:rsidR="00D128FB" w:rsidRPr="00631F8B" w:rsidRDefault="00D128FB" w:rsidP="006E2051">
                  <w:r w:rsidRPr="00631F8B">
                    <w:t> </w:t>
                  </w:r>
                </w:p>
              </w:tc>
              <w:tc>
                <w:tcPr>
                  <w:tcW w:w="1500" w:type="dxa"/>
                  <w:hideMark/>
                </w:tcPr>
                <w:p w14:paraId="68E94CAD" w14:textId="77777777" w:rsidR="00D128FB" w:rsidRPr="00631F8B" w:rsidRDefault="00D128FB" w:rsidP="006E2051">
                  <w:r w:rsidRPr="00631F8B">
                    <w:t>Multipliciteit:</w:t>
                  </w:r>
                </w:p>
              </w:tc>
              <w:tc>
                <w:tcPr>
                  <w:tcW w:w="0" w:type="auto"/>
                  <w:hideMark/>
                </w:tcPr>
                <w:p w14:paraId="592F8527" w14:textId="77777777" w:rsidR="00D128FB" w:rsidRPr="00631F8B" w:rsidRDefault="00D128FB" w:rsidP="006E2051">
                  <w:r w:rsidRPr="00631F8B">
                    <w:t>1</w:t>
                  </w:r>
                </w:p>
              </w:tc>
            </w:tr>
            <w:tr w:rsidR="00D128FB" w:rsidRPr="00631F8B" w14:paraId="1613CAE8" w14:textId="77777777" w:rsidTr="006E2051">
              <w:trPr>
                <w:tblHeader/>
                <w:tblCellSpacing w:w="0" w:type="dxa"/>
              </w:trPr>
              <w:tc>
                <w:tcPr>
                  <w:tcW w:w="360" w:type="dxa"/>
                  <w:hideMark/>
                </w:tcPr>
                <w:p w14:paraId="0FBB3EC5" w14:textId="77777777" w:rsidR="00D128FB" w:rsidRPr="00631F8B" w:rsidRDefault="00D128FB" w:rsidP="006E2051">
                  <w:r w:rsidRPr="00631F8B">
                    <w:t> </w:t>
                  </w:r>
                </w:p>
              </w:tc>
              <w:tc>
                <w:tcPr>
                  <w:tcW w:w="1500" w:type="dxa"/>
                  <w:hideMark/>
                </w:tcPr>
                <w:p w14:paraId="1D63C650" w14:textId="77777777" w:rsidR="00D128FB" w:rsidRPr="00631F8B" w:rsidRDefault="00D128FB" w:rsidP="006E2051">
                  <w:r w:rsidRPr="00631F8B">
                    <w:t>Herkomst:</w:t>
                  </w:r>
                </w:p>
              </w:tc>
              <w:tc>
                <w:tcPr>
                  <w:tcW w:w="0" w:type="auto"/>
                  <w:hideMark/>
                </w:tcPr>
                <w:p w14:paraId="17BBAE20" w14:textId="77777777" w:rsidR="00D128FB" w:rsidRPr="00631F8B" w:rsidRDefault="00D128FB" w:rsidP="006E2051">
                  <w:r w:rsidRPr="00631F8B">
                    <w:t>RRGS</w:t>
                  </w:r>
                </w:p>
              </w:tc>
            </w:tr>
          </w:tbl>
          <w:p w14:paraId="105BF27D" w14:textId="77777777" w:rsidR="00D128FB" w:rsidRPr="00631F8B" w:rsidRDefault="00D128FB" w:rsidP="006E2051"/>
        </w:tc>
      </w:tr>
      <w:tr w:rsidR="00D128FB" w:rsidRPr="00631F8B" w14:paraId="176F5B7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39401C" w14:textId="77777777" w:rsidR="00D128FB" w:rsidRPr="00631F8B" w:rsidRDefault="00D128FB" w:rsidP="006E2051">
            <w:r w:rsidRPr="00631F8B">
              <w:rPr>
                <w:b/>
                <w:bCs/>
              </w:rPr>
              <w:t>Attribuut: maatgevendScenarioDodelijk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D128FB" w:rsidRPr="00631F8B" w14:paraId="48429F29" w14:textId="77777777" w:rsidTr="006E2051">
              <w:trPr>
                <w:tblHeader/>
                <w:tblCellSpacing w:w="0" w:type="dxa"/>
              </w:trPr>
              <w:tc>
                <w:tcPr>
                  <w:tcW w:w="360" w:type="dxa"/>
                  <w:hideMark/>
                </w:tcPr>
                <w:p w14:paraId="3D5D6F4D" w14:textId="77777777" w:rsidR="00D128FB" w:rsidRPr="00631F8B" w:rsidRDefault="00D128FB" w:rsidP="006E2051">
                  <w:r w:rsidRPr="00631F8B">
                    <w:t> </w:t>
                  </w:r>
                </w:p>
              </w:tc>
              <w:tc>
                <w:tcPr>
                  <w:tcW w:w="1500" w:type="dxa"/>
                  <w:hideMark/>
                </w:tcPr>
                <w:p w14:paraId="4483C3D9" w14:textId="77777777" w:rsidR="00D128FB" w:rsidRPr="00631F8B" w:rsidRDefault="00D128FB" w:rsidP="006E2051">
                  <w:r w:rsidRPr="00631F8B">
                    <w:t>Naam:</w:t>
                  </w:r>
                </w:p>
              </w:tc>
              <w:tc>
                <w:tcPr>
                  <w:tcW w:w="0" w:type="auto"/>
                  <w:hideMark/>
                </w:tcPr>
                <w:p w14:paraId="0DFD44BC" w14:textId="77777777" w:rsidR="00D128FB" w:rsidRPr="00631F8B" w:rsidRDefault="00D128FB" w:rsidP="006E2051"/>
              </w:tc>
            </w:tr>
            <w:tr w:rsidR="00D128FB" w:rsidRPr="00631F8B" w14:paraId="43637D6F" w14:textId="77777777" w:rsidTr="006E2051">
              <w:trPr>
                <w:tblHeader/>
                <w:tblCellSpacing w:w="0" w:type="dxa"/>
              </w:trPr>
              <w:tc>
                <w:tcPr>
                  <w:tcW w:w="360" w:type="dxa"/>
                  <w:hideMark/>
                </w:tcPr>
                <w:p w14:paraId="3EE0D0F2" w14:textId="77777777" w:rsidR="00D128FB" w:rsidRPr="00631F8B" w:rsidRDefault="00D128FB" w:rsidP="006E2051">
                  <w:r w:rsidRPr="00631F8B">
                    <w:t> </w:t>
                  </w:r>
                </w:p>
              </w:tc>
              <w:tc>
                <w:tcPr>
                  <w:tcW w:w="1500" w:type="dxa"/>
                  <w:hideMark/>
                </w:tcPr>
                <w:p w14:paraId="51BCA0B7" w14:textId="77777777" w:rsidR="00D128FB" w:rsidRPr="00631F8B" w:rsidRDefault="00D128FB" w:rsidP="006E2051">
                  <w:r w:rsidRPr="00631F8B">
                    <w:t>Type:</w:t>
                  </w:r>
                </w:p>
              </w:tc>
              <w:tc>
                <w:tcPr>
                  <w:tcW w:w="0" w:type="auto"/>
                  <w:hideMark/>
                </w:tcPr>
                <w:p w14:paraId="4C6E6D4A" w14:textId="77777777" w:rsidR="00D128FB" w:rsidRPr="00631F8B" w:rsidRDefault="00D128FB" w:rsidP="006E2051">
                  <w:r w:rsidRPr="00631F8B">
                    <w:t>EffectScenarioType</w:t>
                  </w:r>
                </w:p>
              </w:tc>
            </w:tr>
            <w:tr w:rsidR="00D128FB" w:rsidRPr="00631F8B" w14:paraId="5D973537" w14:textId="77777777" w:rsidTr="006E2051">
              <w:trPr>
                <w:tblHeader/>
                <w:tblCellSpacing w:w="0" w:type="dxa"/>
              </w:trPr>
              <w:tc>
                <w:tcPr>
                  <w:tcW w:w="360" w:type="dxa"/>
                  <w:hideMark/>
                </w:tcPr>
                <w:p w14:paraId="5ACFE516" w14:textId="77777777" w:rsidR="00D128FB" w:rsidRPr="00631F8B" w:rsidRDefault="00D128FB" w:rsidP="006E2051">
                  <w:r w:rsidRPr="00631F8B">
                    <w:t> </w:t>
                  </w:r>
                </w:p>
              </w:tc>
              <w:tc>
                <w:tcPr>
                  <w:tcW w:w="1500" w:type="dxa"/>
                  <w:hideMark/>
                </w:tcPr>
                <w:p w14:paraId="74946E0E" w14:textId="77777777" w:rsidR="00D128FB" w:rsidRPr="00631F8B" w:rsidRDefault="00D128FB" w:rsidP="006E2051">
                  <w:r w:rsidRPr="00631F8B">
                    <w:t>Definitie:</w:t>
                  </w:r>
                </w:p>
              </w:tc>
              <w:tc>
                <w:tcPr>
                  <w:tcW w:w="0" w:type="auto"/>
                  <w:hideMark/>
                </w:tcPr>
                <w:p w14:paraId="7D4F12F5" w14:textId="77777777" w:rsidR="00D128FB" w:rsidRPr="00631F8B" w:rsidRDefault="00D128FB" w:rsidP="006E2051">
                  <w:r w:rsidRPr="00631F8B">
                    <w:t xml:space="preserve">Scenario dat maatgevend is geweest voor de gegeven effectafstand dodelijk. </w:t>
                  </w:r>
                </w:p>
              </w:tc>
            </w:tr>
            <w:tr w:rsidR="00D128FB" w:rsidRPr="00631F8B" w14:paraId="7BF29321" w14:textId="77777777" w:rsidTr="006E2051">
              <w:trPr>
                <w:tblHeader/>
                <w:tblCellSpacing w:w="0" w:type="dxa"/>
              </w:trPr>
              <w:tc>
                <w:tcPr>
                  <w:tcW w:w="360" w:type="dxa"/>
                  <w:hideMark/>
                </w:tcPr>
                <w:p w14:paraId="0CE174B2" w14:textId="77777777" w:rsidR="00D128FB" w:rsidRPr="00631F8B" w:rsidRDefault="00D128FB" w:rsidP="006E2051">
                  <w:r w:rsidRPr="00631F8B">
                    <w:t> </w:t>
                  </w:r>
                </w:p>
              </w:tc>
              <w:tc>
                <w:tcPr>
                  <w:tcW w:w="1500" w:type="dxa"/>
                  <w:hideMark/>
                </w:tcPr>
                <w:p w14:paraId="404691DA" w14:textId="77777777" w:rsidR="00D128FB" w:rsidRPr="00631F8B" w:rsidRDefault="00D128FB" w:rsidP="006E2051">
                  <w:r w:rsidRPr="00631F8B">
                    <w:t>Multipliciteit:</w:t>
                  </w:r>
                </w:p>
              </w:tc>
              <w:tc>
                <w:tcPr>
                  <w:tcW w:w="0" w:type="auto"/>
                  <w:hideMark/>
                </w:tcPr>
                <w:p w14:paraId="6E563315" w14:textId="77777777" w:rsidR="00D128FB" w:rsidRPr="00631F8B" w:rsidRDefault="00D128FB" w:rsidP="006E2051">
                  <w:r w:rsidRPr="00631F8B">
                    <w:t>0..1</w:t>
                  </w:r>
                </w:p>
              </w:tc>
            </w:tr>
            <w:tr w:rsidR="00D128FB" w:rsidRPr="00631F8B" w14:paraId="7EE2F5EA" w14:textId="77777777" w:rsidTr="006E2051">
              <w:trPr>
                <w:tblHeader/>
                <w:tblCellSpacing w:w="0" w:type="dxa"/>
              </w:trPr>
              <w:tc>
                <w:tcPr>
                  <w:tcW w:w="360" w:type="dxa"/>
                  <w:hideMark/>
                </w:tcPr>
                <w:p w14:paraId="24034569" w14:textId="77777777" w:rsidR="00D128FB" w:rsidRPr="00631F8B" w:rsidRDefault="00D128FB" w:rsidP="006E2051">
                  <w:r w:rsidRPr="00631F8B">
                    <w:t> </w:t>
                  </w:r>
                </w:p>
              </w:tc>
              <w:tc>
                <w:tcPr>
                  <w:tcW w:w="1500" w:type="dxa"/>
                  <w:hideMark/>
                </w:tcPr>
                <w:p w14:paraId="2C8AA0B1" w14:textId="77777777" w:rsidR="00D128FB" w:rsidRPr="00631F8B" w:rsidRDefault="00D128FB" w:rsidP="006E2051">
                  <w:r w:rsidRPr="00631F8B">
                    <w:t>Herkomst:</w:t>
                  </w:r>
                </w:p>
              </w:tc>
              <w:tc>
                <w:tcPr>
                  <w:tcW w:w="0" w:type="auto"/>
                  <w:hideMark/>
                </w:tcPr>
                <w:p w14:paraId="5D436E15" w14:textId="77777777" w:rsidR="00D128FB" w:rsidRPr="00631F8B" w:rsidRDefault="00D128FB" w:rsidP="006E2051">
                  <w:r w:rsidRPr="00631F8B">
                    <w:t>RRGS</w:t>
                  </w:r>
                </w:p>
              </w:tc>
            </w:tr>
          </w:tbl>
          <w:p w14:paraId="64010D7D" w14:textId="77777777" w:rsidR="00D128FB" w:rsidRPr="00631F8B" w:rsidRDefault="00D128FB" w:rsidP="006E2051"/>
        </w:tc>
      </w:tr>
      <w:tr w:rsidR="00D128FB" w:rsidRPr="00631F8B" w14:paraId="2F3192F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13A82A" w14:textId="77777777" w:rsidR="00D128FB" w:rsidRPr="00631F8B" w:rsidRDefault="00D128FB" w:rsidP="006E2051">
            <w:r w:rsidRPr="00631F8B">
              <w:rPr>
                <w:b/>
                <w:bCs/>
              </w:rPr>
              <w:t>Attribuut: casNrMaatgevendeStof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D128FB" w:rsidRPr="00631F8B" w14:paraId="02AC65CB" w14:textId="77777777" w:rsidTr="006E2051">
              <w:trPr>
                <w:tblHeader/>
                <w:tblCellSpacing w:w="0" w:type="dxa"/>
              </w:trPr>
              <w:tc>
                <w:tcPr>
                  <w:tcW w:w="360" w:type="dxa"/>
                  <w:hideMark/>
                </w:tcPr>
                <w:p w14:paraId="5B2709E1" w14:textId="77777777" w:rsidR="00D128FB" w:rsidRPr="00631F8B" w:rsidRDefault="00D128FB" w:rsidP="006E2051">
                  <w:r w:rsidRPr="00631F8B">
                    <w:t> </w:t>
                  </w:r>
                </w:p>
              </w:tc>
              <w:tc>
                <w:tcPr>
                  <w:tcW w:w="1500" w:type="dxa"/>
                  <w:hideMark/>
                </w:tcPr>
                <w:p w14:paraId="03B2E68B" w14:textId="77777777" w:rsidR="00D128FB" w:rsidRPr="00631F8B" w:rsidRDefault="00D128FB" w:rsidP="006E2051">
                  <w:r w:rsidRPr="00631F8B">
                    <w:t>Naam:</w:t>
                  </w:r>
                </w:p>
              </w:tc>
              <w:tc>
                <w:tcPr>
                  <w:tcW w:w="0" w:type="auto"/>
                  <w:hideMark/>
                </w:tcPr>
                <w:p w14:paraId="014301E5" w14:textId="77777777" w:rsidR="00D128FB" w:rsidRPr="00631F8B" w:rsidRDefault="00D128FB" w:rsidP="006E2051"/>
              </w:tc>
            </w:tr>
            <w:tr w:rsidR="00D128FB" w:rsidRPr="00631F8B" w14:paraId="45902385" w14:textId="77777777" w:rsidTr="006E2051">
              <w:trPr>
                <w:tblHeader/>
                <w:tblCellSpacing w:w="0" w:type="dxa"/>
              </w:trPr>
              <w:tc>
                <w:tcPr>
                  <w:tcW w:w="360" w:type="dxa"/>
                  <w:hideMark/>
                </w:tcPr>
                <w:p w14:paraId="2AC9C7AF" w14:textId="77777777" w:rsidR="00D128FB" w:rsidRPr="00631F8B" w:rsidRDefault="00D128FB" w:rsidP="006E2051">
                  <w:r w:rsidRPr="00631F8B">
                    <w:t> </w:t>
                  </w:r>
                </w:p>
              </w:tc>
              <w:tc>
                <w:tcPr>
                  <w:tcW w:w="1500" w:type="dxa"/>
                  <w:hideMark/>
                </w:tcPr>
                <w:p w14:paraId="19FE46A0" w14:textId="77777777" w:rsidR="00D128FB" w:rsidRPr="00631F8B" w:rsidRDefault="00D128FB" w:rsidP="006E2051">
                  <w:r w:rsidRPr="00631F8B">
                    <w:t>Type:</w:t>
                  </w:r>
                </w:p>
              </w:tc>
              <w:tc>
                <w:tcPr>
                  <w:tcW w:w="0" w:type="auto"/>
                  <w:hideMark/>
                </w:tcPr>
                <w:p w14:paraId="4AE81C3D" w14:textId="77777777" w:rsidR="00D128FB" w:rsidRPr="00631F8B" w:rsidRDefault="00D128FB" w:rsidP="006E2051">
                  <w:r w:rsidRPr="00631F8B">
                    <w:t>CharacterString</w:t>
                  </w:r>
                </w:p>
              </w:tc>
            </w:tr>
            <w:tr w:rsidR="00D128FB" w:rsidRPr="00631F8B" w14:paraId="3039FB62" w14:textId="77777777" w:rsidTr="006E2051">
              <w:trPr>
                <w:tblHeader/>
                <w:tblCellSpacing w:w="0" w:type="dxa"/>
              </w:trPr>
              <w:tc>
                <w:tcPr>
                  <w:tcW w:w="360" w:type="dxa"/>
                  <w:hideMark/>
                </w:tcPr>
                <w:p w14:paraId="45AF6EE5" w14:textId="77777777" w:rsidR="00D128FB" w:rsidRPr="00631F8B" w:rsidRDefault="00D128FB" w:rsidP="006E2051">
                  <w:r w:rsidRPr="00631F8B">
                    <w:t> </w:t>
                  </w:r>
                </w:p>
              </w:tc>
              <w:tc>
                <w:tcPr>
                  <w:tcW w:w="1500" w:type="dxa"/>
                  <w:hideMark/>
                </w:tcPr>
                <w:p w14:paraId="763E2F44" w14:textId="77777777" w:rsidR="00D128FB" w:rsidRPr="00631F8B" w:rsidRDefault="00D128FB" w:rsidP="006E2051">
                  <w:r w:rsidRPr="00631F8B">
                    <w:t>Definitie:</w:t>
                  </w:r>
                </w:p>
              </w:tc>
              <w:tc>
                <w:tcPr>
                  <w:tcW w:w="0" w:type="auto"/>
                  <w:hideMark/>
                </w:tcPr>
                <w:p w14:paraId="4AA82901" w14:textId="77777777" w:rsidR="00D128FB" w:rsidRPr="00631F8B" w:rsidRDefault="00D128FB" w:rsidP="006E2051">
                  <w:r w:rsidRPr="00631F8B">
                    <w:t xml:space="preserve">Het CAS-nummer van de voor het risico maatgevende stof. </w:t>
                  </w:r>
                </w:p>
              </w:tc>
            </w:tr>
            <w:tr w:rsidR="00D128FB" w:rsidRPr="00631F8B" w14:paraId="15495F60" w14:textId="77777777" w:rsidTr="006E2051">
              <w:trPr>
                <w:tblHeader/>
                <w:tblCellSpacing w:w="0" w:type="dxa"/>
              </w:trPr>
              <w:tc>
                <w:tcPr>
                  <w:tcW w:w="360" w:type="dxa"/>
                  <w:hideMark/>
                </w:tcPr>
                <w:p w14:paraId="3B6DA748" w14:textId="77777777" w:rsidR="00D128FB" w:rsidRPr="00631F8B" w:rsidRDefault="00D128FB" w:rsidP="006E2051">
                  <w:r w:rsidRPr="00631F8B">
                    <w:t> </w:t>
                  </w:r>
                </w:p>
              </w:tc>
              <w:tc>
                <w:tcPr>
                  <w:tcW w:w="1500" w:type="dxa"/>
                  <w:hideMark/>
                </w:tcPr>
                <w:p w14:paraId="78B75656" w14:textId="77777777" w:rsidR="00D128FB" w:rsidRPr="00631F8B" w:rsidRDefault="00D128FB" w:rsidP="006E2051">
                  <w:r w:rsidRPr="00631F8B">
                    <w:t>Multipliciteit:</w:t>
                  </w:r>
                </w:p>
              </w:tc>
              <w:tc>
                <w:tcPr>
                  <w:tcW w:w="0" w:type="auto"/>
                  <w:hideMark/>
                </w:tcPr>
                <w:p w14:paraId="2C7811A3" w14:textId="77777777" w:rsidR="00D128FB" w:rsidRPr="00631F8B" w:rsidRDefault="00D128FB" w:rsidP="006E2051">
                  <w:r w:rsidRPr="00631F8B">
                    <w:t>1</w:t>
                  </w:r>
                </w:p>
              </w:tc>
            </w:tr>
            <w:tr w:rsidR="00D128FB" w:rsidRPr="00631F8B" w14:paraId="42557E49" w14:textId="77777777" w:rsidTr="006E2051">
              <w:trPr>
                <w:tblHeader/>
                <w:tblCellSpacing w:w="0" w:type="dxa"/>
              </w:trPr>
              <w:tc>
                <w:tcPr>
                  <w:tcW w:w="360" w:type="dxa"/>
                  <w:hideMark/>
                </w:tcPr>
                <w:p w14:paraId="3ADCB274" w14:textId="77777777" w:rsidR="00D128FB" w:rsidRPr="00631F8B" w:rsidRDefault="00D128FB" w:rsidP="006E2051">
                  <w:r w:rsidRPr="00631F8B">
                    <w:t> </w:t>
                  </w:r>
                </w:p>
              </w:tc>
              <w:tc>
                <w:tcPr>
                  <w:tcW w:w="1500" w:type="dxa"/>
                  <w:hideMark/>
                </w:tcPr>
                <w:p w14:paraId="3FB6D80B" w14:textId="77777777" w:rsidR="00D128FB" w:rsidRPr="00631F8B" w:rsidRDefault="00D128FB" w:rsidP="006E2051">
                  <w:r w:rsidRPr="00631F8B">
                    <w:t>Herkomst:</w:t>
                  </w:r>
                </w:p>
              </w:tc>
              <w:tc>
                <w:tcPr>
                  <w:tcW w:w="0" w:type="auto"/>
                  <w:hideMark/>
                </w:tcPr>
                <w:p w14:paraId="648AF7E8" w14:textId="77777777" w:rsidR="00D128FB" w:rsidRPr="00631F8B" w:rsidRDefault="00D128FB" w:rsidP="006E2051">
                  <w:r w:rsidRPr="00631F8B">
                    <w:t>RRGS</w:t>
                  </w:r>
                </w:p>
              </w:tc>
            </w:tr>
          </w:tbl>
          <w:p w14:paraId="64DA8BC9" w14:textId="77777777" w:rsidR="00D128FB" w:rsidRPr="00631F8B" w:rsidRDefault="00D128FB" w:rsidP="006E2051"/>
        </w:tc>
      </w:tr>
    </w:tbl>
    <w:p w14:paraId="1BE095C8" w14:textId="77777777" w:rsidR="00D128FB" w:rsidRPr="00631F8B" w:rsidRDefault="00D128FB" w:rsidP="00D128FB">
      <w:pPr>
        <w:pStyle w:val="Kop5"/>
        <w:rPr>
          <w:sz w:val="16"/>
          <w:szCs w:val="16"/>
        </w:rPr>
      </w:pPr>
      <w:r w:rsidRPr="00631F8B">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C05DC4D"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DED108" w14:textId="77777777" w:rsidR="00D128FB" w:rsidRPr="00631F8B" w:rsidRDefault="00D128FB" w:rsidP="006E2051">
            <w:pPr>
              <w:spacing w:line="225" w:lineRule="atLeast"/>
            </w:pPr>
            <w:r w:rsidRPr="00631F8B">
              <w:rPr>
                <w:b/>
                <w:bCs/>
              </w:rPr>
              <w:t>Transportroutedeel</w:t>
            </w:r>
          </w:p>
        </w:tc>
      </w:tr>
      <w:tr w:rsidR="00D128FB" w:rsidRPr="00631F8B" w14:paraId="63A3267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B266C9E" w14:textId="77777777" w:rsidTr="006E2051">
              <w:trPr>
                <w:tblHeader/>
                <w:tblCellSpacing w:w="0" w:type="dxa"/>
              </w:trPr>
              <w:tc>
                <w:tcPr>
                  <w:tcW w:w="360" w:type="dxa"/>
                  <w:hideMark/>
                </w:tcPr>
                <w:p w14:paraId="77E138E1" w14:textId="77777777" w:rsidR="00D128FB" w:rsidRPr="00631F8B" w:rsidRDefault="00D128FB" w:rsidP="006E2051">
                  <w:r w:rsidRPr="00631F8B">
                    <w:t> </w:t>
                  </w:r>
                </w:p>
              </w:tc>
              <w:tc>
                <w:tcPr>
                  <w:tcW w:w="1500" w:type="dxa"/>
                  <w:hideMark/>
                </w:tcPr>
                <w:p w14:paraId="165017D0" w14:textId="77777777" w:rsidR="00D128FB" w:rsidRPr="00631F8B" w:rsidRDefault="00D128FB" w:rsidP="006E2051">
                  <w:r w:rsidRPr="00631F8B">
                    <w:t>Naam:</w:t>
                  </w:r>
                </w:p>
              </w:tc>
              <w:tc>
                <w:tcPr>
                  <w:tcW w:w="0" w:type="auto"/>
                  <w:hideMark/>
                </w:tcPr>
                <w:p w14:paraId="19AE34A5" w14:textId="77777777" w:rsidR="00D128FB" w:rsidRPr="00631F8B" w:rsidRDefault="00D128FB" w:rsidP="006E2051"/>
              </w:tc>
            </w:tr>
            <w:tr w:rsidR="00D128FB" w:rsidRPr="00631F8B" w14:paraId="36503700" w14:textId="77777777" w:rsidTr="006E2051">
              <w:trPr>
                <w:tblHeader/>
                <w:tblCellSpacing w:w="0" w:type="dxa"/>
              </w:trPr>
              <w:tc>
                <w:tcPr>
                  <w:tcW w:w="360" w:type="dxa"/>
                  <w:hideMark/>
                </w:tcPr>
                <w:p w14:paraId="1C21B89A" w14:textId="77777777" w:rsidR="00D128FB" w:rsidRPr="00631F8B" w:rsidRDefault="00D128FB" w:rsidP="006E2051">
                  <w:r w:rsidRPr="00631F8B">
                    <w:t> </w:t>
                  </w:r>
                </w:p>
              </w:tc>
              <w:tc>
                <w:tcPr>
                  <w:tcW w:w="1500" w:type="dxa"/>
                  <w:hideMark/>
                </w:tcPr>
                <w:p w14:paraId="54B39F32" w14:textId="77777777" w:rsidR="00D128FB" w:rsidRPr="00631F8B" w:rsidRDefault="00D128FB" w:rsidP="006E2051">
                  <w:r w:rsidRPr="00631F8B">
                    <w:t>Definitie:</w:t>
                  </w:r>
                </w:p>
              </w:tc>
              <w:tc>
                <w:tcPr>
                  <w:tcW w:w="0" w:type="auto"/>
                  <w:hideMark/>
                </w:tcPr>
                <w:p w14:paraId="09EF244C" w14:textId="77777777" w:rsidR="00D128FB" w:rsidRPr="00631F8B" w:rsidRDefault="00D128FB" w:rsidP="006E2051">
                  <w:r w:rsidRPr="00631F8B">
                    <w:t xml:space="preserve">Deel van een buisleiding met gelijke waarden voor bepaalde buiskenmerken. </w:t>
                  </w:r>
                </w:p>
              </w:tc>
            </w:tr>
            <w:tr w:rsidR="00D128FB" w:rsidRPr="00631F8B" w14:paraId="54C31954" w14:textId="77777777" w:rsidTr="006E2051">
              <w:trPr>
                <w:tblHeader/>
                <w:tblCellSpacing w:w="0" w:type="dxa"/>
              </w:trPr>
              <w:tc>
                <w:tcPr>
                  <w:tcW w:w="360" w:type="dxa"/>
                  <w:hideMark/>
                </w:tcPr>
                <w:p w14:paraId="3E5AC81A" w14:textId="77777777" w:rsidR="00D128FB" w:rsidRPr="00631F8B" w:rsidRDefault="00D128FB" w:rsidP="006E2051">
                  <w:r w:rsidRPr="00631F8B">
                    <w:t> </w:t>
                  </w:r>
                </w:p>
              </w:tc>
              <w:tc>
                <w:tcPr>
                  <w:tcW w:w="1500" w:type="dxa"/>
                  <w:hideMark/>
                </w:tcPr>
                <w:p w14:paraId="3BBB63C3" w14:textId="77777777" w:rsidR="00D128FB" w:rsidRPr="00631F8B" w:rsidRDefault="00D128FB" w:rsidP="006E2051">
                  <w:r w:rsidRPr="00631F8B">
                    <w:t>Herkomst:</w:t>
                  </w:r>
                </w:p>
              </w:tc>
              <w:tc>
                <w:tcPr>
                  <w:tcW w:w="0" w:type="auto"/>
                  <w:hideMark/>
                </w:tcPr>
                <w:p w14:paraId="1EEF1346" w14:textId="77777777" w:rsidR="00D128FB" w:rsidRPr="00631F8B" w:rsidRDefault="00D128FB" w:rsidP="006E2051">
                  <w:r w:rsidRPr="00631F8B">
                    <w:t>RRGS</w:t>
                  </w:r>
                </w:p>
              </w:tc>
            </w:tr>
            <w:tr w:rsidR="00D128FB" w:rsidRPr="00631F8B" w14:paraId="01292732" w14:textId="77777777" w:rsidTr="006E2051">
              <w:trPr>
                <w:tblHeader/>
                <w:tblCellSpacing w:w="0" w:type="dxa"/>
              </w:trPr>
              <w:tc>
                <w:tcPr>
                  <w:tcW w:w="360" w:type="dxa"/>
                  <w:hideMark/>
                </w:tcPr>
                <w:p w14:paraId="5BAF8E7F" w14:textId="77777777" w:rsidR="00D128FB" w:rsidRPr="00631F8B" w:rsidRDefault="00D128FB" w:rsidP="006E2051">
                  <w:r w:rsidRPr="00631F8B">
                    <w:t> </w:t>
                  </w:r>
                </w:p>
              </w:tc>
              <w:tc>
                <w:tcPr>
                  <w:tcW w:w="1500" w:type="dxa"/>
                  <w:hideMark/>
                </w:tcPr>
                <w:p w14:paraId="78FA75F3" w14:textId="77777777" w:rsidR="00D128FB" w:rsidRPr="00631F8B" w:rsidRDefault="00D128FB" w:rsidP="006E2051">
                  <w:r w:rsidRPr="00631F8B">
                    <w:t>Subtype van:</w:t>
                  </w:r>
                </w:p>
              </w:tc>
              <w:tc>
                <w:tcPr>
                  <w:tcW w:w="0" w:type="auto"/>
                  <w:hideMark/>
                </w:tcPr>
                <w:p w14:paraId="3B8BE6FC" w14:textId="77777777" w:rsidR="00D128FB" w:rsidRPr="00631F8B" w:rsidRDefault="00D128FB" w:rsidP="006E2051">
                  <w:r w:rsidRPr="00631F8B">
                    <w:t>OlieGasChemicalienPijpleiding</w:t>
                  </w:r>
                </w:p>
              </w:tc>
            </w:tr>
            <w:tr w:rsidR="00D128FB" w:rsidRPr="00631F8B" w14:paraId="17CFAEF9" w14:textId="77777777" w:rsidTr="006E2051">
              <w:trPr>
                <w:tblHeader/>
                <w:tblCellSpacing w:w="0" w:type="dxa"/>
              </w:trPr>
              <w:tc>
                <w:tcPr>
                  <w:tcW w:w="360" w:type="dxa"/>
                  <w:hideMark/>
                </w:tcPr>
                <w:p w14:paraId="22D14DE2" w14:textId="77777777" w:rsidR="00D128FB" w:rsidRPr="00631F8B" w:rsidRDefault="00D128FB" w:rsidP="006E2051">
                  <w:r w:rsidRPr="00631F8B">
                    <w:t> </w:t>
                  </w:r>
                </w:p>
              </w:tc>
              <w:tc>
                <w:tcPr>
                  <w:tcW w:w="1500" w:type="dxa"/>
                  <w:hideMark/>
                </w:tcPr>
                <w:p w14:paraId="52A58ABA" w14:textId="77777777" w:rsidR="00D128FB" w:rsidRPr="00631F8B" w:rsidRDefault="00D128FB" w:rsidP="006E2051">
                  <w:r w:rsidRPr="00631F8B">
                    <w:t>Omschrijving:</w:t>
                  </w:r>
                </w:p>
              </w:tc>
              <w:tc>
                <w:tcPr>
                  <w:tcW w:w="0" w:type="auto"/>
                  <w:hideMark/>
                </w:tcPr>
                <w:p w14:paraId="33C7ECAE" w14:textId="77777777" w:rsidR="00D128FB" w:rsidRPr="00631F8B" w:rsidRDefault="00D128FB" w:rsidP="006E2051">
                  <w:r w:rsidRPr="00631F8B">
                    <w:t xml:space="preserve">Een transportroutedeel is onderdeel van een (hoofd)transportroute. </w:t>
                  </w:r>
                </w:p>
              </w:tc>
            </w:tr>
            <w:tr w:rsidR="00D128FB" w:rsidRPr="00631F8B" w14:paraId="09A40377" w14:textId="77777777" w:rsidTr="006E2051">
              <w:trPr>
                <w:tblHeader/>
                <w:tblCellSpacing w:w="0" w:type="dxa"/>
              </w:trPr>
              <w:tc>
                <w:tcPr>
                  <w:tcW w:w="360" w:type="dxa"/>
                  <w:hideMark/>
                </w:tcPr>
                <w:p w14:paraId="15783F2E" w14:textId="77777777" w:rsidR="00D128FB" w:rsidRPr="00631F8B" w:rsidRDefault="00D128FB" w:rsidP="006E2051">
                  <w:r w:rsidRPr="00631F8B">
                    <w:t> </w:t>
                  </w:r>
                </w:p>
              </w:tc>
              <w:tc>
                <w:tcPr>
                  <w:tcW w:w="1500" w:type="dxa"/>
                  <w:hideMark/>
                </w:tcPr>
                <w:p w14:paraId="411C8E72" w14:textId="77777777" w:rsidR="00D128FB" w:rsidRPr="00631F8B" w:rsidRDefault="00D128FB" w:rsidP="006E2051">
                  <w:r w:rsidRPr="00631F8B">
                    <w:t>Stereotypes:</w:t>
                  </w:r>
                </w:p>
              </w:tc>
              <w:tc>
                <w:tcPr>
                  <w:tcW w:w="0" w:type="auto"/>
                  <w:hideMark/>
                </w:tcPr>
                <w:p w14:paraId="7F9170DE" w14:textId="77777777" w:rsidR="00D128FB" w:rsidRPr="00631F8B" w:rsidRDefault="00D128FB" w:rsidP="006E2051">
                  <w:r w:rsidRPr="00631F8B">
                    <w:t>«featureType»</w:t>
                  </w:r>
                </w:p>
              </w:tc>
            </w:tr>
          </w:tbl>
          <w:p w14:paraId="7425A7CC" w14:textId="77777777" w:rsidR="00D128FB" w:rsidRPr="00631F8B" w:rsidRDefault="00D128FB" w:rsidP="006E2051"/>
        </w:tc>
      </w:tr>
      <w:tr w:rsidR="00D128FB" w:rsidRPr="00631F8B" w14:paraId="58CC61A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073F55" w14:textId="77777777" w:rsidR="00D128FB" w:rsidRPr="00631F8B" w:rsidRDefault="00D128FB" w:rsidP="006E2051">
            <w:r w:rsidRPr="00631F8B">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44E8756" w14:textId="77777777" w:rsidTr="006E2051">
              <w:trPr>
                <w:tblHeader/>
                <w:tblCellSpacing w:w="0" w:type="dxa"/>
              </w:trPr>
              <w:tc>
                <w:tcPr>
                  <w:tcW w:w="360" w:type="dxa"/>
                  <w:hideMark/>
                </w:tcPr>
                <w:p w14:paraId="021557C8" w14:textId="77777777" w:rsidR="00D128FB" w:rsidRPr="00631F8B" w:rsidRDefault="00D128FB" w:rsidP="006E2051">
                  <w:r w:rsidRPr="00631F8B">
                    <w:lastRenderedPageBreak/>
                    <w:t> </w:t>
                  </w:r>
                </w:p>
              </w:tc>
              <w:tc>
                <w:tcPr>
                  <w:tcW w:w="1500" w:type="dxa"/>
                  <w:hideMark/>
                </w:tcPr>
                <w:p w14:paraId="07D5341B" w14:textId="77777777" w:rsidR="00D128FB" w:rsidRPr="00631F8B" w:rsidRDefault="00D128FB" w:rsidP="006E2051">
                  <w:r w:rsidRPr="00631F8B">
                    <w:t>Naam:</w:t>
                  </w:r>
                </w:p>
              </w:tc>
              <w:tc>
                <w:tcPr>
                  <w:tcW w:w="0" w:type="auto"/>
                  <w:hideMark/>
                </w:tcPr>
                <w:p w14:paraId="193C95E1" w14:textId="77777777" w:rsidR="00D128FB" w:rsidRPr="00631F8B" w:rsidRDefault="00D128FB" w:rsidP="006E2051"/>
              </w:tc>
            </w:tr>
            <w:tr w:rsidR="00D128FB" w:rsidRPr="00631F8B" w14:paraId="52DA73C6" w14:textId="77777777" w:rsidTr="006E2051">
              <w:trPr>
                <w:tblHeader/>
                <w:tblCellSpacing w:w="0" w:type="dxa"/>
              </w:trPr>
              <w:tc>
                <w:tcPr>
                  <w:tcW w:w="360" w:type="dxa"/>
                  <w:hideMark/>
                </w:tcPr>
                <w:p w14:paraId="13AAB816" w14:textId="77777777" w:rsidR="00D128FB" w:rsidRPr="00631F8B" w:rsidRDefault="00D128FB" w:rsidP="006E2051">
                  <w:r w:rsidRPr="00631F8B">
                    <w:t> </w:t>
                  </w:r>
                </w:p>
              </w:tc>
              <w:tc>
                <w:tcPr>
                  <w:tcW w:w="1500" w:type="dxa"/>
                  <w:hideMark/>
                </w:tcPr>
                <w:p w14:paraId="1764EAE1" w14:textId="77777777" w:rsidR="00D128FB" w:rsidRPr="00631F8B" w:rsidRDefault="00D128FB" w:rsidP="006E2051">
                  <w:r w:rsidRPr="00631F8B">
                    <w:t>Type:</w:t>
                  </w:r>
                </w:p>
              </w:tc>
              <w:tc>
                <w:tcPr>
                  <w:tcW w:w="0" w:type="auto"/>
                  <w:hideMark/>
                </w:tcPr>
                <w:p w14:paraId="159366C6" w14:textId="77777777" w:rsidR="00D128FB" w:rsidRPr="00631F8B" w:rsidRDefault="00D128FB" w:rsidP="006E2051">
                  <w:r w:rsidRPr="00631F8B">
                    <w:t>Measure</w:t>
                  </w:r>
                </w:p>
              </w:tc>
            </w:tr>
            <w:tr w:rsidR="00D128FB" w:rsidRPr="00631F8B" w14:paraId="7B13FB0A" w14:textId="77777777" w:rsidTr="006E2051">
              <w:trPr>
                <w:tblHeader/>
                <w:tblCellSpacing w:w="0" w:type="dxa"/>
              </w:trPr>
              <w:tc>
                <w:tcPr>
                  <w:tcW w:w="360" w:type="dxa"/>
                  <w:hideMark/>
                </w:tcPr>
                <w:p w14:paraId="21985576" w14:textId="77777777" w:rsidR="00D128FB" w:rsidRPr="00631F8B" w:rsidRDefault="00D128FB" w:rsidP="006E2051">
                  <w:r w:rsidRPr="00631F8B">
                    <w:t> </w:t>
                  </w:r>
                </w:p>
              </w:tc>
              <w:tc>
                <w:tcPr>
                  <w:tcW w:w="1500" w:type="dxa"/>
                  <w:hideMark/>
                </w:tcPr>
                <w:p w14:paraId="6C13643C" w14:textId="77777777" w:rsidR="00D128FB" w:rsidRPr="00631F8B" w:rsidRDefault="00D128FB" w:rsidP="006E2051">
                  <w:r w:rsidRPr="00631F8B">
                    <w:t>Definitie:</w:t>
                  </w:r>
                </w:p>
              </w:tc>
              <w:tc>
                <w:tcPr>
                  <w:tcW w:w="0" w:type="auto"/>
                  <w:hideMark/>
                </w:tcPr>
                <w:p w14:paraId="3EF93FDE" w14:textId="77777777" w:rsidR="00D128FB" w:rsidRPr="00631F8B" w:rsidRDefault="00D128FB" w:rsidP="006E2051">
                  <w:r w:rsidRPr="00631F8B">
                    <w:t xml:space="preserve">De wanddikte van de buis in millimeters. </w:t>
                  </w:r>
                </w:p>
              </w:tc>
            </w:tr>
            <w:tr w:rsidR="00D128FB" w:rsidRPr="00631F8B" w14:paraId="145A7705" w14:textId="77777777" w:rsidTr="006E2051">
              <w:trPr>
                <w:tblHeader/>
                <w:tblCellSpacing w:w="0" w:type="dxa"/>
              </w:trPr>
              <w:tc>
                <w:tcPr>
                  <w:tcW w:w="360" w:type="dxa"/>
                  <w:hideMark/>
                </w:tcPr>
                <w:p w14:paraId="4892B534" w14:textId="77777777" w:rsidR="00D128FB" w:rsidRPr="00631F8B" w:rsidRDefault="00D128FB" w:rsidP="006E2051">
                  <w:r w:rsidRPr="00631F8B">
                    <w:t> </w:t>
                  </w:r>
                </w:p>
              </w:tc>
              <w:tc>
                <w:tcPr>
                  <w:tcW w:w="1500" w:type="dxa"/>
                  <w:hideMark/>
                </w:tcPr>
                <w:p w14:paraId="3F3E6E6C" w14:textId="77777777" w:rsidR="00D128FB" w:rsidRPr="00631F8B" w:rsidRDefault="00D128FB" w:rsidP="006E2051">
                  <w:r w:rsidRPr="00631F8B">
                    <w:t>Multipliciteit:</w:t>
                  </w:r>
                </w:p>
              </w:tc>
              <w:tc>
                <w:tcPr>
                  <w:tcW w:w="0" w:type="auto"/>
                  <w:hideMark/>
                </w:tcPr>
                <w:p w14:paraId="591EF99A" w14:textId="77777777" w:rsidR="00D128FB" w:rsidRPr="00631F8B" w:rsidRDefault="00D128FB" w:rsidP="006E2051">
                  <w:r w:rsidRPr="00631F8B">
                    <w:t>1</w:t>
                  </w:r>
                </w:p>
              </w:tc>
            </w:tr>
            <w:tr w:rsidR="00D128FB" w:rsidRPr="00631F8B" w14:paraId="2F23D95F" w14:textId="77777777" w:rsidTr="006E2051">
              <w:trPr>
                <w:tblHeader/>
                <w:tblCellSpacing w:w="0" w:type="dxa"/>
              </w:trPr>
              <w:tc>
                <w:tcPr>
                  <w:tcW w:w="360" w:type="dxa"/>
                  <w:hideMark/>
                </w:tcPr>
                <w:p w14:paraId="6D94A7C5" w14:textId="77777777" w:rsidR="00D128FB" w:rsidRPr="00631F8B" w:rsidRDefault="00D128FB" w:rsidP="006E2051">
                  <w:r w:rsidRPr="00631F8B">
                    <w:t> </w:t>
                  </w:r>
                </w:p>
              </w:tc>
              <w:tc>
                <w:tcPr>
                  <w:tcW w:w="1500" w:type="dxa"/>
                  <w:hideMark/>
                </w:tcPr>
                <w:p w14:paraId="7AF5302B" w14:textId="77777777" w:rsidR="00D128FB" w:rsidRPr="00631F8B" w:rsidRDefault="00D128FB" w:rsidP="006E2051">
                  <w:r w:rsidRPr="00631F8B">
                    <w:t>Herkomst:</w:t>
                  </w:r>
                </w:p>
              </w:tc>
              <w:tc>
                <w:tcPr>
                  <w:tcW w:w="0" w:type="auto"/>
                  <w:hideMark/>
                </w:tcPr>
                <w:p w14:paraId="2B45C859" w14:textId="77777777" w:rsidR="00D128FB" w:rsidRPr="00631F8B" w:rsidRDefault="00D128FB" w:rsidP="006E2051">
                  <w:r w:rsidRPr="00631F8B">
                    <w:t>RRGS</w:t>
                  </w:r>
                </w:p>
              </w:tc>
            </w:tr>
          </w:tbl>
          <w:p w14:paraId="0D56DF97" w14:textId="77777777" w:rsidR="00D128FB" w:rsidRPr="00631F8B" w:rsidRDefault="00D128FB" w:rsidP="006E2051"/>
        </w:tc>
      </w:tr>
      <w:tr w:rsidR="00D128FB" w:rsidRPr="00631F8B" w14:paraId="37F1EFB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CBD7B4" w14:textId="77777777" w:rsidR="00D128FB" w:rsidRPr="00631F8B" w:rsidRDefault="00D128FB" w:rsidP="006E2051">
            <w:r w:rsidRPr="00631F8B">
              <w:rPr>
                <w:b/>
                <w:bCs/>
              </w:rPr>
              <w:lastRenderedPageBreak/>
              <w:t>Attribuut: effectafstandDodelijk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A914BDD" w14:textId="77777777" w:rsidTr="006E2051">
              <w:trPr>
                <w:tblHeader/>
                <w:tblCellSpacing w:w="0" w:type="dxa"/>
              </w:trPr>
              <w:tc>
                <w:tcPr>
                  <w:tcW w:w="360" w:type="dxa"/>
                  <w:hideMark/>
                </w:tcPr>
                <w:p w14:paraId="2E1EF486" w14:textId="77777777" w:rsidR="00D128FB" w:rsidRPr="00631F8B" w:rsidRDefault="00D128FB" w:rsidP="006E2051">
                  <w:r w:rsidRPr="00631F8B">
                    <w:t> </w:t>
                  </w:r>
                </w:p>
              </w:tc>
              <w:tc>
                <w:tcPr>
                  <w:tcW w:w="1500" w:type="dxa"/>
                  <w:hideMark/>
                </w:tcPr>
                <w:p w14:paraId="7497943D" w14:textId="77777777" w:rsidR="00D128FB" w:rsidRPr="00631F8B" w:rsidRDefault="00D128FB" w:rsidP="006E2051">
                  <w:r w:rsidRPr="00631F8B">
                    <w:t>Naam:</w:t>
                  </w:r>
                </w:p>
              </w:tc>
              <w:tc>
                <w:tcPr>
                  <w:tcW w:w="0" w:type="auto"/>
                  <w:hideMark/>
                </w:tcPr>
                <w:p w14:paraId="761EE703" w14:textId="77777777" w:rsidR="00D128FB" w:rsidRPr="00631F8B" w:rsidRDefault="00D128FB" w:rsidP="006E2051"/>
              </w:tc>
            </w:tr>
            <w:tr w:rsidR="00D128FB" w:rsidRPr="00631F8B" w14:paraId="698FD25B" w14:textId="77777777" w:rsidTr="006E2051">
              <w:trPr>
                <w:tblHeader/>
                <w:tblCellSpacing w:w="0" w:type="dxa"/>
              </w:trPr>
              <w:tc>
                <w:tcPr>
                  <w:tcW w:w="360" w:type="dxa"/>
                  <w:hideMark/>
                </w:tcPr>
                <w:p w14:paraId="531814CE" w14:textId="77777777" w:rsidR="00D128FB" w:rsidRPr="00631F8B" w:rsidRDefault="00D128FB" w:rsidP="006E2051">
                  <w:r w:rsidRPr="00631F8B">
                    <w:t> </w:t>
                  </w:r>
                </w:p>
              </w:tc>
              <w:tc>
                <w:tcPr>
                  <w:tcW w:w="1500" w:type="dxa"/>
                  <w:hideMark/>
                </w:tcPr>
                <w:p w14:paraId="5DE31387" w14:textId="77777777" w:rsidR="00D128FB" w:rsidRPr="00631F8B" w:rsidRDefault="00D128FB" w:rsidP="006E2051">
                  <w:r w:rsidRPr="00631F8B">
                    <w:t>Type:</w:t>
                  </w:r>
                </w:p>
              </w:tc>
              <w:tc>
                <w:tcPr>
                  <w:tcW w:w="0" w:type="auto"/>
                  <w:hideMark/>
                </w:tcPr>
                <w:p w14:paraId="6B710313" w14:textId="77777777" w:rsidR="00D128FB" w:rsidRPr="00631F8B" w:rsidRDefault="00D128FB" w:rsidP="006E2051">
                  <w:r w:rsidRPr="00631F8B">
                    <w:t>Measure</w:t>
                  </w:r>
                </w:p>
              </w:tc>
            </w:tr>
            <w:tr w:rsidR="00D128FB" w:rsidRPr="00631F8B" w14:paraId="107CD4A9" w14:textId="77777777" w:rsidTr="006E2051">
              <w:trPr>
                <w:tblHeader/>
                <w:tblCellSpacing w:w="0" w:type="dxa"/>
              </w:trPr>
              <w:tc>
                <w:tcPr>
                  <w:tcW w:w="360" w:type="dxa"/>
                  <w:hideMark/>
                </w:tcPr>
                <w:p w14:paraId="4D85E0F9" w14:textId="77777777" w:rsidR="00D128FB" w:rsidRPr="00631F8B" w:rsidRDefault="00D128FB" w:rsidP="006E2051">
                  <w:r w:rsidRPr="00631F8B">
                    <w:t> </w:t>
                  </w:r>
                </w:p>
              </w:tc>
              <w:tc>
                <w:tcPr>
                  <w:tcW w:w="1500" w:type="dxa"/>
                  <w:hideMark/>
                </w:tcPr>
                <w:p w14:paraId="24148A39" w14:textId="77777777" w:rsidR="00D128FB" w:rsidRPr="00631F8B" w:rsidRDefault="00D128FB" w:rsidP="006E2051">
                  <w:r w:rsidRPr="00631F8B">
                    <w:t>Definitie:</w:t>
                  </w:r>
                </w:p>
              </w:tc>
              <w:tc>
                <w:tcPr>
                  <w:tcW w:w="0" w:type="auto"/>
                  <w:hideMark/>
                </w:tcPr>
                <w:p w14:paraId="43077769" w14:textId="77777777" w:rsidR="00D128FB" w:rsidRPr="00631F8B" w:rsidRDefault="00D128FB" w:rsidP="006E2051">
                  <w:r w:rsidRPr="00631F8B">
                    <w:t xml:space="preserve">Effectafstand dodelijk letsel (1% letaliteit) </w:t>
                  </w:r>
                </w:p>
              </w:tc>
            </w:tr>
            <w:tr w:rsidR="00D128FB" w:rsidRPr="00631F8B" w14:paraId="50998983" w14:textId="77777777" w:rsidTr="006E2051">
              <w:trPr>
                <w:tblHeader/>
                <w:tblCellSpacing w:w="0" w:type="dxa"/>
              </w:trPr>
              <w:tc>
                <w:tcPr>
                  <w:tcW w:w="360" w:type="dxa"/>
                  <w:hideMark/>
                </w:tcPr>
                <w:p w14:paraId="1FF6FEE2" w14:textId="77777777" w:rsidR="00D128FB" w:rsidRPr="00631F8B" w:rsidRDefault="00D128FB" w:rsidP="006E2051">
                  <w:r w:rsidRPr="00631F8B">
                    <w:t> </w:t>
                  </w:r>
                </w:p>
              </w:tc>
              <w:tc>
                <w:tcPr>
                  <w:tcW w:w="1500" w:type="dxa"/>
                  <w:hideMark/>
                </w:tcPr>
                <w:p w14:paraId="619CF360" w14:textId="77777777" w:rsidR="00D128FB" w:rsidRPr="00631F8B" w:rsidRDefault="00D128FB" w:rsidP="006E2051">
                  <w:r w:rsidRPr="00631F8B">
                    <w:t>Omschrijving:</w:t>
                  </w:r>
                </w:p>
              </w:tc>
              <w:tc>
                <w:tcPr>
                  <w:tcW w:w="0" w:type="auto"/>
                  <w:hideMark/>
                </w:tcPr>
                <w:p w14:paraId="5D318A75" w14:textId="77777777" w:rsidR="00D128FB" w:rsidRPr="00631F8B" w:rsidRDefault="00D128FB" w:rsidP="006E2051">
                  <w:r w:rsidRPr="00631F8B">
                    <w:t xml:space="preserve">Zijnde de toetsingsafstand voor o.a. de inventarisatie van bebouwing voor de berekening van het groepsrisico alsook het omgaan met het restrisico. </w:t>
                  </w:r>
                </w:p>
              </w:tc>
            </w:tr>
            <w:tr w:rsidR="00D128FB" w:rsidRPr="00631F8B" w14:paraId="7242CF00" w14:textId="77777777" w:rsidTr="006E2051">
              <w:trPr>
                <w:tblHeader/>
                <w:tblCellSpacing w:w="0" w:type="dxa"/>
              </w:trPr>
              <w:tc>
                <w:tcPr>
                  <w:tcW w:w="360" w:type="dxa"/>
                  <w:hideMark/>
                </w:tcPr>
                <w:p w14:paraId="2D3D4CB8" w14:textId="77777777" w:rsidR="00D128FB" w:rsidRPr="00631F8B" w:rsidRDefault="00D128FB" w:rsidP="006E2051">
                  <w:r w:rsidRPr="00631F8B">
                    <w:t> </w:t>
                  </w:r>
                </w:p>
              </w:tc>
              <w:tc>
                <w:tcPr>
                  <w:tcW w:w="1500" w:type="dxa"/>
                  <w:hideMark/>
                </w:tcPr>
                <w:p w14:paraId="23B4F86D" w14:textId="77777777" w:rsidR="00D128FB" w:rsidRPr="00631F8B" w:rsidRDefault="00D128FB" w:rsidP="006E2051">
                  <w:r w:rsidRPr="00631F8B">
                    <w:t>Multipliciteit:</w:t>
                  </w:r>
                </w:p>
              </w:tc>
              <w:tc>
                <w:tcPr>
                  <w:tcW w:w="0" w:type="auto"/>
                  <w:hideMark/>
                </w:tcPr>
                <w:p w14:paraId="70AB2F4F" w14:textId="77777777" w:rsidR="00D128FB" w:rsidRPr="00631F8B" w:rsidRDefault="00D128FB" w:rsidP="006E2051">
                  <w:r w:rsidRPr="00631F8B">
                    <w:t>1</w:t>
                  </w:r>
                </w:p>
              </w:tc>
            </w:tr>
            <w:tr w:rsidR="00D128FB" w:rsidRPr="00631F8B" w14:paraId="502999B5" w14:textId="77777777" w:rsidTr="006E2051">
              <w:trPr>
                <w:tblHeader/>
                <w:tblCellSpacing w:w="0" w:type="dxa"/>
              </w:trPr>
              <w:tc>
                <w:tcPr>
                  <w:tcW w:w="360" w:type="dxa"/>
                  <w:hideMark/>
                </w:tcPr>
                <w:p w14:paraId="080C2306" w14:textId="77777777" w:rsidR="00D128FB" w:rsidRPr="00631F8B" w:rsidRDefault="00D128FB" w:rsidP="006E2051">
                  <w:r w:rsidRPr="00631F8B">
                    <w:t> </w:t>
                  </w:r>
                </w:p>
              </w:tc>
              <w:tc>
                <w:tcPr>
                  <w:tcW w:w="1500" w:type="dxa"/>
                  <w:hideMark/>
                </w:tcPr>
                <w:p w14:paraId="54A83F92" w14:textId="77777777" w:rsidR="00D128FB" w:rsidRPr="00631F8B" w:rsidRDefault="00D128FB" w:rsidP="006E2051">
                  <w:r w:rsidRPr="00631F8B">
                    <w:t>Herkomst:</w:t>
                  </w:r>
                </w:p>
              </w:tc>
              <w:tc>
                <w:tcPr>
                  <w:tcW w:w="0" w:type="auto"/>
                  <w:hideMark/>
                </w:tcPr>
                <w:p w14:paraId="559BAC30" w14:textId="77777777" w:rsidR="00D128FB" w:rsidRPr="00631F8B" w:rsidRDefault="00D128FB" w:rsidP="006E2051">
                  <w:r w:rsidRPr="00631F8B">
                    <w:t>RRGS</w:t>
                  </w:r>
                </w:p>
              </w:tc>
            </w:tr>
          </w:tbl>
          <w:p w14:paraId="66FAA0A6" w14:textId="77777777" w:rsidR="00D128FB" w:rsidRPr="00631F8B" w:rsidRDefault="00D128FB" w:rsidP="006E2051"/>
        </w:tc>
      </w:tr>
      <w:tr w:rsidR="00D128FB" w:rsidRPr="00631F8B" w14:paraId="023B0FC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8669DE" w14:textId="77777777" w:rsidR="00D128FB" w:rsidRPr="00631F8B" w:rsidRDefault="00D128FB" w:rsidP="006E2051">
            <w:r w:rsidRPr="00631F8B">
              <w:rPr>
                <w:b/>
                <w:bCs/>
              </w:rPr>
              <w:t>Attribuut: gewogenDekking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1A75A50" w14:textId="77777777" w:rsidTr="006E2051">
              <w:trPr>
                <w:tblHeader/>
                <w:tblCellSpacing w:w="0" w:type="dxa"/>
              </w:trPr>
              <w:tc>
                <w:tcPr>
                  <w:tcW w:w="360" w:type="dxa"/>
                  <w:hideMark/>
                </w:tcPr>
                <w:p w14:paraId="5A98456F" w14:textId="77777777" w:rsidR="00D128FB" w:rsidRPr="00631F8B" w:rsidRDefault="00D128FB" w:rsidP="006E2051">
                  <w:r w:rsidRPr="00631F8B">
                    <w:t> </w:t>
                  </w:r>
                </w:p>
              </w:tc>
              <w:tc>
                <w:tcPr>
                  <w:tcW w:w="1500" w:type="dxa"/>
                  <w:hideMark/>
                </w:tcPr>
                <w:p w14:paraId="1EACA0B9" w14:textId="77777777" w:rsidR="00D128FB" w:rsidRPr="00631F8B" w:rsidRDefault="00D128FB" w:rsidP="006E2051">
                  <w:r w:rsidRPr="00631F8B">
                    <w:t>Naam:</w:t>
                  </w:r>
                </w:p>
              </w:tc>
              <w:tc>
                <w:tcPr>
                  <w:tcW w:w="0" w:type="auto"/>
                  <w:hideMark/>
                </w:tcPr>
                <w:p w14:paraId="5F9E942D" w14:textId="77777777" w:rsidR="00D128FB" w:rsidRPr="00631F8B" w:rsidRDefault="00D128FB" w:rsidP="006E2051"/>
              </w:tc>
            </w:tr>
            <w:tr w:rsidR="00D128FB" w:rsidRPr="00631F8B" w14:paraId="2858D9AA" w14:textId="77777777" w:rsidTr="006E2051">
              <w:trPr>
                <w:tblHeader/>
                <w:tblCellSpacing w:w="0" w:type="dxa"/>
              </w:trPr>
              <w:tc>
                <w:tcPr>
                  <w:tcW w:w="360" w:type="dxa"/>
                  <w:hideMark/>
                </w:tcPr>
                <w:p w14:paraId="6C409257" w14:textId="77777777" w:rsidR="00D128FB" w:rsidRPr="00631F8B" w:rsidRDefault="00D128FB" w:rsidP="006E2051">
                  <w:r w:rsidRPr="00631F8B">
                    <w:t> </w:t>
                  </w:r>
                </w:p>
              </w:tc>
              <w:tc>
                <w:tcPr>
                  <w:tcW w:w="1500" w:type="dxa"/>
                  <w:hideMark/>
                </w:tcPr>
                <w:p w14:paraId="043B074C" w14:textId="77777777" w:rsidR="00D128FB" w:rsidRPr="00631F8B" w:rsidRDefault="00D128FB" w:rsidP="006E2051">
                  <w:r w:rsidRPr="00631F8B">
                    <w:t>Type:</w:t>
                  </w:r>
                </w:p>
              </w:tc>
              <w:tc>
                <w:tcPr>
                  <w:tcW w:w="0" w:type="auto"/>
                  <w:hideMark/>
                </w:tcPr>
                <w:p w14:paraId="6793B377" w14:textId="77777777" w:rsidR="00D128FB" w:rsidRPr="00631F8B" w:rsidRDefault="00D128FB" w:rsidP="006E2051">
                  <w:r w:rsidRPr="00631F8B">
                    <w:t>Measure</w:t>
                  </w:r>
                </w:p>
              </w:tc>
            </w:tr>
            <w:tr w:rsidR="00D128FB" w:rsidRPr="00631F8B" w14:paraId="09B1CDAB" w14:textId="77777777" w:rsidTr="006E2051">
              <w:trPr>
                <w:tblHeader/>
                <w:tblCellSpacing w:w="0" w:type="dxa"/>
              </w:trPr>
              <w:tc>
                <w:tcPr>
                  <w:tcW w:w="360" w:type="dxa"/>
                  <w:hideMark/>
                </w:tcPr>
                <w:p w14:paraId="73A304C7" w14:textId="77777777" w:rsidR="00D128FB" w:rsidRPr="00631F8B" w:rsidRDefault="00D128FB" w:rsidP="006E2051">
                  <w:r w:rsidRPr="00631F8B">
                    <w:t> </w:t>
                  </w:r>
                </w:p>
              </w:tc>
              <w:tc>
                <w:tcPr>
                  <w:tcW w:w="1500" w:type="dxa"/>
                  <w:hideMark/>
                </w:tcPr>
                <w:p w14:paraId="4FFB4512" w14:textId="77777777" w:rsidR="00D128FB" w:rsidRPr="00631F8B" w:rsidRDefault="00D128FB" w:rsidP="006E2051">
                  <w:r w:rsidRPr="00631F8B">
                    <w:t>Definitie:</w:t>
                  </w:r>
                </w:p>
              </w:tc>
              <w:tc>
                <w:tcPr>
                  <w:tcW w:w="0" w:type="auto"/>
                  <w:hideMark/>
                </w:tcPr>
                <w:p w14:paraId="7595AA43" w14:textId="77777777" w:rsidR="00D128FB" w:rsidRPr="00631F8B" w:rsidRDefault="00D128FB" w:rsidP="006E2051">
                  <w:r w:rsidRPr="00631F8B">
                    <w:t xml:space="preserve">Gemiddelde diepteligging bovenkant buis in cm tov het maaiveld </w:t>
                  </w:r>
                </w:p>
              </w:tc>
            </w:tr>
            <w:tr w:rsidR="00D128FB" w:rsidRPr="00631F8B" w14:paraId="5CAD7831" w14:textId="77777777" w:rsidTr="006E2051">
              <w:trPr>
                <w:tblHeader/>
                <w:tblCellSpacing w:w="0" w:type="dxa"/>
              </w:trPr>
              <w:tc>
                <w:tcPr>
                  <w:tcW w:w="360" w:type="dxa"/>
                  <w:hideMark/>
                </w:tcPr>
                <w:p w14:paraId="052BE062" w14:textId="77777777" w:rsidR="00D128FB" w:rsidRPr="00631F8B" w:rsidRDefault="00D128FB" w:rsidP="006E2051">
                  <w:r w:rsidRPr="00631F8B">
                    <w:t> </w:t>
                  </w:r>
                </w:p>
              </w:tc>
              <w:tc>
                <w:tcPr>
                  <w:tcW w:w="1500" w:type="dxa"/>
                  <w:hideMark/>
                </w:tcPr>
                <w:p w14:paraId="7F4BB91C" w14:textId="77777777" w:rsidR="00D128FB" w:rsidRPr="00631F8B" w:rsidRDefault="00D128FB" w:rsidP="006E2051">
                  <w:r w:rsidRPr="00631F8B">
                    <w:t>Omschrijving:</w:t>
                  </w:r>
                </w:p>
              </w:tc>
              <w:tc>
                <w:tcPr>
                  <w:tcW w:w="0" w:type="auto"/>
                  <w:hideMark/>
                </w:tcPr>
                <w:p w14:paraId="17095924" w14:textId="77777777" w:rsidR="00D128FB" w:rsidRPr="00631F8B" w:rsidRDefault="00D128FB" w:rsidP="006E2051">
                  <w:r w:rsidRPr="00631F8B">
                    <w:t xml:space="preserve">Advieswaarde: minimale dekking per elke 100 meter en/of elke 10-20 cm overgang. Bij bochten en grote dekking veranderingen praktisch aanpassen </w:t>
                  </w:r>
                </w:p>
              </w:tc>
            </w:tr>
            <w:tr w:rsidR="00D128FB" w:rsidRPr="00631F8B" w14:paraId="06F65807" w14:textId="77777777" w:rsidTr="006E2051">
              <w:trPr>
                <w:tblHeader/>
                <w:tblCellSpacing w:w="0" w:type="dxa"/>
              </w:trPr>
              <w:tc>
                <w:tcPr>
                  <w:tcW w:w="360" w:type="dxa"/>
                  <w:hideMark/>
                </w:tcPr>
                <w:p w14:paraId="05E8DFE6" w14:textId="77777777" w:rsidR="00D128FB" w:rsidRPr="00631F8B" w:rsidRDefault="00D128FB" w:rsidP="006E2051">
                  <w:r w:rsidRPr="00631F8B">
                    <w:t> </w:t>
                  </w:r>
                </w:p>
              </w:tc>
              <w:tc>
                <w:tcPr>
                  <w:tcW w:w="1500" w:type="dxa"/>
                  <w:hideMark/>
                </w:tcPr>
                <w:p w14:paraId="51E223D7" w14:textId="77777777" w:rsidR="00D128FB" w:rsidRPr="00631F8B" w:rsidRDefault="00D128FB" w:rsidP="006E2051">
                  <w:r w:rsidRPr="00631F8B">
                    <w:t>Multipliciteit:</w:t>
                  </w:r>
                </w:p>
              </w:tc>
              <w:tc>
                <w:tcPr>
                  <w:tcW w:w="0" w:type="auto"/>
                  <w:hideMark/>
                </w:tcPr>
                <w:p w14:paraId="6B85CC2A" w14:textId="77777777" w:rsidR="00D128FB" w:rsidRPr="00631F8B" w:rsidRDefault="00D128FB" w:rsidP="006E2051">
                  <w:r w:rsidRPr="00631F8B">
                    <w:t>1</w:t>
                  </w:r>
                </w:p>
              </w:tc>
            </w:tr>
            <w:tr w:rsidR="00D128FB" w:rsidRPr="00631F8B" w14:paraId="5ABE424C" w14:textId="77777777" w:rsidTr="006E2051">
              <w:trPr>
                <w:tblHeader/>
                <w:tblCellSpacing w:w="0" w:type="dxa"/>
              </w:trPr>
              <w:tc>
                <w:tcPr>
                  <w:tcW w:w="360" w:type="dxa"/>
                  <w:hideMark/>
                </w:tcPr>
                <w:p w14:paraId="339BC642" w14:textId="77777777" w:rsidR="00D128FB" w:rsidRPr="00631F8B" w:rsidRDefault="00D128FB" w:rsidP="006E2051">
                  <w:r w:rsidRPr="00631F8B">
                    <w:t> </w:t>
                  </w:r>
                </w:p>
              </w:tc>
              <w:tc>
                <w:tcPr>
                  <w:tcW w:w="1500" w:type="dxa"/>
                  <w:hideMark/>
                </w:tcPr>
                <w:p w14:paraId="7A1190EA" w14:textId="77777777" w:rsidR="00D128FB" w:rsidRPr="00631F8B" w:rsidRDefault="00D128FB" w:rsidP="006E2051">
                  <w:r w:rsidRPr="00631F8B">
                    <w:t>Herkomst:</w:t>
                  </w:r>
                </w:p>
              </w:tc>
              <w:tc>
                <w:tcPr>
                  <w:tcW w:w="0" w:type="auto"/>
                  <w:hideMark/>
                </w:tcPr>
                <w:p w14:paraId="0EF15107" w14:textId="77777777" w:rsidR="00D128FB" w:rsidRPr="00631F8B" w:rsidRDefault="00D128FB" w:rsidP="006E2051">
                  <w:r w:rsidRPr="00631F8B">
                    <w:t>RRGS</w:t>
                  </w:r>
                </w:p>
              </w:tc>
            </w:tr>
          </w:tbl>
          <w:p w14:paraId="500245C2" w14:textId="77777777" w:rsidR="00D128FB" w:rsidRPr="00631F8B" w:rsidRDefault="00D128FB" w:rsidP="006E2051"/>
        </w:tc>
      </w:tr>
      <w:tr w:rsidR="00D128FB" w:rsidRPr="00631F8B" w14:paraId="685D194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D7FE49" w14:textId="77777777" w:rsidR="00D128FB" w:rsidRPr="00631F8B" w:rsidRDefault="00D128FB" w:rsidP="006E2051">
            <w:r w:rsidRPr="00631F8B">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EC33C69" w14:textId="77777777" w:rsidTr="006E2051">
              <w:trPr>
                <w:tblHeader/>
                <w:tblCellSpacing w:w="0" w:type="dxa"/>
              </w:trPr>
              <w:tc>
                <w:tcPr>
                  <w:tcW w:w="360" w:type="dxa"/>
                  <w:hideMark/>
                </w:tcPr>
                <w:p w14:paraId="2F42FF94" w14:textId="77777777" w:rsidR="00D128FB" w:rsidRPr="00631F8B" w:rsidRDefault="00D128FB" w:rsidP="006E2051">
                  <w:r w:rsidRPr="00631F8B">
                    <w:t> </w:t>
                  </w:r>
                </w:p>
              </w:tc>
              <w:tc>
                <w:tcPr>
                  <w:tcW w:w="1500" w:type="dxa"/>
                  <w:hideMark/>
                </w:tcPr>
                <w:p w14:paraId="38539F11" w14:textId="77777777" w:rsidR="00D128FB" w:rsidRPr="00631F8B" w:rsidRDefault="00D128FB" w:rsidP="006E2051">
                  <w:r w:rsidRPr="00631F8B">
                    <w:t>Naam:</w:t>
                  </w:r>
                </w:p>
              </w:tc>
              <w:tc>
                <w:tcPr>
                  <w:tcW w:w="0" w:type="auto"/>
                  <w:hideMark/>
                </w:tcPr>
                <w:p w14:paraId="7B0A21E5" w14:textId="77777777" w:rsidR="00D128FB" w:rsidRPr="00631F8B" w:rsidRDefault="00D128FB" w:rsidP="006E2051"/>
              </w:tc>
            </w:tr>
            <w:tr w:rsidR="00D128FB" w:rsidRPr="00631F8B" w14:paraId="45F459E0" w14:textId="77777777" w:rsidTr="006E2051">
              <w:trPr>
                <w:tblHeader/>
                <w:tblCellSpacing w:w="0" w:type="dxa"/>
              </w:trPr>
              <w:tc>
                <w:tcPr>
                  <w:tcW w:w="360" w:type="dxa"/>
                  <w:hideMark/>
                </w:tcPr>
                <w:p w14:paraId="32F1697A" w14:textId="77777777" w:rsidR="00D128FB" w:rsidRPr="00631F8B" w:rsidRDefault="00D128FB" w:rsidP="006E2051">
                  <w:r w:rsidRPr="00631F8B">
                    <w:t> </w:t>
                  </w:r>
                </w:p>
              </w:tc>
              <w:tc>
                <w:tcPr>
                  <w:tcW w:w="1500" w:type="dxa"/>
                  <w:hideMark/>
                </w:tcPr>
                <w:p w14:paraId="72684549" w14:textId="77777777" w:rsidR="00D128FB" w:rsidRPr="00631F8B" w:rsidRDefault="00D128FB" w:rsidP="006E2051">
                  <w:r w:rsidRPr="00631F8B">
                    <w:t>Type:</w:t>
                  </w:r>
                </w:p>
              </w:tc>
              <w:tc>
                <w:tcPr>
                  <w:tcW w:w="0" w:type="auto"/>
                  <w:hideMark/>
                </w:tcPr>
                <w:p w14:paraId="2536E4CD" w14:textId="77777777" w:rsidR="00D128FB" w:rsidRPr="00631F8B" w:rsidRDefault="00D128FB" w:rsidP="006E2051">
                  <w:r w:rsidRPr="00631F8B">
                    <w:t>Transportroute</w:t>
                  </w:r>
                </w:p>
              </w:tc>
            </w:tr>
            <w:tr w:rsidR="00D128FB" w:rsidRPr="00631F8B" w14:paraId="37BA5EC2" w14:textId="77777777" w:rsidTr="006E2051">
              <w:trPr>
                <w:tblHeader/>
                <w:tblCellSpacing w:w="0" w:type="dxa"/>
              </w:trPr>
              <w:tc>
                <w:tcPr>
                  <w:tcW w:w="360" w:type="dxa"/>
                  <w:hideMark/>
                </w:tcPr>
                <w:p w14:paraId="4A28B234" w14:textId="77777777" w:rsidR="00D128FB" w:rsidRPr="00631F8B" w:rsidRDefault="00D128FB" w:rsidP="006E2051">
                  <w:r w:rsidRPr="00631F8B">
                    <w:t> </w:t>
                  </w:r>
                </w:p>
              </w:tc>
              <w:tc>
                <w:tcPr>
                  <w:tcW w:w="1500" w:type="dxa"/>
                  <w:hideMark/>
                </w:tcPr>
                <w:p w14:paraId="164947D7" w14:textId="77777777" w:rsidR="00D128FB" w:rsidRPr="00631F8B" w:rsidRDefault="00D128FB" w:rsidP="006E2051">
                  <w:r w:rsidRPr="00631F8B">
                    <w:t>Definitie:</w:t>
                  </w:r>
                </w:p>
              </w:tc>
              <w:tc>
                <w:tcPr>
                  <w:tcW w:w="0" w:type="auto"/>
                  <w:hideMark/>
                </w:tcPr>
                <w:p w14:paraId="1455B982" w14:textId="77777777" w:rsidR="00D128FB" w:rsidRPr="00631F8B" w:rsidRDefault="00D128FB" w:rsidP="006E2051">
                  <w:r w:rsidRPr="00631F8B">
                    <w:t xml:space="preserve">(Hoofd)transportroute waar dit een van onderdeel is. </w:t>
                  </w:r>
                </w:p>
              </w:tc>
            </w:tr>
            <w:tr w:rsidR="00D128FB" w:rsidRPr="00631F8B" w14:paraId="18A59A4D" w14:textId="77777777" w:rsidTr="006E2051">
              <w:trPr>
                <w:tblHeader/>
                <w:tblCellSpacing w:w="0" w:type="dxa"/>
              </w:trPr>
              <w:tc>
                <w:tcPr>
                  <w:tcW w:w="360" w:type="dxa"/>
                  <w:hideMark/>
                </w:tcPr>
                <w:p w14:paraId="03D20A9A" w14:textId="77777777" w:rsidR="00D128FB" w:rsidRPr="00631F8B" w:rsidRDefault="00D128FB" w:rsidP="006E2051">
                  <w:r w:rsidRPr="00631F8B">
                    <w:t> </w:t>
                  </w:r>
                </w:p>
              </w:tc>
              <w:tc>
                <w:tcPr>
                  <w:tcW w:w="1500" w:type="dxa"/>
                  <w:hideMark/>
                </w:tcPr>
                <w:p w14:paraId="2BED6C6B" w14:textId="77777777" w:rsidR="00D128FB" w:rsidRPr="00631F8B" w:rsidRDefault="00D128FB" w:rsidP="006E2051">
                  <w:r w:rsidRPr="00631F8B">
                    <w:t>Multipliciteit:</w:t>
                  </w:r>
                </w:p>
              </w:tc>
              <w:tc>
                <w:tcPr>
                  <w:tcW w:w="0" w:type="auto"/>
                  <w:hideMark/>
                </w:tcPr>
                <w:p w14:paraId="4E6520BC" w14:textId="77777777" w:rsidR="00D128FB" w:rsidRPr="00631F8B" w:rsidRDefault="00D128FB" w:rsidP="006E2051">
                  <w:r w:rsidRPr="00631F8B">
                    <w:t>1</w:t>
                  </w:r>
                </w:p>
              </w:tc>
            </w:tr>
            <w:tr w:rsidR="00D128FB" w:rsidRPr="00631F8B" w14:paraId="6C0419F8" w14:textId="77777777" w:rsidTr="006E2051">
              <w:trPr>
                <w:tblHeader/>
                <w:tblCellSpacing w:w="0" w:type="dxa"/>
              </w:trPr>
              <w:tc>
                <w:tcPr>
                  <w:tcW w:w="360" w:type="dxa"/>
                  <w:hideMark/>
                </w:tcPr>
                <w:p w14:paraId="241D32D2" w14:textId="77777777" w:rsidR="00D128FB" w:rsidRPr="00631F8B" w:rsidRDefault="00D128FB" w:rsidP="006E2051">
                  <w:r w:rsidRPr="00631F8B">
                    <w:t> </w:t>
                  </w:r>
                </w:p>
              </w:tc>
              <w:tc>
                <w:tcPr>
                  <w:tcW w:w="1500" w:type="dxa"/>
                  <w:hideMark/>
                </w:tcPr>
                <w:p w14:paraId="0F337AA2" w14:textId="77777777" w:rsidR="00D128FB" w:rsidRPr="00631F8B" w:rsidRDefault="00D128FB" w:rsidP="006E2051">
                  <w:r w:rsidRPr="00631F8B">
                    <w:t>Herkomst:</w:t>
                  </w:r>
                </w:p>
              </w:tc>
              <w:tc>
                <w:tcPr>
                  <w:tcW w:w="0" w:type="auto"/>
                  <w:hideMark/>
                </w:tcPr>
                <w:p w14:paraId="44F4523F" w14:textId="77777777" w:rsidR="00D128FB" w:rsidRPr="00631F8B" w:rsidRDefault="00D128FB" w:rsidP="006E2051">
                  <w:r w:rsidRPr="00631F8B">
                    <w:t>RRGS</w:t>
                  </w:r>
                </w:p>
              </w:tc>
            </w:tr>
          </w:tbl>
          <w:p w14:paraId="74652C30" w14:textId="77777777" w:rsidR="00D128FB" w:rsidRPr="00631F8B" w:rsidRDefault="00D128FB" w:rsidP="006E2051"/>
        </w:tc>
      </w:tr>
    </w:tbl>
    <w:p w14:paraId="569EE180" w14:textId="77777777" w:rsidR="00D128FB" w:rsidRPr="00631F8B" w:rsidRDefault="00D128FB" w:rsidP="00D128FB">
      <w:pPr>
        <w:pStyle w:val="Kop5"/>
        <w:rPr>
          <w:sz w:val="16"/>
          <w:szCs w:val="16"/>
        </w:rPr>
      </w:pPr>
      <w:r w:rsidRPr="00631F8B">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D128FB" w:rsidRPr="00631F8B" w14:paraId="6704728A"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3DD440" w14:textId="77777777" w:rsidR="00D128FB" w:rsidRPr="00631F8B" w:rsidRDefault="00D128FB" w:rsidP="006E2051">
            <w:pPr>
              <w:spacing w:line="225" w:lineRule="atLeast"/>
            </w:pPr>
            <w:r w:rsidRPr="00631F8B">
              <w:rPr>
                <w:b/>
                <w:bCs/>
              </w:rPr>
              <w:t>TransportrouteRisico</w:t>
            </w:r>
          </w:p>
        </w:tc>
      </w:tr>
      <w:tr w:rsidR="00D128FB" w:rsidRPr="00631F8B" w14:paraId="326B60E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D128FB" w:rsidRPr="00631F8B" w14:paraId="7B178CED" w14:textId="77777777" w:rsidTr="006E2051">
              <w:trPr>
                <w:tblHeader/>
                <w:tblCellSpacing w:w="0" w:type="dxa"/>
              </w:trPr>
              <w:tc>
                <w:tcPr>
                  <w:tcW w:w="360" w:type="dxa"/>
                  <w:hideMark/>
                </w:tcPr>
                <w:p w14:paraId="30AB096D" w14:textId="77777777" w:rsidR="00D128FB" w:rsidRPr="00631F8B" w:rsidRDefault="00D128FB" w:rsidP="006E2051">
                  <w:r w:rsidRPr="00631F8B">
                    <w:t> </w:t>
                  </w:r>
                </w:p>
              </w:tc>
              <w:tc>
                <w:tcPr>
                  <w:tcW w:w="1500" w:type="dxa"/>
                  <w:hideMark/>
                </w:tcPr>
                <w:p w14:paraId="2C9566A7" w14:textId="77777777" w:rsidR="00D128FB" w:rsidRPr="00631F8B" w:rsidRDefault="00D128FB" w:rsidP="006E2051">
                  <w:r w:rsidRPr="00631F8B">
                    <w:t>Naam:</w:t>
                  </w:r>
                </w:p>
              </w:tc>
              <w:tc>
                <w:tcPr>
                  <w:tcW w:w="0" w:type="auto"/>
                  <w:hideMark/>
                </w:tcPr>
                <w:p w14:paraId="7A8FD627" w14:textId="77777777" w:rsidR="00D128FB" w:rsidRPr="00631F8B" w:rsidRDefault="00D128FB" w:rsidP="006E2051"/>
              </w:tc>
            </w:tr>
            <w:tr w:rsidR="00D128FB" w:rsidRPr="00631F8B" w14:paraId="2DDF04DC" w14:textId="77777777" w:rsidTr="006E2051">
              <w:trPr>
                <w:tblHeader/>
                <w:tblCellSpacing w:w="0" w:type="dxa"/>
              </w:trPr>
              <w:tc>
                <w:tcPr>
                  <w:tcW w:w="360" w:type="dxa"/>
                  <w:hideMark/>
                </w:tcPr>
                <w:p w14:paraId="51865C8E" w14:textId="77777777" w:rsidR="00D128FB" w:rsidRPr="00631F8B" w:rsidRDefault="00D128FB" w:rsidP="006E2051">
                  <w:r w:rsidRPr="00631F8B">
                    <w:t> </w:t>
                  </w:r>
                </w:p>
              </w:tc>
              <w:tc>
                <w:tcPr>
                  <w:tcW w:w="1500" w:type="dxa"/>
                  <w:hideMark/>
                </w:tcPr>
                <w:p w14:paraId="2A998230" w14:textId="77777777" w:rsidR="00D128FB" w:rsidRPr="00631F8B" w:rsidRDefault="00D128FB" w:rsidP="006E2051">
                  <w:r w:rsidRPr="00631F8B">
                    <w:t>Definitie:</w:t>
                  </w:r>
                </w:p>
              </w:tc>
              <w:tc>
                <w:tcPr>
                  <w:tcW w:w="0" w:type="auto"/>
                  <w:hideMark/>
                </w:tcPr>
                <w:p w14:paraId="5E2433AB" w14:textId="77777777" w:rsidR="00D128FB" w:rsidRPr="00631F8B" w:rsidRDefault="00D128FB" w:rsidP="006E2051">
                  <w:r w:rsidRPr="00631F8B">
                    <w:t xml:space="preserve">Risicocontour behorend bij de hoofdtransportroute. </w:t>
                  </w:r>
                </w:p>
              </w:tc>
            </w:tr>
            <w:tr w:rsidR="00D128FB" w:rsidRPr="00631F8B" w14:paraId="4F32D0B9" w14:textId="77777777" w:rsidTr="006E2051">
              <w:trPr>
                <w:tblHeader/>
                <w:tblCellSpacing w:w="0" w:type="dxa"/>
              </w:trPr>
              <w:tc>
                <w:tcPr>
                  <w:tcW w:w="360" w:type="dxa"/>
                  <w:hideMark/>
                </w:tcPr>
                <w:p w14:paraId="5FCA2850" w14:textId="77777777" w:rsidR="00D128FB" w:rsidRPr="00631F8B" w:rsidRDefault="00D128FB" w:rsidP="006E2051">
                  <w:r w:rsidRPr="00631F8B">
                    <w:t> </w:t>
                  </w:r>
                </w:p>
              </w:tc>
              <w:tc>
                <w:tcPr>
                  <w:tcW w:w="1500" w:type="dxa"/>
                  <w:hideMark/>
                </w:tcPr>
                <w:p w14:paraId="69796E56" w14:textId="77777777" w:rsidR="00D128FB" w:rsidRPr="00631F8B" w:rsidRDefault="00D128FB" w:rsidP="006E2051">
                  <w:r w:rsidRPr="00631F8B">
                    <w:t>Herkomst:</w:t>
                  </w:r>
                </w:p>
              </w:tc>
              <w:tc>
                <w:tcPr>
                  <w:tcW w:w="0" w:type="auto"/>
                  <w:hideMark/>
                </w:tcPr>
                <w:p w14:paraId="728ABAF2" w14:textId="77777777" w:rsidR="00D128FB" w:rsidRPr="00631F8B" w:rsidRDefault="00D128FB" w:rsidP="006E2051">
                  <w:r w:rsidRPr="00631F8B">
                    <w:t>RRGS</w:t>
                  </w:r>
                </w:p>
              </w:tc>
            </w:tr>
            <w:tr w:rsidR="00D128FB" w:rsidRPr="00631F8B" w14:paraId="05D0AC92" w14:textId="77777777" w:rsidTr="006E2051">
              <w:trPr>
                <w:tblHeader/>
                <w:tblCellSpacing w:w="0" w:type="dxa"/>
              </w:trPr>
              <w:tc>
                <w:tcPr>
                  <w:tcW w:w="360" w:type="dxa"/>
                  <w:hideMark/>
                </w:tcPr>
                <w:p w14:paraId="6B7E17F4" w14:textId="77777777" w:rsidR="00D128FB" w:rsidRPr="00631F8B" w:rsidRDefault="00D128FB" w:rsidP="006E2051">
                  <w:r w:rsidRPr="00631F8B">
                    <w:t> </w:t>
                  </w:r>
                </w:p>
              </w:tc>
              <w:tc>
                <w:tcPr>
                  <w:tcW w:w="1500" w:type="dxa"/>
                  <w:hideMark/>
                </w:tcPr>
                <w:p w14:paraId="5F69E82B" w14:textId="77777777" w:rsidR="00D128FB" w:rsidRPr="00631F8B" w:rsidRDefault="00D128FB" w:rsidP="006E2051">
                  <w:r w:rsidRPr="00631F8B">
                    <w:t>Subtype van:</w:t>
                  </w:r>
                </w:p>
              </w:tc>
              <w:tc>
                <w:tcPr>
                  <w:tcW w:w="0" w:type="auto"/>
                  <w:hideMark/>
                </w:tcPr>
                <w:p w14:paraId="7CFCB5A0" w14:textId="77777777" w:rsidR="00D128FB" w:rsidRPr="00631F8B" w:rsidRDefault="00D128FB" w:rsidP="006E2051">
                  <w:r w:rsidRPr="00631F8B">
                    <w:t>IMKLBasis</w:t>
                  </w:r>
                </w:p>
              </w:tc>
            </w:tr>
            <w:tr w:rsidR="00D128FB" w:rsidRPr="00631F8B" w14:paraId="3C6EEEFD" w14:textId="77777777" w:rsidTr="006E2051">
              <w:trPr>
                <w:tblHeader/>
                <w:tblCellSpacing w:w="0" w:type="dxa"/>
              </w:trPr>
              <w:tc>
                <w:tcPr>
                  <w:tcW w:w="360" w:type="dxa"/>
                  <w:hideMark/>
                </w:tcPr>
                <w:p w14:paraId="317910D1" w14:textId="77777777" w:rsidR="00D128FB" w:rsidRPr="00631F8B" w:rsidRDefault="00D128FB" w:rsidP="006E2051">
                  <w:r w:rsidRPr="00631F8B">
                    <w:t> </w:t>
                  </w:r>
                </w:p>
              </w:tc>
              <w:tc>
                <w:tcPr>
                  <w:tcW w:w="1500" w:type="dxa"/>
                  <w:hideMark/>
                </w:tcPr>
                <w:p w14:paraId="0C86E91C" w14:textId="77777777" w:rsidR="00D128FB" w:rsidRPr="00631F8B" w:rsidRDefault="00D128FB" w:rsidP="006E2051">
                  <w:r w:rsidRPr="00631F8B">
                    <w:t>Omschrijving:</w:t>
                  </w:r>
                </w:p>
              </w:tc>
              <w:tc>
                <w:tcPr>
                  <w:tcW w:w="0" w:type="auto"/>
                  <w:hideMark/>
                </w:tcPr>
                <w:p w14:paraId="2EA9A014" w14:textId="77777777" w:rsidR="00D128FB" w:rsidRPr="00631F8B" w:rsidRDefault="00D128FB" w:rsidP="006E2051">
                  <w:r w:rsidRPr="00631F8B">
                    <w:t xml:space="preserve">De risicocontour is een optioneel element bij een transportroute. </w:t>
                  </w:r>
                </w:p>
              </w:tc>
            </w:tr>
            <w:tr w:rsidR="00D128FB" w:rsidRPr="00631F8B" w14:paraId="5735F800" w14:textId="77777777" w:rsidTr="006E2051">
              <w:trPr>
                <w:tblHeader/>
                <w:tblCellSpacing w:w="0" w:type="dxa"/>
              </w:trPr>
              <w:tc>
                <w:tcPr>
                  <w:tcW w:w="360" w:type="dxa"/>
                  <w:hideMark/>
                </w:tcPr>
                <w:p w14:paraId="06D343F1" w14:textId="77777777" w:rsidR="00D128FB" w:rsidRPr="00631F8B" w:rsidRDefault="00D128FB" w:rsidP="006E2051">
                  <w:r w:rsidRPr="00631F8B">
                    <w:t> </w:t>
                  </w:r>
                </w:p>
              </w:tc>
              <w:tc>
                <w:tcPr>
                  <w:tcW w:w="1500" w:type="dxa"/>
                  <w:hideMark/>
                </w:tcPr>
                <w:p w14:paraId="71E23AD5" w14:textId="77777777" w:rsidR="00D128FB" w:rsidRPr="00631F8B" w:rsidRDefault="00D128FB" w:rsidP="006E2051">
                  <w:r w:rsidRPr="00631F8B">
                    <w:t>Stereotypes:</w:t>
                  </w:r>
                </w:p>
              </w:tc>
              <w:tc>
                <w:tcPr>
                  <w:tcW w:w="0" w:type="auto"/>
                  <w:hideMark/>
                </w:tcPr>
                <w:p w14:paraId="0EF7E5C2" w14:textId="77777777" w:rsidR="00D128FB" w:rsidRPr="00631F8B" w:rsidRDefault="00D128FB" w:rsidP="006E2051">
                  <w:r w:rsidRPr="00631F8B">
                    <w:t>«featureType»</w:t>
                  </w:r>
                </w:p>
              </w:tc>
            </w:tr>
          </w:tbl>
          <w:p w14:paraId="4C77FE80" w14:textId="77777777" w:rsidR="00D128FB" w:rsidRPr="00631F8B" w:rsidRDefault="00D128FB" w:rsidP="006E2051"/>
        </w:tc>
      </w:tr>
      <w:tr w:rsidR="00D128FB" w:rsidRPr="00631F8B" w14:paraId="55EA593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721134" w14:textId="77777777" w:rsidR="00D128FB" w:rsidRPr="00631F8B" w:rsidRDefault="00D128FB" w:rsidP="006E2051">
            <w:r w:rsidRPr="00631F8B">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D128FB" w:rsidRPr="00631F8B" w14:paraId="516E306B" w14:textId="77777777" w:rsidTr="006E2051">
              <w:trPr>
                <w:tblHeader/>
                <w:tblCellSpacing w:w="0" w:type="dxa"/>
              </w:trPr>
              <w:tc>
                <w:tcPr>
                  <w:tcW w:w="360" w:type="dxa"/>
                  <w:hideMark/>
                </w:tcPr>
                <w:p w14:paraId="1F0ADF12" w14:textId="77777777" w:rsidR="00D128FB" w:rsidRPr="00631F8B" w:rsidRDefault="00D128FB" w:rsidP="006E2051">
                  <w:r w:rsidRPr="00631F8B">
                    <w:t> </w:t>
                  </w:r>
                </w:p>
              </w:tc>
              <w:tc>
                <w:tcPr>
                  <w:tcW w:w="1500" w:type="dxa"/>
                  <w:hideMark/>
                </w:tcPr>
                <w:p w14:paraId="7F1C6D95" w14:textId="77777777" w:rsidR="00D128FB" w:rsidRPr="00631F8B" w:rsidRDefault="00D128FB" w:rsidP="006E2051">
                  <w:r w:rsidRPr="00631F8B">
                    <w:t>Naam:</w:t>
                  </w:r>
                </w:p>
              </w:tc>
              <w:tc>
                <w:tcPr>
                  <w:tcW w:w="0" w:type="auto"/>
                  <w:hideMark/>
                </w:tcPr>
                <w:p w14:paraId="00A4E83E" w14:textId="77777777" w:rsidR="00D128FB" w:rsidRPr="00631F8B" w:rsidRDefault="00D128FB" w:rsidP="006E2051"/>
              </w:tc>
            </w:tr>
            <w:tr w:rsidR="00D128FB" w:rsidRPr="00631F8B" w14:paraId="2CA873B3" w14:textId="77777777" w:rsidTr="006E2051">
              <w:trPr>
                <w:tblHeader/>
                <w:tblCellSpacing w:w="0" w:type="dxa"/>
              </w:trPr>
              <w:tc>
                <w:tcPr>
                  <w:tcW w:w="360" w:type="dxa"/>
                  <w:hideMark/>
                </w:tcPr>
                <w:p w14:paraId="0B4464EC" w14:textId="77777777" w:rsidR="00D128FB" w:rsidRPr="00631F8B" w:rsidRDefault="00D128FB" w:rsidP="006E2051">
                  <w:r w:rsidRPr="00631F8B">
                    <w:t> </w:t>
                  </w:r>
                </w:p>
              </w:tc>
              <w:tc>
                <w:tcPr>
                  <w:tcW w:w="1500" w:type="dxa"/>
                  <w:hideMark/>
                </w:tcPr>
                <w:p w14:paraId="59E06DD3" w14:textId="77777777" w:rsidR="00D128FB" w:rsidRPr="00631F8B" w:rsidRDefault="00D128FB" w:rsidP="006E2051">
                  <w:r w:rsidRPr="00631F8B">
                    <w:t>Type:</w:t>
                  </w:r>
                </w:p>
              </w:tc>
              <w:tc>
                <w:tcPr>
                  <w:tcW w:w="0" w:type="auto"/>
                  <w:hideMark/>
                </w:tcPr>
                <w:p w14:paraId="11E22B6B" w14:textId="77777777" w:rsidR="00D128FB" w:rsidRPr="00631F8B" w:rsidRDefault="00D128FB" w:rsidP="006E2051">
                  <w:r w:rsidRPr="00631F8B">
                    <w:t>GM_MultiSurface</w:t>
                  </w:r>
                </w:p>
              </w:tc>
            </w:tr>
            <w:tr w:rsidR="00D128FB" w:rsidRPr="00631F8B" w14:paraId="2C591C48" w14:textId="77777777" w:rsidTr="006E2051">
              <w:trPr>
                <w:tblHeader/>
                <w:tblCellSpacing w:w="0" w:type="dxa"/>
              </w:trPr>
              <w:tc>
                <w:tcPr>
                  <w:tcW w:w="360" w:type="dxa"/>
                  <w:hideMark/>
                </w:tcPr>
                <w:p w14:paraId="556B6CF9" w14:textId="77777777" w:rsidR="00D128FB" w:rsidRPr="00631F8B" w:rsidRDefault="00D128FB" w:rsidP="006E2051">
                  <w:r w:rsidRPr="00631F8B">
                    <w:t> </w:t>
                  </w:r>
                </w:p>
              </w:tc>
              <w:tc>
                <w:tcPr>
                  <w:tcW w:w="1500" w:type="dxa"/>
                  <w:hideMark/>
                </w:tcPr>
                <w:p w14:paraId="15406939" w14:textId="77777777" w:rsidR="00D128FB" w:rsidRPr="00631F8B" w:rsidRDefault="00D128FB" w:rsidP="006E2051">
                  <w:r w:rsidRPr="00631F8B">
                    <w:t>Definitie:</w:t>
                  </w:r>
                </w:p>
              </w:tc>
              <w:tc>
                <w:tcPr>
                  <w:tcW w:w="0" w:type="auto"/>
                  <w:hideMark/>
                </w:tcPr>
                <w:p w14:paraId="63115E3C" w14:textId="77777777" w:rsidR="00D128FB" w:rsidRPr="00631F8B" w:rsidRDefault="00D128FB" w:rsidP="006E2051">
                  <w:r w:rsidRPr="00631F8B">
                    <w:t xml:space="preserve">Geometrie v.d. risicontour 10-6 </w:t>
                  </w:r>
                </w:p>
              </w:tc>
            </w:tr>
            <w:tr w:rsidR="00D128FB" w:rsidRPr="00631F8B" w14:paraId="07E5CB83" w14:textId="77777777" w:rsidTr="006E2051">
              <w:trPr>
                <w:tblHeader/>
                <w:tblCellSpacing w:w="0" w:type="dxa"/>
              </w:trPr>
              <w:tc>
                <w:tcPr>
                  <w:tcW w:w="360" w:type="dxa"/>
                  <w:hideMark/>
                </w:tcPr>
                <w:p w14:paraId="719ED2FD" w14:textId="77777777" w:rsidR="00D128FB" w:rsidRPr="00631F8B" w:rsidRDefault="00D128FB" w:rsidP="006E2051">
                  <w:r w:rsidRPr="00631F8B">
                    <w:t> </w:t>
                  </w:r>
                </w:p>
              </w:tc>
              <w:tc>
                <w:tcPr>
                  <w:tcW w:w="1500" w:type="dxa"/>
                  <w:hideMark/>
                </w:tcPr>
                <w:p w14:paraId="75113622" w14:textId="77777777" w:rsidR="00D128FB" w:rsidRPr="00631F8B" w:rsidRDefault="00D128FB" w:rsidP="006E2051">
                  <w:r w:rsidRPr="00631F8B">
                    <w:t>Multipliciteit:</w:t>
                  </w:r>
                </w:p>
              </w:tc>
              <w:tc>
                <w:tcPr>
                  <w:tcW w:w="0" w:type="auto"/>
                  <w:hideMark/>
                </w:tcPr>
                <w:p w14:paraId="3056AADE" w14:textId="77777777" w:rsidR="00D128FB" w:rsidRPr="00631F8B" w:rsidRDefault="00D128FB" w:rsidP="006E2051">
                  <w:r w:rsidRPr="00631F8B">
                    <w:t>1</w:t>
                  </w:r>
                </w:p>
              </w:tc>
            </w:tr>
            <w:tr w:rsidR="00D128FB" w:rsidRPr="00631F8B" w14:paraId="5687506E" w14:textId="77777777" w:rsidTr="006E2051">
              <w:trPr>
                <w:tblHeader/>
                <w:tblCellSpacing w:w="0" w:type="dxa"/>
              </w:trPr>
              <w:tc>
                <w:tcPr>
                  <w:tcW w:w="360" w:type="dxa"/>
                  <w:hideMark/>
                </w:tcPr>
                <w:p w14:paraId="15BD114C" w14:textId="77777777" w:rsidR="00D128FB" w:rsidRPr="00631F8B" w:rsidRDefault="00D128FB" w:rsidP="006E2051">
                  <w:r w:rsidRPr="00631F8B">
                    <w:t> </w:t>
                  </w:r>
                </w:p>
              </w:tc>
              <w:tc>
                <w:tcPr>
                  <w:tcW w:w="1500" w:type="dxa"/>
                  <w:hideMark/>
                </w:tcPr>
                <w:p w14:paraId="114D46A3" w14:textId="77777777" w:rsidR="00D128FB" w:rsidRPr="00631F8B" w:rsidRDefault="00D128FB" w:rsidP="006E2051">
                  <w:r w:rsidRPr="00631F8B">
                    <w:t>Herkomst:</w:t>
                  </w:r>
                </w:p>
              </w:tc>
              <w:tc>
                <w:tcPr>
                  <w:tcW w:w="0" w:type="auto"/>
                  <w:hideMark/>
                </w:tcPr>
                <w:p w14:paraId="5C9B8D44" w14:textId="77777777" w:rsidR="00D128FB" w:rsidRPr="00631F8B" w:rsidRDefault="00D128FB" w:rsidP="006E2051">
                  <w:r w:rsidRPr="00631F8B">
                    <w:t>RRGS</w:t>
                  </w:r>
                </w:p>
              </w:tc>
            </w:tr>
          </w:tbl>
          <w:p w14:paraId="202566ED" w14:textId="77777777" w:rsidR="00D128FB" w:rsidRPr="00631F8B" w:rsidRDefault="00D128FB" w:rsidP="006E2051"/>
        </w:tc>
      </w:tr>
      <w:tr w:rsidR="00D128FB" w:rsidRPr="00631F8B" w14:paraId="3AA40E5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D0832" w14:textId="77777777" w:rsidR="00D128FB" w:rsidRPr="00631F8B" w:rsidRDefault="00D128FB" w:rsidP="006E2051">
            <w:r w:rsidRPr="00631F8B">
              <w:rPr>
                <w:b/>
                <w:bCs/>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D128FB" w:rsidRPr="00631F8B" w14:paraId="27E8CB95" w14:textId="77777777" w:rsidTr="006E2051">
              <w:trPr>
                <w:tblHeader/>
                <w:tblCellSpacing w:w="0" w:type="dxa"/>
              </w:trPr>
              <w:tc>
                <w:tcPr>
                  <w:tcW w:w="360" w:type="dxa"/>
                  <w:hideMark/>
                </w:tcPr>
                <w:p w14:paraId="63E013A5" w14:textId="77777777" w:rsidR="00D128FB" w:rsidRPr="00631F8B" w:rsidRDefault="00D128FB" w:rsidP="006E2051">
                  <w:r w:rsidRPr="00631F8B">
                    <w:t> </w:t>
                  </w:r>
                </w:p>
              </w:tc>
              <w:tc>
                <w:tcPr>
                  <w:tcW w:w="1500" w:type="dxa"/>
                  <w:hideMark/>
                </w:tcPr>
                <w:p w14:paraId="265E8499" w14:textId="77777777" w:rsidR="00D128FB" w:rsidRPr="00631F8B" w:rsidRDefault="00D128FB" w:rsidP="006E2051">
                  <w:r w:rsidRPr="00631F8B">
                    <w:t>Naam:</w:t>
                  </w:r>
                </w:p>
              </w:tc>
              <w:tc>
                <w:tcPr>
                  <w:tcW w:w="0" w:type="auto"/>
                  <w:hideMark/>
                </w:tcPr>
                <w:p w14:paraId="1311AB64" w14:textId="77777777" w:rsidR="00D128FB" w:rsidRPr="00631F8B" w:rsidRDefault="00D128FB" w:rsidP="006E2051"/>
              </w:tc>
            </w:tr>
            <w:tr w:rsidR="00D128FB" w:rsidRPr="00631F8B" w14:paraId="5455DA03" w14:textId="77777777" w:rsidTr="006E2051">
              <w:trPr>
                <w:tblHeader/>
                <w:tblCellSpacing w:w="0" w:type="dxa"/>
              </w:trPr>
              <w:tc>
                <w:tcPr>
                  <w:tcW w:w="360" w:type="dxa"/>
                  <w:hideMark/>
                </w:tcPr>
                <w:p w14:paraId="28D6EC12" w14:textId="77777777" w:rsidR="00D128FB" w:rsidRPr="00631F8B" w:rsidRDefault="00D128FB" w:rsidP="006E2051">
                  <w:r w:rsidRPr="00631F8B">
                    <w:t> </w:t>
                  </w:r>
                </w:p>
              </w:tc>
              <w:tc>
                <w:tcPr>
                  <w:tcW w:w="1500" w:type="dxa"/>
                  <w:hideMark/>
                </w:tcPr>
                <w:p w14:paraId="582B3951" w14:textId="77777777" w:rsidR="00D128FB" w:rsidRPr="00631F8B" w:rsidRDefault="00D128FB" w:rsidP="006E2051">
                  <w:r w:rsidRPr="00631F8B">
                    <w:t>Type:</w:t>
                  </w:r>
                </w:p>
              </w:tc>
              <w:tc>
                <w:tcPr>
                  <w:tcW w:w="0" w:type="auto"/>
                  <w:hideMark/>
                </w:tcPr>
                <w:p w14:paraId="0D42BCE8" w14:textId="77777777" w:rsidR="00D128FB" w:rsidRPr="00631F8B" w:rsidRDefault="00D128FB" w:rsidP="006E2051">
                  <w:r w:rsidRPr="00631F8B">
                    <w:t>Transportroute</w:t>
                  </w:r>
                </w:p>
              </w:tc>
            </w:tr>
            <w:tr w:rsidR="00D128FB" w:rsidRPr="00631F8B" w14:paraId="35FBCA6A" w14:textId="77777777" w:rsidTr="006E2051">
              <w:trPr>
                <w:tblHeader/>
                <w:tblCellSpacing w:w="0" w:type="dxa"/>
              </w:trPr>
              <w:tc>
                <w:tcPr>
                  <w:tcW w:w="360" w:type="dxa"/>
                  <w:hideMark/>
                </w:tcPr>
                <w:p w14:paraId="7C9974BC" w14:textId="77777777" w:rsidR="00D128FB" w:rsidRPr="00631F8B" w:rsidRDefault="00D128FB" w:rsidP="006E2051">
                  <w:r w:rsidRPr="00631F8B">
                    <w:t> </w:t>
                  </w:r>
                </w:p>
              </w:tc>
              <w:tc>
                <w:tcPr>
                  <w:tcW w:w="1500" w:type="dxa"/>
                  <w:hideMark/>
                </w:tcPr>
                <w:p w14:paraId="262053B9" w14:textId="77777777" w:rsidR="00D128FB" w:rsidRPr="00631F8B" w:rsidRDefault="00D128FB" w:rsidP="006E2051">
                  <w:r w:rsidRPr="00631F8B">
                    <w:t>Definitie:</w:t>
                  </w:r>
                </w:p>
              </w:tc>
              <w:tc>
                <w:tcPr>
                  <w:tcW w:w="0" w:type="auto"/>
                  <w:hideMark/>
                </w:tcPr>
                <w:p w14:paraId="4138AAC3" w14:textId="77777777" w:rsidR="00D128FB" w:rsidRPr="00631F8B" w:rsidRDefault="00D128FB" w:rsidP="006E2051">
                  <w:r w:rsidRPr="00631F8B">
                    <w:t xml:space="preserve">Transportroute waar de risicocontour betrekking op heeft. </w:t>
                  </w:r>
                </w:p>
              </w:tc>
            </w:tr>
            <w:tr w:rsidR="00D128FB" w:rsidRPr="00631F8B" w14:paraId="362BB133" w14:textId="77777777" w:rsidTr="006E2051">
              <w:trPr>
                <w:tblHeader/>
                <w:tblCellSpacing w:w="0" w:type="dxa"/>
              </w:trPr>
              <w:tc>
                <w:tcPr>
                  <w:tcW w:w="360" w:type="dxa"/>
                  <w:hideMark/>
                </w:tcPr>
                <w:p w14:paraId="17911A9A" w14:textId="77777777" w:rsidR="00D128FB" w:rsidRPr="00631F8B" w:rsidRDefault="00D128FB" w:rsidP="006E2051">
                  <w:r w:rsidRPr="00631F8B">
                    <w:t> </w:t>
                  </w:r>
                </w:p>
              </w:tc>
              <w:tc>
                <w:tcPr>
                  <w:tcW w:w="1500" w:type="dxa"/>
                  <w:hideMark/>
                </w:tcPr>
                <w:p w14:paraId="34B65479" w14:textId="77777777" w:rsidR="00D128FB" w:rsidRPr="00631F8B" w:rsidRDefault="00D128FB" w:rsidP="006E2051">
                  <w:r w:rsidRPr="00631F8B">
                    <w:t>Multipliciteit:</w:t>
                  </w:r>
                </w:p>
              </w:tc>
              <w:tc>
                <w:tcPr>
                  <w:tcW w:w="0" w:type="auto"/>
                  <w:hideMark/>
                </w:tcPr>
                <w:p w14:paraId="51D36738" w14:textId="77777777" w:rsidR="00D128FB" w:rsidRPr="00631F8B" w:rsidRDefault="00D128FB" w:rsidP="006E2051">
                  <w:r w:rsidRPr="00631F8B">
                    <w:t>1</w:t>
                  </w:r>
                </w:p>
              </w:tc>
            </w:tr>
            <w:tr w:rsidR="00D128FB" w:rsidRPr="00631F8B" w14:paraId="55A55B8D" w14:textId="77777777" w:rsidTr="006E2051">
              <w:trPr>
                <w:tblHeader/>
                <w:tblCellSpacing w:w="0" w:type="dxa"/>
              </w:trPr>
              <w:tc>
                <w:tcPr>
                  <w:tcW w:w="360" w:type="dxa"/>
                  <w:hideMark/>
                </w:tcPr>
                <w:p w14:paraId="4539D3E8" w14:textId="77777777" w:rsidR="00D128FB" w:rsidRPr="00631F8B" w:rsidRDefault="00D128FB" w:rsidP="006E2051">
                  <w:r w:rsidRPr="00631F8B">
                    <w:t> </w:t>
                  </w:r>
                </w:p>
              </w:tc>
              <w:tc>
                <w:tcPr>
                  <w:tcW w:w="1500" w:type="dxa"/>
                  <w:hideMark/>
                </w:tcPr>
                <w:p w14:paraId="56835813" w14:textId="77777777" w:rsidR="00D128FB" w:rsidRPr="00631F8B" w:rsidRDefault="00D128FB" w:rsidP="006E2051">
                  <w:r w:rsidRPr="00631F8B">
                    <w:t>Herkomst:</w:t>
                  </w:r>
                </w:p>
              </w:tc>
              <w:tc>
                <w:tcPr>
                  <w:tcW w:w="0" w:type="auto"/>
                  <w:hideMark/>
                </w:tcPr>
                <w:p w14:paraId="07D6C738" w14:textId="77777777" w:rsidR="00D128FB" w:rsidRPr="00631F8B" w:rsidRDefault="00D128FB" w:rsidP="006E2051">
                  <w:r w:rsidRPr="00631F8B">
                    <w:t>RRGS</w:t>
                  </w:r>
                </w:p>
              </w:tc>
            </w:tr>
          </w:tbl>
          <w:p w14:paraId="43B61081" w14:textId="77777777" w:rsidR="00D128FB" w:rsidRPr="00631F8B" w:rsidRDefault="00D128FB" w:rsidP="006E2051"/>
        </w:tc>
      </w:tr>
    </w:tbl>
    <w:p w14:paraId="42C7D609" w14:textId="77777777" w:rsidR="00D128FB" w:rsidRPr="00631F8B" w:rsidRDefault="00D128FB" w:rsidP="00D128FB">
      <w:pPr>
        <w:pStyle w:val="Kop5"/>
        <w:rPr>
          <w:sz w:val="16"/>
          <w:szCs w:val="16"/>
        </w:rPr>
      </w:pPr>
      <w:r w:rsidRPr="00631F8B">
        <w:rPr>
          <w:sz w:val="16"/>
          <w:szCs w:val="16"/>
        </w:rPr>
        <w:lastRenderedPageBreak/>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A074F7F"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6ADF5B" w14:textId="77777777" w:rsidR="00D128FB" w:rsidRPr="00631F8B" w:rsidRDefault="00D128FB" w:rsidP="006E2051">
            <w:pPr>
              <w:spacing w:line="225" w:lineRule="atLeast"/>
            </w:pPr>
            <w:r w:rsidRPr="00631F8B">
              <w:rPr>
                <w:b/>
                <w:bCs/>
              </w:rPr>
              <w:t>Utiliteitsnet</w:t>
            </w:r>
          </w:p>
        </w:tc>
      </w:tr>
      <w:tr w:rsidR="00D128FB" w:rsidRPr="00631F8B" w14:paraId="2E81098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ACCAAF9" w14:textId="77777777" w:rsidTr="006E2051">
              <w:trPr>
                <w:tblHeader/>
                <w:tblCellSpacing w:w="0" w:type="dxa"/>
              </w:trPr>
              <w:tc>
                <w:tcPr>
                  <w:tcW w:w="360" w:type="dxa"/>
                  <w:hideMark/>
                </w:tcPr>
                <w:p w14:paraId="75817FC5" w14:textId="77777777" w:rsidR="00D128FB" w:rsidRPr="00631F8B" w:rsidRDefault="00D128FB" w:rsidP="006E2051">
                  <w:r w:rsidRPr="00631F8B">
                    <w:t> </w:t>
                  </w:r>
                </w:p>
              </w:tc>
              <w:tc>
                <w:tcPr>
                  <w:tcW w:w="1500" w:type="dxa"/>
                  <w:hideMark/>
                </w:tcPr>
                <w:p w14:paraId="040F9118" w14:textId="77777777" w:rsidR="00D128FB" w:rsidRPr="00631F8B" w:rsidRDefault="00D128FB" w:rsidP="006E2051">
                  <w:r w:rsidRPr="00631F8B">
                    <w:t>Naam:</w:t>
                  </w:r>
                </w:p>
              </w:tc>
              <w:tc>
                <w:tcPr>
                  <w:tcW w:w="0" w:type="auto"/>
                  <w:hideMark/>
                </w:tcPr>
                <w:p w14:paraId="643E082E" w14:textId="77777777" w:rsidR="00D128FB" w:rsidRPr="00631F8B" w:rsidRDefault="00D128FB" w:rsidP="006E2051"/>
              </w:tc>
            </w:tr>
            <w:tr w:rsidR="00D128FB" w:rsidRPr="00631F8B" w14:paraId="4F9CA595" w14:textId="77777777" w:rsidTr="006E2051">
              <w:trPr>
                <w:tblHeader/>
                <w:tblCellSpacing w:w="0" w:type="dxa"/>
              </w:trPr>
              <w:tc>
                <w:tcPr>
                  <w:tcW w:w="360" w:type="dxa"/>
                  <w:hideMark/>
                </w:tcPr>
                <w:p w14:paraId="58C7D943" w14:textId="77777777" w:rsidR="00D128FB" w:rsidRPr="00631F8B" w:rsidRDefault="00D128FB" w:rsidP="006E2051">
                  <w:r w:rsidRPr="00631F8B">
                    <w:t> </w:t>
                  </w:r>
                </w:p>
              </w:tc>
              <w:tc>
                <w:tcPr>
                  <w:tcW w:w="1500" w:type="dxa"/>
                  <w:hideMark/>
                </w:tcPr>
                <w:p w14:paraId="05E6D222" w14:textId="77777777" w:rsidR="00D128FB" w:rsidRPr="00631F8B" w:rsidRDefault="00D128FB" w:rsidP="006E2051">
                  <w:r w:rsidRPr="00631F8B">
                    <w:t>Definitie:</w:t>
                  </w:r>
                </w:p>
              </w:tc>
              <w:tc>
                <w:tcPr>
                  <w:tcW w:w="0" w:type="auto"/>
                  <w:hideMark/>
                </w:tcPr>
                <w:p w14:paraId="03182052" w14:textId="77777777" w:rsidR="00D128FB" w:rsidRPr="00631F8B" w:rsidRDefault="00D128FB" w:rsidP="006E2051">
                  <w:r w:rsidRPr="00631F8B">
                    <w:t xml:space="preserve">Een verzameling netwerkelementen die tot één type nutsvoorzieningennet behoren. </w:t>
                  </w:r>
                </w:p>
              </w:tc>
            </w:tr>
            <w:tr w:rsidR="00D128FB" w:rsidRPr="00631F8B" w14:paraId="6B256DC1" w14:textId="77777777" w:rsidTr="006E2051">
              <w:trPr>
                <w:tblHeader/>
                <w:tblCellSpacing w:w="0" w:type="dxa"/>
              </w:trPr>
              <w:tc>
                <w:tcPr>
                  <w:tcW w:w="360" w:type="dxa"/>
                  <w:hideMark/>
                </w:tcPr>
                <w:p w14:paraId="47891D06" w14:textId="77777777" w:rsidR="00D128FB" w:rsidRPr="00631F8B" w:rsidRDefault="00D128FB" w:rsidP="006E2051">
                  <w:r w:rsidRPr="00631F8B">
                    <w:t> </w:t>
                  </w:r>
                </w:p>
              </w:tc>
              <w:tc>
                <w:tcPr>
                  <w:tcW w:w="1500" w:type="dxa"/>
                  <w:hideMark/>
                </w:tcPr>
                <w:p w14:paraId="722B3C21" w14:textId="77777777" w:rsidR="00D128FB" w:rsidRPr="00631F8B" w:rsidRDefault="00D128FB" w:rsidP="006E2051">
                  <w:r w:rsidRPr="00631F8B">
                    <w:t>Herkomst:</w:t>
                  </w:r>
                </w:p>
              </w:tc>
              <w:tc>
                <w:tcPr>
                  <w:tcW w:w="0" w:type="auto"/>
                  <w:hideMark/>
                </w:tcPr>
                <w:p w14:paraId="7FAEACBB" w14:textId="77777777" w:rsidR="00D128FB" w:rsidRPr="00631F8B" w:rsidRDefault="00D128FB" w:rsidP="006E2051">
                  <w:r w:rsidRPr="00631F8B">
                    <w:t>Inspire</w:t>
                  </w:r>
                </w:p>
              </w:tc>
            </w:tr>
            <w:tr w:rsidR="00D128FB" w:rsidRPr="00631F8B" w14:paraId="35DD8800" w14:textId="77777777" w:rsidTr="006E2051">
              <w:trPr>
                <w:tblHeader/>
                <w:tblCellSpacing w:w="0" w:type="dxa"/>
              </w:trPr>
              <w:tc>
                <w:tcPr>
                  <w:tcW w:w="360" w:type="dxa"/>
                  <w:hideMark/>
                </w:tcPr>
                <w:p w14:paraId="15F06DA4" w14:textId="77777777" w:rsidR="00D128FB" w:rsidRPr="00631F8B" w:rsidRDefault="00D128FB" w:rsidP="006E2051">
                  <w:r w:rsidRPr="00631F8B">
                    <w:t> </w:t>
                  </w:r>
                </w:p>
              </w:tc>
              <w:tc>
                <w:tcPr>
                  <w:tcW w:w="1500" w:type="dxa"/>
                  <w:hideMark/>
                </w:tcPr>
                <w:p w14:paraId="43AAEF0A" w14:textId="77777777" w:rsidR="00D128FB" w:rsidRPr="00631F8B" w:rsidRDefault="00D128FB" w:rsidP="006E2051">
                  <w:r w:rsidRPr="00631F8B">
                    <w:t>Subtype van:</w:t>
                  </w:r>
                </w:p>
              </w:tc>
              <w:tc>
                <w:tcPr>
                  <w:tcW w:w="0" w:type="auto"/>
                  <w:hideMark/>
                </w:tcPr>
                <w:p w14:paraId="0FA130E5" w14:textId="77777777" w:rsidR="00D128FB" w:rsidRPr="00631F8B" w:rsidRDefault="00D128FB" w:rsidP="006E2051">
                  <w:r w:rsidRPr="00631F8B">
                    <w:t>Label, UtilityNetwork, IMKLBasis</w:t>
                  </w:r>
                </w:p>
              </w:tc>
            </w:tr>
            <w:tr w:rsidR="00D128FB" w:rsidRPr="00631F8B" w14:paraId="550A6881" w14:textId="77777777" w:rsidTr="006E2051">
              <w:trPr>
                <w:tblHeader/>
                <w:tblCellSpacing w:w="0" w:type="dxa"/>
              </w:trPr>
              <w:tc>
                <w:tcPr>
                  <w:tcW w:w="360" w:type="dxa"/>
                  <w:hideMark/>
                </w:tcPr>
                <w:p w14:paraId="0EB7346E" w14:textId="77777777" w:rsidR="00D128FB" w:rsidRPr="00631F8B" w:rsidRDefault="00D128FB" w:rsidP="006E2051">
                  <w:r w:rsidRPr="00631F8B">
                    <w:t> </w:t>
                  </w:r>
                </w:p>
              </w:tc>
              <w:tc>
                <w:tcPr>
                  <w:tcW w:w="1500" w:type="dxa"/>
                  <w:hideMark/>
                </w:tcPr>
                <w:p w14:paraId="25631DEE" w14:textId="77777777" w:rsidR="00D128FB" w:rsidRPr="00631F8B" w:rsidRDefault="00D128FB" w:rsidP="006E2051">
                  <w:r w:rsidRPr="00631F8B">
                    <w:t>Omschrijving:</w:t>
                  </w:r>
                </w:p>
              </w:tc>
              <w:tc>
                <w:tcPr>
                  <w:tcW w:w="0" w:type="auto"/>
                  <w:hideMark/>
                </w:tcPr>
                <w:p w14:paraId="667FEF40" w14:textId="77777777" w:rsidR="00D128FB" w:rsidRPr="00631F8B" w:rsidRDefault="00D128FB" w:rsidP="006E2051">
                  <w:r w:rsidRPr="00631F8B">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D128FB" w:rsidRPr="00631F8B" w14:paraId="7AD403CE" w14:textId="77777777" w:rsidTr="006E2051">
              <w:trPr>
                <w:tblHeader/>
                <w:tblCellSpacing w:w="0" w:type="dxa"/>
              </w:trPr>
              <w:tc>
                <w:tcPr>
                  <w:tcW w:w="360" w:type="dxa"/>
                  <w:hideMark/>
                </w:tcPr>
                <w:p w14:paraId="0B57F92E" w14:textId="77777777" w:rsidR="00D128FB" w:rsidRPr="00631F8B" w:rsidRDefault="00D128FB" w:rsidP="006E2051">
                  <w:r w:rsidRPr="00631F8B">
                    <w:t> </w:t>
                  </w:r>
                </w:p>
              </w:tc>
              <w:tc>
                <w:tcPr>
                  <w:tcW w:w="1500" w:type="dxa"/>
                  <w:hideMark/>
                </w:tcPr>
                <w:p w14:paraId="48FF04CB" w14:textId="77777777" w:rsidR="00D128FB" w:rsidRPr="00631F8B" w:rsidRDefault="00D128FB" w:rsidP="006E2051">
                  <w:r w:rsidRPr="00631F8B">
                    <w:t>Stereotypes:</w:t>
                  </w:r>
                </w:p>
              </w:tc>
              <w:tc>
                <w:tcPr>
                  <w:tcW w:w="0" w:type="auto"/>
                  <w:hideMark/>
                </w:tcPr>
                <w:p w14:paraId="7A67CA97" w14:textId="77777777" w:rsidR="00D128FB" w:rsidRPr="00631F8B" w:rsidRDefault="00D128FB" w:rsidP="006E2051">
                  <w:r w:rsidRPr="00631F8B">
                    <w:t>«featureType»</w:t>
                  </w:r>
                </w:p>
              </w:tc>
            </w:tr>
          </w:tbl>
          <w:p w14:paraId="32A2E6E7" w14:textId="77777777" w:rsidR="00D128FB" w:rsidRPr="00631F8B" w:rsidRDefault="00D128FB" w:rsidP="006E2051"/>
        </w:tc>
      </w:tr>
      <w:tr w:rsidR="00D128FB" w:rsidRPr="00631F8B" w14:paraId="489ED6B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66EAF" w14:textId="77777777" w:rsidR="00D128FB" w:rsidRPr="00631F8B" w:rsidRDefault="00D128FB" w:rsidP="006E2051">
            <w:r w:rsidRPr="00631F8B">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ADDD2ED" w14:textId="77777777" w:rsidTr="006E2051">
              <w:trPr>
                <w:tblHeader/>
                <w:tblCellSpacing w:w="0" w:type="dxa"/>
              </w:trPr>
              <w:tc>
                <w:tcPr>
                  <w:tcW w:w="360" w:type="dxa"/>
                  <w:hideMark/>
                </w:tcPr>
                <w:p w14:paraId="39E0FABA" w14:textId="77777777" w:rsidR="00D128FB" w:rsidRPr="00631F8B" w:rsidRDefault="00D128FB" w:rsidP="006E2051">
                  <w:r w:rsidRPr="00631F8B">
                    <w:t> </w:t>
                  </w:r>
                </w:p>
              </w:tc>
              <w:tc>
                <w:tcPr>
                  <w:tcW w:w="1500" w:type="dxa"/>
                  <w:hideMark/>
                </w:tcPr>
                <w:p w14:paraId="06FF9288" w14:textId="77777777" w:rsidR="00D128FB" w:rsidRPr="00631F8B" w:rsidRDefault="00D128FB" w:rsidP="006E2051">
                  <w:r w:rsidRPr="00631F8B">
                    <w:t>Naam:</w:t>
                  </w:r>
                </w:p>
              </w:tc>
              <w:tc>
                <w:tcPr>
                  <w:tcW w:w="0" w:type="auto"/>
                  <w:hideMark/>
                </w:tcPr>
                <w:p w14:paraId="15A52089" w14:textId="77777777" w:rsidR="00D128FB" w:rsidRPr="00631F8B" w:rsidRDefault="00D128FB" w:rsidP="006E2051"/>
              </w:tc>
            </w:tr>
            <w:tr w:rsidR="00D128FB" w:rsidRPr="00631F8B" w14:paraId="3093AE11" w14:textId="77777777" w:rsidTr="006E2051">
              <w:trPr>
                <w:tblHeader/>
                <w:tblCellSpacing w:w="0" w:type="dxa"/>
              </w:trPr>
              <w:tc>
                <w:tcPr>
                  <w:tcW w:w="360" w:type="dxa"/>
                  <w:hideMark/>
                </w:tcPr>
                <w:p w14:paraId="2AF1BFEA" w14:textId="77777777" w:rsidR="00D128FB" w:rsidRPr="00631F8B" w:rsidRDefault="00D128FB" w:rsidP="006E2051">
                  <w:r w:rsidRPr="00631F8B">
                    <w:t> </w:t>
                  </w:r>
                </w:p>
              </w:tc>
              <w:tc>
                <w:tcPr>
                  <w:tcW w:w="1500" w:type="dxa"/>
                  <w:hideMark/>
                </w:tcPr>
                <w:p w14:paraId="175C4A8E" w14:textId="77777777" w:rsidR="00D128FB" w:rsidRPr="00631F8B" w:rsidRDefault="00D128FB" w:rsidP="006E2051">
                  <w:r w:rsidRPr="00631F8B">
                    <w:t>Type:</w:t>
                  </w:r>
                </w:p>
              </w:tc>
              <w:tc>
                <w:tcPr>
                  <w:tcW w:w="0" w:type="auto"/>
                  <w:hideMark/>
                </w:tcPr>
                <w:p w14:paraId="4AA4D532" w14:textId="77777777" w:rsidR="00D128FB" w:rsidRPr="00631F8B" w:rsidRDefault="00D128FB" w:rsidP="006E2051">
                  <w:r w:rsidRPr="00631F8B">
                    <w:t>Thema</w:t>
                  </w:r>
                </w:p>
              </w:tc>
            </w:tr>
            <w:tr w:rsidR="00D128FB" w:rsidRPr="00631F8B" w14:paraId="2942EBA4" w14:textId="77777777" w:rsidTr="006E2051">
              <w:trPr>
                <w:tblHeader/>
                <w:tblCellSpacing w:w="0" w:type="dxa"/>
              </w:trPr>
              <w:tc>
                <w:tcPr>
                  <w:tcW w:w="360" w:type="dxa"/>
                  <w:hideMark/>
                </w:tcPr>
                <w:p w14:paraId="2C897FEB" w14:textId="77777777" w:rsidR="00D128FB" w:rsidRPr="00631F8B" w:rsidRDefault="00D128FB" w:rsidP="006E2051">
                  <w:r w:rsidRPr="00631F8B">
                    <w:t> </w:t>
                  </w:r>
                </w:p>
              </w:tc>
              <w:tc>
                <w:tcPr>
                  <w:tcW w:w="1500" w:type="dxa"/>
                  <w:hideMark/>
                </w:tcPr>
                <w:p w14:paraId="31FD27A0" w14:textId="77777777" w:rsidR="00D128FB" w:rsidRPr="00631F8B" w:rsidRDefault="00D128FB" w:rsidP="006E2051">
                  <w:r w:rsidRPr="00631F8B">
                    <w:t>Definitie:</w:t>
                  </w:r>
                </w:p>
              </w:tc>
              <w:tc>
                <w:tcPr>
                  <w:tcW w:w="0" w:type="auto"/>
                  <w:hideMark/>
                </w:tcPr>
                <w:p w14:paraId="57E5E304" w14:textId="77777777" w:rsidR="00D128FB" w:rsidRPr="00631F8B" w:rsidRDefault="00D128FB" w:rsidP="006E2051">
                  <w:r w:rsidRPr="00631F8B">
                    <w:t xml:space="preserve">Het thema geeft aan welk type leiding het betreft en welke functie de leidingen hebben. Bijvoorbeeld datatransport, gas lage druk, laagspanning, riool etc. Gekozen kan worden uit een lijst van thema’s </w:t>
                  </w:r>
                </w:p>
              </w:tc>
            </w:tr>
            <w:tr w:rsidR="00D128FB" w:rsidRPr="00631F8B" w14:paraId="2A68E792" w14:textId="77777777" w:rsidTr="006E2051">
              <w:trPr>
                <w:tblHeader/>
                <w:tblCellSpacing w:w="0" w:type="dxa"/>
              </w:trPr>
              <w:tc>
                <w:tcPr>
                  <w:tcW w:w="360" w:type="dxa"/>
                  <w:hideMark/>
                </w:tcPr>
                <w:p w14:paraId="0756CE98" w14:textId="77777777" w:rsidR="00D128FB" w:rsidRPr="00631F8B" w:rsidRDefault="00D128FB" w:rsidP="006E2051">
                  <w:r w:rsidRPr="00631F8B">
                    <w:t> </w:t>
                  </w:r>
                </w:p>
              </w:tc>
              <w:tc>
                <w:tcPr>
                  <w:tcW w:w="1500" w:type="dxa"/>
                  <w:hideMark/>
                </w:tcPr>
                <w:p w14:paraId="284052CB" w14:textId="77777777" w:rsidR="00D128FB" w:rsidRPr="00631F8B" w:rsidRDefault="00D128FB" w:rsidP="006E2051">
                  <w:r w:rsidRPr="00631F8B">
                    <w:t>Omschrijving:</w:t>
                  </w:r>
                </w:p>
              </w:tc>
              <w:tc>
                <w:tcPr>
                  <w:tcW w:w="0" w:type="auto"/>
                  <w:hideMark/>
                </w:tcPr>
                <w:p w14:paraId="46B50AB7" w14:textId="77777777" w:rsidR="00D128FB" w:rsidRPr="00631F8B" w:rsidRDefault="00D128FB" w:rsidP="006E2051">
                  <w:r w:rsidRPr="00631F8B">
                    <w:t xml:space="preserve">Opmerking: Signaleringskabels die data vervoeren vallen onder datatransport. </w:t>
                  </w:r>
                </w:p>
              </w:tc>
            </w:tr>
            <w:tr w:rsidR="00D128FB" w:rsidRPr="00631F8B" w14:paraId="166A8DF5" w14:textId="77777777" w:rsidTr="006E2051">
              <w:trPr>
                <w:tblHeader/>
                <w:tblCellSpacing w:w="0" w:type="dxa"/>
              </w:trPr>
              <w:tc>
                <w:tcPr>
                  <w:tcW w:w="360" w:type="dxa"/>
                  <w:hideMark/>
                </w:tcPr>
                <w:p w14:paraId="1588A4C2" w14:textId="77777777" w:rsidR="00D128FB" w:rsidRPr="00631F8B" w:rsidRDefault="00D128FB" w:rsidP="006E2051">
                  <w:r w:rsidRPr="00631F8B">
                    <w:t> </w:t>
                  </w:r>
                </w:p>
              </w:tc>
              <w:tc>
                <w:tcPr>
                  <w:tcW w:w="1500" w:type="dxa"/>
                  <w:hideMark/>
                </w:tcPr>
                <w:p w14:paraId="36255C5A" w14:textId="77777777" w:rsidR="00D128FB" w:rsidRPr="00631F8B" w:rsidRDefault="00D128FB" w:rsidP="006E2051">
                  <w:r w:rsidRPr="00631F8B">
                    <w:t>Multipliciteit:</w:t>
                  </w:r>
                </w:p>
              </w:tc>
              <w:tc>
                <w:tcPr>
                  <w:tcW w:w="0" w:type="auto"/>
                  <w:hideMark/>
                </w:tcPr>
                <w:p w14:paraId="5254B32C" w14:textId="77777777" w:rsidR="00D128FB" w:rsidRPr="00631F8B" w:rsidRDefault="00D128FB" w:rsidP="006E2051">
                  <w:r w:rsidRPr="00631F8B">
                    <w:t>1</w:t>
                  </w:r>
                </w:p>
              </w:tc>
            </w:tr>
          </w:tbl>
          <w:p w14:paraId="10D4A3DC" w14:textId="77777777" w:rsidR="00D128FB" w:rsidRPr="00631F8B" w:rsidRDefault="00D128FB" w:rsidP="006E2051"/>
        </w:tc>
      </w:tr>
      <w:tr w:rsidR="00D128FB" w:rsidRPr="00631F8B" w14:paraId="2034DF7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9FC8E8" w14:textId="77777777" w:rsidR="00D128FB" w:rsidRPr="00631F8B" w:rsidRDefault="00D128FB" w:rsidP="006E2051">
            <w:r w:rsidRPr="00631F8B">
              <w:rPr>
                <w:b/>
                <w:bCs/>
              </w:rPr>
              <w:t>Attribuut: technischContactpersoon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FB9B007" w14:textId="77777777" w:rsidTr="006E2051">
              <w:trPr>
                <w:tblHeader/>
                <w:tblCellSpacing w:w="0" w:type="dxa"/>
              </w:trPr>
              <w:tc>
                <w:tcPr>
                  <w:tcW w:w="360" w:type="dxa"/>
                  <w:hideMark/>
                </w:tcPr>
                <w:p w14:paraId="5CEB1604" w14:textId="77777777" w:rsidR="00D128FB" w:rsidRPr="00631F8B" w:rsidRDefault="00D128FB" w:rsidP="006E2051">
                  <w:r w:rsidRPr="00631F8B">
                    <w:t> </w:t>
                  </w:r>
                </w:p>
              </w:tc>
              <w:tc>
                <w:tcPr>
                  <w:tcW w:w="1500" w:type="dxa"/>
                  <w:hideMark/>
                </w:tcPr>
                <w:p w14:paraId="41B877F6" w14:textId="77777777" w:rsidR="00D128FB" w:rsidRPr="00631F8B" w:rsidRDefault="00D128FB" w:rsidP="006E2051">
                  <w:r w:rsidRPr="00631F8B">
                    <w:t>Naam:</w:t>
                  </w:r>
                </w:p>
              </w:tc>
              <w:tc>
                <w:tcPr>
                  <w:tcW w:w="0" w:type="auto"/>
                  <w:hideMark/>
                </w:tcPr>
                <w:p w14:paraId="5CDEF068" w14:textId="77777777" w:rsidR="00D128FB" w:rsidRPr="00631F8B" w:rsidRDefault="00D128FB" w:rsidP="006E2051"/>
              </w:tc>
            </w:tr>
            <w:tr w:rsidR="00D128FB" w:rsidRPr="00631F8B" w14:paraId="4B574035" w14:textId="77777777" w:rsidTr="006E2051">
              <w:trPr>
                <w:tblHeader/>
                <w:tblCellSpacing w:w="0" w:type="dxa"/>
              </w:trPr>
              <w:tc>
                <w:tcPr>
                  <w:tcW w:w="360" w:type="dxa"/>
                  <w:hideMark/>
                </w:tcPr>
                <w:p w14:paraId="41A2EC1D" w14:textId="77777777" w:rsidR="00D128FB" w:rsidRPr="00631F8B" w:rsidRDefault="00D128FB" w:rsidP="006E2051">
                  <w:r w:rsidRPr="00631F8B">
                    <w:t> </w:t>
                  </w:r>
                </w:p>
              </w:tc>
              <w:tc>
                <w:tcPr>
                  <w:tcW w:w="1500" w:type="dxa"/>
                  <w:hideMark/>
                </w:tcPr>
                <w:p w14:paraId="2248D9D9" w14:textId="77777777" w:rsidR="00D128FB" w:rsidRPr="00631F8B" w:rsidRDefault="00D128FB" w:rsidP="006E2051">
                  <w:r w:rsidRPr="00631F8B">
                    <w:t>Type:</w:t>
                  </w:r>
                </w:p>
              </w:tc>
              <w:tc>
                <w:tcPr>
                  <w:tcW w:w="0" w:type="auto"/>
                  <w:hideMark/>
                </w:tcPr>
                <w:p w14:paraId="5FDA0DFB" w14:textId="77777777" w:rsidR="00D128FB" w:rsidRPr="00631F8B" w:rsidRDefault="00D128FB" w:rsidP="006E2051">
                  <w:r w:rsidRPr="00631F8B">
                    <w:t>TechnischContactpersoon</w:t>
                  </w:r>
                </w:p>
              </w:tc>
            </w:tr>
            <w:tr w:rsidR="00D128FB" w:rsidRPr="00631F8B" w14:paraId="624D852B" w14:textId="77777777" w:rsidTr="006E2051">
              <w:trPr>
                <w:tblHeader/>
                <w:tblCellSpacing w:w="0" w:type="dxa"/>
              </w:trPr>
              <w:tc>
                <w:tcPr>
                  <w:tcW w:w="360" w:type="dxa"/>
                  <w:hideMark/>
                </w:tcPr>
                <w:p w14:paraId="6D470BEA" w14:textId="77777777" w:rsidR="00D128FB" w:rsidRPr="00631F8B" w:rsidRDefault="00D128FB" w:rsidP="006E2051">
                  <w:r w:rsidRPr="00631F8B">
                    <w:t> </w:t>
                  </w:r>
                </w:p>
              </w:tc>
              <w:tc>
                <w:tcPr>
                  <w:tcW w:w="1500" w:type="dxa"/>
                  <w:hideMark/>
                </w:tcPr>
                <w:p w14:paraId="59A107F7" w14:textId="77777777" w:rsidR="00D128FB" w:rsidRPr="00631F8B" w:rsidRDefault="00D128FB" w:rsidP="006E2051">
                  <w:r w:rsidRPr="00631F8B">
                    <w:t>Definitie:</w:t>
                  </w:r>
                </w:p>
              </w:tc>
              <w:tc>
                <w:tcPr>
                  <w:tcW w:w="0" w:type="auto"/>
                  <w:hideMark/>
                </w:tcPr>
                <w:p w14:paraId="11BB8798" w14:textId="77777777" w:rsidR="00D128FB" w:rsidRPr="00631F8B" w:rsidRDefault="00D128FB" w:rsidP="006E2051">
                  <w:r w:rsidRPr="00631F8B">
                    <w:t xml:space="preserve">Persoon die gecontacteerd kan worden voor technisch-inhoudelijke informatie over deze dataset. </w:t>
                  </w:r>
                </w:p>
              </w:tc>
            </w:tr>
            <w:tr w:rsidR="00D128FB" w:rsidRPr="00631F8B" w14:paraId="23432F83" w14:textId="77777777" w:rsidTr="006E2051">
              <w:trPr>
                <w:tblHeader/>
                <w:tblCellSpacing w:w="0" w:type="dxa"/>
              </w:trPr>
              <w:tc>
                <w:tcPr>
                  <w:tcW w:w="360" w:type="dxa"/>
                  <w:hideMark/>
                </w:tcPr>
                <w:p w14:paraId="52FAB03E" w14:textId="77777777" w:rsidR="00D128FB" w:rsidRPr="00631F8B" w:rsidRDefault="00D128FB" w:rsidP="006E2051">
                  <w:r w:rsidRPr="00631F8B">
                    <w:t> </w:t>
                  </w:r>
                </w:p>
              </w:tc>
              <w:tc>
                <w:tcPr>
                  <w:tcW w:w="1500" w:type="dxa"/>
                  <w:hideMark/>
                </w:tcPr>
                <w:p w14:paraId="76480A65" w14:textId="77777777" w:rsidR="00D128FB" w:rsidRPr="00631F8B" w:rsidRDefault="00D128FB" w:rsidP="006E2051">
                  <w:r w:rsidRPr="00631F8B">
                    <w:t>Multipliciteit:</w:t>
                  </w:r>
                </w:p>
              </w:tc>
              <w:tc>
                <w:tcPr>
                  <w:tcW w:w="0" w:type="auto"/>
                  <w:hideMark/>
                </w:tcPr>
                <w:p w14:paraId="44C3B6A8" w14:textId="77777777" w:rsidR="00D128FB" w:rsidRPr="00631F8B" w:rsidRDefault="00D128FB" w:rsidP="006E2051">
                  <w:r w:rsidRPr="00631F8B">
                    <w:t>1</w:t>
                  </w:r>
                </w:p>
              </w:tc>
            </w:tr>
          </w:tbl>
          <w:p w14:paraId="63827E51" w14:textId="77777777" w:rsidR="00D128FB" w:rsidRPr="00631F8B" w:rsidRDefault="00D128FB" w:rsidP="006E2051"/>
        </w:tc>
      </w:tr>
      <w:tr w:rsidR="00D128FB" w:rsidRPr="00631F8B" w14:paraId="5DD2337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6CA8C0" w14:textId="77777777" w:rsidR="00D128FB" w:rsidRPr="00631F8B" w:rsidRDefault="00D128FB" w:rsidP="006E2051">
            <w:r w:rsidRPr="00631F8B">
              <w:rPr>
                <w:b/>
                <w:bCs/>
              </w:rPr>
              <w:t>Attribuut: standaardDieptelegging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004EFC8" w14:textId="77777777" w:rsidTr="006E2051">
              <w:trPr>
                <w:tblHeader/>
                <w:tblCellSpacing w:w="0" w:type="dxa"/>
              </w:trPr>
              <w:tc>
                <w:tcPr>
                  <w:tcW w:w="360" w:type="dxa"/>
                  <w:hideMark/>
                </w:tcPr>
                <w:p w14:paraId="0E929828" w14:textId="77777777" w:rsidR="00D128FB" w:rsidRPr="00631F8B" w:rsidRDefault="00D128FB" w:rsidP="006E2051">
                  <w:r w:rsidRPr="00631F8B">
                    <w:t> </w:t>
                  </w:r>
                </w:p>
              </w:tc>
              <w:tc>
                <w:tcPr>
                  <w:tcW w:w="1500" w:type="dxa"/>
                  <w:hideMark/>
                </w:tcPr>
                <w:p w14:paraId="28E3F82C" w14:textId="77777777" w:rsidR="00D128FB" w:rsidRPr="00631F8B" w:rsidRDefault="00D128FB" w:rsidP="006E2051">
                  <w:r w:rsidRPr="00631F8B">
                    <w:t>Naam:</w:t>
                  </w:r>
                </w:p>
              </w:tc>
              <w:tc>
                <w:tcPr>
                  <w:tcW w:w="0" w:type="auto"/>
                  <w:hideMark/>
                </w:tcPr>
                <w:p w14:paraId="4CB467F5" w14:textId="77777777" w:rsidR="00D128FB" w:rsidRPr="00631F8B" w:rsidRDefault="00D128FB" w:rsidP="006E2051"/>
              </w:tc>
            </w:tr>
            <w:tr w:rsidR="00D128FB" w:rsidRPr="00631F8B" w14:paraId="61925FA2" w14:textId="77777777" w:rsidTr="006E2051">
              <w:trPr>
                <w:tblHeader/>
                <w:tblCellSpacing w:w="0" w:type="dxa"/>
              </w:trPr>
              <w:tc>
                <w:tcPr>
                  <w:tcW w:w="360" w:type="dxa"/>
                  <w:hideMark/>
                </w:tcPr>
                <w:p w14:paraId="186F93F7" w14:textId="77777777" w:rsidR="00D128FB" w:rsidRPr="00631F8B" w:rsidRDefault="00D128FB" w:rsidP="006E2051">
                  <w:r w:rsidRPr="00631F8B">
                    <w:t> </w:t>
                  </w:r>
                </w:p>
              </w:tc>
              <w:tc>
                <w:tcPr>
                  <w:tcW w:w="1500" w:type="dxa"/>
                  <w:hideMark/>
                </w:tcPr>
                <w:p w14:paraId="0B8C2913" w14:textId="77777777" w:rsidR="00D128FB" w:rsidRPr="00631F8B" w:rsidRDefault="00D128FB" w:rsidP="006E2051">
                  <w:r w:rsidRPr="00631F8B">
                    <w:t>Type:</w:t>
                  </w:r>
                </w:p>
              </w:tc>
              <w:tc>
                <w:tcPr>
                  <w:tcW w:w="0" w:type="auto"/>
                  <w:hideMark/>
                </w:tcPr>
                <w:p w14:paraId="1B10762D" w14:textId="77777777" w:rsidR="00D128FB" w:rsidRPr="00631F8B" w:rsidRDefault="00D128FB" w:rsidP="006E2051">
                  <w:r w:rsidRPr="00631F8B">
                    <w:t>Measure</w:t>
                  </w:r>
                </w:p>
              </w:tc>
            </w:tr>
            <w:tr w:rsidR="00D128FB" w:rsidRPr="00631F8B" w14:paraId="4956E1D1" w14:textId="77777777" w:rsidTr="006E2051">
              <w:trPr>
                <w:tblHeader/>
                <w:tblCellSpacing w:w="0" w:type="dxa"/>
              </w:trPr>
              <w:tc>
                <w:tcPr>
                  <w:tcW w:w="360" w:type="dxa"/>
                  <w:hideMark/>
                </w:tcPr>
                <w:p w14:paraId="476BA809" w14:textId="77777777" w:rsidR="00D128FB" w:rsidRPr="00631F8B" w:rsidRDefault="00D128FB" w:rsidP="006E2051">
                  <w:r w:rsidRPr="00631F8B">
                    <w:t> </w:t>
                  </w:r>
                </w:p>
              </w:tc>
              <w:tc>
                <w:tcPr>
                  <w:tcW w:w="1500" w:type="dxa"/>
                  <w:hideMark/>
                </w:tcPr>
                <w:p w14:paraId="081A477A" w14:textId="77777777" w:rsidR="00D128FB" w:rsidRPr="00631F8B" w:rsidRDefault="00D128FB" w:rsidP="006E2051">
                  <w:r w:rsidRPr="00631F8B">
                    <w:t>Definitie:</w:t>
                  </w:r>
                </w:p>
              </w:tc>
              <w:tc>
                <w:tcPr>
                  <w:tcW w:w="0" w:type="auto"/>
                  <w:hideMark/>
                </w:tcPr>
                <w:p w14:paraId="7334BD81" w14:textId="77777777" w:rsidR="00D128FB" w:rsidRPr="00631F8B" w:rsidRDefault="00D128FB" w:rsidP="006E2051">
                  <w:r w:rsidRPr="00631F8B">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D128FB" w:rsidRPr="00631F8B" w14:paraId="26EE07DF" w14:textId="77777777" w:rsidTr="006E2051">
              <w:trPr>
                <w:tblHeader/>
                <w:tblCellSpacing w:w="0" w:type="dxa"/>
              </w:trPr>
              <w:tc>
                <w:tcPr>
                  <w:tcW w:w="360" w:type="dxa"/>
                  <w:hideMark/>
                </w:tcPr>
                <w:p w14:paraId="2521F4C1" w14:textId="77777777" w:rsidR="00D128FB" w:rsidRPr="00631F8B" w:rsidRDefault="00D128FB" w:rsidP="006E2051">
                  <w:r w:rsidRPr="00631F8B">
                    <w:t> </w:t>
                  </w:r>
                </w:p>
              </w:tc>
              <w:tc>
                <w:tcPr>
                  <w:tcW w:w="1500" w:type="dxa"/>
                  <w:hideMark/>
                </w:tcPr>
                <w:p w14:paraId="22B7642F" w14:textId="77777777" w:rsidR="00D128FB" w:rsidRPr="00631F8B" w:rsidRDefault="00D128FB" w:rsidP="006E2051">
                  <w:r w:rsidRPr="00631F8B">
                    <w:t>Multipliciteit:</w:t>
                  </w:r>
                </w:p>
              </w:tc>
              <w:tc>
                <w:tcPr>
                  <w:tcW w:w="0" w:type="auto"/>
                  <w:hideMark/>
                </w:tcPr>
                <w:p w14:paraId="708B3145" w14:textId="77777777" w:rsidR="00D128FB" w:rsidRPr="00631F8B" w:rsidRDefault="00D128FB" w:rsidP="006E2051">
                  <w:r w:rsidRPr="00631F8B">
                    <w:t>0..1</w:t>
                  </w:r>
                </w:p>
              </w:tc>
            </w:tr>
          </w:tbl>
          <w:p w14:paraId="14B0CDC1" w14:textId="77777777" w:rsidR="00D128FB" w:rsidRPr="00631F8B" w:rsidRDefault="00D128FB" w:rsidP="006E2051"/>
        </w:tc>
      </w:tr>
      <w:tr w:rsidR="00D128FB" w:rsidRPr="00631F8B" w14:paraId="330E8EB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0E1C19" w14:textId="77777777" w:rsidR="00D128FB" w:rsidRPr="00631F8B" w:rsidRDefault="00D128FB" w:rsidP="006E2051">
            <w:r w:rsidRPr="00631F8B">
              <w:rPr>
                <w:b/>
                <w:bCs/>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7F57036" w14:textId="77777777" w:rsidTr="006E2051">
              <w:trPr>
                <w:tblHeader/>
                <w:tblCellSpacing w:w="0" w:type="dxa"/>
              </w:trPr>
              <w:tc>
                <w:tcPr>
                  <w:tcW w:w="360" w:type="dxa"/>
                  <w:hideMark/>
                </w:tcPr>
                <w:p w14:paraId="0C58D52F" w14:textId="77777777" w:rsidR="00D128FB" w:rsidRPr="00631F8B" w:rsidRDefault="00D128FB" w:rsidP="006E2051">
                  <w:r w:rsidRPr="00631F8B">
                    <w:t> </w:t>
                  </w:r>
                </w:p>
              </w:tc>
              <w:tc>
                <w:tcPr>
                  <w:tcW w:w="1500" w:type="dxa"/>
                  <w:hideMark/>
                </w:tcPr>
                <w:p w14:paraId="46F72758" w14:textId="77777777" w:rsidR="00D128FB" w:rsidRPr="00631F8B" w:rsidRDefault="00D128FB" w:rsidP="006E2051">
                  <w:r w:rsidRPr="00631F8B">
                    <w:t>Naam:</w:t>
                  </w:r>
                </w:p>
              </w:tc>
              <w:tc>
                <w:tcPr>
                  <w:tcW w:w="0" w:type="auto"/>
                  <w:hideMark/>
                </w:tcPr>
                <w:p w14:paraId="12AD2873" w14:textId="77777777" w:rsidR="00D128FB" w:rsidRPr="00631F8B" w:rsidRDefault="00D128FB" w:rsidP="006E2051"/>
              </w:tc>
            </w:tr>
            <w:tr w:rsidR="00D128FB" w:rsidRPr="00631F8B" w14:paraId="2446BD15" w14:textId="77777777" w:rsidTr="006E2051">
              <w:trPr>
                <w:tblHeader/>
                <w:tblCellSpacing w:w="0" w:type="dxa"/>
              </w:trPr>
              <w:tc>
                <w:tcPr>
                  <w:tcW w:w="360" w:type="dxa"/>
                  <w:hideMark/>
                </w:tcPr>
                <w:p w14:paraId="3DDE9671" w14:textId="77777777" w:rsidR="00D128FB" w:rsidRPr="00631F8B" w:rsidRDefault="00D128FB" w:rsidP="006E2051">
                  <w:r w:rsidRPr="00631F8B">
                    <w:t> </w:t>
                  </w:r>
                </w:p>
              </w:tc>
              <w:tc>
                <w:tcPr>
                  <w:tcW w:w="1500" w:type="dxa"/>
                  <w:hideMark/>
                </w:tcPr>
                <w:p w14:paraId="1F3E4A30" w14:textId="77777777" w:rsidR="00D128FB" w:rsidRPr="00631F8B" w:rsidRDefault="00D128FB" w:rsidP="006E2051">
                  <w:r w:rsidRPr="00631F8B">
                    <w:t>Type:</w:t>
                  </w:r>
                </w:p>
              </w:tc>
              <w:tc>
                <w:tcPr>
                  <w:tcW w:w="0" w:type="auto"/>
                  <w:hideMark/>
                </w:tcPr>
                <w:p w14:paraId="33B0E4D0" w14:textId="77777777" w:rsidR="00D128FB" w:rsidRPr="00631F8B" w:rsidRDefault="00D128FB" w:rsidP="006E2051">
                  <w:r w:rsidRPr="00631F8B">
                    <w:t>Bijlage</w:t>
                  </w:r>
                </w:p>
              </w:tc>
            </w:tr>
            <w:tr w:rsidR="00D128FB" w:rsidRPr="00631F8B" w14:paraId="7E863B4E" w14:textId="77777777" w:rsidTr="006E2051">
              <w:trPr>
                <w:tblHeader/>
                <w:tblCellSpacing w:w="0" w:type="dxa"/>
              </w:trPr>
              <w:tc>
                <w:tcPr>
                  <w:tcW w:w="360" w:type="dxa"/>
                  <w:hideMark/>
                </w:tcPr>
                <w:p w14:paraId="48D086FA" w14:textId="77777777" w:rsidR="00D128FB" w:rsidRPr="00631F8B" w:rsidRDefault="00D128FB" w:rsidP="006E2051">
                  <w:r w:rsidRPr="00631F8B">
                    <w:t> </w:t>
                  </w:r>
                </w:p>
              </w:tc>
              <w:tc>
                <w:tcPr>
                  <w:tcW w:w="1500" w:type="dxa"/>
                  <w:hideMark/>
                </w:tcPr>
                <w:p w14:paraId="02D6EF14" w14:textId="77777777" w:rsidR="00D128FB" w:rsidRPr="00631F8B" w:rsidRDefault="00D128FB" w:rsidP="006E2051">
                  <w:r w:rsidRPr="00631F8B">
                    <w:t>Definitie:</w:t>
                  </w:r>
                </w:p>
              </w:tc>
              <w:tc>
                <w:tcPr>
                  <w:tcW w:w="0" w:type="auto"/>
                  <w:hideMark/>
                </w:tcPr>
                <w:p w14:paraId="0A9E85F8" w14:textId="77777777" w:rsidR="00D128FB" w:rsidRPr="00631F8B" w:rsidRDefault="00D128FB" w:rsidP="006E2051">
                  <w:r w:rsidRPr="00631F8B">
                    <w:t xml:space="preserve">Verwijzing naar bijlage document. </w:t>
                  </w:r>
                </w:p>
              </w:tc>
            </w:tr>
            <w:tr w:rsidR="00D128FB" w:rsidRPr="00631F8B" w14:paraId="03B59CE7" w14:textId="77777777" w:rsidTr="006E2051">
              <w:trPr>
                <w:tblHeader/>
                <w:tblCellSpacing w:w="0" w:type="dxa"/>
              </w:trPr>
              <w:tc>
                <w:tcPr>
                  <w:tcW w:w="360" w:type="dxa"/>
                  <w:hideMark/>
                </w:tcPr>
                <w:p w14:paraId="7E9E29B7" w14:textId="77777777" w:rsidR="00D128FB" w:rsidRPr="00631F8B" w:rsidRDefault="00D128FB" w:rsidP="006E2051">
                  <w:r w:rsidRPr="00631F8B">
                    <w:t> </w:t>
                  </w:r>
                </w:p>
              </w:tc>
              <w:tc>
                <w:tcPr>
                  <w:tcW w:w="1500" w:type="dxa"/>
                  <w:hideMark/>
                </w:tcPr>
                <w:p w14:paraId="14B35548" w14:textId="77777777" w:rsidR="00D128FB" w:rsidRPr="00631F8B" w:rsidRDefault="00D128FB" w:rsidP="006E2051">
                  <w:r w:rsidRPr="00631F8B">
                    <w:t>Omschrijving:</w:t>
                  </w:r>
                </w:p>
              </w:tc>
              <w:tc>
                <w:tcPr>
                  <w:tcW w:w="0" w:type="auto"/>
                  <w:hideMark/>
                </w:tcPr>
                <w:p w14:paraId="3EDB721D" w14:textId="77777777" w:rsidR="00D128FB" w:rsidRPr="00631F8B" w:rsidRDefault="00D128FB" w:rsidP="006E2051">
                  <w:r w:rsidRPr="00631F8B">
                    <w:t xml:space="preserve">Onder andere verwijzing naar de eventueel gekoppelde tekst van de eis voorzorgsmaatregel voor dit utiliteitsnet. </w:t>
                  </w:r>
                </w:p>
              </w:tc>
            </w:tr>
            <w:tr w:rsidR="00D128FB" w:rsidRPr="00631F8B" w14:paraId="23E97CA8" w14:textId="77777777" w:rsidTr="006E2051">
              <w:trPr>
                <w:tblHeader/>
                <w:tblCellSpacing w:w="0" w:type="dxa"/>
              </w:trPr>
              <w:tc>
                <w:tcPr>
                  <w:tcW w:w="360" w:type="dxa"/>
                  <w:hideMark/>
                </w:tcPr>
                <w:p w14:paraId="6950FFA4" w14:textId="77777777" w:rsidR="00D128FB" w:rsidRPr="00631F8B" w:rsidRDefault="00D128FB" w:rsidP="006E2051">
                  <w:r w:rsidRPr="00631F8B">
                    <w:t> </w:t>
                  </w:r>
                </w:p>
              </w:tc>
              <w:tc>
                <w:tcPr>
                  <w:tcW w:w="1500" w:type="dxa"/>
                  <w:hideMark/>
                </w:tcPr>
                <w:p w14:paraId="636C197B" w14:textId="77777777" w:rsidR="00D128FB" w:rsidRPr="00631F8B" w:rsidRDefault="00D128FB" w:rsidP="006E2051">
                  <w:r w:rsidRPr="00631F8B">
                    <w:t>Multipliciteit:</w:t>
                  </w:r>
                </w:p>
              </w:tc>
              <w:tc>
                <w:tcPr>
                  <w:tcW w:w="0" w:type="auto"/>
                  <w:hideMark/>
                </w:tcPr>
                <w:p w14:paraId="451A7AE5" w14:textId="77777777" w:rsidR="00D128FB" w:rsidRPr="00631F8B" w:rsidRDefault="00D128FB" w:rsidP="006E2051">
                  <w:r w:rsidRPr="00631F8B">
                    <w:t>0..*</w:t>
                  </w:r>
                </w:p>
              </w:tc>
            </w:tr>
          </w:tbl>
          <w:p w14:paraId="4F600E39" w14:textId="77777777" w:rsidR="00D128FB" w:rsidRPr="00631F8B" w:rsidRDefault="00D128FB" w:rsidP="006E2051"/>
        </w:tc>
      </w:tr>
      <w:tr w:rsidR="00D128FB" w:rsidRPr="00631F8B" w14:paraId="52C99C4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855BBE" w14:textId="77777777"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E5E8673" w14:textId="77777777" w:rsidTr="006E2051">
              <w:trPr>
                <w:tblHeader/>
                <w:tblCellSpacing w:w="0" w:type="dxa"/>
              </w:trPr>
              <w:tc>
                <w:tcPr>
                  <w:tcW w:w="360" w:type="dxa"/>
                  <w:hideMark/>
                </w:tcPr>
                <w:p w14:paraId="271D6563" w14:textId="77777777" w:rsidR="00D128FB" w:rsidRPr="00631F8B" w:rsidRDefault="00D128FB" w:rsidP="006E2051">
                  <w:r w:rsidRPr="00631F8B">
                    <w:t> </w:t>
                  </w:r>
                </w:p>
              </w:tc>
              <w:tc>
                <w:tcPr>
                  <w:tcW w:w="1500" w:type="dxa"/>
                  <w:hideMark/>
                </w:tcPr>
                <w:p w14:paraId="2DC746E1" w14:textId="77777777" w:rsidR="00D128FB" w:rsidRPr="00631F8B" w:rsidRDefault="00D128FB" w:rsidP="006E2051">
                  <w:r w:rsidRPr="00631F8B">
                    <w:t>Naam:</w:t>
                  </w:r>
                </w:p>
              </w:tc>
              <w:tc>
                <w:tcPr>
                  <w:tcW w:w="0" w:type="auto"/>
                  <w:hideMark/>
                </w:tcPr>
                <w:p w14:paraId="50F6FD41" w14:textId="77777777" w:rsidR="00D128FB" w:rsidRPr="00631F8B" w:rsidRDefault="00D128FB" w:rsidP="006E2051"/>
              </w:tc>
            </w:tr>
            <w:tr w:rsidR="00D128FB" w:rsidRPr="00631F8B" w14:paraId="3BF006CB" w14:textId="77777777" w:rsidTr="006E2051">
              <w:trPr>
                <w:tblHeader/>
                <w:tblCellSpacing w:w="0" w:type="dxa"/>
              </w:trPr>
              <w:tc>
                <w:tcPr>
                  <w:tcW w:w="360" w:type="dxa"/>
                  <w:hideMark/>
                </w:tcPr>
                <w:p w14:paraId="7B58A977" w14:textId="77777777" w:rsidR="00D128FB" w:rsidRPr="00631F8B" w:rsidRDefault="00D128FB" w:rsidP="006E2051">
                  <w:r w:rsidRPr="00631F8B">
                    <w:t> </w:t>
                  </w:r>
                </w:p>
              </w:tc>
              <w:tc>
                <w:tcPr>
                  <w:tcW w:w="1500" w:type="dxa"/>
                  <w:hideMark/>
                </w:tcPr>
                <w:p w14:paraId="136A2335" w14:textId="77777777" w:rsidR="00D128FB" w:rsidRPr="00631F8B" w:rsidRDefault="00D128FB" w:rsidP="006E2051">
                  <w:r w:rsidRPr="00631F8B">
                    <w:t>Type:</w:t>
                  </w:r>
                </w:p>
              </w:tc>
              <w:tc>
                <w:tcPr>
                  <w:tcW w:w="0" w:type="auto"/>
                  <w:hideMark/>
                </w:tcPr>
                <w:p w14:paraId="69D56E29" w14:textId="77777777" w:rsidR="00D128FB" w:rsidRPr="00631F8B" w:rsidRDefault="00D128FB" w:rsidP="006E2051">
                  <w:r w:rsidRPr="00631F8B">
                    <w:t>ExtraInformatie</w:t>
                  </w:r>
                </w:p>
              </w:tc>
            </w:tr>
            <w:tr w:rsidR="00D128FB" w:rsidRPr="00631F8B" w14:paraId="6D9D971C" w14:textId="77777777" w:rsidTr="006E2051">
              <w:trPr>
                <w:tblHeader/>
                <w:tblCellSpacing w:w="0" w:type="dxa"/>
              </w:trPr>
              <w:tc>
                <w:tcPr>
                  <w:tcW w:w="360" w:type="dxa"/>
                  <w:hideMark/>
                </w:tcPr>
                <w:p w14:paraId="024162CE" w14:textId="77777777" w:rsidR="00D128FB" w:rsidRPr="00631F8B" w:rsidRDefault="00D128FB" w:rsidP="006E2051">
                  <w:r w:rsidRPr="00631F8B">
                    <w:t> </w:t>
                  </w:r>
                </w:p>
              </w:tc>
              <w:tc>
                <w:tcPr>
                  <w:tcW w:w="1500" w:type="dxa"/>
                  <w:hideMark/>
                </w:tcPr>
                <w:p w14:paraId="21783023" w14:textId="77777777" w:rsidR="00D128FB" w:rsidRPr="00631F8B" w:rsidRDefault="00D128FB" w:rsidP="006E2051">
                  <w:r w:rsidRPr="00631F8B">
                    <w:t>Definitie:</w:t>
                  </w:r>
                </w:p>
              </w:tc>
              <w:tc>
                <w:tcPr>
                  <w:tcW w:w="0" w:type="auto"/>
                  <w:hideMark/>
                </w:tcPr>
                <w:p w14:paraId="1ADB6425" w14:textId="77777777" w:rsidR="00D128FB" w:rsidRPr="00631F8B" w:rsidRDefault="00D128FB" w:rsidP="006E2051">
                  <w:r w:rsidRPr="00631F8B">
                    <w:t xml:space="preserve">Extra informatie over dit object. </w:t>
                  </w:r>
                </w:p>
              </w:tc>
            </w:tr>
            <w:tr w:rsidR="00D128FB" w:rsidRPr="00631F8B" w14:paraId="2EB1BE00" w14:textId="77777777" w:rsidTr="006E2051">
              <w:trPr>
                <w:tblHeader/>
                <w:tblCellSpacing w:w="0" w:type="dxa"/>
              </w:trPr>
              <w:tc>
                <w:tcPr>
                  <w:tcW w:w="360" w:type="dxa"/>
                  <w:hideMark/>
                </w:tcPr>
                <w:p w14:paraId="51BB0BCD" w14:textId="77777777" w:rsidR="00D128FB" w:rsidRPr="00631F8B" w:rsidRDefault="00D128FB" w:rsidP="006E2051">
                  <w:r w:rsidRPr="00631F8B">
                    <w:t> </w:t>
                  </w:r>
                </w:p>
              </w:tc>
              <w:tc>
                <w:tcPr>
                  <w:tcW w:w="1500" w:type="dxa"/>
                  <w:hideMark/>
                </w:tcPr>
                <w:p w14:paraId="0FC0906A" w14:textId="77777777" w:rsidR="00D128FB" w:rsidRPr="00631F8B" w:rsidRDefault="00D128FB" w:rsidP="006E2051">
                  <w:r w:rsidRPr="00631F8B">
                    <w:t>Omschrijving:</w:t>
                  </w:r>
                </w:p>
              </w:tc>
              <w:tc>
                <w:tcPr>
                  <w:tcW w:w="0" w:type="auto"/>
                  <w:hideMark/>
                </w:tcPr>
                <w:p w14:paraId="6970FD49" w14:textId="77777777" w:rsidR="00D128FB" w:rsidRPr="00631F8B" w:rsidRDefault="00D128FB" w:rsidP="006E2051">
                  <w:r w:rsidRPr="00631F8B">
                    <w:t xml:space="preserve">Bij het utiliteitsnet betreft dit de algemene informatie die bij het utiliteitsnet hoort en niet bij specifieke netelementen. </w:t>
                  </w:r>
                </w:p>
              </w:tc>
            </w:tr>
            <w:tr w:rsidR="00D128FB" w:rsidRPr="00631F8B" w14:paraId="254C1727" w14:textId="77777777" w:rsidTr="006E2051">
              <w:trPr>
                <w:tblHeader/>
                <w:tblCellSpacing w:w="0" w:type="dxa"/>
              </w:trPr>
              <w:tc>
                <w:tcPr>
                  <w:tcW w:w="360" w:type="dxa"/>
                  <w:hideMark/>
                </w:tcPr>
                <w:p w14:paraId="73D2CFBA" w14:textId="77777777" w:rsidR="00D128FB" w:rsidRPr="00631F8B" w:rsidRDefault="00D128FB" w:rsidP="006E2051">
                  <w:r w:rsidRPr="00631F8B">
                    <w:t> </w:t>
                  </w:r>
                </w:p>
              </w:tc>
              <w:tc>
                <w:tcPr>
                  <w:tcW w:w="1500" w:type="dxa"/>
                  <w:hideMark/>
                </w:tcPr>
                <w:p w14:paraId="79780894" w14:textId="77777777" w:rsidR="00D128FB" w:rsidRPr="00631F8B" w:rsidRDefault="00D128FB" w:rsidP="006E2051">
                  <w:r w:rsidRPr="00631F8B">
                    <w:t>Multipliciteit:</w:t>
                  </w:r>
                </w:p>
              </w:tc>
              <w:tc>
                <w:tcPr>
                  <w:tcW w:w="0" w:type="auto"/>
                  <w:hideMark/>
                </w:tcPr>
                <w:p w14:paraId="0CEE1945" w14:textId="77777777" w:rsidR="00D128FB" w:rsidRPr="00631F8B" w:rsidRDefault="00D128FB" w:rsidP="006E2051">
                  <w:r w:rsidRPr="00631F8B">
                    <w:t>0..*</w:t>
                  </w:r>
                </w:p>
              </w:tc>
            </w:tr>
          </w:tbl>
          <w:p w14:paraId="7320F7A6" w14:textId="77777777" w:rsidR="00D128FB" w:rsidRPr="00631F8B" w:rsidRDefault="00D128FB" w:rsidP="006E2051"/>
        </w:tc>
      </w:tr>
      <w:tr w:rsidR="00D128FB" w:rsidRPr="00631F8B" w14:paraId="50161C3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7C5AAF" w14:textId="77777777" w:rsidR="00D128FB" w:rsidRPr="00631F8B" w:rsidRDefault="00D128FB" w:rsidP="006E2051">
            <w:r w:rsidRPr="00631F8B">
              <w:rPr>
                <w:b/>
                <w:bCs/>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F2FD8CB" w14:textId="77777777" w:rsidTr="006E2051">
              <w:trPr>
                <w:tblHeader/>
                <w:tblCellSpacing w:w="0" w:type="dxa"/>
              </w:trPr>
              <w:tc>
                <w:tcPr>
                  <w:tcW w:w="360" w:type="dxa"/>
                  <w:hideMark/>
                </w:tcPr>
                <w:p w14:paraId="0CAFA2BA" w14:textId="77777777" w:rsidR="00D128FB" w:rsidRPr="00631F8B" w:rsidRDefault="00D128FB" w:rsidP="006E2051">
                  <w:r w:rsidRPr="00631F8B">
                    <w:t> </w:t>
                  </w:r>
                </w:p>
              </w:tc>
              <w:tc>
                <w:tcPr>
                  <w:tcW w:w="1500" w:type="dxa"/>
                  <w:hideMark/>
                </w:tcPr>
                <w:p w14:paraId="4902610F" w14:textId="77777777" w:rsidR="00D128FB" w:rsidRPr="00631F8B" w:rsidRDefault="00D128FB" w:rsidP="006E2051">
                  <w:r w:rsidRPr="00631F8B">
                    <w:t>Natuurlijke taal:</w:t>
                  </w:r>
                </w:p>
              </w:tc>
              <w:tc>
                <w:tcPr>
                  <w:tcW w:w="0" w:type="auto"/>
                  <w:hideMark/>
                </w:tcPr>
                <w:p w14:paraId="7B524BB8" w14:textId="77777777" w:rsidR="00D128FB" w:rsidRPr="00631F8B" w:rsidRDefault="00D128FB" w:rsidP="006E2051">
                  <w:r w:rsidRPr="00631F8B">
                    <w:t xml:space="preserve">Voor WION diepte is in meters met maximaal 2 decimalen </w:t>
                  </w:r>
                </w:p>
              </w:tc>
            </w:tr>
            <w:tr w:rsidR="007957F7" w:rsidRPr="00631F8B" w14:paraId="1339A5E9" w14:textId="77777777" w:rsidTr="006E2051">
              <w:trPr>
                <w:tblHeader/>
                <w:tblCellSpacing w:w="0" w:type="dxa"/>
              </w:trPr>
              <w:tc>
                <w:tcPr>
                  <w:tcW w:w="360" w:type="dxa"/>
                  <w:hideMark/>
                </w:tcPr>
                <w:p w14:paraId="099C9C78" w14:textId="77777777" w:rsidR="007957F7" w:rsidRPr="00631F8B" w:rsidRDefault="007957F7" w:rsidP="006E2051"/>
              </w:tc>
              <w:tc>
                <w:tcPr>
                  <w:tcW w:w="1500" w:type="dxa"/>
                  <w:hideMark/>
                </w:tcPr>
                <w:p w14:paraId="582B6E53" w14:textId="77777777" w:rsidR="007957F7" w:rsidRPr="00631F8B" w:rsidRDefault="007957F7" w:rsidP="006E2051">
                  <w:r>
                    <w:t>OCL:</w:t>
                  </w:r>
                </w:p>
              </w:tc>
              <w:tc>
                <w:tcPr>
                  <w:tcW w:w="0" w:type="auto"/>
                  <w:hideMark/>
                </w:tcPr>
                <w:p w14:paraId="153451FA" w14:textId="77777777" w:rsidR="007957F7" w:rsidRPr="00631F8B" w:rsidRDefault="00BF051C" w:rsidP="006E2051">
                  <w:commentRangeStart w:id="12"/>
                  <w:r>
                    <w:t>Inv: self.standaardDieptelegging.Measure.uom = 'urn:ogc:def:uom:OGC::m'</w:t>
                  </w:r>
                  <w:commentRangeEnd w:id="12"/>
                  <w:r w:rsidR="00074262">
                    <w:rPr>
                      <w:rStyle w:val="Verwijzingopmerking"/>
                    </w:rPr>
                    <w:commentReference w:id="12"/>
                  </w:r>
                </w:p>
              </w:tc>
            </w:tr>
          </w:tbl>
          <w:p w14:paraId="259E9711" w14:textId="77777777" w:rsidR="00D128FB" w:rsidRPr="00631F8B" w:rsidRDefault="00D128FB" w:rsidP="006E2051"/>
        </w:tc>
      </w:tr>
      <w:tr w:rsidR="00D128FB" w:rsidRPr="00074262" w14:paraId="395369B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45A79F" w14:textId="77777777" w:rsidR="00D128FB" w:rsidRPr="00631F8B" w:rsidRDefault="00D128FB" w:rsidP="006E2051">
            <w:r w:rsidRPr="00631F8B">
              <w:rPr>
                <w:b/>
                <w:bCs/>
              </w:rPr>
              <w:lastRenderedPageBreak/>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ED7966E" w14:textId="77777777" w:rsidTr="006E2051">
              <w:trPr>
                <w:tblHeader/>
                <w:tblCellSpacing w:w="0" w:type="dxa"/>
              </w:trPr>
              <w:tc>
                <w:tcPr>
                  <w:tcW w:w="360" w:type="dxa"/>
                  <w:hideMark/>
                </w:tcPr>
                <w:p w14:paraId="3A3C74B3" w14:textId="77777777" w:rsidR="00D128FB" w:rsidRPr="00631F8B" w:rsidRDefault="00D128FB" w:rsidP="006E2051">
                  <w:r w:rsidRPr="00631F8B">
                    <w:t> </w:t>
                  </w:r>
                </w:p>
              </w:tc>
              <w:tc>
                <w:tcPr>
                  <w:tcW w:w="1500" w:type="dxa"/>
                  <w:hideMark/>
                </w:tcPr>
                <w:p w14:paraId="3C55CD45" w14:textId="77777777" w:rsidR="00D128FB" w:rsidRPr="00631F8B" w:rsidRDefault="00D128FB" w:rsidP="006E2051">
                  <w:r w:rsidRPr="00631F8B">
                    <w:t>Natuurlijke taal:</w:t>
                  </w:r>
                </w:p>
              </w:tc>
              <w:tc>
                <w:tcPr>
                  <w:tcW w:w="0" w:type="auto"/>
                  <w:hideMark/>
                </w:tcPr>
                <w:p w14:paraId="42B0AC87" w14:textId="77777777" w:rsidR="00D128FB" w:rsidRPr="00631F8B" w:rsidRDefault="00D128FB" w:rsidP="006E2051">
                  <w:r w:rsidRPr="00631F8B">
                    <w:t xml:space="preserve">een netwerk kan niet naar een andere netwerk verwijzen </w:t>
                  </w:r>
                </w:p>
              </w:tc>
            </w:tr>
            <w:tr w:rsidR="00D128FB" w:rsidRPr="00074262" w14:paraId="215DA662" w14:textId="77777777" w:rsidTr="006E2051">
              <w:trPr>
                <w:tblHeader/>
                <w:tblCellSpacing w:w="0" w:type="dxa"/>
              </w:trPr>
              <w:tc>
                <w:tcPr>
                  <w:tcW w:w="360" w:type="dxa"/>
                  <w:hideMark/>
                </w:tcPr>
                <w:p w14:paraId="7FB2B633" w14:textId="77777777" w:rsidR="00D128FB" w:rsidRPr="00631F8B" w:rsidRDefault="00D128FB" w:rsidP="006E2051">
                  <w:commentRangeStart w:id="13"/>
                  <w:r w:rsidRPr="00631F8B">
                    <w:t> </w:t>
                  </w:r>
                </w:p>
              </w:tc>
              <w:tc>
                <w:tcPr>
                  <w:tcW w:w="1500" w:type="dxa"/>
                  <w:hideMark/>
                </w:tcPr>
                <w:p w14:paraId="0604C43B" w14:textId="77777777" w:rsidR="00D128FB" w:rsidRPr="00631F8B" w:rsidRDefault="00D128FB" w:rsidP="006E2051">
                  <w:r w:rsidRPr="00631F8B">
                    <w:t>OCL:</w:t>
                  </w:r>
                  <w:commentRangeEnd w:id="13"/>
                  <w:r w:rsidR="00C62DD2">
                    <w:rPr>
                      <w:rStyle w:val="Verwijzingopmerking"/>
                    </w:rPr>
                    <w:commentReference w:id="13"/>
                  </w:r>
                </w:p>
              </w:tc>
              <w:tc>
                <w:tcPr>
                  <w:tcW w:w="0" w:type="auto"/>
                  <w:hideMark/>
                </w:tcPr>
                <w:p w14:paraId="7FE8CF17" w14:textId="77777777" w:rsidR="00D128FB" w:rsidRPr="00D128FB" w:rsidRDefault="00D128FB" w:rsidP="006E2051">
                  <w:pPr>
                    <w:rPr>
                      <w:lang w:val="en-GB"/>
                    </w:rPr>
                  </w:pPr>
                  <w:r w:rsidRPr="00D128FB">
                    <w:rPr>
                      <w:lang w:val="en-GB"/>
                    </w:rPr>
                    <w:t>Inv:</w:t>
                  </w:r>
                  <w:commentRangeStart w:id="14"/>
                  <w:r w:rsidRPr="00D128FB">
                    <w:rPr>
                      <w:lang w:val="en-GB"/>
                    </w:rPr>
                    <w:t xml:space="preserve"> self.networks.OclIsKindOf(nilReason)</w:t>
                  </w:r>
                  <w:commentRangeEnd w:id="14"/>
                  <w:r w:rsidR="00947521">
                    <w:rPr>
                      <w:rStyle w:val="Verwijzingopmerking"/>
                    </w:rPr>
                    <w:commentReference w:id="14"/>
                  </w:r>
                </w:p>
              </w:tc>
            </w:tr>
          </w:tbl>
          <w:p w14:paraId="20C4CF5A" w14:textId="77777777" w:rsidR="00D128FB" w:rsidRPr="00D128FB" w:rsidRDefault="00D128FB" w:rsidP="006E2051">
            <w:pPr>
              <w:rPr>
                <w:lang w:val="en-GB"/>
              </w:rPr>
            </w:pPr>
          </w:p>
        </w:tc>
      </w:tr>
      <w:tr w:rsidR="00D128FB" w:rsidRPr="00074262" w14:paraId="402BA94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0A7567" w14:textId="77777777" w:rsidR="00D128FB" w:rsidRPr="00631F8B" w:rsidRDefault="00D128FB" w:rsidP="006E2051">
            <w:r w:rsidRPr="00631F8B">
              <w:rPr>
                <w:b/>
                <w:bCs/>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B0BD199" w14:textId="77777777" w:rsidTr="006E2051">
              <w:trPr>
                <w:tblHeader/>
                <w:tblCellSpacing w:w="0" w:type="dxa"/>
              </w:trPr>
              <w:tc>
                <w:tcPr>
                  <w:tcW w:w="360" w:type="dxa"/>
                  <w:hideMark/>
                </w:tcPr>
                <w:p w14:paraId="3C46E2E9" w14:textId="77777777" w:rsidR="00D128FB" w:rsidRPr="00631F8B" w:rsidRDefault="00D128FB" w:rsidP="006E2051">
                  <w:r w:rsidRPr="00631F8B">
                    <w:t> </w:t>
                  </w:r>
                </w:p>
              </w:tc>
              <w:tc>
                <w:tcPr>
                  <w:tcW w:w="1500" w:type="dxa"/>
                  <w:hideMark/>
                </w:tcPr>
                <w:p w14:paraId="067BCD1B" w14:textId="77777777" w:rsidR="00D128FB" w:rsidRPr="00631F8B" w:rsidRDefault="00D128FB" w:rsidP="006E2051">
                  <w:r w:rsidRPr="00631F8B">
                    <w:t>Natuurlijke taal:</w:t>
                  </w:r>
                </w:p>
              </w:tc>
              <w:tc>
                <w:tcPr>
                  <w:tcW w:w="0" w:type="auto"/>
                  <w:hideMark/>
                </w:tcPr>
                <w:p w14:paraId="56782AB9" w14:textId="77777777" w:rsidR="00D128FB" w:rsidRPr="00631F8B" w:rsidRDefault="00D128FB" w:rsidP="006E2051">
                  <w:r w:rsidRPr="00631F8B">
                    <w:t xml:space="preserve">er is geen verwijzing van een netwerk naar de netelementen daarvan </w:t>
                  </w:r>
                </w:p>
              </w:tc>
            </w:tr>
            <w:tr w:rsidR="00D128FB" w:rsidRPr="00074262" w14:paraId="4E513E77" w14:textId="77777777" w:rsidTr="006E2051">
              <w:trPr>
                <w:tblHeader/>
                <w:tblCellSpacing w:w="0" w:type="dxa"/>
              </w:trPr>
              <w:tc>
                <w:tcPr>
                  <w:tcW w:w="360" w:type="dxa"/>
                  <w:hideMark/>
                </w:tcPr>
                <w:p w14:paraId="6F74C4FA" w14:textId="77777777" w:rsidR="00D128FB" w:rsidRPr="00631F8B" w:rsidRDefault="00D128FB" w:rsidP="006E2051">
                  <w:r w:rsidRPr="00631F8B">
                    <w:t> </w:t>
                  </w:r>
                </w:p>
              </w:tc>
              <w:tc>
                <w:tcPr>
                  <w:tcW w:w="1500" w:type="dxa"/>
                  <w:hideMark/>
                </w:tcPr>
                <w:p w14:paraId="6DB5A853" w14:textId="77777777" w:rsidR="00D128FB" w:rsidRPr="00631F8B" w:rsidRDefault="00D128FB" w:rsidP="006E2051">
                  <w:r w:rsidRPr="00631F8B">
                    <w:t>OCL:</w:t>
                  </w:r>
                </w:p>
              </w:tc>
              <w:tc>
                <w:tcPr>
                  <w:tcW w:w="0" w:type="auto"/>
                  <w:hideMark/>
                </w:tcPr>
                <w:p w14:paraId="6D075B94" w14:textId="77777777" w:rsidR="00D128FB" w:rsidRPr="00D128FB" w:rsidRDefault="00D128FB" w:rsidP="006E2051">
                  <w:pPr>
                    <w:rPr>
                      <w:lang w:val="en-GB"/>
                    </w:rPr>
                  </w:pPr>
                  <w:r w:rsidRPr="00D128FB">
                    <w:rPr>
                      <w:lang w:val="en-GB"/>
                    </w:rPr>
                    <w:t>Inv</w:t>
                  </w:r>
                  <w:commentRangeStart w:id="15"/>
                  <w:r w:rsidRPr="00D128FB">
                    <w:rPr>
                      <w:lang w:val="en-GB"/>
                    </w:rPr>
                    <w:t>: self.elements.OclIsKindOf(nilReason)</w:t>
                  </w:r>
                  <w:commentRangeEnd w:id="15"/>
                  <w:r w:rsidR="00947521">
                    <w:rPr>
                      <w:rStyle w:val="Verwijzingopmerking"/>
                    </w:rPr>
                    <w:commentReference w:id="15"/>
                  </w:r>
                </w:p>
              </w:tc>
            </w:tr>
          </w:tbl>
          <w:p w14:paraId="1DD64542" w14:textId="77777777" w:rsidR="00D128FB" w:rsidRPr="00D128FB" w:rsidRDefault="00D128FB" w:rsidP="006E2051">
            <w:pPr>
              <w:rPr>
                <w:lang w:val="en-GB"/>
              </w:rPr>
            </w:pPr>
          </w:p>
        </w:tc>
      </w:tr>
    </w:tbl>
    <w:p w14:paraId="6609DA63" w14:textId="77777777" w:rsidR="00D128FB" w:rsidRPr="00631F8B" w:rsidRDefault="00D128FB" w:rsidP="00D128FB">
      <w:pPr>
        <w:pStyle w:val="Kop5"/>
        <w:rPr>
          <w:sz w:val="16"/>
          <w:szCs w:val="16"/>
        </w:rPr>
      </w:pPr>
      <w:r w:rsidRPr="00631F8B">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09"/>
      </w:tblGrid>
      <w:tr w:rsidR="00D128FB" w:rsidRPr="00631F8B" w14:paraId="1E859819"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0C00C0" w14:textId="77777777" w:rsidR="00D128FB" w:rsidRPr="00631F8B" w:rsidRDefault="00D128FB" w:rsidP="006E2051">
            <w:pPr>
              <w:spacing w:line="225" w:lineRule="atLeast"/>
            </w:pPr>
            <w:r w:rsidRPr="00631F8B">
              <w:rPr>
                <w:b/>
                <w:bCs/>
              </w:rPr>
              <w:t>Waterleiding</w:t>
            </w:r>
          </w:p>
        </w:tc>
      </w:tr>
      <w:tr w:rsidR="00D128FB" w:rsidRPr="00631F8B" w14:paraId="41B0B2E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989"/>
            </w:tblGrid>
            <w:tr w:rsidR="00D128FB" w:rsidRPr="00631F8B" w14:paraId="1E2D3914" w14:textId="77777777" w:rsidTr="006E2051">
              <w:trPr>
                <w:tblHeader/>
                <w:tblCellSpacing w:w="0" w:type="dxa"/>
              </w:trPr>
              <w:tc>
                <w:tcPr>
                  <w:tcW w:w="360" w:type="dxa"/>
                  <w:hideMark/>
                </w:tcPr>
                <w:p w14:paraId="0628C277" w14:textId="77777777" w:rsidR="00D128FB" w:rsidRPr="00631F8B" w:rsidRDefault="00D128FB" w:rsidP="006E2051">
                  <w:r w:rsidRPr="00631F8B">
                    <w:t> </w:t>
                  </w:r>
                </w:p>
              </w:tc>
              <w:tc>
                <w:tcPr>
                  <w:tcW w:w="1500" w:type="dxa"/>
                  <w:hideMark/>
                </w:tcPr>
                <w:p w14:paraId="64B8F85D" w14:textId="77777777" w:rsidR="00D128FB" w:rsidRPr="00631F8B" w:rsidRDefault="00D128FB" w:rsidP="006E2051">
                  <w:r w:rsidRPr="00631F8B">
                    <w:t>Naam:</w:t>
                  </w:r>
                </w:p>
              </w:tc>
              <w:tc>
                <w:tcPr>
                  <w:tcW w:w="0" w:type="auto"/>
                  <w:hideMark/>
                </w:tcPr>
                <w:p w14:paraId="271CFD46" w14:textId="77777777" w:rsidR="00D128FB" w:rsidRPr="00631F8B" w:rsidRDefault="00D128FB" w:rsidP="006E2051">
                  <w:r w:rsidRPr="00631F8B">
                    <w:t xml:space="preserve">Waterleiding </w:t>
                  </w:r>
                </w:p>
              </w:tc>
            </w:tr>
            <w:tr w:rsidR="00D128FB" w:rsidRPr="00631F8B" w14:paraId="1EF0C69C" w14:textId="77777777" w:rsidTr="006E2051">
              <w:trPr>
                <w:tblHeader/>
                <w:tblCellSpacing w:w="0" w:type="dxa"/>
              </w:trPr>
              <w:tc>
                <w:tcPr>
                  <w:tcW w:w="360" w:type="dxa"/>
                  <w:hideMark/>
                </w:tcPr>
                <w:p w14:paraId="47F37527" w14:textId="77777777" w:rsidR="00D128FB" w:rsidRPr="00631F8B" w:rsidRDefault="00D128FB" w:rsidP="006E2051">
                  <w:r w:rsidRPr="00631F8B">
                    <w:t> </w:t>
                  </w:r>
                </w:p>
              </w:tc>
              <w:tc>
                <w:tcPr>
                  <w:tcW w:w="1500" w:type="dxa"/>
                  <w:hideMark/>
                </w:tcPr>
                <w:p w14:paraId="61E23E8B" w14:textId="77777777" w:rsidR="00D128FB" w:rsidRPr="00631F8B" w:rsidRDefault="00D128FB" w:rsidP="006E2051">
                  <w:r w:rsidRPr="00631F8B">
                    <w:t>Definitie:</w:t>
                  </w:r>
                </w:p>
              </w:tc>
              <w:tc>
                <w:tcPr>
                  <w:tcW w:w="0" w:type="auto"/>
                  <w:hideMark/>
                </w:tcPr>
                <w:p w14:paraId="3F86517C" w14:textId="77777777" w:rsidR="00D128FB" w:rsidRPr="00631F8B" w:rsidRDefault="00D128FB" w:rsidP="006E2051">
                  <w:r w:rsidRPr="00631F8B">
                    <w:t xml:space="preserve">Een waterleiding voor het overbrengen van water van de ene locatie naar een andere. </w:t>
                  </w:r>
                </w:p>
              </w:tc>
            </w:tr>
            <w:tr w:rsidR="00D128FB" w:rsidRPr="00631F8B" w14:paraId="26E13B3B" w14:textId="77777777" w:rsidTr="006E2051">
              <w:trPr>
                <w:tblHeader/>
                <w:tblCellSpacing w:w="0" w:type="dxa"/>
              </w:trPr>
              <w:tc>
                <w:tcPr>
                  <w:tcW w:w="360" w:type="dxa"/>
                  <w:hideMark/>
                </w:tcPr>
                <w:p w14:paraId="160009DE" w14:textId="77777777" w:rsidR="00D128FB" w:rsidRPr="00631F8B" w:rsidRDefault="00D128FB" w:rsidP="006E2051">
                  <w:r w:rsidRPr="00631F8B">
                    <w:t> </w:t>
                  </w:r>
                </w:p>
              </w:tc>
              <w:tc>
                <w:tcPr>
                  <w:tcW w:w="1500" w:type="dxa"/>
                  <w:hideMark/>
                </w:tcPr>
                <w:p w14:paraId="1A875029" w14:textId="77777777" w:rsidR="00D128FB" w:rsidRPr="00631F8B" w:rsidRDefault="00D128FB" w:rsidP="006E2051">
                  <w:r w:rsidRPr="00631F8B">
                    <w:t>Herkomst:</w:t>
                  </w:r>
                </w:p>
              </w:tc>
              <w:tc>
                <w:tcPr>
                  <w:tcW w:w="0" w:type="auto"/>
                  <w:hideMark/>
                </w:tcPr>
                <w:p w14:paraId="541AE572" w14:textId="77777777" w:rsidR="00D128FB" w:rsidRPr="00631F8B" w:rsidRDefault="00D128FB" w:rsidP="006E2051">
                  <w:r w:rsidRPr="00631F8B">
                    <w:t>Inspire</w:t>
                  </w:r>
                </w:p>
              </w:tc>
            </w:tr>
            <w:tr w:rsidR="00D128FB" w:rsidRPr="00631F8B" w14:paraId="04E8A79B" w14:textId="77777777" w:rsidTr="006E2051">
              <w:trPr>
                <w:tblHeader/>
                <w:tblCellSpacing w:w="0" w:type="dxa"/>
              </w:trPr>
              <w:tc>
                <w:tcPr>
                  <w:tcW w:w="360" w:type="dxa"/>
                  <w:hideMark/>
                </w:tcPr>
                <w:p w14:paraId="29AA00BB" w14:textId="77777777" w:rsidR="00D128FB" w:rsidRPr="00631F8B" w:rsidRDefault="00D128FB" w:rsidP="006E2051">
                  <w:r w:rsidRPr="00631F8B">
                    <w:t> </w:t>
                  </w:r>
                </w:p>
              </w:tc>
              <w:tc>
                <w:tcPr>
                  <w:tcW w:w="1500" w:type="dxa"/>
                  <w:hideMark/>
                </w:tcPr>
                <w:p w14:paraId="79EAC58B" w14:textId="77777777" w:rsidR="00D128FB" w:rsidRPr="00631F8B" w:rsidRDefault="00D128FB" w:rsidP="006E2051">
                  <w:r w:rsidRPr="00631F8B">
                    <w:t>Subtype van:</w:t>
                  </w:r>
                </w:p>
              </w:tc>
              <w:tc>
                <w:tcPr>
                  <w:tcW w:w="0" w:type="auto"/>
                  <w:hideMark/>
                </w:tcPr>
                <w:p w14:paraId="3EA96DDE" w14:textId="77777777" w:rsidR="00D128FB" w:rsidRPr="00631F8B" w:rsidRDefault="00D128FB" w:rsidP="006E2051">
                  <w:r w:rsidRPr="00631F8B">
                    <w:t>KabelOfLeiding, WaterPipe, BuisSpecifiek</w:t>
                  </w:r>
                </w:p>
              </w:tc>
            </w:tr>
            <w:tr w:rsidR="00D128FB" w:rsidRPr="00631F8B" w14:paraId="2D15EC65" w14:textId="77777777" w:rsidTr="006E2051">
              <w:trPr>
                <w:tblHeader/>
                <w:tblCellSpacing w:w="0" w:type="dxa"/>
              </w:trPr>
              <w:tc>
                <w:tcPr>
                  <w:tcW w:w="360" w:type="dxa"/>
                  <w:hideMark/>
                </w:tcPr>
                <w:p w14:paraId="6C72A37F" w14:textId="77777777" w:rsidR="00D128FB" w:rsidRPr="00631F8B" w:rsidRDefault="00D128FB" w:rsidP="006E2051">
                  <w:r w:rsidRPr="00631F8B">
                    <w:t> </w:t>
                  </w:r>
                </w:p>
              </w:tc>
              <w:tc>
                <w:tcPr>
                  <w:tcW w:w="1500" w:type="dxa"/>
                  <w:hideMark/>
                </w:tcPr>
                <w:p w14:paraId="04F73634" w14:textId="77777777" w:rsidR="00D128FB" w:rsidRPr="00631F8B" w:rsidRDefault="00D128FB" w:rsidP="006E2051">
                  <w:r w:rsidRPr="00631F8B">
                    <w:t>Stereotypes:</w:t>
                  </w:r>
                </w:p>
              </w:tc>
              <w:tc>
                <w:tcPr>
                  <w:tcW w:w="0" w:type="auto"/>
                  <w:hideMark/>
                </w:tcPr>
                <w:p w14:paraId="1AE70E22" w14:textId="77777777" w:rsidR="00D128FB" w:rsidRPr="00631F8B" w:rsidRDefault="00D128FB" w:rsidP="006E2051">
                  <w:r w:rsidRPr="00631F8B">
                    <w:t>«featureType»</w:t>
                  </w:r>
                </w:p>
              </w:tc>
            </w:tr>
          </w:tbl>
          <w:p w14:paraId="3D1AA174" w14:textId="77777777" w:rsidR="00D128FB" w:rsidRPr="00631F8B" w:rsidRDefault="00D128FB" w:rsidP="006E2051"/>
        </w:tc>
      </w:tr>
      <w:tr w:rsidR="00D128FB" w:rsidRPr="00631F8B" w14:paraId="370F183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CC7155" w14:textId="77777777"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989"/>
            </w:tblGrid>
            <w:tr w:rsidR="00D128FB" w:rsidRPr="00631F8B" w14:paraId="030E5DF5" w14:textId="77777777" w:rsidTr="006E2051">
              <w:trPr>
                <w:tblHeader/>
                <w:tblCellSpacing w:w="0" w:type="dxa"/>
              </w:trPr>
              <w:tc>
                <w:tcPr>
                  <w:tcW w:w="360" w:type="dxa"/>
                  <w:hideMark/>
                </w:tcPr>
                <w:p w14:paraId="682497CD" w14:textId="77777777" w:rsidR="00D128FB" w:rsidRPr="00631F8B" w:rsidRDefault="00D128FB" w:rsidP="006E2051">
                  <w:r w:rsidRPr="00631F8B">
                    <w:t> </w:t>
                  </w:r>
                </w:p>
              </w:tc>
              <w:tc>
                <w:tcPr>
                  <w:tcW w:w="1500" w:type="dxa"/>
                  <w:hideMark/>
                </w:tcPr>
                <w:p w14:paraId="5EE09014" w14:textId="77777777" w:rsidR="00D128FB" w:rsidRPr="00631F8B" w:rsidRDefault="00D128FB" w:rsidP="006E2051">
                  <w:r w:rsidRPr="00631F8B">
                    <w:t>OCL:</w:t>
                  </w:r>
                </w:p>
              </w:tc>
              <w:tc>
                <w:tcPr>
                  <w:tcW w:w="0" w:type="auto"/>
                  <w:hideMark/>
                </w:tcPr>
                <w:p w14:paraId="68042BBA" w14:textId="77777777" w:rsidR="00D128FB" w:rsidRPr="00631F8B" w:rsidRDefault="00D128FB" w:rsidP="006E2051"/>
              </w:tc>
            </w:tr>
          </w:tbl>
          <w:p w14:paraId="59373C3F" w14:textId="77777777" w:rsidR="00D128FB" w:rsidRPr="00631F8B" w:rsidRDefault="00D128FB" w:rsidP="006E2051"/>
        </w:tc>
      </w:tr>
    </w:tbl>
    <w:p w14:paraId="592143A8" w14:textId="77777777" w:rsidR="00D128FB" w:rsidRDefault="00D128FB" w:rsidP="00D128FB">
      <w:pPr>
        <w:pStyle w:val="Kop4"/>
        <w:rPr>
          <w:rFonts w:ascii="Verdana" w:hAnsi="Verdana"/>
          <w:sz w:val="16"/>
          <w:szCs w:val="16"/>
        </w:rPr>
      </w:pPr>
    </w:p>
    <w:p w14:paraId="6C2D7505" w14:textId="77777777" w:rsidR="00D128FB" w:rsidRPr="00631F8B" w:rsidRDefault="00D128FB" w:rsidP="00D128FB">
      <w:pPr>
        <w:pStyle w:val="Kop3"/>
      </w:pPr>
      <w:bookmarkStart w:id="16" w:name="_Toc452122194"/>
      <w:r w:rsidRPr="00631F8B">
        <w:t>Data types</w:t>
      </w:r>
      <w:bookmarkEnd w:id="16"/>
    </w:p>
    <w:p w14:paraId="26EF3DB9" w14:textId="77777777" w:rsidR="00D128FB" w:rsidRPr="00631F8B" w:rsidRDefault="00D128FB" w:rsidP="00D128FB">
      <w:pPr>
        <w:pStyle w:val="Kop5"/>
        <w:rPr>
          <w:sz w:val="16"/>
          <w:szCs w:val="16"/>
        </w:rPr>
      </w:pPr>
      <w:r w:rsidRPr="00631F8B">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252F77B"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1FB441" w14:textId="77777777" w:rsidR="00D128FB" w:rsidRPr="00631F8B" w:rsidRDefault="00D128FB" w:rsidP="006E2051">
            <w:pPr>
              <w:spacing w:line="225" w:lineRule="atLeast"/>
            </w:pPr>
            <w:r w:rsidRPr="00631F8B">
              <w:rPr>
                <w:b/>
                <w:bCs/>
              </w:rPr>
              <w:t>Adres</w:t>
            </w:r>
          </w:p>
        </w:tc>
      </w:tr>
      <w:tr w:rsidR="00D128FB" w:rsidRPr="00631F8B" w14:paraId="2DF9BC7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272ADD8" w14:textId="77777777" w:rsidTr="006E2051">
              <w:trPr>
                <w:tblHeader/>
                <w:tblCellSpacing w:w="0" w:type="dxa"/>
              </w:trPr>
              <w:tc>
                <w:tcPr>
                  <w:tcW w:w="360" w:type="dxa"/>
                  <w:hideMark/>
                </w:tcPr>
                <w:p w14:paraId="33ED09AB" w14:textId="77777777" w:rsidR="00D128FB" w:rsidRPr="00631F8B" w:rsidRDefault="00D128FB" w:rsidP="006E2051">
                  <w:r w:rsidRPr="00631F8B">
                    <w:t> </w:t>
                  </w:r>
                </w:p>
              </w:tc>
              <w:tc>
                <w:tcPr>
                  <w:tcW w:w="1500" w:type="dxa"/>
                  <w:hideMark/>
                </w:tcPr>
                <w:p w14:paraId="2798B2C0" w14:textId="77777777" w:rsidR="00D128FB" w:rsidRPr="00631F8B" w:rsidRDefault="00D128FB" w:rsidP="006E2051">
                  <w:r w:rsidRPr="00631F8B">
                    <w:t>Naam:</w:t>
                  </w:r>
                </w:p>
              </w:tc>
              <w:tc>
                <w:tcPr>
                  <w:tcW w:w="0" w:type="auto"/>
                  <w:hideMark/>
                </w:tcPr>
                <w:p w14:paraId="280E2A1F" w14:textId="77777777" w:rsidR="00D128FB" w:rsidRPr="00631F8B" w:rsidRDefault="00D128FB" w:rsidP="006E2051">
                  <w:r w:rsidRPr="00631F8B">
                    <w:t xml:space="preserve">BAG-Adres </w:t>
                  </w:r>
                </w:p>
              </w:tc>
            </w:tr>
            <w:tr w:rsidR="00D128FB" w:rsidRPr="00631F8B" w14:paraId="047D3519" w14:textId="77777777" w:rsidTr="006E2051">
              <w:trPr>
                <w:tblHeader/>
                <w:tblCellSpacing w:w="0" w:type="dxa"/>
              </w:trPr>
              <w:tc>
                <w:tcPr>
                  <w:tcW w:w="360" w:type="dxa"/>
                  <w:hideMark/>
                </w:tcPr>
                <w:p w14:paraId="4484155B" w14:textId="77777777" w:rsidR="00D128FB" w:rsidRPr="00631F8B" w:rsidRDefault="00D128FB" w:rsidP="006E2051">
                  <w:r w:rsidRPr="00631F8B">
                    <w:t> </w:t>
                  </w:r>
                </w:p>
              </w:tc>
              <w:tc>
                <w:tcPr>
                  <w:tcW w:w="1500" w:type="dxa"/>
                  <w:hideMark/>
                </w:tcPr>
                <w:p w14:paraId="1A340E64" w14:textId="77777777" w:rsidR="00D128FB" w:rsidRPr="00631F8B" w:rsidRDefault="00D128FB" w:rsidP="006E2051">
                  <w:r w:rsidRPr="00631F8B">
                    <w:t>Definitie:</w:t>
                  </w:r>
                </w:p>
              </w:tc>
              <w:tc>
                <w:tcPr>
                  <w:tcW w:w="0" w:type="auto"/>
                  <w:hideMark/>
                </w:tcPr>
                <w:p w14:paraId="5A18CCFF" w14:textId="77777777" w:rsidR="00D128FB" w:rsidRPr="00631F8B" w:rsidRDefault="00D128FB" w:rsidP="006E2051">
                  <w:r w:rsidRPr="00631F8B">
                    <w:t xml:space="preserve">Beschrijving van een locatie van door middel van een adres. </w:t>
                  </w:r>
                </w:p>
              </w:tc>
            </w:tr>
            <w:tr w:rsidR="00D128FB" w:rsidRPr="00631F8B" w14:paraId="5DEB73BB" w14:textId="77777777" w:rsidTr="006E2051">
              <w:trPr>
                <w:tblHeader/>
                <w:tblCellSpacing w:w="0" w:type="dxa"/>
              </w:trPr>
              <w:tc>
                <w:tcPr>
                  <w:tcW w:w="360" w:type="dxa"/>
                  <w:hideMark/>
                </w:tcPr>
                <w:p w14:paraId="526AA71E" w14:textId="77777777" w:rsidR="00D128FB" w:rsidRPr="00631F8B" w:rsidRDefault="00D128FB" w:rsidP="006E2051">
                  <w:r w:rsidRPr="00631F8B">
                    <w:t> </w:t>
                  </w:r>
                </w:p>
              </w:tc>
              <w:tc>
                <w:tcPr>
                  <w:tcW w:w="1500" w:type="dxa"/>
                  <w:hideMark/>
                </w:tcPr>
                <w:p w14:paraId="609A1C16" w14:textId="77777777" w:rsidR="00D128FB" w:rsidRPr="00631F8B" w:rsidRDefault="00D128FB" w:rsidP="006E2051">
                  <w:r w:rsidRPr="00631F8B">
                    <w:t>Omschrijving:</w:t>
                  </w:r>
                </w:p>
              </w:tc>
              <w:tc>
                <w:tcPr>
                  <w:tcW w:w="0" w:type="auto"/>
                  <w:hideMark/>
                </w:tcPr>
                <w:p w14:paraId="1334714E" w14:textId="77777777" w:rsidR="00D128FB" w:rsidRPr="00631F8B" w:rsidRDefault="00D128FB" w:rsidP="006E2051">
                  <w:r w:rsidRPr="00631F8B">
                    <w:t xml:space="preserve">Adresgegevens van Panden, Ligplaatsen en Staanplaatsen zijn beschreven in de BAG. Voor de attributen van net adres zijn de BAG definities gebruikt. </w:t>
                  </w:r>
                </w:p>
              </w:tc>
            </w:tr>
            <w:tr w:rsidR="00D128FB" w:rsidRPr="00631F8B" w14:paraId="0C6FE7FB" w14:textId="77777777" w:rsidTr="006E2051">
              <w:trPr>
                <w:tblHeader/>
                <w:tblCellSpacing w:w="0" w:type="dxa"/>
              </w:trPr>
              <w:tc>
                <w:tcPr>
                  <w:tcW w:w="360" w:type="dxa"/>
                  <w:hideMark/>
                </w:tcPr>
                <w:p w14:paraId="2CC3C831" w14:textId="77777777" w:rsidR="00D128FB" w:rsidRPr="00631F8B" w:rsidRDefault="00D128FB" w:rsidP="006E2051">
                  <w:r w:rsidRPr="00631F8B">
                    <w:t> </w:t>
                  </w:r>
                </w:p>
              </w:tc>
              <w:tc>
                <w:tcPr>
                  <w:tcW w:w="1500" w:type="dxa"/>
                  <w:hideMark/>
                </w:tcPr>
                <w:p w14:paraId="6DE3D1EB" w14:textId="77777777" w:rsidR="00D128FB" w:rsidRPr="00631F8B" w:rsidRDefault="00D128FB" w:rsidP="006E2051">
                  <w:r w:rsidRPr="00631F8B">
                    <w:t>Stereotypes:</w:t>
                  </w:r>
                </w:p>
              </w:tc>
              <w:tc>
                <w:tcPr>
                  <w:tcW w:w="0" w:type="auto"/>
                  <w:hideMark/>
                </w:tcPr>
                <w:p w14:paraId="57F92792" w14:textId="77777777" w:rsidR="00D128FB" w:rsidRPr="00631F8B" w:rsidRDefault="00D128FB" w:rsidP="006E2051">
                  <w:r w:rsidRPr="00631F8B">
                    <w:t>«dataType»</w:t>
                  </w:r>
                </w:p>
              </w:tc>
            </w:tr>
          </w:tbl>
          <w:p w14:paraId="3C2336CA" w14:textId="77777777" w:rsidR="00D128FB" w:rsidRPr="00631F8B" w:rsidRDefault="00D128FB" w:rsidP="006E2051"/>
        </w:tc>
      </w:tr>
      <w:tr w:rsidR="00D128FB" w:rsidRPr="00631F8B" w14:paraId="1B5B5D8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C046AC" w14:textId="77777777" w:rsidR="00D128FB" w:rsidRPr="00631F8B" w:rsidRDefault="00D128FB" w:rsidP="006E2051">
            <w:r w:rsidRPr="00631F8B">
              <w:rPr>
                <w:b/>
                <w:bCs/>
              </w:rPr>
              <w:t>Attribuut: openbareRuimteNaam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64561B6" w14:textId="77777777" w:rsidTr="006E2051">
              <w:trPr>
                <w:tblHeader/>
                <w:tblCellSpacing w:w="0" w:type="dxa"/>
              </w:trPr>
              <w:tc>
                <w:tcPr>
                  <w:tcW w:w="360" w:type="dxa"/>
                  <w:hideMark/>
                </w:tcPr>
                <w:p w14:paraId="4B6410B9" w14:textId="77777777" w:rsidR="00D128FB" w:rsidRPr="00631F8B" w:rsidRDefault="00D128FB" w:rsidP="006E2051">
                  <w:r w:rsidRPr="00631F8B">
                    <w:t> </w:t>
                  </w:r>
                </w:p>
              </w:tc>
              <w:tc>
                <w:tcPr>
                  <w:tcW w:w="1500" w:type="dxa"/>
                  <w:hideMark/>
                </w:tcPr>
                <w:p w14:paraId="58E253AF" w14:textId="77777777" w:rsidR="00D128FB" w:rsidRPr="00631F8B" w:rsidRDefault="00D128FB" w:rsidP="006E2051">
                  <w:r w:rsidRPr="00631F8B">
                    <w:t>Naam:</w:t>
                  </w:r>
                </w:p>
              </w:tc>
              <w:tc>
                <w:tcPr>
                  <w:tcW w:w="0" w:type="auto"/>
                  <w:hideMark/>
                </w:tcPr>
                <w:p w14:paraId="7DB14F8A" w14:textId="77777777" w:rsidR="00D128FB" w:rsidRPr="00631F8B" w:rsidRDefault="00D128FB" w:rsidP="006E2051">
                  <w:r w:rsidRPr="00631F8B">
                    <w:t xml:space="preserve">openbare ruimte naam </w:t>
                  </w:r>
                </w:p>
              </w:tc>
            </w:tr>
            <w:tr w:rsidR="00D128FB" w:rsidRPr="00631F8B" w14:paraId="400C5492" w14:textId="77777777" w:rsidTr="006E2051">
              <w:trPr>
                <w:tblHeader/>
                <w:tblCellSpacing w:w="0" w:type="dxa"/>
              </w:trPr>
              <w:tc>
                <w:tcPr>
                  <w:tcW w:w="360" w:type="dxa"/>
                  <w:hideMark/>
                </w:tcPr>
                <w:p w14:paraId="7EC25144" w14:textId="77777777" w:rsidR="00D128FB" w:rsidRPr="00631F8B" w:rsidRDefault="00D128FB" w:rsidP="006E2051">
                  <w:r w:rsidRPr="00631F8B">
                    <w:t> </w:t>
                  </w:r>
                </w:p>
              </w:tc>
              <w:tc>
                <w:tcPr>
                  <w:tcW w:w="1500" w:type="dxa"/>
                  <w:hideMark/>
                </w:tcPr>
                <w:p w14:paraId="7FB488D9" w14:textId="77777777" w:rsidR="00D128FB" w:rsidRPr="00631F8B" w:rsidRDefault="00D128FB" w:rsidP="006E2051">
                  <w:r w:rsidRPr="00631F8B">
                    <w:t>Type:</w:t>
                  </w:r>
                </w:p>
              </w:tc>
              <w:tc>
                <w:tcPr>
                  <w:tcW w:w="0" w:type="auto"/>
                  <w:hideMark/>
                </w:tcPr>
                <w:p w14:paraId="4BF2E371" w14:textId="77777777" w:rsidR="00D128FB" w:rsidRPr="00631F8B" w:rsidRDefault="00D128FB" w:rsidP="006E2051">
                  <w:r w:rsidRPr="00631F8B">
                    <w:t>CharacterString</w:t>
                  </w:r>
                </w:p>
              </w:tc>
            </w:tr>
            <w:tr w:rsidR="00D128FB" w:rsidRPr="00631F8B" w14:paraId="4BF165AE" w14:textId="77777777" w:rsidTr="006E2051">
              <w:trPr>
                <w:tblHeader/>
                <w:tblCellSpacing w:w="0" w:type="dxa"/>
              </w:trPr>
              <w:tc>
                <w:tcPr>
                  <w:tcW w:w="360" w:type="dxa"/>
                  <w:hideMark/>
                </w:tcPr>
                <w:p w14:paraId="34153BCF" w14:textId="77777777" w:rsidR="00D128FB" w:rsidRPr="00631F8B" w:rsidRDefault="00D128FB" w:rsidP="006E2051">
                  <w:r w:rsidRPr="00631F8B">
                    <w:t> </w:t>
                  </w:r>
                </w:p>
              </w:tc>
              <w:tc>
                <w:tcPr>
                  <w:tcW w:w="1500" w:type="dxa"/>
                  <w:hideMark/>
                </w:tcPr>
                <w:p w14:paraId="2DA434B7" w14:textId="77777777" w:rsidR="00D128FB" w:rsidRPr="00631F8B" w:rsidRDefault="00D128FB" w:rsidP="006E2051">
                  <w:r w:rsidRPr="00631F8B">
                    <w:t>Definitie:</w:t>
                  </w:r>
                </w:p>
              </w:tc>
              <w:tc>
                <w:tcPr>
                  <w:tcW w:w="0" w:type="auto"/>
                  <w:hideMark/>
                </w:tcPr>
                <w:p w14:paraId="0F871305" w14:textId="77777777" w:rsidR="00D128FB" w:rsidRPr="00631F8B" w:rsidRDefault="00D128FB" w:rsidP="006E2051">
                  <w:r w:rsidRPr="00631F8B">
                    <w:t xml:space="preserve">-- Definition -- Een naam die aan een OPENBARE RUIMTE is toegekend in een daartoe strekkend formeel gemeentelijk besluit. </w:t>
                  </w:r>
                </w:p>
              </w:tc>
            </w:tr>
            <w:tr w:rsidR="00D128FB" w:rsidRPr="00631F8B" w14:paraId="22131305" w14:textId="77777777" w:rsidTr="006E2051">
              <w:trPr>
                <w:tblHeader/>
                <w:tblCellSpacing w:w="0" w:type="dxa"/>
              </w:trPr>
              <w:tc>
                <w:tcPr>
                  <w:tcW w:w="360" w:type="dxa"/>
                  <w:hideMark/>
                </w:tcPr>
                <w:p w14:paraId="06D6AD44" w14:textId="77777777" w:rsidR="00D128FB" w:rsidRPr="00631F8B" w:rsidRDefault="00D128FB" w:rsidP="006E2051">
                  <w:r w:rsidRPr="00631F8B">
                    <w:t> </w:t>
                  </w:r>
                </w:p>
              </w:tc>
              <w:tc>
                <w:tcPr>
                  <w:tcW w:w="1500" w:type="dxa"/>
                  <w:hideMark/>
                </w:tcPr>
                <w:p w14:paraId="74C1B023" w14:textId="77777777" w:rsidR="00D128FB" w:rsidRPr="00631F8B" w:rsidRDefault="00D128FB" w:rsidP="006E2051">
                  <w:r w:rsidRPr="00631F8B">
                    <w:t>Multipliciteit:</w:t>
                  </w:r>
                </w:p>
              </w:tc>
              <w:tc>
                <w:tcPr>
                  <w:tcW w:w="0" w:type="auto"/>
                  <w:hideMark/>
                </w:tcPr>
                <w:p w14:paraId="458F35E3" w14:textId="77777777" w:rsidR="00D128FB" w:rsidRPr="00631F8B" w:rsidRDefault="00D128FB" w:rsidP="006E2051">
                  <w:r w:rsidRPr="00631F8B">
                    <w:t>1</w:t>
                  </w:r>
                </w:p>
              </w:tc>
            </w:tr>
            <w:tr w:rsidR="00D128FB" w:rsidRPr="00631F8B" w14:paraId="453F46DD" w14:textId="77777777" w:rsidTr="006E2051">
              <w:trPr>
                <w:tblHeader/>
                <w:tblCellSpacing w:w="0" w:type="dxa"/>
              </w:trPr>
              <w:tc>
                <w:tcPr>
                  <w:tcW w:w="360" w:type="dxa"/>
                  <w:hideMark/>
                </w:tcPr>
                <w:p w14:paraId="50CD5A37" w14:textId="77777777" w:rsidR="00D128FB" w:rsidRPr="00631F8B" w:rsidRDefault="00D128FB" w:rsidP="006E2051">
                  <w:r w:rsidRPr="00631F8B">
                    <w:t> </w:t>
                  </w:r>
                </w:p>
              </w:tc>
              <w:tc>
                <w:tcPr>
                  <w:tcW w:w="1500" w:type="dxa"/>
                  <w:hideMark/>
                </w:tcPr>
                <w:p w14:paraId="710AE10B" w14:textId="77777777" w:rsidR="00D128FB" w:rsidRPr="00631F8B" w:rsidRDefault="00D128FB" w:rsidP="006E2051">
                  <w:r w:rsidRPr="00631F8B">
                    <w:t>Herkomst:</w:t>
                  </w:r>
                </w:p>
              </w:tc>
              <w:tc>
                <w:tcPr>
                  <w:tcW w:w="0" w:type="auto"/>
                  <w:hideMark/>
                </w:tcPr>
                <w:p w14:paraId="496866DF" w14:textId="77777777" w:rsidR="00D128FB" w:rsidRPr="00631F8B" w:rsidRDefault="00D128FB" w:rsidP="006E2051">
                  <w:r w:rsidRPr="00631F8B">
                    <w:t>BAG</w:t>
                  </w:r>
                </w:p>
              </w:tc>
            </w:tr>
          </w:tbl>
          <w:p w14:paraId="278E5B90" w14:textId="77777777" w:rsidR="00D128FB" w:rsidRPr="00631F8B" w:rsidRDefault="00D128FB" w:rsidP="006E2051"/>
        </w:tc>
      </w:tr>
      <w:tr w:rsidR="00D128FB" w:rsidRPr="00631F8B" w14:paraId="3BF0FC8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0096B" w14:textId="77777777" w:rsidR="00D128FB" w:rsidRPr="00631F8B" w:rsidRDefault="00D128FB" w:rsidP="006E2051">
            <w:r w:rsidRPr="00631F8B">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FE72B97" w14:textId="77777777" w:rsidTr="006E2051">
              <w:trPr>
                <w:tblHeader/>
                <w:tblCellSpacing w:w="0" w:type="dxa"/>
              </w:trPr>
              <w:tc>
                <w:tcPr>
                  <w:tcW w:w="360" w:type="dxa"/>
                  <w:hideMark/>
                </w:tcPr>
                <w:p w14:paraId="37160DA3" w14:textId="77777777" w:rsidR="00D128FB" w:rsidRPr="00631F8B" w:rsidRDefault="00D128FB" w:rsidP="006E2051">
                  <w:r w:rsidRPr="00631F8B">
                    <w:t> </w:t>
                  </w:r>
                </w:p>
              </w:tc>
              <w:tc>
                <w:tcPr>
                  <w:tcW w:w="1500" w:type="dxa"/>
                  <w:hideMark/>
                </w:tcPr>
                <w:p w14:paraId="6415EFCB" w14:textId="77777777" w:rsidR="00D128FB" w:rsidRPr="00631F8B" w:rsidRDefault="00D128FB" w:rsidP="006E2051">
                  <w:r w:rsidRPr="00631F8B">
                    <w:t>Naam:</w:t>
                  </w:r>
                </w:p>
              </w:tc>
              <w:tc>
                <w:tcPr>
                  <w:tcW w:w="0" w:type="auto"/>
                  <w:hideMark/>
                </w:tcPr>
                <w:p w14:paraId="389D26D3" w14:textId="77777777" w:rsidR="00D128FB" w:rsidRPr="00631F8B" w:rsidRDefault="00D128FB" w:rsidP="006E2051">
                  <w:r w:rsidRPr="00631F8B">
                    <w:t xml:space="preserve">huisnummer </w:t>
                  </w:r>
                </w:p>
              </w:tc>
            </w:tr>
            <w:tr w:rsidR="00D128FB" w:rsidRPr="00631F8B" w14:paraId="1AF9F1FD" w14:textId="77777777" w:rsidTr="006E2051">
              <w:trPr>
                <w:tblHeader/>
                <w:tblCellSpacing w:w="0" w:type="dxa"/>
              </w:trPr>
              <w:tc>
                <w:tcPr>
                  <w:tcW w:w="360" w:type="dxa"/>
                  <w:hideMark/>
                </w:tcPr>
                <w:p w14:paraId="62802FDF" w14:textId="77777777" w:rsidR="00D128FB" w:rsidRPr="00631F8B" w:rsidRDefault="00D128FB" w:rsidP="006E2051">
                  <w:r w:rsidRPr="00631F8B">
                    <w:t> </w:t>
                  </w:r>
                </w:p>
              </w:tc>
              <w:tc>
                <w:tcPr>
                  <w:tcW w:w="1500" w:type="dxa"/>
                  <w:hideMark/>
                </w:tcPr>
                <w:p w14:paraId="6AB96D21" w14:textId="77777777" w:rsidR="00D128FB" w:rsidRPr="00631F8B" w:rsidRDefault="00D128FB" w:rsidP="006E2051">
                  <w:r w:rsidRPr="00631F8B">
                    <w:t>Type:</w:t>
                  </w:r>
                </w:p>
              </w:tc>
              <w:tc>
                <w:tcPr>
                  <w:tcW w:w="0" w:type="auto"/>
                  <w:hideMark/>
                </w:tcPr>
                <w:p w14:paraId="669C7323" w14:textId="77777777" w:rsidR="00D128FB" w:rsidRPr="00631F8B" w:rsidRDefault="00D128FB" w:rsidP="006E2051">
                  <w:r w:rsidRPr="00631F8B">
                    <w:t>CharacterString</w:t>
                  </w:r>
                </w:p>
              </w:tc>
            </w:tr>
            <w:tr w:rsidR="00D128FB" w:rsidRPr="00631F8B" w14:paraId="1694FF66" w14:textId="77777777" w:rsidTr="006E2051">
              <w:trPr>
                <w:tblHeader/>
                <w:tblCellSpacing w:w="0" w:type="dxa"/>
              </w:trPr>
              <w:tc>
                <w:tcPr>
                  <w:tcW w:w="360" w:type="dxa"/>
                  <w:hideMark/>
                </w:tcPr>
                <w:p w14:paraId="01C53C73" w14:textId="77777777" w:rsidR="00D128FB" w:rsidRPr="00631F8B" w:rsidRDefault="00D128FB" w:rsidP="006E2051">
                  <w:r w:rsidRPr="00631F8B">
                    <w:t> </w:t>
                  </w:r>
                </w:p>
              </w:tc>
              <w:tc>
                <w:tcPr>
                  <w:tcW w:w="1500" w:type="dxa"/>
                  <w:hideMark/>
                </w:tcPr>
                <w:p w14:paraId="06ACAA79" w14:textId="77777777" w:rsidR="00D128FB" w:rsidRPr="00631F8B" w:rsidRDefault="00D128FB" w:rsidP="006E2051">
                  <w:r w:rsidRPr="00631F8B">
                    <w:t>Definitie:</w:t>
                  </w:r>
                </w:p>
              </w:tc>
              <w:tc>
                <w:tcPr>
                  <w:tcW w:w="0" w:type="auto"/>
                  <w:hideMark/>
                </w:tcPr>
                <w:p w14:paraId="29149B42" w14:textId="77777777" w:rsidR="00D128FB" w:rsidRPr="00631F8B" w:rsidRDefault="00D128FB" w:rsidP="006E2051">
                  <w:r w:rsidRPr="00631F8B">
                    <w:t xml:space="preserve">-- Definition -- Een door of namens het gemeentebestuur ten aanzien van een adresseerbaar object toegekende nummering. </w:t>
                  </w:r>
                </w:p>
              </w:tc>
            </w:tr>
            <w:tr w:rsidR="00D128FB" w:rsidRPr="00631F8B" w14:paraId="6FEF042F" w14:textId="77777777" w:rsidTr="006E2051">
              <w:trPr>
                <w:tblHeader/>
                <w:tblCellSpacing w:w="0" w:type="dxa"/>
              </w:trPr>
              <w:tc>
                <w:tcPr>
                  <w:tcW w:w="360" w:type="dxa"/>
                  <w:hideMark/>
                </w:tcPr>
                <w:p w14:paraId="6D169AC5" w14:textId="77777777" w:rsidR="00D128FB" w:rsidRPr="00631F8B" w:rsidRDefault="00D128FB" w:rsidP="006E2051">
                  <w:r w:rsidRPr="00631F8B">
                    <w:t> </w:t>
                  </w:r>
                </w:p>
              </w:tc>
              <w:tc>
                <w:tcPr>
                  <w:tcW w:w="1500" w:type="dxa"/>
                  <w:hideMark/>
                </w:tcPr>
                <w:p w14:paraId="173C6E4B" w14:textId="77777777" w:rsidR="00D128FB" w:rsidRPr="00631F8B" w:rsidRDefault="00D128FB" w:rsidP="006E2051">
                  <w:r w:rsidRPr="00631F8B">
                    <w:t>Multipliciteit:</w:t>
                  </w:r>
                </w:p>
              </w:tc>
              <w:tc>
                <w:tcPr>
                  <w:tcW w:w="0" w:type="auto"/>
                  <w:hideMark/>
                </w:tcPr>
                <w:p w14:paraId="045FF2B7" w14:textId="77777777" w:rsidR="00D128FB" w:rsidRPr="00631F8B" w:rsidRDefault="00D128FB" w:rsidP="006E2051">
                  <w:r w:rsidRPr="00631F8B">
                    <w:t>1</w:t>
                  </w:r>
                </w:p>
              </w:tc>
            </w:tr>
            <w:tr w:rsidR="00D128FB" w:rsidRPr="00631F8B" w14:paraId="5082A532" w14:textId="77777777" w:rsidTr="006E2051">
              <w:trPr>
                <w:tblHeader/>
                <w:tblCellSpacing w:w="0" w:type="dxa"/>
              </w:trPr>
              <w:tc>
                <w:tcPr>
                  <w:tcW w:w="360" w:type="dxa"/>
                  <w:hideMark/>
                </w:tcPr>
                <w:p w14:paraId="3F8077A2" w14:textId="77777777" w:rsidR="00D128FB" w:rsidRPr="00631F8B" w:rsidRDefault="00D128FB" w:rsidP="006E2051">
                  <w:r w:rsidRPr="00631F8B">
                    <w:t> </w:t>
                  </w:r>
                </w:p>
              </w:tc>
              <w:tc>
                <w:tcPr>
                  <w:tcW w:w="1500" w:type="dxa"/>
                  <w:hideMark/>
                </w:tcPr>
                <w:p w14:paraId="3E7A65BB" w14:textId="77777777" w:rsidR="00D128FB" w:rsidRPr="00631F8B" w:rsidRDefault="00D128FB" w:rsidP="006E2051">
                  <w:r w:rsidRPr="00631F8B">
                    <w:t>Herkomst:</w:t>
                  </w:r>
                </w:p>
              </w:tc>
              <w:tc>
                <w:tcPr>
                  <w:tcW w:w="0" w:type="auto"/>
                  <w:hideMark/>
                </w:tcPr>
                <w:p w14:paraId="789D95A4" w14:textId="77777777" w:rsidR="00D128FB" w:rsidRPr="00631F8B" w:rsidRDefault="00D128FB" w:rsidP="006E2051">
                  <w:r w:rsidRPr="00631F8B">
                    <w:t>BAG</w:t>
                  </w:r>
                </w:p>
              </w:tc>
            </w:tr>
          </w:tbl>
          <w:p w14:paraId="3F08494E" w14:textId="77777777" w:rsidR="00D128FB" w:rsidRPr="00631F8B" w:rsidRDefault="00D128FB" w:rsidP="006E2051"/>
        </w:tc>
      </w:tr>
      <w:tr w:rsidR="00D128FB" w:rsidRPr="00631F8B" w14:paraId="3D03F00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144339" w14:textId="77777777" w:rsidR="00D128FB" w:rsidRPr="00631F8B" w:rsidRDefault="00D128FB" w:rsidP="006E2051">
            <w:r w:rsidRPr="00631F8B">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4CAF9F6" w14:textId="77777777" w:rsidTr="006E2051">
              <w:trPr>
                <w:tblHeader/>
                <w:tblCellSpacing w:w="0" w:type="dxa"/>
              </w:trPr>
              <w:tc>
                <w:tcPr>
                  <w:tcW w:w="360" w:type="dxa"/>
                  <w:hideMark/>
                </w:tcPr>
                <w:p w14:paraId="4F63B16E" w14:textId="77777777" w:rsidR="00D128FB" w:rsidRPr="00631F8B" w:rsidRDefault="00D128FB" w:rsidP="006E2051">
                  <w:r w:rsidRPr="00631F8B">
                    <w:t> </w:t>
                  </w:r>
                </w:p>
              </w:tc>
              <w:tc>
                <w:tcPr>
                  <w:tcW w:w="1500" w:type="dxa"/>
                  <w:hideMark/>
                </w:tcPr>
                <w:p w14:paraId="3E9AACFE" w14:textId="77777777" w:rsidR="00D128FB" w:rsidRPr="00631F8B" w:rsidRDefault="00D128FB" w:rsidP="006E2051">
                  <w:r w:rsidRPr="00631F8B">
                    <w:t>Naam:</w:t>
                  </w:r>
                </w:p>
              </w:tc>
              <w:tc>
                <w:tcPr>
                  <w:tcW w:w="0" w:type="auto"/>
                  <w:hideMark/>
                </w:tcPr>
                <w:p w14:paraId="4EEB528E" w14:textId="77777777" w:rsidR="00D128FB" w:rsidRPr="00631F8B" w:rsidRDefault="00D128FB" w:rsidP="006E2051"/>
              </w:tc>
            </w:tr>
            <w:tr w:rsidR="00D128FB" w:rsidRPr="00631F8B" w14:paraId="40BA936C" w14:textId="77777777" w:rsidTr="006E2051">
              <w:trPr>
                <w:tblHeader/>
                <w:tblCellSpacing w:w="0" w:type="dxa"/>
              </w:trPr>
              <w:tc>
                <w:tcPr>
                  <w:tcW w:w="360" w:type="dxa"/>
                  <w:hideMark/>
                </w:tcPr>
                <w:p w14:paraId="69E42D2E" w14:textId="77777777" w:rsidR="00D128FB" w:rsidRPr="00631F8B" w:rsidRDefault="00D128FB" w:rsidP="006E2051">
                  <w:r w:rsidRPr="00631F8B">
                    <w:t> </w:t>
                  </w:r>
                </w:p>
              </w:tc>
              <w:tc>
                <w:tcPr>
                  <w:tcW w:w="1500" w:type="dxa"/>
                  <w:hideMark/>
                </w:tcPr>
                <w:p w14:paraId="71A61D3E" w14:textId="77777777" w:rsidR="00D128FB" w:rsidRPr="00631F8B" w:rsidRDefault="00D128FB" w:rsidP="006E2051">
                  <w:r w:rsidRPr="00631F8B">
                    <w:t>Type:</w:t>
                  </w:r>
                </w:p>
              </w:tc>
              <w:tc>
                <w:tcPr>
                  <w:tcW w:w="0" w:type="auto"/>
                  <w:hideMark/>
                </w:tcPr>
                <w:p w14:paraId="0CBCC412" w14:textId="77777777" w:rsidR="00D128FB" w:rsidRPr="00631F8B" w:rsidRDefault="00D128FB" w:rsidP="006E2051">
                  <w:r w:rsidRPr="00631F8B">
                    <w:t>CharacterString</w:t>
                  </w:r>
                </w:p>
              </w:tc>
            </w:tr>
            <w:tr w:rsidR="00D128FB" w:rsidRPr="00631F8B" w14:paraId="67D99F7E" w14:textId="77777777" w:rsidTr="006E2051">
              <w:trPr>
                <w:tblHeader/>
                <w:tblCellSpacing w:w="0" w:type="dxa"/>
              </w:trPr>
              <w:tc>
                <w:tcPr>
                  <w:tcW w:w="360" w:type="dxa"/>
                  <w:hideMark/>
                </w:tcPr>
                <w:p w14:paraId="50B66881" w14:textId="77777777" w:rsidR="00D128FB" w:rsidRPr="00631F8B" w:rsidRDefault="00D128FB" w:rsidP="006E2051">
                  <w:r w:rsidRPr="00631F8B">
                    <w:t> </w:t>
                  </w:r>
                </w:p>
              </w:tc>
              <w:tc>
                <w:tcPr>
                  <w:tcW w:w="1500" w:type="dxa"/>
                  <w:hideMark/>
                </w:tcPr>
                <w:p w14:paraId="00D407A4" w14:textId="77777777" w:rsidR="00D128FB" w:rsidRPr="00631F8B" w:rsidRDefault="00D128FB" w:rsidP="006E2051">
                  <w:r w:rsidRPr="00631F8B">
                    <w:t>Definitie:</w:t>
                  </w:r>
                </w:p>
              </w:tc>
              <w:tc>
                <w:tcPr>
                  <w:tcW w:w="0" w:type="auto"/>
                  <w:hideMark/>
                </w:tcPr>
                <w:p w14:paraId="6135CBD5" w14:textId="77777777" w:rsidR="00D128FB" w:rsidRPr="00631F8B" w:rsidRDefault="00D128FB" w:rsidP="006E2051">
                  <w:r w:rsidRPr="00631F8B">
                    <w:t xml:space="preserve">Een door of namens het gemeentebestuur ten aanzien van een adresseerbaar object toegekende toevoeging aan een huisnummer in de vorm van een alfanumeriek teken. </w:t>
                  </w:r>
                </w:p>
              </w:tc>
            </w:tr>
            <w:tr w:rsidR="00D128FB" w:rsidRPr="00631F8B" w14:paraId="3569F1C2" w14:textId="77777777" w:rsidTr="006E2051">
              <w:trPr>
                <w:tblHeader/>
                <w:tblCellSpacing w:w="0" w:type="dxa"/>
              </w:trPr>
              <w:tc>
                <w:tcPr>
                  <w:tcW w:w="360" w:type="dxa"/>
                  <w:hideMark/>
                </w:tcPr>
                <w:p w14:paraId="22C88668" w14:textId="77777777" w:rsidR="00D128FB" w:rsidRPr="00631F8B" w:rsidRDefault="00D128FB" w:rsidP="006E2051">
                  <w:r w:rsidRPr="00631F8B">
                    <w:t> </w:t>
                  </w:r>
                </w:p>
              </w:tc>
              <w:tc>
                <w:tcPr>
                  <w:tcW w:w="1500" w:type="dxa"/>
                  <w:hideMark/>
                </w:tcPr>
                <w:p w14:paraId="01D91143" w14:textId="77777777" w:rsidR="00D128FB" w:rsidRPr="00631F8B" w:rsidRDefault="00D128FB" w:rsidP="006E2051">
                  <w:r w:rsidRPr="00631F8B">
                    <w:t>Multipliciteit:</w:t>
                  </w:r>
                </w:p>
              </w:tc>
              <w:tc>
                <w:tcPr>
                  <w:tcW w:w="0" w:type="auto"/>
                  <w:hideMark/>
                </w:tcPr>
                <w:p w14:paraId="7F77E3C5" w14:textId="77777777" w:rsidR="00D128FB" w:rsidRPr="00631F8B" w:rsidRDefault="00D128FB" w:rsidP="006E2051">
                  <w:r w:rsidRPr="00631F8B">
                    <w:t>0..1</w:t>
                  </w:r>
                </w:p>
              </w:tc>
            </w:tr>
            <w:tr w:rsidR="00D128FB" w:rsidRPr="00631F8B" w14:paraId="7D23C1BC" w14:textId="77777777" w:rsidTr="006E2051">
              <w:trPr>
                <w:tblHeader/>
                <w:tblCellSpacing w:w="0" w:type="dxa"/>
              </w:trPr>
              <w:tc>
                <w:tcPr>
                  <w:tcW w:w="360" w:type="dxa"/>
                  <w:hideMark/>
                </w:tcPr>
                <w:p w14:paraId="3C6C6D54" w14:textId="77777777" w:rsidR="00D128FB" w:rsidRPr="00631F8B" w:rsidRDefault="00D128FB" w:rsidP="006E2051">
                  <w:r w:rsidRPr="00631F8B">
                    <w:t> </w:t>
                  </w:r>
                </w:p>
              </w:tc>
              <w:tc>
                <w:tcPr>
                  <w:tcW w:w="1500" w:type="dxa"/>
                  <w:hideMark/>
                </w:tcPr>
                <w:p w14:paraId="26AAFECB" w14:textId="77777777" w:rsidR="00D128FB" w:rsidRPr="00631F8B" w:rsidRDefault="00D128FB" w:rsidP="006E2051">
                  <w:r w:rsidRPr="00631F8B">
                    <w:t>Herkomst:</w:t>
                  </w:r>
                </w:p>
              </w:tc>
              <w:tc>
                <w:tcPr>
                  <w:tcW w:w="0" w:type="auto"/>
                  <w:hideMark/>
                </w:tcPr>
                <w:p w14:paraId="08FD6BF8" w14:textId="77777777" w:rsidR="00D128FB" w:rsidRPr="00631F8B" w:rsidRDefault="00D128FB" w:rsidP="006E2051">
                  <w:r w:rsidRPr="00631F8B">
                    <w:t>BAG</w:t>
                  </w:r>
                </w:p>
              </w:tc>
            </w:tr>
          </w:tbl>
          <w:p w14:paraId="5FCC55C9" w14:textId="77777777" w:rsidR="00D128FB" w:rsidRPr="00631F8B" w:rsidRDefault="00D128FB" w:rsidP="006E2051"/>
        </w:tc>
      </w:tr>
      <w:tr w:rsidR="00D128FB" w:rsidRPr="00631F8B" w14:paraId="4B38F26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1C7850" w14:textId="77777777" w:rsidR="00D128FB" w:rsidRPr="00631F8B" w:rsidRDefault="00D128FB" w:rsidP="006E2051">
            <w:r w:rsidRPr="00631F8B">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3AF91FB" w14:textId="77777777" w:rsidTr="006E2051">
              <w:trPr>
                <w:tblHeader/>
                <w:tblCellSpacing w:w="0" w:type="dxa"/>
              </w:trPr>
              <w:tc>
                <w:tcPr>
                  <w:tcW w:w="360" w:type="dxa"/>
                  <w:hideMark/>
                </w:tcPr>
                <w:p w14:paraId="6E40763E" w14:textId="77777777" w:rsidR="00D128FB" w:rsidRPr="00631F8B" w:rsidRDefault="00D128FB" w:rsidP="006E2051">
                  <w:r w:rsidRPr="00631F8B">
                    <w:lastRenderedPageBreak/>
                    <w:t> </w:t>
                  </w:r>
                </w:p>
              </w:tc>
              <w:tc>
                <w:tcPr>
                  <w:tcW w:w="1500" w:type="dxa"/>
                  <w:hideMark/>
                </w:tcPr>
                <w:p w14:paraId="3A0518EB" w14:textId="77777777" w:rsidR="00D128FB" w:rsidRPr="00631F8B" w:rsidRDefault="00D128FB" w:rsidP="006E2051">
                  <w:r w:rsidRPr="00631F8B">
                    <w:t>Naam:</w:t>
                  </w:r>
                </w:p>
              </w:tc>
              <w:tc>
                <w:tcPr>
                  <w:tcW w:w="0" w:type="auto"/>
                  <w:hideMark/>
                </w:tcPr>
                <w:p w14:paraId="7099B487" w14:textId="77777777" w:rsidR="00D128FB" w:rsidRPr="00631F8B" w:rsidRDefault="00D128FB" w:rsidP="006E2051"/>
              </w:tc>
            </w:tr>
            <w:tr w:rsidR="00D128FB" w:rsidRPr="00631F8B" w14:paraId="7C8B624C" w14:textId="77777777" w:rsidTr="006E2051">
              <w:trPr>
                <w:tblHeader/>
                <w:tblCellSpacing w:w="0" w:type="dxa"/>
              </w:trPr>
              <w:tc>
                <w:tcPr>
                  <w:tcW w:w="360" w:type="dxa"/>
                  <w:hideMark/>
                </w:tcPr>
                <w:p w14:paraId="11803C9A" w14:textId="77777777" w:rsidR="00D128FB" w:rsidRPr="00631F8B" w:rsidRDefault="00D128FB" w:rsidP="006E2051">
                  <w:r w:rsidRPr="00631F8B">
                    <w:t> </w:t>
                  </w:r>
                </w:p>
              </w:tc>
              <w:tc>
                <w:tcPr>
                  <w:tcW w:w="1500" w:type="dxa"/>
                  <w:hideMark/>
                </w:tcPr>
                <w:p w14:paraId="7FA1A16E" w14:textId="77777777" w:rsidR="00D128FB" w:rsidRPr="00631F8B" w:rsidRDefault="00D128FB" w:rsidP="006E2051">
                  <w:r w:rsidRPr="00631F8B">
                    <w:t>Type:</w:t>
                  </w:r>
                </w:p>
              </w:tc>
              <w:tc>
                <w:tcPr>
                  <w:tcW w:w="0" w:type="auto"/>
                  <w:hideMark/>
                </w:tcPr>
                <w:p w14:paraId="76BAEFB8" w14:textId="77777777" w:rsidR="00D128FB" w:rsidRPr="00631F8B" w:rsidRDefault="00D128FB" w:rsidP="006E2051">
                  <w:r w:rsidRPr="00631F8B">
                    <w:t>Integer</w:t>
                  </w:r>
                </w:p>
              </w:tc>
            </w:tr>
            <w:tr w:rsidR="00D128FB" w:rsidRPr="00631F8B" w14:paraId="71DA1C23" w14:textId="77777777" w:rsidTr="006E2051">
              <w:trPr>
                <w:tblHeader/>
                <w:tblCellSpacing w:w="0" w:type="dxa"/>
              </w:trPr>
              <w:tc>
                <w:tcPr>
                  <w:tcW w:w="360" w:type="dxa"/>
                  <w:hideMark/>
                </w:tcPr>
                <w:p w14:paraId="0A46F293" w14:textId="77777777" w:rsidR="00D128FB" w:rsidRPr="00631F8B" w:rsidRDefault="00D128FB" w:rsidP="006E2051">
                  <w:r w:rsidRPr="00631F8B">
                    <w:t> </w:t>
                  </w:r>
                </w:p>
              </w:tc>
              <w:tc>
                <w:tcPr>
                  <w:tcW w:w="1500" w:type="dxa"/>
                  <w:hideMark/>
                </w:tcPr>
                <w:p w14:paraId="5ED4B9B5" w14:textId="77777777" w:rsidR="00D128FB" w:rsidRPr="00631F8B" w:rsidRDefault="00D128FB" w:rsidP="006E2051">
                  <w:r w:rsidRPr="00631F8B">
                    <w:t>Definitie:</w:t>
                  </w:r>
                </w:p>
              </w:tc>
              <w:tc>
                <w:tcPr>
                  <w:tcW w:w="0" w:type="auto"/>
                  <w:hideMark/>
                </w:tcPr>
                <w:p w14:paraId="21E53976" w14:textId="77777777" w:rsidR="00D128FB" w:rsidRPr="00631F8B" w:rsidRDefault="00D128FB" w:rsidP="006E2051">
                  <w:r w:rsidRPr="00631F8B">
                    <w:t xml:space="preserve">Een door of namens het gemeentebestuur ten aanzien van een adresseerbaar object toegekende nadere toevoeging aan een huisnummer of een combinatie van huisnummer en huisletter. </w:t>
                  </w:r>
                </w:p>
              </w:tc>
            </w:tr>
            <w:tr w:rsidR="00D128FB" w:rsidRPr="00631F8B" w14:paraId="2E887117" w14:textId="77777777" w:rsidTr="006E2051">
              <w:trPr>
                <w:tblHeader/>
                <w:tblCellSpacing w:w="0" w:type="dxa"/>
              </w:trPr>
              <w:tc>
                <w:tcPr>
                  <w:tcW w:w="360" w:type="dxa"/>
                  <w:hideMark/>
                </w:tcPr>
                <w:p w14:paraId="5776545D" w14:textId="77777777" w:rsidR="00D128FB" w:rsidRPr="00631F8B" w:rsidRDefault="00D128FB" w:rsidP="006E2051">
                  <w:r w:rsidRPr="00631F8B">
                    <w:t> </w:t>
                  </w:r>
                </w:p>
              </w:tc>
              <w:tc>
                <w:tcPr>
                  <w:tcW w:w="1500" w:type="dxa"/>
                  <w:hideMark/>
                </w:tcPr>
                <w:p w14:paraId="718F521E" w14:textId="77777777" w:rsidR="00D128FB" w:rsidRPr="00631F8B" w:rsidRDefault="00D128FB" w:rsidP="006E2051">
                  <w:r w:rsidRPr="00631F8B">
                    <w:t>Multipliciteit:</w:t>
                  </w:r>
                </w:p>
              </w:tc>
              <w:tc>
                <w:tcPr>
                  <w:tcW w:w="0" w:type="auto"/>
                  <w:hideMark/>
                </w:tcPr>
                <w:p w14:paraId="224E3D0A" w14:textId="77777777" w:rsidR="00D128FB" w:rsidRPr="00631F8B" w:rsidRDefault="00D128FB" w:rsidP="006E2051">
                  <w:r w:rsidRPr="00631F8B">
                    <w:t>0..1</w:t>
                  </w:r>
                </w:p>
              </w:tc>
            </w:tr>
            <w:tr w:rsidR="00D128FB" w:rsidRPr="00631F8B" w14:paraId="6C2254E0" w14:textId="77777777" w:rsidTr="006E2051">
              <w:trPr>
                <w:tblHeader/>
                <w:tblCellSpacing w:w="0" w:type="dxa"/>
              </w:trPr>
              <w:tc>
                <w:tcPr>
                  <w:tcW w:w="360" w:type="dxa"/>
                  <w:hideMark/>
                </w:tcPr>
                <w:p w14:paraId="43674BA2" w14:textId="77777777" w:rsidR="00D128FB" w:rsidRPr="00631F8B" w:rsidRDefault="00D128FB" w:rsidP="006E2051">
                  <w:r w:rsidRPr="00631F8B">
                    <w:t> </w:t>
                  </w:r>
                </w:p>
              </w:tc>
              <w:tc>
                <w:tcPr>
                  <w:tcW w:w="1500" w:type="dxa"/>
                  <w:hideMark/>
                </w:tcPr>
                <w:p w14:paraId="6CCD5C3E" w14:textId="77777777" w:rsidR="00D128FB" w:rsidRPr="00631F8B" w:rsidRDefault="00D128FB" w:rsidP="006E2051">
                  <w:r w:rsidRPr="00631F8B">
                    <w:t>Herkomst:</w:t>
                  </w:r>
                </w:p>
              </w:tc>
              <w:tc>
                <w:tcPr>
                  <w:tcW w:w="0" w:type="auto"/>
                  <w:hideMark/>
                </w:tcPr>
                <w:p w14:paraId="1D58A0ED" w14:textId="77777777" w:rsidR="00D128FB" w:rsidRPr="00631F8B" w:rsidRDefault="00D128FB" w:rsidP="006E2051">
                  <w:r w:rsidRPr="00631F8B">
                    <w:t>BAG</w:t>
                  </w:r>
                </w:p>
              </w:tc>
            </w:tr>
          </w:tbl>
          <w:p w14:paraId="7C1EF8BA" w14:textId="77777777" w:rsidR="00D128FB" w:rsidRPr="00631F8B" w:rsidRDefault="00D128FB" w:rsidP="006E2051"/>
        </w:tc>
      </w:tr>
      <w:tr w:rsidR="00D128FB" w:rsidRPr="00631F8B" w14:paraId="438F506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B741FC" w14:textId="77777777" w:rsidR="00D128FB" w:rsidRPr="00631F8B" w:rsidRDefault="00D128FB" w:rsidP="006E2051">
            <w:r w:rsidRPr="00631F8B">
              <w:rPr>
                <w:b/>
                <w:bCs/>
              </w:rPr>
              <w:lastRenderedPageBreak/>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F80C56A" w14:textId="77777777" w:rsidTr="006E2051">
              <w:trPr>
                <w:tblHeader/>
                <w:tblCellSpacing w:w="0" w:type="dxa"/>
              </w:trPr>
              <w:tc>
                <w:tcPr>
                  <w:tcW w:w="360" w:type="dxa"/>
                  <w:hideMark/>
                </w:tcPr>
                <w:p w14:paraId="2B6B5D14" w14:textId="77777777" w:rsidR="00D128FB" w:rsidRPr="00631F8B" w:rsidRDefault="00D128FB" w:rsidP="006E2051">
                  <w:r w:rsidRPr="00631F8B">
                    <w:t> </w:t>
                  </w:r>
                </w:p>
              </w:tc>
              <w:tc>
                <w:tcPr>
                  <w:tcW w:w="1500" w:type="dxa"/>
                  <w:hideMark/>
                </w:tcPr>
                <w:p w14:paraId="50DE9DC2" w14:textId="77777777" w:rsidR="00D128FB" w:rsidRPr="00631F8B" w:rsidRDefault="00D128FB" w:rsidP="006E2051">
                  <w:r w:rsidRPr="00631F8B">
                    <w:t>Naam:</w:t>
                  </w:r>
                </w:p>
              </w:tc>
              <w:tc>
                <w:tcPr>
                  <w:tcW w:w="0" w:type="auto"/>
                  <w:hideMark/>
                </w:tcPr>
                <w:p w14:paraId="0756FEFC" w14:textId="77777777" w:rsidR="00D128FB" w:rsidRPr="00631F8B" w:rsidRDefault="00D128FB" w:rsidP="006E2051"/>
              </w:tc>
            </w:tr>
            <w:tr w:rsidR="00D128FB" w:rsidRPr="00631F8B" w14:paraId="4E9D23CB" w14:textId="77777777" w:rsidTr="006E2051">
              <w:trPr>
                <w:tblHeader/>
                <w:tblCellSpacing w:w="0" w:type="dxa"/>
              </w:trPr>
              <w:tc>
                <w:tcPr>
                  <w:tcW w:w="360" w:type="dxa"/>
                  <w:hideMark/>
                </w:tcPr>
                <w:p w14:paraId="7A22525D" w14:textId="77777777" w:rsidR="00D128FB" w:rsidRPr="00631F8B" w:rsidRDefault="00D128FB" w:rsidP="006E2051">
                  <w:r w:rsidRPr="00631F8B">
                    <w:t> </w:t>
                  </w:r>
                </w:p>
              </w:tc>
              <w:tc>
                <w:tcPr>
                  <w:tcW w:w="1500" w:type="dxa"/>
                  <w:hideMark/>
                </w:tcPr>
                <w:p w14:paraId="11BEB858" w14:textId="77777777" w:rsidR="00D128FB" w:rsidRPr="00631F8B" w:rsidRDefault="00D128FB" w:rsidP="006E2051">
                  <w:r w:rsidRPr="00631F8B">
                    <w:t>Type:</w:t>
                  </w:r>
                </w:p>
              </w:tc>
              <w:tc>
                <w:tcPr>
                  <w:tcW w:w="0" w:type="auto"/>
                  <w:hideMark/>
                </w:tcPr>
                <w:p w14:paraId="5CB2B380" w14:textId="77777777" w:rsidR="00D128FB" w:rsidRPr="00631F8B" w:rsidRDefault="00D128FB" w:rsidP="006E2051">
                  <w:r w:rsidRPr="00631F8B">
                    <w:t>CharacterString</w:t>
                  </w:r>
                </w:p>
              </w:tc>
            </w:tr>
            <w:tr w:rsidR="00D128FB" w:rsidRPr="00631F8B" w14:paraId="4FA54134" w14:textId="77777777" w:rsidTr="006E2051">
              <w:trPr>
                <w:tblHeader/>
                <w:tblCellSpacing w:w="0" w:type="dxa"/>
              </w:trPr>
              <w:tc>
                <w:tcPr>
                  <w:tcW w:w="360" w:type="dxa"/>
                  <w:hideMark/>
                </w:tcPr>
                <w:p w14:paraId="7D730AF8" w14:textId="77777777" w:rsidR="00D128FB" w:rsidRPr="00631F8B" w:rsidRDefault="00D128FB" w:rsidP="006E2051">
                  <w:r w:rsidRPr="00631F8B">
                    <w:t> </w:t>
                  </w:r>
                </w:p>
              </w:tc>
              <w:tc>
                <w:tcPr>
                  <w:tcW w:w="1500" w:type="dxa"/>
                  <w:hideMark/>
                </w:tcPr>
                <w:p w14:paraId="4178BF55" w14:textId="77777777" w:rsidR="00D128FB" w:rsidRPr="00631F8B" w:rsidRDefault="00D128FB" w:rsidP="006E2051">
                  <w:r w:rsidRPr="00631F8B">
                    <w:t>Definitie:</w:t>
                  </w:r>
                </w:p>
              </w:tc>
              <w:tc>
                <w:tcPr>
                  <w:tcW w:w="0" w:type="auto"/>
                  <w:hideMark/>
                </w:tcPr>
                <w:p w14:paraId="505107CE" w14:textId="77777777" w:rsidR="00D128FB" w:rsidRPr="00631F8B" w:rsidRDefault="00D128FB" w:rsidP="006E2051">
                  <w:r w:rsidRPr="00631F8B">
                    <w:t xml:space="preserve">De benaming van een door het gemeentebestuur aangewezen WOONPLAATS. </w:t>
                  </w:r>
                </w:p>
              </w:tc>
            </w:tr>
            <w:tr w:rsidR="00D128FB" w:rsidRPr="00631F8B" w14:paraId="4DDF66C2" w14:textId="77777777" w:rsidTr="006E2051">
              <w:trPr>
                <w:tblHeader/>
                <w:tblCellSpacing w:w="0" w:type="dxa"/>
              </w:trPr>
              <w:tc>
                <w:tcPr>
                  <w:tcW w:w="360" w:type="dxa"/>
                  <w:hideMark/>
                </w:tcPr>
                <w:p w14:paraId="11C339CA" w14:textId="77777777" w:rsidR="00D128FB" w:rsidRPr="00631F8B" w:rsidRDefault="00D128FB" w:rsidP="006E2051">
                  <w:r w:rsidRPr="00631F8B">
                    <w:t> </w:t>
                  </w:r>
                </w:p>
              </w:tc>
              <w:tc>
                <w:tcPr>
                  <w:tcW w:w="1500" w:type="dxa"/>
                  <w:hideMark/>
                </w:tcPr>
                <w:p w14:paraId="098CC251" w14:textId="77777777" w:rsidR="00D128FB" w:rsidRPr="00631F8B" w:rsidRDefault="00D128FB" w:rsidP="006E2051">
                  <w:r w:rsidRPr="00631F8B">
                    <w:t>Multipliciteit:</w:t>
                  </w:r>
                </w:p>
              </w:tc>
              <w:tc>
                <w:tcPr>
                  <w:tcW w:w="0" w:type="auto"/>
                  <w:hideMark/>
                </w:tcPr>
                <w:p w14:paraId="78075F49" w14:textId="77777777" w:rsidR="00D128FB" w:rsidRPr="00631F8B" w:rsidRDefault="00D128FB" w:rsidP="006E2051">
                  <w:r w:rsidRPr="00631F8B">
                    <w:t>1</w:t>
                  </w:r>
                </w:p>
              </w:tc>
            </w:tr>
            <w:tr w:rsidR="00D128FB" w:rsidRPr="00631F8B" w14:paraId="52D84D4D" w14:textId="77777777" w:rsidTr="006E2051">
              <w:trPr>
                <w:tblHeader/>
                <w:tblCellSpacing w:w="0" w:type="dxa"/>
              </w:trPr>
              <w:tc>
                <w:tcPr>
                  <w:tcW w:w="360" w:type="dxa"/>
                  <w:hideMark/>
                </w:tcPr>
                <w:p w14:paraId="0E760868" w14:textId="77777777" w:rsidR="00D128FB" w:rsidRPr="00631F8B" w:rsidRDefault="00D128FB" w:rsidP="006E2051">
                  <w:r w:rsidRPr="00631F8B">
                    <w:t> </w:t>
                  </w:r>
                </w:p>
              </w:tc>
              <w:tc>
                <w:tcPr>
                  <w:tcW w:w="1500" w:type="dxa"/>
                  <w:hideMark/>
                </w:tcPr>
                <w:p w14:paraId="612D2EC8" w14:textId="77777777" w:rsidR="00D128FB" w:rsidRPr="00631F8B" w:rsidRDefault="00D128FB" w:rsidP="006E2051">
                  <w:r w:rsidRPr="00631F8B">
                    <w:t>Herkomst:</w:t>
                  </w:r>
                </w:p>
              </w:tc>
              <w:tc>
                <w:tcPr>
                  <w:tcW w:w="0" w:type="auto"/>
                  <w:hideMark/>
                </w:tcPr>
                <w:p w14:paraId="1D68A6EB" w14:textId="77777777" w:rsidR="00D128FB" w:rsidRPr="00631F8B" w:rsidRDefault="00D128FB" w:rsidP="006E2051">
                  <w:r w:rsidRPr="00631F8B">
                    <w:t>BAG</w:t>
                  </w:r>
                </w:p>
              </w:tc>
            </w:tr>
          </w:tbl>
          <w:p w14:paraId="4F1A6B33" w14:textId="77777777" w:rsidR="00D128FB" w:rsidRPr="00631F8B" w:rsidRDefault="00D128FB" w:rsidP="006E2051"/>
        </w:tc>
      </w:tr>
      <w:tr w:rsidR="00D128FB" w:rsidRPr="00074262" w14:paraId="305D482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0C6731" w14:textId="77777777" w:rsidR="00D128FB" w:rsidRPr="00631F8B" w:rsidRDefault="00D128FB" w:rsidP="006E2051">
            <w:r w:rsidRPr="00631F8B">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1048"/>
              <w:gridCol w:w="7867"/>
            </w:tblGrid>
            <w:tr w:rsidR="00D128FB" w:rsidRPr="00631F8B" w14:paraId="186F3637" w14:textId="77777777" w:rsidTr="006E2051">
              <w:trPr>
                <w:tblHeader/>
                <w:tblCellSpacing w:w="0" w:type="dxa"/>
              </w:trPr>
              <w:tc>
                <w:tcPr>
                  <w:tcW w:w="360" w:type="dxa"/>
                  <w:hideMark/>
                </w:tcPr>
                <w:p w14:paraId="32DFB298" w14:textId="77777777" w:rsidR="00D128FB" w:rsidRPr="00631F8B" w:rsidRDefault="00D128FB" w:rsidP="006E2051">
                  <w:r w:rsidRPr="00631F8B">
                    <w:t> </w:t>
                  </w:r>
                </w:p>
              </w:tc>
              <w:tc>
                <w:tcPr>
                  <w:tcW w:w="1500" w:type="dxa"/>
                  <w:hideMark/>
                </w:tcPr>
                <w:p w14:paraId="4AD34B5B" w14:textId="77777777" w:rsidR="00D128FB" w:rsidRPr="00631F8B" w:rsidRDefault="00D128FB" w:rsidP="006E2051">
                  <w:r w:rsidRPr="00631F8B">
                    <w:t>Naam:</w:t>
                  </w:r>
                </w:p>
              </w:tc>
              <w:tc>
                <w:tcPr>
                  <w:tcW w:w="0" w:type="auto"/>
                  <w:hideMark/>
                </w:tcPr>
                <w:p w14:paraId="26FECF9B" w14:textId="77777777" w:rsidR="00D128FB" w:rsidRPr="00631F8B" w:rsidRDefault="00D128FB" w:rsidP="006E2051"/>
              </w:tc>
            </w:tr>
            <w:tr w:rsidR="00D128FB" w:rsidRPr="00631F8B" w14:paraId="06926D34" w14:textId="77777777" w:rsidTr="006E2051">
              <w:trPr>
                <w:tblHeader/>
                <w:tblCellSpacing w:w="0" w:type="dxa"/>
              </w:trPr>
              <w:tc>
                <w:tcPr>
                  <w:tcW w:w="360" w:type="dxa"/>
                  <w:hideMark/>
                </w:tcPr>
                <w:p w14:paraId="7D7FABB3" w14:textId="77777777" w:rsidR="00D128FB" w:rsidRPr="00631F8B" w:rsidRDefault="00D128FB" w:rsidP="006E2051">
                  <w:r w:rsidRPr="00631F8B">
                    <w:t> </w:t>
                  </w:r>
                </w:p>
              </w:tc>
              <w:tc>
                <w:tcPr>
                  <w:tcW w:w="1500" w:type="dxa"/>
                  <w:hideMark/>
                </w:tcPr>
                <w:p w14:paraId="25EAFC6C" w14:textId="77777777" w:rsidR="00D128FB" w:rsidRPr="00631F8B" w:rsidRDefault="00D128FB" w:rsidP="006E2051">
                  <w:r w:rsidRPr="00631F8B">
                    <w:t>Type:</w:t>
                  </w:r>
                </w:p>
              </w:tc>
              <w:tc>
                <w:tcPr>
                  <w:tcW w:w="0" w:type="auto"/>
                  <w:hideMark/>
                </w:tcPr>
                <w:p w14:paraId="42E28198" w14:textId="77777777" w:rsidR="00D128FB" w:rsidRPr="00631F8B" w:rsidRDefault="00D128FB" w:rsidP="006E2051">
                  <w:r w:rsidRPr="00631F8B">
                    <w:t>CharacterString</w:t>
                  </w:r>
                </w:p>
              </w:tc>
            </w:tr>
            <w:tr w:rsidR="00D128FB" w:rsidRPr="00631F8B" w14:paraId="4CA7F7EB" w14:textId="77777777" w:rsidTr="006E2051">
              <w:trPr>
                <w:tblHeader/>
                <w:tblCellSpacing w:w="0" w:type="dxa"/>
              </w:trPr>
              <w:tc>
                <w:tcPr>
                  <w:tcW w:w="360" w:type="dxa"/>
                  <w:hideMark/>
                </w:tcPr>
                <w:p w14:paraId="3A741438" w14:textId="77777777" w:rsidR="00D128FB" w:rsidRPr="00631F8B" w:rsidRDefault="00D128FB" w:rsidP="006E2051">
                  <w:r w:rsidRPr="00631F8B">
                    <w:t> </w:t>
                  </w:r>
                </w:p>
              </w:tc>
              <w:tc>
                <w:tcPr>
                  <w:tcW w:w="1500" w:type="dxa"/>
                  <w:hideMark/>
                </w:tcPr>
                <w:p w14:paraId="12388841" w14:textId="77777777" w:rsidR="00D128FB" w:rsidRPr="00631F8B" w:rsidRDefault="00D128FB" w:rsidP="006E2051">
                  <w:r w:rsidRPr="00631F8B">
                    <w:t>Definitie:</w:t>
                  </w:r>
                </w:p>
              </w:tc>
              <w:tc>
                <w:tcPr>
                  <w:tcW w:w="0" w:type="auto"/>
                  <w:hideMark/>
                </w:tcPr>
                <w:p w14:paraId="1DCFEC46" w14:textId="77777777" w:rsidR="00D128FB" w:rsidRPr="00631F8B" w:rsidRDefault="00D128FB" w:rsidP="006E2051">
                  <w:r w:rsidRPr="00631F8B">
                    <w:t xml:space="preserve">De door TNT Post vastgestelde code behorende bij een bepaalde combinatie van een straatnaam en een huisnummer. </w:t>
                  </w:r>
                </w:p>
              </w:tc>
            </w:tr>
            <w:tr w:rsidR="00D128FB" w:rsidRPr="00631F8B" w14:paraId="6519BB58" w14:textId="77777777" w:rsidTr="006E2051">
              <w:trPr>
                <w:tblHeader/>
                <w:tblCellSpacing w:w="0" w:type="dxa"/>
              </w:trPr>
              <w:tc>
                <w:tcPr>
                  <w:tcW w:w="360" w:type="dxa"/>
                  <w:hideMark/>
                </w:tcPr>
                <w:p w14:paraId="62DEDEF1" w14:textId="77777777" w:rsidR="00D128FB" w:rsidRPr="00631F8B" w:rsidRDefault="00D128FB" w:rsidP="006E2051">
                  <w:r w:rsidRPr="00631F8B">
                    <w:t> </w:t>
                  </w:r>
                </w:p>
              </w:tc>
              <w:tc>
                <w:tcPr>
                  <w:tcW w:w="1500" w:type="dxa"/>
                  <w:hideMark/>
                </w:tcPr>
                <w:p w14:paraId="1B1BA4F6" w14:textId="77777777" w:rsidR="00D128FB" w:rsidRPr="00631F8B" w:rsidRDefault="00D128FB" w:rsidP="006E2051">
                  <w:r w:rsidRPr="00631F8B">
                    <w:t>Omschrijving:</w:t>
                  </w:r>
                </w:p>
              </w:tc>
              <w:tc>
                <w:tcPr>
                  <w:tcW w:w="0" w:type="auto"/>
                  <w:hideMark/>
                </w:tcPr>
                <w:p w14:paraId="0E9429F1" w14:textId="77777777" w:rsidR="00D128FB" w:rsidRPr="00631F8B" w:rsidRDefault="00D128FB" w:rsidP="006E2051">
                  <w:r w:rsidRPr="00631F8B">
                    <w:t xml:space="preserve">De volgende regulier expressie beschrijft het format van een valide volledige postcode: [1-9]{1}[0-9]{3}[A-Z]{2}. </w:t>
                  </w:r>
                </w:p>
              </w:tc>
            </w:tr>
            <w:tr w:rsidR="00D128FB" w:rsidRPr="00631F8B" w14:paraId="458A769D" w14:textId="77777777" w:rsidTr="006E2051">
              <w:trPr>
                <w:tblHeader/>
                <w:tblCellSpacing w:w="0" w:type="dxa"/>
              </w:trPr>
              <w:tc>
                <w:tcPr>
                  <w:tcW w:w="360" w:type="dxa"/>
                  <w:hideMark/>
                </w:tcPr>
                <w:p w14:paraId="27351309" w14:textId="77777777" w:rsidR="00D128FB" w:rsidRPr="00631F8B" w:rsidRDefault="00D128FB" w:rsidP="006E2051">
                  <w:r w:rsidRPr="00631F8B">
                    <w:t> </w:t>
                  </w:r>
                </w:p>
              </w:tc>
              <w:tc>
                <w:tcPr>
                  <w:tcW w:w="1500" w:type="dxa"/>
                  <w:hideMark/>
                </w:tcPr>
                <w:p w14:paraId="3A28019C" w14:textId="77777777" w:rsidR="00D128FB" w:rsidRPr="00631F8B" w:rsidRDefault="00D128FB" w:rsidP="006E2051">
                  <w:r w:rsidRPr="00631F8B">
                    <w:t>Multipliciteit:</w:t>
                  </w:r>
                </w:p>
              </w:tc>
              <w:tc>
                <w:tcPr>
                  <w:tcW w:w="0" w:type="auto"/>
                  <w:hideMark/>
                </w:tcPr>
                <w:p w14:paraId="2BD28023" w14:textId="77777777" w:rsidR="00D128FB" w:rsidRPr="00631F8B" w:rsidRDefault="00D128FB" w:rsidP="006E2051">
                  <w:r w:rsidRPr="00631F8B">
                    <w:t>1</w:t>
                  </w:r>
                </w:p>
              </w:tc>
            </w:tr>
            <w:tr w:rsidR="00D128FB" w:rsidRPr="00074262" w14:paraId="17FEE27A" w14:textId="77777777" w:rsidTr="006E2051">
              <w:trPr>
                <w:tblHeader/>
                <w:tblCellSpacing w:w="0" w:type="dxa"/>
              </w:trPr>
              <w:tc>
                <w:tcPr>
                  <w:tcW w:w="360" w:type="dxa"/>
                  <w:hideMark/>
                </w:tcPr>
                <w:p w14:paraId="6BF52BD7" w14:textId="77777777" w:rsidR="00D128FB" w:rsidRPr="00631F8B" w:rsidRDefault="00D128FB" w:rsidP="006E2051">
                  <w:r w:rsidRPr="00631F8B">
                    <w:t> </w:t>
                  </w:r>
                </w:p>
              </w:tc>
              <w:tc>
                <w:tcPr>
                  <w:tcW w:w="1500" w:type="dxa"/>
                  <w:hideMark/>
                </w:tcPr>
                <w:p w14:paraId="379FC9E5" w14:textId="77777777" w:rsidR="00D128FB" w:rsidRPr="00631F8B" w:rsidRDefault="00D128FB" w:rsidP="006E2051">
                  <w:r w:rsidRPr="00631F8B">
                    <w:t>Herkomst:</w:t>
                  </w:r>
                </w:p>
              </w:tc>
              <w:tc>
                <w:tcPr>
                  <w:tcW w:w="0" w:type="auto"/>
                  <w:hideMark/>
                </w:tcPr>
                <w:p w14:paraId="08113A86" w14:textId="77777777" w:rsidR="00D128FB" w:rsidRPr="00D128FB" w:rsidRDefault="00D128FB" w:rsidP="006E2051">
                  <w:pPr>
                    <w:rPr>
                      <w:lang w:val="en-GB"/>
                    </w:rPr>
                  </w:pPr>
                  <w:r w:rsidRPr="00D128FB">
                    <w:rPr>
                      <w:lang w:val="en-GB"/>
                    </w:rPr>
                    <w:t xml:space="preserve">BAG. http://www.digitaleoverheid.nl/onderwerpen/stelselinformatiepunt/stelsel-van-basisregistraties/stelselvoorzieningen/stelselcatalogus/begrippen/Adres/BAG/Nummeraanduiding/Postcode-Nummeraanduiding </w:t>
                  </w:r>
                </w:p>
              </w:tc>
            </w:tr>
          </w:tbl>
          <w:p w14:paraId="284313DA" w14:textId="77777777" w:rsidR="00D128FB" w:rsidRPr="00D128FB" w:rsidRDefault="00D128FB" w:rsidP="006E2051">
            <w:pPr>
              <w:rPr>
                <w:lang w:val="en-GB"/>
              </w:rPr>
            </w:pPr>
          </w:p>
        </w:tc>
      </w:tr>
      <w:tr w:rsidR="00D128FB" w:rsidRPr="00631F8B" w14:paraId="3196875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A584E4" w14:textId="77777777" w:rsidR="00D128FB" w:rsidRPr="00631F8B" w:rsidRDefault="00D128FB" w:rsidP="006E2051">
            <w:r w:rsidRPr="00631F8B">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EF66526" w14:textId="77777777" w:rsidTr="006E2051">
              <w:trPr>
                <w:tblHeader/>
                <w:tblCellSpacing w:w="0" w:type="dxa"/>
              </w:trPr>
              <w:tc>
                <w:tcPr>
                  <w:tcW w:w="360" w:type="dxa"/>
                  <w:hideMark/>
                </w:tcPr>
                <w:p w14:paraId="39E7E350" w14:textId="77777777" w:rsidR="00D128FB" w:rsidRPr="00631F8B" w:rsidRDefault="00D128FB" w:rsidP="006E2051">
                  <w:r w:rsidRPr="00631F8B">
                    <w:t> </w:t>
                  </w:r>
                </w:p>
              </w:tc>
              <w:tc>
                <w:tcPr>
                  <w:tcW w:w="1500" w:type="dxa"/>
                  <w:hideMark/>
                </w:tcPr>
                <w:p w14:paraId="10084EA7" w14:textId="77777777" w:rsidR="00D128FB" w:rsidRPr="00631F8B" w:rsidRDefault="00D128FB" w:rsidP="006E2051">
                  <w:r w:rsidRPr="00631F8B">
                    <w:t>Naam:</w:t>
                  </w:r>
                </w:p>
              </w:tc>
              <w:tc>
                <w:tcPr>
                  <w:tcW w:w="0" w:type="auto"/>
                  <w:hideMark/>
                </w:tcPr>
                <w:p w14:paraId="29BE274C" w14:textId="77777777" w:rsidR="00D128FB" w:rsidRPr="00631F8B" w:rsidRDefault="00D128FB" w:rsidP="006E2051"/>
              </w:tc>
            </w:tr>
            <w:tr w:rsidR="00D128FB" w:rsidRPr="00631F8B" w14:paraId="344DA922" w14:textId="77777777" w:rsidTr="006E2051">
              <w:trPr>
                <w:tblHeader/>
                <w:tblCellSpacing w:w="0" w:type="dxa"/>
              </w:trPr>
              <w:tc>
                <w:tcPr>
                  <w:tcW w:w="360" w:type="dxa"/>
                  <w:hideMark/>
                </w:tcPr>
                <w:p w14:paraId="4D935B24" w14:textId="77777777" w:rsidR="00D128FB" w:rsidRPr="00631F8B" w:rsidRDefault="00D128FB" w:rsidP="006E2051">
                  <w:r w:rsidRPr="00631F8B">
                    <w:t> </w:t>
                  </w:r>
                </w:p>
              </w:tc>
              <w:tc>
                <w:tcPr>
                  <w:tcW w:w="1500" w:type="dxa"/>
                  <w:hideMark/>
                </w:tcPr>
                <w:p w14:paraId="291C4321" w14:textId="77777777" w:rsidR="00D128FB" w:rsidRPr="00631F8B" w:rsidRDefault="00D128FB" w:rsidP="006E2051">
                  <w:r w:rsidRPr="00631F8B">
                    <w:t>Type:</w:t>
                  </w:r>
                </w:p>
              </w:tc>
              <w:tc>
                <w:tcPr>
                  <w:tcW w:w="0" w:type="auto"/>
                  <w:hideMark/>
                </w:tcPr>
                <w:p w14:paraId="3C4814AB" w14:textId="77777777" w:rsidR="00D128FB" w:rsidRPr="00631F8B" w:rsidRDefault="00D128FB" w:rsidP="006E2051">
                  <w:r w:rsidRPr="00631F8B">
                    <w:t>CharacterString</w:t>
                  </w:r>
                </w:p>
              </w:tc>
            </w:tr>
            <w:tr w:rsidR="00D128FB" w:rsidRPr="00631F8B" w14:paraId="32507DF4" w14:textId="77777777" w:rsidTr="006E2051">
              <w:trPr>
                <w:tblHeader/>
                <w:tblCellSpacing w:w="0" w:type="dxa"/>
              </w:trPr>
              <w:tc>
                <w:tcPr>
                  <w:tcW w:w="360" w:type="dxa"/>
                  <w:hideMark/>
                </w:tcPr>
                <w:p w14:paraId="225E3BFE" w14:textId="77777777" w:rsidR="00D128FB" w:rsidRPr="00631F8B" w:rsidRDefault="00D128FB" w:rsidP="006E2051">
                  <w:r w:rsidRPr="00631F8B">
                    <w:t> </w:t>
                  </w:r>
                </w:p>
              </w:tc>
              <w:tc>
                <w:tcPr>
                  <w:tcW w:w="1500" w:type="dxa"/>
                  <w:hideMark/>
                </w:tcPr>
                <w:p w14:paraId="1430536C" w14:textId="77777777" w:rsidR="00D128FB" w:rsidRPr="00631F8B" w:rsidRDefault="00D128FB" w:rsidP="006E2051">
                  <w:r w:rsidRPr="00631F8B">
                    <w:t>Definitie:</w:t>
                  </w:r>
                </w:p>
              </w:tc>
              <w:tc>
                <w:tcPr>
                  <w:tcW w:w="0" w:type="auto"/>
                  <w:hideMark/>
                </w:tcPr>
                <w:p w14:paraId="1CFD090A" w14:textId="77777777" w:rsidR="00D128FB" w:rsidRPr="00631F8B" w:rsidRDefault="00D128FB" w:rsidP="006E2051">
                  <w:r w:rsidRPr="00631F8B">
                    <w:t xml:space="preserve">Tweeletterige afkorting van de landsnaam conform ISO 3166 - Country codes </w:t>
                  </w:r>
                </w:p>
              </w:tc>
            </w:tr>
            <w:tr w:rsidR="00D128FB" w:rsidRPr="00631F8B" w14:paraId="4ADB4057" w14:textId="77777777" w:rsidTr="006E2051">
              <w:trPr>
                <w:tblHeader/>
                <w:tblCellSpacing w:w="0" w:type="dxa"/>
              </w:trPr>
              <w:tc>
                <w:tcPr>
                  <w:tcW w:w="360" w:type="dxa"/>
                  <w:hideMark/>
                </w:tcPr>
                <w:p w14:paraId="54FCD1C1" w14:textId="77777777" w:rsidR="00D128FB" w:rsidRPr="00631F8B" w:rsidRDefault="00D128FB" w:rsidP="006E2051">
                  <w:r w:rsidRPr="00631F8B">
                    <w:t> </w:t>
                  </w:r>
                </w:p>
              </w:tc>
              <w:tc>
                <w:tcPr>
                  <w:tcW w:w="1500" w:type="dxa"/>
                  <w:hideMark/>
                </w:tcPr>
                <w:p w14:paraId="0207CA56" w14:textId="77777777" w:rsidR="00D128FB" w:rsidRPr="00631F8B" w:rsidRDefault="00D128FB" w:rsidP="006E2051">
                  <w:r w:rsidRPr="00631F8B">
                    <w:t>Multipliciteit:</w:t>
                  </w:r>
                </w:p>
              </w:tc>
              <w:tc>
                <w:tcPr>
                  <w:tcW w:w="0" w:type="auto"/>
                  <w:hideMark/>
                </w:tcPr>
                <w:p w14:paraId="7FE9E3F6" w14:textId="77777777" w:rsidR="00D128FB" w:rsidRPr="00631F8B" w:rsidRDefault="00D128FB" w:rsidP="006E2051">
                  <w:r w:rsidRPr="00631F8B">
                    <w:t>1</w:t>
                  </w:r>
                </w:p>
              </w:tc>
            </w:tr>
          </w:tbl>
          <w:p w14:paraId="584030A1" w14:textId="77777777" w:rsidR="00D128FB" w:rsidRPr="00631F8B" w:rsidRDefault="00D128FB" w:rsidP="006E2051"/>
        </w:tc>
      </w:tr>
      <w:tr w:rsidR="00D128FB" w:rsidRPr="00631F8B" w14:paraId="4C55D87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D25823" w14:textId="77777777" w:rsidR="00D128FB" w:rsidRPr="00631F8B" w:rsidRDefault="00D128FB" w:rsidP="006E2051">
            <w:r w:rsidRPr="00631F8B">
              <w:rPr>
                <w:b/>
                <w:bCs/>
              </w:rPr>
              <w:t>Attribuut: identificatieBAG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764196F" w14:textId="77777777" w:rsidTr="006E2051">
              <w:trPr>
                <w:tblHeader/>
                <w:tblCellSpacing w:w="0" w:type="dxa"/>
              </w:trPr>
              <w:tc>
                <w:tcPr>
                  <w:tcW w:w="360" w:type="dxa"/>
                  <w:hideMark/>
                </w:tcPr>
                <w:p w14:paraId="7E8C2083" w14:textId="77777777" w:rsidR="00D128FB" w:rsidRPr="00631F8B" w:rsidRDefault="00D128FB" w:rsidP="006E2051">
                  <w:r w:rsidRPr="00631F8B">
                    <w:t> </w:t>
                  </w:r>
                </w:p>
              </w:tc>
              <w:tc>
                <w:tcPr>
                  <w:tcW w:w="1500" w:type="dxa"/>
                  <w:hideMark/>
                </w:tcPr>
                <w:p w14:paraId="60C82DB6" w14:textId="77777777" w:rsidR="00D128FB" w:rsidRPr="00631F8B" w:rsidRDefault="00D128FB" w:rsidP="006E2051">
                  <w:r w:rsidRPr="00631F8B">
                    <w:t>Naam:</w:t>
                  </w:r>
                </w:p>
              </w:tc>
              <w:tc>
                <w:tcPr>
                  <w:tcW w:w="0" w:type="auto"/>
                  <w:hideMark/>
                </w:tcPr>
                <w:p w14:paraId="7A8E7D26" w14:textId="77777777" w:rsidR="00D128FB" w:rsidRPr="00631F8B" w:rsidRDefault="00D128FB" w:rsidP="006E2051">
                  <w:r w:rsidRPr="00631F8B">
                    <w:t xml:space="preserve">identificatie BAG </w:t>
                  </w:r>
                </w:p>
              </w:tc>
            </w:tr>
            <w:tr w:rsidR="00D128FB" w:rsidRPr="00631F8B" w14:paraId="3C931F10" w14:textId="77777777" w:rsidTr="006E2051">
              <w:trPr>
                <w:tblHeader/>
                <w:tblCellSpacing w:w="0" w:type="dxa"/>
              </w:trPr>
              <w:tc>
                <w:tcPr>
                  <w:tcW w:w="360" w:type="dxa"/>
                  <w:hideMark/>
                </w:tcPr>
                <w:p w14:paraId="66309043" w14:textId="77777777" w:rsidR="00D128FB" w:rsidRPr="00631F8B" w:rsidRDefault="00D128FB" w:rsidP="006E2051">
                  <w:r w:rsidRPr="00631F8B">
                    <w:t> </w:t>
                  </w:r>
                </w:p>
              </w:tc>
              <w:tc>
                <w:tcPr>
                  <w:tcW w:w="1500" w:type="dxa"/>
                  <w:hideMark/>
                </w:tcPr>
                <w:p w14:paraId="701B4B7B" w14:textId="77777777" w:rsidR="00D128FB" w:rsidRPr="00631F8B" w:rsidRDefault="00D128FB" w:rsidP="006E2051">
                  <w:r w:rsidRPr="00631F8B">
                    <w:t>Type:</w:t>
                  </w:r>
                </w:p>
              </w:tc>
              <w:tc>
                <w:tcPr>
                  <w:tcW w:w="0" w:type="auto"/>
                  <w:hideMark/>
                </w:tcPr>
                <w:p w14:paraId="622B9229" w14:textId="77777777" w:rsidR="00D128FB" w:rsidRPr="00631F8B" w:rsidRDefault="00D128FB" w:rsidP="006E2051">
                  <w:r w:rsidRPr="00631F8B">
                    <w:t>CharacterString</w:t>
                  </w:r>
                </w:p>
              </w:tc>
            </w:tr>
            <w:tr w:rsidR="00D128FB" w:rsidRPr="00631F8B" w14:paraId="099FA805" w14:textId="77777777" w:rsidTr="006E2051">
              <w:trPr>
                <w:tblHeader/>
                <w:tblCellSpacing w:w="0" w:type="dxa"/>
              </w:trPr>
              <w:tc>
                <w:tcPr>
                  <w:tcW w:w="360" w:type="dxa"/>
                  <w:hideMark/>
                </w:tcPr>
                <w:p w14:paraId="731B7F6D" w14:textId="77777777" w:rsidR="00D128FB" w:rsidRPr="00631F8B" w:rsidRDefault="00D128FB" w:rsidP="006E2051">
                  <w:r w:rsidRPr="00631F8B">
                    <w:t> </w:t>
                  </w:r>
                </w:p>
              </w:tc>
              <w:tc>
                <w:tcPr>
                  <w:tcW w:w="1500" w:type="dxa"/>
                  <w:hideMark/>
                </w:tcPr>
                <w:p w14:paraId="00F477E8" w14:textId="77777777" w:rsidR="00D128FB" w:rsidRPr="00631F8B" w:rsidRDefault="00D128FB" w:rsidP="006E2051">
                  <w:r w:rsidRPr="00631F8B">
                    <w:t>Definitie:</w:t>
                  </w:r>
                </w:p>
              </w:tc>
              <w:tc>
                <w:tcPr>
                  <w:tcW w:w="0" w:type="auto"/>
                  <w:hideMark/>
                </w:tcPr>
                <w:p w14:paraId="3DA8A3C6" w14:textId="77777777" w:rsidR="00D128FB" w:rsidRPr="00631F8B" w:rsidRDefault="00D128FB" w:rsidP="006E2051">
                  <w:r w:rsidRPr="00631F8B">
                    <w:t xml:space="preserve">BAG identifier van de nummeraanduiding van het adres zoals geregistreerd bij de BAG. </w:t>
                  </w:r>
                </w:p>
              </w:tc>
            </w:tr>
            <w:tr w:rsidR="00D128FB" w:rsidRPr="00631F8B" w14:paraId="00639458" w14:textId="77777777" w:rsidTr="006E2051">
              <w:trPr>
                <w:tblHeader/>
                <w:tblCellSpacing w:w="0" w:type="dxa"/>
              </w:trPr>
              <w:tc>
                <w:tcPr>
                  <w:tcW w:w="360" w:type="dxa"/>
                  <w:hideMark/>
                </w:tcPr>
                <w:p w14:paraId="4CFD7286" w14:textId="77777777" w:rsidR="00D128FB" w:rsidRPr="00631F8B" w:rsidRDefault="00D128FB" w:rsidP="006E2051">
                  <w:r w:rsidRPr="00631F8B">
                    <w:t> </w:t>
                  </w:r>
                </w:p>
              </w:tc>
              <w:tc>
                <w:tcPr>
                  <w:tcW w:w="1500" w:type="dxa"/>
                  <w:hideMark/>
                </w:tcPr>
                <w:p w14:paraId="321F6D0D" w14:textId="77777777" w:rsidR="00D128FB" w:rsidRPr="00631F8B" w:rsidRDefault="00D128FB" w:rsidP="006E2051">
                  <w:r w:rsidRPr="00631F8B">
                    <w:t>Omschrijving:</w:t>
                  </w:r>
                </w:p>
              </w:tc>
              <w:tc>
                <w:tcPr>
                  <w:tcW w:w="0" w:type="auto"/>
                  <w:hideMark/>
                </w:tcPr>
                <w:p w14:paraId="7AA7548D" w14:textId="77777777" w:rsidR="00D128FB" w:rsidRPr="00631F8B" w:rsidRDefault="00D128FB" w:rsidP="006E2051">
                  <w:r w:rsidRPr="00631F8B">
                    <w:t xml:space="preserve">Adresgegevens van Verblijfsobjecten, Ligplaatsen en Staanplaatsen zijn als nummeraanduiding beschreven in de BAG. En complete nummeraanduiding bestaat uit de volgende 3 componenten: • Nummeraanduiding • Naam van een openbare ruimte • Naam van een woonplaats Alleen de identificatie van de nummeraanduiding hoeft te worden opgenomen omdat de andere twee daaruit af te leiden zijn </w:t>
                  </w:r>
                </w:p>
              </w:tc>
            </w:tr>
            <w:tr w:rsidR="00D128FB" w:rsidRPr="00631F8B" w14:paraId="439142F2" w14:textId="77777777" w:rsidTr="006E2051">
              <w:trPr>
                <w:tblHeader/>
                <w:tblCellSpacing w:w="0" w:type="dxa"/>
              </w:trPr>
              <w:tc>
                <w:tcPr>
                  <w:tcW w:w="360" w:type="dxa"/>
                  <w:hideMark/>
                </w:tcPr>
                <w:p w14:paraId="073EB5D6" w14:textId="77777777" w:rsidR="00D128FB" w:rsidRPr="00631F8B" w:rsidRDefault="00D128FB" w:rsidP="006E2051">
                  <w:r w:rsidRPr="00631F8B">
                    <w:t> </w:t>
                  </w:r>
                </w:p>
              </w:tc>
              <w:tc>
                <w:tcPr>
                  <w:tcW w:w="1500" w:type="dxa"/>
                  <w:hideMark/>
                </w:tcPr>
                <w:p w14:paraId="0BD27943" w14:textId="77777777" w:rsidR="00D128FB" w:rsidRPr="00631F8B" w:rsidRDefault="00D128FB" w:rsidP="006E2051">
                  <w:r w:rsidRPr="00631F8B">
                    <w:t>Multipliciteit:</w:t>
                  </w:r>
                </w:p>
              </w:tc>
              <w:tc>
                <w:tcPr>
                  <w:tcW w:w="0" w:type="auto"/>
                  <w:hideMark/>
                </w:tcPr>
                <w:p w14:paraId="2482A8C5" w14:textId="77777777" w:rsidR="00D128FB" w:rsidRPr="00631F8B" w:rsidRDefault="00D128FB" w:rsidP="006E2051">
                  <w:r w:rsidRPr="00631F8B">
                    <w:t>0..1</w:t>
                  </w:r>
                </w:p>
              </w:tc>
            </w:tr>
          </w:tbl>
          <w:p w14:paraId="36C20566" w14:textId="77777777" w:rsidR="00D128FB" w:rsidRPr="00631F8B" w:rsidRDefault="00D128FB" w:rsidP="006E2051"/>
        </w:tc>
      </w:tr>
    </w:tbl>
    <w:p w14:paraId="145E5933" w14:textId="77777777" w:rsidR="00D128FB" w:rsidRPr="00631F8B" w:rsidRDefault="00D128FB" w:rsidP="00D128FB">
      <w:pPr>
        <w:pStyle w:val="Kop5"/>
        <w:rPr>
          <w:sz w:val="16"/>
          <w:szCs w:val="16"/>
        </w:rPr>
      </w:pPr>
      <w:r w:rsidRPr="00631F8B">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50A3CDD"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90B8B2" w14:textId="77777777" w:rsidR="00D128FB" w:rsidRPr="00631F8B" w:rsidRDefault="00D128FB" w:rsidP="006E2051">
            <w:pPr>
              <w:spacing w:line="225" w:lineRule="atLeast"/>
            </w:pPr>
            <w:r w:rsidRPr="00631F8B">
              <w:rPr>
                <w:b/>
                <w:bCs/>
              </w:rPr>
              <w:t>Labelpositie</w:t>
            </w:r>
          </w:p>
        </w:tc>
      </w:tr>
      <w:tr w:rsidR="00D128FB" w:rsidRPr="00631F8B" w14:paraId="70E1E13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3019B74" w14:textId="77777777" w:rsidTr="006E2051">
              <w:trPr>
                <w:tblHeader/>
                <w:tblCellSpacing w:w="0" w:type="dxa"/>
              </w:trPr>
              <w:tc>
                <w:tcPr>
                  <w:tcW w:w="360" w:type="dxa"/>
                  <w:hideMark/>
                </w:tcPr>
                <w:p w14:paraId="74CDA69A" w14:textId="77777777" w:rsidR="00D128FB" w:rsidRPr="00631F8B" w:rsidRDefault="00D128FB" w:rsidP="006E2051">
                  <w:r w:rsidRPr="00631F8B">
                    <w:t> </w:t>
                  </w:r>
                </w:p>
              </w:tc>
              <w:tc>
                <w:tcPr>
                  <w:tcW w:w="1500" w:type="dxa"/>
                  <w:hideMark/>
                </w:tcPr>
                <w:p w14:paraId="107D5B40" w14:textId="77777777" w:rsidR="00D128FB" w:rsidRPr="00631F8B" w:rsidRDefault="00D128FB" w:rsidP="006E2051">
                  <w:r w:rsidRPr="00631F8B">
                    <w:t>Naam:</w:t>
                  </w:r>
                </w:p>
              </w:tc>
              <w:tc>
                <w:tcPr>
                  <w:tcW w:w="0" w:type="auto"/>
                  <w:hideMark/>
                </w:tcPr>
                <w:p w14:paraId="34224D70" w14:textId="77777777" w:rsidR="00D128FB" w:rsidRPr="00631F8B" w:rsidRDefault="00D128FB" w:rsidP="006E2051"/>
              </w:tc>
            </w:tr>
            <w:tr w:rsidR="00D128FB" w:rsidRPr="00631F8B" w14:paraId="2FF6C18C" w14:textId="77777777" w:rsidTr="006E2051">
              <w:trPr>
                <w:tblHeader/>
                <w:tblCellSpacing w:w="0" w:type="dxa"/>
              </w:trPr>
              <w:tc>
                <w:tcPr>
                  <w:tcW w:w="360" w:type="dxa"/>
                  <w:hideMark/>
                </w:tcPr>
                <w:p w14:paraId="0FB57BD9" w14:textId="77777777" w:rsidR="00D128FB" w:rsidRPr="00631F8B" w:rsidRDefault="00D128FB" w:rsidP="006E2051">
                  <w:r w:rsidRPr="00631F8B">
                    <w:t> </w:t>
                  </w:r>
                </w:p>
              </w:tc>
              <w:tc>
                <w:tcPr>
                  <w:tcW w:w="1500" w:type="dxa"/>
                  <w:hideMark/>
                </w:tcPr>
                <w:p w14:paraId="405CEAFB" w14:textId="77777777" w:rsidR="00D128FB" w:rsidRPr="00631F8B" w:rsidRDefault="00D128FB" w:rsidP="006E2051">
                  <w:r w:rsidRPr="00631F8B">
                    <w:t>Definitie:</w:t>
                  </w:r>
                </w:p>
              </w:tc>
              <w:tc>
                <w:tcPr>
                  <w:tcW w:w="0" w:type="auto"/>
                  <w:hideMark/>
                </w:tcPr>
                <w:p w14:paraId="47AF6D09" w14:textId="77777777" w:rsidR="00D128FB" w:rsidRPr="00631F8B" w:rsidRDefault="00D128FB" w:rsidP="006E2051">
                  <w:r w:rsidRPr="00631F8B">
                    <w:t xml:space="preserve">Punt op de horiziontale - en verticale as in labeltekst dat geldt als referentie voor plaatsingspunt. </w:t>
                  </w:r>
                </w:p>
              </w:tc>
            </w:tr>
            <w:tr w:rsidR="00D128FB" w:rsidRPr="00631F8B" w14:paraId="1FD99688" w14:textId="77777777" w:rsidTr="006E2051">
              <w:trPr>
                <w:tblHeader/>
                <w:tblCellSpacing w:w="0" w:type="dxa"/>
              </w:trPr>
              <w:tc>
                <w:tcPr>
                  <w:tcW w:w="360" w:type="dxa"/>
                  <w:hideMark/>
                </w:tcPr>
                <w:p w14:paraId="286BD215" w14:textId="77777777" w:rsidR="00D128FB" w:rsidRPr="00631F8B" w:rsidRDefault="00D128FB" w:rsidP="006E2051">
                  <w:r w:rsidRPr="00631F8B">
                    <w:t> </w:t>
                  </w:r>
                </w:p>
              </w:tc>
              <w:tc>
                <w:tcPr>
                  <w:tcW w:w="1500" w:type="dxa"/>
                  <w:hideMark/>
                </w:tcPr>
                <w:p w14:paraId="4B672846" w14:textId="77777777" w:rsidR="00D128FB" w:rsidRPr="00631F8B" w:rsidRDefault="00D128FB" w:rsidP="006E2051">
                  <w:r w:rsidRPr="00631F8B">
                    <w:t>Stereotypes:</w:t>
                  </w:r>
                </w:p>
              </w:tc>
              <w:tc>
                <w:tcPr>
                  <w:tcW w:w="0" w:type="auto"/>
                  <w:hideMark/>
                </w:tcPr>
                <w:p w14:paraId="4F80EB8E" w14:textId="77777777" w:rsidR="00D128FB" w:rsidRPr="00631F8B" w:rsidRDefault="00D128FB" w:rsidP="006E2051">
                  <w:r w:rsidRPr="00631F8B">
                    <w:t>«dataType»</w:t>
                  </w:r>
                </w:p>
              </w:tc>
            </w:tr>
          </w:tbl>
          <w:p w14:paraId="7970A11D" w14:textId="77777777" w:rsidR="00D128FB" w:rsidRPr="00631F8B" w:rsidRDefault="00D128FB" w:rsidP="006E2051"/>
        </w:tc>
      </w:tr>
      <w:tr w:rsidR="00D128FB" w:rsidRPr="00631F8B" w14:paraId="0205762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89518C" w14:textId="77777777" w:rsidR="00D128FB" w:rsidRPr="00631F8B" w:rsidRDefault="00D128FB" w:rsidP="006E2051">
            <w:r w:rsidRPr="00631F8B">
              <w:rPr>
                <w:b/>
                <w:bCs/>
              </w:rPr>
              <w:t>Attribuut: aangrijpingHorizontaal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345EDF1" w14:textId="77777777" w:rsidTr="006E2051">
              <w:trPr>
                <w:tblHeader/>
                <w:tblCellSpacing w:w="0" w:type="dxa"/>
              </w:trPr>
              <w:tc>
                <w:tcPr>
                  <w:tcW w:w="360" w:type="dxa"/>
                  <w:hideMark/>
                </w:tcPr>
                <w:p w14:paraId="430A309D" w14:textId="77777777" w:rsidR="00D128FB" w:rsidRPr="00631F8B" w:rsidRDefault="00D128FB" w:rsidP="006E2051">
                  <w:r w:rsidRPr="00631F8B">
                    <w:lastRenderedPageBreak/>
                    <w:t> </w:t>
                  </w:r>
                </w:p>
              </w:tc>
              <w:tc>
                <w:tcPr>
                  <w:tcW w:w="1500" w:type="dxa"/>
                  <w:hideMark/>
                </w:tcPr>
                <w:p w14:paraId="78F7DF2F" w14:textId="77777777" w:rsidR="00D128FB" w:rsidRPr="00631F8B" w:rsidRDefault="00D128FB" w:rsidP="006E2051">
                  <w:r w:rsidRPr="00631F8B">
                    <w:t>Naam:</w:t>
                  </w:r>
                </w:p>
              </w:tc>
              <w:tc>
                <w:tcPr>
                  <w:tcW w:w="0" w:type="auto"/>
                  <w:hideMark/>
                </w:tcPr>
                <w:p w14:paraId="5839FA58" w14:textId="77777777" w:rsidR="00D128FB" w:rsidRPr="00631F8B" w:rsidRDefault="00D128FB" w:rsidP="006E2051"/>
              </w:tc>
            </w:tr>
            <w:tr w:rsidR="00D128FB" w:rsidRPr="00631F8B" w14:paraId="353B82DD" w14:textId="77777777" w:rsidTr="006E2051">
              <w:trPr>
                <w:tblHeader/>
                <w:tblCellSpacing w:w="0" w:type="dxa"/>
              </w:trPr>
              <w:tc>
                <w:tcPr>
                  <w:tcW w:w="360" w:type="dxa"/>
                  <w:hideMark/>
                </w:tcPr>
                <w:p w14:paraId="6CC60692" w14:textId="77777777" w:rsidR="00D128FB" w:rsidRPr="00631F8B" w:rsidRDefault="00D128FB" w:rsidP="006E2051">
                  <w:r w:rsidRPr="00631F8B">
                    <w:t> </w:t>
                  </w:r>
                </w:p>
              </w:tc>
              <w:tc>
                <w:tcPr>
                  <w:tcW w:w="1500" w:type="dxa"/>
                  <w:hideMark/>
                </w:tcPr>
                <w:p w14:paraId="03F70EF2" w14:textId="77777777" w:rsidR="00D128FB" w:rsidRPr="00631F8B" w:rsidRDefault="00D128FB" w:rsidP="006E2051">
                  <w:r w:rsidRPr="00631F8B">
                    <w:t>Type:</w:t>
                  </w:r>
                </w:p>
              </w:tc>
              <w:tc>
                <w:tcPr>
                  <w:tcW w:w="0" w:type="auto"/>
                  <w:hideMark/>
                </w:tcPr>
                <w:p w14:paraId="38050FCA" w14:textId="77777777" w:rsidR="00D128FB" w:rsidRPr="00631F8B" w:rsidRDefault="00D128FB" w:rsidP="006E2051">
                  <w:r w:rsidRPr="00631F8B">
                    <w:t>LabelpositieValue</w:t>
                  </w:r>
                </w:p>
              </w:tc>
            </w:tr>
            <w:tr w:rsidR="00D128FB" w:rsidRPr="00631F8B" w14:paraId="7A9F2796" w14:textId="77777777" w:rsidTr="006E2051">
              <w:trPr>
                <w:tblHeader/>
                <w:tblCellSpacing w:w="0" w:type="dxa"/>
              </w:trPr>
              <w:tc>
                <w:tcPr>
                  <w:tcW w:w="360" w:type="dxa"/>
                  <w:hideMark/>
                </w:tcPr>
                <w:p w14:paraId="471820E4" w14:textId="77777777" w:rsidR="00D128FB" w:rsidRPr="00631F8B" w:rsidRDefault="00D128FB" w:rsidP="006E2051">
                  <w:r w:rsidRPr="00631F8B">
                    <w:t> </w:t>
                  </w:r>
                </w:p>
              </w:tc>
              <w:tc>
                <w:tcPr>
                  <w:tcW w:w="1500" w:type="dxa"/>
                  <w:hideMark/>
                </w:tcPr>
                <w:p w14:paraId="03B2A50C" w14:textId="77777777" w:rsidR="00D128FB" w:rsidRPr="00631F8B" w:rsidRDefault="00D128FB" w:rsidP="006E2051">
                  <w:r w:rsidRPr="00631F8B">
                    <w:t>Definitie:</w:t>
                  </w:r>
                </w:p>
              </w:tc>
              <w:tc>
                <w:tcPr>
                  <w:tcW w:w="0" w:type="auto"/>
                  <w:hideMark/>
                </w:tcPr>
                <w:p w14:paraId="77726525" w14:textId="77777777" w:rsidR="00D128FB" w:rsidRPr="00631F8B" w:rsidRDefault="00D128FB" w:rsidP="006E2051">
                  <w:r w:rsidRPr="00631F8B">
                    <w:t xml:space="preserve">Punt op de horiziontale as in labeltekst dat geldt als referentie voor plaatsingspunt. </w:t>
                  </w:r>
                </w:p>
              </w:tc>
            </w:tr>
            <w:tr w:rsidR="00D128FB" w:rsidRPr="00631F8B" w14:paraId="5B2DD803" w14:textId="77777777" w:rsidTr="006E2051">
              <w:trPr>
                <w:tblHeader/>
                <w:tblCellSpacing w:w="0" w:type="dxa"/>
              </w:trPr>
              <w:tc>
                <w:tcPr>
                  <w:tcW w:w="360" w:type="dxa"/>
                  <w:hideMark/>
                </w:tcPr>
                <w:p w14:paraId="46BE9C1B" w14:textId="77777777" w:rsidR="00D128FB" w:rsidRPr="00631F8B" w:rsidRDefault="00D128FB" w:rsidP="006E2051">
                  <w:r w:rsidRPr="00631F8B">
                    <w:t> </w:t>
                  </w:r>
                </w:p>
              </w:tc>
              <w:tc>
                <w:tcPr>
                  <w:tcW w:w="1500" w:type="dxa"/>
                  <w:hideMark/>
                </w:tcPr>
                <w:p w14:paraId="19777FF8" w14:textId="77777777" w:rsidR="00D128FB" w:rsidRPr="00631F8B" w:rsidRDefault="00D128FB" w:rsidP="006E2051">
                  <w:r w:rsidRPr="00631F8B">
                    <w:t>Multipliciteit:</w:t>
                  </w:r>
                </w:p>
              </w:tc>
              <w:tc>
                <w:tcPr>
                  <w:tcW w:w="0" w:type="auto"/>
                  <w:hideMark/>
                </w:tcPr>
                <w:p w14:paraId="1874FD80" w14:textId="77777777" w:rsidR="00D128FB" w:rsidRPr="00631F8B" w:rsidRDefault="00D128FB" w:rsidP="006E2051">
                  <w:r w:rsidRPr="00631F8B">
                    <w:t>1</w:t>
                  </w:r>
                </w:p>
              </w:tc>
            </w:tr>
          </w:tbl>
          <w:p w14:paraId="08C4D3FE" w14:textId="77777777" w:rsidR="00D128FB" w:rsidRPr="00631F8B" w:rsidRDefault="00D128FB" w:rsidP="006E2051"/>
        </w:tc>
      </w:tr>
      <w:tr w:rsidR="00D128FB" w:rsidRPr="00631F8B" w14:paraId="496EAF2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9205C4" w14:textId="77777777" w:rsidR="00D128FB" w:rsidRPr="00631F8B" w:rsidRDefault="00D128FB" w:rsidP="006E2051">
            <w:r w:rsidRPr="00631F8B">
              <w:rPr>
                <w:b/>
                <w:bCs/>
              </w:rPr>
              <w:lastRenderedPageBreak/>
              <w:t>Attribuut: aangrijpingVerticaal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06D7EF8" w14:textId="77777777" w:rsidTr="006E2051">
              <w:trPr>
                <w:tblHeader/>
                <w:tblCellSpacing w:w="0" w:type="dxa"/>
              </w:trPr>
              <w:tc>
                <w:tcPr>
                  <w:tcW w:w="360" w:type="dxa"/>
                  <w:hideMark/>
                </w:tcPr>
                <w:p w14:paraId="4AF3FD02" w14:textId="77777777" w:rsidR="00D128FB" w:rsidRPr="00631F8B" w:rsidRDefault="00D128FB" w:rsidP="006E2051">
                  <w:r w:rsidRPr="00631F8B">
                    <w:t> </w:t>
                  </w:r>
                </w:p>
              </w:tc>
              <w:tc>
                <w:tcPr>
                  <w:tcW w:w="1500" w:type="dxa"/>
                  <w:hideMark/>
                </w:tcPr>
                <w:p w14:paraId="0D3E072D" w14:textId="77777777" w:rsidR="00D128FB" w:rsidRPr="00631F8B" w:rsidRDefault="00D128FB" w:rsidP="006E2051">
                  <w:r w:rsidRPr="00631F8B">
                    <w:t>Naam:</w:t>
                  </w:r>
                </w:p>
              </w:tc>
              <w:tc>
                <w:tcPr>
                  <w:tcW w:w="0" w:type="auto"/>
                  <w:hideMark/>
                </w:tcPr>
                <w:p w14:paraId="1FA60DD6" w14:textId="77777777" w:rsidR="00D128FB" w:rsidRPr="00631F8B" w:rsidRDefault="00D128FB" w:rsidP="006E2051"/>
              </w:tc>
            </w:tr>
            <w:tr w:rsidR="00D128FB" w:rsidRPr="00631F8B" w14:paraId="2CC94C1C" w14:textId="77777777" w:rsidTr="006E2051">
              <w:trPr>
                <w:tblHeader/>
                <w:tblCellSpacing w:w="0" w:type="dxa"/>
              </w:trPr>
              <w:tc>
                <w:tcPr>
                  <w:tcW w:w="360" w:type="dxa"/>
                  <w:hideMark/>
                </w:tcPr>
                <w:p w14:paraId="43ACBAB9" w14:textId="77777777" w:rsidR="00D128FB" w:rsidRPr="00631F8B" w:rsidRDefault="00D128FB" w:rsidP="006E2051">
                  <w:r w:rsidRPr="00631F8B">
                    <w:t> </w:t>
                  </w:r>
                </w:p>
              </w:tc>
              <w:tc>
                <w:tcPr>
                  <w:tcW w:w="1500" w:type="dxa"/>
                  <w:hideMark/>
                </w:tcPr>
                <w:p w14:paraId="548421C0" w14:textId="77777777" w:rsidR="00D128FB" w:rsidRPr="00631F8B" w:rsidRDefault="00D128FB" w:rsidP="006E2051">
                  <w:r w:rsidRPr="00631F8B">
                    <w:t>Type:</w:t>
                  </w:r>
                </w:p>
              </w:tc>
              <w:tc>
                <w:tcPr>
                  <w:tcW w:w="0" w:type="auto"/>
                  <w:hideMark/>
                </w:tcPr>
                <w:p w14:paraId="6C0F94B8" w14:textId="77777777" w:rsidR="00D128FB" w:rsidRPr="00631F8B" w:rsidRDefault="00D128FB" w:rsidP="006E2051">
                  <w:r w:rsidRPr="00631F8B">
                    <w:t>LabelpositieValue</w:t>
                  </w:r>
                </w:p>
              </w:tc>
            </w:tr>
            <w:tr w:rsidR="00D128FB" w:rsidRPr="00631F8B" w14:paraId="75CBAFE5" w14:textId="77777777" w:rsidTr="006E2051">
              <w:trPr>
                <w:tblHeader/>
                <w:tblCellSpacing w:w="0" w:type="dxa"/>
              </w:trPr>
              <w:tc>
                <w:tcPr>
                  <w:tcW w:w="360" w:type="dxa"/>
                  <w:hideMark/>
                </w:tcPr>
                <w:p w14:paraId="41798BFD" w14:textId="77777777" w:rsidR="00D128FB" w:rsidRPr="00631F8B" w:rsidRDefault="00D128FB" w:rsidP="006E2051">
                  <w:r w:rsidRPr="00631F8B">
                    <w:t> </w:t>
                  </w:r>
                </w:p>
              </w:tc>
              <w:tc>
                <w:tcPr>
                  <w:tcW w:w="1500" w:type="dxa"/>
                  <w:hideMark/>
                </w:tcPr>
                <w:p w14:paraId="6EFC3D21" w14:textId="77777777" w:rsidR="00D128FB" w:rsidRPr="00631F8B" w:rsidRDefault="00D128FB" w:rsidP="006E2051">
                  <w:r w:rsidRPr="00631F8B">
                    <w:t>Definitie:</w:t>
                  </w:r>
                </w:p>
              </w:tc>
              <w:tc>
                <w:tcPr>
                  <w:tcW w:w="0" w:type="auto"/>
                  <w:hideMark/>
                </w:tcPr>
                <w:p w14:paraId="5DC1FB1F" w14:textId="77777777" w:rsidR="00D128FB" w:rsidRPr="00631F8B" w:rsidRDefault="00D128FB" w:rsidP="006E2051">
                  <w:r w:rsidRPr="00631F8B">
                    <w:t xml:space="preserve">Punt op de verticale as in labeltekst dat geldt als referentie voor plaatsingspunt. </w:t>
                  </w:r>
                </w:p>
              </w:tc>
            </w:tr>
            <w:tr w:rsidR="00D128FB" w:rsidRPr="00631F8B" w14:paraId="7A8AECB5" w14:textId="77777777" w:rsidTr="006E2051">
              <w:trPr>
                <w:tblHeader/>
                <w:tblCellSpacing w:w="0" w:type="dxa"/>
              </w:trPr>
              <w:tc>
                <w:tcPr>
                  <w:tcW w:w="360" w:type="dxa"/>
                  <w:hideMark/>
                </w:tcPr>
                <w:p w14:paraId="2227EA04" w14:textId="77777777" w:rsidR="00D128FB" w:rsidRPr="00631F8B" w:rsidRDefault="00D128FB" w:rsidP="006E2051">
                  <w:r w:rsidRPr="00631F8B">
                    <w:t> </w:t>
                  </w:r>
                </w:p>
              </w:tc>
              <w:tc>
                <w:tcPr>
                  <w:tcW w:w="1500" w:type="dxa"/>
                  <w:hideMark/>
                </w:tcPr>
                <w:p w14:paraId="70495ED0" w14:textId="77777777" w:rsidR="00D128FB" w:rsidRPr="00631F8B" w:rsidRDefault="00D128FB" w:rsidP="006E2051">
                  <w:r w:rsidRPr="00631F8B">
                    <w:t>Multipliciteit:</w:t>
                  </w:r>
                </w:p>
              </w:tc>
              <w:tc>
                <w:tcPr>
                  <w:tcW w:w="0" w:type="auto"/>
                  <w:hideMark/>
                </w:tcPr>
                <w:p w14:paraId="49C736B7" w14:textId="77777777" w:rsidR="00D128FB" w:rsidRPr="00631F8B" w:rsidRDefault="00D128FB" w:rsidP="006E2051">
                  <w:r w:rsidRPr="00631F8B">
                    <w:t>1</w:t>
                  </w:r>
                </w:p>
              </w:tc>
            </w:tr>
          </w:tbl>
          <w:p w14:paraId="3EA7E0FA" w14:textId="77777777" w:rsidR="00D128FB" w:rsidRPr="00631F8B" w:rsidRDefault="00D128FB" w:rsidP="006E2051"/>
        </w:tc>
      </w:tr>
    </w:tbl>
    <w:p w14:paraId="364297A7" w14:textId="77777777" w:rsidR="00D128FB" w:rsidRPr="00631F8B" w:rsidRDefault="00D128FB" w:rsidP="00D128FB">
      <w:pPr>
        <w:pStyle w:val="Kop5"/>
        <w:rPr>
          <w:sz w:val="16"/>
          <w:szCs w:val="16"/>
        </w:rPr>
      </w:pPr>
      <w:r w:rsidRPr="00631F8B">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4AF72D9"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C0C0C1" w14:textId="77777777" w:rsidR="00D128FB" w:rsidRPr="00631F8B" w:rsidRDefault="00D128FB" w:rsidP="006E2051">
            <w:pPr>
              <w:spacing w:line="225" w:lineRule="atLeast"/>
            </w:pPr>
            <w:r w:rsidRPr="00631F8B">
              <w:rPr>
                <w:b/>
                <w:bCs/>
              </w:rPr>
              <w:t>NEN3610ID</w:t>
            </w:r>
          </w:p>
        </w:tc>
      </w:tr>
      <w:tr w:rsidR="00D128FB" w:rsidRPr="00631F8B" w14:paraId="39A4200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0CF4FE3" w14:textId="77777777" w:rsidTr="006E2051">
              <w:trPr>
                <w:tblHeader/>
                <w:tblCellSpacing w:w="0" w:type="dxa"/>
              </w:trPr>
              <w:tc>
                <w:tcPr>
                  <w:tcW w:w="360" w:type="dxa"/>
                  <w:hideMark/>
                </w:tcPr>
                <w:p w14:paraId="59D5B44A" w14:textId="77777777" w:rsidR="00D128FB" w:rsidRPr="00631F8B" w:rsidRDefault="00D128FB" w:rsidP="006E2051">
                  <w:r w:rsidRPr="00631F8B">
                    <w:t> </w:t>
                  </w:r>
                </w:p>
              </w:tc>
              <w:tc>
                <w:tcPr>
                  <w:tcW w:w="1500" w:type="dxa"/>
                  <w:hideMark/>
                </w:tcPr>
                <w:p w14:paraId="76726354" w14:textId="77777777" w:rsidR="00D128FB" w:rsidRPr="00631F8B" w:rsidRDefault="00D128FB" w:rsidP="006E2051">
                  <w:r w:rsidRPr="00631F8B">
                    <w:t>Naam:</w:t>
                  </w:r>
                </w:p>
              </w:tc>
              <w:tc>
                <w:tcPr>
                  <w:tcW w:w="0" w:type="auto"/>
                  <w:hideMark/>
                </w:tcPr>
                <w:p w14:paraId="1D5995AA" w14:textId="77777777" w:rsidR="00D128FB" w:rsidRPr="00631F8B" w:rsidRDefault="00D128FB" w:rsidP="006E2051">
                  <w:r w:rsidRPr="00631F8B">
                    <w:t xml:space="preserve">NEN3610 ID </w:t>
                  </w:r>
                </w:p>
              </w:tc>
            </w:tr>
            <w:tr w:rsidR="00D128FB" w:rsidRPr="00631F8B" w14:paraId="5962B3AB" w14:textId="77777777" w:rsidTr="006E2051">
              <w:trPr>
                <w:tblHeader/>
                <w:tblCellSpacing w:w="0" w:type="dxa"/>
              </w:trPr>
              <w:tc>
                <w:tcPr>
                  <w:tcW w:w="360" w:type="dxa"/>
                  <w:hideMark/>
                </w:tcPr>
                <w:p w14:paraId="7C38629F" w14:textId="77777777" w:rsidR="00D128FB" w:rsidRPr="00631F8B" w:rsidRDefault="00D128FB" w:rsidP="006E2051">
                  <w:r w:rsidRPr="00631F8B">
                    <w:t> </w:t>
                  </w:r>
                </w:p>
              </w:tc>
              <w:tc>
                <w:tcPr>
                  <w:tcW w:w="1500" w:type="dxa"/>
                  <w:hideMark/>
                </w:tcPr>
                <w:p w14:paraId="1A2C5F95" w14:textId="77777777" w:rsidR="00D128FB" w:rsidRPr="00631F8B" w:rsidRDefault="00D128FB" w:rsidP="006E2051">
                  <w:r w:rsidRPr="00631F8B">
                    <w:t>Definitie:</w:t>
                  </w:r>
                </w:p>
              </w:tc>
              <w:tc>
                <w:tcPr>
                  <w:tcW w:w="0" w:type="auto"/>
                  <w:hideMark/>
                </w:tcPr>
                <w:p w14:paraId="335B874F" w14:textId="77777777" w:rsidR="00D128FB" w:rsidRPr="00631F8B" w:rsidRDefault="00D128FB" w:rsidP="006E2051">
                  <w:r w:rsidRPr="00631F8B">
                    <w:t xml:space="preserve">identificatiegegevens voor de universeel unieke identificatie van een object </w:t>
                  </w:r>
                </w:p>
              </w:tc>
            </w:tr>
            <w:tr w:rsidR="00D128FB" w:rsidRPr="00631F8B" w14:paraId="41AB9A9E" w14:textId="77777777" w:rsidTr="006E2051">
              <w:trPr>
                <w:tblHeader/>
                <w:tblCellSpacing w:w="0" w:type="dxa"/>
              </w:trPr>
              <w:tc>
                <w:tcPr>
                  <w:tcW w:w="360" w:type="dxa"/>
                  <w:hideMark/>
                </w:tcPr>
                <w:p w14:paraId="3A939C62" w14:textId="77777777" w:rsidR="00D128FB" w:rsidRPr="00631F8B" w:rsidRDefault="00D128FB" w:rsidP="006E2051">
                  <w:r w:rsidRPr="00631F8B">
                    <w:t> </w:t>
                  </w:r>
                </w:p>
              </w:tc>
              <w:tc>
                <w:tcPr>
                  <w:tcW w:w="1500" w:type="dxa"/>
                  <w:hideMark/>
                </w:tcPr>
                <w:p w14:paraId="4BE33FB5" w14:textId="77777777" w:rsidR="00D128FB" w:rsidRPr="00631F8B" w:rsidRDefault="00D128FB" w:rsidP="006E2051">
                  <w:r w:rsidRPr="00631F8B">
                    <w:t>Herkomst:</w:t>
                  </w:r>
                </w:p>
              </w:tc>
              <w:tc>
                <w:tcPr>
                  <w:tcW w:w="0" w:type="auto"/>
                  <w:hideMark/>
                </w:tcPr>
                <w:p w14:paraId="680FD001" w14:textId="77777777" w:rsidR="00D128FB" w:rsidRPr="00631F8B" w:rsidRDefault="00D128FB" w:rsidP="006E2051">
                  <w:r w:rsidRPr="00631F8B">
                    <w:t>NEN 3610:2011</w:t>
                  </w:r>
                </w:p>
              </w:tc>
            </w:tr>
            <w:tr w:rsidR="00D128FB" w:rsidRPr="00631F8B" w14:paraId="5E3EE571" w14:textId="77777777" w:rsidTr="006E2051">
              <w:trPr>
                <w:tblHeader/>
                <w:tblCellSpacing w:w="0" w:type="dxa"/>
              </w:trPr>
              <w:tc>
                <w:tcPr>
                  <w:tcW w:w="360" w:type="dxa"/>
                  <w:hideMark/>
                </w:tcPr>
                <w:p w14:paraId="6F577A95" w14:textId="77777777" w:rsidR="00D128FB" w:rsidRPr="00631F8B" w:rsidRDefault="00D128FB" w:rsidP="006E2051">
                  <w:r w:rsidRPr="00631F8B">
                    <w:t> </w:t>
                  </w:r>
                </w:p>
              </w:tc>
              <w:tc>
                <w:tcPr>
                  <w:tcW w:w="1500" w:type="dxa"/>
                  <w:hideMark/>
                </w:tcPr>
                <w:p w14:paraId="0A06A882" w14:textId="77777777" w:rsidR="00D128FB" w:rsidRPr="00631F8B" w:rsidRDefault="00D128FB" w:rsidP="006E2051">
                  <w:r w:rsidRPr="00631F8B">
                    <w:t>Omschrijving:</w:t>
                  </w:r>
                </w:p>
              </w:tc>
              <w:tc>
                <w:tcPr>
                  <w:tcW w:w="0" w:type="auto"/>
                  <w:hideMark/>
                </w:tcPr>
                <w:p w14:paraId="3C7B38CD" w14:textId="77777777" w:rsidR="00D128FB" w:rsidRPr="00631F8B" w:rsidRDefault="00D128FB" w:rsidP="006E2051">
                  <w:r w:rsidRPr="00631F8B">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D128FB" w:rsidRPr="00631F8B" w14:paraId="25211B07" w14:textId="77777777" w:rsidTr="006E2051">
              <w:trPr>
                <w:tblHeader/>
                <w:tblCellSpacing w:w="0" w:type="dxa"/>
              </w:trPr>
              <w:tc>
                <w:tcPr>
                  <w:tcW w:w="360" w:type="dxa"/>
                  <w:hideMark/>
                </w:tcPr>
                <w:p w14:paraId="2DF4F924" w14:textId="77777777" w:rsidR="00D128FB" w:rsidRPr="00631F8B" w:rsidRDefault="00D128FB" w:rsidP="006E2051">
                  <w:r w:rsidRPr="00631F8B">
                    <w:t> </w:t>
                  </w:r>
                </w:p>
              </w:tc>
              <w:tc>
                <w:tcPr>
                  <w:tcW w:w="1500" w:type="dxa"/>
                  <w:hideMark/>
                </w:tcPr>
                <w:p w14:paraId="2A06B2CB" w14:textId="77777777" w:rsidR="00D128FB" w:rsidRPr="00631F8B" w:rsidRDefault="00D128FB" w:rsidP="006E2051">
                  <w:r w:rsidRPr="00631F8B">
                    <w:t>Stereotypes:</w:t>
                  </w:r>
                </w:p>
              </w:tc>
              <w:tc>
                <w:tcPr>
                  <w:tcW w:w="0" w:type="auto"/>
                  <w:hideMark/>
                </w:tcPr>
                <w:p w14:paraId="5E05F1FB" w14:textId="77777777" w:rsidR="00D128FB" w:rsidRPr="00631F8B" w:rsidRDefault="00D128FB" w:rsidP="006E2051">
                  <w:r w:rsidRPr="00631F8B">
                    <w:t>«dataType»</w:t>
                  </w:r>
                </w:p>
              </w:tc>
            </w:tr>
          </w:tbl>
          <w:p w14:paraId="0216A427" w14:textId="77777777" w:rsidR="00D128FB" w:rsidRPr="00631F8B" w:rsidRDefault="00D128FB" w:rsidP="006E2051"/>
        </w:tc>
      </w:tr>
      <w:tr w:rsidR="00D128FB" w:rsidRPr="00631F8B" w14:paraId="2A5B6E1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6D2DF8" w14:textId="77777777" w:rsidR="00D128FB" w:rsidRPr="00631F8B" w:rsidRDefault="00D128FB" w:rsidP="006E2051">
            <w:r w:rsidRPr="00631F8B">
              <w:rPr>
                <w:b/>
                <w:bCs/>
              </w:rPr>
              <w:t>Attribuut: namespace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733E98B" w14:textId="77777777" w:rsidTr="006E2051">
              <w:trPr>
                <w:tblHeader/>
                <w:tblCellSpacing w:w="0" w:type="dxa"/>
              </w:trPr>
              <w:tc>
                <w:tcPr>
                  <w:tcW w:w="360" w:type="dxa"/>
                  <w:hideMark/>
                </w:tcPr>
                <w:p w14:paraId="3F895EE2" w14:textId="77777777" w:rsidR="00D128FB" w:rsidRPr="00631F8B" w:rsidRDefault="00D128FB" w:rsidP="006E2051">
                  <w:r w:rsidRPr="00631F8B">
                    <w:t> </w:t>
                  </w:r>
                </w:p>
              </w:tc>
              <w:tc>
                <w:tcPr>
                  <w:tcW w:w="1500" w:type="dxa"/>
                  <w:hideMark/>
                </w:tcPr>
                <w:p w14:paraId="1409CB23" w14:textId="77777777" w:rsidR="00D128FB" w:rsidRPr="00631F8B" w:rsidRDefault="00D128FB" w:rsidP="006E2051">
                  <w:r w:rsidRPr="00631F8B">
                    <w:t>Naam:</w:t>
                  </w:r>
                </w:p>
              </w:tc>
              <w:tc>
                <w:tcPr>
                  <w:tcW w:w="0" w:type="auto"/>
                  <w:hideMark/>
                </w:tcPr>
                <w:p w14:paraId="56C2B8AF" w14:textId="77777777" w:rsidR="00D128FB" w:rsidRPr="00631F8B" w:rsidRDefault="00D128FB" w:rsidP="006E2051"/>
              </w:tc>
            </w:tr>
            <w:tr w:rsidR="00D128FB" w:rsidRPr="00631F8B" w14:paraId="51FA1E03" w14:textId="77777777" w:rsidTr="006E2051">
              <w:trPr>
                <w:tblHeader/>
                <w:tblCellSpacing w:w="0" w:type="dxa"/>
              </w:trPr>
              <w:tc>
                <w:tcPr>
                  <w:tcW w:w="360" w:type="dxa"/>
                  <w:hideMark/>
                </w:tcPr>
                <w:p w14:paraId="6D933669" w14:textId="77777777" w:rsidR="00D128FB" w:rsidRPr="00631F8B" w:rsidRDefault="00D128FB" w:rsidP="006E2051">
                  <w:r w:rsidRPr="00631F8B">
                    <w:t> </w:t>
                  </w:r>
                </w:p>
              </w:tc>
              <w:tc>
                <w:tcPr>
                  <w:tcW w:w="1500" w:type="dxa"/>
                  <w:hideMark/>
                </w:tcPr>
                <w:p w14:paraId="439B4DD5" w14:textId="77777777" w:rsidR="00D128FB" w:rsidRPr="00631F8B" w:rsidRDefault="00D128FB" w:rsidP="006E2051">
                  <w:r w:rsidRPr="00631F8B">
                    <w:t>Type:</w:t>
                  </w:r>
                </w:p>
              </w:tc>
              <w:tc>
                <w:tcPr>
                  <w:tcW w:w="0" w:type="auto"/>
                  <w:hideMark/>
                </w:tcPr>
                <w:p w14:paraId="3805CF9A" w14:textId="77777777" w:rsidR="00D128FB" w:rsidRPr="00631F8B" w:rsidRDefault="00D128FB" w:rsidP="006E2051">
                  <w:r w:rsidRPr="00631F8B">
                    <w:t>CharacterString</w:t>
                  </w:r>
                </w:p>
              </w:tc>
            </w:tr>
            <w:tr w:rsidR="00D128FB" w:rsidRPr="00631F8B" w14:paraId="111AD125" w14:textId="77777777" w:rsidTr="006E2051">
              <w:trPr>
                <w:tblHeader/>
                <w:tblCellSpacing w:w="0" w:type="dxa"/>
              </w:trPr>
              <w:tc>
                <w:tcPr>
                  <w:tcW w:w="360" w:type="dxa"/>
                  <w:hideMark/>
                </w:tcPr>
                <w:p w14:paraId="035E357B" w14:textId="77777777" w:rsidR="00D128FB" w:rsidRPr="00631F8B" w:rsidRDefault="00D128FB" w:rsidP="006E2051">
                  <w:r w:rsidRPr="00631F8B">
                    <w:t> </w:t>
                  </w:r>
                </w:p>
              </w:tc>
              <w:tc>
                <w:tcPr>
                  <w:tcW w:w="1500" w:type="dxa"/>
                  <w:hideMark/>
                </w:tcPr>
                <w:p w14:paraId="503661BC" w14:textId="77777777" w:rsidR="00D128FB" w:rsidRPr="00631F8B" w:rsidRDefault="00D128FB" w:rsidP="006E2051">
                  <w:r w:rsidRPr="00631F8B">
                    <w:t>Definitie:</w:t>
                  </w:r>
                </w:p>
              </w:tc>
              <w:tc>
                <w:tcPr>
                  <w:tcW w:w="0" w:type="auto"/>
                  <w:hideMark/>
                </w:tcPr>
                <w:p w14:paraId="51505006" w14:textId="77777777" w:rsidR="00D128FB" w:rsidRPr="00631F8B" w:rsidRDefault="00D128FB" w:rsidP="006E2051">
                  <w:r w:rsidRPr="00631F8B">
                    <w:t xml:space="preserve">unieke verwijzing naar een registratie van objecten </w:t>
                  </w:r>
                </w:p>
              </w:tc>
            </w:tr>
            <w:tr w:rsidR="00D128FB" w:rsidRPr="00631F8B" w14:paraId="3F76C451" w14:textId="77777777" w:rsidTr="006E2051">
              <w:trPr>
                <w:tblHeader/>
                <w:tblCellSpacing w:w="0" w:type="dxa"/>
              </w:trPr>
              <w:tc>
                <w:tcPr>
                  <w:tcW w:w="360" w:type="dxa"/>
                  <w:hideMark/>
                </w:tcPr>
                <w:p w14:paraId="4CD63F8C" w14:textId="77777777" w:rsidR="00D128FB" w:rsidRPr="00631F8B" w:rsidRDefault="00D128FB" w:rsidP="006E2051">
                  <w:r w:rsidRPr="00631F8B">
                    <w:t> </w:t>
                  </w:r>
                </w:p>
              </w:tc>
              <w:tc>
                <w:tcPr>
                  <w:tcW w:w="1500" w:type="dxa"/>
                  <w:hideMark/>
                </w:tcPr>
                <w:p w14:paraId="5250C629" w14:textId="77777777" w:rsidR="00D128FB" w:rsidRPr="00631F8B" w:rsidRDefault="00D128FB" w:rsidP="006E2051">
                  <w:r w:rsidRPr="00631F8B">
                    <w:t>Omschrijving:</w:t>
                  </w:r>
                </w:p>
              </w:tc>
              <w:tc>
                <w:tcPr>
                  <w:tcW w:w="0" w:type="auto"/>
                  <w:hideMark/>
                </w:tcPr>
                <w:p w14:paraId="7FCEE6BC" w14:textId="77777777" w:rsidR="00D128FB" w:rsidRPr="00631F8B" w:rsidRDefault="00D128FB" w:rsidP="006E2051">
                  <w:r w:rsidRPr="00631F8B">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D128FB" w:rsidRPr="00631F8B" w14:paraId="3032E6F1" w14:textId="77777777" w:rsidTr="006E2051">
              <w:trPr>
                <w:tblHeader/>
                <w:tblCellSpacing w:w="0" w:type="dxa"/>
              </w:trPr>
              <w:tc>
                <w:tcPr>
                  <w:tcW w:w="360" w:type="dxa"/>
                  <w:hideMark/>
                </w:tcPr>
                <w:p w14:paraId="4A562161" w14:textId="77777777" w:rsidR="00D128FB" w:rsidRPr="00631F8B" w:rsidRDefault="00D128FB" w:rsidP="006E2051">
                  <w:r w:rsidRPr="00631F8B">
                    <w:t> </w:t>
                  </w:r>
                </w:p>
              </w:tc>
              <w:tc>
                <w:tcPr>
                  <w:tcW w:w="1500" w:type="dxa"/>
                  <w:hideMark/>
                </w:tcPr>
                <w:p w14:paraId="654B6ACA" w14:textId="77777777" w:rsidR="00D128FB" w:rsidRPr="00631F8B" w:rsidRDefault="00D128FB" w:rsidP="006E2051">
                  <w:r w:rsidRPr="00631F8B">
                    <w:t>Multipliciteit:</w:t>
                  </w:r>
                </w:p>
              </w:tc>
              <w:tc>
                <w:tcPr>
                  <w:tcW w:w="0" w:type="auto"/>
                  <w:hideMark/>
                </w:tcPr>
                <w:p w14:paraId="194CBE72" w14:textId="77777777" w:rsidR="00D128FB" w:rsidRPr="00631F8B" w:rsidRDefault="00D128FB" w:rsidP="006E2051">
                  <w:r w:rsidRPr="00631F8B">
                    <w:t>1</w:t>
                  </w:r>
                </w:p>
              </w:tc>
            </w:tr>
            <w:tr w:rsidR="00D128FB" w:rsidRPr="00631F8B" w14:paraId="693B0049" w14:textId="77777777" w:rsidTr="006E2051">
              <w:trPr>
                <w:tblHeader/>
                <w:tblCellSpacing w:w="0" w:type="dxa"/>
              </w:trPr>
              <w:tc>
                <w:tcPr>
                  <w:tcW w:w="360" w:type="dxa"/>
                  <w:hideMark/>
                </w:tcPr>
                <w:p w14:paraId="2BD288FD" w14:textId="77777777" w:rsidR="00D128FB" w:rsidRPr="00631F8B" w:rsidRDefault="00D128FB" w:rsidP="006E2051">
                  <w:r w:rsidRPr="00631F8B">
                    <w:t> </w:t>
                  </w:r>
                </w:p>
              </w:tc>
              <w:tc>
                <w:tcPr>
                  <w:tcW w:w="1500" w:type="dxa"/>
                  <w:hideMark/>
                </w:tcPr>
                <w:p w14:paraId="46DE18CB" w14:textId="77777777" w:rsidR="00D128FB" w:rsidRPr="00631F8B" w:rsidRDefault="00D128FB" w:rsidP="006E2051">
                  <w:r w:rsidRPr="00631F8B">
                    <w:t>Herkomst:</w:t>
                  </w:r>
                </w:p>
              </w:tc>
              <w:tc>
                <w:tcPr>
                  <w:tcW w:w="0" w:type="auto"/>
                  <w:hideMark/>
                </w:tcPr>
                <w:p w14:paraId="5169F724" w14:textId="77777777" w:rsidR="00D128FB" w:rsidRPr="00631F8B" w:rsidRDefault="00D128FB" w:rsidP="006E2051">
                  <w:r w:rsidRPr="00631F8B">
                    <w:t>NEN 3610:2011</w:t>
                  </w:r>
                </w:p>
              </w:tc>
            </w:tr>
          </w:tbl>
          <w:p w14:paraId="1786D30E" w14:textId="77777777" w:rsidR="00D128FB" w:rsidRPr="00631F8B" w:rsidRDefault="00D128FB" w:rsidP="006E2051"/>
        </w:tc>
      </w:tr>
      <w:tr w:rsidR="00D128FB" w:rsidRPr="00631F8B" w14:paraId="5E06A5A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9B566E" w14:textId="77777777" w:rsidR="00D128FB" w:rsidRPr="00631F8B" w:rsidRDefault="00D128FB" w:rsidP="006E2051">
            <w:r w:rsidRPr="00631F8B">
              <w:rPr>
                <w:b/>
                <w:bCs/>
              </w:rPr>
              <w:t>Attribuut: lokaalID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39A9D26" w14:textId="77777777" w:rsidTr="006E2051">
              <w:trPr>
                <w:tblHeader/>
                <w:tblCellSpacing w:w="0" w:type="dxa"/>
              </w:trPr>
              <w:tc>
                <w:tcPr>
                  <w:tcW w:w="360" w:type="dxa"/>
                  <w:hideMark/>
                </w:tcPr>
                <w:p w14:paraId="324F66EB" w14:textId="77777777" w:rsidR="00D128FB" w:rsidRPr="00631F8B" w:rsidRDefault="00D128FB" w:rsidP="006E2051">
                  <w:r w:rsidRPr="00631F8B">
                    <w:t> </w:t>
                  </w:r>
                </w:p>
              </w:tc>
              <w:tc>
                <w:tcPr>
                  <w:tcW w:w="1500" w:type="dxa"/>
                  <w:hideMark/>
                </w:tcPr>
                <w:p w14:paraId="2B2C1E9D" w14:textId="77777777" w:rsidR="00D128FB" w:rsidRPr="00631F8B" w:rsidRDefault="00D128FB" w:rsidP="006E2051">
                  <w:r w:rsidRPr="00631F8B">
                    <w:t>Naam:</w:t>
                  </w:r>
                </w:p>
              </w:tc>
              <w:tc>
                <w:tcPr>
                  <w:tcW w:w="0" w:type="auto"/>
                  <w:hideMark/>
                </w:tcPr>
                <w:p w14:paraId="569F2D53" w14:textId="77777777" w:rsidR="00D128FB" w:rsidRPr="00631F8B" w:rsidRDefault="00D128FB" w:rsidP="006E2051"/>
              </w:tc>
            </w:tr>
            <w:tr w:rsidR="00D128FB" w:rsidRPr="00631F8B" w14:paraId="22E5F36F" w14:textId="77777777" w:rsidTr="006E2051">
              <w:trPr>
                <w:tblHeader/>
                <w:tblCellSpacing w:w="0" w:type="dxa"/>
              </w:trPr>
              <w:tc>
                <w:tcPr>
                  <w:tcW w:w="360" w:type="dxa"/>
                  <w:hideMark/>
                </w:tcPr>
                <w:p w14:paraId="4D8B8608" w14:textId="77777777" w:rsidR="00D128FB" w:rsidRPr="00631F8B" w:rsidRDefault="00D128FB" w:rsidP="006E2051">
                  <w:r w:rsidRPr="00631F8B">
                    <w:t> </w:t>
                  </w:r>
                </w:p>
              </w:tc>
              <w:tc>
                <w:tcPr>
                  <w:tcW w:w="1500" w:type="dxa"/>
                  <w:hideMark/>
                </w:tcPr>
                <w:p w14:paraId="7CA1C8D4" w14:textId="77777777" w:rsidR="00D128FB" w:rsidRPr="00631F8B" w:rsidRDefault="00D128FB" w:rsidP="006E2051">
                  <w:r w:rsidRPr="00631F8B">
                    <w:t>Type:</w:t>
                  </w:r>
                </w:p>
              </w:tc>
              <w:tc>
                <w:tcPr>
                  <w:tcW w:w="0" w:type="auto"/>
                  <w:hideMark/>
                </w:tcPr>
                <w:p w14:paraId="65A26ABE" w14:textId="77777777" w:rsidR="00D128FB" w:rsidRPr="00631F8B" w:rsidRDefault="00D128FB" w:rsidP="006E2051">
                  <w:r w:rsidRPr="00631F8B">
                    <w:t>CharacterString</w:t>
                  </w:r>
                </w:p>
              </w:tc>
            </w:tr>
            <w:tr w:rsidR="00D128FB" w:rsidRPr="00631F8B" w14:paraId="691340AC" w14:textId="77777777" w:rsidTr="006E2051">
              <w:trPr>
                <w:tblHeader/>
                <w:tblCellSpacing w:w="0" w:type="dxa"/>
              </w:trPr>
              <w:tc>
                <w:tcPr>
                  <w:tcW w:w="360" w:type="dxa"/>
                  <w:hideMark/>
                </w:tcPr>
                <w:p w14:paraId="6AB8BF31" w14:textId="77777777" w:rsidR="00D128FB" w:rsidRPr="00631F8B" w:rsidRDefault="00D128FB" w:rsidP="006E2051">
                  <w:r w:rsidRPr="00631F8B">
                    <w:t> </w:t>
                  </w:r>
                </w:p>
              </w:tc>
              <w:tc>
                <w:tcPr>
                  <w:tcW w:w="1500" w:type="dxa"/>
                  <w:hideMark/>
                </w:tcPr>
                <w:p w14:paraId="4C8B9AC9" w14:textId="77777777" w:rsidR="00D128FB" w:rsidRPr="00631F8B" w:rsidRDefault="00D128FB" w:rsidP="006E2051">
                  <w:r w:rsidRPr="00631F8B">
                    <w:t>Definitie:</w:t>
                  </w:r>
                </w:p>
              </w:tc>
              <w:tc>
                <w:tcPr>
                  <w:tcW w:w="0" w:type="auto"/>
                  <w:hideMark/>
                </w:tcPr>
                <w:p w14:paraId="22BDDEA6" w14:textId="77777777" w:rsidR="00D128FB" w:rsidRPr="00631F8B" w:rsidRDefault="00D128FB" w:rsidP="006E2051">
                  <w:r w:rsidRPr="00631F8B">
                    <w:t xml:space="preserve">unieke identificatiecode binnen een registratie </w:t>
                  </w:r>
                </w:p>
              </w:tc>
            </w:tr>
            <w:tr w:rsidR="00D128FB" w:rsidRPr="00631F8B" w14:paraId="641358ED" w14:textId="77777777" w:rsidTr="006E2051">
              <w:trPr>
                <w:tblHeader/>
                <w:tblCellSpacing w:w="0" w:type="dxa"/>
              </w:trPr>
              <w:tc>
                <w:tcPr>
                  <w:tcW w:w="360" w:type="dxa"/>
                  <w:hideMark/>
                </w:tcPr>
                <w:p w14:paraId="22A4F36F" w14:textId="77777777" w:rsidR="00D128FB" w:rsidRPr="00631F8B" w:rsidRDefault="00D128FB" w:rsidP="006E2051">
                  <w:r w:rsidRPr="00631F8B">
                    <w:t> </w:t>
                  </w:r>
                </w:p>
              </w:tc>
              <w:tc>
                <w:tcPr>
                  <w:tcW w:w="1500" w:type="dxa"/>
                  <w:hideMark/>
                </w:tcPr>
                <w:p w14:paraId="2D1BA0D9" w14:textId="77777777" w:rsidR="00D128FB" w:rsidRPr="00631F8B" w:rsidRDefault="00D128FB" w:rsidP="006E2051">
                  <w:r w:rsidRPr="00631F8B">
                    <w:t>Omschrijving:</w:t>
                  </w:r>
                </w:p>
              </w:tc>
              <w:tc>
                <w:tcPr>
                  <w:tcW w:w="0" w:type="auto"/>
                  <w:hideMark/>
                </w:tcPr>
                <w:p w14:paraId="17F66F2A" w14:textId="77777777" w:rsidR="00D128FB" w:rsidRPr="00631F8B" w:rsidRDefault="00D128FB" w:rsidP="006E2051">
                  <w:r w:rsidRPr="00631F8B">
                    <w:t xml:space="preserve">‘LokaalId’ is de identificatiecode die een object heeft binnen een (lokale) registratie. De volgende karakters mogen in een lokaalID voorkomen: {”A”…”Z”, “a”…”z”, ”0”…”9”, “_”, “-“, “,”, ”.”}. </w:t>
                  </w:r>
                </w:p>
              </w:tc>
            </w:tr>
            <w:tr w:rsidR="00D128FB" w:rsidRPr="00631F8B" w14:paraId="4BCD709B" w14:textId="77777777" w:rsidTr="006E2051">
              <w:trPr>
                <w:tblHeader/>
                <w:tblCellSpacing w:w="0" w:type="dxa"/>
              </w:trPr>
              <w:tc>
                <w:tcPr>
                  <w:tcW w:w="360" w:type="dxa"/>
                  <w:hideMark/>
                </w:tcPr>
                <w:p w14:paraId="55475E8D" w14:textId="77777777" w:rsidR="00D128FB" w:rsidRPr="00631F8B" w:rsidRDefault="00D128FB" w:rsidP="006E2051">
                  <w:r w:rsidRPr="00631F8B">
                    <w:t> </w:t>
                  </w:r>
                </w:p>
              </w:tc>
              <w:tc>
                <w:tcPr>
                  <w:tcW w:w="1500" w:type="dxa"/>
                  <w:hideMark/>
                </w:tcPr>
                <w:p w14:paraId="2E033AFD" w14:textId="77777777" w:rsidR="00D128FB" w:rsidRPr="00631F8B" w:rsidRDefault="00D128FB" w:rsidP="006E2051">
                  <w:r w:rsidRPr="00631F8B">
                    <w:t>Multipliciteit:</w:t>
                  </w:r>
                </w:p>
              </w:tc>
              <w:tc>
                <w:tcPr>
                  <w:tcW w:w="0" w:type="auto"/>
                  <w:hideMark/>
                </w:tcPr>
                <w:p w14:paraId="4CFAC7BD" w14:textId="77777777" w:rsidR="00D128FB" w:rsidRPr="00631F8B" w:rsidRDefault="00D128FB" w:rsidP="006E2051">
                  <w:r w:rsidRPr="00631F8B">
                    <w:t>1</w:t>
                  </w:r>
                </w:p>
              </w:tc>
            </w:tr>
            <w:tr w:rsidR="00D128FB" w:rsidRPr="00631F8B" w14:paraId="7C59F83F" w14:textId="77777777" w:rsidTr="006E2051">
              <w:trPr>
                <w:tblHeader/>
                <w:tblCellSpacing w:w="0" w:type="dxa"/>
              </w:trPr>
              <w:tc>
                <w:tcPr>
                  <w:tcW w:w="360" w:type="dxa"/>
                  <w:hideMark/>
                </w:tcPr>
                <w:p w14:paraId="2365C712" w14:textId="77777777" w:rsidR="00D128FB" w:rsidRPr="00631F8B" w:rsidRDefault="00D128FB" w:rsidP="006E2051">
                  <w:r w:rsidRPr="00631F8B">
                    <w:t> </w:t>
                  </w:r>
                </w:p>
              </w:tc>
              <w:tc>
                <w:tcPr>
                  <w:tcW w:w="1500" w:type="dxa"/>
                  <w:hideMark/>
                </w:tcPr>
                <w:p w14:paraId="1292D270" w14:textId="77777777" w:rsidR="00D128FB" w:rsidRPr="00631F8B" w:rsidRDefault="00D128FB" w:rsidP="006E2051">
                  <w:r w:rsidRPr="00631F8B">
                    <w:t>Herkomst:</w:t>
                  </w:r>
                </w:p>
              </w:tc>
              <w:tc>
                <w:tcPr>
                  <w:tcW w:w="0" w:type="auto"/>
                  <w:hideMark/>
                </w:tcPr>
                <w:p w14:paraId="259FBE73" w14:textId="77777777" w:rsidR="00D128FB" w:rsidRPr="00631F8B" w:rsidRDefault="00D128FB" w:rsidP="006E2051">
                  <w:r w:rsidRPr="00631F8B">
                    <w:t>NEN 3610:2011</w:t>
                  </w:r>
                </w:p>
              </w:tc>
            </w:tr>
          </w:tbl>
          <w:p w14:paraId="22958B1D" w14:textId="77777777" w:rsidR="00D128FB" w:rsidRPr="00631F8B" w:rsidRDefault="00D128FB" w:rsidP="006E2051"/>
        </w:tc>
      </w:tr>
      <w:tr w:rsidR="00D128FB" w:rsidRPr="00631F8B" w14:paraId="24E36ED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0F15B9" w14:textId="77777777" w:rsidR="00D128FB" w:rsidRPr="00631F8B" w:rsidRDefault="00D128FB" w:rsidP="006E2051">
            <w:r w:rsidRPr="00631F8B">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4BFE57A" w14:textId="77777777" w:rsidTr="006E2051">
              <w:trPr>
                <w:tblHeader/>
                <w:tblCellSpacing w:w="0" w:type="dxa"/>
              </w:trPr>
              <w:tc>
                <w:tcPr>
                  <w:tcW w:w="360" w:type="dxa"/>
                  <w:hideMark/>
                </w:tcPr>
                <w:p w14:paraId="1DC12A4F" w14:textId="77777777" w:rsidR="00D128FB" w:rsidRPr="00631F8B" w:rsidRDefault="00D128FB" w:rsidP="006E2051">
                  <w:r w:rsidRPr="00631F8B">
                    <w:t> </w:t>
                  </w:r>
                </w:p>
              </w:tc>
              <w:tc>
                <w:tcPr>
                  <w:tcW w:w="1500" w:type="dxa"/>
                  <w:hideMark/>
                </w:tcPr>
                <w:p w14:paraId="1680D2D9" w14:textId="77777777" w:rsidR="00D128FB" w:rsidRPr="00631F8B" w:rsidRDefault="00D128FB" w:rsidP="006E2051">
                  <w:r w:rsidRPr="00631F8B">
                    <w:t>Naam:</w:t>
                  </w:r>
                </w:p>
              </w:tc>
              <w:tc>
                <w:tcPr>
                  <w:tcW w:w="0" w:type="auto"/>
                  <w:hideMark/>
                </w:tcPr>
                <w:p w14:paraId="67258082" w14:textId="77777777" w:rsidR="00D128FB" w:rsidRPr="00631F8B" w:rsidRDefault="00D128FB" w:rsidP="006E2051"/>
              </w:tc>
            </w:tr>
            <w:tr w:rsidR="00D128FB" w:rsidRPr="00631F8B" w14:paraId="3DE35676" w14:textId="77777777" w:rsidTr="006E2051">
              <w:trPr>
                <w:tblHeader/>
                <w:tblCellSpacing w:w="0" w:type="dxa"/>
              </w:trPr>
              <w:tc>
                <w:tcPr>
                  <w:tcW w:w="360" w:type="dxa"/>
                  <w:hideMark/>
                </w:tcPr>
                <w:p w14:paraId="70D34286" w14:textId="77777777" w:rsidR="00D128FB" w:rsidRPr="00631F8B" w:rsidRDefault="00D128FB" w:rsidP="006E2051">
                  <w:r w:rsidRPr="00631F8B">
                    <w:t> </w:t>
                  </w:r>
                </w:p>
              </w:tc>
              <w:tc>
                <w:tcPr>
                  <w:tcW w:w="1500" w:type="dxa"/>
                  <w:hideMark/>
                </w:tcPr>
                <w:p w14:paraId="73ABFA46" w14:textId="77777777" w:rsidR="00D128FB" w:rsidRPr="00631F8B" w:rsidRDefault="00D128FB" w:rsidP="006E2051">
                  <w:r w:rsidRPr="00631F8B">
                    <w:t>Type:</w:t>
                  </w:r>
                </w:p>
              </w:tc>
              <w:tc>
                <w:tcPr>
                  <w:tcW w:w="0" w:type="auto"/>
                  <w:hideMark/>
                </w:tcPr>
                <w:p w14:paraId="27AD4957" w14:textId="77777777" w:rsidR="00D128FB" w:rsidRPr="00631F8B" w:rsidRDefault="00D128FB" w:rsidP="006E2051">
                  <w:r w:rsidRPr="00631F8B">
                    <w:t>CharacterString</w:t>
                  </w:r>
                </w:p>
              </w:tc>
            </w:tr>
            <w:tr w:rsidR="00D128FB" w:rsidRPr="00631F8B" w14:paraId="66788935" w14:textId="77777777" w:rsidTr="006E2051">
              <w:trPr>
                <w:tblHeader/>
                <w:tblCellSpacing w:w="0" w:type="dxa"/>
              </w:trPr>
              <w:tc>
                <w:tcPr>
                  <w:tcW w:w="360" w:type="dxa"/>
                  <w:hideMark/>
                </w:tcPr>
                <w:p w14:paraId="5578CE20" w14:textId="77777777" w:rsidR="00D128FB" w:rsidRPr="00631F8B" w:rsidRDefault="00D128FB" w:rsidP="006E2051">
                  <w:r w:rsidRPr="00631F8B">
                    <w:t> </w:t>
                  </w:r>
                </w:p>
              </w:tc>
              <w:tc>
                <w:tcPr>
                  <w:tcW w:w="1500" w:type="dxa"/>
                  <w:hideMark/>
                </w:tcPr>
                <w:p w14:paraId="168872A0" w14:textId="77777777" w:rsidR="00D128FB" w:rsidRPr="00631F8B" w:rsidRDefault="00D128FB" w:rsidP="006E2051">
                  <w:r w:rsidRPr="00631F8B">
                    <w:t>Definitie:</w:t>
                  </w:r>
                </w:p>
              </w:tc>
              <w:tc>
                <w:tcPr>
                  <w:tcW w:w="0" w:type="auto"/>
                  <w:hideMark/>
                </w:tcPr>
                <w:p w14:paraId="0BA2252B" w14:textId="77777777" w:rsidR="00D128FB" w:rsidRPr="00631F8B" w:rsidRDefault="00D128FB" w:rsidP="006E2051">
                  <w:r w:rsidRPr="00631F8B">
                    <w:t xml:space="preserve">versie-aanduiding van een object </w:t>
                  </w:r>
                </w:p>
              </w:tc>
            </w:tr>
            <w:tr w:rsidR="00D128FB" w:rsidRPr="00631F8B" w14:paraId="00BA34A5" w14:textId="77777777" w:rsidTr="006E2051">
              <w:trPr>
                <w:tblHeader/>
                <w:tblCellSpacing w:w="0" w:type="dxa"/>
              </w:trPr>
              <w:tc>
                <w:tcPr>
                  <w:tcW w:w="360" w:type="dxa"/>
                  <w:hideMark/>
                </w:tcPr>
                <w:p w14:paraId="3934A500" w14:textId="77777777" w:rsidR="00D128FB" w:rsidRPr="00631F8B" w:rsidRDefault="00D128FB" w:rsidP="006E2051">
                  <w:r w:rsidRPr="00631F8B">
                    <w:t> </w:t>
                  </w:r>
                </w:p>
              </w:tc>
              <w:tc>
                <w:tcPr>
                  <w:tcW w:w="1500" w:type="dxa"/>
                  <w:hideMark/>
                </w:tcPr>
                <w:p w14:paraId="33AAB64F" w14:textId="77777777" w:rsidR="00D128FB" w:rsidRPr="00631F8B" w:rsidRDefault="00D128FB" w:rsidP="006E2051">
                  <w:r w:rsidRPr="00631F8B">
                    <w:t>Omschrijving:</w:t>
                  </w:r>
                </w:p>
              </w:tc>
              <w:tc>
                <w:tcPr>
                  <w:tcW w:w="0" w:type="auto"/>
                  <w:hideMark/>
                </w:tcPr>
                <w:p w14:paraId="3720CF37" w14:textId="77777777" w:rsidR="00D128FB" w:rsidRPr="00631F8B" w:rsidRDefault="00D128FB" w:rsidP="006E2051">
                  <w:r w:rsidRPr="00631F8B">
                    <w:t xml:space="preserve">Het attribuut ‘versie’ maakt geen deel uit van de identificatie van het object maar kan worden gebruikt om verschillende versies van hetzelfde object te identificeren. </w:t>
                  </w:r>
                </w:p>
              </w:tc>
            </w:tr>
            <w:tr w:rsidR="00D128FB" w:rsidRPr="00631F8B" w14:paraId="7786021A" w14:textId="77777777" w:rsidTr="006E2051">
              <w:trPr>
                <w:tblHeader/>
                <w:tblCellSpacing w:w="0" w:type="dxa"/>
              </w:trPr>
              <w:tc>
                <w:tcPr>
                  <w:tcW w:w="360" w:type="dxa"/>
                  <w:hideMark/>
                </w:tcPr>
                <w:p w14:paraId="0282523F" w14:textId="77777777" w:rsidR="00D128FB" w:rsidRPr="00631F8B" w:rsidRDefault="00D128FB" w:rsidP="006E2051">
                  <w:r w:rsidRPr="00631F8B">
                    <w:t> </w:t>
                  </w:r>
                </w:p>
              </w:tc>
              <w:tc>
                <w:tcPr>
                  <w:tcW w:w="1500" w:type="dxa"/>
                  <w:hideMark/>
                </w:tcPr>
                <w:p w14:paraId="5C99E61F" w14:textId="77777777" w:rsidR="00D128FB" w:rsidRPr="00631F8B" w:rsidRDefault="00D128FB" w:rsidP="006E2051">
                  <w:r w:rsidRPr="00631F8B">
                    <w:t>Multipliciteit:</w:t>
                  </w:r>
                </w:p>
              </w:tc>
              <w:tc>
                <w:tcPr>
                  <w:tcW w:w="0" w:type="auto"/>
                  <w:hideMark/>
                </w:tcPr>
                <w:p w14:paraId="171E112F" w14:textId="77777777" w:rsidR="00D128FB" w:rsidRPr="00631F8B" w:rsidRDefault="00D128FB" w:rsidP="006E2051">
                  <w:r w:rsidRPr="00631F8B">
                    <w:t>0..1</w:t>
                  </w:r>
                </w:p>
              </w:tc>
            </w:tr>
            <w:tr w:rsidR="00D128FB" w:rsidRPr="00631F8B" w14:paraId="3FF5DBA4" w14:textId="77777777" w:rsidTr="006E2051">
              <w:trPr>
                <w:tblHeader/>
                <w:tblCellSpacing w:w="0" w:type="dxa"/>
              </w:trPr>
              <w:tc>
                <w:tcPr>
                  <w:tcW w:w="360" w:type="dxa"/>
                  <w:hideMark/>
                </w:tcPr>
                <w:p w14:paraId="6B0B8AF7" w14:textId="77777777" w:rsidR="00D128FB" w:rsidRPr="00631F8B" w:rsidRDefault="00D128FB" w:rsidP="006E2051">
                  <w:r w:rsidRPr="00631F8B">
                    <w:t> </w:t>
                  </w:r>
                </w:p>
              </w:tc>
              <w:tc>
                <w:tcPr>
                  <w:tcW w:w="1500" w:type="dxa"/>
                  <w:hideMark/>
                </w:tcPr>
                <w:p w14:paraId="34DF18BF" w14:textId="77777777" w:rsidR="00D128FB" w:rsidRPr="00631F8B" w:rsidRDefault="00D128FB" w:rsidP="006E2051">
                  <w:r w:rsidRPr="00631F8B">
                    <w:t>Herkomst:</w:t>
                  </w:r>
                </w:p>
              </w:tc>
              <w:tc>
                <w:tcPr>
                  <w:tcW w:w="0" w:type="auto"/>
                  <w:hideMark/>
                </w:tcPr>
                <w:p w14:paraId="6DC52A54" w14:textId="77777777" w:rsidR="00D128FB" w:rsidRPr="00631F8B" w:rsidRDefault="00D128FB" w:rsidP="006E2051">
                  <w:r w:rsidRPr="00631F8B">
                    <w:t>NEN 3610:2011</w:t>
                  </w:r>
                </w:p>
              </w:tc>
            </w:tr>
          </w:tbl>
          <w:p w14:paraId="55F7F79F" w14:textId="77777777" w:rsidR="00D128FB" w:rsidRPr="00631F8B" w:rsidRDefault="00D128FB" w:rsidP="006E2051"/>
        </w:tc>
      </w:tr>
    </w:tbl>
    <w:p w14:paraId="441F42E2" w14:textId="77777777" w:rsidR="00D128FB" w:rsidRPr="00631F8B" w:rsidRDefault="00D128FB" w:rsidP="00D128FB">
      <w:pPr>
        <w:pStyle w:val="Kop5"/>
        <w:rPr>
          <w:sz w:val="16"/>
          <w:szCs w:val="16"/>
        </w:rPr>
      </w:pPr>
      <w:r w:rsidRPr="00631F8B">
        <w:rPr>
          <w:sz w:val="16"/>
          <w:szCs w:val="16"/>
        </w:rPr>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9029770"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55B4B6" w14:textId="77777777" w:rsidR="00D128FB" w:rsidRPr="00631F8B" w:rsidRDefault="00D128FB" w:rsidP="006E2051">
            <w:pPr>
              <w:spacing w:line="225" w:lineRule="atLeast"/>
            </w:pPr>
            <w:r w:rsidRPr="00631F8B">
              <w:rPr>
                <w:b/>
                <w:bCs/>
              </w:rPr>
              <w:lastRenderedPageBreak/>
              <w:t>TechnischContactpersoon</w:t>
            </w:r>
          </w:p>
        </w:tc>
      </w:tr>
      <w:tr w:rsidR="00D128FB" w:rsidRPr="00631F8B" w14:paraId="04C2196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E40A8DC" w14:textId="77777777" w:rsidTr="006E2051">
              <w:trPr>
                <w:tblHeader/>
                <w:tblCellSpacing w:w="0" w:type="dxa"/>
              </w:trPr>
              <w:tc>
                <w:tcPr>
                  <w:tcW w:w="360" w:type="dxa"/>
                  <w:hideMark/>
                </w:tcPr>
                <w:p w14:paraId="33787E21" w14:textId="77777777" w:rsidR="00D128FB" w:rsidRPr="00631F8B" w:rsidRDefault="00D128FB" w:rsidP="006E2051">
                  <w:r w:rsidRPr="00631F8B">
                    <w:t> </w:t>
                  </w:r>
                </w:p>
              </w:tc>
              <w:tc>
                <w:tcPr>
                  <w:tcW w:w="1500" w:type="dxa"/>
                  <w:hideMark/>
                </w:tcPr>
                <w:p w14:paraId="308B74AE" w14:textId="77777777" w:rsidR="00D128FB" w:rsidRPr="00631F8B" w:rsidRDefault="00D128FB" w:rsidP="006E2051">
                  <w:r w:rsidRPr="00631F8B">
                    <w:t>Naam:</w:t>
                  </w:r>
                </w:p>
              </w:tc>
              <w:tc>
                <w:tcPr>
                  <w:tcW w:w="0" w:type="auto"/>
                  <w:hideMark/>
                </w:tcPr>
                <w:p w14:paraId="710815FE" w14:textId="77777777" w:rsidR="00D128FB" w:rsidRPr="00631F8B" w:rsidRDefault="00D128FB" w:rsidP="006E2051"/>
              </w:tc>
            </w:tr>
            <w:tr w:rsidR="00D128FB" w:rsidRPr="00631F8B" w14:paraId="7C92499A" w14:textId="77777777" w:rsidTr="006E2051">
              <w:trPr>
                <w:tblHeader/>
                <w:tblCellSpacing w:w="0" w:type="dxa"/>
              </w:trPr>
              <w:tc>
                <w:tcPr>
                  <w:tcW w:w="360" w:type="dxa"/>
                  <w:hideMark/>
                </w:tcPr>
                <w:p w14:paraId="719AD5DD" w14:textId="77777777" w:rsidR="00D128FB" w:rsidRPr="00631F8B" w:rsidRDefault="00D128FB" w:rsidP="006E2051">
                  <w:r w:rsidRPr="00631F8B">
                    <w:t> </w:t>
                  </w:r>
                </w:p>
              </w:tc>
              <w:tc>
                <w:tcPr>
                  <w:tcW w:w="1500" w:type="dxa"/>
                  <w:hideMark/>
                </w:tcPr>
                <w:p w14:paraId="5C0B663C" w14:textId="77777777" w:rsidR="00D128FB" w:rsidRPr="00631F8B" w:rsidRDefault="00D128FB" w:rsidP="006E2051">
                  <w:r w:rsidRPr="00631F8B">
                    <w:t>Definitie:</w:t>
                  </w:r>
                </w:p>
              </w:tc>
              <w:tc>
                <w:tcPr>
                  <w:tcW w:w="0" w:type="auto"/>
                  <w:hideMark/>
                </w:tcPr>
                <w:p w14:paraId="3C5DFBD1" w14:textId="77777777" w:rsidR="00D128FB" w:rsidRPr="00631F8B" w:rsidRDefault="00D128FB" w:rsidP="006E2051">
                  <w:r w:rsidRPr="00631F8B">
                    <w:t xml:space="preserve">Persoon die gecontacteerd kan worden voor technisch-inhoudelijke informatie over deze dataset. </w:t>
                  </w:r>
                </w:p>
              </w:tc>
            </w:tr>
            <w:tr w:rsidR="00D128FB" w:rsidRPr="00631F8B" w14:paraId="513B071A" w14:textId="77777777" w:rsidTr="006E2051">
              <w:trPr>
                <w:tblHeader/>
                <w:tblCellSpacing w:w="0" w:type="dxa"/>
              </w:trPr>
              <w:tc>
                <w:tcPr>
                  <w:tcW w:w="360" w:type="dxa"/>
                  <w:hideMark/>
                </w:tcPr>
                <w:p w14:paraId="131EA07E" w14:textId="77777777" w:rsidR="00D128FB" w:rsidRPr="00631F8B" w:rsidRDefault="00D128FB" w:rsidP="006E2051">
                  <w:r w:rsidRPr="00631F8B">
                    <w:t> </w:t>
                  </w:r>
                </w:p>
              </w:tc>
              <w:tc>
                <w:tcPr>
                  <w:tcW w:w="1500" w:type="dxa"/>
                  <w:hideMark/>
                </w:tcPr>
                <w:p w14:paraId="18FFCBE1" w14:textId="77777777" w:rsidR="00D128FB" w:rsidRPr="00631F8B" w:rsidRDefault="00D128FB" w:rsidP="006E2051">
                  <w:r w:rsidRPr="00631F8B">
                    <w:t>Stereotypes:</w:t>
                  </w:r>
                </w:p>
              </w:tc>
              <w:tc>
                <w:tcPr>
                  <w:tcW w:w="0" w:type="auto"/>
                  <w:hideMark/>
                </w:tcPr>
                <w:p w14:paraId="283D42DE" w14:textId="77777777" w:rsidR="00D128FB" w:rsidRPr="00631F8B" w:rsidRDefault="00D128FB" w:rsidP="006E2051">
                  <w:r w:rsidRPr="00631F8B">
                    <w:t>«dataType»</w:t>
                  </w:r>
                </w:p>
              </w:tc>
            </w:tr>
          </w:tbl>
          <w:p w14:paraId="608C6315" w14:textId="77777777" w:rsidR="00D128FB" w:rsidRPr="00631F8B" w:rsidRDefault="00D128FB" w:rsidP="006E2051"/>
        </w:tc>
      </w:tr>
      <w:tr w:rsidR="00D128FB" w:rsidRPr="00631F8B" w14:paraId="1791C39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54AF00" w14:textId="77777777" w:rsidR="00D128FB" w:rsidRPr="00631F8B" w:rsidRDefault="00D128FB" w:rsidP="006E2051">
            <w:r w:rsidRPr="00631F8B">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DA30C7F" w14:textId="77777777" w:rsidTr="006E2051">
              <w:trPr>
                <w:tblHeader/>
                <w:tblCellSpacing w:w="0" w:type="dxa"/>
              </w:trPr>
              <w:tc>
                <w:tcPr>
                  <w:tcW w:w="360" w:type="dxa"/>
                  <w:hideMark/>
                </w:tcPr>
                <w:p w14:paraId="3CCA6A24" w14:textId="77777777" w:rsidR="00D128FB" w:rsidRPr="00631F8B" w:rsidRDefault="00D128FB" w:rsidP="006E2051">
                  <w:r w:rsidRPr="00631F8B">
                    <w:t> </w:t>
                  </w:r>
                </w:p>
              </w:tc>
              <w:tc>
                <w:tcPr>
                  <w:tcW w:w="1500" w:type="dxa"/>
                  <w:hideMark/>
                </w:tcPr>
                <w:p w14:paraId="3C56CA6F" w14:textId="77777777" w:rsidR="00D128FB" w:rsidRPr="00631F8B" w:rsidRDefault="00D128FB" w:rsidP="006E2051">
                  <w:r w:rsidRPr="00631F8B">
                    <w:t>Naam:</w:t>
                  </w:r>
                </w:p>
              </w:tc>
              <w:tc>
                <w:tcPr>
                  <w:tcW w:w="0" w:type="auto"/>
                  <w:hideMark/>
                </w:tcPr>
                <w:p w14:paraId="68A0D89E" w14:textId="77777777" w:rsidR="00D128FB" w:rsidRPr="00631F8B" w:rsidRDefault="00D128FB" w:rsidP="006E2051"/>
              </w:tc>
            </w:tr>
            <w:tr w:rsidR="00D128FB" w:rsidRPr="00631F8B" w14:paraId="08B66C93" w14:textId="77777777" w:rsidTr="006E2051">
              <w:trPr>
                <w:tblHeader/>
                <w:tblCellSpacing w:w="0" w:type="dxa"/>
              </w:trPr>
              <w:tc>
                <w:tcPr>
                  <w:tcW w:w="360" w:type="dxa"/>
                  <w:hideMark/>
                </w:tcPr>
                <w:p w14:paraId="732361F0" w14:textId="77777777" w:rsidR="00D128FB" w:rsidRPr="00631F8B" w:rsidRDefault="00D128FB" w:rsidP="006E2051">
                  <w:r w:rsidRPr="00631F8B">
                    <w:t> </w:t>
                  </w:r>
                </w:p>
              </w:tc>
              <w:tc>
                <w:tcPr>
                  <w:tcW w:w="1500" w:type="dxa"/>
                  <w:hideMark/>
                </w:tcPr>
                <w:p w14:paraId="2F71337E" w14:textId="77777777" w:rsidR="00D128FB" w:rsidRPr="00631F8B" w:rsidRDefault="00D128FB" w:rsidP="006E2051">
                  <w:r w:rsidRPr="00631F8B">
                    <w:t>Type:</w:t>
                  </w:r>
                </w:p>
              </w:tc>
              <w:tc>
                <w:tcPr>
                  <w:tcW w:w="0" w:type="auto"/>
                  <w:hideMark/>
                </w:tcPr>
                <w:p w14:paraId="24D133A1" w14:textId="77777777" w:rsidR="00D128FB" w:rsidRPr="00631F8B" w:rsidRDefault="00D128FB" w:rsidP="006E2051">
                  <w:r w:rsidRPr="00631F8B">
                    <w:t>CharacterString</w:t>
                  </w:r>
                </w:p>
              </w:tc>
            </w:tr>
            <w:tr w:rsidR="00D128FB" w:rsidRPr="00631F8B" w14:paraId="33D3A711" w14:textId="77777777" w:rsidTr="006E2051">
              <w:trPr>
                <w:tblHeader/>
                <w:tblCellSpacing w:w="0" w:type="dxa"/>
              </w:trPr>
              <w:tc>
                <w:tcPr>
                  <w:tcW w:w="360" w:type="dxa"/>
                  <w:hideMark/>
                </w:tcPr>
                <w:p w14:paraId="59700902" w14:textId="77777777" w:rsidR="00D128FB" w:rsidRPr="00631F8B" w:rsidRDefault="00D128FB" w:rsidP="006E2051">
                  <w:r w:rsidRPr="00631F8B">
                    <w:t> </w:t>
                  </w:r>
                </w:p>
              </w:tc>
              <w:tc>
                <w:tcPr>
                  <w:tcW w:w="1500" w:type="dxa"/>
                  <w:hideMark/>
                </w:tcPr>
                <w:p w14:paraId="3A16881D" w14:textId="77777777" w:rsidR="00D128FB" w:rsidRPr="00631F8B" w:rsidRDefault="00D128FB" w:rsidP="006E2051">
                  <w:r w:rsidRPr="00631F8B">
                    <w:t>Definitie:</w:t>
                  </w:r>
                </w:p>
              </w:tc>
              <w:tc>
                <w:tcPr>
                  <w:tcW w:w="0" w:type="auto"/>
                  <w:hideMark/>
                </w:tcPr>
                <w:p w14:paraId="0D709A14" w14:textId="77777777" w:rsidR="00D128FB" w:rsidRPr="00631F8B" w:rsidRDefault="00D128FB" w:rsidP="006E2051"/>
              </w:tc>
            </w:tr>
            <w:tr w:rsidR="00D128FB" w:rsidRPr="00631F8B" w14:paraId="2BA05441" w14:textId="77777777" w:rsidTr="006E2051">
              <w:trPr>
                <w:tblHeader/>
                <w:tblCellSpacing w:w="0" w:type="dxa"/>
              </w:trPr>
              <w:tc>
                <w:tcPr>
                  <w:tcW w:w="360" w:type="dxa"/>
                  <w:hideMark/>
                </w:tcPr>
                <w:p w14:paraId="59BCFAAF" w14:textId="77777777" w:rsidR="00D128FB" w:rsidRPr="00631F8B" w:rsidRDefault="00D128FB" w:rsidP="006E2051">
                  <w:r w:rsidRPr="00631F8B">
                    <w:t> </w:t>
                  </w:r>
                </w:p>
              </w:tc>
              <w:tc>
                <w:tcPr>
                  <w:tcW w:w="1500" w:type="dxa"/>
                  <w:hideMark/>
                </w:tcPr>
                <w:p w14:paraId="41E9FEAA" w14:textId="77777777" w:rsidR="00D128FB" w:rsidRPr="00631F8B" w:rsidRDefault="00D128FB" w:rsidP="006E2051">
                  <w:r w:rsidRPr="00631F8B">
                    <w:t>Multipliciteit:</w:t>
                  </w:r>
                </w:p>
              </w:tc>
              <w:tc>
                <w:tcPr>
                  <w:tcW w:w="0" w:type="auto"/>
                  <w:hideMark/>
                </w:tcPr>
                <w:p w14:paraId="48DB9999" w14:textId="77777777" w:rsidR="00D128FB" w:rsidRPr="00631F8B" w:rsidRDefault="00D128FB" w:rsidP="006E2051">
                  <w:r w:rsidRPr="00631F8B">
                    <w:t>1</w:t>
                  </w:r>
                </w:p>
              </w:tc>
            </w:tr>
          </w:tbl>
          <w:p w14:paraId="40CD1B01" w14:textId="77777777" w:rsidR="00D128FB" w:rsidRPr="00631F8B" w:rsidRDefault="00D128FB" w:rsidP="006E2051"/>
        </w:tc>
      </w:tr>
      <w:tr w:rsidR="00D128FB" w:rsidRPr="00631F8B" w14:paraId="276FDB1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09439C" w14:textId="77777777" w:rsidR="00D128FB" w:rsidRPr="00631F8B" w:rsidRDefault="00D128FB" w:rsidP="006E2051">
            <w:r w:rsidRPr="00631F8B">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6F075A5" w14:textId="77777777" w:rsidTr="006E2051">
              <w:trPr>
                <w:tblHeader/>
                <w:tblCellSpacing w:w="0" w:type="dxa"/>
              </w:trPr>
              <w:tc>
                <w:tcPr>
                  <w:tcW w:w="360" w:type="dxa"/>
                  <w:hideMark/>
                </w:tcPr>
                <w:p w14:paraId="547383A6" w14:textId="77777777" w:rsidR="00D128FB" w:rsidRPr="00631F8B" w:rsidRDefault="00D128FB" w:rsidP="006E2051">
                  <w:r w:rsidRPr="00631F8B">
                    <w:t> </w:t>
                  </w:r>
                </w:p>
              </w:tc>
              <w:tc>
                <w:tcPr>
                  <w:tcW w:w="1500" w:type="dxa"/>
                  <w:hideMark/>
                </w:tcPr>
                <w:p w14:paraId="6E8E582F" w14:textId="77777777" w:rsidR="00D128FB" w:rsidRPr="00631F8B" w:rsidRDefault="00D128FB" w:rsidP="006E2051">
                  <w:r w:rsidRPr="00631F8B">
                    <w:t>Naam:</w:t>
                  </w:r>
                </w:p>
              </w:tc>
              <w:tc>
                <w:tcPr>
                  <w:tcW w:w="0" w:type="auto"/>
                  <w:hideMark/>
                </w:tcPr>
                <w:p w14:paraId="65D9FDF4" w14:textId="77777777" w:rsidR="00D128FB" w:rsidRPr="00631F8B" w:rsidRDefault="00D128FB" w:rsidP="006E2051"/>
              </w:tc>
            </w:tr>
            <w:tr w:rsidR="00D128FB" w:rsidRPr="00631F8B" w14:paraId="4C0B7E29" w14:textId="77777777" w:rsidTr="006E2051">
              <w:trPr>
                <w:tblHeader/>
                <w:tblCellSpacing w:w="0" w:type="dxa"/>
              </w:trPr>
              <w:tc>
                <w:tcPr>
                  <w:tcW w:w="360" w:type="dxa"/>
                  <w:hideMark/>
                </w:tcPr>
                <w:p w14:paraId="01DE2C63" w14:textId="77777777" w:rsidR="00D128FB" w:rsidRPr="00631F8B" w:rsidRDefault="00D128FB" w:rsidP="006E2051">
                  <w:r w:rsidRPr="00631F8B">
                    <w:t> </w:t>
                  </w:r>
                </w:p>
              </w:tc>
              <w:tc>
                <w:tcPr>
                  <w:tcW w:w="1500" w:type="dxa"/>
                  <w:hideMark/>
                </w:tcPr>
                <w:p w14:paraId="435985BE" w14:textId="77777777" w:rsidR="00D128FB" w:rsidRPr="00631F8B" w:rsidRDefault="00D128FB" w:rsidP="006E2051">
                  <w:r w:rsidRPr="00631F8B">
                    <w:t>Type:</w:t>
                  </w:r>
                </w:p>
              </w:tc>
              <w:tc>
                <w:tcPr>
                  <w:tcW w:w="0" w:type="auto"/>
                  <w:hideMark/>
                </w:tcPr>
                <w:p w14:paraId="5C6C9135" w14:textId="77777777" w:rsidR="00D128FB" w:rsidRPr="00631F8B" w:rsidRDefault="00D128FB" w:rsidP="006E2051">
                  <w:r w:rsidRPr="00631F8B">
                    <w:t>CharacterString</w:t>
                  </w:r>
                </w:p>
              </w:tc>
            </w:tr>
            <w:tr w:rsidR="00D128FB" w:rsidRPr="00631F8B" w14:paraId="3AECE6FF" w14:textId="77777777" w:rsidTr="006E2051">
              <w:trPr>
                <w:tblHeader/>
                <w:tblCellSpacing w:w="0" w:type="dxa"/>
              </w:trPr>
              <w:tc>
                <w:tcPr>
                  <w:tcW w:w="360" w:type="dxa"/>
                  <w:hideMark/>
                </w:tcPr>
                <w:p w14:paraId="6FF3D7EA" w14:textId="77777777" w:rsidR="00D128FB" w:rsidRPr="00631F8B" w:rsidRDefault="00D128FB" w:rsidP="006E2051">
                  <w:r w:rsidRPr="00631F8B">
                    <w:t> </w:t>
                  </w:r>
                </w:p>
              </w:tc>
              <w:tc>
                <w:tcPr>
                  <w:tcW w:w="1500" w:type="dxa"/>
                  <w:hideMark/>
                </w:tcPr>
                <w:p w14:paraId="78AF10DC" w14:textId="77777777" w:rsidR="00D128FB" w:rsidRPr="00631F8B" w:rsidRDefault="00D128FB" w:rsidP="006E2051">
                  <w:r w:rsidRPr="00631F8B">
                    <w:t>Definitie:</w:t>
                  </w:r>
                </w:p>
              </w:tc>
              <w:tc>
                <w:tcPr>
                  <w:tcW w:w="0" w:type="auto"/>
                  <w:hideMark/>
                </w:tcPr>
                <w:p w14:paraId="6F26B4A4" w14:textId="77777777" w:rsidR="00D128FB" w:rsidRPr="00631F8B" w:rsidRDefault="00D128FB" w:rsidP="006E2051"/>
              </w:tc>
            </w:tr>
            <w:tr w:rsidR="00D128FB" w:rsidRPr="00631F8B" w14:paraId="670BEE86" w14:textId="77777777" w:rsidTr="006E2051">
              <w:trPr>
                <w:tblHeader/>
                <w:tblCellSpacing w:w="0" w:type="dxa"/>
              </w:trPr>
              <w:tc>
                <w:tcPr>
                  <w:tcW w:w="360" w:type="dxa"/>
                  <w:hideMark/>
                </w:tcPr>
                <w:p w14:paraId="2D66A260" w14:textId="77777777" w:rsidR="00D128FB" w:rsidRPr="00631F8B" w:rsidRDefault="00D128FB" w:rsidP="006E2051">
                  <w:r w:rsidRPr="00631F8B">
                    <w:t> </w:t>
                  </w:r>
                </w:p>
              </w:tc>
              <w:tc>
                <w:tcPr>
                  <w:tcW w:w="1500" w:type="dxa"/>
                  <w:hideMark/>
                </w:tcPr>
                <w:p w14:paraId="556FF944" w14:textId="77777777" w:rsidR="00D128FB" w:rsidRPr="00631F8B" w:rsidRDefault="00D128FB" w:rsidP="006E2051">
                  <w:r w:rsidRPr="00631F8B">
                    <w:t>Multipliciteit:</w:t>
                  </w:r>
                </w:p>
              </w:tc>
              <w:tc>
                <w:tcPr>
                  <w:tcW w:w="0" w:type="auto"/>
                  <w:hideMark/>
                </w:tcPr>
                <w:p w14:paraId="43BA8EFA" w14:textId="77777777" w:rsidR="00D128FB" w:rsidRPr="00631F8B" w:rsidRDefault="00D128FB" w:rsidP="006E2051">
                  <w:r w:rsidRPr="00631F8B">
                    <w:t>1</w:t>
                  </w:r>
                </w:p>
              </w:tc>
            </w:tr>
          </w:tbl>
          <w:p w14:paraId="4FCA857D" w14:textId="77777777" w:rsidR="00D128FB" w:rsidRPr="00631F8B" w:rsidRDefault="00D128FB" w:rsidP="006E2051"/>
        </w:tc>
      </w:tr>
      <w:tr w:rsidR="00D128FB" w:rsidRPr="00631F8B" w14:paraId="0138505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34AA32" w14:textId="77777777" w:rsidR="00D128FB" w:rsidRPr="00631F8B" w:rsidRDefault="00D128FB" w:rsidP="006E2051">
            <w:r w:rsidRPr="00631F8B">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9062D32" w14:textId="77777777" w:rsidTr="006E2051">
              <w:trPr>
                <w:tblHeader/>
                <w:tblCellSpacing w:w="0" w:type="dxa"/>
              </w:trPr>
              <w:tc>
                <w:tcPr>
                  <w:tcW w:w="360" w:type="dxa"/>
                  <w:hideMark/>
                </w:tcPr>
                <w:p w14:paraId="4471F36A" w14:textId="77777777" w:rsidR="00D128FB" w:rsidRPr="00631F8B" w:rsidRDefault="00D128FB" w:rsidP="006E2051">
                  <w:r w:rsidRPr="00631F8B">
                    <w:t> </w:t>
                  </w:r>
                </w:p>
              </w:tc>
              <w:tc>
                <w:tcPr>
                  <w:tcW w:w="1500" w:type="dxa"/>
                  <w:hideMark/>
                </w:tcPr>
                <w:p w14:paraId="62940CA3" w14:textId="77777777" w:rsidR="00D128FB" w:rsidRPr="00631F8B" w:rsidRDefault="00D128FB" w:rsidP="006E2051">
                  <w:r w:rsidRPr="00631F8B">
                    <w:t>Naam:</w:t>
                  </w:r>
                </w:p>
              </w:tc>
              <w:tc>
                <w:tcPr>
                  <w:tcW w:w="0" w:type="auto"/>
                  <w:hideMark/>
                </w:tcPr>
                <w:p w14:paraId="64B5AEF7" w14:textId="77777777" w:rsidR="00D128FB" w:rsidRPr="00631F8B" w:rsidRDefault="00D128FB" w:rsidP="006E2051"/>
              </w:tc>
            </w:tr>
            <w:tr w:rsidR="00D128FB" w:rsidRPr="00631F8B" w14:paraId="564C9EF6" w14:textId="77777777" w:rsidTr="006E2051">
              <w:trPr>
                <w:tblHeader/>
                <w:tblCellSpacing w:w="0" w:type="dxa"/>
              </w:trPr>
              <w:tc>
                <w:tcPr>
                  <w:tcW w:w="360" w:type="dxa"/>
                  <w:hideMark/>
                </w:tcPr>
                <w:p w14:paraId="6D00AD7B" w14:textId="77777777" w:rsidR="00D128FB" w:rsidRPr="00631F8B" w:rsidRDefault="00D128FB" w:rsidP="006E2051">
                  <w:r w:rsidRPr="00631F8B">
                    <w:t> </w:t>
                  </w:r>
                </w:p>
              </w:tc>
              <w:tc>
                <w:tcPr>
                  <w:tcW w:w="1500" w:type="dxa"/>
                  <w:hideMark/>
                </w:tcPr>
                <w:p w14:paraId="4E0C2B1D" w14:textId="77777777" w:rsidR="00D128FB" w:rsidRPr="00631F8B" w:rsidRDefault="00D128FB" w:rsidP="006E2051">
                  <w:r w:rsidRPr="00631F8B">
                    <w:t>Type:</w:t>
                  </w:r>
                </w:p>
              </w:tc>
              <w:tc>
                <w:tcPr>
                  <w:tcW w:w="0" w:type="auto"/>
                  <w:hideMark/>
                </w:tcPr>
                <w:p w14:paraId="43DED2DF" w14:textId="77777777" w:rsidR="00D128FB" w:rsidRPr="00631F8B" w:rsidRDefault="00D128FB" w:rsidP="006E2051">
                  <w:r w:rsidRPr="00631F8B">
                    <w:t>CharacterString</w:t>
                  </w:r>
                </w:p>
              </w:tc>
            </w:tr>
            <w:tr w:rsidR="00D128FB" w:rsidRPr="00631F8B" w14:paraId="2BA38503" w14:textId="77777777" w:rsidTr="006E2051">
              <w:trPr>
                <w:tblHeader/>
                <w:tblCellSpacing w:w="0" w:type="dxa"/>
              </w:trPr>
              <w:tc>
                <w:tcPr>
                  <w:tcW w:w="360" w:type="dxa"/>
                  <w:hideMark/>
                </w:tcPr>
                <w:p w14:paraId="547B1710" w14:textId="77777777" w:rsidR="00D128FB" w:rsidRPr="00631F8B" w:rsidRDefault="00D128FB" w:rsidP="006E2051">
                  <w:r w:rsidRPr="00631F8B">
                    <w:t> </w:t>
                  </w:r>
                </w:p>
              </w:tc>
              <w:tc>
                <w:tcPr>
                  <w:tcW w:w="1500" w:type="dxa"/>
                  <w:hideMark/>
                </w:tcPr>
                <w:p w14:paraId="11309689" w14:textId="77777777" w:rsidR="00D128FB" w:rsidRPr="00631F8B" w:rsidRDefault="00D128FB" w:rsidP="006E2051">
                  <w:r w:rsidRPr="00631F8B">
                    <w:t>Definitie:</w:t>
                  </w:r>
                </w:p>
              </w:tc>
              <w:tc>
                <w:tcPr>
                  <w:tcW w:w="0" w:type="auto"/>
                  <w:hideMark/>
                </w:tcPr>
                <w:p w14:paraId="100BB175" w14:textId="77777777" w:rsidR="00D128FB" w:rsidRPr="00631F8B" w:rsidRDefault="00D128FB" w:rsidP="006E2051"/>
              </w:tc>
            </w:tr>
            <w:tr w:rsidR="00D128FB" w:rsidRPr="00631F8B" w14:paraId="52878A0F" w14:textId="77777777" w:rsidTr="006E2051">
              <w:trPr>
                <w:tblHeader/>
                <w:tblCellSpacing w:w="0" w:type="dxa"/>
              </w:trPr>
              <w:tc>
                <w:tcPr>
                  <w:tcW w:w="360" w:type="dxa"/>
                  <w:hideMark/>
                </w:tcPr>
                <w:p w14:paraId="3B327DB6" w14:textId="77777777" w:rsidR="00D128FB" w:rsidRPr="00631F8B" w:rsidRDefault="00D128FB" w:rsidP="006E2051">
                  <w:r w:rsidRPr="00631F8B">
                    <w:t> </w:t>
                  </w:r>
                </w:p>
              </w:tc>
              <w:tc>
                <w:tcPr>
                  <w:tcW w:w="1500" w:type="dxa"/>
                  <w:hideMark/>
                </w:tcPr>
                <w:p w14:paraId="1B0D7CBF" w14:textId="77777777" w:rsidR="00D128FB" w:rsidRPr="00631F8B" w:rsidRDefault="00D128FB" w:rsidP="006E2051">
                  <w:r w:rsidRPr="00631F8B">
                    <w:t>Multipliciteit:</w:t>
                  </w:r>
                </w:p>
              </w:tc>
              <w:tc>
                <w:tcPr>
                  <w:tcW w:w="0" w:type="auto"/>
                  <w:hideMark/>
                </w:tcPr>
                <w:p w14:paraId="6F7765C1" w14:textId="77777777" w:rsidR="00D128FB" w:rsidRPr="00631F8B" w:rsidRDefault="00D128FB" w:rsidP="006E2051">
                  <w:r w:rsidRPr="00631F8B">
                    <w:t>1</w:t>
                  </w:r>
                </w:p>
              </w:tc>
            </w:tr>
          </w:tbl>
          <w:p w14:paraId="34C83F7C" w14:textId="77777777" w:rsidR="00D128FB" w:rsidRPr="00631F8B" w:rsidRDefault="00D128FB" w:rsidP="006E2051"/>
        </w:tc>
      </w:tr>
    </w:tbl>
    <w:p w14:paraId="686DE5DA" w14:textId="77777777" w:rsidR="00D128FB" w:rsidRDefault="00D128FB" w:rsidP="00D128FB">
      <w:pPr>
        <w:pStyle w:val="Kop4"/>
        <w:rPr>
          <w:rFonts w:ascii="Verdana" w:hAnsi="Verdana"/>
          <w:sz w:val="16"/>
          <w:szCs w:val="16"/>
        </w:rPr>
      </w:pPr>
    </w:p>
    <w:p w14:paraId="5B17BF66" w14:textId="77777777" w:rsidR="00D128FB" w:rsidRPr="00631F8B" w:rsidRDefault="00D128FB" w:rsidP="00D128FB">
      <w:pPr>
        <w:pStyle w:val="Kop3"/>
      </w:pPr>
      <w:bookmarkStart w:id="17" w:name="_Toc452122195"/>
      <w:r w:rsidRPr="00631F8B">
        <w:t>Enumeraties en codelijsten</w:t>
      </w:r>
      <w:bookmarkEnd w:id="17"/>
    </w:p>
    <w:p w14:paraId="3916A43E" w14:textId="77777777" w:rsidR="00D128FB" w:rsidRPr="00631F8B" w:rsidRDefault="00D128FB" w:rsidP="00D128FB">
      <w:pPr>
        <w:pStyle w:val="Kop5"/>
        <w:rPr>
          <w:sz w:val="16"/>
          <w:szCs w:val="16"/>
        </w:rPr>
      </w:pPr>
      <w:r w:rsidRPr="00631F8B">
        <w:rPr>
          <w:sz w:val="16"/>
          <w:szCs w:val="16"/>
        </w:rPr>
        <w:t>AnnotatieTypeValue</w:t>
      </w:r>
    </w:p>
    <w:tbl>
      <w:tblPr>
        <w:tblW w:w="27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1"/>
      </w:tblGrid>
      <w:tr w:rsidR="00D128FB" w:rsidRPr="00631F8B" w14:paraId="1D9E4465"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A79F7D" w14:textId="77777777" w:rsidR="00D128FB" w:rsidRPr="00631F8B" w:rsidRDefault="00D128FB" w:rsidP="006E2051">
            <w:pPr>
              <w:spacing w:line="225" w:lineRule="atLeast"/>
            </w:pPr>
            <w:r w:rsidRPr="00631F8B">
              <w:rPr>
                <w:b/>
                <w:bCs/>
              </w:rPr>
              <w:t>AnnotatieTypeValue</w:t>
            </w:r>
          </w:p>
        </w:tc>
      </w:tr>
      <w:tr w:rsidR="00D128FB" w:rsidRPr="00631F8B" w14:paraId="60CCA05F"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081"/>
            </w:tblGrid>
            <w:tr w:rsidR="00D128FB" w:rsidRPr="00631F8B" w14:paraId="4F9D2A3D" w14:textId="77777777" w:rsidTr="006E2051">
              <w:trPr>
                <w:tblHeader/>
                <w:tblCellSpacing w:w="0" w:type="dxa"/>
              </w:trPr>
              <w:tc>
                <w:tcPr>
                  <w:tcW w:w="360" w:type="dxa"/>
                  <w:hideMark/>
                </w:tcPr>
                <w:p w14:paraId="5BB2A331" w14:textId="77777777" w:rsidR="00D128FB" w:rsidRPr="00631F8B" w:rsidRDefault="00D128FB" w:rsidP="006E2051">
                  <w:r w:rsidRPr="00631F8B">
                    <w:t> </w:t>
                  </w:r>
                </w:p>
              </w:tc>
              <w:tc>
                <w:tcPr>
                  <w:tcW w:w="1500" w:type="dxa"/>
                  <w:hideMark/>
                </w:tcPr>
                <w:p w14:paraId="6F2B7A18" w14:textId="77777777" w:rsidR="00D128FB" w:rsidRPr="00631F8B" w:rsidRDefault="00D128FB" w:rsidP="006E2051">
                  <w:r w:rsidRPr="00631F8B">
                    <w:t>Naam:</w:t>
                  </w:r>
                </w:p>
              </w:tc>
              <w:tc>
                <w:tcPr>
                  <w:tcW w:w="0" w:type="auto"/>
                  <w:hideMark/>
                </w:tcPr>
                <w:p w14:paraId="71F7EF1D" w14:textId="77777777" w:rsidR="00D128FB" w:rsidRPr="00631F8B" w:rsidRDefault="00D128FB" w:rsidP="006E2051"/>
              </w:tc>
            </w:tr>
            <w:tr w:rsidR="00D128FB" w:rsidRPr="00631F8B" w14:paraId="69198BD2" w14:textId="77777777" w:rsidTr="006E2051">
              <w:trPr>
                <w:tblHeader/>
                <w:tblCellSpacing w:w="0" w:type="dxa"/>
              </w:trPr>
              <w:tc>
                <w:tcPr>
                  <w:tcW w:w="360" w:type="dxa"/>
                  <w:hideMark/>
                </w:tcPr>
                <w:p w14:paraId="5B6A45FE" w14:textId="77777777" w:rsidR="00D128FB" w:rsidRPr="00631F8B" w:rsidRDefault="00D128FB" w:rsidP="006E2051">
                  <w:r w:rsidRPr="00631F8B">
                    <w:t> </w:t>
                  </w:r>
                </w:p>
              </w:tc>
              <w:tc>
                <w:tcPr>
                  <w:tcW w:w="1500" w:type="dxa"/>
                  <w:hideMark/>
                </w:tcPr>
                <w:p w14:paraId="170C0754" w14:textId="77777777" w:rsidR="00D128FB" w:rsidRPr="00631F8B" w:rsidRDefault="00D128FB" w:rsidP="006E2051">
                  <w:r w:rsidRPr="00631F8B">
                    <w:t>Definitie:</w:t>
                  </w:r>
                </w:p>
              </w:tc>
              <w:tc>
                <w:tcPr>
                  <w:tcW w:w="0" w:type="auto"/>
                  <w:hideMark/>
                </w:tcPr>
                <w:p w14:paraId="4381E421" w14:textId="77777777" w:rsidR="00D128FB" w:rsidRPr="00631F8B" w:rsidRDefault="00D128FB" w:rsidP="006E2051">
                  <w:r w:rsidRPr="00631F8B">
                    <w:t xml:space="preserve">Codelijst met waarden voor annotatie. </w:t>
                  </w:r>
                </w:p>
              </w:tc>
            </w:tr>
            <w:tr w:rsidR="00D128FB" w:rsidRPr="00631F8B" w14:paraId="184D7742" w14:textId="77777777" w:rsidTr="006E2051">
              <w:trPr>
                <w:tblHeader/>
                <w:tblCellSpacing w:w="0" w:type="dxa"/>
              </w:trPr>
              <w:tc>
                <w:tcPr>
                  <w:tcW w:w="360" w:type="dxa"/>
                  <w:hideMark/>
                </w:tcPr>
                <w:p w14:paraId="1415DC38" w14:textId="77777777" w:rsidR="00D128FB" w:rsidRPr="00631F8B" w:rsidRDefault="00D128FB" w:rsidP="006E2051">
                  <w:r w:rsidRPr="00631F8B">
                    <w:t> </w:t>
                  </w:r>
                </w:p>
              </w:tc>
              <w:tc>
                <w:tcPr>
                  <w:tcW w:w="1500" w:type="dxa"/>
                  <w:hideMark/>
                </w:tcPr>
                <w:p w14:paraId="25AE1D86" w14:textId="77777777" w:rsidR="00D128FB" w:rsidRPr="00631F8B" w:rsidRDefault="00D128FB" w:rsidP="006E2051">
                  <w:r w:rsidRPr="00631F8B">
                    <w:t>Stereotypes:</w:t>
                  </w:r>
                </w:p>
              </w:tc>
              <w:tc>
                <w:tcPr>
                  <w:tcW w:w="0" w:type="auto"/>
                  <w:hideMark/>
                </w:tcPr>
                <w:p w14:paraId="23AF549B" w14:textId="77777777" w:rsidR="00D128FB" w:rsidRPr="00631F8B" w:rsidRDefault="00D128FB" w:rsidP="006E2051">
                  <w:r w:rsidRPr="00631F8B">
                    <w:t>«codeList»</w:t>
                  </w:r>
                </w:p>
              </w:tc>
            </w:tr>
            <w:tr w:rsidR="00D128FB" w:rsidRPr="00631F8B" w14:paraId="79D93C78" w14:textId="77777777" w:rsidTr="006E2051">
              <w:trPr>
                <w:tblHeader/>
                <w:tblCellSpacing w:w="0" w:type="dxa"/>
              </w:trPr>
              <w:tc>
                <w:tcPr>
                  <w:tcW w:w="360" w:type="dxa"/>
                  <w:hideMark/>
                </w:tcPr>
                <w:p w14:paraId="6EE4D43F" w14:textId="77777777" w:rsidR="00D128FB" w:rsidRPr="00631F8B" w:rsidRDefault="00D128FB" w:rsidP="006E2051">
                  <w:r w:rsidRPr="00631F8B">
                    <w:t> </w:t>
                  </w:r>
                </w:p>
              </w:tc>
              <w:tc>
                <w:tcPr>
                  <w:tcW w:w="1500" w:type="dxa"/>
                  <w:hideMark/>
                </w:tcPr>
                <w:p w14:paraId="5BAF7AB5" w14:textId="77777777" w:rsidR="00D128FB" w:rsidRPr="00631F8B" w:rsidRDefault="00D128FB" w:rsidP="006E2051">
                  <w:r w:rsidRPr="00631F8B">
                    <w:t>Governance:</w:t>
                  </w:r>
                </w:p>
              </w:tc>
              <w:tc>
                <w:tcPr>
                  <w:tcW w:w="0" w:type="auto"/>
                  <w:hideMark/>
                </w:tcPr>
                <w:p w14:paraId="76035B7A" w14:textId="77777777" w:rsidR="00D128FB" w:rsidRPr="00631F8B" w:rsidRDefault="00D128FB" w:rsidP="006E2051">
                  <w:r w:rsidRPr="00631F8B">
                    <w:t>Uitbreidbaar</w:t>
                  </w:r>
                </w:p>
              </w:tc>
            </w:tr>
          </w:tbl>
          <w:p w14:paraId="1DF1D031" w14:textId="77777777" w:rsidR="00D128FB" w:rsidRPr="00631F8B" w:rsidRDefault="00D128FB" w:rsidP="006E2051"/>
        </w:tc>
      </w:tr>
    </w:tbl>
    <w:p w14:paraId="25313BAC" w14:textId="77777777" w:rsidR="00D128FB" w:rsidRPr="00631F8B" w:rsidRDefault="00D128FB" w:rsidP="00D128FB">
      <w:pPr>
        <w:pStyle w:val="Kop5"/>
        <w:rPr>
          <w:sz w:val="16"/>
          <w:szCs w:val="16"/>
        </w:rPr>
      </w:pPr>
      <w:r w:rsidRPr="00631F8B">
        <w:rPr>
          <w:sz w:val="16"/>
          <w:szCs w:val="16"/>
        </w:rPr>
        <w:t>BestandMediaTypeValue</w:t>
      </w:r>
    </w:p>
    <w:tbl>
      <w:tblPr>
        <w:tblW w:w="327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33"/>
      </w:tblGrid>
      <w:tr w:rsidR="00D128FB" w:rsidRPr="00631F8B" w14:paraId="434609C6"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CCB032F" w14:textId="77777777" w:rsidR="00D128FB" w:rsidRPr="00631F8B" w:rsidRDefault="00D128FB" w:rsidP="006E2051">
            <w:pPr>
              <w:spacing w:line="225" w:lineRule="atLeast"/>
            </w:pPr>
            <w:r w:rsidRPr="00631F8B">
              <w:rPr>
                <w:b/>
                <w:bCs/>
              </w:rPr>
              <w:t>BestandMediaTypeValue</w:t>
            </w:r>
          </w:p>
        </w:tc>
      </w:tr>
      <w:tr w:rsidR="00D128FB" w:rsidRPr="00631F8B" w14:paraId="78758E20"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013"/>
            </w:tblGrid>
            <w:tr w:rsidR="00D128FB" w:rsidRPr="00631F8B" w14:paraId="615381BE" w14:textId="77777777" w:rsidTr="006E2051">
              <w:trPr>
                <w:tblHeader/>
                <w:tblCellSpacing w:w="0" w:type="dxa"/>
              </w:trPr>
              <w:tc>
                <w:tcPr>
                  <w:tcW w:w="360" w:type="dxa"/>
                  <w:hideMark/>
                </w:tcPr>
                <w:p w14:paraId="70F1D9C0" w14:textId="77777777" w:rsidR="00D128FB" w:rsidRPr="00631F8B" w:rsidRDefault="00D128FB" w:rsidP="006E2051">
                  <w:r w:rsidRPr="00631F8B">
                    <w:t> </w:t>
                  </w:r>
                </w:p>
              </w:tc>
              <w:tc>
                <w:tcPr>
                  <w:tcW w:w="1500" w:type="dxa"/>
                  <w:hideMark/>
                </w:tcPr>
                <w:p w14:paraId="093B9F60" w14:textId="77777777" w:rsidR="00D128FB" w:rsidRPr="00631F8B" w:rsidRDefault="00D128FB" w:rsidP="006E2051">
                  <w:r w:rsidRPr="00631F8B">
                    <w:t>Naam:</w:t>
                  </w:r>
                </w:p>
              </w:tc>
              <w:tc>
                <w:tcPr>
                  <w:tcW w:w="0" w:type="auto"/>
                  <w:hideMark/>
                </w:tcPr>
                <w:p w14:paraId="4F5DECD5" w14:textId="77777777" w:rsidR="00D128FB" w:rsidRPr="00631F8B" w:rsidRDefault="00D128FB" w:rsidP="006E2051"/>
              </w:tc>
            </w:tr>
            <w:tr w:rsidR="00D128FB" w:rsidRPr="00631F8B" w14:paraId="5FE43913" w14:textId="77777777" w:rsidTr="006E2051">
              <w:trPr>
                <w:tblHeader/>
                <w:tblCellSpacing w:w="0" w:type="dxa"/>
              </w:trPr>
              <w:tc>
                <w:tcPr>
                  <w:tcW w:w="360" w:type="dxa"/>
                  <w:hideMark/>
                </w:tcPr>
                <w:p w14:paraId="5BA5321C" w14:textId="77777777" w:rsidR="00D128FB" w:rsidRPr="00631F8B" w:rsidRDefault="00D128FB" w:rsidP="006E2051">
                  <w:r w:rsidRPr="00631F8B">
                    <w:t> </w:t>
                  </w:r>
                </w:p>
              </w:tc>
              <w:tc>
                <w:tcPr>
                  <w:tcW w:w="1500" w:type="dxa"/>
                  <w:hideMark/>
                </w:tcPr>
                <w:p w14:paraId="6B803F13" w14:textId="77777777" w:rsidR="00D128FB" w:rsidRPr="00631F8B" w:rsidRDefault="00D128FB" w:rsidP="006E2051">
                  <w:r w:rsidRPr="00631F8B">
                    <w:t>Definitie:</w:t>
                  </w:r>
                </w:p>
              </w:tc>
              <w:tc>
                <w:tcPr>
                  <w:tcW w:w="0" w:type="auto"/>
                  <w:hideMark/>
                </w:tcPr>
                <w:p w14:paraId="3200B31D" w14:textId="77777777" w:rsidR="00D128FB" w:rsidRPr="00631F8B" w:rsidRDefault="00D128FB" w:rsidP="006E2051">
                  <w:r w:rsidRPr="00631F8B">
                    <w:t xml:space="preserve">Technisch formaat van digitaal bestand. </w:t>
                  </w:r>
                </w:p>
              </w:tc>
            </w:tr>
            <w:tr w:rsidR="00D128FB" w:rsidRPr="00631F8B" w14:paraId="7E396898" w14:textId="77777777" w:rsidTr="006E2051">
              <w:trPr>
                <w:tblHeader/>
                <w:tblCellSpacing w:w="0" w:type="dxa"/>
              </w:trPr>
              <w:tc>
                <w:tcPr>
                  <w:tcW w:w="360" w:type="dxa"/>
                  <w:hideMark/>
                </w:tcPr>
                <w:p w14:paraId="516E6A10" w14:textId="77777777" w:rsidR="00D128FB" w:rsidRPr="00631F8B" w:rsidRDefault="00D128FB" w:rsidP="006E2051">
                  <w:r w:rsidRPr="00631F8B">
                    <w:t> </w:t>
                  </w:r>
                </w:p>
              </w:tc>
              <w:tc>
                <w:tcPr>
                  <w:tcW w:w="1500" w:type="dxa"/>
                  <w:hideMark/>
                </w:tcPr>
                <w:p w14:paraId="13E7D1B0" w14:textId="77777777" w:rsidR="00D128FB" w:rsidRPr="00631F8B" w:rsidRDefault="00D128FB" w:rsidP="006E2051">
                  <w:r w:rsidRPr="00631F8B">
                    <w:t>Stereotypes:</w:t>
                  </w:r>
                </w:p>
              </w:tc>
              <w:tc>
                <w:tcPr>
                  <w:tcW w:w="0" w:type="auto"/>
                  <w:hideMark/>
                </w:tcPr>
                <w:p w14:paraId="3F6419AA" w14:textId="77777777" w:rsidR="00D128FB" w:rsidRPr="00631F8B" w:rsidRDefault="00D128FB" w:rsidP="006E2051">
                  <w:r w:rsidRPr="00631F8B">
                    <w:t>«codeList»</w:t>
                  </w:r>
                </w:p>
              </w:tc>
            </w:tr>
            <w:tr w:rsidR="00D128FB" w:rsidRPr="00631F8B" w14:paraId="5A77F642" w14:textId="77777777" w:rsidTr="006E2051">
              <w:trPr>
                <w:tblHeader/>
                <w:tblCellSpacing w:w="0" w:type="dxa"/>
              </w:trPr>
              <w:tc>
                <w:tcPr>
                  <w:tcW w:w="360" w:type="dxa"/>
                  <w:hideMark/>
                </w:tcPr>
                <w:p w14:paraId="7B6E8740" w14:textId="77777777" w:rsidR="00D128FB" w:rsidRPr="00631F8B" w:rsidRDefault="00D128FB" w:rsidP="006E2051">
                  <w:r w:rsidRPr="00631F8B">
                    <w:t> </w:t>
                  </w:r>
                </w:p>
              </w:tc>
              <w:tc>
                <w:tcPr>
                  <w:tcW w:w="1500" w:type="dxa"/>
                  <w:hideMark/>
                </w:tcPr>
                <w:p w14:paraId="5A47A227" w14:textId="77777777" w:rsidR="00D128FB" w:rsidRPr="00631F8B" w:rsidRDefault="00D128FB" w:rsidP="006E2051">
                  <w:r w:rsidRPr="00631F8B">
                    <w:t>Governance:</w:t>
                  </w:r>
                </w:p>
              </w:tc>
              <w:tc>
                <w:tcPr>
                  <w:tcW w:w="0" w:type="auto"/>
                  <w:hideMark/>
                </w:tcPr>
                <w:p w14:paraId="09248E69" w14:textId="77777777" w:rsidR="00D128FB" w:rsidRPr="00631F8B" w:rsidRDefault="00D128FB" w:rsidP="006E2051">
                  <w:r w:rsidRPr="00631F8B">
                    <w:t>Uitbreidbaar</w:t>
                  </w:r>
                </w:p>
              </w:tc>
            </w:tr>
          </w:tbl>
          <w:p w14:paraId="472F30F2" w14:textId="77777777" w:rsidR="00D128FB" w:rsidRPr="00631F8B" w:rsidRDefault="00D128FB" w:rsidP="006E2051"/>
        </w:tc>
      </w:tr>
    </w:tbl>
    <w:p w14:paraId="50DA5623" w14:textId="77777777" w:rsidR="00D128FB" w:rsidRPr="00631F8B" w:rsidRDefault="00D128FB" w:rsidP="00D128FB">
      <w:pPr>
        <w:pStyle w:val="Kop5"/>
        <w:rPr>
          <w:sz w:val="16"/>
          <w:szCs w:val="16"/>
        </w:rPr>
      </w:pPr>
      <w:r w:rsidRPr="00631F8B">
        <w:rPr>
          <w:sz w:val="16"/>
          <w:szCs w:val="16"/>
        </w:rPr>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79CB3940"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2767EF" w14:textId="77777777" w:rsidR="00D128FB" w:rsidRPr="00631F8B" w:rsidRDefault="00D128FB" w:rsidP="006E2051">
            <w:pPr>
              <w:spacing w:line="225" w:lineRule="atLeast"/>
            </w:pPr>
            <w:r w:rsidRPr="00631F8B">
              <w:rPr>
                <w:b/>
                <w:bCs/>
              </w:rPr>
              <w:t>BijlageTypeValue</w:t>
            </w:r>
          </w:p>
        </w:tc>
      </w:tr>
      <w:tr w:rsidR="00D128FB" w:rsidRPr="00631F8B" w14:paraId="1CA4081C"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9CE6AA6" w14:textId="77777777" w:rsidTr="006E2051">
              <w:trPr>
                <w:tblHeader/>
                <w:tblCellSpacing w:w="0" w:type="dxa"/>
              </w:trPr>
              <w:tc>
                <w:tcPr>
                  <w:tcW w:w="360" w:type="dxa"/>
                  <w:hideMark/>
                </w:tcPr>
                <w:p w14:paraId="04604F01" w14:textId="77777777" w:rsidR="00D128FB" w:rsidRPr="00631F8B" w:rsidRDefault="00D128FB" w:rsidP="006E2051">
                  <w:r w:rsidRPr="00631F8B">
                    <w:t> </w:t>
                  </w:r>
                </w:p>
              </w:tc>
              <w:tc>
                <w:tcPr>
                  <w:tcW w:w="1500" w:type="dxa"/>
                  <w:hideMark/>
                </w:tcPr>
                <w:p w14:paraId="7DC38B7D" w14:textId="77777777" w:rsidR="00D128FB" w:rsidRPr="00631F8B" w:rsidRDefault="00D128FB" w:rsidP="006E2051">
                  <w:r w:rsidRPr="00631F8B">
                    <w:t>Naam:</w:t>
                  </w:r>
                </w:p>
              </w:tc>
              <w:tc>
                <w:tcPr>
                  <w:tcW w:w="0" w:type="auto"/>
                  <w:hideMark/>
                </w:tcPr>
                <w:p w14:paraId="51CB281B" w14:textId="77777777" w:rsidR="00D128FB" w:rsidRPr="00631F8B" w:rsidRDefault="00D128FB" w:rsidP="006E2051"/>
              </w:tc>
            </w:tr>
            <w:tr w:rsidR="00D128FB" w:rsidRPr="00631F8B" w14:paraId="0B27AA1E" w14:textId="77777777" w:rsidTr="006E2051">
              <w:trPr>
                <w:tblHeader/>
                <w:tblCellSpacing w:w="0" w:type="dxa"/>
              </w:trPr>
              <w:tc>
                <w:tcPr>
                  <w:tcW w:w="360" w:type="dxa"/>
                  <w:hideMark/>
                </w:tcPr>
                <w:p w14:paraId="7EDE5025" w14:textId="77777777" w:rsidR="00D128FB" w:rsidRPr="00631F8B" w:rsidRDefault="00D128FB" w:rsidP="006E2051">
                  <w:r w:rsidRPr="00631F8B">
                    <w:t> </w:t>
                  </w:r>
                </w:p>
              </w:tc>
              <w:tc>
                <w:tcPr>
                  <w:tcW w:w="1500" w:type="dxa"/>
                  <w:hideMark/>
                </w:tcPr>
                <w:p w14:paraId="31B5A6BC" w14:textId="77777777" w:rsidR="00D128FB" w:rsidRPr="00631F8B" w:rsidRDefault="00D128FB" w:rsidP="006E2051">
                  <w:r w:rsidRPr="00631F8B">
                    <w:t>Definitie:</w:t>
                  </w:r>
                </w:p>
              </w:tc>
              <w:tc>
                <w:tcPr>
                  <w:tcW w:w="0" w:type="auto"/>
                  <w:hideMark/>
                </w:tcPr>
                <w:p w14:paraId="20CA478D" w14:textId="77777777" w:rsidR="00D128FB" w:rsidRPr="00631F8B" w:rsidRDefault="00D128FB" w:rsidP="006E2051">
                  <w:r w:rsidRPr="00631F8B">
                    <w:t xml:space="preserve">Typering van een bijlage. </w:t>
                  </w:r>
                </w:p>
              </w:tc>
            </w:tr>
            <w:tr w:rsidR="00D128FB" w:rsidRPr="00631F8B" w14:paraId="5E23A520" w14:textId="77777777" w:rsidTr="006E2051">
              <w:trPr>
                <w:tblHeader/>
                <w:tblCellSpacing w:w="0" w:type="dxa"/>
              </w:trPr>
              <w:tc>
                <w:tcPr>
                  <w:tcW w:w="360" w:type="dxa"/>
                  <w:hideMark/>
                </w:tcPr>
                <w:p w14:paraId="0BB5F5BA" w14:textId="77777777" w:rsidR="00D128FB" w:rsidRPr="00631F8B" w:rsidRDefault="00D128FB" w:rsidP="006E2051">
                  <w:r w:rsidRPr="00631F8B">
                    <w:t> </w:t>
                  </w:r>
                </w:p>
              </w:tc>
              <w:tc>
                <w:tcPr>
                  <w:tcW w:w="1500" w:type="dxa"/>
                  <w:hideMark/>
                </w:tcPr>
                <w:p w14:paraId="5EA09638" w14:textId="77777777" w:rsidR="00D128FB" w:rsidRPr="00631F8B" w:rsidRDefault="00D128FB" w:rsidP="006E2051">
                  <w:r w:rsidRPr="00631F8B">
                    <w:t>Stereotypes:</w:t>
                  </w:r>
                </w:p>
              </w:tc>
              <w:tc>
                <w:tcPr>
                  <w:tcW w:w="0" w:type="auto"/>
                  <w:hideMark/>
                </w:tcPr>
                <w:p w14:paraId="51AFBE48" w14:textId="77777777" w:rsidR="00D128FB" w:rsidRPr="00631F8B" w:rsidRDefault="00D128FB" w:rsidP="006E2051">
                  <w:r w:rsidRPr="00631F8B">
                    <w:t>«codeList»</w:t>
                  </w:r>
                </w:p>
              </w:tc>
            </w:tr>
            <w:tr w:rsidR="00D128FB" w:rsidRPr="00631F8B" w14:paraId="4D6101E5" w14:textId="77777777" w:rsidTr="006E2051">
              <w:trPr>
                <w:tblHeader/>
                <w:tblCellSpacing w:w="0" w:type="dxa"/>
              </w:trPr>
              <w:tc>
                <w:tcPr>
                  <w:tcW w:w="360" w:type="dxa"/>
                  <w:hideMark/>
                </w:tcPr>
                <w:p w14:paraId="188295B8" w14:textId="77777777" w:rsidR="00D128FB" w:rsidRPr="00631F8B" w:rsidRDefault="00D128FB" w:rsidP="006E2051">
                  <w:r w:rsidRPr="00631F8B">
                    <w:t> </w:t>
                  </w:r>
                </w:p>
              </w:tc>
              <w:tc>
                <w:tcPr>
                  <w:tcW w:w="1500" w:type="dxa"/>
                  <w:hideMark/>
                </w:tcPr>
                <w:p w14:paraId="64B66632" w14:textId="77777777" w:rsidR="00D128FB" w:rsidRPr="00631F8B" w:rsidRDefault="00D128FB" w:rsidP="006E2051">
                  <w:r w:rsidRPr="00631F8B">
                    <w:t>Governance:</w:t>
                  </w:r>
                </w:p>
              </w:tc>
              <w:tc>
                <w:tcPr>
                  <w:tcW w:w="0" w:type="auto"/>
                  <w:hideMark/>
                </w:tcPr>
                <w:p w14:paraId="447B6867" w14:textId="77777777" w:rsidR="00D128FB" w:rsidRPr="00631F8B" w:rsidRDefault="00D128FB" w:rsidP="006E2051">
                  <w:r w:rsidRPr="00631F8B">
                    <w:t>Uitbreidbaar</w:t>
                  </w:r>
                </w:p>
              </w:tc>
            </w:tr>
          </w:tbl>
          <w:p w14:paraId="1D929D2A" w14:textId="77777777" w:rsidR="00D128FB" w:rsidRPr="00631F8B" w:rsidRDefault="00D128FB" w:rsidP="006E2051"/>
        </w:tc>
      </w:tr>
    </w:tbl>
    <w:p w14:paraId="5BD7E852" w14:textId="77777777" w:rsidR="00D128FB" w:rsidRPr="00631F8B" w:rsidRDefault="00D128FB" w:rsidP="00D128FB">
      <w:pPr>
        <w:pStyle w:val="Kop5"/>
        <w:rPr>
          <w:sz w:val="16"/>
          <w:szCs w:val="16"/>
        </w:rPr>
      </w:pPr>
      <w:r w:rsidRPr="00631F8B">
        <w:rPr>
          <w:sz w:val="16"/>
          <w:szCs w:val="16"/>
        </w:rPr>
        <w:t>BuisleidingTypeValue</w:t>
      </w:r>
    </w:p>
    <w:tbl>
      <w:tblPr>
        <w:tblW w:w="237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94"/>
      </w:tblGrid>
      <w:tr w:rsidR="00D128FB" w:rsidRPr="00631F8B" w14:paraId="4BDDD349"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87CF1" w14:textId="77777777" w:rsidR="00D128FB" w:rsidRPr="00631F8B" w:rsidRDefault="00D128FB" w:rsidP="006E2051">
            <w:pPr>
              <w:spacing w:line="225" w:lineRule="atLeast"/>
            </w:pPr>
            <w:r w:rsidRPr="00631F8B">
              <w:rPr>
                <w:b/>
                <w:bCs/>
              </w:rPr>
              <w:lastRenderedPageBreak/>
              <w:t>BuisleidingTypeValue</w:t>
            </w:r>
          </w:p>
        </w:tc>
      </w:tr>
      <w:tr w:rsidR="00D128FB" w:rsidRPr="00631F8B" w14:paraId="3E1F737E"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374"/>
            </w:tblGrid>
            <w:tr w:rsidR="00D128FB" w:rsidRPr="00631F8B" w14:paraId="43163472" w14:textId="77777777" w:rsidTr="006E2051">
              <w:trPr>
                <w:tblHeader/>
                <w:tblCellSpacing w:w="0" w:type="dxa"/>
              </w:trPr>
              <w:tc>
                <w:tcPr>
                  <w:tcW w:w="360" w:type="dxa"/>
                  <w:hideMark/>
                </w:tcPr>
                <w:p w14:paraId="17FF7808" w14:textId="77777777" w:rsidR="00D128FB" w:rsidRPr="00631F8B" w:rsidRDefault="00D128FB" w:rsidP="006E2051">
                  <w:r w:rsidRPr="00631F8B">
                    <w:t> </w:t>
                  </w:r>
                </w:p>
              </w:tc>
              <w:tc>
                <w:tcPr>
                  <w:tcW w:w="1500" w:type="dxa"/>
                  <w:hideMark/>
                </w:tcPr>
                <w:p w14:paraId="3EAC7C96" w14:textId="77777777" w:rsidR="00D128FB" w:rsidRPr="00631F8B" w:rsidRDefault="00D128FB" w:rsidP="006E2051">
                  <w:r w:rsidRPr="00631F8B">
                    <w:t>Naam:</w:t>
                  </w:r>
                </w:p>
              </w:tc>
              <w:tc>
                <w:tcPr>
                  <w:tcW w:w="0" w:type="auto"/>
                  <w:hideMark/>
                </w:tcPr>
                <w:p w14:paraId="7A344A60" w14:textId="77777777" w:rsidR="00D128FB" w:rsidRPr="00631F8B" w:rsidRDefault="00D128FB" w:rsidP="006E2051"/>
              </w:tc>
            </w:tr>
            <w:tr w:rsidR="00D128FB" w:rsidRPr="00631F8B" w14:paraId="2B9F4C50" w14:textId="77777777" w:rsidTr="006E2051">
              <w:trPr>
                <w:tblHeader/>
                <w:tblCellSpacing w:w="0" w:type="dxa"/>
              </w:trPr>
              <w:tc>
                <w:tcPr>
                  <w:tcW w:w="360" w:type="dxa"/>
                  <w:hideMark/>
                </w:tcPr>
                <w:p w14:paraId="45E6BEB9" w14:textId="77777777" w:rsidR="00D128FB" w:rsidRPr="00631F8B" w:rsidRDefault="00D128FB" w:rsidP="006E2051">
                  <w:r w:rsidRPr="00631F8B">
                    <w:t> </w:t>
                  </w:r>
                </w:p>
              </w:tc>
              <w:tc>
                <w:tcPr>
                  <w:tcW w:w="1500" w:type="dxa"/>
                  <w:hideMark/>
                </w:tcPr>
                <w:p w14:paraId="402F99B9" w14:textId="77777777" w:rsidR="00D128FB" w:rsidRPr="00631F8B" w:rsidRDefault="00D128FB" w:rsidP="006E2051">
                  <w:r w:rsidRPr="00631F8B">
                    <w:t>Definitie:</w:t>
                  </w:r>
                </w:p>
              </w:tc>
              <w:tc>
                <w:tcPr>
                  <w:tcW w:w="0" w:type="auto"/>
                  <w:hideMark/>
                </w:tcPr>
                <w:p w14:paraId="7D2911DD" w14:textId="77777777" w:rsidR="00D128FB" w:rsidRPr="00631F8B" w:rsidRDefault="00D128FB" w:rsidP="006E2051">
                  <w:r w:rsidRPr="00631F8B">
                    <w:t xml:space="preserve">Soort buisleiding. </w:t>
                  </w:r>
                </w:p>
              </w:tc>
            </w:tr>
            <w:tr w:rsidR="00D128FB" w:rsidRPr="00631F8B" w14:paraId="0A621C37" w14:textId="77777777" w:rsidTr="006E2051">
              <w:trPr>
                <w:tblHeader/>
                <w:tblCellSpacing w:w="0" w:type="dxa"/>
              </w:trPr>
              <w:tc>
                <w:tcPr>
                  <w:tcW w:w="360" w:type="dxa"/>
                  <w:hideMark/>
                </w:tcPr>
                <w:p w14:paraId="193F6AD0" w14:textId="77777777" w:rsidR="00D128FB" w:rsidRPr="00631F8B" w:rsidRDefault="00D128FB" w:rsidP="006E2051">
                  <w:r w:rsidRPr="00631F8B">
                    <w:t> </w:t>
                  </w:r>
                </w:p>
              </w:tc>
              <w:tc>
                <w:tcPr>
                  <w:tcW w:w="1500" w:type="dxa"/>
                  <w:hideMark/>
                </w:tcPr>
                <w:p w14:paraId="30F1678F" w14:textId="77777777" w:rsidR="00D128FB" w:rsidRPr="00631F8B" w:rsidRDefault="00D128FB" w:rsidP="006E2051">
                  <w:r w:rsidRPr="00631F8B">
                    <w:t>Herkomst:</w:t>
                  </w:r>
                </w:p>
              </w:tc>
              <w:tc>
                <w:tcPr>
                  <w:tcW w:w="0" w:type="auto"/>
                  <w:hideMark/>
                </w:tcPr>
                <w:p w14:paraId="381EA30E" w14:textId="77777777" w:rsidR="00D128FB" w:rsidRPr="00631F8B" w:rsidRDefault="00D128FB" w:rsidP="006E2051">
                  <w:r w:rsidRPr="00631F8B">
                    <w:t>RRGS</w:t>
                  </w:r>
                </w:p>
              </w:tc>
            </w:tr>
            <w:tr w:rsidR="00D128FB" w:rsidRPr="00631F8B" w14:paraId="4882AF67" w14:textId="77777777" w:rsidTr="006E2051">
              <w:trPr>
                <w:tblHeader/>
                <w:tblCellSpacing w:w="0" w:type="dxa"/>
              </w:trPr>
              <w:tc>
                <w:tcPr>
                  <w:tcW w:w="360" w:type="dxa"/>
                  <w:hideMark/>
                </w:tcPr>
                <w:p w14:paraId="70E1326F" w14:textId="77777777" w:rsidR="00D128FB" w:rsidRPr="00631F8B" w:rsidRDefault="00D128FB" w:rsidP="006E2051">
                  <w:r w:rsidRPr="00631F8B">
                    <w:t> </w:t>
                  </w:r>
                </w:p>
              </w:tc>
              <w:tc>
                <w:tcPr>
                  <w:tcW w:w="1500" w:type="dxa"/>
                  <w:hideMark/>
                </w:tcPr>
                <w:p w14:paraId="0A58BEF8" w14:textId="77777777" w:rsidR="00D128FB" w:rsidRPr="00631F8B" w:rsidRDefault="00D128FB" w:rsidP="006E2051">
                  <w:r w:rsidRPr="00631F8B">
                    <w:t>Omschrijving:</w:t>
                  </w:r>
                </w:p>
              </w:tc>
              <w:tc>
                <w:tcPr>
                  <w:tcW w:w="0" w:type="auto"/>
                  <w:hideMark/>
                </w:tcPr>
                <w:p w14:paraId="09A2E047" w14:textId="77777777" w:rsidR="00D128FB" w:rsidRPr="00631F8B" w:rsidRDefault="00D128FB" w:rsidP="006E2051">
                  <w:r w:rsidRPr="00631F8B">
                    <w:t xml:space="preserve">Classificatie gebruikt in RRGS </w:t>
                  </w:r>
                </w:p>
              </w:tc>
            </w:tr>
            <w:tr w:rsidR="00D128FB" w:rsidRPr="00631F8B" w14:paraId="35F05B49" w14:textId="77777777" w:rsidTr="006E2051">
              <w:trPr>
                <w:tblHeader/>
                <w:tblCellSpacing w:w="0" w:type="dxa"/>
              </w:trPr>
              <w:tc>
                <w:tcPr>
                  <w:tcW w:w="360" w:type="dxa"/>
                  <w:hideMark/>
                </w:tcPr>
                <w:p w14:paraId="588FD151" w14:textId="77777777" w:rsidR="00D128FB" w:rsidRPr="00631F8B" w:rsidRDefault="00D128FB" w:rsidP="006E2051">
                  <w:r w:rsidRPr="00631F8B">
                    <w:t> </w:t>
                  </w:r>
                </w:p>
              </w:tc>
              <w:tc>
                <w:tcPr>
                  <w:tcW w:w="1500" w:type="dxa"/>
                  <w:hideMark/>
                </w:tcPr>
                <w:p w14:paraId="205DF488" w14:textId="77777777" w:rsidR="00D128FB" w:rsidRPr="00631F8B" w:rsidRDefault="00D128FB" w:rsidP="006E2051">
                  <w:r w:rsidRPr="00631F8B">
                    <w:t>Stereotypes:</w:t>
                  </w:r>
                </w:p>
              </w:tc>
              <w:tc>
                <w:tcPr>
                  <w:tcW w:w="0" w:type="auto"/>
                  <w:hideMark/>
                </w:tcPr>
                <w:p w14:paraId="4F7AD2A8" w14:textId="77777777" w:rsidR="00D128FB" w:rsidRPr="00631F8B" w:rsidRDefault="00D128FB" w:rsidP="006E2051">
                  <w:r w:rsidRPr="00631F8B">
                    <w:t>«codeList»</w:t>
                  </w:r>
                </w:p>
              </w:tc>
            </w:tr>
            <w:tr w:rsidR="00D128FB" w:rsidRPr="00631F8B" w14:paraId="66C4FE0B" w14:textId="77777777" w:rsidTr="006E2051">
              <w:trPr>
                <w:tblHeader/>
                <w:tblCellSpacing w:w="0" w:type="dxa"/>
              </w:trPr>
              <w:tc>
                <w:tcPr>
                  <w:tcW w:w="360" w:type="dxa"/>
                  <w:hideMark/>
                </w:tcPr>
                <w:p w14:paraId="60EADAB5" w14:textId="77777777" w:rsidR="00D128FB" w:rsidRPr="00631F8B" w:rsidRDefault="00D128FB" w:rsidP="006E2051">
                  <w:r w:rsidRPr="00631F8B">
                    <w:t> </w:t>
                  </w:r>
                </w:p>
              </w:tc>
              <w:tc>
                <w:tcPr>
                  <w:tcW w:w="1500" w:type="dxa"/>
                  <w:hideMark/>
                </w:tcPr>
                <w:p w14:paraId="2CD52DC4" w14:textId="77777777" w:rsidR="00D128FB" w:rsidRPr="00631F8B" w:rsidRDefault="00D128FB" w:rsidP="006E2051">
                  <w:r w:rsidRPr="00631F8B">
                    <w:t>Governance:</w:t>
                  </w:r>
                </w:p>
              </w:tc>
              <w:tc>
                <w:tcPr>
                  <w:tcW w:w="0" w:type="auto"/>
                  <w:hideMark/>
                </w:tcPr>
                <w:p w14:paraId="09499425" w14:textId="77777777" w:rsidR="00D128FB" w:rsidRPr="00631F8B" w:rsidRDefault="00D128FB" w:rsidP="006E2051">
                  <w:r w:rsidRPr="00631F8B">
                    <w:t>Uitbreidbaar</w:t>
                  </w:r>
                </w:p>
              </w:tc>
            </w:tr>
          </w:tbl>
          <w:p w14:paraId="2E52EB73" w14:textId="77777777" w:rsidR="00D128FB" w:rsidRPr="00631F8B" w:rsidRDefault="00D128FB" w:rsidP="006E2051"/>
        </w:tc>
      </w:tr>
    </w:tbl>
    <w:p w14:paraId="579E8502" w14:textId="77777777" w:rsidR="00D128FB" w:rsidRPr="00631F8B" w:rsidRDefault="00D128FB" w:rsidP="00D128FB">
      <w:pPr>
        <w:pStyle w:val="Kop5"/>
        <w:rPr>
          <w:sz w:val="16"/>
          <w:szCs w:val="16"/>
        </w:rPr>
      </w:pPr>
      <w:r w:rsidRPr="00631F8B">
        <w:rPr>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D128FB" w:rsidRPr="00631F8B" w14:paraId="74A73FA4"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18E91" w14:textId="77777777" w:rsidR="00D128FB" w:rsidRPr="00631F8B" w:rsidRDefault="00D128FB" w:rsidP="006E2051">
            <w:pPr>
              <w:spacing w:line="225" w:lineRule="atLeast"/>
            </w:pPr>
            <w:r w:rsidRPr="00631F8B">
              <w:rPr>
                <w:b/>
                <w:bCs/>
              </w:rPr>
              <w:t>ConditionOfFacilityIMKLValue</w:t>
            </w:r>
          </w:p>
        </w:tc>
      </w:tr>
      <w:tr w:rsidR="00D128FB" w:rsidRPr="00631F8B" w14:paraId="02DC8D6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D128FB" w:rsidRPr="00631F8B" w14:paraId="5029189D" w14:textId="77777777" w:rsidTr="006E2051">
              <w:trPr>
                <w:tblHeader/>
                <w:tblCellSpacing w:w="0" w:type="dxa"/>
              </w:trPr>
              <w:tc>
                <w:tcPr>
                  <w:tcW w:w="360" w:type="dxa"/>
                  <w:hideMark/>
                </w:tcPr>
                <w:p w14:paraId="4F41773B" w14:textId="77777777" w:rsidR="00D128FB" w:rsidRPr="00631F8B" w:rsidRDefault="00D128FB" w:rsidP="006E2051">
                  <w:r w:rsidRPr="00631F8B">
                    <w:t> </w:t>
                  </w:r>
                </w:p>
              </w:tc>
              <w:tc>
                <w:tcPr>
                  <w:tcW w:w="1500" w:type="dxa"/>
                  <w:hideMark/>
                </w:tcPr>
                <w:p w14:paraId="1D87E7A1" w14:textId="77777777" w:rsidR="00D128FB" w:rsidRPr="00631F8B" w:rsidRDefault="00D128FB" w:rsidP="006E2051">
                  <w:r w:rsidRPr="00631F8B">
                    <w:t>Naam:</w:t>
                  </w:r>
                </w:p>
              </w:tc>
              <w:tc>
                <w:tcPr>
                  <w:tcW w:w="0" w:type="auto"/>
                  <w:hideMark/>
                </w:tcPr>
                <w:p w14:paraId="01CDD320" w14:textId="77777777" w:rsidR="00D128FB" w:rsidRPr="00631F8B" w:rsidRDefault="00D128FB" w:rsidP="006E2051"/>
              </w:tc>
            </w:tr>
            <w:tr w:rsidR="00D128FB" w:rsidRPr="00631F8B" w14:paraId="75DA6DF0" w14:textId="77777777" w:rsidTr="006E2051">
              <w:trPr>
                <w:tblHeader/>
                <w:tblCellSpacing w:w="0" w:type="dxa"/>
              </w:trPr>
              <w:tc>
                <w:tcPr>
                  <w:tcW w:w="360" w:type="dxa"/>
                  <w:hideMark/>
                </w:tcPr>
                <w:p w14:paraId="53A21C66" w14:textId="77777777" w:rsidR="00D128FB" w:rsidRPr="00631F8B" w:rsidRDefault="00D128FB" w:rsidP="006E2051">
                  <w:r w:rsidRPr="00631F8B">
                    <w:t> </w:t>
                  </w:r>
                </w:p>
              </w:tc>
              <w:tc>
                <w:tcPr>
                  <w:tcW w:w="1500" w:type="dxa"/>
                  <w:hideMark/>
                </w:tcPr>
                <w:p w14:paraId="0D284BFA" w14:textId="77777777" w:rsidR="00D128FB" w:rsidRPr="00631F8B" w:rsidRDefault="00D128FB" w:rsidP="006E2051">
                  <w:r w:rsidRPr="00631F8B">
                    <w:t>Definitie:</w:t>
                  </w:r>
                </w:p>
              </w:tc>
              <w:tc>
                <w:tcPr>
                  <w:tcW w:w="0" w:type="auto"/>
                  <w:hideMark/>
                </w:tcPr>
                <w:p w14:paraId="5DF75DE8" w14:textId="77777777" w:rsidR="00D128FB" w:rsidRPr="00631F8B" w:rsidRDefault="00D128FB" w:rsidP="006E2051">
                  <w:r w:rsidRPr="00631F8B">
                    <w:t xml:space="preserve">IMKL waardelijst voor toepassing INSPIRE ConditionOfFacilityValue. </w:t>
                  </w:r>
                </w:p>
              </w:tc>
            </w:tr>
            <w:tr w:rsidR="00D128FB" w:rsidRPr="00631F8B" w14:paraId="5BF2F079" w14:textId="77777777" w:rsidTr="006E2051">
              <w:trPr>
                <w:tblHeader/>
                <w:tblCellSpacing w:w="0" w:type="dxa"/>
              </w:trPr>
              <w:tc>
                <w:tcPr>
                  <w:tcW w:w="360" w:type="dxa"/>
                  <w:hideMark/>
                </w:tcPr>
                <w:p w14:paraId="57B8762A" w14:textId="77777777" w:rsidR="00D128FB" w:rsidRPr="00631F8B" w:rsidRDefault="00D128FB" w:rsidP="006E2051">
                  <w:r w:rsidRPr="00631F8B">
                    <w:t> </w:t>
                  </w:r>
                </w:p>
              </w:tc>
              <w:tc>
                <w:tcPr>
                  <w:tcW w:w="1500" w:type="dxa"/>
                  <w:hideMark/>
                </w:tcPr>
                <w:p w14:paraId="5A9A0B56" w14:textId="77777777" w:rsidR="00D128FB" w:rsidRPr="00631F8B" w:rsidRDefault="00D128FB" w:rsidP="006E2051">
                  <w:r w:rsidRPr="00631F8B">
                    <w:t>Subtype van:</w:t>
                  </w:r>
                </w:p>
              </w:tc>
              <w:tc>
                <w:tcPr>
                  <w:tcW w:w="0" w:type="auto"/>
                  <w:hideMark/>
                </w:tcPr>
                <w:p w14:paraId="62B1D987" w14:textId="77777777" w:rsidR="00D128FB" w:rsidRPr="00631F8B" w:rsidRDefault="00D128FB" w:rsidP="006E2051">
                  <w:r w:rsidRPr="00631F8B">
                    <w:t>ConditionOfFacilityValue</w:t>
                  </w:r>
                </w:p>
              </w:tc>
            </w:tr>
            <w:tr w:rsidR="00D128FB" w:rsidRPr="00631F8B" w14:paraId="124936AE" w14:textId="77777777" w:rsidTr="006E2051">
              <w:trPr>
                <w:tblHeader/>
                <w:tblCellSpacing w:w="0" w:type="dxa"/>
              </w:trPr>
              <w:tc>
                <w:tcPr>
                  <w:tcW w:w="360" w:type="dxa"/>
                  <w:hideMark/>
                </w:tcPr>
                <w:p w14:paraId="12004965" w14:textId="77777777" w:rsidR="00D128FB" w:rsidRPr="00631F8B" w:rsidRDefault="00D128FB" w:rsidP="006E2051">
                  <w:r w:rsidRPr="00631F8B">
                    <w:t> </w:t>
                  </w:r>
                </w:p>
              </w:tc>
              <w:tc>
                <w:tcPr>
                  <w:tcW w:w="1500" w:type="dxa"/>
                  <w:hideMark/>
                </w:tcPr>
                <w:p w14:paraId="300C6FB3" w14:textId="77777777" w:rsidR="00D128FB" w:rsidRPr="00631F8B" w:rsidRDefault="00D128FB" w:rsidP="006E2051">
                  <w:r w:rsidRPr="00631F8B">
                    <w:t>Omschrijving:</w:t>
                  </w:r>
                </w:p>
              </w:tc>
              <w:tc>
                <w:tcPr>
                  <w:tcW w:w="0" w:type="auto"/>
                  <w:hideMark/>
                </w:tcPr>
                <w:p w14:paraId="6825EEDB" w14:textId="77777777" w:rsidR="00D128FB" w:rsidRPr="00631F8B" w:rsidRDefault="00D128FB" w:rsidP="006E2051">
                  <w:r w:rsidRPr="00631F8B">
                    <w:t xml:space="preserve">Kan zowel uitbreiding als beperking op INSPIRE waardelijst betreffen. </w:t>
                  </w:r>
                </w:p>
              </w:tc>
            </w:tr>
            <w:tr w:rsidR="00D128FB" w:rsidRPr="00631F8B" w14:paraId="44A789C4" w14:textId="77777777" w:rsidTr="006E2051">
              <w:trPr>
                <w:tblHeader/>
                <w:tblCellSpacing w:w="0" w:type="dxa"/>
              </w:trPr>
              <w:tc>
                <w:tcPr>
                  <w:tcW w:w="360" w:type="dxa"/>
                  <w:hideMark/>
                </w:tcPr>
                <w:p w14:paraId="1DC37300" w14:textId="77777777" w:rsidR="00D128FB" w:rsidRPr="00631F8B" w:rsidRDefault="00D128FB" w:rsidP="006E2051">
                  <w:r w:rsidRPr="00631F8B">
                    <w:t> </w:t>
                  </w:r>
                </w:p>
              </w:tc>
              <w:tc>
                <w:tcPr>
                  <w:tcW w:w="1500" w:type="dxa"/>
                  <w:hideMark/>
                </w:tcPr>
                <w:p w14:paraId="6E1F8CE8" w14:textId="77777777" w:rsidR="00D128FB" w:rsidRPr="00631F8B" w:rsidRDefault="00D128FB" w:rsidP="006E2051">
                  <w:r w:rsidRPr="00631F8B">
                    <w:t>Stereotypes:</w:t>
                  </w:r>
                </w:p>
              </w:tc>
              <w:tc>
                <w:tcPr>
                  <w:tcW w:w="0" w:type="auto"/>
                  <w:hideMark/>
                </w:tcPr>
                <w:p w14:paraId="4B6D8C2D" w14:textId="77777777" w:rsidR="00D128FB" w:rsidRPr="00631F8B" w:rsidRDefault="00D128FB" w:rsidP="006E2051">
                  <w:r w:rsidRPr="00631F8B">
                    <w:t>«codeList»</w:t>
                  </w:r>
                </w:p>
              </w:tc>
            </w:tr>
            <w:tr w:rsidR="00D128FB" w:rsidRPr="00631F8B" w14:paraId="1FBBC429" w14:textId="77777777" w:rsidTr="006E2051">
              <w:trPr>
                <w:tblHeader/>
                <w:tblCellSpacing w:w="0" w:type="dxa"/>
              </w:trPr>
              <w:tc>
                <w:tcPr>
                  <w:tcW w:w="360" w:type="dxa"/>
                  <w:hideMark/>
                </w:tcPr>
                <w:p w14:paraId="6A5D01DC" w14:textId="77777777" w:rsidR="00D128FB" w:rsidRPr="00631F8B" w:rsidRDefault="00D128FB" w:rsidP="006E2051">
                  <w:r w:rsidRPr="00631F8B">
                    <w:t> </w:t>
                  </w:r>
                </w:p>
              </w:tc>
              <w:tc>
                <w:tcPr>
                  <w:tcW w:w="1500" w:type="dxa"/>
                  <w:hideMark/>
                </w:tcPr>
                <w:p w14:paraId="0D1D5713" w14:textId="77777777" w:rsidR="00D128FB" w:rsidRPr="00631F8B" w:rsidRDefault="00D128FB" w:rsidP="006E2051">
                  <w:r w:rsidRPr="00631F8B">
                    <w:t>Governance:</w:t>
                  </w:r>
                </w:p>
              </w:tc>
              <w:tc>
                <w:tcPr>
                  <w:tcW w:w="0" w:type="auto"/>
                  <w:hideMark/>
                </w:tcPr>
                <w:p w14:paraId="39A23AEF" w14:textId="77777777" w:rsidR="00D128FB" w:rsidRPr="00631F8B" w:rsidRDefault="00D128FB" w:rsidP="006E2051">
                  <w:r w:rsidRPr="00631F8B">
                    <w:t>Uitbreidbaar</w:t>
                  </w:r>
                </w:p>
              </w:tc>
            </w:tr>
          </w:tbl>
          <w:p w14:paraId="01610A80" w14:textId="77777777" w:rsidR="00D128FB" w:rsidRPr="00631F8B" w:rsidRDefault="00D128FB" w:rsidP="006E2051"/>
        </w:tc>
      </w:tr>
    </w:tbl>
    <w:p w14:paraId="622A0F32" w14:textId="77777777" w:rsidR="00D128FB" w:rsidRPr="00631F8B" w:rsidRDefault="00D128FB" w:rsidP="00D128FB">
      <w:pPr>
        <w:pStyle w:val="Kop5"/>
        <w:rPr>
          <w:sz w:val="16"/>
          <w:szCs w:val="16"/>
        </w:rPr>
      </w:pPr>
      <w:r w:rsidRPr="00631F8B">
        <w:rPr>
          <w:sz w:val="16"/>
          <w:szCs w:val="16"/>
        </w:rPr>
        <w:t>DiepteAangrijpingspuntValue</w:t>
      </w:r>
    </w:p>
    <w:tbl>
      <w:tblPr>
        <w:tblW w:w="421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29"/>
      </w:tblGrid>
      <w:tr w:rsidR="00D128FB" w:rsidRPr="00631F8B" w14:paraId="4BEDBE37"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95E7E4" w14:textId="77777777" w:rsidR="00D128FB" w:rsidRPr="00631F8B" w:rsidRDefault="00D128FB" w:rsidP="006E2051">
            <w:pPr>
              <w:spacing w:line="225" w:lineRule="atLeast"/>
            </w:pPr>
            <w:r w:rsidRPr="00631F8B">
              <w:rPr>
                <w:b/>
                <w:bCs/>
              </w:rPr>
              <w:t>DiepteAangrijpingspuntValue</w:t>
            </w:r>
          </w:p>
        </w:tc>
      </w:tr>
      <w:tr w:rsidR="00D128FB" w:rsidRPr="00631F8B" w14:paraId="3FE77B43"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09"/>
            </w:tblGrid>
            <w:tr w:rsidR="00D128FB" w:rsidRPr="00631F8B" w14:paraId="53A88346" w14:textId="77777777" w:rsidTr="006E2051">
              <w:trPr>
                <w:tblHeader/>
                <w:tblCellSpacing w:w="0" w:type="dxa"/>
              </w:trPr>
              <w:tc>
                <w:tcPr>
                  <w:tcW w:w="360" w:type="dxa"/>
                  <w:hideMark/>
                </w:tcPr>
                <w:p w14:paraId="7AA71A26" w14:textId="77777777" w:rsidR="00D128FB" w:rsidRPr="00631F8B" w:rsidRDefault="00D128FB" w:rsidP="006E2051">
                  <w:r w:rsidRPr="00631F8B">
                    <w:t> </w:t>
                  </w:r>
                </w:p>
              </w:tc>
              <w:tc>
                <w:tcPr>
                  <w:tcW w:w="1500" w:type="dxa"/>
                  <w:hideMark/>
                </w:tcPr>
                <w:p w14:paraId="77A3104C" w14:textId="77777777" w:rsidR="00D128FB" w:rsidRPr="00631F8B" w:rsidRDefault="00D128FB" w:rsidP="006E2051">
                  <w:r w:rsidRPr="00631F8B">
                    <w:t>Naam:</w:t>
                  </w:r>
                </w:p>
              </w:tc>
              <w:tc>
                <w:tcPr>
                  <w:tcW w:w="0" w:type="auto"/>
                  <w:hideMark/>
                </w:tcPr>
                <w:p w14:paraId="45B53469" w14:textId="77777777" w:rsidR="00D128FB" w:rsidRPr="00631F8B" w:rsidRDefault="00D128FB" w:rsidP="006E2051"/>
              </w:tc>
            </w:tr>
            <w:tr w:rsidR="00D128FB" w:rsidRPr="00631F8B" w14:paraId="495CB231" w14:textId="77777777" w:rsidTr="006E2051">
              <w:trPr>
                <w:tblHeader/>
                <w:tblCellSpacing w:w="0" w:type="dxa"/>
              </w:trPr>
              <w:tc>
                <w:tcPr>
                  <w:tcW w:w="360" w:type="dxa"/>
                  <w:hideMark/>
                </w:tcPr>
                <w:p w14:paraId="02C0FA30" w14:textId="77777777" w:rsidR="00D128FB" w:rsidRPr="00631F8B" w:rsidRDefault="00D128FB" w:rsidP="006E2051">
                  <w:r w:rsidRPr="00631F8B">
                    <w:t> </w:t>
                  </w:r>
                </w:p>
              </w:tc>
              <w:tc>
                <w:tcPr>
                  <w:tcW w:w="1500" w:type="dxa"/>
                  <w:hideMark/>
                </w:tcPr>
                <w:p w14:paraId="404AAA2D" w14:textId="77777777" w:rsidR="00D128FB" w:rsidRPr="00631F8B" w:rsidRDefault="00D128FB" w:rsidP="006E2051">
                  <w:r w:rsidRPr="00631F8B">
                    <w:t>Definitie:</w:t>
                  </w:r>
                </w:p>
              </w:tc>
              <w:tc>
                <w:tcPr>
                  <w:tcW w:w="0" w:type="auto"/>
                  <w:hideMark/>
                </w:tcPr>
                <w:p w14:paraId="0B6F56AC" w14:textId="77777777" w:rsidR="00D128FB" w:rsidRPr="00631F8B" w:rsidRDefault="00D128FB" w:rsidP="006E2051">
                  <w:r w:rsidRPr="00631F8B">
                    <w:t xml:space="preserve">Aangrijpingspunt van object van af waar de diepte wordt bepaald. </w:t>
                  </w:r>
                </w:p>
              </w:tc>
            </w:tr>
            <w:tr w:rsidR="00D128FB" w:rsidRPr="00631F8B" w14:paraId="5E69B11F" w14:textId="77777777" w:rsidTr="006E2051">
              <w:trPr>
                <w:tblHeader/>
                <w:tblCellSpacing w:w="0" w:type="dxa"/>
              </w:trPr>
              <w:tc>
                <w:tcPr>
                  <w:tcW w:w="360" w:type="dxa"/>
                  <w:hideMark/>
                </w:tcPr>
                <w:p w14:paraId="042CD400" w14:textId="77777777" w:rsidR="00D128FB" w:rsidRPr="00631F8B" w:rsidRDefault="00D128FB" w:rsidP="006E2051">
                  <w:r w:rsidRPr="00631F8B">
                    <w:t> </w:t>
                  </w:r>
                </w:p>
              </w:tc>
              <w:tc>
                <w:tcPr>
                  <w:tcW w:w="1500" w:type="dxa"/>
                  <w:hideMark/>
                </w:tcPr>
                <w:p w14:paraId="46CDC171" w14:textId="77777777" w:rsidR="00D128FB" w:rsidRPr="00631F8B" w:rsidRDefault="00D128FB" w:rsidP="006E2051">
                  <w:r w:rsidRPr="00631F8B">
                    <w:t>Stereotypes:</w:t>
                  </w:r>
                </w:p>
              </w:tc>
              <w:tc>
                <w:tcPr>
                  <w:tcW w:w="0" w:type="auto"/>
                  <w:hideMark/>
                </w:tcPr>
                <w:p w14:paraId="5E82E3CA" w14:textId="77777777" w:rsidR="00D128FB" w:rsidRPr="00631F8B" w:rsidRDefault="00D128FB" w:rsidP="006E2051">
                  <w:r w:rsidRPr="00631F8B">
                    <w:t>«codeList»</w:t>
                  </w:r>
                </w:p>
              </w:tc>
            </w:tr>
            <w:tr w:rsidR="00D128FB" w:rsidRPr="00631F8B" w14:paraId="3726E7B4" w14:textId="77777777" w:rsidTr="006E2051">
              <w:trPr>
                <w:tblHeader/>
                <w:tblCellSpacing w:w="0" w:type="dxa"/>
              </w:trPr>
              <w:tc>
                <w:tcPr>
                  <w:tcW w:w="360" w:type="dxa"/>
                  <w:hideMark/>
                </w:tcPr>
                <w:p w14:paraId="17BCCBF4" w14:textId="77777777" w:rsidR="00D128FB" w:rsidRPr="00631F8B" w:rsidRDefault="00D128FB" w:rsidP="006E2051">
                  <w:r w:rsidRPr="00631F8B">
                    <w:t> </w:t>
                  </w:r>
                </w:p>
              </w:tc>
              <w:tc>
                <w:tcPr>
                  <w:tcW w:w="1500" w:type="dxa"/>
                  <w:hideMark/>
                </w:tcPr>
                <w:p w14:paraId="40E91360" w14:textId="77777777" w:rsidR="00D128FB" w:rsidRPr="00631F8B" w:rsidRDefault="00D128FB" w:rsidP="006E2051">
                  <w:r w:rsidRPr="00631F8B">
                    <w:t>Governance:</w:t>
                  </w:r>
                </w:p>
              </w:tc>
              <w:tc>
                <w:tcPr>
                  <w:tcW w:w="0" w:type="auto"/>
                  <w:hideMark/>
                </w:tcPr>
                <w:p w14:paraId="48992B82" w14:textId="77777777" w:rsidR="00D128FB" w:rsidRPr="00631F8B" w:rsidRDefault="00D128FB" w:rsidP="006E2051">
                  <w:r w:rsidRPr="00631F8B">
                    <w:t>Uitbreidbaar</w:t>
                  </w:r>
                </w:p>
              </w:tc>
            </w:tr>
          </w:tbl>
          <w:p w14:paraId="6A93B72F" w14:textId="77777777" w:rsidR="00D128FB" w:rsidRPr="00631F8B" w:rsidRDefault="00D128FB" w:rsidP="006E2051"/>
        </w:tc>
      </w:tr>
    </w:tbl>
    <w:p w14:paraId="2E70967A" w14:textId="77777777" w:rsidR="00D128FB" w:rsidRPr="00631F8B" w:rsidRDefault="00D128FB" w:rsidP="00D128FB">
      <w:pPr>
        <w:pStyle w:val="Kop5"/>
        <w:rPr>
          <w:sz w:val="16"/>
          <w:szCs w:val="16"/>
        </w:rPr>
      </w:pPr>
      <w:r w:rsidRPr="00631F8B">
        <w:rPr>
          <w:sz w:val="16"/>
          <w:szCs w:val="16"/>
        </w:rPr>
        <w:t>EffectScenarioType</w:t>
      </w:r>
    </w:p>
    <w:tbl>
      <w:tblPr>
        <w:tblW w:w="258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3"/>
      </w:tblGrid>
      <w:tr w:rsidR="00D128FB" w:rsidRPr="00631F8B" w14:paraId="124D452F"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4997B2" w14:textId="77777777" w:rsidR="00D128FB" w:rsidRPr="00631F8B" w:rsidRDefault="00D128FB" w:rsidP="006E2051">
            <w:pPr>
              <w:spacing w:line="225" w:lineRule="atLeast"/>
            </w:pPr>
            <w:r w:rsidRPr="00631F8B">
              <w:rPr>
                <w:b/>
                <w:bCs/>
              </w:rPr>
              <w:t>EffectScenarioType</w:t>
            </w:r>
          </w:p>
        </w:tc>
      </w:tr>
      <w:tr w:rsidR="00D128FB" w:rsidRPr="00631F8B" w14:paraId="4B277D71"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753"/>
            </w:tblGrid>
            <w:tr w:rsidR="00D128FB" w:rsidRPr="00631F8B" w14:paraId="72DDCE88" w14:textId="77777777" w:rsidTr="006E2051">
              <w:trPr>
                <w:tblHeader/>
                <w:tblCellSpacing w:w="0" w:type="dxa"/>
              </w:trPr>
              <w:tc>
                <w:tcPr>
                  <w:tcW w:w="360" w:type="dxa"/>
                  <w:hideMark/>
                </w:tcPr>
                <w:p w14:paraId="3963D46C" w14:textId="77777777" w:rsidR="00D128FB" w:rsidRPr="00631F8B" w:rsidRDefault="00D128FB" w:rsidP="006E2051">
                  <w:r w:rsidRPr="00631F8B">
                    <w:t> </w:t>
                  </w:r>
                </w:p>
              </w:tc>
              <w:tc>
                <w:tcPr>
                  <w:tcW w:w="1500" w:type="dxa"/>
                  <w:hideMark/>
                </w:tcPr>
                <w:p w14:paraId="45D8FD7D" w14:textId="77777777" w:rsidR="00D128FB" w:rsidRPr="00631F8B" w:rsidRDefault="00D128FB" w:rsidP="006E2051">
                  <w:r w:rsidRPr="00631F8B">
                    <w:t>Naam:</w:t>
                  </w:r>
                </w:p>
              </w:tc>
              <w:tc>
                <w:tcPr>
                  <w:tcW w:w="0" w:type="auto"/>
                  <w:hideMark/>
                </w:tcPr>
                <w:p w14:paraId="30817E7A" w14:textId="77777777" w:rsidR="00D128FB" w:rsidRPr="00631F8B" w:rsidRDefault="00D128FB" w:rsidP="006E2051"/>
              </w:tc>
            </w:tr>
            <w:tr w:rsidR="00D128FB" w:rsidRPr="00631F8B" w14:paraId="46A79EF9" w14:textId="77777777" w:rsidTr="006E2051">
              <w:trPr>
                <w:tblHeader/>
                <w:tblCellSpacing w:w="0" w:type="dxa"/>
              </w:trPr>
              <w:tc>
                <w:tcPr>
                  <w:tcW w:w="360" w:type="dxa"/>
                  <w:hideMark/>
                </w:tcPr>
                <w:p w14:paraId="42492ACC" w14:textId="77777777" w:rsidR="00D128FB" w:rsidRPr="00631F8B" w:rsidRDefault="00D128FB" w:rsidP="006E2051">
                  <w:r w:rsidRPr="00631F8B">
                    <w:t> </w:t>
                  </w:r>
                </w:p>
              </w:tc>
              <w:tc>
                <w:tcPr>
                  <w:tcW w:w="1500" w:type="dxa"/>
                  <w:hideMark/>
                </w:tcPr>
                <w:p w14:paraId="0BFBA376" w14:textId="77777777" w:rsidR="00D128FB" w:rsidRPr="00631F8B" w:rsidRDefault="00D128FB" w:rsidP="006E2051">
                  <w:r w:rsidRPr="00631F8B">
                    <w:t>Definitie:</w:t>
                  </w:r>
                </w:p>
              </w:tc>
              <w:tc>
                <w:tcPr>
                  <w:tcW w:w="0" w:type="auto"/>
                  <w:hideMark/>
                </w:tcPr>
                <w:p w14:paraId="4FBAA70E" w14:textId="77777777" w:rsidR="00D128FB" w:rsidRPr="00631F8B" w:rsidRDefault="00D128FB" w:rsidP="006E2051">
                  <w:r w:rsidRPr="00631F8B">
                    <w:t xml:space="preserve">Type risico dat zich kan voordoen. </w:t>
                  </w:r>
                </w:p>
              </w:tc>
            </w:tr>
            <w:tr w:rsidR="00D128FB" w:rsidRPr="00631F8B" w14:paraId="08A25F5B" w14:textId="77777777" w:rsidTr="006E2051">
              <w:trPr>
                <w:tblHeader/>
                <w:tblCellSpacing w:w="0" w:type="dxa"/>
              </w:trPr>
              <w:tc>
                <w:tcPr>
                  <w:tcW w:w="360" w:type="dxa"/>
                  <w:hideMark/>
                </w:tcPr>
                <w:p w14:paraId="278A9CF6" w14:textId="77777777" w:rsidR="00D128FB" w:rsidRPr="00631F8B" w:rsidRDefault="00D128FB" w:rsidP="006E2051">
                  <w:r w:rsidRPr="00631F8B">
                    <w:t> </w:t>
                  </w:r>
                </w:p>
              </w:tc>
              <w:tc>
                <w:tcPr>
                  <w:tcW w:w="1500" w:type="dxa"/>
                  <w:hideMark/>
                </w:tcPr>
                <w:p w14:paraId="0BB44F6E" w14:textId="77777777" w:rsidR="00D128FB" w:rsidRPr="00631F8B" w:rsidRDefault="00D128FB" w:rsidP="006E2051">
                  <w:r w:rsidRPr="00631F8B">
                    <w:t>Herkomst:</w:t>
                  </w:r>
                </w:p>
              </w:tc>
              <w:tc>
                <w:tcPr>
                  <w:tcW w:w="0" w:type="auto"/>
                  <w:hideMark/>
                </w:tcPr>
                <w:p w14:paraId="1F57DC12" w14:textId="77777777" w:rsidR="00D128FB" w:rsidRPr="00631F8B" w:rsidRDefault="00D128FB" w:rsidP="006E2051">
                  <w:r w:rsidRPr="00631F8B">
                    <w:t>RRGS</w:t>
                  </w:r>
                </w:p>
              </w:tc>
            </w:tr>
            <w:tr w:rsidR="00D128FB" w:rsidRPr="00631F8B" w14:paraId="3A2E9FA5" w14:textId="77777777" w:rsidTr="006E2051">
              <w:trPr>
                <w:tblHeader/>
                <w:tblCellSpacing w:w="0" w:type="dxa"/>
              </w:trPr>
              <w:tc>
                <w:tcPr>
                  <w:tcW w:w="360" w:type="dxa"/>
                  <w:hideMark/>
                </w:tcPr>
                <w:p w14:paraId="5830DE1B" w14:textId="77777777" w:rsidR="00D128FB" w:rsidRPr="00631F8B" w:rsidRDefault="00D128FB" w:rsidP="006E2051">
                  <w:r w:rsidRPr="00631F8B">
                    <w:t> </w:t>
                  </w:r>
                </w:p>
              </w:tc>
              <w:tc>
                <w:tcPr>
                  <w:tcW w:w="1500" w:type="dxa"/>
                  <w:hideMark/>
                </w:tcPr>
                <w:p w14:paraId="65C5868D" w14:textId="77777777" w:rsidR="00D128FB" w:rsidRPr="00631F8B" w:rsidRDefault="00D128FB" w:rsidP="006E2051">
                  <w:r w:rsidRPr="00631F8B">
                    <w:t>Stereotypes:</w:t>
                  </w:r>
                </w:p>
              </w:tc>
              <w:tc>
                <w:tcPr>
                  <w:tcW w:w="0" w:type="auto"/>
                  <w:hideMark/>
                </w:tcPr>
                <w:p w14:paraId="65C7B9C5" w14:textId="77777777" w:rsidR="00D128FB" w:rsidRPr="00631F8B" w:rsidRDefault="00D128FB" w:rsidP="006E2051">
                  <w:r w:rsidRPr="00631F8B">
                    <w:t>«codeList»</w:t>
                  </w:r>
                </w:p>
              </w:tc>
            </w:tr>
            <w:tr w:rsidR="00D128FB" w:rsidRPr="00631F8B" w14:paraId="414F80F4" w14:textId="77777777" w:rsidTr="006E2051">
              <w:trPr>
                <w:tblHeader/>
                <w:tblCellSpacing w:w="0" w:type="dxa"/>
              </w:trPr>
              <w:tc>
                <w:tcPr>
                  <w:tcW w:w="360" w:type="dxa"/>
                  <w:hideMark/>
                </w:tcPr>
                <w:p w14:paraId="29AF580E" w14:textId="77777777" w:rsidR="00D128FB" w:rsidRPr="00631F8B" w:rsidRDefault="00D128FB" w:rsidP="006E2051">
                  <w:r w:rsidRPr="00631F8B">
                    <w:t> </w:t>
                  </w:r>
                </w:p>
              </w:tc>
              <w:tc>
                <w:tcPr>
                  <w:tcW w:w="1500" w:type="dxa"/>
                  <w:hideMark/>
                </w:tcPr>
                <w:p w14:paraId="46D1E621" w14:textId="77777777" w:rsidR="00D128FB" w:rsidRPr="00631F8B" w:rsidRDefault="00D128FB" w:rsidP="006E2051">
                  <w:r w:rsidRPr="00631F8B">
                    <w:t>Governance:</w:t>
                  </w:r>
                </w:p>
              </w:tc>
              <w:tc>
                <w:tcPr>
                  <w:tcW w:w="0" w:type="auto"/>
                  <w:hideMark/>
                </w:tcPr>
                <w:p w14:paraId="7D76600B" w14:textId="77777777" w:rsidR="00D128FB" w:rsidRPr="00631F8B" w:rsidRDefault="00D128FB" w:rsidP="006E2051">
                  <w:r w:rsidRPr="00631F8B">
                    <w:t>Uitbreidbaar</w:t>
                  </w:r>
                </w:p>
              </w:tc>
            </w:tr>
          </w:tbl>
          <w:p w14:paraId="2212ED54" w14:textId="77777777" w:rsidR="00D128FB" w:rsidRPr="00631F8B" w:rsidRDefault="00D128FB" w:rsidP="006E2051"/>
        </w:tc>
      </w:tr>
    </w:tbl>
    <w:p w14:paraId="45042E4B" w14:textId="77777777" w:rsidR="00D128FB" w:rsidRPr="00631F8B" w:rsidRDefault="00D128FB" w:rsidP="00D128FB">
      <w:pPr>
        <w:pStyle w:val="Kop5"/>
        <w:rPr>
          <w:sz w:val="16"/>
          <w:szCs w:val="16"/>
        </w:rPr>
      </w:pPr>
      <w:r w:rsidRPr="00631F8B">
        <w:rPr>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1EDD3224"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70CFB5" w14:textId="77777777" w:rsidR="00D128FB" w:rsidRPr="00631F8B" w:rsidRDefault="00D128FB" w:rsidP="006E2051">
            <w:pPr>
              <w:spacing w:line="225" w:lineRule="atLeast"/>
            </w:pPr>
            <w:r w:rsidRPr="00631F8B">
              <w:rPr>
                <w:b/>
                <w:bCs/>
              </w:rPr>
              <w:t>EigenTopografieStatusValue</w:t>
            </w:r>
          </w:p>
        </w:tc>
      </w:tr>
      <w:tr w:rsidR="00D128FB" w:rsidRPr="00631F8B" w14:paraId="6D815EF3"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955203F" w14:textId="77777777" w:rsidTr="006E2051">
              <w:trPr>
                <w:tblHeader/>
                <w:tblCellSpacing w:w="0" w:type="dxa"/>
              </w:trPr>
              <w:tc>
                <w:tcPr>
                  <w:tcW w:w="360" w:type="dxa"/>
                  <w:hideMark/>
                </w:tcPr>
                <w:p w14:paraId="26D94B53" w14:textId="77777777" w:rsidR="00D128FB" w:rsidRPr="00631F8B" w:rsidRDefault="00D128FB" w:rsidP="006E2051">
                  <w:r w:rsidRPr="00631F8B">
                    <w:t> </w:t>
                  </w:r>
                </w:p>
              </w:tc>
              <w:tc>
                <w:tcPr>
                  <w:tcW w:w="1500" w:type="dxa"/>
                  <w:hideMark/>
                </w:tcPr>
                <w:p w14:paraId="792B6420" w14:textId="77777777" w:rsidR="00D128FB" w:rsidRPr="00631F8B" w:rsidRDefault="00D128FB" w:rsidP="006E2051">
                  <w:r w:rsidRPr="00631F8B">
                    <w:t>Naam:</w:t>
                  </w:r>
                </w:p>
              </w:tc>
              <w:tc>
                <w:tcPr>
                  <w:tcW w:w="0" w:type="auto"/>
                  <w:hideMark/>
                </w:tcPr>
                <w:p w14:paraId="10AD0994" w14:textId="77777777" w:rsidR="00D128FB" w:rsidRPr="00631F8B" w:rsidRDefault="00D128FB" w:rsidP="006E2051"/>
              </w:tc>
            </w:tr>
            <w:tr w:rsidR="00D128FB" w:rsidRPr="00631F8B" w14:paraId="75B82BCB" w14:textId="77777777" w:rsidTr="006E2051">
              <w:trPr>
                <w:tblHeader/>
                <w:tblCellSpacing w:w="0" w:type="dxa"/>
              </w:trPr>
              <w:tc>
                <w:tcPr>
                  <w:tcW w:w="360" w:type="dxa"/>
                  <w:hideMark/>
                </w:tcPr>
                <w:p w14:paraId="31C2F48B" w14:textId="77777777" w:rsidR="00D128FB" w:rsidRPr="00631F8B" w:rsidRDefault="00D128FB" w:rsidP="006E2051">
                  <w:r w:rsidRPr="00631F8B">
                    <w:t> </w:t>
                  </w:r>
                </w:p>
              </w:tc>
              <w:tc>
                <w:tcPr>
                  <w:tcW w:w="1500" w:type="dxa"/>
                  <w:hideMark/>
                </w:tcPr>
                <w:p w14:paraId="1F2C424E" w14:textId="77777777" w:rsidR="00D128FB" w:rsidRPr="00631F8B" w:rsidRDefault="00D128FB" w:rsidP="006E2051">
                  <w:r w:rsidRPr="00631F8B">
                    <w:t>Definitie:</w:t>
                  </w:r>
                </w:p>
              </w:tc>
              <w:tc>
                <w:tcPr>
                  <w:tcW w:w="0" w:type="auto"/>
                  <w:hideMark/>
                </w:tcPr>
                <w:p w14:paraId="7FF85A96" w14:textId="77777777" w:rsidR="00D128FB" w:rsidRPr="00631F8B" w:rsidRDefault="00D128FB" w:rsidP="006E2051">
                  <w:r w:rsidRPr="00631F8B">
                    <w:t xml:space="preserve">Status van topografie die als extra locatie informatie, meestal voor maatvoering, wordt meegeleverd. </w:t>
                  </w:r>
                </w:p>
              </w:tc>
            </w:tr>
            <w:tr w:rsidR="00D128FB" w:rsidRPr="00631F8B" w14:paraId="16F50BB0" w14:textId="77777777" w:rsidTr="006E2051">
              <w:trPr>
                <w:tblHeader/>
                <w:tblCellSpacing w:w="0" w:type="dxa"/>
              </w:trPr>
              <w:tc>
                <w:tcPr>
                  <w:tcW w:w="360" w:type="dxa"/>
                  <w:hideMark/>
                </w:tcPr>
                <w:p w14:paraId="3574FBF7" w14:textId="77777777" w:rsidR="00D128FB" w:rsidRPr="00631F8B" w:rsidRDefault="00D128FB" w:rsidP="006E2051">
                  <w:r w:rsidRPr="00631F8B">
                    <w:t> </w:t>
                  </w:r>
                </w:p>
              </w:tc>
              <w:tc>
                <w:tcPr>
                  <w:tcW w:w="1500" w:type="dxa"/>
                  <w:hideMark/>
                </w:tcPr>
                <w:p w14:paraId="63F2F7E3" w14:textId="77777777" w:rsidR="00D128FB" w:rsidRPr="00631F8B" w:rsidRDefault="00D128FB" w:rsidP="006E2051">
                  <w:r w:rsidRPr="00631F8B">
                    <w:t>Stereotypes:</w:t>
                  </w:r>
                </w:p>
              </w:tc>
              <w:tc>
                <w:tcPr>
                  <w:tcW w:w="0" w:type="auto"/>
                  <w:hideMark/>
                </w:tcPr>
                <w:p w14:paraId="7B1CB267" w14:textId="77777777" w:rsidR="00D128FB" w:rsidRPr="00631F8B" w:rsidRDefault="00D128FB" w:rsidP="006E2051">
                  <w:r w:rsidRPr="00631F8B">
                    <w:t>«codeList»</w:t>
                  </w:r>
                </w:p>
              </w:tc>
            </w:tr>
            <w:tr w:rsidR="00D128FB" w:rsidRPr="00631F8B" w14:paraId="198D0814" w14:textId="77777777" w:rsidTr="006E2051">
              <w:trPr>
                <w:tblHeader/>
                <w:tblCellSpacing w:w="0" w:type="dxa"/>
              </w:trPr>
              <w:tc>
                <w:tcPr>
                  <w:tcW w:w="360" w:type="dxa"/>
                  <w:hideMark/>
                </w:tcPr>
                <w:p w14:paraId="51CE1290" w14:textId="77777777" w:rsidR="00D128FB" w:rsidRPr="00631F8B" w:rsidRDefault="00D128FB" w:rsidP="006E2051">
                  <w:r w:rsidRPr="00631F8B">
                    <w:t> </w:t>
                  </w:r>
                </w:p>
              </w:tc>
              <w:tc>
                <w:tcPr>
                  <w:tcW w:w="1500" w:type="dxa"/>
                  <w:hideMark/>
                </w:tcPr>
                <w:p w14:paraId="69AAFDEB" w14:textId="77777777" w:rsidR="00D128FB" w:rsidRPr="00631F8B" w:rsidRDefault="00D128FB" w:rsidP="006E2051">
                  <w:r w:rsidRPr="00631F8B">
                    <w:t>Governance:</w:t>
                  </w:r>
                </w:p>
              </w:tc>
              <w:tc>
                <w:tcPr>
                  <w:tcW w:w="0" w:type="auto"/>
                  <w:hideMark/>
                </w:tcPr>
                <w:p w14:paraId="5FDC17E1" w14:textId="77777777" w:rsidR="00D128FB" w:rsidRPr="00631F8B" w:rsidRDefault="00D128FB" w:rsidP="006E2051">
                  <w:r w:rsidRPr="00631F8B">
                    <w:t>Uitbreidbaar</w:t>
                  </w:r>
                </w:p>
              </w:tc>
            </w:tr>
          </w:tbl>
          <w:p w14:paraId="527BABF9" w14:textId="77777777" w:rsidR="00D128FB" w:rsidRPr="00631F8B" w:rsidRDefault="00D128FB" w:rsidP="006E2051"/>
        </w:tc>
      </w:tr>
    </w:tbl>
    <w:p w14:paraId="172474E9" w14:textId="77777777" w:rsidR="00D128FB" w:rsidRPr="00631F8B" w:rsidRDefault="00D128FB" w:rsidP="00D128FB">
      <w:pPr>
        <w:pStyle w:val="Kop5"/>
        <w:rPr>
          <w:sz w:val="16"/>
          <w:szCs w:val="16"/>
        </w:rPr>
      </w:pPr>
      <w:r w:rsidRPr="00631F8B">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D128FB" w:rsidRPr="00631F8B" w14:paraId="2DC4748E"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CA5C005" w14:textId="77777777" w:rsidR="00D128FB" w:rsidRPr="00631F8B" w:rsidRDefault="00D128FB" w:rsidP="006E2051">
            <w:pPr>
              <w:spacing w:line="225" w:lineRule="atLeast"/>
            </w:pPr>
            <w:r w:rsidRPr="00631F8B">
              <w:rPr>
                <w:b/>
                <w:bCs/>
              </w:rPr>
              <w:t>ElectricityAppurtenanceTypeIMKLValue</w:t>
            </w:r>
          </w:p>
        </w:tc>
      </w:tr>
      <w:tr w:rsidR="00D128FB" w:rsidRPr="00631F8B" w14:paraId="57A0091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D128FB" w:rsidRPr="00631F8B" w14:paraId="18DABEBB" w14:textId="77777777" w:rsidTr="006E2051">
              <w:trPr>
                <w:tblHeader/>
                <w:tblCellSpacing w:w="0" w:type="dxa"/>
              </w:trPr>
              <w:tc>
                <w:tcPr>
                  <w:tcW w:w="360" w:type="dxa"/>
                  <w:hideMark/>
                </w:tcPr>
                <w:p w14:paraId="64B8456C" w14:textId="77777777" w:rsidR="00D128FB" w:rsidRPr="00631F8B" w:rsidRDefault="00D128FB" w:rsidP="006E2051">
                  <w:r w:rsidRPr="00631F8B">
                    <w:t> </w:t>
                  </w:r>
                </w:p>
              </w:tc>
              <w:tc>
                <w:tcPr>
                  <w:tcW w:w="1500" w:type="dxa"/>
                  <w:hideMark/>
                </w:tcPr>
                <w:p w14:paraId="0C4C3846" w14:textId="77777777" w:rsidR="00D128FB" w:rsidRPr="00631F8B" w:rsidRDefault="00D128FB" w:rsidP="006E2051">
                  <w:r w:rsidRPr="00631F8B">
                    <w:t>Naam:</w:t>
                  </w:r>
                </w:p>
              </w:tc>
              <w:tc>
                <w:tcPr>
                  <w:tcW w:w="0" w:type="auto"/>
                  <w:hideMark/>
                </w:tcPr>
                <w:p w14:paraId="63178874" w14:textId="77777777" w:rsidR="00D128FB" w:rsidRPr="00631F8B" w:rsidRDefault="00D128FB" w:rsidP="006E2051"/>
              </w:tc>
            </w:tr>
            <w:tr w:rsidR="00D128FB" w:rsidRPr="00631F8B" w14:paraId="25FA8259" w14:textId="77777777" w:rsidTr="006E2051">
              <w:trPr>
                <w:tblHeader/>
                <w:tblCellSpacing w:w="0" w:type="dxa"/>
              </w:trPr>
              <w:tc>
                <w:tcPr>
                  <w:tcW w:w="360" w:type="dxa"/>
                  <w:hideMark/>
                </w:tcPr>
                <w:p w14:paraId="1AD3D7B0" w14:textId="77777777" w:rsidR="00D128FB" w:rsidRPr="00631F8B" w:rsidRDefault="00D128FB" w:rsidP="006E2051">
                  <w:r w:rsidRPr="00631F8B">
                    <w:t> </w:t>
                  </w:r>
                </w:p>
              </w:tc>
              <w:tc>
                <w:tcPr>
                  <w:tcW w:w="1500" w:type="dxa"/>
                  <w:hideMark/>
                </w:tcPr>
                <w:p w14:paraId="4C0646EA" w14:textId="77777777" w:rsidR="00D128FB" w:rsidRPr="00631F8B" w:rsidRDefault="00D128FB" w:rsidP="006E2051">
                  <w:r w:rsidRPr="00631F8B">
                    <w:t>Definitie:</w:t>
                  </w:r>
                </w:p>
              </w:tc>
              <w:tc>
                <w:tcPr>
                  <w:tcW w:w="0" w:type="auto"/>
                  <w:hideMark/>
                </w:tcPr>
                <w:p w14:paraId="27DB5FE4" w14:textId="77777777" w:rsidR="00D128FB" w:rsidRPr="00631F8B" w:rsidRDefault="00D128FB" w:rsidP="006E2051">
                  <w:r w:rsidRPr="00631F8B">
                    <w:t xml:space="preserve">IMKL waardelijst voor toepassing INSPIRE ElectricityAppurtenanceTypeValue. </w:t>
                  </w:r>
                </w:p>
              </w:tc>
            </w:tr>
            <w:tr w:rsidR="00D128FB" w:rsidRPr="00631F8B" w14:paraId="6AB7231A" w14:textId="77777777" w:rsidTr="006E2051">
              <w:trPr>
                <w:tblHeader/>
                <w:tblCellSpacing w:w="0" w:type="dxa"/>
              </w:trPr>
              <w:tc>
                <w:tcPr>
                  <w:tcW w:w="360" w:type="dxa"/>
                  <w:hideMark/>
                </w:tcPr>
                <w:p w14:paraId="166765FA" w14:textId="77777777" w:rsidR="00D128FB" w:rsidRPr="00631F8B" w:rsidRDefault="00D128FB" w:rsidP="006E2051">
                  <w:r w:rsidRPr="00631F8B">
                    <w:t> </w:t>
                  </w:r>
                </w:p>
              </w:tc>
              <w:tc>
                <w:tcPr>
                  <w:tcW w:w="1500" w:type="dxa"/>
                  <w:hideMark/>
                </w:tcPr>
                <w:p w14:paraId="17BFF2E7" w14:textId="77777777" w:rsidR="00D128FB" w:rsidRPr="00631F8B" w:rsidRDefault="00D128FB" w:rsidP="006E2051">
                  <w:r w:rsidRPr="00631F8B">
                    <w:t>Subtype van:</w:t>
                  </w:r>
                </w:p>
              </w:tc>
              <w:tc>
                <w:tcPr>
                  <w:tcW w:w="0" w:type="auto"/>
                  <w:hideMark/>
                </w:tcPr>
                <w:p w14:paraId="39D63B8B" w14:textId="77777777" w:rsidR="00D128FB" w:rsidRPr="00631F8B" w:rsidRDefault="00D128FB" w:rsidP="006E2051">
                  <w:r w:rsidRPr="00631F8B">
                    <w:t>ElectricityAppurtenanceTypeValue</w:t>
                  </w:r>
                </w:p>
              </w:tc>
            </w:tr>
            <w:tr w:rsidR="00D128FB" w:rsidRPr="00631F8B" w14:paraId="50C1A352" w14:textId="77777777" w:rsidTr="006E2051">
              <w:trPr>
                <w:tblHeader/>
                <w:tblCellSpacing w:w="0" w:type="dxa"/>
              </w:trPr>
              <w:tc>
                <w:tcPr>
                  <w:tcW w:w="360" w:type="dxa"/>
                  <w:hideMark/>
                </w:tcPr>
                <w:p w14:paraId="0ECA93F6" w14:textId="77777777" w:rsidR="00D128FB" w:rsidRPr="00631F8B" w:rsidRDefault="00D128FB" w:rsidP="006E2051">
                  <w:r w:rsidRPr="00631F8B">
                    <w:t> </w:t>
                  </w:r>
                </w:p>
              </w:tc>
              <w:tc>
                <w:tcPr>
                  <w:tcW w:w="1500" w:type="dxa"/>
                  <w:hideMark/>
                </w:tcPr>
                <w:p w14:paraId="0C9AECFB" w14:textId="77777777" w:rsidR="00D128FB" w:rsidRPr="00631F8B" w:rsidRDefault="00D128FB" w:rsidP="006E2051">
                  <w:r w:rsidRPr="00631F8B">
                    <w:t>Omschrijving:</w:t>
                  </w:r>
                </w:p>
              </w:tc>
              <w:tc>
                <w:tcPr>
                  <w:tcW w:w="0" w:type="auto"/>
                  <w:hideMark/>
                </w:tcPr>
                <w:p w14:paraId="2E821DE5" w14:textId="77777777" w:rsidR="00D128FB" w:rsidRPr="00631F8B" w:rsidRDefault="00D128FB" w:rsidP="006E2051">
                  <w:r w:rsidRPr="00631F8B">
                    <w:t xml:space="preserve">Kan zowel uitbreiding als beperking op INSPIRE waardelijst betreffen. </w:t>
                  </w:r>
                </w:p>
              </w:tc>
            </w:tr>
            <w:tr w:rsidR="00D128FB" w:rsidRPr="00631F8B" w14:paraId="7CCBE5F1" w14:textId="77777777" w:rsidTr="006E2051">
              <w:trPr>
                <w:tblHeader/>
                <w:tblCellSpacing w:w="0" w:type="dxa"/>
              </w:trPr>
              <w:tc>
                <w:tcPr>
                  <w:tcW w:w="360" w:type="dxa"/>
                  <w:hideMark/>
                </w:tcPr>
                <w:p w14:paraId="2FA3656B" w14:textId="77777777" w:rsidR="00D128FB" w:rsidRPr="00631F8B" w:rsidRDefault="00D128FB" w:rsidP="006E2051">
                  <w:r w:rsidRPr="00631F8B">
                    <w:t> </w:t>
                  </w:r>
                </w:p>
              </w:tc>
              <w:tc>
                <w:tcPr>
                  <w:tcW w:w="1500" w:type="dxa"/>
                  <w:hideMark/>
                </w:tcPr>
                <w:p w14:paraId="2A76918A" w14:textId="77777777" w:rsidR="00D128FB" w:rsidRPr="00631F8B" w:rsidRDefault="00D128FB" w:rsidP="006E2051">
                  <w:r w:rsidRPr="00631F8B">
                    <w:t>Stereotypes:</w:t>
                  </w:r>
                </w:p>
              </w:tc>
              <w:tc>
                <w:tcPr>
                  <w:tcW w:w="0" w:type="auto"/>
                  <w:hideMark/>
                </w:tcPr>
                <w:p w14:paraId="21BA228B" w14:textId="77777777" w:rsidR="00D128FB" w:rsidRPr="00631F8B" w:rsidRDefault="00D128FB" w:rsidP="006E2051">
                  <w:r w:rsidRPr="00631F8B">
                    <w:t>«codeList»</w:t>
                  </w:r>
                </w:p>
              </w:tc>
            </w:tr>
            <w:tr w:rsidR="00D128FB" w:rsidRPr="00631F8B" w14:paraId="6BE5FA6E" w14:textId="77777777" w:rsidTr="006E2051">
              <w:trPr>
                <w:tblHeader/>
                <w:tblCellSpacing w:w="0" w:type="dxa"/>
              </w:trPr>
              <w:tc>
                <w:tcPr>
                  <w:tcW w:w="360" w:type="dxa"/>
                  <w:hideMark/>
                </w:tcPr>
                <w:p w14:paraId="35413847" w14:textId="77777777" w:rsidR="00D128FB" w:rsidRPr="00631F8B" w:rsidRDefault="00D128FB" w:rsidP="006E2051">
                  <w:r w:rsidRPr="00631F8B">
                    <w:t> </w:t>
                  </w:r>
                </w:p>
              </w:tc>
              <w:tc>
                <w:tcPr>
                  <w:tcW w:w="1500" w:type="dxa"/>
                  <w:hideMark/>
                </w:tcPr>
                <w:p w14:paraId="2218BAA9" w14:textId="77777777" w:rsidR="00D128FB" w:rsidRPr="00631F8B" w:rsidRDefault="00D128FB" w:rsidP="006E2051">
                  <w:r w:rsidRPr="00631F8B">
                    <w:t>Governance:</w:t>
                  </w:r>
                </w:p>
              </w:tc>
              <w:tc>
                <w:tcPr>
                  <w:tcW w:w="0" w:type="auto"/>
                  <w:hideMark/>
                </w:tcPr>
                <w:p w14:paraId="29BDA815" w14:textId="77777777" w:rsidR="00D128FB" w:rsidRPr="00631F8B" w:rsidRDefault="00D128FB" w:rsidP="006E2051">
                  <w:r w:rsidRPr="00631F8B">
                    <w:t>Uitbreidbaar</w:t>
                  </w:r>
                </w:p>
              </w:tc>
            </w:tr>
          </w:tbl>
          <w:p w14:paraId="70C52EC4" w14:textId="77777777" w:rsidR="00D128FB" w:rsidRPr="00631F8B" w:rsidRDefault="00D128FB" w:rsidP="006E2051"/>
        </w:tc>
      </w:tr>
    </w:tbl>
    <w:p w14:paraId="318A9DBD" w14:textId="77777777" w:rsidR="00D128FB" w:rsidRPr="00631F8B" w:rsidRDefault="00D128FB" w:rsidP="00D128FB">
      <w:pPr>
        <w:pStyle w:val="Kop5"/>
        <w:rPr>
          <w:sz w:val="16"/>
          <w:szCs w:val="16"/>
        </w:rPr>
      </w:pPr>
      <w:r w:rsidRPr="00631F8B">
        <w:rPr>
          <w:sz w:val="16"/>
          <w:szCs w:val="16"/>
        </w:rPr>
        <w:lastRenderedPageBreak/>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7321EF44"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D22D55" w14:textId="77777777" w:rsidR="00D128FB" w:rsidRPr="00631F8B" w:rsidRDefault="00D128FB" w:rsidP="006E2051">
            <w:pPr>
              <w:spacing w:line="225" w:lineRule="atLeast"/>
            </w:pPr>
            <w:r w:rsidRPr="00631F8B">
              <w:rPr>
                <w:b/>
                <w:bCs/>
              </w:rPr>
              <w:t>ExtraDetailInfoTypeValue</w:t>
            </w:r>
          </w:p>
        </w:tc>
      </w:tr>
      <w:tr w:rsidR="00D128FB" w:rsidRPr="00631F8B" w14:paraId="5E308C71"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1B9DF93" w14:textId="77777777" w:rsidTr="006E2051">
              <w:trPr>
                <w:tblHeader/>
                <w:tblCellSpacing w:w="0" w:type="dxa"/>
              </w:trPr>
              <w:tc>
                <w:tcPr>
                  <w:tcW w:w="360" w:type="dxa"/>
                  <w:hideMark/>
                </w:tcPr>
                <w:p w14:paraId="77E4F84A" w14:textId="77777777" w:rsidR="00D128FB" w:rsidRPr="00631F8B" w:rsidRDefault="00D128FB" w:rsidP="006E2051">
                  <w:r w:rsidRPr="00631F8B">
                    <w:t> </w:t>
                  </w:r>
                </w:p>
              </w:tc>
              <w:tc>
                <w:tcPr>
                  <w:tcW w:w="1500" w:type="dxa"/>
                  <w:hideMark/>
                </w:tcPr>
                <w:p w14:paraId="26162100" w14:textId="77777777" w:rsidR="00D128FB" w:rsidRPr="00631F8B" w:rsidRDefault="00D128FB" w:rsidP="006E2051">
                  <w:r w:rsidRPr="00631F8B">
                    <w:t>Naam:</w:t>
                  </w:r>
                </w:p>
              </w:tc>
              <w:tc>
                <w:tcPr>
                  <w:tcW w:w="0" w:type="auto"/>
                  <w:hideMark/>
                </w:tcPr>
                <w:p w14:paraId="39FCC90E" w14:textId="77777777" w:rsidR="00D128FB" w:rsidRPr="00631F8B" w:rsidRDefault="00D128FB" w:rsidP="006E2051"/>
              </w:tc>
            </w:tr>
            <w:tr w:rsidR="00D128FB" w:rsidRPr="00631F8B" w14:paraId="4DD6A743" w14:textId="77777777" w:rsidTr="006E2051">
              <w:trPr>
                <w:tblHeader/>
                <w:tblCellSpacing w:w="0" w:type="dxa"/>
              </w:trPr>
              <w:tc>
                <w:tcPr>
                  <w:tcW w:w="360" w:type="dxa"/>
                  <w:hideMark/>
                </w:tcPr>
                <w:p w14:paraId="42C2DACD" w14:textId="77777777" w:rsidR="00D128FB" w:rsidRPr="00631F8B" w:rsidRDefault="00D128FB" w:rsidP="006E2051">
                  <w:r w:rsidRPr="00631F8B">
                    <w:t> </w:t>
                  </w:r>
                </w:p>
              </w:tc>
              <w:tc>
                <w:tcPr>
                  <w:tcW w:w="1500" w:type="dxa"/>
                  <w:hideMark/>
                </w:tcPr>
                <w:p w14:paraId="4850C07D" w14:textId="77777777" w:rsidR="00D128FB" w:rsidRPr="00631F8B" w:rsidRDefault="00D128FB" w:rsidP="006E2051">
                  <w:r w:rsidRPr="00631F8B">
                    <w:t>Definitie:</w:t>
                  </w:r>
                </w:p>
              </w:tc>
              <w:tc>
                <w:tcPr>
                  <w:tcW w:w="0" w:type="auto"/>
                  <w:hideMark/>
                </w:tcPr>
                <w:p w14:paraId="5CF56954" w14:textId="77777777" w:rsidR="00D128FB" w:rsidRPr="00631F8B" w:rsidRDefault="00D128FB" w:rsidP="006E2051">
                  <w:r w:rsidRPr="00631F8B">
                    <w:t xml:space="preserve">Verschillende vormen van extra detailinformatie die opgenomen worden bij een utiliteitsnet. </w:t>
                  </w:r>
                </w:p>
              </w:tc>
            </w:tr>
            <w:tr w:rsidR="00D128FB" w:rsidRPr="00631F8B" w14:paraId="13A4EC2F" w14:textId="77777777" w:rsidTr="006E2051">
              <w:trPr>
                <w:tblHeader/>
                <w:tblCellSpacing w:w="0" w:type="dxa"/>
              </w:trPr>
              <w:tc>
                <w:tcPr>
                  <w:tcW w:w="360" w:type="dxa"/>
                  <w:hideMark/>
                </w:tcPr>
                <w:p w14:paraId="3EDB96D2" w14:textId="77777777" w:rsidR="00D128FB" w:rsidRPr="00631F8B" w:rsidRDefault="00D128FB" w:rsidP="006E2051">
                  <w:r w:rsidRPr="00631F8B">
                    <w:t> </w:t>
                  </w:r>
                </w:p>
              </w:tc>
              <w:tc>
                <w:tcPr>
                  <w:tcW w:w="1500" w:type="dxa"/>
                  <w:hideMark/>
                </w:tcPr>
                <w:p w14:paraId="0935DC32" w14:textId="77777777" w:rsidR="00D128FB" w:rsidRPr="00631F8B" w:rsidRDefault="00D128FB" w:rsidP="006E2051">
                  <w:r w:rsidRPr="00631F8B">
                    <w:t>Stereotypes:</w:t>
                  </w:r>
                </w:p>
              </w:tc>
              <w:tc>
                <w:tcPr>
                  <w:tcW w:w="0" w:type="auto"/>
                  <w:hideMark/>
                </w:tcPr>
                <w:p w14:paraId="724D1ED6" w14:textId="77777777" w:rsidR="00D128FB" w:rsidRPr="00631F8B" w:rsidRDefault="00D128FB" w:rsidP="006E2051">
                  <w:r w:rsidRPr="00631F8B">
                    <w:t>«codeList»</w:t>
                  </w:r>
                </w:p>
              </w:tc>
            </w:tr>
            <w:tr w:rsidR="00D128FB" w:rsidRPr="00631F8B" w14:paraId="26F9A4BE" w14:textId="77777777" w:rsidTr="006E2051">
              <w:trPr>
                <w:tblHeader/>
                <w:tblCellSpacing w:w="0" w:type="dxa"/>
              </w:trPr>
              <w:tc>
                <w:tcPr>
                  <w:tcW w:w="360" w:type="dxa"/>
                  <w:hideMark/>
                </w:tcPr>
                <w:p w14:paraId="3905850A" w14:textId="77777777" w:rsidR="00D128FB" w:rsidRPr="00631F8B" w:rsidRDefault="00D128FB" w:rsidP="006E2051">
                  <w:r w:rsidRPr="00631F8B">
                    <w:t> </w:t>
                  </w:r>
                </w:p>
              </w:tc>
              <w:tc>
                <w:tcPr>
                  <w:tcW w:w="1500" w:type="dxa"/>
                  <w:hideMark/>
                </w:tcPr>
                <w:p w14:paraId="23CDB2CA" w14:textId="77777777" w:rsidR="00D128FB" w:rsidRPr="00631F8B" w:rsidRDefault="00D128FB" w:rsidP="006E2051">
                  <w:r w:rsidRPr="00631F8B">
                    <w:t>Governance:</w:t>
                  </w:r>
                </w:p>
              </w:tc>
              <w:tc>
                <w:tcPr>
                  <w:tcW w:w="0" w:type="auto"/>
                  <w:hideMark/>
                </w:tcPr>
                <w:p w14:paraId="2550C747" w14:textId="77777777" w:rsidR="00D128FB" w:rsidRPr="00631F8B" w:rsidRDefault="00D128FB" w:rsidP="006E2051">
                  <w:r w:rsidRPr="00631F8B">
                    <w:t>Uitbreidbaar</w:t>
                  </w:r>
                </w:p>
              </w:tc>
            </w:tr>
          </w:tbl>
          <w:p w14:paraId="5231DE78" w14:textId="77777777" w:rsidR="00D128FB" w:rsidRPr="00631F8B" w:rsidRDefault="00D128FB" w:rsidP="006E2051"/>
        </w:tc>
      </w:tr>
    </w:tbl>
    <w:p w14:paraId="0788A5A5" w14:textId="77777777" w:rsidR="00D128FB" w:rsidRPr="00631F8B" w:rsidRDefault="00D128FB" w:rsidP="00D128FB">
      <w:pPr>
        <w:pStyle w:val="Kop5"/>
        <w:rPr>
          <w:sz w:val="16"/>
          <w:szCs w:val="16"/>
        </w:rPr>
      </w:pPr>
      <w:r w:rsidRPr="00631F8B">
        <w:rPr>
          <w:sz w:val="16"/>
          <w:szCs w:val="16"/>
        </w:rPr>
        <w:t>LabelpositieValue</w:t>
      </w:r>
    </w:p>
    <w:tbl>
      <w:tblPr>
        <w:tblW w:w="499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3"/>
      </w:tblGrid>
      <w:tr w:rsidR="00D128FB" w:rsidRPr="00631F8B" w14:paraId="6AB67ACB"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74F35" w14:textId="77777777" w:rsidR="00D128FB" w:rsidRPr="00631F8B" w:rsidRDefault="00D128FB" w:rsidP="006E2051">
            <w:pPr>
              <w:spacing w:line="225" w:lineRule="atLeast"/>
            </w:pPr>
            <w:r w:rsidRPr="00631F8B">
              <w:rPr>
                <w:b/>
                <w:bCs/>
              </w:rPr>
              <w:t>LabelpositieValue</w:t>
            </w:r>
          </w:p>
        </w:tc>
      </w:tr>
      <w:tr w:rsidR="00D128FB" w:rsidRPr="00631F8B" w14:paraId="042CE4B5"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3"/>
            </w:tblGrid>
            <w:tr w:rsidR="00D128FB" w:rsidRPr="00631F8B" w14:paraId="176AC401" w14:textId="77777777" w:rsidTr="006E2051">
              <w:trPr>
                <w:tblHeader/>
                <w:tblCellSpacing w:w="0" w:type="dxa"/>
              </w:trPr>
              <w:tc>
                <w:tcPr>
                  <w:tcW w:w="360" w:type="dxa"/>
                  <w:hideMark/>
                </w:tcPr>
                <w:p w14:paraId="7591B614" w14:textId="77777777" w:rsidR="00D128FB" w:rsidRPr="00631F8B" w:rsidRDefault="00D128FB" w:rsidP="006E2051">
                  <w:r w:rsidRPr="00631F8B">
                    <w:t> </w:t>
                  </w:r>
                </w:p>
              </w:tc>
              <w:tc>
                <w:tcPr>
                  <w:tcW w:w="1500" w:type="dxa"/>
                  <w:hideMark/>
                </w:tcPr>
                <w:p w14:paraId="72031287" w14:textId="77777777" w:rsidR="00D128FB" w:rsidRPr="00631F8B" w:rsidRDefault="00D128FB" w:rsidP="006E2051">
                  <w:r w:rsidRPr="00631F8B">
                    <w:t>Naam:</w:t>
                  </w:r>
                </w:p>
              </w:tc>
              <w:tc>
                <w:tcPr>
                  <w:tcW w:w="0" w:type="auto"/>
                  <w:hideMark/>
                </w:tcPr>
                <w:p w14:paraId="7AEAA938" w14:textId="77777777" w:rsidR="00D128FB" w:rsidRPr="00631F8B" w:rsidRDefault="00D128FB" w:rsidP="006E2051"/>
              </w:tc>
            </w:tr>
            <w:tr w:rsidR="00D128FB" w:rsidRPr="00631F8B" w14:paraId="65E83CE4" w14:textId="77777777" w:rsidTr="006E2051">
              <w:trPr>
                <w:tblHeader/>
                <w:tblCellSpacing w:w="0" w:type="dxa"/>
              </w:trPr>
              <w:tc>
                <w:tcPr>
                  <w:tcW w:w="360" w:type="dxa"/>
                  <w:hideMark/>
                </w:tcPr>
                <w:p w14:paraId="75EE1B2C" w14:textId="77777777" w:rsidR="00D128FB" w:rsidRPr="00631F8B" w:rsidRDefault="00D128FB" w:rsidP="006E2051">
                  <w:r w:rsidRPr="00631F8B">
                    <w:t> </w:t>
                  </w:r>
                </w:p>
              </w:tc>
              <w:tc>
                <w:tcPr>
                  <w:tcW w:w="1500" w:type="dxa"/>
                  <w:hideMark/>
                </w:tcPr>
                <w:p w14:paraId="4A956BC2" w14:textId="77777777" w:rsidR="00D128FB" w:rsidRPr="00631F8B" w:rsidRDefault="00D128FB" w:rsidP="006E2051">
                  <w:r w:rsidRPr="00631F8B">
                    <w:t>Definitie:</w:t>
                  </w:r>
                </w:p>
              </w:tc>
              <w:tc>
                <w:tcPr>
                  <w:tcW w:w="0" w:type="auto"/>
                  <w:hideMark/>
                </w:tcPr>
                <w:p w14:paraId="6153C638" w14:textId="77777777" w:rsidR="00D128FB" w:rsidRPr="00631F8B" w:rsidRDefault="00D128FB" w:rsidP="006E2051">
                  <w:r w:rsidRPr="00631F8B">
                    <w:t xml:space="preserve">Aangrijpingspunt van het label in relatie tot het plaatsingspunt. </w:t>
                  </w:r>
                </w:p>
              </w:tc>
            </w:tr>
            <w:tr w:rsidR="00D128FB" w:rsidRPr="00631F8B" w14:paraId="0822E55C" w14:textId="77777777" w:rsidTr="006E2051">
              <w:trPr>
                <w:tblHeader/>
                <w:tblCellSpacing w:w="0" w:type="dxa"/>
              </w:trPr>
              <w:tc>
                <w:tcPr>
                  <w:tcW w:w="360" w:type="dxa"/>
                  <w:hideMark/>
                </w:tcPr>
                <w:p w14:paraId="1974DBE9" w14:textId="77777777" w:rsidR="00D128FB" w:rsidRPr="00631F8B" w:rsidRDefault="00D128FB" w:rsidP="006E2051">
                  <w:r w:rsidRPr="00631F8B">
                    <w:t> </w:t>
                  </w:r>
                </w:p>
              </w:tc>
              <w:tc>
                <w:tcPr>
                  <w:tcW w:w="1500" w:type="dxa"/>
                  <w:hideMark/>
                </w:tcPr>
                <w:p w14:paraId="33252E65" w14:textId="77777777" w:rsidR="00D128FB" w:rsidRPr="00631F8B" w:rsidRDefault="00D128FB" w:rsidP="006E2051">
                  <w:r w:rsidRPr="00631F8B">
                    <w:t>Herkomst:</w:t>
                  </w:r>
                </w:p>
              </w:tc>
              <w:tc>
                <w:tcPr>
                  <w:tcW w:w="0" w:type="auto"/>
                  <w:hideMark/>
                </w:tcPr>
                <w:p w14:paraId="3471ADBC" w14:textId="77777777" w:rsidR="00D128FB" w:rsidRPr="00631F8B" w:rsidRDefault="00D128FB" w:rsidP="006E2051">
                  <w:r w:rsidRPr="00631F8B">
                    <w:t>IMKL</w:t>
                  </w:r>
                </w:p>
              </w:tc>
            </w:tr>
            <w:tr w:rsidR="00D128FB" w:rsidRPr="00631F8B" w14:paraId="309962E6" w14:textId="77777777" w:rsidTr="006E2051">
              <w:trPr>
                <w:tblHeader/>
                <w:tblCellSpacing w:w="0" w:type="dxa"/>
              </w:trPr>
              <w:tc>
                <w:tcPr>
                  <w:tcW w:w="360" w:type="dxa"/>
                  <w:hideMark/>
                </w:tcPr>
                <w:p w14:paraId="3DC5A8A7" w14:textId="77777777" w:rsidR="00D128FB" w:rsidRPr="00631F8B" w:rsidRDefault="00D128FB" w:rsidP="006E2051">
                  <w:r w:rsidRPr="00631F8B">
                    <w:t> </w:t>
                  </w:r>
                </w:p>
              </w:tc>
              <w:tc>
                <w:tcPr>
                  <w:tcW w:w="1500" w:type="dxa"/>
                  <w:hideMark/>
                </w:tcPr>
                <w:p w14:paraId="62E3EB47" w14:textId="77777777" w:rsidR="00D128FB" w:rsidRPr="00631F8B" w:rsidRDefault="00D128FB" w:rsidP="006E2051">
                  <w:r w:rsidRPr="00631F8B">
                    <w:t>Stereotypes:</w:t>
                  </w:r>
                </w:p>
              </w:tc>
              <w:tc>
                <w:tcPr>
                  <w:tcW w:w="0" w:type="auto"/>
                  <w:hideMark/>
                </w:tcPr>
                <w:p w14:paraId="5CC5F01D" w14:textId="77777777" w:rsidR="00D128FB" w:rsidRPr="00631F8B" w:rsidRDefault="00D128FB" w:rsidP="006E2051">
                  <w:r w:rsidRPr="00631F8B">
                    <w:t>«codeList»</w:t>
                  </w:r>
                </w:p>
              </w:tc>
            </w:tr>
            <w:tr w:rsidR="00D128FB" w:rsidRPr="00631F8B" w14:paraId="2E8822A8" w14:textId="77777777" w:rsidTr="006E2051">
              <w:trPr>
                <w:tblHeader/>
                <w:tblCellSpacing w:w="0" w:type="dxa"/>
              </w:trPr>
              <w:tc>
                <w:tcPr>
                  <w:tcW w:w="360" w:type="dxa"/>
                  <w:hideMark/>
                </w:tcPr>
                <w:p w14:paraId="0773EDA5" w14:textId="77777777" w:rsidR="00D128FB" w:rsidRPr="00631F8B" w:rsidRDefault="00D128FB" w:rsidP="006E2051">
                  <w:r w:rsidRPr="00631F8B">
                    <w:t> </w:t>
                  </w:r>
                </w:p>
              </w:tc>
              <w:tc>
                <w:tcPr>
                  <w:tcW w:w="1500" w:type="dxa"/>
                  <w:hideMark/>
                </w:tcPr>
                <w:p w14:paraId="05708F7D" w14:textId="77777777" w:rsidR="00D128FB" w:rsidRPr="00631F8B" w:rsidRDefault="00D128FB" w:rsidP="006E2051">
                  <w:r w:rsidRPr="00631F8B">
                    <w:t>Governance:</w:t>
                  </w:r>
                </w:p>
              </w:tc>
              <w:tc>
                <w:tcPr>
                  <w:tcW w:w="0" w:type="auto"/>
                  <w:hideMark/>
                </w:tcPr>
                <w:p w14:paraId="4A3D58E5" w14:textId="77777777" w:rsidR="00D128FB" w:rsidRPr="00631F8B" w:rsidRDefault="00D128FB" w:rsidP="006E2051">
                  <w:r w:rsidRPr="00631F8B">
                    <w:t>Uitbreidbaar</w:t>
                  </w:r>
                </w:p>
              </w:tc>
            </w:tr>
          </w:tbl>
          <w:p w14:paraId="37A65C3A" w14:textId="77777777" w:rsidR="00D128FB" w:rsidRPr="00631F8B" w:rsidRDefault="00D128FB" w:rsidP="006E2051"/>
        </w:tc>
      </w:tr>
    </w:tbl>
    <w:p w14:paraId="494E99BE" w14:textId="77777777" w:rsidR="00D128FB" w:rsidRPr="00631F8B" w:rsidRDefault="00D128FB" w:rsidP="00D128FB">
      <w:pPr>
        <w:pStyle w:val="Kop5"/>
        <w:rPr>
          <w:sz w:val="16"/>
          <w:szCs w:val="16"/>
        </w:rPr>
      </w:pPr>
      <w:r w:rsidRPr="00631F8B">
        <w:rPr>
          <w:sz w:val="16"/>
          <w:szCs w:val="16"/>
        </w:rPr>
        <w:t>MaatvoeringsTypeValue</w:t>
      </w:r>
    </w:p>
    <w:tbl>
      <w:tblPr>
        <w:tblW w:w="161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18"/>
      </w:tblGrid>
      <w:tr w:rsidR="00D128FB" w:rsidRPr="00631F8B" w14:paraId="588EF4E1"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CEB62" w14:textId="77777777" w:rsidR="00D128FB" w:rsidRPr="00631F8B" w:rsidRDefault="00D128FB" w:rsidP="006E2051">
            <w:pPr>
              <w:spacing w:line="225" w:lineRule="atLeast"/>
            </w:pPr>
            <w:r w:rsidRPr="00631F8B">
              <w:rPr>
                <w:b/>
                <w:bCs/>
              </w:rPr>
              <w:t>MaatvoeringsTypeValue</w:t>
            </w:r>
          </w:p>
        </w:tc>
      </w:tr>
      <w:tr w:rsidR="00D128FB" w:rsidRPr="00631F8B" w14:paraId="20F6ED59"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51"/>
              <w:gridCol w:w="1485"/>
              <w:gridCol w:w="1022"/>
            </w:tblGrid>
            <w:tr w:rsidR="00D128FB" w:rsidRPr="00631F8B" w14:paraId="17741115" w14:textId="77777777" w:rsidTr="006E2051">
              <w:trPr>
                <w:tblHeader/>
                <w:tblCellSpacing w:w="0" w:type="dxa"/>
              </w:trPr>
              <w:tc>
                <w:tcPr>
                  <w:tcW w:w="360" w:type="dxa"/>
                  <w:hideMark/>
                </w:tcPr>
                <w:p w14:paraId="7F553340" w14:textId="77777777" w:rsidR="00D128FB" w:rsidRPr="00631F8B" w:rsidRDefault="00D128FB" w:rsidP="006E2051">
                  <w:r w:rsidRPr="00631F8B">
                    <w:t> </w:t>
                  </w:r>
                </w:p>
              </w:tc>
              <w:tc>
                <w:tcPr>
                  <w:tcW w:w="1500" w:type="dxa"/>
                  <w:hideMark/>
                </w:tcPr>
                <w:p w14:paraId="029C2473" w14:textId="77777777" w:rsidR="00D128FB" w:rsidRPr="00631F8B" w:rsidRDefault="00D128FB" w:rsidP="006E2051">
                  <w:r w:rsidRPr="00631F8B">
                    <w:t>Naam:</w:t>
                  </w:r>
                </w:p>
              </w:tc>
              <w:tc>
                <w:tcPr>
                  <w:tcW w:w="0" w:type="auto"/>
                  <w:hideMark/>
                </w:tcPr>
                <w:p w14:paraId="3B2F0F8B" w14:textId="77777777" w:rsidR="00D128FB" w:rsidRPr="00631F8B" w:rsidRDefault="00D128FB" w:rsidP="006E2051"/>
              </w:tc>
            </w:tr>
            <w:tr w:rsidR="00D128FB" w:rsidRPr="00631F8B" w14:paraId="3B7ABF16" w14:textId="77777777" w:rsidTr="006E2051">
              <w:trPr>
                <w:tblHeader/>
                <w:tblCellSpacing w:w="0" w:type="dxa"/>
              </w:trPr>
              <w:tc>
                <w:tcPr>
                  <w:tcW w:w="360" w:type="dxa"/>
                  <w:hideMark/>
                </w:tcPr>
                <w:p w14:paraId="5AC004FB" w14:textId="77777777" w:rsidR="00D128FB" w:rsidRPr="00631F8B" w:rsidRDefault="00D128FB" w:rsidP="006E2051">
                  <w:r w:rsidRPr="00631F8B">
                    <w:t> </w:t>
                  </w:r>
                </w:p>
              </w:tc>
              <w:tc>
                <w:tcPr>
                  <w:tcW w:w="1500" w:type="dxa"/>
                  <w:hideMark/>
                </w:tcPr>
                <w:p w14:paraId="138BED6C" w14:textId="77777777" w:rsidR="00D128FB" w:rsidRPr="00631F8B" w:rsidRDefault="00D128FB" w:rsidP="006E2051">
                  <w:r w:rsidRPr="00631F8B">
                    <w:t>Definitie:</w:t>
                  </w:r>
                </w:p>
              </w:tc>
              <w:tc>
                <w:tcPr>
                  <w:tcW w:w="0" w:type="auto"/>
                  <w:hideMark/>
                </w:tcPr>
                <w:p w14:paraId="7A2012B6" w14:textId="77777777" w:rsidR="00D128FB" w:rsidRPr="00631F8B" w:rsidRDefault="00D128FB" w:rsidP="006E2051"/>
              </w:tc>
            </w:tr>
            <w:tr w:rsidR="00D128FB" w:rsidRPr="00631F8B" w14:paraId="0B7430FB" w14:textId="77777777" w:rsidTr="006E2051">
              <w:trPr>
                <w:tblHeader/>
                <w:tblCellSpacing w:w="0" w:type="dxa"/>
              </w:trPr>
              <w:tc>
                <w:tcPr>
                  <w:tcW w:w="360" w:type="dxa"/>
                  <w:hideMark/>
                </w:tcPr>
                <w:p w14:paraId="6F018947" w14:textId="77777777" w:rsidR="00D128FB" w:rsidRPr="00631F8B" w:rsidRDefault="00D128FB" w:rsidP="006E2051">
                  <w:r w:rsidRPr="00631F8B">
                    <w:t> </w:t>
                  </w:r>
                </w:p>
              </w:tc>
              <w:tc>
                <w:tcPr>
                  <w:tcW w:w="1500" w:type="dxa"/>
                  <w:hideMark/>
                </w:tcPr>
                <w:p w14:paraId="28FC6447" w14:textId="77777777" w:rsidR="00D128FB" w:rsidRPr="00631F8B" w:rsidRDefault="00D128FB" w:rsidP="006E2051">
                  <w:r w:rsidRPr="00631F8B">
                    <w:t>Stereotypes:</w:t>
                  </w:r>
                </w:p>
              </w:tc>
              <w:tc>
                <w:tcPr>
                  <w:tcW w:w="0" w:type="auto"/>
                  <w:hideMark/>
                </w:tcPr>
                <w:p w14:paraId="759FB874" w14:textId="77777777" w:rsidR="00D128FB" w:rsidRPr="00631F8B" w:rsidRDefault="00D128FB" w:rsidP="006E2051">
                  <w:r w:rsidRPr="00631F8B">
                    <w:t>«codeList»</w:t>
                  </w:r>
                </w:p>
              </w:tc>
            </w:tr>
            <w:tr w:rsidR="00D128FB" w:rsidRPr="00631F8B" w14:paraId="3EC0CFD3" w14:textId="77777777" w:rsidTr="006E2051">
              <w:trPr>
                <w:tblHeader/>
                <w:tblCellSpacing w:w="0" w:type="dxa"/>
              </w:trPr>
              <w:tc>
                <w:tcPr>
                  <w:tcW w:w="360" w:type="dxa"/>
                  <w:hideMark/>
                </w:tcPr>
                <w:p w14:paraId="0387C3F6" w14:textId="77777777" w:rsidR="00D128FB" w:rsidRPr="00631F8B" w:rsidRDefault="00D128FB" w:rsidP="006E2051">
                  <w:r w:rsidRPr="00631F8B">
                    <w:t> </w:t>
                  </w:r>
                </w:p>
              </w:tc>
              <w:tc>
                <w:tcPr>
                  <w:tcW w:w="1500" w:type="dxa"/>
                  <w:hideMark/>
                </w:tcPr>
                <w:p w14:paraId="0A755F61" w14:textId="77777777" w:rsidR="00D128FB" w:rsidRPr="00631F8B" w:rsidRDefault="00D128FB" w:rsidP="006E2051">
                  <w:r w:rsidRPr="00631F8B">
                    <w:t>Governance:</w:t>
                  </w:r>
                </w:p>
              </w:tc>
              <w:tc>
                <w:tcPr>
                  <w:tcW w:w="0" w:type="auto"/>
                  <w:hideMark/>
                </w:tcPr>
                <w:p w14:paraId="53D8C9C1" w14:textId="77777777" w:rsidR="00D128FB" w:rsidRPr="00631F8B" w:rsidRDefault="00D128FB" w:rsidP="006E2051">
                  <w:r w:rsidRPr="00631F8B">
                    <w:t>Uitbreidbaar</w:t>
                  </w:r>
                </w:p>
              </w:tc>
            </w:tr>
          </w:tbl>
          <w:p w14:paraId="05F19BE9" w14:textId="77777777" w:rsidR="00D128FB" w:rsidRPr="00631F8B" w:rsidRDefault="00D128FB" w:rsidP="006E2051"/>
        </w:tc>
      </w:tr>
    </w:tbl>
    <w:p w14:paraId="3BFC2F8C" w14:textId="77777777" w:rsidR="00D128FB" w:rsidRPr="00631F8B" w:rsidRDefault="00D128FB" w:rsidP="00D128FB">
      <w:pPr>
        <w:pStyle w:val="Kop5"/>
        <w:rPr>
          <w:sz w:val="16"/>
          <w:szCs w:val="16"/>
        </w:rPr>
      </w:pPr>
      <w:r w:rsidRPr="00631F8B">
        <w:rPr>
          <w:sz w:val="16"/>
          <w:szCs w:val="16"/>
        </w:rPr>
        <w:t>NauwkeurigheidDiepteValue</w:t>
      </w:r>
    </w:p>
    <w:tbl>
      <w:tblPr>
        <w:tblW w:w="332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17"/>
      </w:tblGrid>
      <w:tr w:rsidR="00D128FB" w:rsidRPr="00631F8B" w14:paraId="52B205D0"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B8DAE2" w14:textId="77777777" w:rsidR="00D128FB" w:rsidRPr="00631F8B" w:rsidRDefault="00D128FB" w:rsidP="006E2051">
            <w:pPr>
              <w:spacing w:line="225" w:lineRule="atLeast"/>
            </w:pPr>
            <w:r w:rsidRPr="00631F8B">
              <w:rPr>
                <w:b/>
                <w:bCs/>
              </w:rPr>
              <w:t>NauwkeurigheidDiepteValue</w:t>
            </w:r>
          </w:p>
        </w:tc>
      </w:tr>
      <w:tr w:rsidR="00D128FB" w:rsidRPr="00631F8B" w14:paraId="3EA5EAD2"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097"/>
            </w:tblGrid>
            <w:tr w:rsidR="00D128FB" w:rsidRPr="00631F8B" w14:paraId="290D38B8" w14:textId="77777777" w:rsidTr="006E2051">
              <w:trPr>
                <w:tblHeader/>
                <w:tblCellSpacing w:w="0" w:type="dxa"/>
              </w:trPr>
              <w:tc>
                <w:tcPr>
                  <w:tcW w:w="360" w:type="dxa"/>
                  <w:hideMark/>
                </w:tcPr>
                <w:p w14:paraId="1295E41E" w14:textId="77777777" w:rsidR="00D128FB" w:rsidRPr="00631F8B" w:rsidRDefault="00D128FB" w:rsidP="006E2051">
                  <w:r w:rsidRPr="00631F8B">
                    <w:t> </w:t>
                  </w:r>
                </w:p>
              </w:tc>
              <w:tc>
                <w:tcPr>
                  <w:tcW w:w="1500" w:type="dxa"/>
                  <w:hideMark/>
                </w:tcPr>
                <w:p w14:paraId="1B5D076D" w14:textId="77777777" w:rsidR="00D128FB" w:rsidRPr="00631F8B" w:rsidRDefault="00D128FB" w:rsidP="006E2051">
                  <w:r w:rsidRPr="00631F8B">
                    <w:t>Naam:</w:t>
                  </w:r>
                </w:p>
              </w:tc>
              <w:tc>
                <w:tcPr>
                  <w:tcW w:w="0" w:type="auto"/>
                  <w:hideMark/>
                </w:tcPr>
                <w:p w14:paraId="5AF2A0BC" w14:textId="77777777" w:rsidR="00D128FB" w:rsidRPr="00631F8B" w:rsidRDefault="00D128FB" w:rsidP="006E2051"/>
              </w:tc>
            </w:tr>
            <w:tr w:rsidR="00D128FB" w:rsidRPr="00631F8B" w14:paraId="781C09A7" w14:textId="77777777" w:rsidTr="006E2051">
              <w:trPr>
                <w:tblHeader/>
                <w:tblCellSpacing w:w="0" w:type="dxa"/>
              </w:trPr>
              <w:tc>
                <w:tcPr>
                  <w:tcW w:w="360" w:type="dxa"/>
                  <w:hideMark/>
                </w:tcPr>
                <w:p w14:paraId="7B45BE50" w14:textId="77777777" w:rsidR="00D128FB" w:rsidRPr="00631F8B" w:rsidRDefault="00D128FB" w:rsidP="006E2051">
                  <w:r w:rsidRPr="00631F8B">
                    <w:t> </w:t>
                  </w:r>
                </w:p>
              </w:tc>
              <w:tc>
                <w:tcPr>
                  <w:tcW w:w="1500" w:type="dxa"/>
                  <w:hideMark/>
                </w:tcPr>
                <w:p w14:paraId="3DA2EA3D" w14:textId="77777777" w:rsidR="00D128FB" w:rsidRPr="00631F8B" w:rsidRDefault="00D128FB" w:rsidP="006E2051">
                  <w:r w:rsidRPr="00631F8B">
                    <w:t>Definitie:</w:t>
                  </w:r>
                </w:p>
              </w:tc>
              <w:tc>
                <w:tcPr>
                  <w:tcW w:w="0" w:type="auto"/>
                  <w:hideMark/>
                </w:tcPr>
                <w:p w14:paraId="2E0104A5" w14:textId="77777777" w:rsidR="00D128FB" w:rsidRPr="00631F8B" w:rsidRDefault="00D128FB" w:rsidP="006E2051">
                  <w:r w:rsidRPr="00631F8B">
                    <w:t xml:space="preserve">Codelijst met nauwkeurigheid van dieptegegevens. </w:t>
                  </w:r>
                </w:p>
              </w:tc>
            </w:tr>
            <w:tr w:rsidR="00D128FB" w:rsidRPr="00631F8B" w14:paraId="27539319" w14:textId="77777777" w:rsidTr="006E2051">
              <w:trPr>
                <w:tblHeader/>
                <w:tblCellSpacing w:w="0" w:type="dxa"/>
              </w:trPr>
              <w:tc>
                <w:tcPr>
                  <w:tcW w:w="360" w:type="dxa"/>
                  <w:hideMark/>
                </w:tcPr>
                <w:p w14:paraId="66AB3218" w14:textId="77777777" w:rsidR="00D128FB" w:rsidRPr="00631F8B" w:rsidRDefault="00D128FB" w:rsidP="006E2051">
                  <w:r w:rsidRPr="00631F8B">
                    <w:t> </w:t>
                  </w:r>
                </w:p>
              </w:tc>
              <w:tc>
                <w:tcPr>
                  <w:tcW w:w="1500" w:type="dxa"/>
                  <w:hideMark/>
                </w:tcPr>
                <w:p w14:paraId="50ADA83F" w14:textId="77777777" w:rsidR="00D128FB" w:rsidRPr="00631F8B" w:rsidRDefault="00D128FB" w:rsidP="006E2051">
                  <w:r w:rsidRPr="00631F8B">
                    <w:t>Stereotypes:</w:t>
                  </w:r>
                </w:p>
              </w:tc>
              <w:tc>
                <w:tcPr>
                  <w:tcW w:w="0" w:type="auto"/>
                  <w:hideMark/>
                </w:tcPr>
                <w:p w14:paraId="311C5773" w14:textId="77777777" w:rsidR="00D128FB" w:rsidRPr="00631F8B" w:rsidRDefault="00D128FB" w:rsidP="006E2051">
                  <w:r w:rsidRPr="00631F8B">
                    <w:t>«codeList»</w:t>
                  </w:r>
                </w:p>
              </w:tc>
            </w:tr>
            <w:tr w:rsidR="00D128FB" w:rsidRPr="00631F8B" w14:paraId="66EB9A4E" w14:textId="77777777" w:rsidTr="006E2051">
              <w:trPr>
                <w:tblHeader/>
                <w:tblCellSpacing w:w="0" w:type="dxa"/>
              </w:trPr>
              <w:tc>
                <w:tcPr>
                  <w:tcW w:w="360" w:type="dxa"/>
                  <w:hideMark/>
                </w:tcPr>
                <w:p w14:paraId="4C3EE206" w14:textId="77777777" w:rsidR="00D128FB" w:rsidRPr="00631F8B" w:rsidRDefault="00D128FB" w:rsidP="006E2051">
                  <w:r w:rsidRPr="00631F8B">
                    <w:t> </w:t>
                  </w:r>
                </w:p>
              </w:tc>
              <w:tc>
                <w:tcPr>
                  <w:tcW w:w="1500" w:type="dxa"/>
                  <w:hideMark/>
                </w:tcPr>
                <w:p w14:paraId="2371E602" w14:textId="77777777" w:rsidR="00D128FB" w:rsidRPr="00631F8B" w:rsidRDefault="00D128FB" w:rsidP="006E2051">
                  <w:r w:rsidRPr="00631F8B">
                    <w:t>Governance:</w:t>
                  </w:r>
                </w:p>
              </w:tc>
              <w:tc>
                <w:tcPr>
                  <w:tcW w:w="0" w:type="auto"/>
                  <w:hideMark/>
                </w:tcPr>
                <w:p w14:paraId="6391AECB" w14:textId="77777777" w:rsidR="00D128FB" w:rsidRPr="00631F8B" w:rsidRDefault="00D128FB" w:rsidP="006E2051">
                  <w:r w:rsidRPr="00631F8B">
                    <w:t>Uitbreidbaar</w:t>
                  </w:r>
                </w:p>
              </w:tc>
            </w:tr>
          </w:tbl>
          <w:p w14:paraId="778B8623" w14:textId="77777777" w:rsidR="00D128FB" w:rsidRPr="00631F8B" w:rsidRDefault="00D128FB" w:rsidP="006E2051"/>
        </w:tc>
      </w:tr>
    </w:tbl>
    <w:p w14:paraId="7E2E48BC" w14:textId="77777777" w:rsidR="00D128FB" w:rsidRPr="00631F8B" w:rsidRDefault="00D128FB" w:rsidP="00D128FB">
      <w:pPr>
        <w:pStyle w:val="Kop5"/>
        <w:rPr>
          <w:sz w:val="16"/>
          <w:szCs w:val="16"/>
        </w:rPr>
      </w:pPr>
      <w:r w:rsidRPr="00631F8B">
        <w:rPr>
          <w:sz w:val="16"/>
          <w:szCs w:val="16"/>
        </w:rPr>
        <w:t>NauwkeurigheidXYvalue</w:t>
      </w:r>
    </w:p>
    <w:tbl>
      <w:tblPr>
        <w:tblW w:w="401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67"/>
      </w:tblGrid>
      <w:tr w:rsidR="00D128FB" w:rsidRPr="00631F8B" w14:paraId="0C21188E"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A95B51" w14:textId="77777777" w:rsidR="00D128FB" w:rsidRPr="00631F8B" w:rsidRDefault="00D128FB" w:rsidP="006E2051">
            <w:pPr>
              <w:spacing w:line="225" w:lineRule="atLeast"/>
            </w:pPr>
            <w:r w:rsidRPr="00631F8B">
              <w:rPr>
                <w:b/>
                <w:bCs/>
              </w:rPr>
              <w:t>NauwkeurigheidXYvalue</w:t>
            </w:r>
          </w:p>
        </w:tc>
      </w:tr>
      <w:tr w:rsidR="00D128FB" w:rsidRPr="00631F8B" w14:paraId="7447D921"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47"/>
            </w:tblGrid>
            <w:tr w:rsidR="00D128FB" w:rsidRPr="00631F8B" w14:paraId="1CCB869A" w14:textId="77777777" w:rsidTr="006E2051">
              <w:trPr>
                <w:tblHeader/>
                <w:tblCellSpacing w:w="0" w:type="dxa"/>
              </w:trPr>
              <w:tc>
                <w:tcPr>
                  <w:tcW w:w="360" w:type="dxa"/>
                  <w:hideMark/>
                </w:tcPr>
                <w:p w14:paraId="6CB7C92A" w14:textId="77777777" w:rsidR="00D128FB" w:rsidRPr="00631F8B" w:rsidRDefault="00D128FB" w:rsidP="006E2051">
                  <w:r w:rsidRPr="00631F8B">
                    <w:t> </w:t>
                  </w:r>
                </w:p>
              </w:tc>
              <w:tc>
                <w:tcPr>
                  <w:tcW w:w="1500" w:type="dxa"/>
                  <w:hideMark/>
                </w:tcPr>
                <w:p w14:paraId="61AD3855" w14:textId="77777777" w:rsidR="00D128FB" w:rsidRPr="00631F8B" w:rsidRDefault="00D128FB" w:rsidP="006E2051">
                  <w:r w:rsidRPr="00631F8B">
                    <w:t>Naam:</w:t>
                  </w:r>
                </w:p>
              </w:tc>
              <w:tc>
                <w:tcPr>
                  <w:tcW w:w="0" w:type="auto"/>
                  <w:hideMark/>
                </w:tcPr>
                <w:p w14:paraId="4D56FA42" w14:textId="77777777" w:rsidR="00D128FB" w:rsidRPr="00631F8B" w:rsidRDefault="00D128FB" w:rsidP="006E2051"/>
              </w:tc>
            </w:tr>
            <w:tr w:rsidR="00D128FB" w:rsidRPr="00631F8B" w14:paraId="54BA54F0" w14:textId="77777777" w:rsidTr="006E2051">
              <w:trPr>
                <w:tblHeader/>
                <w:tblCellSpacing w:w="0" w:type="dxa"/>
              </w:trPr>
              <w:tc>
                <w:tcPr>
                  <w:tcW w:w="360" w:type="dxa"/>
                  <w:hideMark/>
                </w:tcPr>
                <w:p w14:paraId="46F78681" w14:textId="77777777" w:rsidR="00D128FB" w:rsidRPr="00631F8B" w:rsidRDefault="00D128FB" w:rsidP="006E2051">
                  <w:r w:rsidRPr="00631F8B">
                    <w:t> </w:t>
                  </w:r>
                </w:p>
              </w:tc>
              <w:tc>
                <w:tcPr>
                  <w:tcW w:w="1500" w:type="dxa"/>
                  <w:hideMark/>
                </w:tcPr>
                <w:p w14:paraId="20EFE46C" w14:textId="77777777" w:rsidR="00D128FB" w:rsidRPr="00631F8B" w:rsidRDefault="00D128FB" w:rsidP="006E2051">
                  <w:r w:rsidRPr="00631F8B">
                    <w:t>Definitie:</w:t>
                  </w:r>
                </w:p>
              </w:tc>
              <w:tc>
                <w:tcPr>
                  <w:tcW w:w="0" w:type="auto"/>
                  <w:hideMark/>
                </w:tcPr>
                <w:p w14:paraId="2E1AC9BE" w14:textId="77777777" w:rsidR="00D128FB" w:rsidRPr="00631F8B" w:rsidRDefault="00D128FB" w:rsidP="006E2051">
                  <w:r w:rsidRPr="00631F8B">
                    <w:t xml:space="preserve">Codelijst met geografische nauwkeurigheid in het horizontale vlak. </w:t>
                  </w:r>
                </w:p>
              </w:tc>
            </w:tr>
            <w:tr w:rsidR="00D128FB" w:rsidRPr="00631F8B" w14:paraId="656F25BB" w14:textId="77777777" w:rsidTr="006E2051">
              <w:trPr>
                <w:tblHeader/>
                <w:tblCellSpacing w:w="0" w:type="dxa"/>
              </w:trPr>
              <w:tc>
                <w:tcPr>
                  <w:tcW w:w="360" w:type="dxa"/>
                  <w:hideMark/>
                </w:tcPr>
                <w:p w14:paraId="0B597001" w14:textId="77777777" w:rsidR="00D128FB" w:rsidRPr="00631F8B" w:rsidRDefault="00D128FB" w:rsidP="006E2051">
                  <w:r w:rsidRPr="00631F8B">
                    <w:t> </w:t>
                  </w:r>
                </w:p>
              </w:tc>
              <w:tc>
                <w:tcPr>
                  <w:tcW w:w="1500" w:type="dxa"/>
                  <w:hideMark/>
                </w:tcPr>
                <w:p w14:paraId="012A90A9" w14:textId="77777777" w:rsidR="00D128FB" w:rsidRPr="00631F8B" w:rsidRDefault="00D128FB" w:rsidP="006E2051">
                  <w:r w:rsidRPr="00631F8B">
                    <w:t>Stereotypes:</w:t>
                  </w:r>
                </w:p>
              </w:tc>
              <w:tc>
                <w:tcPr>
                  <w:tcW w:w="0" w:type="auto"/>
                  <w:hideMark/>
                </w:tcPr>
                <w:p w14:paraId="58FC6302" w14:textId="77777777" w:rsidR="00D128FB" w:rsidRPr="00631F8B" w:rsidRDefault="00D128FB" w:rsidP="006E2051">
                  <w:r w:rsidRPr="00631F8B">
                    <w:t>«codeList»</w:t>
                  </w:r>
                </w:p>
              </w:tc>
            </w:tr>
            <w:tr w:rsidR="00D128FB" w:rsidRPr="00631F8B" w14:paraId="02AB4B32" w14:textId="77777777" w:rsidTr="006E2051">
              <w:trPr>
                <w:tblHeader/>
                <w:tblCellSpacing w:w="0" w:type="dxa"/>
              </w:trPr>
              <w:tc>
                <w:tcPr>
                  <w:tcW w:w="360" w:type="dxa"/>
                  <w:hideMark/>
                </w:tcPr>
                <w:p w14:paraId="740772B6" w14:textId="77777777" w:rsidR="00D128FB" w:rsidRPr="00631F8B" w:rsidRDefault="00D128FB" w:rsidP="006E2051">
                  <w:r w:rsidRPr="00631F8B">
                    <w:t> </w:t>
                  </w:r>
                </w:p>
              </w:tc>
              <w:tc>
                <w:tcPr>
                  <w:tcW w:w="1500" w:type="dxa"/>
                  <w:hideMark/>
                </w:tcPr>
                <w:p w14:paraId="5CC8B304" w14:textId="77777777" w:rsidR="00D128FB" w:rsidRPr="00631F8B" w:rsidRDefault="00D128FB" w:rsidP="006E2051">
                  <w:r w:rsidRPr="00631F8B">
                    <w:t>Governance:</w:t>
                  </w:r>
                </w:p>
              </w:tc>
              <w:tc>
                <w:tcPr>
                  <w:tcW w:w="0" w:type="auto"/>
                  <w:hideMark/>
                </w:tcPr>
                <w:p w14:paraId="1A8886E2" w14:textId="77777777" w:rsidR="00D128FB" w:rsidRPr="00631F8B" w:rsidRDefault="00D128FB" w:rsidP="006E2051">
                  <w:r w:rsidRPr="00631F8B">
                    <w:t>Uitbreidbaar</w:t>
                  </w:r>
                </w:p>
              </w:tc>
            </w:tr>
          </w:tbl>
          <w:p w14:paraId="00706E65" w14:textId="77777777" w:rsidR="00D128FB" w:rsidRPr="00631F8B" w:rsidRDefault="00D128FB" w:rsidP="006E2051"/>
        </w:tc>
      </w:tr>
    </w:tbl>
    <w:p w14:paraId="0361BFEC" w14:textId="77777777" w:rsidR="00D128FB" w:rsidRPr="00631F8B" w:rsidRDefault="00D128FB" w:rsidP="00D128FB">
      <w:pPr>
        <w:pStyle w:val="Kop5"/>
        <w:rPr>
          <w:sz w:val="16"/>
          <w:szCs w:val="16"/>
        </w:rPr>
      </w:pPr>
      <w:r w:rsidRPr="00631F8B">
        <w:rPr>
          <w:sz w:val="16"/>
          <w:szCs w:val="16"/>
        </w:rPr>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D128FB" w:rsidRPr="00631F8B" w14:paraId="6EF02303"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80C679F" w14:textId="77777777" w:rsidR="00D128FB" w:rsidRPr="00631F8B" w:rsidRDefault="00D128FB" w:rsidP="006E2051">
            <w:pPr>
              <w:spacing w:line="225" w:lineRule="atLeast"/>
            </w:pPr>
            <w:r w:rsidRPr="00631F8B">
              <w:rPr>
                <w:b/>
                <w:bCs/>
              </w:rPr>
              <w:t>OilGasChemicalsAppurtenanceITypeIMKLValue</w:t>
            </w:r>
          </w:p>
        </w:tc>
      </w:tr>
      <w:tr w:rsidR="00D128FB" w:rsidRPr="00631F8B" w14:paraId="702CD65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D128FB" w:rsidRPr="00631F8B" w14:paraId="2419B49C" w14:textId="77777777" w:rsidTr="006E2051">
              <w:trPr>
                <w:tblHeader/>
                <w:tblCellSpacing w:w="0" w:type="dxa"/>
              </w:trPr>
              <w:tc>
                <w:tcPr>
                  <w:tcW w:w="360" w:type="dxa"/>
                  <w:hideMark/>
                </w:tcPr>
                <w:p w14:paraId="0D7C2BA5" w14:textId="77777777" w:rsidR="00D128FB" w:rsidRPr="00631F8B" w:rsidRDefault="00D128FB" w:rsidP="006E2051">
                  <w:r w:rsidRPr="00631F8B">
                    <w:t> </w:t>
                  </w:r>
                </w:p>
              </w:tc>
              <w:tc>
                <w:tcPr>
                  <w:tcW w:w="1500" w:type="dxa"/>
                  <w:hideMark/>
                </w:tcPr>
                <w:p w14:paraId="6FA30EAA" w14:textId="77777777" w:rsidR="00D128FB" w:rsidRPr="00631F8B" w:rsidRDefault="00D128FB" w:rsidP="006E2051">
                  <w:r w:rsidRPr="00631F8B">
                    <w:t>Naam:</w:t>
                  </w:r>
                </w:p>
              </w:tc>
              <w:tc>
                <w:tcPr>
                  <w:tcW w:w="0" w:type="auto"/>
                  <w:hideMark/>
                </w:tcPr>
                <w:p w14:paraId="5D7672A9" w14:textId="77777777" w:rsidR="00D128FB" w:rsidRPr="00631F8B" w:rsidRDefault="00D128FB" w:rsidP="006E2051"/>
              </w:tc>
            </w:tr>
            <w:tr w:rsidR="00D128FB" w:rsidRPr="00631F8B" w14:paraId="30DBB354" w14:textId="77777777" w:rsidTr="006E2051">
              <w:trPr>
                <w:tblHeader/>
                <w:tblCellSpacing w:w="0" w:type="dxa"/>
              </w:trPr>
              <w:tc>
                <w:tcPr>
                  <w:tcW w:w="360" w:type="dxa"/>
                  <w:hideMark/>
                </w:tcPr>
                <w:p w14:paraId="093277C7" w14:textId="77777777" w:rsidR="00D128FB" w:rsidRPr="00631F8B" w:rsidRDefault="00D128FB" w:rsidP="006E2051">
                  <w:r w:rsidRPr="00631F8B">
                    <w:t> </w:t>
                  </w:r>
                </w:p>
              </w:tc>
              <w:tc>
                <w:tcPr>
                  <w:tcW w:w="1500" w:type="dxa"/>
                  <w:hideMark/>
                </w:tcPr>
                <w:p w14:paraId="7029BC1F" w14:textId="77777777" w:rsidR="00D128FB" w:rsidRPr="00631F8B" w:rsidRDefault="00D128FB" w:rsidP="006E2051">
                  <w:r w:rsidRPr="00631F8B">
                    <w:t>Definitie:</w:t>
                  </w:r>
                </w:p>
              </w:tc>
              <w:tc>
                <w:tcPr>
                  <w:tcW w:w="0" w:type="auto"/>
                  <w:hideMark/>
                </w:tcPr>
                <w:p w14:paraId="0C22DF43" w14:textId="77777777" w:rsidR="00D128FB" w:rsidRPr="00631F8B" w:rsidRDefault="00D128FB" w:rsidP="006E2051">
                  <w:r w:rsidRPr="00631F8B">
                    <w:t xml:space="preserve">IMKL waardelijst voor toepassing INSPIRE OilGasChemicalsAppurtenanceITypeValue. </w:t>
                  </w:r>
                </w:p>
              </w:tc>
            </w:tr>
            <w:tr w:rsidR="00D128FB" w:rsidRPr="00631F8B" w14:paraId="5FDC41C7" w14:textId="77777777" w:rsidTr="006E2051">
              <w:trPr>
                <w:tblHeader/>
                <w:tblCellSpacing w:w="0" w:type="dxa"/>
              </w:trPr>
              <w:tc>
                <w:tcPr>
                  <w:tcW w:w="360" w:type="dxa"/>
                  <w:hideMark/>
                </w:tcPr>
                <w:p w14:paraId="777B7AE0" w14:textId="77777777" w:rsidR="00D128FB" w:rsidRPr="00631F8B" w:rsidRDefault="00D128FB" w:rsidP="006E2051">
                  <w:r w:rsidRPr="00631F8B">
                    <w:t> </w:t>
                  </w:r>
                </w:p>
              </w:tc>
              <w:tc>
                <w:tcPr>
                  <w:tcW w:w="1500" w:type="dxa"/>
                  <w:hideMark/>
                </w:tcPr>
                <w:p w14:paraId="5725C9A7" w14:textId="77777777" w:rsidR="00D128FB" w:rsidRPr="00631F8B" w:rsidRDefault="00D128FB" w:rsidP="006E2051">
                  <w:r w:rsidRPr="00631F8B">
                    <w:t>Subtype van:</w:t>
                  </w:r>
                </w:p>
              </w:tc>
              <w:tc>
                <w:tcPr>
                  <w:tcW w:w="0" w:type="auto"/>
                  <w:hideMark/>
                </w:tcPr>
                <w:p w14:paraId="5FB5E342" w14:textId="77777777" w:rsidR="00D128FB" w:rsidRPr="00631F8B" w:rsidRDefault="00D128FB" w:rsidP="006E2051">
                  <w:r w:rsidRPr="00631F8B">
                    <w:t>OilGasChemicalsAppurtenanceTypeValue</w:t>
                  </w:r>
                </w:p>
              </w:tc>
            </w:tr>
            <w:tr w:rsidR="00D128FB" w:rsidRPr="00631F8B" w14:paraId="11AD0F2B" w14:textId="77777777" w:rsidTr="006E2051">
              <w:trPr>
                <w:tblHeader/>
                <w:tblCellSpacing w:w="0" w:type="dxa"/>
              </w:trPr>
              <w:tc>
                <w:tcPr>
                  <w:tcW w:w="360" w:type="dxa"/>
                  <w:hideMark/>
                </w:tcPr>
                <w:p w14:paraId="1FD4513A" w14:textId="77777777" w:rsidR="00D128FB" w:rsidRPr="00631F8B" w:rsidRDefault="00D128FB" w:rsidP="006E2051">
                  <w:r w:rsidRPr="00631F8B">
                    <w:t> </w:t>
                  </w:r>
                </w:p>
              </w:tc>
              <w:tc>
                <w:tcPr>
                  <w:tcW w:w="1500" w:type="dxa"/>
                  <w:hideMark/>
                </w:tcPr>
                <w:p w14:paraId="2F3CE10F" w14:textId="77777777" w:rsidR="00D128FB" w:rsidRPr="00631F8B" w:rsidRDefault="00D128FB" w:rsidP="006E2051">
                  <w:r w:rsidRPr="00631F8B">
                    <w:t>Omschrijving:</w:t>
                  </w:r>
                </w:p>
              </w:tc>
              <w:tc>
                <w:tcPr>
                  <w:tcW w:w="0" w:type="auto"/>
                  <w:hideMark/>
                </w:tcPr>
                <w:p w14:paraId="4D92BEC3" w14:textId="77777777" w:rsidR="00D128FB" w:rsidRPr="00631F8B" w:rsidRDefault="00D128FB" w:rsidP="006E2051">
                  <w:r w:rsidRPr="00631F8B">
                    <w:t xml:space="preserve">Kan zowel uitbreiding als beperking op INSPIRE waardelijst betreffen. </w:t>
                  </w:r>
                </w:p>
              </w:tc>
            </w:tr>
            <w:tr w:rsidR="00D128FB" w:rsidRPr="00631F8B" w14:paraId="26889EE4" w14:textId="77777777" w:rsidTr="006E2051">
              <w:trPr>
                <w:tblHeader/>
                <w:tblCellSpacing w:w="0" w:type="dxa"/>
              </w:trPr>
              <w:tc>
                <w:tcPr>
                  <w:tcW w:w="360" w:type="dxa"/>
                  <w:hideMark/>
                </w:tcPr>
                <w:p w14:paraId="372B8D4F" w14:textId="77777777" w:rsidR="00D128FB" w:rsidRPr="00631F8B" w:rsidRDefault="00D128FB" w:rsidP="006E2051">
                  <w:r w:rsidRPr="00631F8B">
                    <w:t> </w:t>
                  </w:r>
                </w:p>
              </w:tc>
              <w:tc>
                <w:tcPr>
                  <w:tcW w:w="1500" w:type="dxa"/>
                  <w:hideMark/>
                </w:tcPr>
                <w:p w14:paraId="1CD8DB61" w14:textId="77777777" w:rsidR="00D128FB" w:rsidRPr="00631F8B" w:rsidRDefault="00D128FB" w:rsidP="006E2051">
                  <w:r w:rsidRPr="00631F8B">
                    <w:t>Stereotypes:</w:t>
                  </w:r>
                </w:p>
              </w:tc>
              <w:tc>
                <w:tcPr>
                  <w:tcW w:w="0" w:type="auto"/>
                  <w:hideMark/>
                </w:tcPr>
                <w:p w14:paraId="4664DD3F" w14:textId="77777777" w:rsidR="00D128FB" w:rsidRPr="00631F8B" w:rsidRDefault="00D128FB" w:rsidP="006E2051">
                  <w:r w:rsidRPr="00631F8B">
                    <w:t>«codeList»</w:t>
                  </w:r>
                </w:p>
              </w:tc>
            </w:tr>
            <w:tr w:rsidR="00D128FB" w:rsidRPr="00631F8B" w14:paraId="2922199B" w14:textId="77777777" w:rsidTr="006E2051">
              <w:trPr>
                <w:tblHeader/>
                <w:tblCellSpacing w:w="0" w:type="dxa"/>
              </w:trPr>
              <w:tc>
                <w:tcPr>
                  <w:tcW w:w="360" w:type="dxa"/>
                  <w:hideMark/>
                </w:tcPr>
                <w:p w14:paraId="624464F9" w14:textId="77777777" w:rsidR="00D128FB" w:rsidRPr="00631F8B" w:rsidRDefault="00D128FB" w:rsidP="006E2051">
                  <w:r w:rsidRPr="00631F8B">
                    <w:t> </w:t>
                  </w:r>
                </w:p>
              </w:tc>
              <w:tc>
                <w:tcPr>
                  <w:tcW w:w="1500" w:type="dxa"/>
                  <w:hideMark/>
                </w:tcPr>
                <w:p w14:paraId="74E27D9E" w14:textId="77777777" w:rsidR="00D128FB" w:rsidRPr="00631F8B" w:rsidRDefault="00D128FB" w:rsidP="006E2051">
                  <w:r w:rsidRPr="00631F8B">
                    <w:t>Governance:</w:t>
                  </w:r>
                </w:p>
              </w:tc>
              <w:tc>
                <w:tcPr>
                  <w:tcW w:w="0" w:type="auto"/>
                  <w:hideMark/>
                </w:tcPr>
                <w:p w14:paraId="2FFA1C72" w14:textId="77777777" w:rsidR="00D128FB" w:rsidRPr="00631F8B" w:rsidRDefault="00D128FB" w:rsidP="006E2051">
                  <w:r w:rsidRPr="00631F8B">
                    <w:t>Uitbreidbaar</w:t>
                  </w:r>
                </w:p>
              </w:tc>
            </w:tr>
          </w:tbl>
          <w:p w14:paraId="1C3D2122" w14:textId="77777777" w:rsidR="00D128FB" w:rsidRPr="00631F8B" w:rsidRDefault="00D128FB" w:rsidP="006E2051"/>
        </w:tc>
      </w:tr>
    </w:tbl>
    <w:p w14:paraId="0326A76A" w14:textId="77777777" w:rsidR="00D128FB" w:rsidRPr="00631F8B" w:rsidRDefault="00D128FB" w:rsidP="00D128FB">
      <w:pPr>
        <w:pStyle w:val="Kop5"/>
        <w:rPr>
          <w:sz w:val="16"/>
          <w:szCs w:val="16"/>
        </w:rPr>
      </w:pPr>
      <w:r w:rsidRPr="00631F8B">
        <w:rPr>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6"/>
      </w:tblGrid>
      <w:tr w:rsidR="00D128FB" w:rsidRPr="00631F8B" w14:paraId="4C5CEBFB"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F133CB" w14:textId="77777777" w:rsidR="00D128FB" w:rsidRPr="00631F8B" w:rsidRDefault="00D128FB" w:rsidP="006E2051">
            <w:pPr>
              <w:spacing w:line="225" w:lineRule="atLeast"/>
            </w:pPr>
            <w:r w:rsidRPr="00631F8B">
              <w:rPr>
                <w:b/>
                <w:bCs/>
              </w:rPr>
              <w:lastRenderedPageBreak/>
              <w:t>OilGasChemicalsProductTypeIMKLValue</w:t>
            </w:r>
          </w:p>
        </w:tc>
      </w:tr>
      <w:tr w:rsidR="00D128FB" w:rsidRPr="00631F8B" w14:paraId="6A30EE7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6"/>
            </w:tblGrid>
            <w:tr w:rsidR="00D128FB" w:rsidRPr="00631F8B" w14:paraId="0D38AD39" w14:textId="77777777" w:rsidTr="006E2051">
              <w:trPr>
                <w:tblHeader/>
                <w:tblCellSpacing w:w="0" w:type="dxa"/>
              </w:trPr>
              <w:tc>
                <w:tcPr>
                  <w:tcW w:w="360" w:type="dxa"/>
                  <w:hideMark/>
                </w:tcPr>
                <w:p w14:paraId="23D5E90E" w14:textId="77777777" w:rsidR="00D128FB" w:rsidRPr="00631F8B" w:rsidRDefault="00D128FB" w:rsidP="006E2051">
                  <w:r w:rsidRPr="00631F8B">
                    <w:t> </w:t>
                  </w:r>
                </w:p>
              </w:tc>
              <w:tc>
                <w:tcPr>
                  <w:tcW w:w="1500" w:type="dxa"/>
                  <w:hideMark/>
                </w:tcPr>
                <w:p w14:paraId="605A9500" w14:textId="77777777" w:rsidR="00D128FB" w:rsidRPr="00631F8B" w:rsidRDefault="00D128FB" w:rsidP="006E2051">
                  <w:r w:rsidRPr="00631F8B">
                    <w:t>Naam:</w:t>
                  </w:r>
                </w:p>
              </w:tc>
              <w:tc>
                <w:tcPr>
                  <w:tcW w:w="0" w:type="auto"/>
                  <w:hideMark/>
                </w:tcPr>
                <w:p w14:paraId="0E1315D1" w14:textId="77777777" w:rsidR="00D128FB" w:rsidRPr="00631F8B" w:rsidRDefault="00D128FB" w:rsidP="006E2051"/>
              </w:tc>
            </w:tr>
            <w:tr w:rsidR="00D128FB" w:rsidRPr="00631F8B" w14:paraId="3A14285E" w14:textId="77777777" w:rsidTr="006E2051">
              <w:trPr>
                <w:tblHeader/>
                <w:tblCellSpacing w:w="0" w:type="dxa"/>
              </w:trPr>
              <w:tc>
                <w:tcPr>
                  <w:tcW w:w="360" w:type="dxa"/>
                  <w:hideMark/>
                </w:tcPr>
                <w:p w14:paraId="525A2352" w14:textId="77777777" w:rsidR="00D128FB" w:rsidRPr="00631F8B" w:rsidRDefault="00D128FB" w:rsidP="006E2051">
                  <w:r w:rsidRPr="00631F8B">
                    <w:t> </w:t>
                  </w:r>
                </w:p>
              </w:tc>
              <w:tc>
                <w:tcPr>
                  <w:tcW w:w="1500" w:type="dxa"/>
                  <w:hideMark/>
                </w:tcPr>
                <w:p w14:paraId="6709E2CB" w14:textId="77777777" w:rsidR="00D128FB" w:rsidRPr="00631F8B" w:rsidRDefault="00D128FB" w:rsidP="006E2051">
                  <w:r w:rsidRPr="00631F8B">
                    <w:t>Definitie:</w:t>
                  </w:r>
                </w:p>
              </w:tc>
              <w:tc>
                <w:tcPr>
                  <w:tcW w:w="0" w:type="auto"/>
                  <w:hideMark/>
                </w:tcPr>
                <w:p w14:paraId="014E7611" w14:textId="77777777" w:rsidR="00D128FB" w:rsidRPr="00631F8B" w:rsidRDefault="00D128FB" w:rsidP="006E2051">
                  <w:r w:rsidRPr="00631F8B">
                    <w:t xml:space="preserve">IMKL waardelijst voor toepassing INSPIRE OilGasChemicalsProductTypeValue. </w:t>
                  </w:r>
                </w:p>
              </w:tc>
            </w:tr>
            <w:tr w:rsidR="00D128FB" w:rsidRPr="00631F8B" w14:paraId="6EFC4C13" w14:textId="77777777" w:rsidTr="006E2051">
              <w:trPr>
                <w:tblHeader/>
                <w:tblCellSpacing w:w="0" w:type="dxa"/>
              </w:trPr>
              <w:tc>
                <w:tcPr>
                  <w:tcW w:w="360" w:type="dxa"/>
                  <w:hideMark/>
                </w:tcPr>
                <w:p w14:paraId="325D6ED9" w14:textId="77777777" w:rsidR="00D128FB" w:rsidRPr="00631F8B" w:rsidRDefault="00D128FB" w:rsidP="006E2051">
                  <w:r w:rsidRPr="00631F8B">
                    <w:t> </w:t>
                  </w:r>
                </w:p>
              </w:tc>
              <w:tc>
                <w:tcPr>
                  <w:tcW w:w="1500" w:type="dxa"/>
                  <w:hideMark/>
                </w:tcPr>
                <w:p w14:paraId="457251D3" w14:textId="77777777" w:rsidR="00D128FB" w:rsidRPr="00631F8B" w:rsidRDefault="00D128FB" w:rsidP="006E2051">
                  <w:r w:rsidRPr="00631F8B">
                    <w:t>Subtype van:</w:t>
                  </w:r>
                </w:p>
              </w:tc>
              <w:tc>
                <w:tcPr>
                  <w:tcW w:w="0" w:type="auto"/>
                  <w:hideMark/>
                </w:tcPr>
                <w:p w14:paraId="4DB9E112" w14:textId="77777777" w:rsidR="00D128FB" w:rsidRPr="00631F8B" w:rsidRDefault="00D128FB" w:rsidP="006E2051">
                  <w:r w:rsidRPr="00631F8B">
                    <w:t>OilGasChemicalsProductTypeValue</w:t>
                  </w:r>
                </w:p>
              </w:tc>
            </w:tr>
            <w:tr w:rsidR="00D128FB" w:rsidRPr="00631F8B" w14:paraId="7D9D5AF3" w14:textId="77777777" w:rsidTr="006E2051">
              <w:trPr>
                <w:tblHeader/>
                <w:tblCellSpacing w:w="0" w:type="dxa"/>
              </w:trPr>
              <w:tc>
                <w:tcPr>
                  <w:tcW w:w="360" w:type="dxa"/>
                  <w:hideMark/>
                </w:tcPr>
                <w:p w14:paraId="5FFF5B41" w14:textId="77777777" w:rsidR="00D128FB" w:rsidRPr="00631F8B" w:rsidRDefault="00D128FB" w:rsidP="006E2051">
                  <w:r w:rsidRPr="00631F8B">
                    <w:t> </w:t>
                  </w:r>
                </w:p>
              </w:tc>
              <w:tc>
                <w:tcPr>
                  <w:tcW w:w="1500" w:type="dxa"/>
                  <w:hideMark/>
                </w:tcPr>
                <w:p w14:paraId="625CAB3F" w14:textId="77777777" w:rsidR="00D128FB" w:rsidRPr="00631F8B" w:rsidRDefault="00D128FB" w:rsidP="006E2051">
                  <w:r w:rsidRPr="00631F8B">
                    <w:t>Omschrijving:</w:t>
                  </w:r>
                </w:p>
              </w:tc>
              <w:tc>
                <w:tcPr>
                  <w:tcW w:w="0" w:type="auto"/>
                  <w:hideMark/>
                </w:tcPr>
                <w:p w14:paraId="1822798A" w14:textId="77777777" w:rsidR="00D128FB" w:rsidRPr="00631F8B" w:rsidRDefault="00D128FB" w:rsidP="006E2051">
                  <w:r w:rsidRPr="00631F8B">
                    <w:t xml:space="preserve">Kan zowel uitbreiding als beperking op INSPIRE waardelijst betreffen. </w:t>
                  </w:r>
                </w:p>
              </w:tc>
            </w:tr>
            <w:tr w:rsidR="00D128FB" w:rsidRPr="00631F8B" w14:paraId="3D919376" w14:textId="77777777" w:rsidTr="006E2051">
              <w:trPr>
                <w:tblHeader/>
                <w:tblCellSpacing w:w="0" w:type="dxa"/>
              </w:trPr>
              <w:tc>
                <w:tcPr>
                  <w:tcW w:w="360" w:type="dxa"/>
                  <w:hideMark/>
                </w:tcPr>
                <w:p w14:paraId="18B728D8" w14:textId="77777777" w:rsidR="00D128FB" w:rsidRPr="00631F8B" w:rsidRDefault="00D128FB" w:rsidP="006E2051">
                  <w:r w:rsidRPr="00631F8B">
                    <w:t> </w:t>
                  </w:r>
                </w:p>
              </w:tc>
              <w:tc>
                <w:tcPr>
                  <w:tcW w:w="1500" w:type="dxa"/>
                  <w:hideMark/>
                </w:tcPr>
                <w:p w14:paraId="45A6B704" w14:textId="77777777" w:rsidR="00D128FB" w:rsidRPr="00631F8B" w:rsidRDefault="00D128FB" w:rsidP="006E2051">
                  <w:r w:rsidRPr="00631F8B">
                    <w:t>Stereotypes:</w:t>
                  </w:r>
                </w:p>
              </w:tc>
              <w:tc>
                <w:tcPr>
                  <w:tcW w:w="0" w:type="auto"/>
                  <w:hideMark/>
                </w:tcPr>
                <w:p w14:paraId="27C7F869" w14:textId="77777777" w:rsidR="00D128FB" w:rsidRPr="00631F8B" w:rsidRDefault="00D128FB" w:rsidP="006E2051">
                  <w:r w:rsidRPr="00631F8B">
                    <w:t>«codeList»</w:t>
                  </w:r>
                </w:p>
              </w:tc>
            </w:tr>
            <w:tr w:rsidR="00D128FB" w:rsidRPr="00631F8B" w14:paraId="3459ECF5" w14:textId="77777777" w:rsidTr="006E2051">
              <w:trPr>
                <w:tblHeader/>
                <w:tblCellSpacing w:w="0" w:type="dxa"/>
              </w:trPr>
              <w:tc>
                <w:tcPr>
                  <w:tcW w:w="360" w:type="dxa"/>
                  <w:hideMark/>
                </w:tcPr>
                <w:p w14:paraId="14D2DC01" w14:textId="77777777" w:rsidR="00D128FB" w:rsidRPr="00631F8B" w:rsidRDefault="00D128FB" w:rsidP="006E2051">
                  <w:r w:rsidRPr="00631F8B">
                    <w:t> </w:t>
                  </w:r>
                </w:p>
              </w:tc>
              <w:tc>
                <w:tcPr>
                  <w:tcW w:w="1500" w:type="dxa"/>
                  <w:hideMark/>
                </w:tcPr>
                <w:p w14:paraId="784EC66F" w14:textId="77777777" w:rsidR="00D128FB" w:rsidRPr="00631F8B" w:rsidRDefault="00D128FB" w:rsidP="006E2051">
                  <w:r w:rsidRPr="00631F8B">
                    <w:t>Governance:</w:t>
                  </w:r>
                </w:p>
              </w:tc>
              <w:tc>
                <w:tcPr>
                  <w:tcW w:w="0" w:type="auto"/>
                  <w:hideMark/>
                </w:tcPr>
                <w:p w14:paraId="011F99BF" w14:textId="77777777" w:rsidR="00D128FB" w:rsidRPr="00631F8B" w:rsidRDefault="00D128FB" w:rsidP="006E2051">
                  <w:r w:rsidRPr="00631F8B">
                    <w:t>Uitbreidbaar</w:t>
                  </w:r>
                </w:p>
              </w:tc>
            </w:tr>
          </w:tbl>
          <w:p w14:paraId="78E45229" w14:textId="77777777" w:rsidR="00D128FB" w:rsidRPr="00631F8B" w:rsidRDefault="00D128FB" w:rsidP="006E2051"/>
        </w:tc>
      </w:tr>
    </w:tbl>
    <w:p w14:paraId="7238F4F6" w14:textId="77777777" w:rsidR="00D128FB" w:rsidRPr="00631F8B" w:rsidRDefault="00D128FB" w:rsidP="00D128FB">
      <w:pPr>
        <w:pStyle w:val="Kop5"/>
        <w:rPr>
          <w:sz w:val="16"/>
          <w:szCs w:val="16"/>
        </w:rPr>
      </w:pPr>
      <w:r w:rsidRPr="00631F8B">
        <w:rPr>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D128FB" w:rsidRPr="00631F8B" w14:paraId="2AE96434"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E1A883E" w14:textId="77777777" w:rsidR="00D128FB" w:rsidRPr="00631F8B" w:rsidRDefault="00D128FB" w:rsidP="006E2051">
            <w:pPr>
              <w:spacing w:line="225" w:lineRule="atLeast"/>
            </w:pPr>
            <w:r w:rsidRPr="00631F8B">
              <w:rPr>
                <w:b/>
                <w:bCs/>
              </w:rPr>
              <w:t>PipeMaterialTypeIMKLValue</w:t>
            </w:r>
          </w:p>
        </w:tc>
      </w:tr>
      <w:tr w:rsidR="00D128FB" w:rsidRPr="00631F8B" w14:paraId="0264780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D128FB" w:rsidRPr="00631F8B" w14:paraId="31D663D8" w14:textId="77777777" w:rsidTr="006E2051">
              <w:trPr>
                <w:tblHeader/>
                <w:tblCellSpacing w:w="0" w:type="dxa"/>
              </w:trPr>
              <w:tc>
                <w:tcPr>
                  <w:tcW w:w="360" w:type="dxa"/>
                  <w:hideMark/>
                </w:tcPr>
                <w:p w14:paraId="56B5E2C6" w14:textId="77777777" w:rsidR="00D128FB" w:rsidRPr="00631F8B" w:rsidRDefault="00D128FB" w:rsidP="006E2051">
                  <w:r w:rsidRPr="00631F8B">
                    <w:t> </w:t>
                  </w:r>
                </w:p>
              </w:tc>
              <w:tc>
                <w:tcPr>
                  <w:tcW w:w="1500" w:type="dxa"/>
                  <w:hideMark/>
                </w:tcPr>
                <w:p w14:paraId="1AC9B580" w14:textId="77777777" w:rsidR="00D128FB" w:rsidRPr="00631F8B" w:rsidRDefault="00D128FB" w:rsidP="006E2051">
                  <w:r w:rsidRPr="00631F8B">
                    <w:t>Naam:</w:t>
                  </w:r>
                </w:p>
              </w:tc>
              <w:tc>
                <w:tcPr>
                  <w:tcW w:w="0" w:type="auto"/>
                  <w:hideMark/>
                </w:tcPr>
                <w:p w14:paraId="4744B4BC" w14:textId="77777777" w:rsidR="00D128FB" w:rsidRPr="00631F8B" w:rsidRDefault="00D128FB" w:rsidP="006E2051"/>
              </w:tc>
            </w:tr>
            <w:tr w:rsidR="00D128FB" w:rsidRPr="00631F8B" w14:paraId="062E5F48" w14:textId="77777777" w:rsidTr="006E2051">
              <w:trPr>
                <w:tblHeader/>
                <w:tblCellSpacing w:w="0" w:type="dxa"/>
              </w:trPr>
              <w:tc>
                <w:tcPr>
                  <w:tcW w:w="360" w:type="dxa"/>
                  <w:hideMark/>
                </w:tcPr>
                <w:p w14:paraId="08C11D41" w14:textId="77777777" w:rsidR="00D128FB" w:rsidRPr="00631F8B" w:rsidRDefault="00D128FB" w:rsidP="006E2051">
                  <w:r w:rsidRPr="00631F8B">
                    <w:t> </w:t>
                  </w:r>
                </w:p>
              </w:tc>
              <w:tc>
                <w:tcPr>
                  <w:tcW w:w="1500" w:type="dxa"/>
                  <w:hideMark/>
                </w:tcPr>
                <w:p w14:paraId="738BFA89" w14:textId="77777777" w:rsidR="00D128FB" w:rsidRPr="00631F8B" w:rsidRDefault="00D128FB" w:rsidP="006E2051">
                  <w:r w:rsidRPr="00631F8B">
                    <w:t>Definitie:</w:t>
                  </w:r>
                </w:p>
              </w:tc>
              <w:tc>
                <w:tcPr>
                  <w:tcW w:w="0" w:type="auto"/>
                  <w:hideMark/>
                </w:tcPr>
                <w:p w14:paraId="5C175540" w14:textId="77777777" w:rsidR="00D128FB" w:rsidRPr="00631F8B" w:rsidRDefault="00D128FB" w:rsidP="006E2051">
                  <w:r w:rsidRPr="00631F8B">
                    <w:t xml:space="preserve">IMKL waardelijst voor toepassing INSPIRE PipeMaterialTypeValue. </w:t>
                  </w:r>
                </w:p>
              </w:tc>
            </w:tr>
            <w:tr w:rsidR="00D128FB" w:rsidRPr="00631F8B" w14:paraId="5420A56B" w14:textId="77777777" w:rsidTr="006E2051">
              <w:trPr>
                <w:tblHeader/>
                <w:tblCellSpacing w:w="0" w:type="dxa"/>
              </w:trPr>
              <w:tc>
                <w:tcPr>
                  <w:tcW w:w="360" w:type="dxa"/>
                  <w:hideMark/>
                </w:tcPr>
                <w:p w14:paraId="3C09F744" w14:textId="77777777" w:rsidR="00D128FB" w:rsidRPr="00631F8B" w:rsidRDefault="00D128FB" w:rsidP="006E2051">
                  <w:r w:rsidRPr="00631F8B">
                    <w:t> </w:t>
                  </w:r>
                </w:p>
              </w:tc>
              <w:tc>
                <w:tcPr>
                  <w:tcW w:w="1500" w:type="dxa"/>
                  <w:hideMark/>
                </w:tcPr>
                <w:p w14:paraId="655FC8B0" w14:textId="77777777" w:rsidR="00D128FB" w:rsidRPr="00631F8B" w:rsidRDefault="00D128FB" w:rsidP="006E2051">
                  <w:r w:rsidRPr="00631F8B">
                    <w:t>Subtype van:</w:t>
                  </w:r>
                </w:p>
              </w:tc>
              <w:tc>
                <w:tcPr>
                  <w:tcW w:w="0" w:type="auto"/>
                  <w:hideMark/>
                </w:tcPr>
                <w:p w14:paraId="26A2F1BD" w14:textId="77777777" w:rsidR="00D128FB" w:rsidRPr="00631F8B" w:rsidRDefault="00D128FB" w:rsidP="006E2051">
                  <w:r w:rsidRPr="00631F8B">
                    <w:t>PipeMaterialTypeValue</w:t>
                  </w:r>
                </w:p>
              </w:tc>
            </w:tr>
            <w:tr w:rsidR="00D128FB" w:rsidRPr="00631F8B" w14:paraId="794CC94E" w14:textId="77777777" w:rsidTr="006E2051">
              <w:trPr>
                <w:tblHeader/>
                <w:tblCellSpacing w:w="0" w:type="dxa"/>
              </w:trPr>
              <w:tc>
                <w:tcPr>
                  <w:tcW w:w="360" w:type="dxa"/>
                  <w:hideMark/>
                </w:tcPr>
                <w:p w14:paraId="0376D7D6" w14:textId="77777777" w:rsidR="00D128FB" w:rsidRPr="00631F8B" w:rsidRDefault="00D128FB" w:rsidP="006E2051">
                  <w:r w:rsidRPr="00631F8B">
                    <w:t> </w:t>
                  </w:r>
                </w:p>
              </w:tc>
              <w:tc>
                <w:tcPr>
                  <w:tcW w:w="1500" w:type="dxa"/>
                  <w:hideMark/>
                </w:tcPr>
                <w:p w14:paraId="0142D7AE" w14:textId="77777777" w:rsidR="00D128FB" w:rsidRPr="00631F8B" w:rsidRDefault="00D128FB" w:rsidP="006E2051">
                  <w:r w:rsidRPr="00631F8B">
                    <w:t>Omschrijving:</w:t>
                  </w:r>
                </w:p>
              </w:tc>
              <w:tc>
                <w:tcPr>
                  <w:tcW w:w="0" w:type="auto"/>
                  <w:hideMark/>
                </w:tcPr>
                <w:p w14:paraId="7C58E4C1" w14:textId="77777777" w:rsidR="00D128FB" w:rsidRPr="00631F8B" w:rsidRDefault="00D128FB" w:rsidP="006E2051">
                  <w:r w:rsidRPr="00631F8B">
                    <w:t xml:space="preserve">Kan zowel uitbreiding als beperking op INSPIRE waardelijst betreffen. </w:t>
                  </w:r>
                </w:p>
              </w:tc>
            </w:tr>
            <w:tr w:rsidR="00D128FB" w:rsidRPr="00631F8B" w14:paraId="5CDDD56D" w14:textId="77777777" w:rsidTr="006E2051">
              <w:trPr>
                <w:tblHeader/>
                <w:tblCellSpacing w:w="0" w:type="dxa"/>
              </w:trPr>
              <w:tc>
                <w:tcPr>
                  <w:tcW w:w="360" w:type="dxa"/>
                  <w:hideMark/>
                </w:tcPr>
                <w:p w14:paraId="11D3B132" w14:textId="77777777" w:rsidR="00D128FB" w:rsidRPr="00631F8B" w:rsidRDefault="00D128FB" w:rsidP="006E2051">
                  <w:r w:rsidRPr="00631F8B">
                    <w:t> </w:t>
                  </w:r>
                </w:p>
              </w:tc>
              <w:tc>
                <w:tcPr>
                  <w:tcW w:w="1500" w:type="dxa"/>
                  <w:hideMark/>
                </w:tcPr>
                <w:p w14:paraId="01418862" w14:textId="77777777" w:rsidR="00D128FB" w:rsidRPr="00631F8B" w:rsidRDefault="00D128FB" w:rsidP="006E2051">
                  <w:r w:rsidRPr="00631F8B">
                    <w:t>Stereotypes:</w:t>
                  </w:r>
                </w:p>
              </w:tc>
              <w:tc>
                <w:tcPr>
                  <w:tcW w:w="0" w:type="auto"/>
                  <w:hideMark/>
                </w:tcPr>
                <w:p w14:paraId="4A19DA70" w14:textId="77777777" w:rsidR="00D128FB" w:rsidRPr="00631F8B" w:rsidRDefault="00D128FB" w:rsidP="006E2051">
                  <w:r w:rsidRPr="00631F8B">
                    <w:t>«codeList»</w:t>
                  </w:r>
                </w:p>
              </w:tc>
            </w:tr>
            <w:tr w:rsidR="00D128FB" w:rsidRPr="00631F8B" w14:paraId="7677295C" w14:textId="77777777" w:rsidTr="006E2051">
              <w:trPr>
                <w:tblHeader/>
                <w:tblCellSpacing w:w="0" w:type="dxa"/>
              </w:trPr>
              <w:tc>
                <w:tcPr>
                  <w:tcW w:w="360" w:type="dxa"/>
                  <w:hideMark/>
                </w:tcPr>
                <w:p w14:paraId="45519AA0" w14:textId="77777777" w:rsidR="00D128FB" w:rsidRPr="00631F8B" w:rsidRDefault="00D128FB" w:rsidP="006E2051">
                  <w:r w:rsidRPr="00631F8B">
                    <w:t> </w:t>
                  </w:r>
                </w:p>
              </w:tc>
              <w:tc>
                <w:tcPr>
                  <w:tcW w:w="1500" w:type="dxa"/>
                  <w:hideMark/>
                </w:tcPr>
                <w:p w14:paraId="66A5D8C5" w14:textId="77777777" w:rsidR="00D128FB" w:rsidRPr="00631F8B" w:rsidRDefault="00D128FB" w:rsidP="006E2051">
                  <w:r w:rsidRPr="00631F8B">
                    <w:t>Governance:</w:t>
                  </w:r>
                </w:p>
              </w:tc>
              <w:tc>
                <w:tcPr>
                  <w:tcW w:w="0" w:type="auto"/>
                  <w:hideMark/>
                </w:tcPr>
                <w:p w14:paraId="0379E5F2" w14:textId="77777777" w:rsidR="00D128FB" w:rsidRPr="00631F8B" w:rsidRDefault="00D128FB" w:rsidP="006E2051">
                  <w:r w:rsidRPr="00631F8B">
                    <w:t>Uitbreidbaar</w:t>
                  </w:r>
                </w:p>
              </w:tc>
            </w:tr>
          </w:tbl>
          <w:p w14:paraId="547AB451" w14:textId="77777777" w:rsidR="00D128FB" w:rsidRPr="00631F8B" w:rsidRDefault="00D128FB" w:rsidP="006E2051"/>
        </w:tc>
      </w:tr>
    </w:tbl>
    <w:p w14:paraId="635E180F" w14:textId="77777777" w:rsidR="00D128FB" w:rsidRPr="00631F8B" w:rsidRDefault="00D128FB" w:rsidP="00D128FB">
      <w:pPr>
        <w:pStyle w:val="Kop5"/>
        <w:rPr>
          <w:sz w:val="16"/>
          <w:szCs w:val="16"/>
        </w:rPr>
      </w:pPr>
      <w:r w:rsidRPr="00631F8B">
        <w:rPr>
          <w:sz w:val="16"/>
          <w:szCs w:val="16"/>
        </w:rPr>
        <w:t>RioolleidingTypeValue</w:t>
      </w:r>
    </w:p>
    <w:tbl>
      <w:tblPr>
        <w:tblW w:w="244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21"/>
      </w:tblGrid>
      <w:tr w:rsidR="00D128FB" w:rsidRPr="00631F8B" w14:paraId="13CB9693"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CDDE08" w14:textId="77777777" w:rsidR="00D128FB" w:rsidRPr="00631F8B" w:rsidRDefault="00D128FB" w:rsidP="006E2051">
            <w:pPr>
              <w:spacing w:line="225" w:lineRule="atLeast"/>
            </w:pPr>
            <w:r w:rsidRPr="00631F8B">
              <w:rPr>
                <w:b/>
                <w:bCs/>
              </w:rPr>
              <w:t>RioolleidingTypeValue</w:t>
            </w:r>
          </w:p>
        </w:tc>
      </w:tr>
      <w:tr w:rsidR="00D128FB" w:rsidRPr="00631F8B" w14:paraId="0D6044C3"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01"/>
            </w:tblGrid>
            <w:tr w:rsidR="00D128FB" w:rsidRPr="00631F8B" w14:paraId="21AFC2E4" w14:textId="77777777" w:rsidTr="006E2051">
              <w:trPr>
                <w:tblHeader/>
                <w:tblCellSpacing w:w="0" w:type="dxa"/>
              </w:trPr>
              <w:tc>
                <w:tcPr>
                  <w:tcW w:w="360" w:type="dxa"/>
                  <w:hideMark/>
                </w:tcPr>
                <w:p w14:paraId="045C4BB0" w14:textId="77777777" w:rsidR="00D128FB" w:rsidRPr="00631F8B" w:rsidRDefault="00D128FB" w:rsidP="006E2051">
                  <w:r w:rsidRPr="00631F8B">
                    <w:t> </w:t>
                  </w:r>
                </w:p>
              </w:tc>
              <w:tc>
                <w:tcPr>
                  <w:tcW w:w="1500" w:type="dxa"/>
                  <w:hideMark/>
                </w:tcPr>
                <w:p w14:paraId="63D060F3" w14:textId="77777777" w:rsidR="00D128FB" w:rsidRPr="00631F8B" w:rsidRDefault="00D128FB" w:rsidP="006E2051">
                  <w:r w:rsidRPr="00631F8B">
                    <w:t>Naam:</w:t>
                  </w:r>
                </w:p>
              </w:tc>
              <w:tc>
                <w:tcPr>
                  <w:tcW w:w="0" w:type="auto"/>
                  <w:hideMark/>
                </w:tcPr>
                <w:p w14:paraId="4C242517" w14:textId="77777777" w:rsidR="00D128FB" w:rsidRPr="00631F8B" w:rsidRDefault="00D128FB" w:rsidP="006E2051"/>
              </w:tc>
            </w:tr>
            <w:tr w:rsidR="00D128FB" w:rsidRPr="00631F8B" w14:paraId="3CEFB26F" w14:textId="77777777" w:rsidTr="006E2051">
              <w:trPr>
                <w:tblHeader/>
                <w:tblCellSpacing w:w="0" w:type="dxa"/>
              </w:trPr>
              <w:tc>
                <w:tcPr>
                  <w:tcW w:w="360" w:type="dxa"/>
                  <w:hideMark/>
                </w:tcPr>
                <w:p w14:paraId="6ED46F01" w14:textId="77777777" w:rsidR="00D128FB" w:rsidRPr="00631F8B" w:rsidRDefault="00D128FB" w:rsidP="006E2051">
                  <w:r w:rsidRPr="00631F8B">
                    <w:t> </w:t>
                  </w:r>
                </w:p>
              </w:tc>
              <w:tc>
                <w:tcPr>
                  <w:tcW w:w="1500" w:type="dxa"/>
                  <w:hideMark/>
                </w:tcPr>
                <w:p w14:paraId="66B372D2" w14:textId="77777777" w:rsidR="00D128FB" w:rsidRPr="00631F8B" w:rsidRDefault="00D128FB" w:rsidP="006E2051">
                  <w:r w:rsidRPr="00631F8B">
                    <w:t>Definitie:</w:t>
                  </w:r>
                </w:p>
              </w:tc>
              <w:tc>
                <w:tcPr>
                  <w:tcW w:w="0" w:type="auto"/>
                  <w:hideMark/>
                </w:tcPr>
                <w:p w14:paraId="0D48CD11" w14:textId="77777777" w:rsidR="00D128FB" w:rsidRPr="00631F8B" w:rsidRDefault="00D128FB" w:rsidP="006E2051">
                  <w:r w:rsidRPr="00631F8B">
                    <w:t xml:space="preserve">Typering van soort rioolleiding. </w:t>
                  </w:r>
                </w:p>
              </w:tc>
            </w:tr>
            <w:tr w:rsidR="00D128FB" w:rsidRPr="00631F8B" w14:paraId="3D8F6C7D" w14:textId="77777777" w:rsidTr="006E2051">
              <w:trPr>
                <w:tblHeader/>
                <w:tblCellSpacing w:w="0" w:type="dxa"/>
              </w:trPr>
              <w:tc>
                <w:tcPr>
                  <w:tcW w:w="360" w:type="dxa"/>
                  <w:hideMark/>
                </w:tcPr>
                <w:p w14:paraId="529D1B13" w14:textId="77777777" w:rsidR="00D128FB" w:rsidRPr="00631F8B" w:rsidRDefault="00D128FB" w:rsidP="006E2051">
                  <w:r w:rsidRPr="00631F8B">
                    <w:t> </w:t>
                  </w:r>
                </w:p>
              </w:tc>
              <w:tc>
                <w:tcPr>
                  <w:tcW w:w="1500" w:type="dxa"/>
                  <w:hideMark/>
                </w:tcPr>
                <w:p w14:paraId="70247E11" w14:textId="77777777" w:rsidR="00D128FB" w:rsidRPr="00631F8B" w:rsidRDefault="00D128FB" w:rsidP="006E2051">
                  <w:r w:rsidRPr="00631F8B">
                    <w:t>Stereotypes:</w:t>
                  </w:r>
                </w:p>
              </w:tc>
              <w:tc>
                <w:tcPr>
                  <w:tcW w:w="0" w:type="auto"/>
                  <w:hideMark/>
                </w:tcPr>
                <w:p w14:paraId="43054E08" w14:textId="77777777" w:rsidR="00D128FB" w:rsidRPr="00631F8B" w:rsidRDefault="00D128FB" w:rsidP="006E2051">
                  <w:r w:rsidRPr="00631F8B">
                    <w:t>«codeList»</w:t>
                  </w:r>
                </w:p>
              </w:tc>
            </w:tr>
            <w:tr w:rsidR="00D128FB" w:rsidRPr="00631F8B" w14:paraId="102C23C1" w14:textId="77777777" w:rsidTr="006E2051">
              <w:trPr>
                <w:tblHeader/>
                <w:tblCellSpacing w:w="0" w:type="dxa"/>
              </w:trPr>
              <w:tc>
                <w:tcPr>
                  <w:tcW w:w="360" w:type="dxa"/>
                  <w:hideMark/>
                </w:tcPr>
                <w:p w14:paraId="4241BA3F" w14:textId="77777777" w:rsidR="00D128FB" w:rsidRPr="00631F8B" w:rsidRDefault="00D128FB" w:rsidP="006E2051">
                  <w:r w:rsidRPr="00631F8B">
                    <w:t> </w:t>
                  </w:r>
                </w:p>
              </w:tc>
              <w:tc>
                <w:tcPr>
                  <w:tcW w:w="1500" w:type="dxa"/>
                  <w:hideMark/>
                </w:tcPr>
                <w:p w14:paraId="6E92DD9F" w14:textId="77777777" w:rsidR="00D128FB" w:rsidRPr="00631F8B" w:rsidRDefault="00D128FB" w:rsidP="006E2051">
                  <w:r w:rsidRPr="00631F8B">
                    <w:t>Governance:</w:t>
                  </w:r>
                </w:p>
              </w:tc>
              <w:tc>
                <w:tcPr>
                  <w:tcW w:w="0" w:type="auto"/>
                  <w:hideMark/>
                </w:tcPr>
                <w:p w14:paraId="134D1BB1" w14:textId="77777777" w:rsidR="00D128FB" w:rsidRPr="00631F8B" w:rsidRDefault="00D128FB" w:rsidP="006E2051">
                  <w:r w:rsidRPr="00631F8B">
                    <w:t>Uitbreidbaar</w:t>
                  </w:r>
                </w:p>
              </w:tc>
            </w:tr>
          </w:tbl>
          <w:p w14:paraId="08645D69" w14:textId="77777777" w:rsidR="00D128FB" w:rsidRPr="00631F8B" w:rsidRDefault="00D128FB" w:rsidP="006E2051"/>
        </w:tc>
      </w:tr>
    </w:tbl>
    <w:p w14:paraId="413AA87C" w14:textId="77777777" w:rsidR="00D128FB" w:rsidRPr="00631F8B" w:rsidRDefault="00D128FB" w:rsidP="00D128FB">
      <w:pPr>
        <w:pStyle w:val="Kop5"/>
        <w:rPr>
          <w:sz w:val="16"/>
          <w:szCs w:val="16"/>
        </w:rPr>
      </w:pPr>
      <w:r w:rsidRPr="00631F8B">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D128FB" w:rsidRPr="00631F8B" w14:paraId="7AA24F8D"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5E6701" w14:textId="77777777" w:rsidR="00D128FB" w:rsidRPr="00631F8B" w:rsidRDefault="00D128FB" w:rsidP="006E2051">
            <w:pPr>
              <w:spacing w:line="225" w:lineRule="atLeast"/>
            </w:pPr>
            <w:r w:rsidRPr="00631F8B">
              <w:rPr>
                <w:b/>
                <w:bCs/>
              </w:rPr>
              <w:t>SewerAppurtenanceTypeIMKLValue</w:t>
            </w:r>
          </w:p>
        </w:tc>
      </w:tr>
      <w:tr w:rsidR="00D128FB" w:rsidRPr="00631F8B" w14:paraId="2AE5F8F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D128FB" w:rsidRPr="00631F8B" w14:paraId="292A4D6D" w14:textId="77777777" w:rsidTr="006E2051">
              <w:trPr>
                <w:tblHeader/>
                <w:tblCellSpacing w:w="0" w:type="dxa"/>
              </w:trPr>
              <w:tc>
                <w:tcPr>
                  <w:tcW w:w="360" w:type="dxa"/>
                  <w:hideMark/>
                </w:tcPr>
                <w:p w14:paraId="3FD2CB49" w14:textId="77777777" w:rsidR="00D128FB" w:rsidRPr="00631F8B" w:rsidRDefault="00D128FB" w:rsidP="006E2051">
                  <w:r w:rsidRPr="00631F8B">
                    <w:t> </w:t>
                  </w:r>
                </w:p>
              </w:tc>
              <w:tc>
                <w:tcPr>
                  <w:tcW w:w="1500" w:type="dxa"/>
                  <w:hideMark/>
                </w:tcPr>
                <w:p w14:paraId="14CD920E" w14:textId="77777777" w:rsidR="00D128FB" w:rsidRPr="00631F8B" w:rsidRDefault="00D128FB" w:rsidP="006E2051">
                  <w:r w:rsidRPr="00631F8B">
                    <w:t>Naam:</w:t>
                  </w:r>
                </w:p>
              </w:tc>
              <w:tc>
                <w:tcPr>
                  <w:tcW w:w="0" w:type="auto"/>
                  <w:hideMark/>
                </w:tcPr>
                <w:p w14:paraId="2D68D118" w14:textId="77777777" w:rsidR="00D128FB" w:rsidRPr="00631F8B" w:rsidRDefault="00D128FB" w:rsidP="006E2051"/>
              </w:tc>
            </w:tr>
            <w:tr w:rsidR="00D128FB" w:rsidRPr="00631F8B" w14:paraId="25B34426" w14:textId="77777777" w:rsidTr="006E2051">
              <w:trPr>
                <w:tblHeader/>
                <w:tblCellSpacing w:w="0" w:type="dxa"/>
              </w:trPr>
              <w:tc>
                <w:tcPr>
                  <w:tcW w:w="360" w:type="dxa"/>
                  <w:hideMark/>
                </w:tcPr>
                <w:p w14:paraId="56E921EB" w14:textId="77777777" w:rsidR="00D128FB" w:rsidRPr="00631F8B" w:rsidRDefault="00D128FB" w:rsidP="006E2051">
                  <w:r w:rsidRPr="00631F8B">
                    <w:t> </w:t>
                  </w:r>
                </w:p>
              </w:tc>
              <w:tc>
                <w:tcPr>
                  <w:tcW w:w="1500" w:type="dxa"/>
                  <w:hideMark/>
                </w:tcPr>
                <w:p w14:paraId="48C70D9C" w14:textId="77777777" w:rsidR="00D128FB" w:rsidRPr="00631F8B" w:rsidRDefault="00D128FB" w:rsidP="006E2051">
                  <w:r w:rsidRPr="00631F8B">
                    <w:t>Definitie:</w:t>
                  </w:r>
                </w:p>
              </w:tc>
              <w:tc>
                <w:tcPr>
                  <w:tcW w:w="0" w:type="auto"/>
                  <w:hideMark/>
                </w:tcPr>
                <w:p w14:paraId="17620054" w14:textId="77777777" w:rsidR="00D128FB" w:rsidRPr="00631F8B" w:rsidRDefault="00D128FB" w:rsidP="006E2051">
                  <w:r w:rsidRPr="00631F8B">
                    <w:t xml:space="preserve">IMKL waardelijst voor toepassing INSPIRE SewerAppurtenanceTypeValue. </w:t>
                  </w:r>
                </w:p>
              </w:tc>
            </w:tr>
            <w:tr w:rsidR="00D128FB" w:rsidRPr="00631F8B" w14:paraId="14374A49" w14:textId="77777777" w:rsidTr="006E2051">
              <w:trPr>
                <w:tblHeader/>
                <w:tblCellSpacing w:w="0" w:type="dxa"/>
              </w:trPr>
              <w:tc>
                <w:tcPr>
                  <w:tcW w:w="360" w:type="dxa"/>
                  <w:hideMark/>
                </w:tcPr>
                <w:p w14:paraId="694A3108" w14:textId="77777777" w:rsidR="00D128FB" w:rsidRPr="00631F8B" w:rsidRDefault="00D128FB" w:rsidP="006E2051">
                  <w:r w:rsidRPr="00631F8B">
                    <w:t> </w:t>
                  </w:r>
                </w:p>
              </w:tc>
              <w:tc>
                <w:tcPr>
                  <w:tcW w:w="1500" w:type="dxa"/>
                  <w:hideMark/>
                </w:tcPr>
                <w:p w14:paraId="5E47E7D5" w14:textId="77777777" w:rsidR="00D128FB" w:rsidRPr="00631F8B" w:rsidRDefault="00D128FB" w:rsidP="006E2051">
                  <w:r w:rsidRPr="00631F8B">
                    <w:t>Subtype van:</w:t>
                  </w:r>
                </w:p>
              </w:tc>
              <w:tc>
                <w:tcPr>
                  <w:tcW w:w="0" w:type="auto"/>
                  <w:hideMark/>
                </w:tcPr>
                <w:p w14:paraId="0795ADC0" w14:textId="77777777" w:rsidR="00D128FB" w:rsidRPr="00631F8B" w:rsidRDefault="00D128FB" w:rsidP="006E2051">
                  <w:r w:rsidRPr="00631F8B">
                    <w:t>SewerAppurtenanceTypeValue</w:t>
                  </w:r>
                </w:p>
              </w:tc>
            </w:tr>
            <w:tr w:rsidR="00D128FB" w:rsidRPr="00631F8B" w14:paraId="793A98EF" w14:textId="77777777" w:rsidTr="006E2051">
              <w:trPr>
                <w:tblHeader/>
                <w:tblCellSpacing w:w="0" w:type="dxa"/>
              </w:trPr>
              <w:tc>
                <w:tcPr>
                  <w:tcW w:w="360" w:type="dxa"/>
                  <w:hideMark/>
                </w:tcPr>
                <w:p w14:paraId="28299A74" w14:textId="77777777" w:rsidR="00D128FB" w:rsidRPr="00631F8B" w:rsidRDefault="00D128FB" w:rsidP="006E2051">
                  <w:r w:rsidRPr="00631F8B">
                    <w:t> </w:t>
                  </w:r>
                </w:p>
              </w:tc>
              <w:tc>
                <w:tcPr>
                  <w:tcW w:w="1500" w:type="dxa"/>
                  <w:hideMark/>
                </w:tcPr>
                <w:p w14:paraId="5F171600" w14:textId="77777777" w:rsidR="00D128FB" w:rsidRPr="00631F8B" w:rsidRDefault="00D128FB" w:rsidP="006E2051">
                  <w:r w:rsidRPr="00631F8B">
                    <w:t>Omschrijving:</w:t>
                  </w:r>
                </w:p>
              </w:tc>
              <w:tc>
                <w:tcPr>
                  <w:tcW w:w="0" w:type="auto"/>
                  <w:hideMark/>
                </w:tcPr>
                <w:p w14:paraId="13B3F13E" w14:textId="77777777" w:rsidR="00D128FB" w:rsidRPr="00631F8B" w:rsidRDefault="00D128FB" w:rsidP="006E2051">
                  <w:r w:rsidRPr="00631F8B">
                    <w:t xml:space="preserve">Kan zowel uitbreiding als beperking op INSPIRE waardelijst betreffen. </w:t>
                  </w:r>
                </w:p>
              </w:tc>
            </w:tr>
            <w:tr w:rsidR="00D128FB" w:rsidRPr="00631F8B" w14:paraId="57E94454" w14:textId="77777777" w:rsidTr="006E2051">
              <w:trPr>
                <w:tblHeader/>
                <w:tblCellSpacing w:w="0" w:type="dxa"/>
              </w:trPr>
              <w:tc>
                <w:tcPr>
                  <w:tcW w:w="360" w:type="dxa"/>
                  <w:hideMark/>
                </w:tcPr>
                <w:p w14:paraId="5809F89E" w14:textId="77777777" w:rsidR="00D128FB" w:rsidRPr="00631F8B" w:rsidRDefault="00D128FB" w:rsidP="006E2051">
                  <w:r w:rsidRPr="00631F8B">
                    <w:t> </w:t>
                  </w:r>
                </w:p>
              </w:tc>
              <w:tc>
                <w:tcPr>
                  <w:tcW w:w="1500" w:type="dxa"/>
                  <w:hideMark/>
                </w:tcPr>
                <w:p w14:paraId="11939F8A" w14:textId="77777777" w:rsidR="00D128FB" w:rsidRPr="00631F8B" w:rsidRDefault="00D128FB" w:rsidP="006E2051">
                  <w:r w:rsidRPr="00631F8B">
                    <w:t>Stereotypes:</w:t>
                  </w:r>
                </w:p>
              </w:tc>
              <w:tc>
                <w:tcPr>
                  <w:tcW w:w="0" w:type="auto"/>
                  <w:hideMark/>
                </w:tcPr>
                <w:p w14:paraId="675C3850" w14:textId="77777777" w:rsidR="00D128FB" w:rsidRPr="00631F8B" w:rsidRDefault="00D128FB" w:rsidP="006E2051">
                  <w:r w:rsidRPr="00631F8B">
                    <w:t>«codeList»</w:t>
                  </w:r>
                </w:p>
              </w:tc>
            </w:tr>
            <w:tr w:rsidR="00D128FB" w:rsidRPr="00631F8B" w14:paraId="17A325D3" w14:textId="77777777" w:rsidTr="006E2051">
              <w:trPr>
                <w:tblHeader/>
                <w:tblCellSpacing w:w="0" w:type="dxa"/>
              </w:trPr>
              <w:tc>
                <w:tcPr>
                  <w:tcW w:w="360" w:type="dxa"/>
                  <w:hideMark/>
                </w:tcPr>
                <w:p w14:paraId="2AEF409B" w14:textId="77777777" w:rsidR="00D128FB" w:rsidRPr="00631F8B" w:rsidRDefault="00D128FB" w:rsidP="006E2051">
                  <w:r w:rsidRPr="00631F8B">
                    <w:t> </w:t>
                  </w:r>
                </w:p>
              </w:tc>
              <w:tc>
                <w:tcPr>
                  <w:tcW w:w="1500" w:type="dxa"/>
                  <w:hideMark/>
                </w:tcPr>
                <w:p w14:paraId="378E37FA" w14:textId="77777777" w:rsidR="00D128FB" w:rsidRPr="00631F8B" w:rsidRDefault="00D128FB" w:rsidP="006E2051">
                  <w:r w:rsidRPr="00631F8B">
                    <w:t>Governance:</w:t>
                  </w:r>
                </w:p>
              </w:tc>
              <w:tc>
                <w:tcPr>
                  <w:tcW w:w="0" w:type="auto"/>
                  <w:hideMark/>
                </w:tcPr>
                <w:p w14:paraId="6606381A" w14:textId="77777777" w:rsidR="00D128FB" w:rsidRPr="00631F8B" w:rsidRDefault="00D128FB" w:rsidP="006E2051">
                  <w:r w:rsidRPr="00631F8B">
                    <w:t>Uitbreidbaar</w:t>
                  </w:r>
                </w:p>
              </w:tc>
            </w:tr>
          </w:tbl>
          <w:p w14:paraId="68EEC41A" w14:textId="77777777" w:rsidR="00D128FB" w:rsidRPr="00631F8B" w:rsidRDefault="00D128FB" w:rsidP="006E2051"/>
        </w:tc>
      </w:tr>
    </w:tbl>
    <w:p w14:paraId="538D7F5D" w14:textId="77777777" w:rsidR="00D128FB" w:rsidRPr="00631F8B" w:rsidRDefault="00D128FB" w:rsidP="00D128FB">
      <w:pPr>
        <w:pStyle w:val="Kop5"/>
        <w:rPr>
          <w:sz w:val="16"/>
          <w:szCs w:val="16"/>
        </w:rPr>
      </w:pPr>
      <w:r w:rsidRPr="00631F8B">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D128FB" w:rsidRPr="00631F8B" w14:paraId="3E8ED370"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5BE5E1" w14:textId="77777777" w:rsidR="00D128FB" w:rsidRPr="00631F8B" w:rsidRDefault="00D128FB" w:rsidP="006E2051">
            <w:pPr>
              <w:spacing w:line="225" w:lineRule="atLeast"/>
            </w:pPr>
            <w:r w:rsidRPr="00631F8B">
              <w:rPr>
                <w:b/>
                <w:bCs/>
              </w:rPr>
              <w:t>TelecommunicationsAppurtenanceTypeIMKLValue</w:t>
            </w:r>
          </w:p>
        </w:tc>
      </w:tr>
      <w:tr w:rsidR="00D128FB" w:rsidRPr="00631F8B" w14:paraId="380DC04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D128FB" w:rsidRPr="00631F8B" w14:paraId="7307FF8C" w14:textId="77777777" w:rsidTr="006E2051">
              <w:trPr>
                <w:tblHeader/>
                <w:tblCellSpacing w:w="0" w:type="dxa"/>
              </w:trPr>
              <w:tc>
                <w:tcPr>
                  <w:tcW w:w="360" w:type="dxa"/>
                  <w:hideMark/>
                </w:tcPr>
                <w:p w14:paraId="08523C58" w14:textId="77777777" w:rsidR="00D128FB" w:rsidRPr="00631F8B" w:rsidRDefault="00D128FB" w:rsidP="006E2051">
                  <w:r w:rsidRPr="00631F8B">
                    <w:t> </w:t>
                  </w:r>
                </w:p>
              </w:tc>
              <w:tc>
                <w:tcPr>
                  <w:tcW w:w="1500" w:type="dxa"/>
                  <w:hideMark/>
                </w:tcPr>
                <w:p w14:paraId="55E1A87A" w14:textId="77777777" w:rsidR="00D128FB" w:rsidRPr="00631F8B" w:rsidRDefault="00D128FB" w:rsidP="006E2051">
                  <w:r w:rsidRPr="00631F8B">
                    <w:t>Naam:</w:t>
                  </w:r>
                </w:p>
              </w:tc>
              <w:tc>
                <w:tcPr>
                  <w:tcW w:w="0" w:type="auto"/>
                  <w:hideMark/>
                </w:tcPr>
                <w:p w14:paraId="4D09261D" w14:textId="77777777" w:rsidR="00D128FB" w:rsidRPr="00631F8B" w:rsidRDefault="00D128FB" w:rsidP="006E2051"/>
              </w:tc>
            </w:tr>
            <w:tr w:rsidR="00D128FB" w:rsidRPr="00631F8B" w14:paraId="2360660E" w14:textId="77777777" w:rsidTr="006E2051">
              <w:trPr>
                <w:tblHeader/>
                <w:tblCellSpacing w:w="0" w:type="dxa"/>
              </w:trPr>
              <w:tc>
                <w:tcPr>
                  <w:tcW w:w="360" w:type="dxa"/>
                  <w:hideMark/>
                </w:tcPr>
                <w:p w14:paraId="14E395F9" w14:textId="77777777" w:rsidR="00D128FB" w:rsidRPr="00631F8B" w:rsidRDefault="00D128FB" w:rsidP="006E2051">
                  <w:r w:rsidRPr="00631F8B">
                    <w:t> </w:t>
                  </w:r>
                </w:p>
              </w:tc>
              <w:tc>
                <w:tcPr>
                  <w:tcW w:w="1500" w:type="dxa"/>
                  <w:hideMark/>
                </w:tcPr>
                <w:p w14:paraId="79FD2B86" w14:textId="77777777" w:rsidR="00D128FB" w:rsidRPr="00631F8B" w:rsidRDefault="00D128FB" w:rsidP="006E2051">
                  <w:r w:rsidRPr="00631F8B">
                    <w:t>Definitie:</w:t>
                  </w:r>
                </w:p>
              </w:tc>
              <w:tc>
                <w:tcPr>
                  <w:tcW w:w="0" w:type="auto"/>
                  <w:hideMark/>
                </w:tcPr>
                <w:p w14:paraId="007BAB1F" w14:textId="77777777" w:rsidR="00D128FB" w:rsidRPr="00631F8B" w:rsidRDefault="00D128FB" w:rsidP="006E2051">
                  <w:r w:rsidRPr="00631F8B">
                    <w:t xml:space="preserve">IMKL waardelijst voor toepassing INSPIRE TelecommunicationsAppurtenanceTypeValue. </w:t>
                  </w:r>
                </w:p>
              </w:tc>
            </w:tr>
            <w:tr w:rsidR="00D128FB" w:rsidRPr="00631F8B" w14:paraId="63567E11" w14:textId="77777777" w:rsidTr="006E2051">
              <w:trPr>
                <w:tblHeader/>
                <w:tblCellSpacing w:w="0" w:type="dxa"/>
              </w:trPr>
              <w:tc>
                <w:tcPr>
                  <w:tcW w:w="360" w:type="dxa"/>
                  <w:hideMark/>
                </w:tcPr>
                <w:p w14:paraId="4437FDDB" w14:textId="77777777" w:rsidR="00D128FB" w:rsidRPr="00631F8B" w:rsidRDefault="00D128FB" w:rsidP="006E2051">
                  <w:r w:rsidRPr="00631F8B">
                    <w:t> </w:t>
                  </w:r>
                </w:p>
              </w:tc>
              <w:tc>
                <w:tcPr>
                  <w:tcW w:w="1500" w:type="dxa"/>
                  <w:hideMark/>
                </w:tcPr>
                <w:p w14:paraId="33128693" w14:textId="77777777" w:rsidR="00D128FB" w:rsidRPr="00631F8B" w:rsidRDefault="00D128FB" w:rsidP="006E2051">
                  <w:r w:rsidRPr="00631F8B">
                    <w:t>Subtype van:</w:t>
                  </w:r>
                </w:p>
              </w:tc>
              <w:tc>
                <w:tcPr>
                  <w:tcW w:w="0" w:type="auto"/>
                  <w:hideMark/>
                </w:tcPr>
                <w:p w14:paraId="68C1869F" w14:textId="77777777" w:rsidR="00D128FB" w:rsidRPr="00631F8B" w:rsidRDefault="00D128FB" w:rsidP="006E2051">
                  <w:r w:rsidRPr="00631F8B">
                    <w:t>TelecommunicationsAppurtenanceTypeValue</w:t>
                  </w:r>
                </w:p>
              </w:tc>
            </w:tr>
            <w:tr w:rsidR="00D128FB" w:rsidRPr="00631F8B" w14:paraId="11F30B2A" w14:textId="77777777" w:rsidTr="006E2051">
              <w:trPr>
                <w:tblHeader/>
                <w:tblCellSpacing w:w="0" w:type="dxa"/>
              </w:trPr>
              <w:tc>
                <w:tcPr>
                  <w:tcW w:w="360" w:type="dxa"/>
                  <w:hideMark/>
                </w:tcPr>
                <w:p w14:paraId="082F3922" w14:textId="77777777" w:rsidR="00D128FB" w:rsidRPr="00631F8B" w:rsidRDefault="00D128FB" w:rsidP="006E2051">
                  <w:r w:rsidRPr="00631F8B">
                    <w:t> </w:t>
                  </w:r>
                </w:p>
              </w:tc>
              <w:tc>
                <w:tcPr>
                  <w:tcW w:w="1500" w:type="dxa"/>
                  <w:hideMark/>
                </w:tcPr>
                <w:p w14:paraId="16AF707F" w14:textId="77777777" w:rsidR="00D128FB" w:rsidRPr="00631F8B" w:rsidRDefault="00D128FB" w:rsidP="006E2051">
                  <w:r w:rsidRPr="00631F8B">
                    <w:t>Omschrijving:</w:t>
                  </w:r>
                </w:p>
              </w:tc>
              <w:tc>
                <w:tcPr>
                  <w:tcW w:w="0" w:type="auto"/>
                  <w:hideMark/>
                </w:tcPr>
                <w:p w14:paraId="637B72E1" w14:textId="77777777" w:rsidR="00D128FB" w:rsidRPr="00631F8B" w:rsidRDefault="00D128FB" w:rsidP="006E2051">
                  <w:r w:rsidRPr="00631F8B">
                    <w:t xml:space="preserve">Kan zowel uitbreiding als beperking op INSPIRE waardelijst betreffen. </w:t>
                  </w:r>
                </w:p>
              </w:tc>
            </w:tr>
            <w:tr w:rsidR="00D128FB" w:rsidRPr="00631F8B" w14:paraId="0A1B3B48" w14:textId="77777777" w:rsidTr="006E2051">
              <w:trPr>
                <w:tblHeader/>
                <w:tblCellSpacing w:w="0" w:type="dxa"/>
              </w:trPr>
              <w:tc>
                <w:tcPr>
                  <w:tcW w:w="360" w:type="dxa"/>
                  <w:hideMark/>
                </w:tcPr>
                <w:p w14:paraId="3400138A" w14:textId="77777777" w:rsidR="00D128FB" w:rsidRPr="00631F8B" w:rsidRDefault="00D128FB" w:rsidP="006E2051">
                  <w:r w:rsidRPr="00631F8B">
                    <w:t> </w:t>
                  </w:r>
                </w:p>
              </w:tc>
              <w:tc>
                <w:tcPr>
                  <w:tcW w:w="1500" w:type="dxa"/>
                  <w:hideMark/>
                </w:tcPr>
                <w:p w14:paraId="01FA6157" w14:textId="77777777" w:rsidR="00D128FB" w:rsidRPr="00631F8B" w:rsidRDefault="00D128FB" w:rsidP="006E2051">
                  <w:r w:rsidRPr="00631F8B">
                    <w:t>Stereotypes:</w:t>
                  </w:r>
                </w:p>
              </w:tc>
              <w:tc>
                <w:tcPr>
                  <w:tcW w:w="0" w:type="auto"/>
                  <w:hideMark/>
                </w:tcPr>
                <w:p w14:paraId="7D74EFAA" w14:textId="77777777" w:rsidR="00D128FB" w:rsidRPr="00631F8B" w:rsidRDefault="00D128FB" w:rsidP="006E2051">
                  <w:r w:rsidRPr="00631F8B">
                    <w:t>«codeList»</w:t>
                  </w:r>
                </w:p>
              </w:tc>
            </w:tr>
            <w:tr w:rsidR="00D128FB" w:rsidRPr="00631F8B" w14:paraId="5E92C0B3" w14:textId="77777777" w:rsidTr="006E2051">
              <w:trPr>
                <w:tblHeader/>
                <w:tblCellSpacing w:w="0" w:type="dxa"/>
              </w:trPr>
              <w:tc>
                <w:tcPr>
                  <w:tcW w:w="360" w:type="dxa"/>
                  <w:hideMark/>
                </w:tcPr>
                <w:p w14:paraId="51BE0090" w14:textId="77777777" w:rsidR="00D128FB" w:rsidRPr="00631F8B" w:rsidRDefault="00D128FB" w:rsidP="006E2051">
                  <w:r w:rsidRPr="00631F8B">
                    <w:t> </w:t>
                  </w:r>
                </w:p>
              </w:tc>
              <w:tc>
                <w:tcPr>
                  <w:tcW w:w="1500" w:type="dxa"/>
                  <w:hideMark/>
                </w:tcPr>
                <w:p w14:paraId="01287220" w14:textId="77777777" w:rsidR="00D128FB" w:rsidRPr="00631F8B" w:rsidRDefault="00D128FB" w:rsidP="006E2051">
                  <w:r w:rsidRPr="00631F8B">
                    <w:t>Governance:</w:t>
                  </w:r>
                </w:p>
              </w:tc>
              <w:tc>
                <w:tcPr>
                  <w:tcW w:w="0" w:type="auto"/>
                  <w:hideMark/>
                </w:tcPr>
                <w:p w14:paraId="07AEF8FD" w14:textId="77777777" w:rsidR="00D128FB" w:rsidRPr="00631F8B" w:rsidRDefault="00D128FB" w:rsidP="006E2051">
                  <w:r w:rsidRPr="00631F8B">
                    <w:t>Uitbreidbaar</w:t>
                  </w:r>
                </w:p>
              </w:tc>
            </w:tr>
          </w:tbl>
          <w:p w14:paraId="3EF7809C" w14:textId="77777777" w:rsidR="00D128FB" w:rsidRPr="00631F8B" w:rsidRDefault="00D128FB" w:rsidP="006E2051"/>
        </w:tc>
      </w:tr>
    </w:tbl>
    <w:p w14:paraId="02965B4F" w14:textId="77777777" w:rsidR="00D128FB" w:rsidRPr="00631F8B" w:rsidRDefault="00D128FB" w:rsidP="00D128FB">
      <w:pPr>
        <w:pStyle w:val="Kop5"/>
        <w:rPr>
          <w:sz w:val="16"/>
          <w:szCs w:val="16"/>
        </w:rPr>
      </w:pPr>
      <w:r w:rsidRPr="00631F8B">
        <w:rPr>
          <w:sz w:val="16"/>
          <w:szCs w:val="16"/>
        </w:rPr>
        <w:t>Thema</w:t>
      </w:r>
    </w:p>
    <w:tbl>
      <w:tblPr>
        <w:tblW w:w="403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10"/>
      </w:tblGrid>
      <w:tr w:rsidR="00D128FB" w:rsidRPr="00631F8B" w14:paraId="041557C7"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D398E4F" w14:textId="77777777" w:rsidR="00D128FB" w:rsidRPr="00631F8B" w:rsidRDefault="00D128FB" w:rsidP="006E2051">
            <w:pPr>
              <w:spacing w:line="225" w:lineRule="atLeast"/>
            </w:pPr>
            <w:r w:rsidRPr="00631F8B">
              <w:rPr>
                <w:b/>
                <w:bCs/>
              </w:rPr>
              <w:t>Thema</w:t>
            </w:r>
          </w:p>
        </w:tc>
      </w:tr>
      <w:tr w:rsidR="00D128FB" w:rsidRPr="00631F8B" w14:paraId="0B6E8C11"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90"/>
            </w:tblGrid>
            <w:tr w:rsidR="00D128FB" w:rsidRPr="00631F8B" w14:paraId="745A187A" w14:textId="77777777" w:rsidTr="006E2051">
              <w:trPr>
                <w:tblHeader/>
                <w:tblCellSpacing w:w="0" w:type="dxa"/>
              </w:trPr>
              <w:tc>
                <w:tcPr>
                  <w:tcW w:w="360" w:type="dxa"/>
                  <w:hideMark/>
                </w:tcPr>
                <w:p w14:paraId="41D52710" w14:textId="77777777" w:rsidR="00D128FB" w:rsidRPr="00631F8B" w:rsidRDefault="00D128FB" w:rsidP="006E2051">
                  <w:r w:rsidRPr="00631F8B">
                    <w:t> </w:t>
                  </w:r>
                </w:p>
              </w:tc>
              <w:tc>
                <w:tcPr>
                  <w:tcW w:w="1500" w:type="dxa"/>
                  <w:hideMark/>
                </w:tcPr>
                <w:p w14:paraId="29486C60" w14:textId="77777777" w:rsidR="00D128FB" w:rsidRPr="00631F8B" w:rsidRDefault="00D128FB" w:rsidP="006E2051">
                  <w:r w:rsidRPr="00631F8B">
                    <w:t>Naam:</w:t>
                  </w:r>
                </w:p>
              </w:tc>
              <w:tc>
                <w:tcPr>
                  <w:tcW w:w="0" w:type="auto"/>
                  <w:hideMark/>
                </w:tcPr>
                <w:p w14:paraId="5A72775D" w14:textId="77777777" w:rsidR="00D128FB" w:rsidRPr="00631F8B" w:rsidRDefault="00D128FB" w:rsidP="006E2051"/>
              </w:tc>
            </w:tr>
            <w:tr w:rsidR="00D128FB" w:rsidRPr="00631F8B" w14:paraId="0473D000" w14:textId="77777777" w:rsidTr="006E2051">
              <w:trPr>
                <w:tblHeader/>
                <w:tblCellSpacing w:w="0" w:type="dxa"/>
              </w:trPr>
              <w:tc>
                <w:tcPr>
                  <w:tcW w:w="360" w:type="dxa"/>
                  <w:hideMark/>
                </w:tcPr>
                <w:p w14:paraId="3F69FD87" w14:textId="77777777" w:rsidR="00D128FB" w:rsidRPr="00631F8B" w:rsidRDefault="00D128FB" w:rsidP="006E2051">
                  <w:r w:rsidRPr="00631F8B">
                    <w:t> </w:t>
                  </w:r>
                </w:p>
              </w:tc>
              <w:tc>
                <w:tcPr>
                  <w:tcW w:w="1500" w:type="dxa"/>
                  <w:hideMark/>
                </w:tcPr>
                <w:p w14:paraId="602FEB99" w14:textId="77777777" w:rsidR="00D128FB" w:rsidRPr="00631F8B" w:rsidRDefault="00D128FB" w:rsidP="006E2051">
                  <w:r w:rsidRPr="00631F8B">
                    <w:t>Definitie:</w:t>
                  </w:r>
                </w:p>
              </w:tc>
              <w:tc>
                <w:tcPr>
                  <w:tcW w:w="0" w:type="auto"/>
                  <w:hideMark/>
                </w:tcPr>
                <w:p w14:paraId="296E3855" w14:textId="77777777" w:rsidR="00D128FB" w:rsidRPr="00631F8B" w:rsidRDefault="00D128FB" w:rsidP="006E2051">
                  <w:r w:rsidRPr="00631F8B">
                    <w:t xml:space="preserve">Thema of discipline waar een leiding of leidingelement toe behoort. </w:t>
                  </w:r>
                </w:p>
              </w:tc>
            </w:tr>
            <w:tr w:rsidR="00D128FB" w:rsidRPr="00631F8B" w14:paraId="3D6D4DA2" w14:textId="77777777" w:rsidTr="006E2051">
              <w:trPr>
                <w:tblHeader/>
                <w:tblCellSpacing w:w="0" w:type="dxa"/>
              </w:trPr>
              <w:tc>
                <w:tcPr>
                  <w:tcW w:w="360" w:type="dxa"/>
                  <w:hideMark/>
                </w:tcPr>
                <w:p w14:paraId="69FF4F89" w14:textId="77777777" w:rsidR="00D128FB" w:rsidRPr="00631F8B" w:rsidRDefault="00D128FB" w:rsidP="006E2051">
                  <w:r w:rsidRPr="00631F8B">
                    <w:t> </w:t>
                  </w:r>
                </w:p>
              </w:tc>
              <w:tc>
                <w:tcPr>
                  <w:tcW w:w="1500" w:type="dxa"/>
                  <w:hideMark/>
                </w:tcPr>
                <w:p w14:paraId="029B3C2D" w14:textId="77777777" w:rsidR="00D128FB" w:rsidRPr="00631F8B" w:rsidRDefault="00D128FB" w:rsidP="006E2051">
                  <w:r w:rsidRPr="00631F8B">
                    <w:t>Stereotypes:</w:t>
                  </w:r>
                </w:p>
              </w:tc>
              <w:tc>
                <w:tcPr>
                  <w:tcW w:w="0" w:type="auto"/>
                  <w:hideMark/>
                </w:tcPr>
                <w:p w14:paraId="18603210" w14:textId="77777777" w:rsidR="00D128FB" w:rsidRPr="00631F8B" w:rsidRDefault="00D128FB" w:rsidP="006E2051">
                  <w:r w:rsidRPr="00631F8B">
                    <w:t>«codeList»</w:t>
                  </w:r>
                </w:p>
              </w:tc>
            </w:tr>
            <w:tr w:rsidR="00D128FB" w:rsidRPr="00631F8B" w14:paraId="42134B48" w14:textId="77777777" w:rsidTr="006E2051">
              <w:trPr>
                <w:tblHeader/>
                <w:tblCellSpacing w:w="0" w:type="dxa"/>
              </w:trPr>
              <w:tc>
                <w:tcPr>
                  <w:tcW w:w="360" w:type="dxa"/>
                  <w:hideMark/>
                </w:tcPr>
                <w:p w14:paraId="254804B6" w14:textId="77777777" w:rsidR="00D128FB" w:rsidRPr="00631F8B" w:rsidRDefault="00D128FB" w:rsidP="006E2051">
                  <w:r w:rsidRPr="00631F8B">
                    <w:t> </w:t>
                  </w:r>
                </w:p>
              </w:tc>
              <w:tc>
                <w:tcPr>
                  <w:tcW w:w="1500" w:type="dxa"/>
                  <w:hideMark/>
                </w:tcPr>
                <w:p w14:paraId="56E9912F" w14:textId="77777777" w:rsidR="00D128FB" w:rsidRPr="00631F8B" w:rsidRDefault="00D128FB" w:rsidP="006E2051">
                  <w:r w:rsidRPr="00631F8B">
                    <w:t>Governance:</w:t>
                  </w:r>
                </w:p>
              </w:tc>
              <w:tc>
                <w:tcPr>
                  <w:tcW w:w="0" w:type="auto"/>
                  <w:hideMark/>
                </w:tcPr>
                <w:p w14:paraId="59739476" w14:textId="77777777" w:rsidR="00D128FB" w:rsidRPr="00631F8B" w:rsidRDefault="00D128FB" w:rsidP="006E2051">
                  <w:r w:rsidRPr="00631F8B">
                    <w:t>Uitbreidbaar</w:t>
                  </w:r>
                </w:p>
              </w:tc>
            </w:tr>
          </w:tbl>
          <w:p w14:paraId="793BEFE1" w14:textId="77777777" w:rsidR="00D128FB" w:rsidRPr="00631F8B" w:rsidRDefault="00D128FB" w:rsidP="006E2051"/>
        </w:tc>
      </w:tr>
    </w:tbl>
    <w:p w14:paraId="2B002F6F" w14:textId="77777777" w:rsidR="00D128FB" w:rsidRPr="00631F8B" w:rsidRDefault="00D128FB" w:rsidP="00D128FB">
      <w:pPr>
        <w:pStyle w:val="Kop5"/>
        <w:rPr>
          <w:sz w:val="16"/>
          <w:szCs w:val="16"/>
        </w:rPr>
      </w:pPr>
      <w:r w:rsidRPr="00631F8B">
        <w:rPr>
          <w:sz w:val="16"/>
          <w:szCs w:val="16"/>
        </w:rPr>
        <w:lastRenderedPageBreak/>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D128FB" w:rsidRPr="00631F8B" w14:paraId="4A8AC121"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288533" w14:textId="77777777" w:rsidR="00D128FB" w:rsidRPr="00631F8B" w:rsidRDefault="00D128FB" w:rsidP="006E2051">
            <w:pPr>
              <w:spacing w:line="225" w:lineRule="atLeast"/>
            </w:pPr>
            <w:r w:rsidRPr="00631F8B">
              <w:rPr>
                <w:b/>
                <w:bCs/>
              </w:rPr>
              <w:t>ThermalAppurtenanceTypeIMKLValue</w:t>
            </w:r>
          </w:p>
        </w:tc>
      </w:tr>
      <w:tr w:rsidR="00D128FB" w:rsidRPr="00631F8B" w14:paraId="18712BA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D128FB" w:rsidRPr="00631F8B" w14:paraId="54769454" w14:textId="77777777" w:rsidTr="006E2051">
              <w:trPr>
                <w:tblHeader/>
                <w:tblCellSpacing w:w="0" w:type="dxa"/>
              </w:trPr>
              <w:tc>
                <w:tcPr>
                  <w:tcW w:w="360" w:type="dxa"/>
                  <w:hideMark/>
                </w:tcPr>
                <w:p w14:paraId="481FF364" w14:textId="77777777" w:rsidR="00D128FB" w:rsidRPr="00631F8B" w:rsidRDefault="00D128FB" w:rsidP="006E2051">
                  <w:r w:rsidRPr="00631F8B">
                    <w:t> </w:t>
                  </w:r>
                </w:p>
              </w:tc>
              <w:tc>
                <w:tcPr>
                  <w:tcW w:w="1500" w:type="dxa"/>
                  <w:hideMark/>
                </w:tcPr>
                <w:p w14:paraId="0CC92C75" w14:textId="77777777" w:rsidR="00D128FB" w:rsidRPr="00631F8B" w:rsidRDefault="00D128FB" w:rsidP="006E2051">
                  <w:r w:rsidRPr="00631F8B">
                    <w:t>Naam:</w:t>
                  </w:r>
                </w:p>
              </w:tc>
              <w:tc>
                <w:tcPr>
                  <w:tcW w:w="0" w:type="auto"/>
                  <w:hideMark/>
                </w:tcPr>
                <w:p w14:paraId="1CBB31EA" w14:textId="77777777" w:rsidR="00D128FB" w:rsidRPr="00631F8B" w:rsidRDefault="00D128FB" w:rsidP="006E2051"/>
              </w:tc>
            </w:tr>
            <w:tr w:rsidR="00D128FB" w:rsidRPr="00631F8B" w14:paraId="5309F0F4" w14:textId="77777777" w:rsidTr="006E2051">
              <w:trPr>
                <w:tblHeader/>
                <w:tblCellSpacing w:w="0" w:type="dxa"/>
              </w:trPr>
              <w:tc>
                <w:tcPr>
                  <w:tcW w:w="360" w:type="dxa"/>
                  <w:hideMark/>
                </w:tcPr>
                <w:p w14:paraId="64254ECD" w14:textId="77777777" w:rsidR="00D128FB" w:rsidRPr="00631F8B" w:rsidRDefault="00D128FB" w:rsidP="006E2051">
                  <w:r w:rsidRPr="00631F8B">
                    <w:t> </w:t>
                  </w:r>
                </w:p>
              </w:tc>
              <w:tc>
                <w:tcPr>
                  <w:tcW w:w="1500" w:type="dxa"/>
                  <w:hideMark/>
                </w:tcPr>
                <w:p w14:paraId="064D0B15" w14:textId="77777777" w:rsidR="00D128FB" w:rsidRPr="00631F8B" w:rsidRDefault="00D128FB" w:rsidP="006E2051">
                  <w:r w:rsidRPr="00631F8B">
                    <w:t>Definitie:</w:t>
                  </w:r>
                </w:p>
              </w:tc>
              <w:tc>
                <w:tcPr>
                  <w:tcW w:w="0" w:type="auto"/>
                  <w:hideMark/>
                </w:tcPr>
                <w:p w14:paraId="54AEDABA" w14:textId="77777777" w:rsidR="00D128FB" w:rsidRPr="00631F8B" w:rsidRDefault="00D128FB" w:rsidP="006E2051">
                  <w:r w:rsidRPr="00631F8B">
                    <w:t xml:space="preserve">IMKL waardelijst voor toepassing INSPIRE ThermalAppurtenanceTypeValue. </w:t>
                  </w:r>
                </w:p>
              </w:tc>
            </w:tr>
            <w:tr w:rsidR="00D128FB" w:rsidRPr="00631F8B" w14:paraId="4D42FFE0" w14:textId="77777777" w:rsidTr="006E2051">
              <w:trPr>
                <w:tblHeader/>
                <w:tblCellSpacing w:w="0" w:type="dxa"/>
              </w:trPr>
              <w:tc>
                <w:tcPr>
                  <w:tcW w:w="360" w:type="dxa"/>
                  <w:hideMark/>
                </w:tcPr>
                <w:p w14:paraId="3F6DA33F" w14:textId="77777777" w:rsidR="00D128FB" w:rsidRPr="00631F8B" w:rsidRDefault="00D128FB" w:rsidP="006E2051">
                  <w:r w:rsidRPr="00631F8B">
                    <w:t> </w:t>
                  </w:r>
                </w:p>
              </w:tc>
              <w:tc>
                <w:tcPr>
                  <w:tcW w:w="1500" w:type="dxa"/>
                  <w:hideMark/>
                </w:tcPr>
                <w:p w14:paraId="6C1C8339" w14:textId="77777777" w:rsidR="00D128FB" w:rsidRPr="00631F8B" w:rsidRDefault="00D128FB" w:rsidP="006E2051">
                  <w:r w:rsidRPr="00631F8B">
                    <w:t>Subtype van:</w:t>
                  </w:r>
                </w:p>
              </w:tc>
              <w:tc>
                <w:tcPr>
                  <w:tcW w:w="0" w:type="auto"/>
                  <w:hideMark/>
                </w:tcPr>
                <w:p w14:paraId="1CE30BA8" w14:textId="77777777" w:rsidR="00D128FB" w:rsidRPr="00631F8B" w:rsidRDefault="00D128FB" w:rsidP="006E2051">
                  <w:r w:rsidRPr="00631F8B">
                    <w:t>ThermalAppurtenanceTypeValue</w:t>
                  </w:r>
                </w:p>
              </w:tc>
            </w:tr>
            <w:tr w:rsidR="00D128FB" w:rsidRPr="00631F8B" w14:paraId="2C85853D" w14:textId="77777777" w:rsidTr="006E2051">
              <w:trPr>
                <w:tblHeader/>
                <w:tblCellSpacing w:w="0" w:type="dxa"/>
              </w:trPr>
              <w:tc>
                <w:tcPr>
                  <w:tcW w:w="360" w:type="dxa"/>
                  <w:hideMark/>
                </w:tcPr>
                <w:p w14:paraId="1E5F1808" w14:textId="77777777" w:rsidR="00D128FB" w:rsidRPr="00631F8B" w:rsidRDefault="00D128FB" w:rsidP="006E2051">
                  <w:r w:rsidRPr="00631F8B">
                    <w:t> </w:t>
                  </w:r>
                </w:p>
              </w:tc>
              <w:tc>
                <w:tcPr>
                  <w:tcW w:w="1500" w:type="dxa"/>
                  <w:hideMark/>
                </w:tcPr>
                <w:p w14:paraId="4129B4B6" w14:textId="77777777" w:rsidR="00D128FB" w:rsidRPr="00631F8B" w:rsidRDefault="00D128FB" w:rsidP="006E2051">
                  <w:r w:rsidRPr="00631F8B">
                    <w:t>Omschrijving:</w:t>
                  </w:r>
                </w:p>
              </w:tc>
              <w:tc>
                <w:tcPr>
                  <w:tcW w:w="0" w:type="auto"/>
                  <w:hideMark/>
                </w:tcPr>
                <w:p w14:paraId="780680BB" w14:textId="77777777" w:rsidR="00D128FB" w:rsidRPr="00631F8B" w:rsidRDefault="00D128FB" w:rsidP="006E2051">
                  <w:r w:rsidRPr="00631F8B">
                    <w:t xml:space="preserve">Kan zowel uitbreiding als beperking op INSPIRE waardelijst betreffen. </w:t>
                  </w:r>
                </w:p>
              </w:tc>
            </w:tr>
            <w:tr w:rsidR="00D128FB" w:rsidRPr="00631F8B" w14:paraId="03F11E20" w14:textId="77777777" w:rsidTr="006E2051">
              <w:trPr>
                <w:tblHeader/>
                <w:tblCellSpacing w:w="0" w:type="dxa"/>
              </w:trPr>
              <w:tc>
                <w:tcPr>
                  <w:tcW w:w="360" w:type="dxa"/>
                  <w:hideMark/>
                </w:tcPr>
                <w:p w14:paraId="19554004" w14:textId="77777777" w:rsidR="00D128FB" w:rsidRPr="00631F8B" w:rsidRDefault="00D128FB" w:rsidP="006E2051">
                  <w:r w:rsidRPr="00631F8B">
                    <w:t> </w:t>
                  </w:r>
                </w:p>
              </w:tc>
              <w:tc>
                <w:tcPr>
                  <w:tcW w:w="1500" w:type="dxa"/>
                  <w:hideMark/>
                </w:tcPr>
                <w:p w14:paraId="76859E89" w14:textId="77777777" w:rsidR="00D128FB" w:rsidRPr="00631F8B" w:rsidRDefault="00D128FB" w:rsidP="006E2051">
                  <w:r w:rsidRPr="00631F8B">
                    <w:t>Stereotypes:</w:t>
                  </w:r>
                </w:p>
              </w:tc>
              <w:tc>
                <w:tcPr>
                  <w:tcW w:w="0" w:type="auto"/>
                  <w:hideMark/>
                </w:tcPr>
                <w:p w14:paraId="7F1FD9BD" w14:textId="77777777" w:rsidR="00D128FB" w:rsidRPr="00631F8B" w:rsidRDefault="00D128FB" w:rsidP="006E2051">
                  <w:r w:rsidRPr="00631F8B">
                    <w:t>«codeList»</w:t>
                  </w:r>
                </w:p>
              </w:tc>
            </w:tr>
            <w:tr w:rsidR="00D128FB" w:rsidRPr="00631F8B" w14:paraId="26FEB75C" w14:textId="77777777" w:rsidTr="006E2051">
              <w:trPr>
                <w:tblHeader/>
                <w:tblCellSpacing w:w="0" w:type="dxa"/>
              </w:trPr>
              <w:tc>
                <w:tcPr>
                  <w:tcW w:w="360" w:type="dxa"/>
                  <w:hideMark/>
                </w:tcPr>
                <w:p w14:paraId="541D6BD8" w14:textId="77777777" w:rsidR="00D128FB" w:rsidRPr="00631F8B" w:rsidRDefault="00D128FB" w:rsidP="006E2051">
                  <w:r w:rsidRPr="00631F8B">
                    <w:t> </w:t>
                  </w:r>
                </w:p>
              </w:tc>
              <w:tc>
                <w:tcPr>
                  <w:tcW w:w="1500" w:type="dxa"/>
                  <w:hideMark/>
                </w:tcPr>
                <w:p w14:paraId="07BF1C7B" w14:textId="77777777" w:rsidR="00D128FB" w:rsidRPr="00631F8B" w:rsidRDefault="00D128FB" w:rsidP="006E2051">
                  <w:r w:rsidRPr="00631F8B">
                    <w:t>Governance:</w:t>
                  </w:r>
                </w:p>
              </w:tc>
              <w:tc>
                <w:tcPr>
                  <w:tcW w:w="0" w:type="auto"/>
                  <w:hideMark/>
                </w:tcPr>
                <w:p w14:paraId="49B45A73" w14:textId="77777777" w:rsidR="00D128FB" w:rsidRPr="00631F8B" w:rsidRDefault="00D128FB" w:rsidP="006E2051">
                  <w:r w:rsidRPr="00631F8B">
                    <w:t>Uitbreidbaar</w:t>
                  </w:r>
                </w:p>
              </w:tc>
            </w:tr>
          </w:tbl>
          <w:p w14:paraId="14CD0623" w14:textId="77777777" w:rsidR="00D128FB" w:rsidRPr="00631F8B" w:rsidRDefault="00D128FB" w:rsidP="006E2051"/>
        </w:tc>
      </w:tr>
    </w:tbl>
    <w:p w14:paraId="48A495B0" w14:textId="77777777" w:rsidR="00D128FB" w:rsidRPr="00631F8B" w:rsidRDefault="00D128FB" w:rsidP="00D128FB">
      <w:pPr>
        <w:pStyle w:val="Kop5"/>
        <w:rPr>
          <w:sz w:val="16"/>
          <w:szCs w:val="16"/>
        </w:rPr>
      </w:pPr>
      <w:r w:rsidRPr="00631F8B">
        <w:rPr>
          <w:sz w:val="16"/>
          <w:szCs w:val="16"/>
        </w:rPr>
        <w:t>TopografischObjectTypeValue</w:t>
      </w:r>
    </w:p>
    <w:tbl>
      <w:tblPr>
        <w:tblW w:w="40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10"/>
      </w:tblGrid>
      <w:tr w:rsidR="00D128FB" w:rsidRPr="00631F8B" w14:paraId="7E881394"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0F499E" w14:textId="77777777" w:rsidR="00D128FB" w:rsidRPr="00631F8B" w:rsidRDefault="00D128FB" w:rsidP="006E2051">
            <w:pPr>
              <w:spacing w:line="225" w:lineRule="atLeast"/>
            </w:pPr>
            <w:r w:rsidRPr="00631F8B">
              <w:rPr>
                <w:b/>
                <w:bCs/>
              </w:rPr>
              <w:t>TopografischObjectTypeValue</w:t>
            </w:r>
          </w:p>
        </w:tc>
      </w:tr>
      <w:tr w:rsidR="00D128FB" w:rsidRPr="00631F8B" w14:paraId="544791F5"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90"/>
            </w:tblGrid>
            <w:tr w:rsidR="00D128FB" w:rsidRPr="00631F8B" w14:paraId="039803C2" w14:textId="77777777" w:rsidTr="006E2051">
              <w:trPr>
                <w:tblHeader/>
                <w:tblCellSpacing w:w="0" w:type="dxa"/>
              </w:trPr>
              <w:tc>
                <w:tcPr>
                  <w:tcW w:w="360" w:type="dxa"/>
                  <w:hideMark/>
                </w:tcPr>
                <w:p w14:paraId="4564053C" w14:textId="77777777" w:rsidR="00D128FB" w:rsidRPr="00631F8B" w:rsidRDefault="00D128FB" w:rsidP="006E2051">
                  <w:r w:rsidRPr="00631F8B">
                    <w:t> </w:t>
                  </w:r>
                </w:p>
              </w:tc>
              <w:tc>
                <w:tcPr>
                  <w:tcW w:w="1500" w:type="dxa"/>
                  <w:hideMark/>
                </w:tcPr>
                <w:p w14:paraId="29299B00" w14:textId="77777777" w:rsidR="00D128FB" w:rsidRPr="00631F8B" w:rsidRDefault="00D128FB" w:rsidP="006E2051">
                  <w:r w:rsidRPr="00631F8B">
                    <w:t>Naam:</w:t>
                  </w:r>
                </w:p>
              </w:tc>
              <w:tc>
                <w:tcPr>
                  <w:tcW w:w="0" w:type="auto"/>
                  <w:hideMark/>
                </w:tcPr>
                <w:p w14:paraId="3C2C1E6D" w14:textId="77777777" w:rsidR="00D128FB" w:rsidRPr="00631F8B" w:rsidRDefault="00D128FB" w:rsidP="006E2051"/>
              </w:tc>
            </w:tr>
            <w:tr w:rsidR="00D128FB" w:rsidRPr="00631F8B" w14:paraId="09DA3400" w14:textId="77777777" w:rsidTr="006E2051">
              <w:trPr>
                <w:tblHeader/>
                <w:tblCellSpacing w:w="0" w:type="dxa"/>
              </w:trPr>
              <w:tc>
                <w:tcPr>
                  <w:tcW w:w="360" w:type="dxa"/>
                  <w:hideMark/>
                </w:tcPr>
                <w:p w14:paraId="79D4D9E1" w14:textId="77777777" w:rsidR="00D128FB" w:rsidRPr="00631F8B" w:rsidRDefault="00D128FB" w:rsidP="006E2051">
                  <w:r w:rsidRPr="00631F8B">
                    <w:t> </w:t>
                  </w:r>
                </w:p>
              </w:tc>
              <w:tc>
                <w:tcPr>
                  <w:tcW w:w="1500" w:type="dxa"/>
                  <w:hideMark/>
                </w:tcPr>
                <w:p w14:paraId="75B7739D" w14:textId="77777777" w:rsidR="00D128FB" w:rsidRPr="00631F8B" w:rsidRDefault="00D128FB" w:rsidP="006E2051">
                  <w:r w:rsidRPr="00631F8B">
                    <w:t>Definitie:</w:t>
                  </w:r>
                </w:p>
              </w:tc>
              <w:tc>
                <w:tcPr>
                  <w:tcW w:w="0" w:type="auto"/>
                  <w:hideMark/>
                </w:tcPr>
                <w:p w14:paraId="19DB3703" w14:textId="77777777" w:rsidR="00D128FB" w:rsidRPr="00631F8B" w:rsidRDefault="00D128FB" w:rsidP="006E2051">
                  <w:r w:rsidRPr="00631F8B">
                    <w:t xml:space="preserve">Soort topografisch object. </w:t>
                  </w:r>
                </w:p>
              </w:tc>
            </w:tr>
            <w:tr w:rsidR="00D128FB" w:rsidRPr="00631F8B" w14:paraId="601A01FF" w14:textId="77777777" w:rsidTr="006E2051">
              <w:trPr>
                <w:tblHeader/>
                <w:tblCellSpacing w:w="0" w:type="dxa"/>
              </w:trPr>
              <w:tc>
                <w:tcPr>
                  <w:tcW w:w="360" w:type="dxa"/>
                  <w:hideMark/>
                </w:tcPr>
                <w:p w14:paraId="1309A989" w14:textId="77777777" w:rsidR="00D128FB" w:rsidRPr="00631F8B" w:rsidRDefault="00D128FB" w:rsidP="006E2051">
                  <w:r w:rsidRPr="00631F8B">
                    <w:t> </w:t>
                  </w:r>
                </w:p>
              </w:tc>
              <w:tc>
                <w:tcPr>
                  <w:tcW w:w="1500" w:type="dxa"/>
                  <w:hideMark/>
                </w:tcPr>
                <w:p w14:paraId="74B9B5D2" w14:textId="77777777" w:rsidR="00D128FB" w:rsidRPr="00631F8B" w:rsidRDefault="00D128FB" w:rsidP="006E2051">
                  <w:r w:rsidRPr="00631F8B">
                    <w:t>Omschrijving:</w:t>
                  </w:r>
                </w:p>
              </w:tc>
              <w:tc>
                <w:tcPr>
                  <w:tcW w:w="0" w:type="auto"/>
                  <w:hideMark/>
                </w:tcPr>
                <w:p w14:paraId="13813D51" w14:textId="77777777" w:rsidR="00D128FB" w:rsidRPr="00631F8B" w:rsidRDefault="00D128FB" w:rsidP="006E2051">
                  <w:r w:rsidRPr="00631F8B">
                    <w:t xml:space="preserve">Typen gebaseerd op semantiek van IMGeo (grootschalige geografie) </w:t>
                  </w:r>
                </w:p>
              </w:tc>
            </w:tr>
            <w:tr w:rsidR="00D128FB" w:rsidRPr="00631F8B" w14:paraId="5D7BB99E" w14:textId="77777777" w:rsidTr="006E2051">
              <w:trPr>
                <w:tblHeader/>
                <w:tblCellSpacing w:w="0" w:type="dxa"/>
              </w:trPr>
              <w:tc>
                <w:tcPr>
                  <w:tcW w:w="360" w:type="dxa"/>
                  <w:hideMark/>
                </w:tcPr>
                <w:p w14:paraId="60CB8EF8" w14:textId="77777777" w:rsidR="00D128FB" w:rsidRPr="00631F8B" w:rsidRDefault="00D128FB" w:rsidP="006E2051">
                  <w:r w:rsidRPr="00631F8B">
                    <w:t> </w:t>
                  </w:r>
                </w:p>
              </w:tc>
              <w:tc>
                <w:tcPr>
                  <w:tcW w:w="1500" w:type="dxa"/>
                  <w:hideMark/>
                </w:tcPr>
                <w:p w14:paraId="7C38992E" w14:textId="77777777" w:rsidR="00D128FB" w:rsidRPr="00631F8B" w:rsidRDefault="00D128FB" w:rsidP="006E2051">
                  <w:r w:rsidRPr="00631F8B">
                    <w:t>Stereotypes:</w:t>
                  </w:r>
                </w:p>
              </w:tc>
              <w:tc>
                <w:tcPr>
                  <w:tcW w:w="0" w:type="auto"/>
                  <w:hideMark/>
                </w:tcPr>
                <w:p w14:paraId="225978CB" w14:textId="77777777" w:rsidR="00D128FB" w:rsidRPr="00631F8B" w:rsidRDefault="00D128FB" w:rsidP="006E2051">
                  <w:r w:rsidRPr="00631F8B">
                    <w:t>«codeList»</w:t>
                  </w:r>
                </w:p>
              </w:tc>
            </w:tr>
            <w:tr w:rsidR="00D128FB" w:rsidRPr="00631F8B" w14:paraId="68CA9EE9" w14:textId="77777777" w:rsidTr="006E2051">
              <w:trPr>
                <w:tblHeader/>
                <w:tblCellSpacing w:w="0" w:type="dxa"/>
              </w:trPr>
              <w:tc>
                <w:tcPr>
                  <w:tcW w:w="360" w:type="dxa"/>
                  <w:hideMark/>
                </w:tcPr>
                <w:p w14:paraId="6E8CD33D" w14:textId="77777777" w:rsidR="00D128FB" w:rsidRPr="00631F8B" w:rsidRDefault="00D128FB" w:rsidP="006E2051">
                  <w:r w:rsidRPr="00631F8B">
                    <w:t> </w:t>
                  </w:r>
                </w:p>
              </w:tc>
              <w:tc>
                <w:tcPr>
                  <w:tcW w:w="1500" w:type="dxa"/>
                  <w:hideMark/>
                </w:tcPr>
                <w:p w14:paraId="2B90BA21" w14:textId="77777777" w:rsidR="00D128FB" w:rsidRPr="00631F8B" w:rsidRDefault="00D128FB" w:rsidP="006E2051">
                  <w:r w:rsidRPr="00631F8B">
                    <w:t>Governance:</w:t>
                  </w:r>
                </w:p>
              </w:tc>
              <w:tc>
                <w:tcPr>
                  <w:tcW w:w="0" w:type="auto"/>
                  <w:hideMark/>
                </w:tcPr>
                <w:p w14:paraId="6A415E46" w14:textId="77777777" w:rsidR="00D128FB" w:rsidRPr="00631F8B" w:rsidRDefault="00D128FB" w:rsidP="006E2051">
                  <w:r w:rsidRPr="00631F8B">
                    <w:t>Uitbreidbaar</w:t>
                  </w:r>
                </w:p>
              </w:tc>
            </w:tr>
          </w:tbl>
          <w:p w14:paraId="403F37AC" w14:textId="77777777" w:rsidR="00D128FB" w:rsidRPr="00631F8B" w:rsidRDefault="00D128FB" w:rsidP="006E2051"/>
        </w:tc>
      </w:tr>
    </w:tbl>
    <w:p w14:paraId="58B740FD" w14:textId="77777777" w:rsidR="00D128FB" w:rsidRPr="00631F8B" w:rsidRDefault="00D128FB" w:rsidP="00D128FB">
      <w:pPr>
        <w:pStyle w:val="Kop5"/>
        <w:rPr>
          <w:sz w:val="16"/>
          <w:szCs w:val="16"/>
        </w:rPr>
      </w:pPr>
      <w:r w:rsidRPr="00631F8B">
        <w:rPr>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D128FB" w:rsidRPr="00631F8B" w14:paraId="3A11F2E0"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94513B6" w14:textId="77777777" w:rsidR="00D128FB" w:rsidRPr="00631F8B" w:rsidRDefault="00D128FB" w:rsidP="006E2051">
            <w:pPr>
              <w:spacing w:line="225" w:lineRule="atLeast"/>
            </w:pPr>
            <w:r w:rsidRPr="00631F8B">
              <w:rPr>
                <w:b/>
                <w:bCs/>
              </w:rPr>
              <w:t>UtilityNetworkTypeIMKLValue</w:t>
            </w:r>
          </w:p>
        </w:tc>
      </w:tr>
      <w:tr w:rsidR="00D128FB" w:rsidRPr="00631F8B" w14:paraId="771BDAC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D128FB" w:rsidRPr="00631F8B" w14:paraId="2A9718D4" w14:textId="77777777" w:rsidTr="006E2051">
              <w:trPr>
                <w:tblHeader/>
                <w:tblCellSpacing w:w="0" w:type="dxa"/>
              </w:trPr>
              <w:tc>
                <w:tcPr>
                  <w:tcW w:w="360" w:type="dxa"/>
                  <w:hideMark/>
                </w:tcPr>
                <w:p w14:paraId="5D9F5955" w14:textId="77777777" w:rsidR="00D128FB" w:rsidRPr="00631F8B" w:rsidRDefault="00D128FB" w:rsidP="006E2051">
                  <w:r w:rsidRPr="00631F8B">
                    <w:t> </w:t>
                  </w:r>
                </w:p>
              </w:tc>
              <w:tc>
                <w:tcPr>
                  <w:tcW w:w="1500" w:type="dxa"/>
                  <w:hideMark/>
                </w:tcPr>
                <w:p w14:paraId="4533098A" w14:textId="77777777" w:rsidR="00D128FB" w:rsidRPr="00631F8B" w:rsidRDefault="00D128FB" w:rsidP="006E2051">
                  <w:r w:rsidRPr="00631F8B">
                    <w:t>Naam:</w:t>
                  </w:r>
                </w:p>
              </w:tc>
              <w:tc>
                <w:tcPr>
                  <w:tcW w:w="0" w:type="auto"/>
                  <w:hideMark/>
                </w:tcPr>
                <w:p w14:paraId="5201D00B" w14:textId="77777777" w:rsidR="00D128FB" w:rsidRPr="00631F8B" w:rsidRDefault="00D128FB" w:rsidP="006E2051"/>
              </w:tc>
            </w:tr>
            <w:tr w:rsidR="00D128FB" w:rsidRPr="00631F8B" w14:paraId="3E2C563A" w14:textId="77777777" w:rsidTr="006E2051">
              <w:trPr>
                <w:tblHeader/>
                <w:tblCellSpacing w:w="0" w:type="dxa"/>
              </w:trPr>
              <w:tc>
                <w:tcPr>
                  <w:tcW w:w="360" w:type="dxa"/>
                  <w:hideMark/>
                </w:tcPr>
                <w:p w14:paraId="01A046E6" w14:textId="77777777" w:rsidR="00D128FB" w:rsidRPr="00631F8B" w:rsidRDefault="00D128FB" w:rsidP="006E2051">
                  <w:r w:rsidRPr="00631F8B">
                    <w:t> </w:t>
                  </w:r>
                </w:p>
              </w:tc>
              <w:tc>
                <w:tcPr>
                  <w:tcW w:w="1500" w:type="dxa"/>
                  <w:hideMark/>
                </w:tcPr>
                <w:p w14:paraId="7CCC9CC6" w14:textId="77777777" w:rsidR="00D128FB" w:rsidRPr="00631F8B" w:rsidRDefault="00D128FB" w:rsidP="006E2051">
                  <w:r w:rsidRPr="00631F8B">
                    <w:t>Definitie:</w:t>
                  </w:r>
                </w:p>
              </w:tc>
              <w:tc>
                <w:tcPr>
                  <w:tcW w:w="0" w:type="auto"/>
                  <w:hideMark/>
                </w:tcPr>
                <w:p w14:paraId="50A7531D" w14:textId="77777777" w:rsidR="00D128FB" w:rsidRPr="00631F8B" w:rsidRDefault="00D128FB" w:rsidP="006E2051">
                  <w:r w:rsidRPr="00631F8B">
                    <w:t xml:space="preserve">IMKL waardelijst voor toepassing INSPIRE UtilityNetworkTypeValue </w:t>
                  </w:r>
                </w:p>
              </w:tc>
            </w:tr>
            <w:tr w:rsidR="00D128FB" w:rsidRPr="00631F8B" w14:paraId="001B9094" w14:textId="77777777" w:rsidTr="006E2051">
              <w:trPr>
                <w:tblHeader/>
                <w:tblCellSpacing w:w="0" w:type="dxa"/>
              </w:trPr>
              <w:tc>
                <w:tcPr>
                  <w:tcW w:w="360" w:type="dxa"/>
                  <w:hideMark/>
                </w:tcPr>
                <w:p w14:paraId="45F4CEFA" w14:textId="77777777" w:rsidR="00D128FB" w:rsidRPr="00631F8B" w:rsidRDefault="00D128FB" w:rsidP="006E2051">
                  <w:r w:rsidRPr="00631F8B">
                    <w:t> </w:t>
                  </w:r>
                </w:p>
              </w:tc>
              <w:tc>
                <w:tcPr>
                  <w:tcW w:w="1500" w:type="dxa"/>
                  <w:hideMark/>
                </w:tcPr>
                <w:p w14:paraId="5BB539D7" w14:textId="77777777" w:rsidR="00D128FB" w:rsidRPr="00631F8B" w:rsidRDefault="00D128FB" w:rsidP="006E2051">
                  <w:r w:rsidRPr="00631F8B">
                    <w:t>Subtype van:</w:t>
                  </w:r>
                </w:p>
              </w:tc>
              <w:tc>
                <w:tcPr>
                  <w:tcW w:w="0" w:type="auto"/>
                  <w:hideMark/>
                </w:tcPr>
                <w:p w14:paraId="5278D1F5" w14:textId="77777777" w:rsidR="00D128FB" w:rsidRPr="00631F8B" w:rsidRDefault="00D128FB" w:rsidP="006E2051">
                  <w:r w:rsidRPr="00631F8B">
                    <w:t>UtilityNetworkTypeValue</w:t>
                  </w:r>
                </w:p>
              </w:tc>
            </w:tr>
            <w:tr w:rsidR="00D128FB" w:rsidRPr="00631F8B" w14:paraId="28A22D76" w14:textId="77777777" w:rsidTr="006E2051">
              <w:trPr>
                <w:tblHeader/>
                <w:tblCellSpacing w:w="0" w:type="dxa"/>
              </w:trPr>
              <w:tc>
                <w:tcPr>
                  <w:tcW w:w="360" w:type="dxa"/>
                  <w:hideMark/>
                </w:tcPr>
                <w:p w14:paraId="3C8638CF" w14:textId="77777777" w:rsidR="00D128FB" w:rsidRPr="00631F8B" w:rsidRDefault="00D128FB" w:rsidP="006E2051">
                  <w:r w:rsidRPr="00631F8B">
                    <w:t> </w:t>
                  </w:r>
                </w:p>
              </w:tc>
              <w:tc>
                <w:tcPr>
                  <w:tcW w:w="1500" w:type="dxa"/>
                  <w:hideMark/>
                </w:tcPr>
                <w:p w14:paraId="043E3C24" w14:textId="77777777" w:rsidR="00D128FB" w:rsidRPr="00631F8B" w:rsidRDefault="00D128FB" w:rsidP="006E2051">
                  <w:r w:rsidRPr="00631F8B">
                    <w:t>Omschrijving:</w:t>
                  </w:r>
                </w:p>
              </w:tc>
              <w:tc>
                <w:tcPr>
                  <w:tcW w:w="0" w:type="auto"/>
                  <w:hideMark/>
                </w:tcPr>
                <w:p w14:paraId="6295D1E5" w14:textId="77777777" w:rsidR="00D128FB" w:rsidRPr="00631F8B" w:rsidRDefault="00D128FB" w:rsidP="006E2051">
                  <w:r w:rsidRPr="00631F8B">
                    <w:t xml:space="preserve">Kan zowel uitbreiding als beperking op INSPIRE waardelijst betreffen. </w:t>
                  </w:r>
                </w:p>
              </w:tc>
            </w:tr>
            <w:tr w:rsidR="00D128FB" w:rsidRPr="00631F8B" w14:paraId="3108A0A2" w14:textId="77777777" w:rsidTr="006E2051">
              <w:trPr>
                <w:tblHeader/>
                <w:tblCellSpacing w:w="0" w:type="dxa"/>
              </w:trPr>
              <w:tc>
                <w:tcPr>
                  <w:tcW w:w="360" w:type="dxa"/>
                  <w:hideMark/>
                </w:tcPr>
                <w:p w14:paraId="70B6D797" w14:textId="77777777" w:rsidR="00D128FB" w:rsidRPr="00631F8B" w:rsidRDefault="00D128FB" w:rsidP="006E2051">
                  <w:r w:rsidRPr="00631F8B">
                    <w:t> </w:t>
                  </w:r>
                </w:p>
              </w:tc>
              <w:tc>
                <w:tcPr>
                  <w:tcW w:w="1500" w:type="dxa"/>
                  <w:hideMark/>
                </w:tcPr>
                <w:p w14:paraId="31799FE3" w14:textId="77777777" w:rsidR="00D128FB" w:rsidRPr="00631F8B" w:rsidRDefault="00D128FB" w:rsidP="006E2051">
                  <w:r w:rsidRPr="00631F8B">
                    <w:t>Stereotypes:</w:t>
                  </w:r>
                </w:p>
              </w:tc>
              <w:tc>
                <w:tcPr>
                  <w:tcW w:w="0" w:type="auto"/>
                  <w:hideMark/>
                </w:tcPr>
                <w:p w14:paraId="21F78DD3" w14:textId="77777777" w:rsidR="00D128FB" w:rsidRPr="00631F8B" w:rsidRDefault="00D128FB" w:rsidP="006E2051">
                  <w:r w:rsidRPr="00631F8B">
                    <w:t>«codeList»</w:t>
                  </w:r>
                </w:p>
              </w:tc>
            </w:tr>
            <w:tr w:rsidR="00D128FB" w:rsidRPr="00631F8B" w14:paraId="13399E8B" w14:textId="77777777" w:rsidTr="006E2051">
              <w:trPr>
                <w:tblHeader/>
                <w:tblCellSpacing w:w="0" w:type="dxa"/>
              </w:trPr>
              <w:tc>
                <w:tcPr>
                  <w:tcW w:w="360" w:type="dxa"/>
                  <w:hideMark/>
                </w:tcPr>
                <w:p w14:paraId="33073D8B" w14:textId="77777777" w:rsidR="00D128FB" w:rsidRPr="00631F8B" w:rsidRDefault="00D128FB" w:rsidP="006E2051">
                  <w:r w:rsidRPr="00631F8B">
                    <w:t> </w:t>
                  </w:r>
                </w:p>
              </w:tc>
              <w:tc>
                <w:tcPr>
                  <w:tcW w:w="1500" w:type="dxa"/>
                  <w:hideMark/>
                </w:tcPr>
                <w:p w14:paraId="37D0DD68" w14:textId="77777777" w:rsidR="00D128FB" w:rsidRPr="00631F8B" w:rsidRDefault="00D128FB" w:rsidP="006E2051">
                  <w:r w:rsidRPr="00631F8B">
                    <w:t>Governance:</w:t>
                  </w:r>
                </w:p>
              </w:tc>
              <w:tc>
                <w:tcPr>
                  <w:tcW w:w="0" w:type="auto"/>
                  <w:hideMark/>
                </w:tcPr>
                <w:p w14:paraId="62CAA570" w14:textId="77777777" w:rsidR="00D128FB" w:rsidRPr="00631F8B" w:rsidRDefault="00D128FB" w:rsidP="006E2051">
                  <w:r w:rsidRPr="00631F8B">
                    <w:t>Uitbreidbaar</w:t>
                  </w:r>
                </w:p>
              </w:tc>
            </w:tr>
          </w:tbl>
          <w:p w14:paraId="248400B5" w14:textId="77777777" w:rsidR="00D128FB" w:rsidRPr="00631F8B" w:rsidRDefault="00D128FB" w:rsidP="006E2051"/>
        </w:tc>
      </w:tr>
    </w:tbl>
    <w:p w14:paraId="02A5A30C" w14:textId="77777777" w:rsidR="00D128FB" w:rsidRPr="00631F8B" w:rsidRDefault="00D128FB" w:rsidP="00D128FB">
      <w:pPr>
        <w:pStyle w:val="Kop5"/>
        <w:rPr>
          <w:sz w:val="16"/>
          <w:szCs w:val="16"/>
        </w:rPr>
      </w:pPr>
      <w:r w:rsidRPr="00631F8B">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D128FB" w:rsidRPr="00631F8B" w14:paraId="117DF81C"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6CBC3B" w14:textId="77777777" w:rsidR="00D128FB" w:rsidRPr="00631F8B" w:rsidRDefault="00D128FB" w:rsidP="006E2051">
            <w:pPr>
              <w:spacing w:line="225" w:lineRule="atLeast"/>
            </w:pPr>
            <w:r w:rsidRPr="00631F8B">
              <w:rPr>
                <w:b/>
                <w:bCs/>
              </w:rPr>
              <w:t>WaterAppurtenanceTypeIMKLValue</w:t>
            </w:r>
          </w:p>
        </w:tc>
      </w:tr>
      <w:tr w:rsidR="00D128FB" w:rsidRPr="00631F8B" w14:paraId="2F3BDEE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D128FB" w:rsidRPr="00631F8B" w14:paraId="200160A3" w14:textId="77777777" w:rsidTr="006E2051">
              <w:trPr>
                <w:tblHeader/>
                <w:tblCellSpacing w:w="0" w:type="dxa"/>
              </w:trPr>
              <w:tc>
                <w:tcPr>
                  <w:tcW w:w="360" w:type="dxa"/>
                  <w:hideMark/>
                </w:tcPr>
                <w:p w14:paraId="28A3F808" w14:textId="77777777" w:rsidR="00D128FB" w:rsidRPr="00631F8B" w:rsidRDefault="00D128FB" w:rsidP="006E2051">
                  <w:r w:rsidRPr="00631F8B">
                    <w:t> </w:t>
                  </w:r>
                </w:p>
              </w:tc>
              <w:tc>
                <w:tcPr>
                  <w:tcW w:w="1500" w:type="dxa"/>
                  <w:hideMark/>
                </w:tcPr>
                <w:p w14:paraId="356F04AD" w14:textId="77777777" w:rsidR="00D128FB" w:rsidRPr="00631F8B" w:rsidRDefault="00D128FB" w:rsidP="006E2051">
                  <w:r w:rsidRPr="00631F8B">
                    <w:t>Naam:</w:t>
                  </w:r>
                </w:p>
              </w:tc>
              <w:tc>
                <w:tcPr>
                  <w:tcW w:w="0" w:type="auto"/>
                  <w:hideMark/>
                </w:tcPr>
                <w:p w14:paraId="7F133C68" w14:textId="77777777" w:rsidR="00D128FB" w:rsidRPr="00631F8B" w:rsidRDefault="00D128FB" w:rsidP="006E2051"/>
              </w:tc>
            </w:tr>
            <w:tr w:rsidR="00D128FB" w:rsidRPr="00631F8B" w14:paraId="395EDCFE" w14:textId="77777777" w:rsidTr="006E2051">
              <w:trPr>
                <w:tblHeader/>
                <w:tblCellSpacing w:w="0" w:type="dxa"/>
              </w:trPr>
              <w:tc>
                <w:tcPr>
                  <w:tcW w:w="360" w:type="dxa"/>
                  <w:hideMark/>
                </w:tcPr>
                <w:p w14:paraId="6FE5149E" w14:textId="77777777" w:rsidR="00D128FB" w:rsidRPr="00631F8B" w:rsidRDefault="00D128FB" w:rsidP="006E2051">
                  <w:r w:rsidRPr="00631F8B">
                    <w:t> </w:t>
                  </w:r>
                </w:p>
              </w:tc>
              <w:tc>
                <w:tcPr>
                  <w:tcW w:w="1500" w:type="dxa"/>
                  <w:hideMark/>
                </w:tcPr>
                <w:p w14:paraId="4254F592" w14:textId="77777777" w:rsidR="00D128FB" w:rsidRPr="00631F8B" w:rsidRDefault="00D128FB" w:rsidP="006E2051">
                  <w:r w:rsidRPr="00631F8B">
                    <w:t>Definitie:</w:t>
                  </w:r>
                </w:p>
              </w:tc>
              <w:tc>
                <w:tcPr>
                  <w:tcW w:w="0" w:type="auto"/>
                  <w:hideMark/>
                </w:tcPr>
                <w:p w14:paraId="505DCBC3" w14:textId="77777777" w:rsidR="00D128FB" w:rsidRPr="00631F8B" w:rsidRDefault="00D128FB" w:rsidP="006E2051">
                  <w:r w:rsidRPr="00631F8B">
                    <w:t xml:space="preserve">IMKL waardelijst voor toepassing INSPIRE WaterAppurtenanceTypeValue. </w:t>
                  </w:r>
                </w:p>
              </w:tc>
            </w:tr>
            <w:tr w:rsidR="00D128FB" w:rsidRPr="00631F8B" w14:paraId="62B98878" w14:textId="77777777" w:rsidTr="006E2051">
              <w:trPr>
                <w:tblHeader/>
                <w:tblCellSpacing w:w="0" w:type="dxa"/>
              </w:trPr>
              <w:tc>
                <w:tcPr>
                  <w:tcW w:w="360" w:type="dxa"/>
                  <w:hideMark/>
                </w:tcPr>
                <w:p w14:paraId="0750DE5C" w14:textId="77777777" w:rsidR="00D128FB" w:rsidRPr="00631F8B" w:rsidRDefault="00D128FB" w:rsidP="006E2051">
                  <w:r w:rsidRPr="00631F8B">
                    <w:t> </w:t>
                  </w:r>
                </w:p>
              </w:tc>
              <w:tc>
                <w:tcPr>
                  <w:tcW w:w="1500" w:type="dxa"/>
                  <w:hideMark/>
                </w:tcPr>
                <w:p w14:paraId="446F19FB" w14:textId="77777777" w:rsidR="00D128FB" w:rsidRPr="00631F8B" w:rsidRDefault="00D128FB" w:rsidP="006E2051">
                  <w:r w:rsidRPr="00631F8B">
                    <w:t>Subtype van:</w:t>
                  </w:r>
                </w:p>
              </w:tc>
              <w:tc>
                <w:tcPr>
                  <w:tcW w:w="0" w:type="auto"/>
                  <w:hideMark/>
                </w:tcPr>
                <w:p w14:paraId="7544929D" w14:textId="77777777" w:rsidR="00D128FB" w:rsidRPr="00631F8B" w:rsidRDefault="00D128FB" w:rsidP="006E2051">
                  <w:r w:rsidRPr="00631F8B">
                    <w:t>WaterAppurtenanceTypeValue</w:t>
                  </w:r>
                </w:p>
              </w:tc>
            </w:tr>
            <w:tr w:rsidR="00D128FB" w:rsidRPr="00631F8B" w14:paraId="6079B5BA" w14:textId="77777777" w:rsidTr="006E2051">
              <w:trPr>
                <w:tblHeader/>
                <w:tblCellSpacing w:w="0" w:type="dxa"/>
              </w:trPr>
              <w:tc>
                <w:tcPr>
                  <w:tcW w:w="360" w:type="dxa"/>
                  <w:hideMark/>
                </w:tcPr>
                <w:p w14:paraId="02B5521E" w14:textId="77777777" w:rsidR="00D128FB" w:rsidRPr="00631F8B" w:rsidRDefault="00D128FB" w:rsidP="006E2051">
                  <w:r w:rsidRPr="00631F8B">
                    <w:t> </w:t>
                  </w:r>
                </w:p>
              </w:tc>
              <w:tc>
                <w:tcPr>
                  <w:tcW w:w="1500" w:type="dxa"/>
                  <w:hideMark/>
                </w:tcPr>
                <w:p w14:paraId="011BF94E" w14:textId="77777777" w:rsidR="00D128FB" w:rsidRPr="00631F8B" w:rsidRDefault="00D128FB" w:rsidP="006E2051">
                  <w:r w:rsidRPr="00631F8B">
                    <w:t>Omschrijving:</w:t>
                  </w:r>
                </w:p>
              </w:tc>
              <w:tc>
                <w:tcPr>
                  <w:tcW w:w="0" w:type="auto"/>
                  <w:hideMark/>
                </w:tcPr>
                <w:p w14:paraId="2937E5DA" w14:textId="77777777" w:rsidR="00D128FB" w:rsidRPr="00631F8B" w:rsidRDefault="00D128FB" w:rsidP="006E2051">
                  <w:r w:rsidRPr="00631F8B">
                    <w:t xml:space="preserve">Kan zowel uitbreiding als beperking op INSPIRE waardelijst betreffen. </w:t>
                  </w:r>
                </w:p>
              </w:tc>
            </w:tr>
            <w:tr w:rsidR="00D128FB" w:rsidRPr="00631F8B" w14:paraId="72E4EEE4" w14:textId="77777777" w:rsidTr="006E2051">
              <w:trPr>
                <w:tblHeader/>
                <w:tblCellSpacing w:w="0" w:type="dxa"/>
              </w:trPr>
              <w:tc>
                <w:tcPr>
                  <w:tcW w:w="360" w:type="dxa"/>
                  <w:hideMark/>
                </w:tcPr>
                <w:p w14:paraId="383D8FF4" w14:textId="77777777" w:rsidR="00D128FB" w:rsidRPr="00631F8B" w:rsidRDefault="00D128FB" w:rsidP="006E2051">
                  <w:r w:rsidRPr="00631F8B">
                    <w:t> </w:t>
                  </w:r>
                </w:p>
              </w:tc>
              <w:tc>
                <w:tcPr>
                  <w:tcW w:w="1500" w:type="dxa"/>
                  <w:hideMark/>
                </w:tcPr>
                <w:p w14:paraId="2CC84AAD" w14:textId="77777777" w:rsidR="00D128FB" w:rsidRPr="00631F8B" w:rsidRDefault="00D128FB" w:rsidP="006E2051">
                  <w:r w:rsidRPr="00631F8B">
                    <w:t>Stereotypes:</w:t>
                  </w:r>
                </w:p>
              </w:tc>
              <w:tc>
                <w:tcPr>
                  <w:tcW w:w="0" w:type="auto"/>
                  <w:hideMark/>
                </w:tcPr>
                <w:p w14:paraId="1AE589D2" w14:textId="77777777" w:rsidR="00D128FB" w:rsidRPr="00631F8B" w:rsidRDefault="00D128FB" w:rsidP="006E2051">
                  <w:r w:rsidRPr="00631F8B">
                    <w:t>«codeList»</w:t>
                  </w:r>
                </w:p>
              </w:tc>
            </w:tr>
            <w:tr w:rsidR="00D128FB" w:rsidRPr="00631F8B" w14:paraId="2D2D1C61" w14:textId="77777777" w:rsidTr="006E2051">
              <w:trPr>
                <w:tblHeader/>
                <w:tblCellSpacing w:w="0" w:type="dxa"/>
              </w:trPr>
              <w:tc>
                <w:tcPr>
                  <w:tcW w:w="360" w:type="dxa"/>
                  <w:hideMark/>
                </w:tcPr>
                <w:p w14:paraId="53AD841B" w14:textId="77777777" w:rsidR="00D128FB" w:rsidRPr="00631F8B" w:rsidRDefault="00D128FB" w:rsidP="006E2051">
                  <w:r w:rsidRPr="00631F8B">
                    <w:t> </w:t>
                  </w:r>
                </w:p>
              </w:tc>
              <w:tc>
                <w:tcPr>
                  <w:tcW w:w="1500" w:type="dxa"/>
                  <w:hideMark/>
                </w:tcPr>
                <w:p w14:paraId="42B1F393" w14:textId="77777777" w:rsidR="00D128FB" w:rsidRPr="00631F8B" w:rsidRDefault="00D128FB" w:rsidP="006E2051">
                  <w:r w:rsidRPr="00631F8B">
                    <w:t>Governance:</w:t>
                  </w:r>
                </w:p>
              </w:tc>
              <w:tc>
                <w:tcPr>
                  <w:tcW w:w="0" w:type="auto"/>
                  <w:hideMark/>
                </w:tcPr>
                <w:p w14:paraId="3FDA1A3B" w14:textId="77777777" w:rsidR="00D128FB" w:rsidRPr="00631F8B" w:rsidRDefault="00D128FB" w:rsidP="006E2051">
                  <w:r w:rsidRPr="00631F8B">
                    <w:t>Uitbreidbaar</w:t>
                  </w:r>
                </w:p>
              </w:tc>
            </w:tr>
          </w:tbl>
          <w:p w14:paraId="36A69200" w14:textId="77777777" w:rsidR="00D128FB" w:rsidRPr="00631F8B" w:rsidRDefault="00D128FB" w:rsidP="006E2051"/>
        </w:tc>
      </w:tr>
    </w:tbl>
    <w:p w14:paraId="26E2C951" w14:textId="77777777" w:rsidR="00D128FB" w:rsidRDefault="00D128FB" w:rsidP="00D128FB">
      <w:pPr>
        <w:pStyle w:val="Kop4"/>
        <w:rPr>
          <w:rFonts w:ascii="Verdana" w:hAnsi="Verdana"/>
          <w:sz w:val="16"/>
          <w:szCs w:val="16"/>
        </w:rPr>
      </w:pPr>
    </w:p>
    <w:p w14:paraId="6551DEE6" w14:textId="77777777" w:rsidR="00D128FB" w:rsidRPr="00631F8B" w:rsidRDefault="00D128FB" w:rsidP="00D128FB">
      <w:pPr>
        <w:pStyle w:val="Kop3"/>
      </w:pPr>
      <w:bookmarkStart w:id="18" w:name="_Toc452122196"/>
      <w:r w:rsidRPr="00631F8B">
        <w:t>Kandidaat types en placeholders</w:t>
      </w:r>
      <w:bookmarkEnd w:id="18"/>
    </w:p>
    <w:p w14:paraId="10E0F96C" w14:textId="77777777" w:rsidR="00D128FB" w:rsidRPr="00631F8B" w:rsidRDefault="00D128FB" w:rsidP="00D128FB">
      <w:pPr>
        <w:pStyle w:val="Kop5"/>
        <w:rPr>
          <w:sz w:val="16"/>
          <w:szCs w:val="16"/>
        </w:rPr>
      </w:pPr>
      <w:r w:rsidRPr="00631F8B">
        <w:rPr>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5BE48739"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CD4BE0" w14:textId="77777777" w:rsidR="00D128FB" w:rsidRPr="00631F8B" w:rsidRDefault="00D128FB" w:rsidP="006E2051">
            <w:pPr>
              <w:spacing w:line="225" w:lineRule="atLeast"/>
            </w:pPr>
            <w:r w:rsidRPr="00631F8B">
              <w:rPr>
                <w:b/>
                <w:bCs/>
              </w:rPr>
              <w:t>PipeMaterialTypeValue</w:t>
            </w:r>
          </w:p>
        </w:tc>
      </w:tr>
      <w:tr w:rsidR="00D128FB" w:rsidRPr="00631F8B" w14:paraId="084FA451"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19768548" w14:textId="77777777" w:rsidTr="006E2051">
              <w:trPr>
                <w:tblHeader/>
                <w:tblCellSpacing w:w="0" w:type="dxa"/>
              </w:trPr>
              <w:tc>
                <w:tcPr>
                  <w:tcW w:w="360" w:type="dxa"/>
                  <w:hideMark/>
                </w:tcPr>
                <w:p w14:paraId="69246E0C" w14:textId="77777777" w:rsidR="00D128FB" w:rsidRPr="00631F8B" w:rsidRDefault="00D128FB" w:rsidP="006E2051">
                  <w:r w:rsidRPr="00631F8B">
                    <w:t> </w:t>
                  </w:r>
                </w:p>
              </w:tc>
              <w:tc>
                <w:tcPr>
                  <w:tcW w:w="1500" w:type="dxa"/>
                  <w:hideMark/>
                </w:tcPr>
                <w:p w14:paraId="359EA21E" w14:textId="77777777" w:rsidR="00D128FB" w:rsidRPr="00631F8B" w:rsidRDefault="00D128FB" w:rsidP="006E2051">
                  <w:r w:rsidRPr="00631F8B">
                    <w:t>Package:</w:t>
                  </w:r>
                </w:p>
              </w:tc>
              <w:tc>
                <w:tcPr>
                  <w:tcW w:w="0" w:type="auto"/>
                  <w:hideMark/>
                </w:tcPr>
                <w:p w14:paraId="21BE37FC" w14:textId="77777777" w:rsidR="00D128FB" w:rsidRPr="00D128FB" w:rsidRDefault="00D128FB" w:rsidP="006E2051">
                  <w:pPr>
                    <w:rPr>
                      <w:lang w:val="en-GB"/>
                    </w:rPr>
                  </w:pPr>
                  <w:r w:rsidRPr="00D128FB">
                    <w:rPr>
                      <w:lang w:val="en-GB"/>
                    </w:rPr>
                    <w:t>Common Extended Utility Network Elements [Candidate type that might be extended in Annex II/III INSPIRE data specification]</w:t>
                  </w:r>
                </w:p>
              </w:tc>
            </w:tr>
            <w:tr w:rsidR="00D128FB" w:rsidRPr="00074262" w14:paraId="0D25C52C" w14:textId="77777777" w:rsidTr="006E2051">
              <w:trPr>
                <w:tblHeader/>
                <w:tblCellSpacing w:w="0" w:type="dxa"/>
              </w:trPr>
              <w:tc>
                <w:tcPr>
                  <w:tcW w:w="360" w:type="dxa"/>
                  <w:hideMark/>
                </w:tcPr>
                <w:p w14:paraId="72E3E09D" w14:textId="77777777" w:rsidR="00D128FB" w:rsidRPr="00D128FB" w:rsidRDefault="00D128FB" w:rsidP="006E2051">
                  <w:pPr>
                    <w:rPr>
                      <w:lang w:val="en-GB"/>
                    </w:rPr>
                  </w:pPr>
                  <w:r w:rsidRPr="00D128FB">
                    <w:rPr>
                      <w:lang w:val="en-GB"/>
                    </w:rPr>
                    <w:t> </w:t>
                  </w:r>
                </w:p>
              </w:tc>
              <w:tc>
                <w:tcPr>
                  <w:tcW w:w="1500" w:type="dxa"/>
                  <w:hideMark/>
                </w:tcPr>
                <w:p w14:paraId="2B2CCF7D" w14:textId="77777777" w:rsidR="00D128FB" w:rsidRPr="00631F8B" w:rsidRDefault="00D128FB" w:rsidP="006E2051">
                  <w:r w:rsidRPr="00631F8B">
                    <w:t>Naam:</w:t>
                  </w:r>
                </w:p>
              </w:tc>
              <w:tc>
                <w:tcPr>
                  <w:tcW w:w="0" w:type="auto"/>
                  <w:hideMark/>
                </w:tcPr>
                <w:p w14:paraId="7120A9FA" w14:textId="77777777" w:rsidR="00D128FB" w:rsidRPr="00D128FB" w:rsidRDefault="00D128FB" w:rsidP="006E2051">
                  <w:pPr>
                    <w:rPr>
                      <w:lang w:val="en-GB"/>
                    </w:rPr>
                  </w:pPr>
                  <w:r w:rsidRPr="00D128FB">
                    <w:rPr>
                      <w:lang w:val="en-GB"/>
                    </w:rPr>
                    <w:t xml:space="preserve">Pipe material type value (Extended) </w:t>
                  </w:r>
                </w:p>
              </w:tc>
            </w:tr>
            <w:tr w:rsidR="00D128FB" w:rsidRPr="00074262" w14:paraId="4C812233" w14:textId="77777777" w:rsidTr="006E2051">
              <w:trPr>
                <w:tblHeader/>
                <w:tblCellSpacing w:w="0" w:type="dxa"/>
              </w:trPr>
              <w:tc>
                <w:tcPr>
                  <w:tcW w:w="360" w:type="dxa"/>
                  <w:hideMark/>
                </w:tcPr>
                <w:p w14:paraId="7D09EB71" w14:textId="77777777" w:rsidR="00D128FB" w:rsidRPr="00D128FB" w:rsidRDefault="00D128FB" w:rsidP="006E2051">
                  <w:pPr>
                    <w:rPr>
                      <w:lang w:val="en-GB"/>
                    </w:rPr>
                  </w:pPr>
                  <w:r w:rsidRPr="00D128FB">
                    <w:rPr>
                      <w:lang w:val="en-GB"/>
                    </w:rPr>
                    <w:t> </w:t>
                  </w:r>
                </w:p>
              </w:tc>
              <w:tc>
                <w:tcPr>
                  <w:tcW w:w="1500" w:type="dxa"/>
                  <w:hideMark/>
                </w:tcPr>
                <w:p w14:paraId="009A52AE" w14:textId="77777777" w:rsidR="00D128FB" w:rsidRPr="00631F8B" w:rsidRDefault="00D128FB" w:rsidP="006E2051">
                  <w:r w:rsidRPr="00631F8B">
                    <w:t>Definitie:</w:t>
                  </w:r>
                </w:p>
              </w:tc>
              <w:tc>
                <w:tcPr>
                  <w:tcW w:w="0" w:type="auto"/>
                  <w:hideMark/>
                </w:tcPr>
                <w:p w14:paraId="3B627DCE" w14:textId="77777777" w:rsidR="00D128FB" w:rsidRPr="00D128FB" w:rsidRDefault="00D128FB" w:rsidP="006E2051">
                  <w:pPr>
                    <w:rPr>
                      <w:lang w:val="en-GB"/>
                    </w:rPr>
                  </w:pPr>
                  <w:r w:rsidRPr="00D128FB">
                    <w:rPr>
                      <w:lang w:val="en-GB"/>
                    </w:rPr>
                    <w:t xml:space="preserve">Codelist containing a classification of pipe material types. </w:t>
                  </w:r>
                </w:p>
              </w:tc>
            </w:tr>
            <w:tr w:rsidR="00D128FB" w:rsidRPr="00631F8B" w14:paraId="756F3A8A" w14:textId="77777777" w:rsidTr="006E2051">
              <w:trPr>
                <w:tblHeader/>
                <w:tblCellSpacing w:w="0" w:type="dxa"/>
              </w:trPr>
              <w:tc>
                <w:tcPr>
                  <w:tcW w:w="360" w:type="dxa"/>
                  <w:hideMark/>
                </w:tcPr>
                <w:p w14:paraId="1109E615" w14:textId="77777777" w:rsidR="00D128FB" w:rsidRPr="00D128FB" w:rsidRDefault="00D128FB" w:rsidP="006E2051">
                  <w:pPr>
                    <w:rPr>
                      <w:lang w:val="en-GB"/>
                    </w:rPr>
                  </w:pPr>
                  <w:r w:rsidRPr="00D128FB">
                    <w:rPr>
                      <w:lang w:val="en-GB"/>
                    </w:rPr>
                    <w:t> </w:t>
                  </w:r>
                </w:p>
              </w:tc>
              <w:tc>
                <w:tcPr>
                  <w:tcW w:w="1500" w:type="dxa"/>
                  <w:hideMark/>
                </w:tcPr>
                <w:p w14:paraId="43CC6827" w14:textId="77777777" w:rsidR="00D128FB" w:rsidRPr="00631F8B" w:rsidRDefault="00D128FB" w:rsidP="006E2051">
                  <w:r w:rsidRPr="00631F8B">
                    <w:t>Stereotypes:</w:t>
                  </w:r>
                </w:p>
              </w:tc>
              <w:tc>
                <w:tcPr>
                  <w:tcW w:w="0" w:type="auto"/>
                  <w:hideMark/>
                </w:tcPr>
                <w:p w14:paraId="13C486AC" w14:textId="77777777" w:rsidR="00D128FB" w:rsidRPr="00631F8B" w:rsidRDefault="00D128FB" w:rsidP="006E2051">
                  <w:r w:rsidRPr="00631F8B">
                    <w:t>«codeList»</w:t>
                  </w:r>
                </w:p>
              </w:tc>
            </w:tr>
            <w:tr w:rsidR="00D128FB" w:rsidRPr="00631F8B" w14:paraId="0B455FD4" w14:textId="77777777" w:rsidTr="006E2051">
              <w:trPr>
                <w:tblHeader/>
                <w:tblCellSpacing w:w="0" w:type="dxa"/>
              </w:trPr>
              <w:tc>
                <w:tcPr>
                  <w:tcW w:w="360" w:type="dxa"/>
                  <w:hideMark/>
                </w:tcPr>
                <w:p w14:paraId="4725B9F7" w14:textId="77777777" w:rsidR="00D128FB" w:rsidRPr="00631F8B" w:rsidRDefault="00D128FB" w:rsidP="006E2051">
                  <w:r w:rsidRPr="00631F8B">
                    <w:t> </w:t>
                  </w:r>
                </w:p>
              </w:tc>
              <w:tc>
                <w:tcPr>
                  <w:tcW w:w="1500" w:type="dxa"/>
                  <w:hideMark/>
                </w:tcPr>
                <w:p w14:paraId="0D5C200F" w14:textId="77777777" w:rsidR="00D128FB" w:rsidRPr="00631F8B" w:rsidRDefault="00D128FB" w:rsidP="006E2051">
                  <w:r w:rsidRPr="00631F8B">
                    <w:t>Governance:</w:t>
                  </w:r>
                </w:p>
              </w:tc>
              <w:tc>
                <w:tcPr>
                  <w:tcW w:w="0" w:type="auto"/>
                  <w:hideMark/>
                </w:tcPr>
                <w:p w14:paraId="2246A56F" w14:textId="77777777" w:rsidR="00D128FB" w:rsidRPr="00631F8B" w:rsidRDefault="00D128FB" w:rsidP="006E2051">
                  <w:r w:rsidRPr="00631F8B">
                    <w:t>Uitbreidbaar</w:t>
                  </w:r>
                </w:p>
              </w:tc>
            </w:tr>
          </w:tbl>
          <w:p w14:paraId="7F7A0CF2" w14:textId="77777777" w:rsidR="00D128FB" w:rsidRPr="00631F8B" w:rsidRDefault="00D128FB" w:rsidP="006E2051"/>
        </w:tc>
      </w:tr>
    </w:tbl>
    <w:p w14:paraId="725F6966" w14:textId="77777777" w:rsidR="00D128FB" w:rsidRPr="00631F8B" w:rsidRDefault="00D128FB" w:rsidP="00D128FB">
      <w:pPr>
        <w:pStyle w:val="Kop5"/>
        <w:rPr>
          <w:sz w:val="16"/>
          <w:szCs w:val="16"/>
        </w:rPr>
      </w:pPr>
      <w:r w:rsidRPr="00631F8B">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C84C195"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5B742D" w14:textId="77777777" w:rsidR="00D128FB" w:rsidRPr="00631F8B" w:rsidRDefault="00D128FB" w:rsidP="006E2051">
            <w:pPr>
              <w:spacing w:line="225" w:lineRule="atLeast"/>
            </w:pPr>
            <w:r w:rsidRPr="00631F8B">
              <w:rPr>
                <w:b/>
                <w:bCs/>
              </w:rPr>
              <w:lastRenderedPageBreak/>
              <w:t>UtilityNetwork</w:t>
            </w:r>
          </w:p>
        </w:tc>
      </w:tr>
      <w:tr w:rsidR="00D128FB" w:rsidRPr="00631F8B" w14:paraId="70DCEF6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BA5D473" w14:textId="77777777" w:rsidTr="006E2051">
              <w:trPr>
                <w:tblHeader/>
                <w:tblCellSpacing w:w="0" w:type="dxa"/>
              </w:trPr>
              <w:tc>
                <w:tcPr>
                  <w:tcW w:w="360" w:type="dxa"/>
                  <w:hideMark/>
                </w:tcPr>
                <w:p w14:paraId="4C0345CC" w14:textId="77777777" w:rsidR="00D128FB" w:rsidRPr="00631F8B" w:rsidRDefault="00D128FB" w:rsidP="006E2051">
                  <w:r w:rsidRPr="00631F8B">
                    <w:t> </w:t>
                  </w:r>
                </w:p>
              </w:tc>
              <w:tc>
                <w:tcPr>
                  <w:tcW w:w="1500" w:type="dxa"/>
                  <w:hideMark/>
                </w:tcPr>
                <w:p w14:paraId="349986B1" w14:textId="77777777" w:rsidR="00D128FB" w:rsidRPr="00631F8B" w:rsidRDefault="00D128FB" w:rsidP="006E2051">
                  <w:r w:rsidRPr="00631F8B">
                    <w:t>Package:</w:t>
                  </w:r>
                </w:p>
              </w:tc>
              <w:tc>
                <w:tcPr>
                  <w:tcW w:w="0" w:type="auto"/>
                  <w:hideMark/>
                </w:tcPr>
                <w:p w14:paraId="00D0F724" w14:textId="77777777"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14:paraId="6979F337" w14:textId="77777777" w:rsidTr="006E2051">
              <w:trPr>
                <w:tblHeader/>
                <w:tblCellSpacing w:w="0" w:type="dxa"/>
              </w:trPr>
              <w:tc>
                <w:tcPr>
                  <w:tcW w:w="360" w:type="dxa"/>
                  <w:hideMark/>
                </w:tcPr>
                <w:p w14:paraId="53D43EB5" w14:textId="77777777" w:rsidR="00D128FB" w:rsidRPr="00D128FB" w:rsidRDefault="00D128FB" w:rsidP="006E2051">
                  <w:pPr>
                    <w:rPr>
                      <w:lang w:val="en-GB"/>
                    </w:rPr>
                  </w:pPr>
                  <w:r w:rsidRPr="00D128FB">
                    <w:rPr>
                      <w:lang w:val="en-GB"/>
                    </w:rPr>
                    <w:t> </w:t>
                  </w:r>
                </w:p>
              </w:tc>
              <w:tc>
                <w:tcPr>
                  <w:tcW w:w="1500" w:type="dxa"/>
                  <w:hideMark/>
                </w:tcPr>
                <w:p w14:paraId="10767F99" w14:textId="77777777" w:rsidR="00D128FB" w:rsidRPr="00631F8B" w:rsidRDefault="00D128FB" w:rsidP="006E2051">
                  <w:r w:rsidRPr="00631F8B">
                    <w:t>Naam:</w:t>
                  </w:r>
                </w:p>
              </w:tc>
              <w:tc>
                <w:tcPr>
                  <w:tcW w:w="0" w:type="auto"/>
                  <w:hideMark/>
                </w:tcPr>
                <w:p w14:paraId="2D09BBE4" w14:textId="77777777" w:rsidR="00D128FB" w:rsidRPr="00631F8B" w:rsidRDefault="00D128FB" w:rsidP="006E2051">
                  <w:r w:rsidRPr="00631F8B">
                    <w:t xml:space="preserve">utility network </w:t>
                  </w:r>
                </w:p>
              </w:tc>
            </w:tr>
            <w:tr w:rsidR="00D128FB" w:rsidRPr="00074262" w14:paraId="7908FE16" w14:textId="77777777" w:rsidTr="006E2051">
              <w:trPr>
                <w:tblHeader/>
                <w:tblCellSpacing w:w="0" w:type="dxa"/>
              </w:trPr>
              <w:tc>
                <w:tcPr>
                  <w:tcW w:w="360" w:type="dxa"/>
                  <w:hideMark/>
                </w:tcPr>
                <w:p w14:paraId="06747993" w14:textId="77777777" w:rsidR="00D128FB" w:rsidRPr="00631F8B" w:rsidRDefault="00D128FB" w:rsidP="006E2051">
                  <w:r w:rsidRPr="00631F8B">
                    <w:t> </w:t>
                  </w:r>
                </w:p>
              </w:tc>
              <w:tc>
                <w:tcPr>
                  <w:tcW w:w="1500" w:type="dxa"/>
                  <w:hideMark/>
                </w:tcPr>
                <w:p w14:paraId="3D68A1CB" w14:textId="77777777" w:rsidR="00D128FB" w:rsidRPr="00631F8B" w:rsidRDefault="00D128FB" w:rsidP="006E2051">
                  <w:r w:rsidRPr="00631F8B">
                    <w:t>Definitie:</w:t>
                  </w:r>
                </w:p>
              </w:tc>
              <w:tc>
                <w:tcPr>
                  <w:tcW w:w="0" w:type="auto"/>
                  <w:hideMark/>
                </w:tcPr>
                <w:p w14:paraId="7213B4B8" w14:textId="77777777" w:rsidR="00D128FB" w:rsidRPr="00D128FB" w:rsidRDefault="00D128FB" w:rsidP="006E2051">
                  <w:pPr>
                    <w:rPr>
                      <w:lang w:val="en-GB"/>
                    </w:rPr>
                  </w:pPr>
                  <w:r w:rsidRPr="00D128FB">
                    <w:rPr>
                      <w:lang w:val="en-GB"/>
                    </w:rPr>
                    <w:t xml:space="preserve">Collection of network elements that belong to a single type of utility network. </w:t>
                  </w:r>
                </w:p>
              </w:tc>
            </w:tr>
            <w:tr w:rsidR="00D128FB" w:rsidRPr="00631F8B" w14:paraId="742DA245" w14:textId="77777777" w:rsidTr="006E2051">
              <w:trPr>
                <w:tblHeader/>
                <w:tblCellSpacing w:w="0" w:type="dxa"/>
              </w:trPr>
              <w:tc>
                <w:tcPr>
                  <w:tcW w:w="360" w:type="dxa"/>
                  <w:hideMark/>
                </w:tcPr>
                <w:p w14:paraId="69088CF3" w14:textId="77777777" w:rsidR="00D128FB" w:rsidRPr="00D128FB" w:rsidRDefault="00D128FB" w:rsidP="006E2051">
                  <w:pPr>
                    <w:rPr>
                      <w:lang w:val="en-GB"/>
                    </w:rPr>
                  </w:pPr>
                  <w:r w:rsidRPr="00D128FB">
                    <w:rPr>
                      <w:lang w:val="en-GB"/>
                    </w:rPr>
                    <w:t> </w:t>
                  </w:r>
                </w:p>
              </w:tc>
              <w:tc>
                <w:tcPr>
                  <w:tcW w:w="1500" w:type="dxa"/>
                  <w:hideMark/>
                </w:tcPr>
                <w:p w14:paraId="081422F8" w14:textId="77777777" w:rsidR="00D128FB" w:rsidRPr="00631F8B" w:rsidRDefault="00D128FB" w:rsidP="006E2051">
                  <w:r w:rsidRPr="00631F8B">
                    <w:t>Subtype van:</w:t>
                  </w:r>
                </w:p>
              </w:tc>
              <w:tc>
                <w:tcPr>
                  <w:tcW w:w="0" w:type="auto"/>
                  <w:hideMark/>
                </w:tcPr>
                <w:p w14:paraId="078E2BA9" w14:textId="77777777" w:rsidR="00D128FB" w:rsidRPr="00631F8B" w:rsidRDefault="00D128FB" w:rsidP="006E2051">
                  <w:r w:rsidRPr="00631F8B">
                    <w:t>Network</w:t>
                  </w:r>
                </w:p>
              </w:tc>
            </w:tr>
            <w:tr w:rsidR="00D128FB" w:rsidRPr="00074262" w14:paraId="0919E4D4" w14:textId="77777777" w:rsidTr="006E2051">
              <w:trPr>
                <w:tblHeader/>
                <w:tblCellSpacing w:w="0" w:type="dxa"/>
              </w:trPr>
              <w:tc>
                <w:tcPr>
                  <w:tcW w:w="360" w:type="dxa"/>
                  <w:hideMark/>
                </w:tcPr>
                <w:p w14:paraId="15B733E5" w14:textId="77777777" w:rsidR="00D128FB" w:rsidRPr="00631F8B" w:rsidRDefault="00D128FB" w:rsidP="006E2051">
                  <w:r w:rsidRPr="00631F8B">
                    <w:t> </w:t>
                  </w:r>
                </w:p>
              </w:tc>
              <w:tc>
                <w:tcPr>
                  <w:tcW w:w="1500" w:type="dxa"/>
                  <w:hideMark/>
                </w:tcPr>
                <w:p w14:paraId="304E915D" w14:textId="77777777" w:rsidR="00D128FB" w:rsidRPr="00631F8B" w:rsidRDefault="00D128FB" w:rsidP="006E2051">
                  <w:r w:rsidRPr="00631F8B">
                    <w:t>Omschrijving:</w:t>
                  </w:r>
                </w:p>
              </w:tc>
              <w:tc>
                <w:tcPr>
                  <w:tcW w:w="0" w:type="auto"/>
                  <w:hideMark/>
                </w:tcPr>
                <w:p w14:paraId="512B66F7" w14:textId="77777777" w:rsidR="00D128FB" w:rsidRPr="00D128FB" w:rsidRDefault="00D128FB" w:rsidP="006E2051">
                  <w:pPr>
                    <w:rPr>
                      <w:lang w:val="en-GB"/>
                    </w:rPr>
                  </w:pPr>
                  <w:r w:rsidRPr="00D128FB">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D128FB">
                    <w:rPr>
                      <w:i/>
                      <w:iCs/>
                      <w:lang w:val="en-GB"/>
                    </w:rPr>
                    <w:t>nodes</w:t>
                  </w:r>
                  <w:r w:rsidRPr="00D128FB">
                    <w:rPr>
                      <w:lang w:val="en-GB"/>
                    </w:rPr>
                    <w:t xml:space="preserve">) and polylines (aka </w:t>
                  </w:r>
                  <w:r w:rsidRPr="00D128FB">
                    <w:rPr>
                      <w:i/>
                      <w:iCs/>
                      <w:lang w:val="en-GB"/>
                    </w:rPr>
                    <w:t>arcs</w:t>
                  </w:r>
                  <w:r w:rsidRPr="00D128FB">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D128FB" w:rsidRPr="00631F8B" w14:paraId="12F9A7D6" w14:textId="77777777" w:rsidTr="006E2051">
              <w:trPr>
                <w:tblHeader/>
                <w:tblCellSpacing w:w="0" w:type="dxa"/>
              </w:trPr>
              <w:tc>
                <w:tcPr>
                  <w:tcW w:w="360" w:type="dxa"/>
                  <w:hideMark/>
                </w:tcPr>
                <w:p w14:paraId="416C5D5A" w14:textId="77777777" w:rsidR="00D128FB" w:rsidRPr="00D128FB" w:rsidRDefault="00D128FB" w:rsidP="006E2051">
                  <w:pPr>
                    <w:rPr>
                      <w:lang w:val="en-GB"/>
                    </w:rPr>
                  </w:pPr>
                  <w:r w:rsidRPr="00D128FB">
                    <w:rPr>
                      <w:lang w:val="en-GB"/>
                    </w:rPr>
                    <w:t> </w:t>
                  </w:r>
                </w:p>
              </w:tc>
              <w:tc>
                <w:tcPr>
                  <w:tcW w:w="1500" w:type="dxa"/>
                  <w:hideMark/>
                </w:tcPr>
                <w:p w14:paraId="75461258" w14:textId="77777777" w:rsidR="00D128FB" w:rsidRPr="00631F8B" w:rsidRDefault="00D128FB" w:rsidP="006E2051">
                  <w:r w:rsidRPr="00631F8B">
                    <w:t>Stereotypes:</w:t>
                  </w:r>
                </w:p>
              </w:tc>
              <w:tc>
                <w:tcPr>
                  <w:tcW w:w="0" w:type="auto"/>
                  <w:hideMark/>
                </w:tcPr>
                <w:p w14:paraId="1C3AB335" w14:textId="77777777" w:rsidR="00D128FB" w:rsidRPr="00631F8B" w:rsidRDefault="00D128FB" w:rsidP="006E2051">
                  <w:r w:rsidRPr="00631F8B">
                    <w:t>«featureType»</w:t>
                  </w:r>
                </w:p>
              </w:tc>
            </w:tr>
          </w:tbl>
          <w:p w14:paraId="0EA87D55" w14:textId="77777777" w:rsidR="00D128FB" w:rsidRPr="00631F8B" w:rsidRDefault="00D128FB" w:rsidP="006E2051"/>
        </w:tc>
      </w:tr>
      <w:tr w:rsidR="00D128FB" w:rsidRPr="00631F8B" w14:paraId="2CF02C2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D863B5" w14:textId="77777777" w:rsidR="00D128FB" w:rsidRPr="00631F8B" w:rsidRDefault="00D128FB" w:rsidP="006E2051">
            <w:r w:rsidRPr="00631F8B">
              <w:rPr>
                <w:b/>
                <w:bCs/>
              </w:rPr>
              <w:t>Attribuut: utilityNetworkType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5BAD8C0" w14:textId="77777777" w:rsidTr="006E2051">
              <w:trPr>
                <w:tblHeader/>
                <w:tblCellSpacing w:w="0" w:type="dxa"/>
              </w:trPr>
              <w:tc>
                <w:tcPr>
                  <w:tcW w:w="360" w:type="dxa"/>
                  <w:hideMark/>
                </w:tcPr>
                <w:p w14:paraId="1676002E" w14:textId="77777777" w:rsidR="00D128FB" w:rsidRPr="00631F8B" w:rsidRDefault="00D128FB" w:rsidP="006E2051">
                  <w:r w:rsidRPr="00631F8B">
                    <w:t> </w:t>
                  </w:r>
                </w:p>
              </w:tc>
              <w:tc>
                <w:tcPr>
                  <w:tcW w:w="1500" w:type="dxa"/>
                  <w:hideMark/>
                </w:tcPr>
                <w:p w14:paraId="47F1ADFE" w14:textId="77777777" w:rsidR="00D128FB" w:rsidRPr="00631F8B" w:rsidRDefault="00D128FB" w:rsidP="006E2051">
                  <w:r w:rsidRPr="00631F8B">
                    <w:t>Naam:</w:t>
                  </w:r>
                </w:p>
              </w:tc>
              <w:tc>
                <w:tcPr>
                  <w:tcW w:w="0" w:type="auto"/>
                  <w:hideMark/>
                </w:tcPr>
                <w:p w14:paraId="1DACB57A" w14:textId="77777777" w:rsidR="00D128FB" w:rsidRPr="00631F8B" w:rsidRDefault="00D128FB" w:rsidP="006E2051">
                  <w:r w:rsidRPr="00631F8B">
                    <w:t xml:space="preserve">utility network type </w:t>
                  </w:r>
                </w:p>
              </w:tc>
            </w:tr>
            <w:tr w:rsidR="00D128FB" w:rsidRPr="00631F8B" w14:paraId="379E119F" w14:textId="77777777" w:rsidTr="006E2051">
              <w:trPr>
                <w:tblHeader/>
                <w:tblCellSpacing w:w="0" w:type="dxa"/>
              </w:trPr>
              <w:tc>
                <w:tcPr>
                  <w:tcW w:w="360" w:type="dxa"/>
                  <w:hideMark/>
                </w:tcPr>
                <w:p w14:paraId="6C19DF8A" w14:textId="77777777" w:rsidR="00D128FB" w:rsidRPr="00631F8B" w:rsidRDefault="00D128FB" w:rsidP="006E2051">
                  <w:r w:rsidRPr="00631F8B">
                    <w:t> </w:t>
                  </w:r>
                </w:p>
              </w:tc>
              <w:tc>
                <w:tcPr>
                  <w:tcW w:w="1500" w:type="dxa"/>
                  <w:hideMark/>
                </w:tcPr>
                <w:p w14:paraId="37A1AE44" w14:textId="77777777" w:rsidR="00D128FB" w:rsidRPr="00631F8B" w:rsidRDefault="00D128FB" w:rsidP="006E2051">
                  <w:r w:rsidRPr="00631F8B">
                    <w:t>Type:</w:t>
                  </w:r>
                </w:p>
              </w:tc>
              <w:tc>
                <w:tcPr>
                  <w:tcW w:w="0" w:type="auto"/>
                  <w:hideMark/>
                </w:tcPr>
                <w:p w14:paraId="50A7275E" w14:textId="77777777" w:rsidR="00D128FB" w:rsidRPr="00631F8B" w:rsidRDefault="00D128FB" w:rsidP="006E2051">
                  <w:r w:rsidRPr="00631F8B">
                    <w:t>UtilityNetworkTypeValue</w:t>
                  </w:r>
                </w:p>
              </w:tc>
            </w:tr>
            <w:tr w:rsidR="00D128FB" w:rsidRPr="00074262" w14:paraId="7EDAF932" w14:textId="77777777" w:rsidTr="006E2051">
              <w:trPr>
                <w:tblHeader/>
                <w:tblCellSpacing w:w="0" w:type="dxa"/>
              </w:trPr>
              <w:tc>
                <w:tcPr>
                  <w:tcW w:w="360" w:type="dxa"/>
                  <w:hideMark/>
                </w:tcPr>
                <w:p w14:paraId="4616DDBF" w14:textId="77777777" w:rsidR="00D128FB" w:rsidRPr="00631F8B" w:rsidRDefault="00D128FB" w:rsidP="006E2051">
                  <w:r w:rsidRPr="00631F8B">
                    <w:t> </w:t>
                  </w:r>
                </w:p>
              </w:tc>
              <w:tc>
                <w:tcPr>
                  <w:tcW w:w="1500" w:type="dxa"/>
                  <w:hideMark/>
                </w:tcPr>
                <w:p w14:paraId="7645D22F" w14:textId="77777777" w:rsidR="00D128FB" w:rsidRPr="00631F8B" w:rsidRDefault="00D128FB" w:rsidP="006E2051">
                  <w:r w:rsidRPr="00631F8B">
                    <w:t>Definitie:</w:t>
                  </w:r>
                </w:p>
              </w:tc>
              <w:tc>
                <w:tcPr>
                  <w:tcW w:w="0" w:type="auto"/>
                  <w:hideMark/>
                </w:tcPr>
                <w:p w14:paraId="6F9D4131" w14:textId="77777777" w:rsidR="00D128FB" w:rsidRPr="00D128FB" w:rsidRDefault="00D128FB" w:rsidP="006E2051">
                  <w:pPr>
                    <w:rPr>
                      <w:lang w:val="en-GB"/>
                    </w:rPr>
                  </w:pPr>
                  <w:r w:rsidRPr="00D128FB">
                    <w:rPr>
                      <w:lang w:val="en-GB"/>
                    </w:rPr>
                    <w:t xml:space="preserve">The type of utility network or the utilily network theme. </w:t>
                  </w:r>
                </w:p>
              </w:tc>
            </w:tr>
            <w:tr w:rsidR="00D128FB" w:rsidRPr="00074262" w14:paraId="670B9245" w14:textId="77777777" w:rsidTr="006E2051">
              <w:trPr>
                <w:tblHeader/>
                <w:tblCellSpacing w:w="0" w:type="dxa"/>
              </w:trPr>
              <w:tc>
                <w:tcPr>
                  <w:tcW w:w="360" w:type="dxa"/>
                  <w:hideMark/>
                </w:tcPr>
                <w:p w14:paraId="3196F1DE" w14:textId="77777777" w:rsidR="00D128FB" w:rsidRPr="00D128FB" w:rsidRDefault="00D128FB" w:rsidP="006E2051">
                  <w:pPr>
                    <w:rPr>
                      <w:lang w:val="en-GB"/>
                    </w:rPr>
                  </w:pPr>
                  <w:r w:rsidRPr="00D128FB">
                    <w:rPr>
                      <w:lang w:val="en-GB"/>
                    </w:rPr>
                    <w:t> </w:t>
                  </w:r>
                </w:p>
              </w:tc>
              <w:tc>
                <w:tcPr>
                  <w:tcW w:w="1500" w:type="dxa"/>
                  <w:hideMark/>
                </w:tcPr>
                <w:p w14:paraId="06C9B17C" w14:textId="77777777" w:rsidR="00D128FB" w:rsidRPr="00631F8B" w:rsidRDefault="00D128FB" w:rsidP="006E2051">
                  <w:r w:rsidRPr="00631F8B">
                    <w:t>Omschrijving:</w:t>
                  </w:r>
                </w:p>
              </w:tc>
              <w:tc>
                <w:tcPr>
                  <w:tcW w:w="0" w:type="auto"/>
                  <w:hideMark/>
                </w:tcPr>
                <w:p w14:paraId="02AAA1BD" w14:textId="77777777" w:rsidR="00D128FB" w:rsidRPr="00D128FB" w:rsidRDefault="00D128FB" w:rsidP="006E2051">
                  <w:pPr>
                    <w:rPr>
                      <w:lang w:val="en-GB"/>
                    </w:rPr>
                  </w:pPr>
                  <w:r w:rsidRPr="00D128FB">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D128FB" w:rsidRPr="00631F8B" w14:paraId="19B8603F" w14:textId="77777777" w:rsidTr="006E2051">
              <w:trPr>
                <w:tblHeader/>
                <w:tblCellSpacing w:w="0" w:type="dxa"/>
              </w:trPr>
              <w:tc>
                <w:tcPr>
                  <w:tcW w:w="360" w:type="dxa"/>
                  <w:hideMark/>
                </w:tcPr>
                <w:p w14:paraId="41F74D44" w14:textId="77777777" w:rsidR="00D128FB" w:rsidRPr="00D128FB" w:rsidRDefault="00D128FB" w:rsidP="006E2051">
                  <w:pPr>
                    <w:rPr>
                      <w:lang w:val="en-GB"/>
                    </w:rPr>
                  </w:pPr>
                  <w:r w:rsidRPr="00D128FB">
                    <w:rPr>
                      <w:lang w:val="en-GB"/>
                    </w:rPr>
                    <w:t> </w:t>
                  </w:r>
                </w:p>
              </w:tc>
              <w:tc>
                <w:tcPr>
                  <w:tcW w:w="1500" w:type="dxa"/>
                  <w:hideMark/>
                </w:tcPr>
                <w:p w14:paraId="475BFF45" w14:textId="77777777" w:rsidR="00D128FB" w:rsidRPr="00631F8B" w:rsidRDefault="00D128FB" w:rsidP="006E2051">
                  <w:r w:rsidRPr="00631F8B">
                    <w:t>Multipliciteit:</w:t>
                  </w:r>
                </w:p>
              </w:tc>
              <w:tc>
                <w:tcPr>
                  <w:tcW w:w="0" w:type="auto"/>
                  <w:hideMark/>
                </w:tcPr>
                <w:p w14:paraId="2F5CE48A" w14:textId="77777777" w:rsidR="00D128FB" w:rsidRPr="00631F8B" w:rsidRDefault="00D128FB" w:rsidP="006E2051">
                  <w:r w:rsidRPr="00631F8B">
                    <w:t>1</w:t>
                  </w:r>
                </w:p>
              </w:tc>
            </w:tr>
          </w:tbl>
          <w:p w14:paraId="515109C2" w14:textId="77777777" w:rsidR="00D128FB" w:rsidRPr="00631F8B" w:rsidRDefault="00D128FB" w:rsidP="006E2051"/>
        </w:tc>
      </w:tr>
      <w:tr w:rsidR="00D128FB" w:rsidRPr="00631F8B" w14:paraId="05A1D41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DA6B06" w14:textId="77777777" w:rsidR="00D128FB" w:rsidRPr="00631F8B" w:rsidRDefault="00D128FB" w:rsidP="006E2051">
            <w:r w:rsidRPr="00631F8B">
              <w:rPr>
                <w:b/>
                <w:bCs/>
              </w:rPr>
              <w:t>Attribuut: authorityRole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E6F1099" w14:textId="77777777" w:rsidTr="006E2051">
              <w:trPr>
                <w:tblHeader/>
                <w:tblCellSpacing w:w="0" w:type="dxa"/>
              </w:trPr>
              <w:tc>
                <w:tcPr>
                  <w:tcW w:w="360" w:type="dxa"/>
                  <w:hideMark/>
                </w:tcPr>
                <w:p w14:paraId="1A488805" w14:textId="77777777" w:rsidR="00D128FB" w:rsidRPr="00631F8B" w:rsidRDefault="00D128FB" w:rsidP="006E2051">
                  <w:r w:rsidRPr="00631F8B">
                    <w:t> </w:t>
                  </w:r>
                </w:p>
              </w:tc>
              <w:tc>
                <w:tcPr>
                  <w:tcW w:w="1500" w:type="dxa"/>
                  <w:hideMark/>
                </w:tcPr>
                <w:p w14:paraId="6B96DC30" w14:textId="77777777" w:rsidR="00D128FB" w:rsidRPr="00631F8B" w:rsidRDefault="00D128FB" w:rsidP="006E2051">
                  <w:r w:rsidRPr="00631F8B">
                    <w:t>Naam:</w:t>
                  </w:r>
                </w:p>
              </w:tc>
              <w:tc>
                <w:tcPr>
                  <w:tcW w:w="0" w:type="auto"/>
                  <w:hideMark/>
                </w:tcPr>
                <w:p w14:paraId="158A1C5E" w14:textId="77777777" w:rsidR="00D128FB" w:rsidRPr="00631F8B" w:rsidRDefault="00D128FB" w:rsidP="006E2051">
                  <w:r w:rsidRPr="00631F8B">
                    <w:t xml:space="preserve">authority role </w:t>
                  </w:r>
                </w:p>
              </w:tc>
            </w:tr>
            <w:tr w:rsidR="00D128FB" w:rsidRPr="00631F8B" w14:paraId="2079E718" w14:textId="77777777" w:rsidTr="006E2051">
              <w:trPr>
                <w:tblHeader/>
                <w:tblCellSpacing w:w="0" w:type="dxa"/>
              </w:trPr>
              <w:tc>
                <w:tcPr>
                  <w:tcW w:w="360" w:type="dxa"/>
                  <w:hideMark/>
                </w:tcPr>
                <w:p w14:paraId="35DC9E3E" w14:textId="77777777" w:rsidR="00D128FB" w:rsidRPr="00631F8B" w:rsidRDefault="00D128FB" w:rsidP="006E2051">
                  <w:r w:rsidRPr="00631F8B">
                    <w:t> </w:t>
                  </w:r>
                </w:p>
              </w:tc>
              <w:tc>
                <w:tcPr>
                  <w:tcW w:w="1500" w:type="dxa"/>
                  <w:hideMark/>
                </w:tcPr>
                <w:p w14:paraId="6BAF7049" w14:textId="77777777" w:rsidR="00D128FB" w:rsidRPr="00631F8B" w:rsidRDefault="00D128FB" w:rsidP="006E2051">
                  <w:r w:rsidRPr="00631F8B">
                    <w:t>Type:</w:t>
                  </w:r>
                </w:p>
              </w:tc>
              <w:tc>
                <w:tcPr>
                  <w:tcW w:w="0" w:type="auto"/>
                  <w:hideMark/>
                </w:tcPr>
                <w:p w14:paraId="44739076" w14:textId="77777777" w:rsidR="00D128FB" w:rsidRPr="00631F8B" w:rsidRDefault="00D128FB" w:rsidP="006E2051">
                  <w:r w:rsidRPr="00631F8B">
                    <w:t>RelatedParty</w:t>
                  </w:r>
                </w:p>
              </w:tc>
            </w:tr>
            <w:tr w:rsidR="00D128FB" w:rsidRPr="00074262" w14:paraId="0BC37430" w14:textId="77777777" w:rsidTr="006E2051">
              <w:trPr>
                <w:tblHeader/>
                <w:tblCellSpacing w:w="0" w:type="dxa"/>
              </w:trPr>
              <w:tc>
                <w:tcPr>
                  <w:tcW w:w="360" w:type="dxa"/>
                  <w:hideMark/>
                </w:tcPr>
                <w:p w14:paraId="7FA35097" w14:textId="77777777" w:rsidR="00D128FB" w:rsidRPr="00631F8B" w:rsidRDefault="00D128FB" w:rsidP="006E2051">
                  <w:r w:rsidRPr="00631F8B">
                    <w:t> </w:t>
                  </w:r>
                </w:p>
              </w:tc>
              <w:tc>
                <w:tcPr>
                  <w:tcW w:w="1500" w:type="dxa"/>
                  <w:hideMark/>
                </w:tcPr>
                <w:p w14:paraId="3757BEFF" w14:textId="77777777" w:rsidR="00D128FB" w:rsidRPr="00631F8B" w:rsidRDefault="00D128FB" w:rsidP="006E2051">
                  <w:r w:rsidRPr="00631F8B">
                    <w:t>Definitie:</w:t>
                  </w:r>
                </w:p>
              </w:tc>
              <w:tc>
                <w:tcPr>
                  <w:tcW w:w="0" w:type="auto"/>
                  <w:hideMark/>
                </w:tcPr>
                <w:p w14:paraId="3C470624" w14:textId="77777777" w:rsidR="00D128FB" w:rsidRPr="00D128FB" w:rsidRDefault="00D128FB" w:rsidP="006E2051">
                  <w:pPr>
                    <w:rPr>
                      <w:lang w:val="en-GB"/>
                    </w:rPr>
                  </w:pPr>
                  <w:r w:rsidRPr="00D128FB">
                    <w:rPr>
                      <w:lang w:val="en-GB"/>
                    </w:rPr>
                    <w:t xml:space="preserve">Parties authorized to manage a utility network, such as maintainers, operators or owners. </w:t>
                  </w:r>
                </w:p>
              </w:tc>
            </w:tr>
            <w:tr w:rsidR="00D128FB" w:rsidRPr="00631F8B" w14:paraId="7984626B" w14:textId="77777777" w:rsidTr="006E2051">
              <w:trPr>
                <w:tblHeader/>
                <w:tblCellSpacing w:w="0" w:type="dxa"/>
              </w:trPr>
              <w:tc>
                <w:tcPr>
                  <w:tcW w:w="360" w:type="dxa"/>
                  <w:hideMark/>
                </w:tcPr>
                <w:p w14:paraId="644D187F" w14:textId="77777777" w:rsidR="00D128FB" w:rsidRPr="00D128FB" w:rsidRDefault="00D128FB" w:rsidP="006E2051">
                  <w:pPr>
                    <w:rPr>
                      <w:lang w:val="en-GB"/>
                    </w:rPr>
                  </w:pPr>
                  <w:r w:rsidRPr="00D128FB">
                    <w:rPr>
                      <w:lang w:val="en-GB"/>
                    </w:rPr>
                    <w:t> </w:t>
                  </w:r>
                </w:p>
              </w:tc>
              <w:tc>
                <w:tcPr>
                  <w:tcW w:w="1500" w:type="dxa"/>
                  <w:hideMark/>
                </w:tcPr>
                <w:p w14:paraId="7CB1AFC7" w14:textId="77777777" w:rsidR="00D128FB" w:rsidRPr="00631F8B" w:rsidRDefault="00D128FB" w:rsidP="006E2051">
                  <w:r w:rsidRPr="00631F8B">
                    <w:t>Multipliciteit:</w:t>
                  </w:r>
                </w:p>
              </w:tc>
              <w:tc>
                <w:tcPr>
                  <w:tcW w:w="0" w:type="auto"/>
                  <w:hideMark/>
                </w:tcPr>
                <w:p w14:paraId="47B157DC" w14:textId="77777777" w:rsidR="00D128FB" w:rsidRPr="00631F8B" w:rsidRDefault="00D128FB" w:rsidP="006E2051">
                  <w:r w:rsidRPr="00631F8B">
                    <w:t>1..*</w:t>
                  </w:r>
                </w:p>
              </w:tc>
            </w:tr>
          </w:tbl>
          <w:p w14:paraId="66C0985B" w14:textId="77777777" w:rsidR="00D128FB" w:rsidRPr="00631F8B" w:rsidRDefault="00D128FB" w:rsidP="006E2051"/>
        </w:tc>
      </w:tr>
      <w:tr w:rsidR="00D128FB" w:rsidRPr="00631F8B" w14:paraId="1950A78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51776E" w14:textId="77777777" w:rsidR="00D128FB" w:rsidRPr="00631F8B" w:rsidRDefault="00D128FB" w:rsidP="006E2051">
            <w:r w:rsidRPr="00631F8B">
              <w:rPr>
                <w:b/>
                <w:bCs/>
              </w:rPr>
              <w:t>Attribuut: utilityFacilityReference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56A0F03" w14:textId="77777777" w:rsidTr="006E2051">
              <w:trPr>
                <w:tblHeader/>
                <w:tblCellSpacing w:w="0" w:type="dxa"/>
              </w:trPr>
              <w:tc>
                <w:tcPr>
                  <w:tcW w:w="360" w:type="dxa"/>
                  <w:hideMark/>
                </w:tcPr>
                <w:p w14:paraId="4C5F75FA" w14:textId="77777777" w:rsidR="00D128FB" w:rsidRPr="00631F8B" w:rsidRDefault="00D128FB" w:rsidP="006E2051">
                  <w:r w:rsidRPr="00631F8B">
                    <w:t> </w:t>
                  </w:r>
                </w:p>
              </w:tc>
              <w:tc>
                <w:tcPr>
                  <w:tcW w:w="1500" w:type="dxa"/>
                  <w:hideMark/>
                </w:tcPr>
                <w:p w14:paraId="053DC872" w14:textId="77777777" w:rsidR="00D128FB" w:rsidRPr="00631F8B" w:rsidRDefault="00D128FB" w:rsidP="006E2051">
                  <w:r w:rsidRPr="00631F8B">
                    <w:t>Naam:</w:t>
                  </w:r>
                </w:p>
              </w:tc>
              <w:tc>
                <w:tcPr>
                  <w:tcW w:w="0" w:type="auto"/>
                  <w:hideMark/>
                </w:tcPr>
                <w:p w14:paraId="2E3F81FA" w14:textId="77777777" w:rsidR="00D128FB" w:rsidRPr="00631F8B" w:rsidRDefault="00D128FB" w:rsidP="006E2051">
                  <w:r w:rsidRPr="00631F8B">
                    <w:t xml:space="preserve">utility facility reference </w:t>
                  </w:r>
                </w:p>
              </w:tc>
            </w:tr>
            <w:tr w:rsidR="00D128FB" w:rsidRPr="00631F8B" w14:paraId="5F0A7ED3" w14:textId="77777777" w:rsidTr="006E2051">
              <w:trPr>
                <w:tblHeader/>
                <w:tblCellSpacing w:w="0" w:type="dxa"/>
              </w:trPr>
              <w:tc>
                <w:tcPr>
                  <w:tcW w:w="360" w:type="dxa"/>
                  <w:hideMark/>
                </w:tcPr>
                <w:p w14:paraId="60CED2F5" w14:textId="77777777" w:rsidR="00D128FB" w:rsidRPr="00631F8B" w:rsidRDefault="00D128FB" w:rsidP="006E2051">
                  <w:r w:rsidRPr="00631F8B">
                    <w:t> </w:t>
                  </w:r>
                </w:p>
              </w:tc>
              <w:tc>
                <w:tcPr>
                  <w:tcW w:w="1500" w:type="dxa"/>
                  <w:hideMark/>
                </w:tcPr>
                <w:p w14:paraId="797FFE48" w14:textId="77777777" w:rsidR="00D128FB" w:rsidRPr="00631F8B" w:rsidRDefault="00D128FB" w:rsidP="006E2051">
                  <w:r w:rsidRPr="00631F8B">
                    <w:t>Type:</w:t>
                  </w:r>
                </w:p>
              </w:tc>
              <w:tc>
                <w:tcPr>
                  <w:tcW w:w="0" w:type="auto"/>
                  <w:hideMark/>
                </w:tcPr>
                <w:p w14:paraId="3E4B04F8" w14:textId="77777777" w:rsidR="00D128FB" w:rsidRPr="00631F8B" w:rsidRDefault="00D128FB" w:rsidP="006E2051">
                  <w:r w:rsidRPr="00631F8B">
                    <w:t>ActivityComplex</w:t>
                  </w:r>
                </w:p>
              </w:tc>
            </w:tr>
            <w:tr w:rsidR="00D128FB" w:rsidRPr="00074262" w14:paraId="2D4EC7C5" w14:textId="77777777" w:rsidTr="006E2051">
              <w:trPr>
                <w:tblHeader/>
                <w:tblCellSpacing w:w="0" w:type="dxa"/>
              </w:trPr>
              <w:tc>
                <w:tcPr>
                  <w:tcW w:w="360" w:type="dxa"/>
                  <w:hideMark/>
                </w:tcPr>
                <w:p w14:paraId="30B05199" w14:textId="77777777" w:rsidR="00D128FB" w:rsidRPr="00631F8B" w:rsidRDefault="00D128FB" w:rsidP="006E2051">
                  <w:r w:rsidRPr="00631F8B">
                    <w:t> </w:t>
                  </w:r>
                </w:p>
              </w:tc>
              <w:tc>
                <w:tcPr>
                  <w:tcW w:w="1500" w:type="dxa"/>
                  <w:hideMark/>
                </w:tcPr>
                <w:p w14:paraId="77373877" w14:textId="77777777" w:rsidR="00D128FB" w:rsidRPr="00631F8B" w:rsidRDefault="00D128FB" w:rsidP="006E2051">
                  <w:r w:rsidRPr="00631F8B">
                    <w:t>Definitie:</w:t>
                  </w:r>
                </w:p>
              </w:tc>
              <w:tc>
                <w:tcPr>
                  <w:tcW w:w="0" w:type="auto"/>
                  <w:hideMark/>
                </w:tcPr>
                <w:p w14:paraId="1C7E1DED" w14:textId="77777777" w:rsidR="00D128FB" w:rsidRPr="00D128FB" w:rsidRDefault="00D128FB" w:rsidP="006E2051">
                  <w:pPr>
                    <w:rPr>
                      <w:lang w:val="en-GB"/>
                    </w:rPr>
                  </w:pPr>
                  <w:r w:rsidRPr="00D128FB">
                    <w:rPr>
                      <w:lang w:val="en-GB"/>
                    </w:rPr>
                    <w:t xml:space="preserve">Reference to a facility activity complex that is linked to (e.g. part of) this utility network. </w:t>
                  </w:r>
                </w:p>
              </w:tc>
            </w:tr>
            <w:tr w:rsidR="00D128FB" w:rsidRPr="00074262" w14:paraId="6D4B6F21" w14:textId="77777777" w:rsidTr="006E2051">
              <w:trPr>
                <w:tblHeader/>
                <w:tblCellSpacing w:w="0" w:type="dxa"/>
              </w:trPr>
              <w:tc>
                <w:tcPr>
                  <w:tcW w:w="360" w:type="dxa"/>
                  <w:hideMark/>
                </w:tcPr>
                <w:p w14:paraId="42528CA9" w14:textId="77777777" w:rsidR="00D128FB" w:rsidRPr="00D128FB" w:rsidRDefault="00D128FB" w:rsidP="006E2051">
                  <w:pPr>
                    <w:rPr>
                      <w:lang w:val="en-GB"/>
                    </w:rPr>
                  </w:pPr>
                  <w:r w:rsidRPr="00D128FB">
                    <w:rPr>
                      <w:lang w:val="en-GB"/>
                    </w:rPr>
                    <w:t> </w:t>
                  </w:r>
                </w:p>
              </w:tc>
              <w:tc>
                <w:tcPr>
                  <w:tcW w:w="1500" w:type="dxa"/>
                  <w:hideMark/>
                </w:tcPr>
                <w:p w14:paraId="73EAFCCB" w14:textId="77777777" w:rsidR="00D128FB" w:rsidRPr="00631F8B" w:rsidRDefault="00D128FB" w:rsidP="006E2051">
                  <w:r w:rsidRPr="00631F8B">
                    <w:t>Omschrijving:</w:t>
                  </w:r>
                </w:p>
              </w:tc>
              <w:tc>
                <w:tcPr>
                  <w:tcW w:w="0" w:type="auto"/>
                  <w:hideMark/>
                </w:tcPr>
                <w:p w14:paraId="18F0E9F1" w14:textId="77777777" w:rsidR="00D128FB" w:rsidRPr="00D128FB" w:rsidRDefault="00D128FB" w:rsidP="006E2051">
                  <w:pPr>
                    <w:rPr>
                      <w:lang w:val="en-GB"/>
                    </w:rPr>
                  </w:pPr>
                  <w:r w:rsidRPr="00D128FB">
                    <w:rPr>
                      <w:lang w:val="en-GB"/>
                    </w:rPr>
                    <w:t>This reference can be used to link utility facilities - having a more complex geometry - to a utility network.</w:t>
                  </w:r>
                </w:p>
              </w:tc>
            </w:tr>
            <w:tr w:rsidR="00D128FB" w:rsidRPr="00631F8B" w14:paraId="1E8C0054" w14:textId="77777777" w:rsidTr="006E2051">
              <w:trPr>
                <w:tblHeader/>
                <w:tblCellSpacing w:w="0" w:type="dxa"/>
              </w:trPr>
              <w:tc>
                <w:tcPr>
                  <w:tcW w:w="360" w:type="dxa"/>
                  <w:hideMark/>
                </w:tcPr>
                <w:p w14:paraId="01F3481E" w14:textId="77777777" w:rsidR="00D128FB" w:rsidRPr="00D128FB" w:rsidRDefault="00D128FB" w:rsidP="006E2051">
                  <w:pPr>
                    <w:rPr>
                      <w:lang w:val="en-GB"/>
                    </w:rPr>
                  </w:pPr>
                  <w:r w:rsidRPr="00D128FB">
                    <w:rPr>
                      <w:lang w:val="en-GB"/>
                    </w:rPr>
                    <w:t> </w:t>
                  </w:r>
                </w:p>
              </w:tc>
              <w:tc>
                <w:tcPr>
                  <w:tcW w:w="1500" w:type="dxa"/>
                  <w:hideMark/>
                </w:tcPr>
                <w:p w14:paraId="6D225594" w14:textId="77777777" w:rsidR="00D128FB" w:rsidRPr="00631F8B" w:rsidRDefault="00D128FB" w:rsidP="006E2051">
                  <w:r w:rsidRPr="00631F8B">
                    <w:t>Multipliciteit:</w:t>
                  </w:r>
                </w:p>
              </w:tc>
              <w:tc>
                <w:tcPr>
                  <w:tcW w:w="0" w:type="auto"/>
                  <w:hideMark/>
                </w:tcPr>
                <w:p w14:paraId="5939EED3" w14:textId="77777777" w:rsidR="00D128FB" w:rsidRPr="00631F8B" w:rsidRDefault="00D128FB" w:rsidP="006E2051">
                  <w:r w:rsidRPr="00631F8B">
                    <w:t>0..*</w:t>
                  </w:r>
                </w:p>
              </w:tc>
            </w:tr>
            <w:tr w:rsidR="00D128FB" w:rsidRPr="00631F8B" w14:paraId="65D1CF41" w14:textId="77777777" w:rsidTr="006E2051">
              <w:trPr>
                <w:tblHeader/>
                <w:tblCellSpacing w:w="0" w:type="dxa"/>
              </w:trPr>
              <w:tc>
                <w:tcPr>
                  <w:tcW w:w="360" w:type="dxa"/>
                  <w:hideMark/>
                </w:tcPr>
                <w:p w14:paraId="7BF54AAA" w14:textId="77777777" w:rsidR="00D128FB" w:rsidRPr="00631F8B" w:rsidRDefault="00D128FB" w:rsidP="006E2051">
                  <w:r w:rsidRPr="00631F8B">
                    <w:t> </w:t>
                  </w:r>
                </w:p>
              </w:tc>
              <w:tc>
                <w:tcPr>
                  <w:tcW w:w="1500" w:type="dxa"/>
                  <w:hideMark/>
                </w:tcPr>
                <w:p w14:paraId="0C3E45C9" w14:textId="77777777" w:rsidR="00D128FB" w:rsidRPr="00631F8B" w:rsidRDefault="00D128FB" w:rsidP="006E2051">
                  <w:r w:rsidRPr="00631F8B">
                    <w:t>Stereotypes:</w:t>
                  </w:r>
                </w:p>
              </w:tc>
              <w:tc>
                <w:tcPr>
                  <w:tcW w:w="0" w:type="auto"/>
                  <w:hideMark/>
                </w:tcPr>
                <w:p w14:paraId="4C07E465" w14:textId="77777777" w:rsidR="00D128FB" w:rsidRPr="00631F8B" w:rsidRDefault="00D128FB" w:rsidP="006E2051">
                  <w:r w:rsidRPr="00631F8B">
                    <w:t>«voidable»</w:t>
                  </w:r>
                </w:p>
              </w:tc>
            </w:tr>
          </w:tbl>
          <w:p w14:paraId="3D08E547" w14:textId="77777777" w:rsidR="00D128FB" w:rsidRPr="00631F8B" w:rsidRDefault="00D128FB" w:rsidP="006E2051"/>
        </w:tc>
      </w:tr>
      <w:tr w:rsidR="00D128FB" w:rsidRPr="00631F8B" w14:paraId="0573EAD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373ACF" w14:textId="77777777" w:rsidR="00D128FB" w:rsidRPr="00631F8B" w:rsidRDefault="00D128FB" w:rsidP="006E2051">
            <w:r w:rsidRPr="00631F8B">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375C4E0" w14:textId="77777777" w:rsidTr="006E2051">
              <w:trPr>
                <w:tblHeader/>
                <w:tblCellSpacing w:w="0" w:type="dxa"/>
              </w:trPr>
              <w:tc>
                <w:tcPr>
                  <w:tcW w:w="360" w:type="dxa"/>
                  <w:hideMark/>
                </w:tcPr>
                <w:p w14:paraId="4FD7F875" w14:textId="77777777" w:rsidR="00D128FB" w:rsidRPr="00631F8B" w:rsidRDefault="00D128FB" w:rsidP="006E2051">
                  <w:r w:rsidRPr="00631F8B">
                    <w:t> </w:t>
                  </w:r>
                </w:p>
              </w:tc>
              <w:tc>
                <w:tcPr>
                  <w:tcW w:w="1500" w:type="dxa"/>
                  <w:hideMark/>
                </w:tcPr>
                <w:p w14:paraId="2B637181" w14:textId="77777777" w:rsidR="00D128FB" w:rsidRPr="00631F8B" w:rsidRDefault="00D128FB" w:rsidP="006E2051">
                  <w:r w:rsidRPr="00631F8B">
                    <w:t>Naam:</w:t>
                  </w:r>
                </w:p>
              </w:tc>
              <w:tc>
                <w:tcPr>
                  <w:tcW w:w="0" w:type="auto"/>
                  <w:hideMark/>
                </w:tcPr>
                <w:p w14:paraId="210622E7" w14:textId="77777777" w:rsidR="00D128FB" w:rsidRPr="00631F8B" w:rsidRDefault="00D128FB" w:rsidP="006E2051">
                  <w:r w:rsidRPr="00631F8B">
                    <w:t xml:space="preserve">disclaimer </w:t>
                  </w:r>
                </w:p>
              </w:tc>
            </w:tr>
            <w:tr w:rsidR="00D128FB" w:rsidRPr="00631F8B" w14:paraId="3018E89D" w14:textId="77777777" w:rsidTr="006E2051">
              <w:trPr>
                <w:tblHeader/>
                <w:tblCellSpacing w:w="0" w:type="dxa"/>
              </w:trPr>
              <w:tc>
                <w:tcPr>
                  <w:tcW w:w="360" w:type="dxa"/>
                  <w:hideMark/>
                </w:tcPr>
                <w:p w14:paraId="580E6764" w14:textId="77777777" w:rsidR="00D128FB" w:rsidRPr="00631F8B" w:rsidRDefault="00D128FB" w:rsidP="006E2051">
                  <w:r w:rsidRPr="00631F8B">
                    <w:t> </w:t>
                  </w:r>
                </w:p>
              </w:tc>
              <w:tc>
                <w:tcPr>
                  <w:tcW w:w="1500" w:type="dxa"/>
                  <w:hideMark/>
                </w:tcPr>
                <w:p w14:paraId="3BA15300" w14:textId="77777777" w:rsidR="00D128FB" w:rsidRPr="00631F8B" w:rsidRDefault="00D128FB" w:rsidP="006E2051">
                  <w:r w:rsidRPr="00631F8B">
                    <w:t>Type:</w:t>
                  </w:r>
                </w:p>
              </w:tc>
              <w:tc>
                <w:tcPr>
                  <w:tcW w:w="0" w:type="auto"/>
                  <w:hideMark/>
                </w:tcPr>
                <w:p w14:paraId="36FA0184" w14:textId="77777777" w:rsidR="00D128FB" w:rsidRPr="00631F8B" w:rsidRDefault="00D128FB" w:rsidP="006E2051">
                  <w:r w:rsidRPr="00631F8B">
                    <w:t>PT_FreeText</w:t>
                  </w:r>
                </w:p>
              </w:tc>
            </w:tr>
            <w:tr w:rsidR="00D128FB" w:rsidRPr="00074262" w14:paraId="1026FA35" w14:textId="77777777" w:rsidTr="006E2051">
              <w:trPr>
                <w:tblHeader/>
                <w:tblCellSpacing w:w="0" w:type="dxa"/>
              </w:trPr>
              <w:tc>
                <w:tcPr>
                  <w:tcW w:w="360" w:type="dxa"/>
                  <w:hideMark/>
                </w:tcPr>
                <w:p w14:paraId="46A0A9B3" w14:textId="77777777" w:rsidR="00D128FB" w:rsidRPr="00631F8B" w:rsidRDefault="00D128FB" w:rsidP="006E2051">
                  <w:r w:rsidRPr="00631F8B">
                    <w:t> </w:t>
                  </w:r>
                </w:p>
              </w:tc>
              <w:tc>
                <w:tcPr>
                  <w:tcW w:w="1500" w:type="dxa"/>
                  <w:hideMark/>
                </w:tcPr>
                <w:p w14:paraId="1C9B09A0" w14:textId="77777777" w:rsidR="00D128FB" w:rsidRPr="00631F8B" w:rsidRDefault="00D128FB" w:rsidP="006E2051">
                  <w:r w:rsidRPr="00631F8B">
                    <w:t>Definitie:</w:t>
                  </w:r>
                </w:p>
              </w:tc>
              <w:tc>
                <w:tcPr>
                  <w:tcW w:w="0" w:type="auto"/>
                  <w:hideMark/>
                </w:tcPr>
                <w:p w14:paraId="02CD118D" w14:textId="77777777" w:rsidR="00D128FB" w:rsidRPr="00D128FB" w:rsidRDefault="00D128FB" w:rsidP="006E2051">
                  <w:pPr>
                    <w:rPr>
                      <w:lang w:val="en-GB"/>
                    </w:rPr>
                  </w:pPr>
                  <w:r w:rsidRPr="00D128FB">
                    <w:rPr>
                      <w:lang w:val="en-GB"/>
                    </w:rPr>
                    <w:t xml:space="preserve">Legal text describing confidentiality clauses applying to the utility network information. </w:t>
                  </w:r>
                </w:p>
              </w:tc>
            </w:tr>
            <w:tr w:rsidR="00D128FB" w:rsidRPr="00631F8B" w14:paraId="01589260" w14:textId="77777777" w:rsidTr="006E2051">
              <w:trPr>
                <w:tblHeader/>
                <w:tblCellSpacing w:w="0" w:type="dxa"/>
              </w:trPr>
              <w:tc>
                <w:tcPr>
                  <w:tcW w:w="360" w:type="dxa"/>
                  <w:hideMark/>
                </w:tcPr>
                <w:p w14:paraId="42598EA2" w14:textId="77777777" w:rsidR="00D128FB" w:rsidRPr="00D128FB" w:rsidRDefault="00D128FB" w:rsidP="006E2051">
                  <w:pPr>
                    <w:rPr>
                      <w:lang w:val="en-GB"/>
                    </w:rPr>
                  </w:pPr>
                  <w:r w:rsidRPr="00D128FB">
                    <w:rPr>
                      <w:lang w:val="en-GB"/>
                    </w:rPr>
                    <w:t> </w:t>
                  </w:r>
                </w:p>
              </w:tc>
              <w:tc>
                <w:tcPr>
                  <w:tcW w:w="1500" w:type="dxa"/>
                  <w:hideMark/>
                </w:tcPr>
                <w:p w14:paraId="00C1C35C" w14:textId="77777777" w:rsidR="00D128FB" w:rsidRPr="00631F8B" w:rsidRDefault="00D128FB" w:rsidP="006E2051">
                  <w:r w:rsidRPr="00631F8B">
                    <w:t>Multipliciteit:</w:t>
                  </w:r>
                </w:p>
              </w:tc>
              <w:tc>
                <w:tcPr>
                  <w:tcW w:w="0" w:type="auto"/>
                  <w:hideMark/>
                </w:tcPr>
                <w:p w14:paraId="2470401E" w14:textId="77777777" w:rsidR="00D128FB" w:rsidRPr="00631F8B" w:rsidRDefault="00D128FB" w:rsidP="006E2051">
                  <w:r w:rsidRPr="00631F8B">
                    <w:t>0..*</w:t>
                  </w:r>
                </w:p>
              </w:tc>
            </w:tr>
            <w:tr w:rsidR="00D128FB" w:rsidRPr="00631F8B" w14:paraId="15D0DCE9" w14:textId="77777777" w:rsidTr="006E2051">
              <w:trPr>
                <w:tblHeader/>
                <w:tblCellSpacing w:w="0" w:type="dxa"/>
              </w:trPr>
              <w:tc>
                <w:tcPr>
                  <w:tcW w:w="360" w:type="dxa"/>
                  <w:hideMark/>
                </w:tcPr>
                <w:p w14:paraId="3DF412D4" w14:textId="77777777" w:rsidR="00D128FB" w:rsidRPr="00631F8B" w:rsidRDefault="00D128FB" w:rsidP="006E2051">
                  <w:r w:rsidRPr="00631F8B">
                    <w:t> </w:t>
                  </w:r>
                </w:p>
              </w:tc>
              <w:tc>
                <w:tcPr>
                  <w:tcW w:w="1500" w:type="dxa"/>
                  <w:hideMark/>
                </w:tcPr>
                <w:p w14:paraId="578315B6" w14:textId="77777777" w:rsidR="00D128FB" w:rsidRPr="00631F8B" w:rsidRDefault="00D128FB" w:rsidP="006E2051">
                  <w:r w:rsidRPr="00631F8B">
                    <w:t>Stereotypes:</w:t>
                  </w:r>
                </w:p>
              </w:tc>
              <w:tc>
                <w:tcPr>
                  <w:tcW w:w="0" w:type="auto"/>
                  <w:hideMark/>
                </w:tcPr>
                <w:p w14:paraId="5AE4C7C6" w14:textId="77777777" w:rsidR="00D128FB" w:rsidRPr="00631F8B" w:rsidRDefault="00D128FB" w:rsidP="006E2051">
                  <w:r w:rsidRPr="00631F8B">
                    <w:t>«voidable»</w:t>
                  </w:r>
                </w:p>
              </w:tc>
            </w:tr>
          </w:tbl>
          <w:p w14:paraId="08B7924B" w14:textId="77777777" w:rsidR="00D128FB" w:rsidRPr="00631F8B" w:rsidRDefault="00D128FB" w:rsidP="006E2051"/>
        </w:tc>
      </w:tr>
      <w:tr w:rsidR="00D128FB" w:rsidRPr="00631F8B" w14:paraId="1383DEB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04F84C" w14:textId="77777777" w:rsidR="00D128FB" w:rsidRPr="00631F8B" w:rsidRDefault="00D128FB" w:rsidP="006E2051">
            <w:r w:rsidRPr="00631F8B">
              <w:rPr>
                <w:b/>
                <w:bCs/>
              </w:rPr>
              <w:lastRenderedPageBreak/>
              <w:t>Relatie: networks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3E9861D" w14:textId="77777777" w:rsidTr="006E2051">
              <w:trPr>
                <w:tblHeader/>
                <w:tblCellSpacing w:w="0" w:type="dxa"/>
              </w:trPr>
              <w:tc>
                <w:tcPr>
                  <w:tcW w:w="360" w:type="dxa"/>
                  <w:hideMark/>
                </w:tcPr>
                <w:p w14:paraId="18B64C4F" w14:textId="77777777" w:rsidR="00D128FB" w:rsidRPr="00631F8B" w:rsidRDefault="00D128FB" w:rsidP="006E2051">
                  <w:r w:rsidRPr="00631F8B">
                    <w:t> </w:t>
                  </w:r>
                </w:p>
              </w:tc>
              <w:tc>
                <w:tcPr>
                  <w:tcW w:w="1500" w:type="dxa"/>
                  <w:hideMark/>
                </w:tcPr>
                <w:p w14:paraId="249A3E3B" w14:textId="77777777" w:rsidR="00D128FB" w:rsidRPr="00631F8B" w:rsidRDefault="00D128FB" w:rsidP="006E2051">
                  <w:r w:rsidRPr="00631F8B">
                    <w:t>Naam:</w:t>
                  </w:r>
                </w:p>
              </w:tc>
              <w:tc>
                <w:tcPr>
                  <w:tcW w:w="0" w:type="auto"/>
                  <w:hideMark/>
                </w:tcPr>
                <w:p w14:paraId="4C521481" w14:textId="77777777" w:rsidR="00D128FB" w:rsidRPr="00631F8B" w:rsidRDefault="00D128FB" w:rsidP="006E2051">
                  <w:r w:rsidRPr="00631F8B">
                    <w:t xml:space="preserve">networks </w:t>
                  </w:r>
                </w:p>
              </w:tc>
            </w:tr>
            <w:tr w:rsidR="00D128FB" w:rsidRPr="00631F8B" w14:paraId="044B444D" w14:textId="77777777" w:rsidTr="006E2051">
              <w:trPr>
                <w:tblHeader/>
                <w:tblCellSpacing w:w="0" w:type="dxa"/>
              </w:trPr>
              <w:tc>
                <w:tcPr>
                  <w:tcW w:w="360" w:type="dxa"/>
                  <w:hideMark/>
                </w:tcPr>
                <w:p w14:paraId="30CAB391" w14:textId="77777777" w:rsidR="00D128FB" w:rsidRPr="00631F8B" w:rsidRDefault="00D128FB" w:rsidP="006E2051">
                  <w:r w:rsidRPr="00631F8B">
                    <w:t> </w:t>
                  </w:r>
                </w:p>
              </w:tc>
              <w:tc>
                <w:tcPr>
                  <w:tcW w:w="1500" w:type="dxa"/>
                  <w:hideMark/>
                </w:tcPr>
                <w:p w14:paraId="6B57A1E2" w14:textId="77777777" w:rsidR="00D128FB" w:rsidRPr="00631F8B" w:rsidRDefault="00D128FB" w:rsidP="006E2051">
                  <w:r w:rsidRPr="00631F8B">
                    <w:t>Type:</w:t>
                  </w:r>
                </w:p>
              </w:tc>
              <w:tc>
                <w:tcPr>
                  <w:tcW w:w="0" w:type="auto"/>
                  <w:hideMark/>
                </w:tcPr>
                <w:p w14:paraId="1BEA3DA3" w14:textId="77777777" w:rsidR="00D128FB" w:rsidRPr="00631F8B" w:rsidRDefault="00D128FB" w:rsidP="006E2051">
                  <w:r w:rsidRPr="00631F8B">
                    <w:t>UtilityNetwork</w:t>
                  </w:r>
                </w:p>
              </w:tc>
            </w:tr>
            <w:tr w:rsidR="00D128FB" w:rsidRPr="00074262" w14:paraId="35D51CA3" w14:textId="77777777" w:rsidTr="006E2051">
              <w:trPr>
                <w:tblHeader/>
                <w:tblCellSpacing w:w="0" w:type="dxa"/>
              </w:trPr>
              <w:tc>
                <w:tcPr>
                  <w:tcW w:w="360" w:type="dxa"/>
                  <w:hideMark/>
                </w:tcPr>
                <w:p w14:paraId="5687E648" w14:textId="77777777" w:rsidR="00D128FB" w:rsidRPr="00631F8B" w:rsidRDefault="00D128FB" w:rsidP="006E2051">
                  <w:r w:rsidRPr="00631F8B">
                    <w:t> </w:t>
                  </w:r>
                </w:p>
              </w:tc>
              <w:tc>
                <w:tcPr>
                  <w:tcW w:w="1500" w:type="dxa"/>
                  <w:hideMark/>
                </w:tcPr>
                <w:p w14:paraId="369A4DB8" w14:textId="77777777" w:rsidR="00D128FB" w:rsidRPr="00631F8B" w:rsidRDefault="00D128FB" w:rsidP="006E2051">
                  <w:r w:rsidRPr="00631F8B">
                    <w:t>Definitie:</w:t>
                  </w:r>
                </w:p>
              </w:tc>
              <w:tc>
                <w:tcPr>
                  <w:tcW w:w="0" w:type="auto"/>
                  <w:hideMark/>
                </w:tcPr>
                <w:p w14:paraId="58A46575" w14:textId="77777777" w:rsidR="00D128FB" w:rsidRPr="00D128FB" w:rsidRDefault="00D128FB" w:rsidP="006E2051">
                  <w:pPr>
                    <w:rPr>
                      <w:lang w:val="en-GB"/>
                    </w:rPr>
                  </w:pPr>
                  <w:r w:rsidRPr="00D128FB">
                    <w:rPr>
                      <w:lang w:val="en-GB"/>
                    </w:rPr>
                    <w:t>A single sub-network that can be considered as part of a higher-order utility network.</w:t>
                  </w:r>
                </w:p>
              </w:tc>
            </w:tr>
            <w:tr w:rsidR="00D128FB" w:rsidRPr="00631F8B" w14:paraId="5AF9D34C" w14:textId="77777777" w:rsidTr="006E2051">
              <w:trPr>
                <w:tblHeader/>
                <w:tblCellSpacing w:w="0" w:type="dxa"/>
              </w:trPr>
              <w:tc>
                <w:tcPr>
                  <w:tcW w:w="360" w:type="dxa"/>
                  <w:hideMark/>
                </w:tcPr>
                <w:p w14:paraId="4BB8589B" w14:textId="77777777" w:rsidR="00D128FB" w:rsidRPr="00D128FB" w:rsidRDefault="00D128FB" w:rsidP="006E2051">
                  <w:pPr>
                    <w:rPr>
                      <w:lang w:val="en-GB"/>
                    </w:rPr>
                  </w:pPr>
                  <w:r w:rsidRPr="00D128FB">
                    <w:rPr>
                      <w:lang w:val="en-GB"/>
                    </w:rPr>
                    <w:t> </w:t>
                  </w:r>
                </w:p>
              </w:tc>
              <w:tc>
                <w:tcPr>
                  <w:tcW w:w="1500" w:type="dxa"/>
                  <w:hideMark/>
                </w:tcPr>
                <w:p w14:paraId="7A2BFF68" w14:textId="77777777" w:rsidR="00D128FB" w:rsidRPr="00631F8B" w:rsidRDefault="00D128FB" w:rsidP="006E2051">
                  <w:r w:rsidRPr="00631F8B">
                    <w:t>Multipliciteit:</w:t>
                  </w:r>
                </w:p>
              </w:tc>
              <w:tc>
                <w:tcPr>
                  <w:tcW w:w="0" w:type="auto"/>
                  <w:hideMark/>
                </w:tcPr>
                <w:p w14:paraId="04F23577" w14:textId="77777777" w:rsidR="00D128FB" w:rsidRPr="00631F8B" w:rsidRDefault="00D128FB" w:rsidP="006E2051">
                  <w:r w:rsidRPr="00631F8B">
                    <w:t>0..*</w:t>
                  </w:r>
                </w:p>
              </w:tc>
            </w:tr>
            <w:tr w:rsidR="00D128FB" w:rsidRPr="00631F8B" w14:paraId="3FF57DB3" w14:textId="77777777" w:rsidTr="006E2051">
              <w:trPr>
                <w:tblHeader/>
                <w:tblCellSpacing w:w="0" w:type="dxa"/>
              </w:trPr>
              <w:tc>
                <w:tcPr>
                  <w:tcW w:w="360" w:type="dxa"/>
                  <w:hideMark/>
                </w:tcPr>
                <w:p w14:paraId="3D2BE5DF" w14:textId="77777777" w:rsidR="00D128FB" w:rsidRPr="00631F8B" w:rsidRDefault="00D128FB" w:rsidP="006E2051">
                  <w:r w:rsidRPr="00631F8B">
                    <w:t> </w:t>
                  </w:r>
                </w:p>
              </w:tc>
              <w:tc>
                <w:tcPr>
                  <w:tcW w:w="1500" w:type="dxa"/>
                  <w:hideMark/>
                </w:tcPr>
                <w:p w14:paraId="581E7EFE" w14:textId="77777777" w:rsidR="00D128FB" w:rsidRPr="00631F8B" w:rsidRDefault="00D128FB" w:rsidP="006E2051">
                  <w:r w:rsidRPr="00631F8B">
                    <w:t>Stereotypes:</w:t>
                  </w:r>
                </w:p>
              </w:tc>
              <w:tc>
                <w:tcPr>
                  <w:tcW w:w="0" w:type="auto"/>
                  <w:hideMark/>
                </w:tcPr>
                <w:p w14:paraId="24FAAE17" w14:textId="77777777" w:rsidR="00D128FB" w:rsidRPr="00631F8B" w:rsidRDefault="00D128FB" w:rsidP="006E2051">
                  <w:r w:rsidRPr="00631F8B">
                    <w:t>«voidable»</w:t>
                  </w:r>
                </w:p>
              </w:tc>
            </w:tr>
          </w:tbl>
          <w:p w14:paraId="47E41198" w14:textId="77777777" w:rsidR="00D128FB" w:rsidRPr="00631F8B" w:rsidRDefault="00D128FB" w:rsidP="006E2051"/>
        </w:tc>
      </w:tr>
      <w:tr w:rsidR="00D128FB" w:rsidRPr="00631F8B" w14:paraId="2583CCF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030A69" w14:textId="77777777" w:rsidR="00D128FB" w:rsidRPr="00D128FB" w:rsidRDefault="00D128FB" w:rsidP="006E2051">
            <w:pPr>
              <w:rPr>
                <w:lang w:val="en-GB"/>
              </w:rPr>
            </w:pPr>
            <w:r w:rsidRPr="00D128FB">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5F94C21F" w14:textId="77777777" w:rsidTr="006E2051">
              <w:trPr>
                <w:tblHeader/>
                <w:tblCellSpacing w:w="0" w:type="dxa"/>
              </w:trPr>
              <w:tc>
                <w:tcPr>
                  <w:tcW w:w="360" w:type="dxa"/>
                  <w:hideMark/>
                </w:tcPr>
                <w:p w14:paraId="20B33D61" w14:textId="77777777" w:rsidR="00D128FB" w:rsidRPr="00D128FB" w:rsidRDefault="00D128FB" w:rsidP="006E2051">
                  <w:pPr>
                    <w:rPr>
                      <w:lang w:val="en-GB"/>
                    </w:rPr>
                  </w:pPr>
                  <w:r w:rsidRPr="00D128FB">
                    <w:rPr>
                      <w:lang w:val="en-GB"/>
                    </w:rPr>
                    <w:t> </w:t>
                  </w:r>
                </w:p>
              </w:tc>
              <w:tc>
                <w:tcPr>
                  <w:tcW w:w="1500" w:type="dxa"/>
                  <w:hideMark/>
                </w:tcPr>
                <w:p w14:paraId="174686E9" w14:textId="77777777" w:rsidR="00D128FB" w:rsidRPr="00631F8B" w:rsidRDefault="00D128FB" w:rsidP="006E2051">
                  <w:r w:rsidRPr="00631F8B">
                    <w:t>Natuurlijke taal:</w:t>
                  </w:r>
                </w:p>
              </w:tc>
              <w:tc>
                <w:tcPr>
                  <w:tcW w:w="0" w:type="auto"/>
                  <w:hideMark/>
                </w:tcPr>
                <w:p w14:paraId="07B255DD" w14:textId="77777777" w:rsidR="00D128FB" w:rsidRPr="00D128FB" w:rsidRDefault="00D128FB" w:rsidP="006E2051">
                  <w:pPr>
                    <w:rPr>
                      <w:lang w:val="en-GB"/>
                    </w:rPr>
                  </w:pPr>
                  <w:r w:rsidRPr="00D128FB">
                    <w:rPr>
                      <w:lang w:val="en-GB"/>
                    </w:rPr>
                    <w:t>The multiplicity of "telecommunications" shall be 0</w:t>
                  </w:r>
                </w:p>
              </w:tc>
            </w:tr>
            <w:tr w:rsidR="00D128FB" w:rsidRPr="00631F8B" w14:paraId="4D532B8A" w14:textId="77777777" w:rsidTr="006E2051">
              <w:trPr>
                <w:tblHeader/>
                <w:tblCellSpacing w:w="0" w:type="dxa"/>
              </w:trPr>
              <w:tc>
                <w:tcPr>
                  <w:tcW w:w="360" w:type="dxa"/>
                  <w:hideMark/>
                </w:tcPr>
                <w:p w14:paraId="68E7F9FF" w14:textId="77777777" w:rsidR="00D128FB" w:rsidRPr="00D128FB" w:rsidRDefault="00D128FB" w:rsidP="006E2051">
                  <w:pPr>
                    <w:rPr>
                      <w:lang w:val="en-GB"/>
                    </w:rPr>
                  </w:pPr>
                  <w:r w:rsidRPr="00D128FB">
                    <w:rPr>
                      <w:lang w:val="en-GB"/>
                    </w:rPr>
                    <w:t> </w:t>
                  </w:r>
                </w:p>
              </w:tc>
              <w:tc>
                <w:tcPr>
                  <w:tcW w:w="1500" w:type="dxa"/>
                  <w:hideMark/>
                </w:tcPr>
                <w:p w14:paraId="266EAA91" w14:textId="77777777" w:rsidR="00D128FB" w:rsidRPr="00631F8B" w:rsidRDefault="00D128FB" w:rsidP="006E2051">
                  <w:r w:rsidRPr="00631F8B">
                    <w:t>OCL:</w:t>
                  </w:r>
                </w:p>
              </w:tc>
              <w:tc>
                <w:tcPr>
                  <w:tcW w:w="0" w:type="auto"/>
                  <w:hideMark/>
                </w:tcPr>
                <w:p w14:paraId="7E924AF9" w14:textId="77777777" w:rsidR="00D128FB" w:rsidRPr="00631F8B" w:rsidRDefault="00D128FB" w:rsidP="006E2051">
                  <w:r w:rsidRPr="00631F8B">
                    <w:t xml:space="preserve">inv: telecommunications-&gt;size()=0 </w:t>
                  </w:r>
                </w:p>
              </w:tc>
            </w:tr>
          </w:tbl>
          <w:p w14:paraId="0ABA3B5B" w14:textId="77777777" w:rsidR="00D128FB" w:rsidRPr="00631F8B" w:rsidRDefault="00D128FB" w:rsidP="006E2051"/>
        </w:tc>
      </w:tr>
      <w:tr w:rsidR="00D128FB" w:rsidRPr="00631F8B" w14:paraId="4FC82D8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5A7DA3" w14:textId="77777777" w:rsidR="00D128FB" w:rsidRPr="00D128FB" w:rsidRDefault="00D128FB" w:rsidP="006E2051">
            <w:pPr>
              <w:rPr>
                <w:lang w:val="en-GB"/>
              </w:rPr>
            </w:pPr>
            <w:r w:rsidRPr="00D128FB">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9145092" w14:textId="77777777" w:rsidTr="006E2051">
              <w:trPr>
                <w:tblHeader/>
                <w:tblCellSpacing w:w="0" w:type="dxa"/>
              </w:trPr>
              <w:tc>
                <w:tcPr>
                  <w:tcW w:w="360" w:type="dxa"/>
                  <w:hideMark/>
                </w:tcPr>
                <w:p w14:paraId="4692BD9E" w14:textId="77777777" w:rsidR="00D128FB" w:rsidRPr="00D128FB" w:rsidRDefault="00D128FB" w:rsidP="006E2051">
                  <w:pPr>
                    <w:rPr>
                      <w:lang w:val="en-GB"/>
                    </w:rPr>
                  </w:pPr>
                  <w:r w:rsidRPr="00D128FB">
                    <w:rPr>
                      <w:lang w:val="en-GB"/>
                    </w:rPr>
                    <w:t> </w:t>
                  </w:r>
                </w:p>
              </w:tc>
              <w:tc>
                <w:tcPr>
                  <w:tcW w:w="1500" w:type="dxa"/>
                  <w:hideMark/>
                </w:tcPr>
                <w:p w14:paraId="0681235B" w14:textId="77777777" w:rsidR="00D128FB" w:rsidRPr="00631F8B" w:rsidRDefault="00D128FB" w:rsidP="006E2051">
                  <w:r w:rsidRPr="00631F8B">
                    <w:t>Natuurlijke taal:</w:t>
                  </w:r>
                </w:p>
              </w:tc>
              <w:tc>
                <w:tcPr>
                  <w:tcW w:w="0" w:type="auto"/>
                  <w:hideMark/>
                </w:tcPr>
                <w:p w14:paraId="2335FC14" w14:textId="77777777" w:rsidR="00D128FB" w:rsidRPr="00D128FB" w:rsidRDefault="00D128FB" w:rsidP="006E2051">
                  <w:pPr>
                    <w:rPr>
                      <w:lang w:val="en-GB"/>
                    </w:rPr>
                  </w:pPr>
                  <w:r w:rsidRPr="00D128FB">
                    <w:rPr>
                      <w:lang w:val="en-GB"/>
                    </w:rPr>
                    <w:t xml:space="preserve">All utility network objects have an external object identifier. </w:t>
                  </w:r>
                </w:p>
              </w:tc>
            </w:tr>
            <w:tr w:rsidR="00D128FB" w:rsidRPr="00631F8B" w14:paraId="3F6233A3" w14:textId="77777777" w:rsidTr="006E2051">
              <w:trPr>
                <w:tblHeader/>
                <w:tblCellSpacing w:w="0" w:type="dxa"/>
              </w:trPr>
              <w:tc>
                <w:tcPr>
                  <w:tcW w:w="360" w:type="dxa"/>
                  <w:hideMark/>
                </w:tcPr>
                <w:p w14:paraId="4B63F1EA" w14:textId="77777777" w:rsidR="00D128FB" w:rsidRPr="00D128FB" w:rsidRDefault="00D128FB" w:rsidP="006E2051">
                  <w:pPr>
                    <w:rPr>
                      <w:lang w:val="en-GB"/>
                    </w:rPr>
                  </w:pPr>
                  <w:r w:rsidRPr="00D128FB">
                    <w:rPr>
                      <w:lang w:val="en-GB"/>
                    </w:rPr>
                    <w:t> </w:t>
                  </w:r>
                </w:p>
              </w:tc>
              <w:tc>
                <w:tcPr>
                  <w:tcW w:w="1500" w:type="dxa"/>
                  <w:hideMark/>
                </w:tcPr>
                <w:p w14:paraId="54448808" w14:textId="77777777" w:rsidR="00D128FB" w:rsidRPr="00631F8B" w:rsidRDefault="00D128FB" w:rsidP="006E2051">
                  <w:r w:rsidRPr="00631F8B">
                    <w:t>OCL:</w:t>
                  </w:r>
                </w:p>
              </w:tc>
              <w:tc>
                <w:tcPr>
                  <w:tcW w:w="0" w:type="auto"/>
                  <w:hideMark/>
                </w:tcPr>
                <w:p w14:paraId="64237591" w14:textId="77777777" w:rsidR="00D128FB" w:rsidRPr="00631F8B" w:rsidRDefault="00D128FB" w:rsidP="006E2051">
                  <w:r w:rsidRPr="00631F8B">
                    <w:t xml:space="preserve">inv:inspireId-&gt;notEmpty() </w:t>
                  </w:r>
                </w:p>
              </w:tc>
            </w:tr>
          </w:tbl>
          <w:p w14:paraId="3563C6A3" w14:textId="77777777" w:rsidR="00D128FB" w:rsidRPr="00631F8B" w:rsidRDefault="00D128FB" w:rsidP="006E2051"/>
        </w:tc>
      </w:tr>
    </w:tbl>
    <w:p w14:paraId="4D88B8B1" w14:textId="77777777" w:rsidR="00D128FB" w:rsidRPr="00631F8B" w:rsidRDefault="00D128FB" w:rsidP="00D128FB">
      <w:pPr>
        <w:pStyle w:val="Kop5"/>
        <w:rPr>
          <w:sz w:val="16"/>
          <w:szCs w:val="16"/>
        </w:rPr>
      </w:pPr>
      <w:r w:rsidRPr="00631F8B">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743E098"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222DCE" w14:textId="77777777" w:rsidR="00D128FB" w:rsidRPr="00631F8B" w:rsidRDefault="00D128FB" w:rsidP="006E2051">
            <w:pPr>
              <w:spacing w:line="225" w:lineRule="atLeast"/>
            </w:pPr>
            <w:r w:rsidRPr="00631F8B">
              <w:rPr>
                <w:b/>
                <w:bCs/>
              </w:rPr>
              <w:t>Cabinet</w:t>
            </w:r>
          </w:p>
        </w:tc>
      </w:tr>
      <w:tr w:rsidR="00D128FB" w:rsidRPr="00631F8B" w14:paraId="750D40C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209C4D3F" w14:textId="77777777" w:rsidTr="006E2051">
              <w:trPr>
                <w:tblHeader/>
                <w:tblCellSpacing w:w="0" w:type="dxa"/>
              </w:trPr>
              <w:tc>
                <w:tcPr>
                  <w:tcW w:w="360" w:type="dxa"/>
                  <w:hideMark/>
                </w:tcPr>
                <w:p w14:paraId="320C203B" w14:textId="77777777" w:rsidR="00D128FB" w:rsidRPr="00631F8B" w:rsidRDefault="00D128FB" w:rsidP="006E2051">
                  <w:r w:rsidRPr="00631F8B">
                    <w:t> </w:t>
                  </w:r>
                </w:p>
              </w:tc>
              <w:tc>
                <w:tcPr>
                  <w:tcW w:w="1500" w:type="dxa"/>
                  <w:hideMark/>
                </w:tcPr>
                <w:p w14:paraId="163D3853" w14:textId="77777777" w:rsidR="00D128FB" w:rsidRPr="00631F8B" w:rsidRDefault="00D128FB" w:rsidP="006E2051">
                  <w:r w:rsidRPr="00631F8B">
                    <w:t>Package:</w:t>
                  </w:r>
                </w:p>
              </w:tc>
              <w:tc>
                <w:tcPr>
                  <w:tcW w:w="0" w:type="auto"/>
                  <w:hideMark/>
                </w:tcPr>
                <w:p w14:paraId="45A6872B" w14:textId="77777777"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14:paraId="1138E4A7" w14:textId="77777777" w:rsidTr="006E2051">
              <w:trPr>
                <w:tblHeader/>
                <w:tblCellSpacing w:w="0" w:type="dxa"/>
              </w:trPr>
              <w:tc>
                <w:tcPr>
                  <w:tcW w:w="360" w:type="dxa"/>
                  <w:hideMark/>
                </w:tcPr>
                <w:p w14:paraId="274C2E73" w14:textId="77777777" w:rsidR="00D128FB" w:rsidRPr="00D128FB" w:rsidRDefault="00D128FB" w:rsidP="006E2051">
                  <w:pPr>
                    <w:rPr>
                      <w:lang w:val="en-GB"/>
                    </w:rPr>
                  </w:pPr>
                  <w:r w:rsidRPr="00D128FB">
                    <w:rPr>
                      <w:lang w:val="en-GB"/>
                    </w:rPr>
                    <w:t> </w:t>
                  </w:r>
                </w:p>
              </w:tc>
              <w:tc>
                <w:tcPr>
                  <w:tcW w:w="1500" w:type="dxa"/>
                  <w:hideMark/>
                </w:tcPr>
                <w:p w14:paraId="309EACF9" w14:textId="77777777" w:rsidR="00D128FB" w:rsidRPr="00631F8B" w:rsidRDefault="00D128FB" w:rsidP="006E2051">
                  <w:r w:rsidRPr="00631F8B">
                    <w:t>Naam:</w:t>
                  </w:r>
                </w:p>
              </w:tc>
              <w:tc>
                <w:tcPr>
                  <w:tcW w:w="0" w:type="auto"/>
                  <w:hideMark/>
                </w:tcPr>
                <w:p w14:paraId="525E92F7" w14:textId="77777777" w:rsidR="00D128FB" w:rsidRPr="00631F8B" w:rsidRDefault="00D128FB" w:rsidP="006E2051">
                  <w:r w:rsidRPr="00631F8B">
                    <w:t xml:space="preserve">cabinet </w:t>
                  </w:r>
                </w:p>
              </w:tc>
            </w:tr>
            <w:tr w:rsidR="00D128FB" w:rsidRPr="00074262" w14:paraId="7DB44B80" w14:textId="77777777" w:rsidTr="006E2051">
              <w:trPr>
                <w:tblHeader/>
                <w:tblCellSpacing w:w="0" w:type="dxa"/>
              </w:trPr>
              <w:tc>
                <w:tcPr>
                  <w:tcW w:w="360" w:type="dxa"/>
                  <w:hideMark/>
                </w:tcPr>
                <w:p w14:paraId="4EA882C1" w14:textId="77777777" w:rsidR="00D128FB" w:rsidRPr="00631F8B" w:rsidRDefault="00D128FB" w:rsidP="006E2051">
                  <w:r w:rsidRPr="00631F8B">
                    <w:t> </w:t>
                  </w:r>
                </w:p>
              </w:tc>
              <w:tc>
                <w:tcPr>
                  <w:tcW w:w="1500" w:type="dxa"/>
                  <w:hideMark/>
                </w:tcPr>
                <w:p w14:paraId="31AD06C6" w14:textId="77777777" w:rsidR="00D128FB" w:rsidRPr="00631F8B" w:rsidRDefault="00D128FB" w:rsidP="006E2051">
                  <w:r w:rsidRPr="00631F8B">
                    <w:t>Definitie:</w:t>
                  </w:r>
                </w:p>
              </w:tc>
              <w:tc>
                <w:tcPr>
                  <w:tcW w:w="0" w:type="auto"/>
                  <w:hideMark/>
                </w:tcPr>
                <w:p w14:paraId="55E9998B" w14:textId="77777777" w:rsidR="00D128FB" w:rsidRPr="00D128FB" w:rsidRDefault="00D128FB" w:rsidP="006E2051">
                  <w:pPr>
                    <w:rPr>
                      <w:lang w:val="en-GB"/>
                    </w:rPr>
                  </w:pPr>
                  <w:r w:rsidRPr="00D128FB">
                    <w:rPr>
                      <w:lang w:val="en-GB"/>
                    </w:rPr>
                    <w:t xml:space="preserve">Simple cabinet object which may carry utility objects belonging to either single or multiple utility networks. </w:t>
                  </w:r>
                </w:p>
              </w:tc>
            </w:tr>
            <w:tr w:rsidR="00D128FB" w:rsidRPr="00631F8B" w14:paraId="2E18FF2C" w14:textId="77777777" w:rsidTr="006E2051">
              <w:trPr>
                <w:tblHeader/>
                <w:tblCellSpacing w:w="0" w:type="dxa"/>
              </w:trPr>
              <w:tc>
                <w:tcPr>
                  <w:tcW w:w="360" w:type="dxa"/>
                  <w:hideMark/>
                </w:tcPr>
                <w:p w14:paraId="08C15DD2" w14:textId="77777777" w:rsidR="00D128FB" w:rsidRPr="00D128FB" w:rsidRDefault="00D128FB" w:rsidP="006E2051">
                  <w:pPr>
                    <w:rPr>
                      <w:lang w:val="en-GB"/>
                    </w:rPr>
                  </w:pPr>
                  <w:r w:rsidRPr="00D128FB">
                    <w:rPr>
                      <w:lang w:val="en-GB"/>
                    </w:rPr>
                    <w:t> </w:t>
                  </w:r>
                </w:p>
              </w:tc>
              <w:tc>
                <w:tcPr>
                  <w:tcW w:w="1500" w:type="dxa"/>
                  <w:hideMark/>
                </w:tcPr>
                <w:p w14:paraId="7D38FF8D" w14:textId="77777777" w:rsidR="00D128FB" w:rsidRPr="00631F8B" w:rsidRDefault="00D128FB" w:rsidP="006E2051">
                  <w:r w:rsidRPr="00631F8B">
                    <w:t>Subtype van:</w:t>
                  </w:r>
                </w:p>
              </w:tc>
              <w:tc>
                <w:tcPr>
                  <w:tcW w:w="0" w:type="auto"/>
                  <w:hideMark/>
                </w:tcPr>
                <w:p w14:paraId="0EB0C241" w14:textId="77777777" w:rsidR="00D128FB" w:rsidRPr="00631F8B" w:rsidRDefault="00D128FB" w:rsidP="006E2051">
                  <w:r w:rsidRPr="00631F8B">
                    <w:t>UtilityNodeContainer</w:t>
                  </w:r>
                </w:p>
              </w:tc>
            </w:tr>
            <w:tr w:rsidR="00D128FB" w:rsidRPr="00074262" w14:paraId="5003F45E" w14:textId="77777777" w:rsidTr="006E2051">
              <w:trPr>
                <w:tblHeader/>
                <w:tblCellSpacing w:w="0" w:type="dxa"/>
              </w:trPr>
              <w:tc>
                <w:tcPr>
                  <w:tcW w:w="360" w:type="dxa"/>
                  <w:hideMark/>
                </w:tcPr>
                <w:p w14:paraId="1002005F" w14:textId="77777777" w:rsidR="00D128FB" w:rsidRPr="00631F8B" w:rsidRDefault="00D128FB" w:rsidP="006E2051">
                  <w:r w:rsidRPr="00631F8B">
                    <w:t> </w:t>
                  </w:r>
                </w:p>
              </w:tc>
              <w:tc>
                <w:tcPr>
                  <w:tcW w:w="1500" w:type="dxa"/>
                  <w:hideMark/>
                </w:tcPr>
                <w:p w14:paraId="37D4F7A2" w14:textId="77777777" w:rsidR="00D128FB" w:rsidRPr="00631F8B" w:rsidRDefault="00D128FB" w:rsidP="006E2051">
                  <w:r w:rsidRPr="00631F8B">
                    <w:t>Omschrijving:</w:t>
                  </w:r>
                </w:p>
              </w:tc>
              <w:tc>
                <w:tcPr>
                  <w:tcW w:w="0" w:type="auto"/>
                  <w:hideMark/>
                </w:tcPr>
                <w:p w14:paraId="002CC165" w14:textId="77777777" w:rsidR="00D128FB" w:rsidRPr="00D128FB" w:rsidRDefault="00D128FB" w:rsidP="006E2051">
                  <w:pPr>
                    <w:rPr>
                      <w:lang w:val="en-GB"/>
                    </w:rPr>
                  </w:pPr>
                  <w:r w:rsidRPr="00D128FB">
                    <w:rPr>
                      <w:lang w:val="en-GB"/>
                    </w:rPr>
                    <w:t>Cabinets represent mountable node objects that can contain smaller utility devices and cables.</w:t>
                  </w:r>
                </w:p>
              </w:tc>
            </w:tr>
            <w:tr w:rsidR="00D128FB" w:rsidRPr="00631F8B" w14:paraId="2C2102B7" w14:textId="77777777" w:rsidTr="006E2051">
              <w:trPr>
                <w:tblHeader/>
                <w:tblCellSpacing w:w="0" w:type="dxa"/>
              </w:trPr>
              <w:tc>
                <w:tcPr>
                  <w:tcW w:w="360" w:type="dxa"/>
                  <w:hideMark/>
                </w:tcPr>
                <w:p w14:paraId="42C2883A" w14:textId="77777777" w:rsidR="00D128FB" w:rsidRPr="00D128FB" w:rsidRDefault="00D128FB" w:rsidP="006E2051">
                  <w:pPr>
                    <w:rPr>
                      <w:lang w:val="en-GB"/>
                    </w:rPr>
                  </w:pPr>
                  <w:r w:rsidRPr="00D128FB">
                    <w:rPr>
                      <w:lang w:val="en-GB"/>
                    </w:rPr>
                    <w:t> </w:t>
                  </w:r>
                </w:p>
              </w:tc>
              <w:tc>
                <w:tcPr>
                  <w:tcW w:w="1500" w:type="dxa"/>
                  <w:hideMark/>
                </w:tcPr>
                <w:p w14:paraId="3BF0E546" w14:textId="77777777" w:rsidR="00D128FB" w:rsidRPr="00631F8B" w:rsidRDefault="00D128FB" w:rsidP="006E2051">
                  <w:r w:rsidRPr="00631F8B">
                    <w:t>Stereotypes:</w:t>
                  </w:r>
                </w:p>
              </w:tc>
              <w:tc>
                <w:tcPr>
                  <w:tcW w:w="0" w:type="auto"/>
                  <w:hideMark/>
                </w:tcPr>
                <w:p w14:paraId="23987DDB" w14:textId="77777777" w:rsidR="00D128FB" w:rsidRPr="00631F8B" w:rsidRDefault="00D128FB" w:rsidP="006E2051">
                  <w:r w:rsidRPr="00631F8B">
                    <w:t>«featureType»</w:t>
                  </w:r>
                </w:p>
              </w:tc>
            </w:tr>
          </w:tbl>
          <w:p w14:paraId="0971FD40" w14:textId="77777777" w:rsidR="00D128FB" w:rsidRPr="00631F8B" w:rsidRDefault="00D128FB" w:rsidP="006E2051"/>
        </w:tc>
      </w:tr>
    </w:tbl>
    <w:p w14:paraId="187A61BE" w14:textId="77777777" w:rsidR="00D128FB" w:rsidRPr="00631F8B" w:rsidRDefault="00D128FB" w:rsidP="00D128FB">
      <w:pPr>
        <w:pStyle w:val="Kop5"/>
        <w:rPr>
          <w:sz w:val="16"/>
          <w:szCs w:val="16"/>
        </w:rPr>
      </w:pPr>
      <w:r w:rsidRPr="00631F8B">
        <w:rPr>
          <w:sz w:val="16"/>
          <w:szCs w:val="16"/>
        </w:rPr>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8051185"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0474E4" w14:textId="77777777" w:rsidR="00D128FB" w:rsidRPr="00631F8B" w:rsidRDefault="00D128FB" w:rsidP="006E2051">
            <w:pPr>
              <w:spacing w:line="225" w:lineRule="atLeast"/>
            </w:pPr>
            <w:r w:rsidRPr="00631F8B">
              <w:rPr>
                <w:b/>
                <w:bCs/>
              </w:rPr>
              <w:t>UtilityNetworkTypeValue</w:t>
            </w:r>
          </w:p>
        </w:tc>
      </w:tr>
      <w:tr w:rsidR="00D128FB" w:rsidRPr="00631F8B" w14:paraId="5EF68212"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32A35A49" w14:textId="77777777" w:rsidTr="006E2051">
              <w:trPr>
                <w:tblHeader/>
                <w:tblCellSpacing w:w="0" w:type="dxa"/>
              </w:trPr>
              <w:tc>
                <w:tcPr>
                  <w:tcW w:w="360" w:type="dxa"/>
                  <w:hideMark/>
                </w:tcPr>
                <w:p w14:paraId="457DC1C1" w14:textId="77777777" w:rsidR="00D128FB" w:rsidRPr="00631F8B" w:rsidRDefault="00D128FB" w:rsidP="006E2051">
                  <w:r w:rsidRPr="00631F8B">
                    <w:t> </w:t>
                  </w:r>
                </w:p>
              </w:tc>
              <w:tc>
                <w:tcPr>
                  <w:tcW w:w="1500" w:type="dxa"/>
                  <w:hideMark/>
                </w:tcPr>
                <w:p w14:paraId="047EE9ED" w14:textId="77777777" w:rsidR="00D128FB" w:rsidRPr="00631F8B" w:rsidRDefault="00D128FB" w:rsidP="006E2051">
                  <w:r w:rsidRPr="00631F8B">
                    <w:t>Package:</w:t>
                  </w:r>
                </w:p>
              </w:tc>
              <w:tc>
                <w:tcPr>
                  <w:tcW w:w="0" w:type="auto"/>
                  <w:hideMark/>
                </w:tcPr>
                <w:p w14:paraId="13E0D04A" w14:textId="77777777"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14:paraId="43EB4083" w14:textId="77777777" w:rsidTr="006E2051">
              <w:trPr>
                <w:tblHeader/>
                <w:tblCellSpacing w:w="0" w:type="dxa"/>
              </w:trPr>
              <w:tc>
                <w:tcPr>
                  <w:tcW w:w="360" w:type="dxa"/>
                  <w:hideMark/>
                </w:tcPr>
                <w:p w14:paraId="3FCB6D39" w14:textId="77777777" w:rsidR="00D128FB" w:rsidRPr="00D128FB" w:rsidRDefault="00D128FB" w:rsidP="006E2051">
                  <w:pPr>
                    <w:rPr>
                      <w:lang w:val="en-GB"/>
                    </w:rPr>
                  </w:pPr>
                  <w:r w:rsidRPr="00D128FB">
                    <w:rPr>
                      <w:lang w:val="en-GB"/>
                    </w:rPr>
                    <w:t> </w:t>
                  </w:r>
                </w:p>
              </w:tc>
              <w:tc>
                <w:tcPr>
                  <w:tcW w:w="1500" w:type="dxa"/>
                  <w:hideMark/>
                </w:tcPr>
                <w:p w14:paraId="7A2A0137" w14:textId="77777777" w:rsidR="00D128FB" w:rsidRPr="00631F8B" w:rsidRDefault="00D128FB" w:rsidP="006E2051">
                  <w:r w:rsidRPr="00631F8B">
                    <w:t>Naam:</w:t>
                  </w:r>
                </w:p>
              </w:tc>
              <w:tc>
                <w:tcPr>
                  <w:tcW w:w="0" w:type="auto"/>
                  <w:hideMark/>
                </w:tcPr>
                <w:p w14:paraId="387D8F32" w14:textId="77777777" w:rsidR="00D128FB" w:rsidRPr="00631F8B" w:rsidRDefault="00D128FB" w:rsidP="006E2051">
                  <w:r w:rsidRPr="00631F8B">
                    <w:t xml:space="preserve">utility network type </w:t>
                  </w:r>
                </w:p>
              </w:tc>
            </w:tr>
            <w:tr w:rsidR="00D128FB" w:rsidRPr="00074262" w14:paraId="174429DC" w14:textId="77777777" w:rsidTr="006E2051">
              <w:trPr>
                <w:tblHeader/>
                <w:tblCellSpacing w:w="0" w:type="dxa"/>
              </w:trPr>
              <w:tc>
                <w:tcPr>
                  <w:tcW w:w="360" w:type="dxa"/>
                  <w:hideMark/>
                </w:tcPr>
                <w:p w14:paraId="3316C924" w14:textId="77777777" w:rsidR="00D128FB" w:rsidRPr="00631F8B" w:rsidRDefault="00D128FB" w:rsidP="006E2051">
                  <w:r w:rsidRPr="00631F8B">
                    <w:t> </w:t>
                  </w:r>
                </w:p>
              </w:tc>
              <w:tc>
                <w:tcPr>
                  <w:tcW w:w="1500" w:type="dxa"/>
                  <w:hideMark/>
                </w:tcPr>
                <w:p w14:paraId="0C2F44F8" w14:textId="77777777" w:rsidR="00D128FB" w:rsidRPr="00631F8B" w:rsidRDefault="00D128FB" w:rsidP="006E2051">
                  <w:r w:rsidRPr="00631F8B">
                    <w:t>Definitie:</w:t>
                  </w:r>
                </w:p>
              </w:tc>
              <w:tc>
                <w:tcPr>
                  <w:tcW w:w="0" w:type="auto"/>
                  <w:hideMark/>
                </w:tcPr>
                <w:p w14:paraId="0C759E3C" w14:textId="77777777" w:rsidR="00D128FB" w:rsidRPr="00D128FB" w:rsidRDefault="00D128FB" w:rsidP="006E2051">
                  <w:pPr>
                    <w:rPr>
                      <w:lang w:val="en-GB"/>
                    </w:rPr>
                  </w:pPr>
                  <w:r w:rsidRPr="00D128FB">
                    <w:rPr>
                      <w:lang w:val="en-GB"/>
                    </w:rPr>
                    <w:t>Classification of utility network types.</w:t>
                  </w:r>
                </w:p>
              </w:tc>
            </w:tr>
            <w:tr w:rsidR="00D128FB" w:rsidRPr="00631F8B" w14:paraId="0BD91C5C" w14:textId="77777777" w:rsidTr="006E2051">
              <w:trPr>
                <w:tblHeader/>
                <w:tblCellSpacing w:w="0" w:type="dxa"/>
              </w:trPr>
              <w:tc>
                <w:tcPr>
                  <w:tcW w:w="360" w:type="dxa"/>
                  <w:hideMark/>
                </w:tcPr>
                <w:p w14:paraId="2D068A08" w14:textId="77777777" w:rsidR="00D128FB" w:rsidRPr="00D128FB" w:rsidRDefault="00D128FB" w:rsidP="006E2051">
                  <w:pPr>
                    <w:rPr>
                      <w:lang w:val="en-GB"/>
                    </w:rPr>
                  </w:pPr>
                  <w:r w:rsidRPr="00D128FB">
                    <w:rPr>
                      <w:lang w:val="en-GB"/>
                    </w:rPr>
                    <w:t> </w:t>
                  </w:r>
                </w:p>
              </w:tc>
              <w:tc>
                <w:tcPr>
                  <w:tcW w:w="1500" w:type="dxa"/>
                  <w:hideMark/>
                </w:tcPr>
                <w:p w14:paraId="6EEA15B7" w14:textId="77777777" w:rsidR="00D128FB" w:rsidRPr="00631F8B" w:rsidRDefault="00D128FB" w:rsidP="006E2051">
                  <w:r w:rsidRPr="00631F8B">
                    <w:t>Stereotypes:</w:t>
                  </w:r>
                </w:p>
              </w:tc>
              <w:tc>
                <w:tcPr>
                  <w:tcW w:w="0" w:type="auto"/>
                  <w:hideMark/>
                </w:tcPr>
                <w:p w14:paraId="25501241" w14:textId="77777777" w:rsidR="00D128FB" w:rsidRPr="00631F8B" w:rsidRDefault="00D128FB" w:rsidP="006E2051">
                  <w:r w:rsidRPr="00631F8B">
                    <w:t>«codeList»</w:t>
                  </w:r>
                </w:p>
              </w:tc>
            </w:tr>
            <w:tr w:rsidR="00D128FB" w:rsidRPr="00631F8B" w14:paraId="2ED51550" w14:textId="77777777" w:rsidTr="006E2051">
              <w:trPr>
                <w:tblHeader/>
                <w:tblCellSpacing w:w="0" w:type="dxa"/>
              </w:trPr>
              <w:tc>
                <w:tcPr>
                  <w:tcW w:w="360" w:type="dxa"/>
                  <w:hideMark/>
                </w:tcPr>
                <w:p w14:paraId="2321B99C" w14:textId="77777777" w:rsidR="00D128FB" w:rsidRPr="00631F8B" w:rsidRDefault="00D128FB" w:rsidP="006E2051">
                  <w:r w:rsidRPr="00631F8B">
                    <w:t> </w:t>
                  </w:r>
                </w:p>
              </w:tc>
              <w:tc>
                <w:tcPr>
                  <w:tcW w:w="1500" w:type="dxa"/>
                  <w:hideMark/>
                </w:tcPr>
                <w:p w14:paraId="5FDA5463" w14:textId="77777777" w:rsidR="00D128FB" w:rsidRPr="00631F8B" w:rsidRDefault="00D128FB" w:rsidP="006E2051">
                  <w:r w:rsidRPr="00631F8B">
                    <w:t>Governance:</w:t>
                  </w:r>
                </w:p>
              </w:tc>
              <w:tc>
                <w:tcPr>
                  <w:tcW w:w="0" w:type="auto"/>
                  <w:hideMark/>
                </w:tcPr>
                <w:p w14:paraId="55E43514" w14:textId="77777777" w:rsidR="00D128FB" w:rsidRPr="00631F8B" w:rsidRDefault="00D128FB" w:rsidP="006E2051">
                  <w:r w:rsidRPr="00631F8B">
                    <w:t>Uitbreidbaar</w:t>
                  </w:r>
                </w:p>
              </w:tc>
            </w:tr>
          </w:tbl>
          <w:p w14:paraId="3F9F57C2" w14:textId="77777777" w:rsidR="00D128FB" w:rsidRPr="00631F8B" w:rsidRDefault="00D128FB" w:rsidP="006E2051"/>
        </w:tc>
      </w:tr>
    </w:tbl>
    <w:p w14:paraId="31E8C927" w14:textId="77777777" w:rsidR="00D128FB" w:rsidRPr="00631F8B" w:rsidRDefault="00D128FB" w:rsidP="00D128FB">
      <w:pPr>
        <w:pStyle w:val="Kop5"/>
        <w:rPr>
          <w:sz w:val="16"/>
          <w:szCs w:val="16"/>
        </w:rPr>
      </w:pPr>
      <w:r w:rsidRPr="00631F8B">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79A39FD"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9A420" w14:textId="77777777" w:rsidR="00D128FB" w:rsidRPr="00631F8B" w:rsidRDefault="00D128FB" w:rsidP="006E2051">
            <w:pPr>
              <w:spacing w:line="225" w:lineRule="atLeast"/>
            </w:pPr>
            <w:r w:rsidRPr="00631F8B">
              <w:rPr>
                <w:b/>
                <w:bCs/>
              </w:rPr>
              <w:t>Pipe</w:t>
            </w:r>
          </w:p>
        </w:tc>
      </w:tr>
      <w:tr w:rsidR="00D128FB" w:rsidRPr="00631F8B" w14:paraId="4ED91B2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5321FD6F" w14:textId="77777777" w:rsidTr="006E2051">
              <w:trPr>
                <w:tblHeader/>
                <w:tblCellSpacing w:w="0" w:type="dxa"/>
              </w:trPr>
              <w:tc>
                <w:tcPr>
                  <w:tcW w:w="360" w:type="dxa"/>
                  <w:hideMark/>
                </w:tcPr>
                <w:p w14:paraId="32AF7B00" w14:textId="77777777" w:rsidR="00D128FB" w:rsidRPr="00631F8B" w:rsidRDefault="00D128FB" w:rsidP="006E2051">
                  <w:r w:rsidRPr="00631F8B">
                    <w:t> </w:t>
                  </w:r>
                </w:p>
              </w:tc>
              <w:tc>
                <w:tcPr>
                  <w:tcW w:w="1500" w:type="dxa"/>
                  <w:hideMark/>
                </w:tcPr>
                <w:p w14:paraId="110E6B8C" w14:textId="77777777" w:rsidR="00D128FB" w:rsidRPr="00631F8B" w:rsidRDefault="00D128FB" w:rsidP="006E2051">
                  <w:r w:rsidRPr="00631F8B">
                    <w:t>Package:</w:t>
                  </w:r>
                </w:p>
              </w:tc>
              <w:tc>
                <w:tcPr>
                  <w:tcW w:w="0" w:type="auto"/>
                  <w:hideMark/>
                </w:tcPr>
                <w:p w14:paraId="71408457" w14:textId="77777777"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14:paraId="1B073955" w14:textId="77777777" w:rsidTr="006E2051">
              <w:trPr>
                <w:tblHeader/>
                <w:tblCellSpacing w:w="0" w:type="dxa"/>
              </w:trPr>
              <w:tc>
                <w:tcPr>
                  <w:tcW w:w="360" w:type="dxa"/>
                  <w:hideMark/>
                </w:tcPr>
                <w:p w14:paraId="5A0460AB" w14:textId="77777777" w:rsidR="00D128FB" w:rsidRPr="00D128FB" w:rsidRDefault="00D128FB" w:rsidP="006E2051">
                  <w:pPr>
                    <w:rPr>
                      <w:lang w:val="en-GB"/>
                    </w:rPr>
                  </w:pPr>
                  <w:r w:rsidRPr="00D128FB">
                    <w:rPr>
                      <w:lang w:val="en-GB"/>
                    </w:rPr>
                    <w:t> </w:t>
                  </w:r>
                </w:p>
              </w:tc>
              <w:tc>
                <w:tcPr>
                  <w:tcW w:w="1500" w:type="dxa"/>
                  <w:hideMark/>
                </w:tcPr>
                <w:p w14:paraId="74FD55B0" w14:textId="77777777" w:rsidR="00D128FB" w:rsidRPr="00631F8B" w:rsidRDefault="00D128FB" w:rsidP="006E2051">
                  <w:r w:rsidRPr="00631F8B">
                    <w:t>Naam:</w:t>
                  </w:r>
                </w:p>
              </w:tc>
              <w:tc>
                <w:tcPr>
                  <w:tcW w:w="0" w:type="auto"/>
                  <w:hideMark/>
                </w:tcPr>
                <w:p w14:paraId="35CD2B69" w14:textId="77777777" w:rsidR="00D128FB" w:rsidRPr="00631F8B" w:rsidRDefault="00D128FB" w:rsidP="006E2051">
                  <w:r w:rsidRPr="00631F8B">
                    <w:t xml:space="preserve">pipe </w:t>
                  </w:r>
                </w:p>
              </w:tc>
            </w:tr>
            <w:tr w:rsidR="00D128FB" w:rsidRPr="00074262" w14:paraId="557B9FB4" w14:textId="77777777" w:rsidTr="006E2051">
              <w:trPr>
                <w:tblHeader/>
                <w:tblCellSpacing w:w="0" w:type="dxa"/>
              </w:trPr>
              <w:tc>
                <w:tcPr>
                  <w:tcW w:w="360" w:type="dxa"/>
                  <w:hideMark/>
                </w:tcPr>
                <w:p w14:paraId="7F2F31B7" w14:textId="77777777" w:rsidR="00D128FB" w:rsidRPr="00631F8B" w:rsidRDefault="00D128FB" w:rsidP="006E2051">
                  <w:r w:rsidRPr="00631F8B">
                    <w:t> </w:t>
                  </w:r>
                </w:p>
              </w:tc>
              <w:tc>
                <w:tcPr>
                  <w:tcW w:w="1500" w:type="dxa"/>
                  <w:hideMark/>
                </w:tcPr>
                <w:p w14:paraId="50933064" w14:textId="77777777" w:rsidR="00D128FB" w:rsidRPr="00631F8B" w:rsidRDefault="00D128FB" w:rsidP="006E2051">
                  <w:r w:rsidRPr="00631F8B">
                    <w:t>Definitie:</w:t>
                  </w:r>
                </w:p>
              </w:tc>
              <w:tc>
                <w:tcPr>
                  <w:tcW w:w="0" w:type="auto"/>
                  <w:hideMark/>
                </w:tcPr>
                <w:p w14:paraId="39B4505C" w14:textId="77777777" w:rsidR="00D128FB" w:rsidRPr="00D128FB" w:rsidRDefault="00D128FB" w:rsidP="006E2051">
                  <w:pPr>
                    <w:rPr>
                      <w:lang w:val="en-GB"/>
                    </w:rPr>
                  </w:pPr>
                  <w:r w:rsidRPr="00D128FB">
                    <w:rPr>
                      <w:lang w:val="en-GB"/>
                    </w:rPr>
                    <w:t>A utility link or link sequence for the conveyance of solids, liquids, chemicals or gases from one location to another. A pipe can also be used as an object to encase several cables (a bundle of cables) or other (smaller) pipes.</w:t>
                  </w:r>
                </w:p>
              </w:tc>
            </w:tr>
            <w:tr w:rsidR="00D128FB" w:rsidRPr="00631F8B" w14:paraId="3F562118" w14:textId="77777777" w:rsidTr="006E2051">
              <w:trPr>
                <w:tblHeader/>
                <w:tblCellSpacing w:w="0" w:type="dxa"/>
              </w:trPr>
              <w:tc>
                <w:tcPr>
                  <w:tcW w:w="360" w:type="dxa"/>
                  <w:hideMark/>
                </w:tcPr>
                <w:p w14:paraId="02AAA4C5" w14:textId="77777777" w:rsidR="00D128FB" w:rsidRPr="00D128FB" w:rsidRDefault="00D128FB" w:rsidP="006E2051">
                  <w:pPr>
                    <w:rPr>
                      <w:lang w:val="en-GB"/>
                    </w:rPr>
                  </w:pPr>
                  <w:r w:rsidRPr="00D128FB">
                    <w:rPr>
                      <w:lang w:val="en-GB"/>
                    </w:rPr>
                    <w:t> </w:t>
                  </w:r>
                </w:p>
              </w:tc>
              <w:tc>
                <w:tcPr>
                  <w:tcW w:w="1500" w:type="dxa"/>
                  <w:hideMark/>
                </w:tcPr>
                <w:p w14:paraId="677FCE04" w14:textId="77777777" w:rsidR="00D128FB" w:rsidRPr="00631F8B" w:rsidRDefault="00D128FB" w:rsidP="006E2051">
                  <w:r w:rsidRPr="00631F8B">
                    <w:t>Subtype van:</w:t>
                  </w:r>
                </w:p>
              </w:tc>
              <w:tc>
                <w:tcPr>
                  <w:tcW w:w="0" w:type="auto"/>
                  <w:hideMark/>
                </w:tcPr>
                <w:p w14:paraId="2D0F4EFE" w14:textId="77777777" w:rsidR="00D128FB" w:rsidRPr="00631F8B" w:rsidRDefault="00D128FB" w:rsidP="006E2051">
                  <w:r w:rsidRPr="00631F8B">
                    <w:t>UtilityLinkSet</w:t>
                  </w:r>
                </w:p>
              </w:tc>
            </w:tr>
            <w:tr w:rsidR="00D128FB" w:rsidRPr="00631F8B" w14:paraId="1B8E069D" w14:textId="77777777" w:rsidTr="006E2051">
              <w:trPr>
                <w:tblHeader/>
                <w:tblCellSpacing w:w="0" w:type="dxa"/>
              </w:trPr>
              <w:tc>
                <w:tcPr>
                  <w:tcW w:w="360" w:type="dxa"/>
                  <w:hideMark/>
                </w:tcPr>
                <w:p w14:paraId="66405FBF" w14:textId="77777777" w:rsidR="00D128FB" w:rsidRPr="00631F8B" w:rsidRDefault="00D128FB" w:rsidP="006E2051">
                  <w:r w:rsidRPr="00631F8B">
                    <w:t> </w:t>
                  </w:r>
                </w:p>
              </w:tc>
              <w:tc>
                <w:tcPr>
                  <w:tcW w:w="1500" w:type="dxa"/>
                  <w:hideMark/>
                </w:tcPr>
                <w:p w14:paraId="4EA60DE9" w14:textId="77777777" w:rsidR="00D128FB" w:rsidRPr="00631F8B" w:rsidRDefault="00D128FB" w:rsidP="006E2051">
                  <w:r w:rsidRPr="00631F8B">
                    <w:t>Stereotypes:</w:t>
                  </w:r>
                </w:p>
              </w:tc>
              <w:tc>
                <w:tcPr>
                  <w:tcW w:w="0" w:type="auto"/>
                  <w:hideMark/>
                </w:tcPr>
                <w:p w14:paraId="53707038" w14:textId="77777777" w:rsidR="00D128FB" w:rsidRPr="00631F8B" w:rsidRDefault="00D128FB" w:rsidP="006E2051">
                  <w:r w:rsidRPr="00631F8B">
                    <w:t>«featureType»</w:t>
                  </w:r>
                </w:p>
              </w:tc>
            </w:tr>
          </w:tbl>
          <w:p w14:paraId="32A06896" w14:textId="77777777" w:rsidR="00D128FB" w:rsidRPr="00631F8B" w:rsidRDefault="00D128FB" w:rsidP="006E2051"/>
        </w:tc>
      </w:tr>
      <w:tr w:rsidR="00D128FB" w:rsidRPr="00631F8B" w14:paraId="08CB9C4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F2BC9E" w14:textId="77777777" w:rsidR="00D128FB" w:rsidRPr="00631F8B" w:rsidRDefault="00D128FB" w:rsidP="006E2051">
            <w:r w:rsidRPr="00631F8B">
              <w:rPr>
                <w:b/>
                <w:bCs/>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BD4B6F5" w14:textId="77777777" w:rsidTr="006E2051">
              <w:trPr>
                <w:tblHeader/>
                <w:tblCellSpacing w:w="0" w:type="dxa"/>
              </w:trPr>
              <w:tc>
                <w:tcPr>
                  <w:tcW w:w="360" w:type="dxa"/>
                  <w:hideMark/>
                </w:tcPr>
                <w:p w14:paraId="703AEE5C" w14:textId="77777777" w:rsidR="00D128FB" w:rsidRPr="00631F8B" w:rsidRDefault="00D128FB" w:rsidP="006E2051">
                  <w:r w:rsidRPr="00631F8B">
                    <w:lastRenderedPageBreak/>
                    <w:t> </w:t>
                  </w:r>
                </w:p>
              </w:tc>
              <w:tc>
                <w:tcPr>
                  <w:tcW w:w="1500" w:type="dxa"/>
                  <w:hideMark/>
                </w:tcPr>
                <w:p w14:paraId="1FD72E18" w14:textId="77777777" w:rsidR="00D128FB" w:rsidRPr="00631F8B" w:rsidRDefault="00D128FB" w:rsidP="006E2051">
                  <w:r w:rsidRPr="00631F8B">
                    <w:t>Naam:</w:t>
                  </w:r>
                </w:p>
              </w:tc>
              <w:tc>
                <w:tcPr>
                  <w:tcW w:w="0" w:type="auto"/>
                  <w:hideMark/>
                </w:tcPr>
                <w:p w14:paraId="1D100D23" w14:textId="77777777" w:rsidR="00D128FB" w:rsidRPr="00631F8B" w:rsidRDefault="00D128FB" w:rsidP="006E2051">
                  <w:r w:rsidRPr="00631F8B">
                    <w:t xml:space="preserve">pipe diameter </w:t>
                  </w:r>
                </w:p>
              </w:tc>
            </w:tr>
            <w:tr w:rsidR="00D128FB" w:rsidRPr="00631F8B" w14:paraId="011E9D74" w14:textId="77777777" w:rsidTr="006E2051">
              <w:trPr>
                <w:tblHeader/>
                <w:tblCellSpacing w:w="0" w:type="dxa"/>
              </w:trPr>
              <w:tc>
                <w:tcPr>
                  <w:tcW w:w="360" w:type="dxa"/>
                  <w:hideMark/>
                </w:tcPr>
                <w:p w14:paraId="7A7B942A" w14:textId="77777777" w:rsidR="00D128FB" w:rsidRPr="00631F8B" w:rsidRDefault="00D128FB" w:rsidP="006E2051">
                  <w:r w:rsidRPr="00631F8B">
                    <w:t> </w:t>
                  </w:r>
                </w:p>
              </w:tc>
              <w:tc>
                <w:tcPr>
                  <w:tcW w:w="1500" w:type="dxa"/>
                  <w:hideMark/>
                </w:tcPr>
                <w:p w14:paraId="71F0142E" w14:textId="77777777" w:rsidR="00D128FB" w:rsidRPr="00631F8B" w:rsidRDefault="00D128FB" w:rsidP="006E2051">
                  <w:r w:rsidRPr="00631F8B">
                    <w:t>Type:</w:t>
                  </w:r>
                </w:p>
              </w:tc>
              <w:tc>
                <w:tcPr>
                  <w:tcW w:w="0" w:type="auto"/>
                  <w:hideMark/>
                </w:tcPr>
                <w:p w14:paraId="22430B8B" w14:textId="77777777" w:rsidR="00D128FB" w:rsidRPr="00631F8B" w:rsidRDefault="00D128FB" w:rsidP="006E2051">
                  <w:r w:rsidRPr="00631F8B">
                    <w:t>Measure</w:t>
                  </w:r>
                </w:p>
              </w:tc>
            </w:tr>
            <w:tr w:rsidR="00D128FB" w:rsidRPr="00631F8B" w14:paraId="4C644DD4" w14:textId="77777777" w:rsidTr="006E2051">
              <w:trPr>
                <w:tblHeader/>
                <w:tblCellSpacing w:w="0" w:type="dxa"/>
              </w:trPr>
              <w:tc>
                <w:tcPr>
                  <w:tcW w:w="360" w:type="dxa"/>
                  <w:hideMark/>
                </w:tcPr>
                <w:p w14:paraId="0E8B2956" w14:textId="77777777" w:rsidR="00D128FB" w:rsidRPr="00631F8B" w:rsidRDefault="00D128FB" w:rsidP="006E2051">
                  <w:r w:rsidRPr="00631F8B">
                    <w:t> </w:t>
                  </w:r>
                </w:p>
              </w:tc>
              <w:tc>
                <w:tcPr>
                  <w:tcW w:w="1500" w:type="dxa"/>
                  <w:hideMark/>
                </w:tcPr>
                <w:p w14:paraId="0BBD7295" w14:textId="77777777" w:rsidR="00D128FB" w:rsidRPr="00631F8B" w:rsidRDefault="00D128FB" w:rsidP="006E2051">
                  <w:r w:rsidRPr="00631F8B">
                    <w:t>Definitie:</w:t>
                  </w:r>
                </w:p>
              </w:tc>
              <w:tc>
                <w:tcPr>
                  <w:tcW w:w="0" w:type="auto"/>
                  <w:hideMark/>
                </w:tcPr>
                <w:p w14:paraId="7DE16ECB" w14:textId="77777777" w:rsidR="00D128FB" w:rsidRPr="00631F8B" w:rsidRDefault="00D128FB" w:rsidP="006E2051">
                  <w:r w:rsidRPr="00631F8B">
                    <w:t xml:space="preserve">Pipe outer diameter. </w:t>
                  </w:r>
                </w:p>
              </w:tc>
            </w:tr>
            <w:tr w:rsidR="00D128FB" w:rsidRPr="00074262" w14:paraId="32D1A0D1" w14:textId="77777777" w:rsidTr="006E2051">
              <w:trPr>
                <w:tblHeader/>
                <w:tblCellSpacing w:w="0" w:type="dxa"/>
              </w:trPr>
              <w:tc>
                <w:tcPr>
                  <w:tcW w:w="360" w:type="dxa"/>
                  <w:hideMark/>
                </w:tcPr>
                <w:p w14:paraId="3F0AABC9" w14:textId="77777777" w:rsidR="00D128FB" w:rsidRPr="00631F8B" w:rsidRDefault="00D128FB" w:rsidP="006E2051">
                  <w:r w:rsidRPr="00631F8B">
                    <w:t> </w:t>
                  </w:r>
                </w:p>
              </w:tc>
              <w:tc>
                <w:tcPr>
                  <w:tcW w:w="1500" w:type="dxa"/>
                  <w:hideMark/>
                </w:tcPr>
                <w:p w14:paraId="176D1BD5" w14:textId="77777777" w:rsidR="00D128FB" w:rsidRPr="00631F8B" w:rsidRDefault="00D128FB" w:rsidP="006E2051">
                  <w:r w:rsidRPr="00631F8B">
                    <w:t>Omschrijving:</w:t>
                  </w:r>
                </w:p>
              </w:tc>
              <w:tc>
                <w:tcPr>
                  <w:tcW w:w="0" w:type="auto"/>
                  <w:hideMark/>
                </w:tcPr>
                <w:p w14:paraId="4FD17DBD" w14:textId="77777777" w:rsidR="00D128FB" w:rsidRPr="00D128FB" w:rsidRDefault="00D128FB" w:rsidP="006E2051">
                  <w:pPr>
                    <w:rPr>
                      <w:lang w:val="en-GB"/>
                    </w:rPr>
                  </w:pPr>
                  <w:r w:rsidRPr="00D128FB">
                    <w:rPr>
                      <w:lang w:val="en-GB"/>
                    </w:rPr>
                    <w:t>For convex shaped objects (e.g. a circle) the diameter is defined to be the largest distance that can be formed between two opposite parallel lines tangent to its boundery.</w:t>
                  </w:r>
                </w:p>
              </w:tc>
            </w:tr>
            <w:tr w:rsidR="00D128FB" w:rsidRPr="00631F8B" w14:paraId="4974E4EA" w14:textId="77777777" w:rsidTr="006E2051">
              <w:trPr>
                <w:tblHeader/>
                <w:tblCellSpacing w:w="0" w:type="dxa"/>
              </w:trPr>
              <w:tc>
                <w:tcPr>
                  <w:tcW w:w="360" w:type="dxa"/>
                  <w:hideMark/>
                </w:tcPr>
                <w:p w14:paraId="2F132DA5" w14:textId="77777777" w:rsidR="00D128FB" w:rsidRPr="00D128FB" w:rsidRDefault="00D128FB" w:rsidP="006E2051">
                  <w:pPr>
                    <w:rPr>
                      <w:lang w:val="en-GB"/>
                    </w:rPr>
                  </w:pPr>
                  <w:r w:rsidRPr="00D128FB">
                    <w:rPr>
                      <w:lang w:val="en-GB"/>
                    </w:rPr>
                    <w:t> </w:t>
                  </w:r>
                </w:p>
              </w:tc>
              <w:tc>
                <w:tcPr>
                  <w:tcW w:w="1500" w:type="dxa"/>
                  <w:hideMark/>
                </w:tcPr>
                <w:p w14:paraId="0DCAE3DE" w14:textId="77777777" w:rsidR="00D128FB" w:rsidRPr="00631F8B" w:rsidRDefault="00D128FB" w:rsidP="006E2051">
                  <w:r w:rsidRPr="00631F8B">
                    <w:t>Multipliciteit:</w:t>
                  </w:r>
                </w:p>
              </w:tc>
              <w:tc>
                <w:tcPr>
                  <w:tcW w:w="0" w:type="auto"/>
                  <w:hideMark/>
                </w:tcPr>
                <w:p w14:paraId="3B9475B8" w14:textId="77777777" w:rsidR="00D128FB" w:rsidRPr="00631F8B" w:rsidRDefault="00D128FB" w:rsidP="006E2051">
                  <w:r w:rsidRPr="00631F8B">
                    <w:t>1</w:t>
                  </w:r>
                </w:p>
              </w:tc>
            </w:tr>
            <w:tr w:rsidR="00D128FB" w:rsidRPr="00631F8B" w14:paraId="12495566" w14:textId="77777777" w:rsidTr="006E2051">
              <w:trPr>
                <w:tblHeader/>
                <w:tblCellSpacing w:w="0" w:type="dxa"/>
              </w:trPr>
              <w:tc>
                <w:tcPr>
                  <w:tcW w:w="360" w:type="dxa"/>
                  <w:hideMark/>
                </w:tcPr>
                <w:p w14:paraId="247ED361" w14:textId="77777777" w:rsidR="00D128FB" w:rsidRPr="00631F8B" w:rsidRDefault="00D128FB" w:rsidP="006E2051">
                  <w:r w:rsidRPr="00631F8B">
                    <w:t> </w:t>
                  </w:r>
                </w:p>
              </w:tc>
              <w:tc>
                <w:tcPr>
                  <w:tcW w:w="1500" w:type="dxa"/>
                  <w:hideMark/>
                </w:tcPr>
                <w:p w14:paraId="307FF912" w14:textId="77777777" w:rsidR="00D128FB" w:rsidRPr="00631F8B" w:rsidRDefault="00D128FB" w:rsidP="006E2051">
                  <w:r w:rsidRPr="00631F8B">
                    <w:t>Stereotypes:</w:t>
                  </w:r>
                </w:p>
              </w:tc>
              <w:tc>
                <w:tcPr>
                  <w:tcW w:w="0" w:type="auto"/>
                  <w:hideMark/>
                </w:tcPr>
                <w:p w14:paraId="3882F04C" w14:textId="77777777" w:rsidR="00D128FB" w:rsidRPr="00631F8B" w:rsidRDefault="00D128FB" w:rsidP="006E2051">
                  <w:r w:rsidRPr="00631F8B">
                    <w:t>«voidable»</w:t>
                  </w:r>
                </w:p>
              </w:tc>
            </w:tr>
          </w:tbl>
          <w:p w14:paraId="225DEFF7" w14:textId="77777777" w:rsidR="00D128FB" w:rsidRPr="00631F8B" w:rsidRDefault="00D128FB" w:rsidP="006E2051"/>
        </w:tc>
      </w:tr>
      <w:tr w:rsidR="00D128FB" w:rsidRPr="00631F8B" w14:paraId="5CC1D43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36A5C3" w14:textId="77777777" w:rsidR="00D128FB" w:rsidRPr="00631F8B" w:rsidRDefault="00D128FB" w:rsidP="006E2051">
            <w:r w:rsidRPr="00631F8B">
              <w:rPr>
                <w:b/>
                <w:bCs/>
              </w:rPr>
              <w:lastRenderedPageBreak/>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897B066" w14:textId="77777777" w:rsidTr="006E2051">
              <w:trPr>
                <w:tblHeader/>
                <w:tblCellSpacing w:w="0" w:type="dxa"/>
              </w:trPr>
              <w:tc>
                <w:tcPr>
                  <w:tcW w:w="360" w:type="dxa"/>
                  <w:hideMark/>
                </w:tcPr>
                <w:p w14:paraId="7981E122" w14:textId="77777777" w:rsidR="00D128FB" w:rsidRPr="00631F8B" w:rsidRDefault="00D128FB" w:rsidP="006E2051">
                  <w:r w:rsidRPr="00631F8B">
                    <w:t> </w:t>
                  </w:r>
                </w:p>
              </w:tc>
              <w:tc>
                <w:tcPr>
                  <w:tcW w:w="1500" w:type="dxa"/>
                  <w:hideMark/>
                </w:tcPr>
                <w:p w14:paraId="06A6D781" w14:textId="77777777" w:rsidR="00D128FB" w:rsidRPr="00631F8B" w:rsidRDefault="00D128FB" w:rsidP="006E2051">
                  <w:r w:rsidRPr="00631F8B">
                    <w:t>Naam:</w:t>
                  </w:r>
                </w:p>
              </w:tc>
              <w:tc>
                <w:tcPr>
                  <w:tcW w:w="0" w:type="auto"/>
                  <w:hideMark/>
                </w:tcPr>
                <w:p w14:paraId="49A636F8" w14:textId="77777777" w:rsidR="00D128FB" w:rsidRPr="00631F8B" w:rsidRDefault="00D128FB" w:rsidP="006E2051">
                  <w:r w:rsidRPr="00631F8B">
                    <w:t xml:space="preserve">pressure </w:t>
                  </w:r>
                </w:p>
              </w:tc>
            </w:tr>
            <w:tr w:rsidR="00D128FB" w:rsidRPr="00631F8B" w14:paraId="42E90A09" w14:textId="77777777" w:rsidTr="006E2051">
              <w:trPr>
                <w:tblHeader/>
                <w:tblCellSpacing w:w="0" w:type="dxa"/>
              </w:trPr>
              <w:tc>
                <w:tcPr>
                  <w:tcW w:w="360" w:type="dxa"/>
                  <w:hideMark/>
                </w:tcPr>
                <w:p w14:paraId="3E56E689" w14:textId="77777777" w:rsidR="00D128FB" w:rsidRPr="00631F8B" w:rsidRDefault="00D128FB" w:rsidP="006E2051">
                  <w:r w:rsidRPr="00631F8B">
                    <w:t> </w:t>
                  </w:r>
                </w:p>
              </w:tc>
              <w:tc>
                <w:tcPr>
                  <w:tcW w:w="1500" w:type="dxa"/>
                  <w:hideMark/>
                </w:tcPr>
                <w:p w14:paraId="26D6F96D" w14:textId="77777777" w:rsidR="00D128FB" w:rsidRPr="00631F8B" w:rsidRDefault="00D128FB" w:rsidP="006E2051">
                  <w:r w:rsidRPr="00631F8B">
                    <w:t>Type:</w:t>
                  </w:r>
                </w:p>
              </w:tc>
              <w:tc>
                <w:tcPr>
                  <w:tcW w:w="0" w:type="auto"/>
                  <w:hideMark/>
                </w:tcPr>
                <w:p w14:paraId="202B9467" w14:textId="77777777" w:rsidR="00D128FB" w:rsidRPr="00631F8B" w:rsidRDefault="00D128FB" w:rsidP="006E2051">
                  <w:r w:rsidRPr="00631F8B">
                    <w:t>Measure</w:t>
                  </w:r>
                </w:p>
              </w:tc>
            </w:tr>
            <w:tr w:rsidR="00D128FB" w:rsidRPr="00074262" w14:paraId="61298E37" w14:textId="77777777" w:rsidTr="006E2051">
              <w:trPr>
                <w:tblHeader/>
                <w:tblCellSpacing w:w="0" w:type="dxa"/>
              </w:trPr>
              <w:tc>
                <w:tcPr>
                  <w:tcW w:w="360" w:type="dxa"/>
                  <w:hideMark/>
                </w:tcPr>
                <w:p w14:paraId="0132D437" w14:textId="77777777" w:rsidR="00D128FB" w:rsidRPr="00631F8B" w:rsidRDefault="00D128FB" w:rsidP="006E2051">
                  <w:r w:rsidRPr="00631F8B">
                    <w:t> </w:t>
                  </w:r>
                </w:p>
              </w:tc>
              <w:tc>
                <w:tcPr>
                  <w:tcW w:w="1500" w:type="dxa"/>
                  <w:hideMark/>
                </w:tcPr>
                <w:p w14:paraId="1603E666" w14:textId="77777777" w:rsidR="00D128FB" w:rsidRPr="00631F8B" w:rsidRDefault="00D128FB" w:rsidP="006E2051">
                  <w:r w:rsidRPr="00631F8B">
                    <w:t>Definitie:</w:t>
                  </w:r>
                </w:p>
              </w:tc>
              <w:tc>
                <w:tcPr>
                  <w:tcW w:w="0" w:type="auto"/>
                  <w:hideMark/>
                </w:tcPr>
                <w:p w14:paraId="2EAA952C" w14:textId="77777777" w:rsidR="00D128FB" w:rsidRPr="00D128FB" w:rsidRDefault="00D128FB" w:rsidP="006E2051">
                  <w:pPr>
                    <w:rPr>
                      <w:lang w:val="en-GB"/>
                    </w:rPr>
                  </w:pPr>
                  <w:r w:rsidRPr="00D128FB">
                    <w:rPr>
                      <w:lang w:val="en-GB"/>
                    </w:rPr>
                    <w:t xml:space="preserve">The maximum allowable operating pressure at which a product is conveyed through a pipe. </w:t>
                  </w:r>
                </w:p>
              </w:tc>
            </w:tr>
            <w:tr w:rsidR="00D128FB" w:rsidRPr="00074262" w14:paraId="58B789C9" w14:textId="77777777" w:rsidTr="006E2051">
              <w:trPr>
                <w:tblHeader/>
                <w:tblCellSpacing w:w="0" w:type="dxa"/>
              </w:trPr>
              <w:tc>
                <w:tcPr>
                  <w:tcW w:w="360" w:type="dxa"/>
                  <w:hideMark/>
                </w:tcPr>
                <w:p w14:paraId="1241B248" w14:textId="77777777" w:rsidR="00D128FB" w:rsidRPr="00D128FB" w:rsidRDefault="00D128FB" w:rsidP="006E2051">
                  <w:pPr>
                    <w:rPr>
                      <w:lang w:val="en-GB"/>
                    </w:rPr>
                  </w:pPr>
                  <w:r w:rsidRPr="00D128FB">
                    <w:rPr>
                      <w:lang w:val="en-GB"/>
                    </w:rPr>
                    <w:t> </w:t>
                  </w:r>
                </w:p>
              </w:tc>
              <w:tc>
                <w:tcPr>
                  <w:tcW w:w="1500" w:type="dxa"/>
                  <w:hideMark/>
                </w:tcPr>
                <w:p w14:paraId="7D612B4D" w14:textId="77777777" w:rsidR="00D128FB" w:rsidRPr="00631F8B" w:rsidRDefault="00D128FB" w:rsidP="006E2051">
                  <w:r w:rsidRPr="00631F8B">
                    <w:t>Omschrijving:</w:t>
                  </w:r>
                </w:p>
              </w:tc>
              <w:tc>
                <w:tcPr>
                  <w:tcW w:w="0" w:type="auto"/>
                  <w:hideMark/>
                </w:tcPr>
                <w:p w14:paraId="13C71D31" w14:textId="77777777" w:rsidR="00D128FB" w:rsidRPr="00D128FB" w:rsidRDefault="00D128FB" w:rsidP="006E2051">
                  <w:pPr>
                    <w:rPr>
                      <w:lang w:val="en-GB"/>
                    </w:rPr>
                  </w:pPr>
                  <w:r w:rsidRPr="00D128FB">
                    <w:rPr>
                      <w:lang w:val="en-GB"/>
                    </w:rPr>
                    <w:t>The unit of measure for pressure is commonly expressed in "bar".</w:t>
                  </w:r>
                </w:p>
              </w:tc>
            </w:tr>
            <w:tr w:rsidR="00D128FB" w:rsidRPr="00631F8B" w14:paraId="1F472601" w14:textId="77777777" w:rsidTr="006E2051">
              <w:trPr>
                <w:tblHeader/>
                <w:tblCellSpacing w:w="0" w:type="dxa"/>
              </w:trPr>
              <w:tc>
                <w:tcPr>
                  <w:tcW w:w="360" w:type="dxa"/>
                  <w:hideMark/>
                </w:tcPr>
                <w:p w14:paraId="142DCB93" w14:textId="77777777" w:rsidR="00D128FB" w:rsidRPr="00D128FB" w:rsidRDefault="00D128FB" w:rsidP="006E2051">
                  <w:pPr>
                    <w:rPr>
                      <w:lang w:val="en-GB"/>
                    </w:rPr>
                  </w:pPr>
                  <w:r w:rsidRPr="00D128FB">
                    <w:rPr>
                      <w:lang w:val="en-GB"/>
                    </w:rPr>
                    <w:t> </w:t>
                  </w:r>
                </w:p>
              </w:tc>
              <w:tc>
                <w:tcPr>
                  <w:tcW w:w="1500" w:type="dxa"/>
                  <w:hideMark/>
                </w:tcPr>
                <w:p w14:paraId="3BE77AED" w14:textId="77777777" w:rsidR="00D128FB" w:rsidRPr="00631F8B" w:rsidRDefault="00D128FB" w:rsidP="006E2051">
                  <w:r w:rsidRPr="00631F8B">
                    <w:t>Multipliciteit:</w:t>
                  </w:r>
                </w:p>
              </w:tc>
              <w:tc>
                <w:tcPr>
                  <w:tcW w:w="0" w:type="auto"/>
                  <w:hideMark/>
                </w:tcPr>
                <w:p w14:paraId="3A63BC9A" w14:textId="77777777" w:rsidR="00D128FB" w:rsidRPr="00631F8B" w:rsidRDefault="00D128FB" w:rsidP="006E2051">
                  <w:r w:rsidRPr="00631F8B">
                    <w:t>0..1</w:t>
                  </w:r>
                </w:p>
              </w:tc>
            </w:tr>
            <w:tr w:rsidR="00D128FB" w:rsidRPr="00631F8B" w14:paraId="717C4161" w14:textId="77777777" w:rsidTr="006E2051">
              <w:trPr>
                <w:tblHeader/>
                <w:tblCellSpacing w:w="0" w:type="dxa"/>
              </w:trPr>
              <w:tc>
                <w:tcPr>
                  <w:tcW w:w="360" w:type="dxa"/>
                  <w:hideMark/>
                </w:tcPr>
                <w:p w14:paraId="0789C7D6" w14:textId="77777777" w:rsidR="00D128FB" w:rsidRPr="00631F8B" w:rsidRDefault="00D128FB" w:rsidP="006E2051">
                  <w:r w:rsidRPr="00631F8B">
                    <w:t> </w:t>
                  </w:r>
                </w:p>
              </w:tc>
              <w:tc>
                <w:tcPr>
                  <w:tcW w:w="1500" w:type="dxa"/>
                  <w:hideMark/>
                </w:tcPr>
                <w:p w14:paraId="4BC41D8E" w14:textId="77777777" w:rsidR="00D128FB" w:rsidRPr="00631F8B" w:rsidRDefault="00D128FB" w:rsidP="006E2051">
                  <w:r w:rsidRPr="00631F8B">
                    <w:t>Stereotypes:</w:t>
                  </w:r>
                </w:p>
              </w:tc>
              <w:tc>
                <w:tcPr>
                  <w:tcW w:w="0" w:type="auto"/>
                  <w:hideMark/>
                </w:tcPr>
                <w:p w14:paraId="3DAEAEFF" w14:textId="77777777" w:rsidR="00D128FB" w:rsidRPr="00631F8B" w:rsidRDefault="00D128FB" w:rsidP="006E2051">
                  <w:r w:rsidRPr="00631F8B">
                    <w:t>«voidable»</w:t>
                  </w:r>
                </w:p>
              </w:tc>
            </w:tr>
          </w:tbl>
          <w:p w14:paraId="46E510C9" w14:textId="77777777" w:rsidR="00D128FB" w:rsidRPr="00631F8B" w:rsidRDefault="00D128FB" w:rsidP="006E2051"/>
        </w:tc>
      </w:tr>
      <w:tr w:rsidR="00D128FB" w:rsidRPr="00631F8B" w14:paraId="7A3C2C6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F85DF0" w14:textId="77777777" w:rsidR="00D128FB" w:rsidRPr="00631F8B" w:rsidRDefault="00D128FB" w:rsidP="006E2051">
            <w:r w:rsidRPr="00631F8B">
              <w:rPr>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A843274" w14:textId="77777777" w:rsidTr="006E2051">
              <w:trPr>
                <w:tblHeader/>
                <w:tblCellSpacing w:w="0" w:type="dxa"/>
              </w:trPr>
              <w:tc>
                <w:tcPr>
                  <w:tcW w:w="360" w:type="dxa"/>
                  <w:hideMark/>
                </w:tcPr>
                <w:p w14:paraId="5D388CFD" w14:textId="77777777" w:rsidR="00D128FB" w:rsidRPr="00631F8B" w:rsidRDefault="00D128FB" w:rsidP="006E2051">
                  <w:r w:rsidRPr="00631F8B">
                    <w:t> </w:t>
                  </w:r>
                </w:p>
              </w:tc>
              <w:tc>
                <w:tcPr>
                  <w:tcW w:w="1500" w:type="dxa"/>
                  <w:hideMark/>
                </w:tcPr>
                <w:p w14:paraId="5D85A6B7" w14:textId="77777777" w:rsidR="00D128FB" w:rsidRPr="00631F8B" w:rsidRDefault="00D128FB" w:rsidP="006E2051">
                  <w:r w:rsidRPr="00631F8B">
                    <w:t>Naam:</w:t>
                  </w:r>
                </w:p>
              </w:tc>
              <w:tc>
                <w:tcPr>
                  <w:tcW w:w="0" w:type="auto"/>
                  <w:hideMark/>
                </w:tcPr>
                <w:p w14:paraId="6B59AE64" w14:textId="77777777" w:rsidR="00D128FB" w:rsidRPr="00631F8B" w:rsidRDefault="00D128FB" w:rsidP="006E2051">
                  <w:r w:rsidRPr="00631F8B">
                    <w:t xml:space="preserve">cables </w:t>
                  </w:r>
                </w:p>
              </w:tc>
            </w:tr>
            <w:tr w:rsidR="00D128FB" w:rsidRPr="00631F8B" w14:paraId="1B93D096" w14:textId="77777777" w:rsidTr="006E2051">
              <w:trPr>
                <w:tblHeader/>
                <w:tblCellSpacing w:w="0" w:type="dxa"/>
              </w:trPr>
              <w:tc>
                <w:tcPr>
                  <w:tcW w:w="360" w:type="dxa"/>
                  <w:hideMark/>
                </w:tcPr>
                <w:p w14:paraId="6C907D5B" w14:textId="77777777" w:rsidR="00D128FB" w:rsidRPr="00631F8B" w:rsidRDefault="00D128FB" w:rsidP="006E2051">
                  <w:r w:rsidRPr="00631F8B">
                    <w:t> </w:t>
                  </w:r>
                </w:p>
              </w:tc>
              <w:tc>
                <w:tcPr>
                  <w:tcW w:w="1500" w:type="dxa"/>
                  <w:hideMark/>
                </w:tcPr>
                <w:p w14:paraId="7E25F781" w14:textId="77777777" w:rsidR="00D128FB" w:rsidRPr="00631F8B" w:rsidRDefault="00D128FB" w:rsidP="006E2051">
                  <w:r w:rsidRPr="00631F8B">
                    <w:t>Type:</w:t>
                  </w:r>
                </w:p>
              </w:tc>
              <w:tc>
                <w:tcPr>
                  <w:tcW w:w="0" w:type="auto"/>
                  <w:hideMark/>
                </w:tcPr>
                <w:p w14:paraId="1194FBFD" w14:textId="77777777" w:rsidR="00D128FB" w:rsidRPr="00631F8B" w:rsidRDefault="00D128FB" w:rsidP="006E2051">
                  <w:r w:rsidRPr="00631F8B">
                    <w:t>Cable</w:t>
                  </w:r>
                </w:p>
              </w:tc>
            </w:tr>
            <w:tr w:rsidR="00D128FB" w:rsidRPr="00074262" w14:paraId="14491D30" w14:textId="77777777" w:rsidTr="006E2051">
              <w:trPr>
                <w:tblHeader/>
                <w:tblCellSpacing w:w="0" w:type="dxa"/>
              </w:trPr>
              <w:tc>
                <w:tcPr>
                  <w:tcW w:w="360" w:type="dxa"/>
                  <w:hideMark/>
                </w:tcPr>
                <w:p w14:paraId="10B5BC66" w14:textId="77777777" w:rsidR="00D128FB" w:rsidRPr="00631F8B" w:rsidRDefault="00D128FB" w:rsidP="006E2051">
                  <w:r w:rsidRPr="00631F8B">
                    <w:t> </w:t>
                  </w:r>
                </w:p>
              </w:tc>
              <w:tc>
                <w:tcPr>
                  <w:tcW w:w="1500" w:type="dxa"/>
                  <w:hideMark/>
                </w:tcPr>
                <w:p w14:paraId="2709477C" w14:textId="77777777" w:rsidR="00D128FB" w:rsidRPr="00631F8B" w:rsidRDefault="00D128FB" w:rsidP="006E2051">
                  <w:r w:rsidRPr="00631F8B">
                    <w:t>Definitie:</w:t>
                  </w:r>
                </w:p>
              </w:tc>
              <w:tc>
                <w:tcPr>
                  <w:tcW w:w="0" w:type="auto"/>
                  <w:hideMark/>
                </w:tcPr>
                <w:p w14:paraId="2A081CE4" w14:textId="77777777" w:rsidR="00D128FB" w:rsidRPr="00D128FB" w:rsidRDefault="00D128FB" w:rsidP="006E2051">
                  <w:pPr>
                    <w:rPr>
                      <w:lang w:val="en-GB"/>
                    </w:rPr>
                  </w:pPr>
                  <w:r w:rsidRPr="00D128FB">
                    <w:rPr>
                      <w:lang w:val="en-GB"/>
                    </w:rPr>
                    <w:t>A pipe may contain one or more cables.</w:t>
                  </w:r>
                </w:p>
              </w:tc>
            </w:tr>
            <w:tr w:rsidR="00D128FB" w:rsidRPr="00631F8B" w14:paraId="5A2F1B5D" w14:textId="77777777" w:rsidTr="006E2051">
              <w:trPr>
                <w:tblHeader/>
                <w:tblCellSpacing w:w="0" w:type="dxa"/>
              </w:trPr>
              <w:tc>
                <w:tcPr>
                  <w:tcW w:w="360" w:type="dxa"/>
                  <w:hideMark/>
                </w:tcPr>
                <w:p w14:paraId="53F1836B" w14:textId="77777777" w:rsidR="00D128FB" w:rsidRPr="00D128FB" w:rsidRDefault="00D128FB" w:rsidP="006E2051">
                  <w:pPr>
                    <w:rPr>
                      <w:lang w:val="en-GB"/>
                    </w:rPr>
                  </w:pPr>
                  <w:r w:rsidRPr="00D128FB">
                    <w:rPr>
                      <w:lang w:val="en-GB"/>
                    </w:rPr>
                    <w:t> </w:t>
                  </w:r>
                </w:p>
              </w:tc>
              <w:tc>
                <w:tcPr>
                  <w:tcW w:w="1500" w:type="dxa"/>
                  <w:hideMark/>
                </w:tcPr>
                <w:p w14:paraId="734B768F" w14:textId="77777777" w:rsidR="00D128FB" w:rsidRPr="00631F8B" w:rsidRDefault="00D128FB" w:rsidP="006E2051">
                  <w:r w:rsidRPr="00631F8B">
                    <w:t>Multipliciteit:</w:t>
                  </w:r>
                </w:p>
              </w:tc>
              <w:tc>
                <w:tcPr>
                  <w:tcW w:w="0" w:type="auto"/>
                  <w:hideMark/>
                </w:tcPr>
                <w:p w14:paraId="31105239" w14:textId="77777777" w:rsidR="00D128FB" w:rsidRPr="00631F8B" w:rsidRDefault="00D128FB" w:rsidP="006E2051">
                  <w:r w:rsidRPr="00631F8B">
                    <w:t>0..*</w:t>
                  </w:r>
                </w:p>
              </w:tc>
            </w:tr>
            <w:tr w:rsidR="00D128FB" w:rsidRPr="00631F8B" w14:paraId="533C4488" w14:textId="77777777" w:rsidTr="006E2051">
              <w:trPr>
                <w:tblHeader/>
                <w:tblCellSpacing w:w="0" w:type="dxa"/>
              </w:trPr>
              <w:tc>
                <w:tcPr>
                  <w:tcW w:w="360" w:type="dxa"/>
                  <w:hideMark/>
                </w:tcPr>
                <w:p w14:paraId="5C39A3A3" w14:textId="77777777" w:rsidR="00D128FB" w:rsidRPr="00631F8B" w:rsidRDefault="00D128FB" w:rsidP="006E2051">
                  <w:r w:rsidRPr="00631F8B">
                    <w:t> </w:t>
                  </w:r>
                </w:p>
              </w:tc>
              <w:tc>
                <w:tcPr>
                  <w:tcW w:w="1500" w:type="dxa"/>
                  <w:hideMark/>
                </w:tcPr>
                <w:p w14:paraId="2A4790CA" w14:textId="77777777" w:rsidR="00D128FB" w:rsidRPr="00631F8B" w:rsidRDefault="00D128FB" w:rsidP="006E2051">
                  <w:r w:rsidRPr="00631F8B">
                    <w:t>Stereotypes:</w:t>
                  </w:r>
                </w:p>
              </w:tc>
              <w:tc>
                <w:tcPr>
                  <w:tcW w:w="0" w:type="auto"/>
                  <w:hideMark/>
                </w:tcPr>
                <w:p w14:paraId="168A506E" w14:textId="77777777" w:rsidR="00D128FB" w:rsidRPr="00631F8B" w:rsidRDefault="00D128FB" w:rsidP="006E2051">
                  <w:r w:rsidRPr="00631F8B">
                    <w:t>«voidable»</w:t>
                  </w:r>
                </w:p>
              </w:tc>
            </w:tr>
          </w:tbl>
          <w:p w14:paraId="4A1DF491" w14:textId="77777777" w:rsidR="00D128FB" w:rsidRPr="00631F8B" w:rsidRDefault="00D128FB" w:rsidP="006E2051"/>
        </w:tc>
      </w:tr>
      <w:tr w:rsidR="00D128FB" w:rsidRPr="00631F8B" w14:paraId="3A8A69D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7F4693" w14:textId="77777777" w:rsidR="00D128FB" w:rsidRPr="00631F8B" w:rsidRDefault="00D128FB" w:rsidP="006E2051">
            <w:r w:rsidRPr="00631F8B">
              <w:rPr>
                <w:b/>
                <w:bCs/>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BE54A68" w14:textId="77777777" w:rsidTr="006E2051">
              <w:trPr>
                <w:tblHeader/>
                <w:tblCellSpacing w:w="0" w:type="dxa"/>
              </w:trPr>
              <w:tc>
                <w:tcPr>
                  <w:tcW w:w="360" w:type="dxa"/>
                  <w:hideMark/>
                </w:tcPr>
                <w:p w14:paraId="3AC35E3A" w14:textId="77777777" w:rsidR="00D128FB" w:rsidRPr="00631F8B" w:rsidRDefault="00D128FB" w:rsidP="006E2051">
                  <w:r w:rsidRPr="00631F8B">
                    <w:t> </w:t>
                  </w:r>
                </w:p>
              </w:tc>
              <w:tc>
                <w:tcPr>
                  <w:tcW w:w="1500" w:type="dxa"/>
                  <w:hideMark/>
                </w:tcPr>
                <w:p w14:paraId="7402B567" w14:textId="77777777" w:rsidR="00D128FB" w:rsidRPr="00631F8B" w:rsidRDefault="00D128FB" w:rsidP="006E2051">
                  <w:r w:rsidRPr="00631F8B">
                    <w:t>Naam:</w:t>
                  </w:r>
                </w:p>
              </w:tc>
              <w:tc>
                <w:tcPr>
                  <w:tcW w:w="0" w:type="auto"/>
                  <w:hideMark/>
                </w:tcPr>
                <w:p w14:paraId="26F6248F" w14:textId="77777777" w:rsidR="00D128FB" w:rsidRPr="00631F8B" w:rsidRDefault="00D128FB" w:rsidP="006E2051">
                  <w:r w:rsidRPr="00631F8B">
                    <w:t xml:space="preserve">pipes </w:t>
                  </w:r>
                </w:p>
              </w:tc>
            </w:tr>
            <w:tr w:rsidR="00D128FB" w:rsidRPr="00631F8B" w14:paraId="2AFF5702" w14:textId="77777777" w:rsidTr="006E2051">
              <w:trPr>
                <w:tblHeader/>
                <w:tblCellSpacing w:w="0" w:type="dxa"/>
              </w:trPr>
              <w:tc>
                <w:tcPr>
                  <w:tcW w:w="360" w:type="dxa"/>
                  <w:hideMark/>
                </w:tcPr>
                <w:p w14:paraId="3664440F" w14:textId="77777777" w:rsidR="00D128FB" w:rsidRPr="00631F8B" w:rsidRDefault="00D128FB" w:rsidP="006E2051">
                  <w:r w:rsidRPr="00631F8B">
                    <w:t> </w:t>
                  </w:r>
                </w:p>
              </w:tc>
              <w:tc>
                <w:tcPr>
                  <w:tcW w:w="1500" w:type="dxa"/>
                  <w:hideMark/>
                </w:tcPr>
                <w:p w14:paraId="3F93C9D8" w14:textId="77777777" w:rsidR="00D128FB" w:rsidRPr="00631F8B" w:rsidRDefault="00D128FB" w:rsidP="006E2051">
                  <w:r w:rsidRPr="00631F8B">
                    <w:t>Type:</w:t>
                  </w:r>
                </w:p>
              </w:tc>
              <w:tc>
                <w:tcPr>
                  <w:tcW w:w="0" w:type="auto"/>
                  <w:hideMark/>
                </w:tcPr>
                <w:p w14:paraId="23B32781" w14:textId="77777777" w:rsidR="00D128FB" w:rsidRPr="00631F8B" w:rsidRDefault="00D128FB" w:rsidP="006E2051">
                  <w:r w:rsidRPr="00631F8B">
                    <w:t>Pipe</w:t>
                  </w:r>
                </w:p>
              </w:tc>
            </w:tr>
            <w:tr w:rsidR="00D128FB" w:rsidRPr="00074262" w14:paraId="79C5AD5D" w14:textId="77777777" w:rsidTr="006E2051">
              <w:trPr>
                <w:tblHeader/>
                <w:tblCellSpacing w:w="0" w:type="dxa"/>
              </w:trPr>
              <w:tc>
                <w:tcPr>
                  <w:tcW w:w="360" w:type="dxa"/>
                  <w:hideMark/>
                </w:tcPr>
                <w:p w14:paraId="20B9A4B8" w14:textId="77777777" w:rsidR="00D128FB" w:rsidRPr="00631F8B" w:rsidRDefault="00D128FB" w:rsidP="006E2051">
                  <w:r w:rsidRPr="00631F8B">
                    <w:t> </w:t>
                  </w:r>
                </w:p>
              </w:tc>
              <w:tc>
                <w:tcPr>
                  <w:tcW w:w="1500" w:type="dxa"/>
                  <w:hideMark/>
                </w:tcPr>
                <w:p w14:paraId="0CF0FB24" w14:textId="77777777" w:rsidR="00D128FB" w:rsidRPr="00631F8B" w:rsidRDefault="00D128FB" w:rsidP="006E2051">
                  <w:r w:rsidRPr="00631F8B">
                    <w:t>Definitie:</w:t>
                  </w:r>
                </w:p>
              </w:tc>
              <w:tc>
                <w:tcPr>
                  <w:tcW w:w="0" w:type="auto"/>
                  <w:hideMark/>
                </w:tcPr>
                <w:p w14:paraId="13DF54D2" w14:textId="77777777" w:rsidR="00D128FB" w:rsidRPr="00D128FB" w:rsidRDefault="00D128FB" w:rsidP="006E2051">
                  <w:pPr>
                    <w:rPr>
                      <w:lang w:val="en-GB"/>
                    </w:rPr>
                  </w:pPr>
                  <w:r w:rsidRPr="00D128FB">
                    <w:rPr>
                      <w:lang w:val="en-GB"/>
                    </w:rPr>
                    <w:t>A pipe may contain one or more pipes.</w:t>
                  </w:r>
                </w:p>
              </w:tc>
            </w:tr>
            <w:tr w:rsidR="00D128FB" w:rsidRPr="00631F8B" w14:paraId="576291B0" w14:textId="77777777" w:rsidTr="006E2051">
              <w:trPr>
                <w:tblHeader/>
                <w:tblCellSpacing w:w="0" w:type="dxa"/>
              </w:trPr>
              <w:tc>
                <w:tcPr>
                  <w:tcW w:w="360" w:type="dxa"/>
                  <w:hideMark/>
                </w:tcPr>
                <w:p w14:paraId="2F98C804" w14:textId="77777777" w:rsidR="00D128FB" w:rsidRPr="00D128FB" w:rsidRDefault="00D128FB" w:rsidP="006E2051">
                  <w:pPr>
                    <w:rPr>
                      <w:lang w:val="en-GB"/>
                    </w:rPr>
                  </w:pPr>
                  <w:r w:rsidRPr="00D128FB">
                    <w:rPr>
                      <w:lang w:val="en-GB"/>
                    </w:rPr>
                    <w:t> </w:t>
                  </w:r>
                </w:p>
              </w:tc>
              <w:tc>
                <w:tcPr>
                  <w:tcW w:w="1500" w:type="dxa"/>
                  <w:hideMark/>
                </w:tcPr>
                <w:p w14:paraId="133E056B" w14:textId="77777777" w:rsidR="00D128FB" w:rsidRPr="00631F8B" w:rsidRDefault="00D128FB" w:rsidP="006E2051">
                  <w:r w:rsidRPr="00631F8B">
                    <w:t>Multipliciteit:</w:t>
                  </w:r>
                </w:p>
              </w:tc>
              <w:tc>
                <w:tcPr>
                  <w:tcW w:w="0" w:type="auto"/>
                  <w:hideMark/>
                </w:tcPr>
                <w:p w14:paraId="4D6283AE" w14:textId="77777777" w:rsidR="00D128FB" w:rsidRPr="00631F8B" w:rsidRDefault="00D128FB" w:rsidP="006E2051">
                  <w:r w:rsidRPr="00631F8B">
                    <w:t>0..*</w:t>
                  </w:r>
                </w:p>
              </w:tc>
            </w:tr>
            <w:tr w:rsidR="00D128FB" w:rsidRPr="00631F8B" w14:paraId="115F5558" w14:textId="77777777" w:rsidTr="006E2051">
              <w:trPr>
                <w:tblHeader/>
                <w:tblCellSpacing w:w="0" w:type="dxa"/>
              </w:trPr>
              <w:tc>
                <w:tcPr>
                  <w:tcW w:w="360" w:type="dxa"/>
                  <w:hideMark/>
                </w:tcPr>
                <w:p w14:paraId="7B7BE0DB" w14:textId="77777777" w:rsidR="00D128FB" w:rsidRPr="00631F8B" w:rsidRDefault="00D128FB" w:rsidP="006E2051">
                  <w:r w:rsidRPr="00631F8B">
                    <w:t> </w:t>
                  </w:r>
                </w:p>
              </w:tc>
              <w:tc>
                <w:tcPr>
                  <w:tcW w:w="1500" w:type="dxa"/>
                  <w:hideMark/>
                </w:tcPr>
                <w:p w14:paraId="5A6E1C2E" w14:textId="77777777" w:rsidR="00D128FB" w:rsidRPr="00631F8B" w:rsidRDefault="00D128FB" w:rsidP="006E2051">
                  <w:r w:rsidRPr="00631F8B">
                    <w:t>Stereotypes:</w:t>
                  </w:r>
                </w:p>
              </w:tc>
              <w:tc>
                <w:tcPr>
                  <w:tcW w:w="0" w:type="auto"/>
                  <w:hideMark/>
                </w:tcPr>
                <w:p w14:paraId="4D3BFCD5" w14:textId="77777777" w:rsidR="00D128FB" w:rsidRPr="00631F8B" w:rsidRDefault="00D128FB" w:rsidP="006E2051">
                  <w:r w:rsidRPr="00631F8B">
                    <w:t>«voidable»</w:t>
                  </w:r>
                </w:p>
              </w:tc>
            </w:tr>
          </w:tbl>
          <w:p w14:paraId="1159BBE8" w14:textId="77777777" w:rsidR="00D128FB" w:rsidRPr="00631F8B" w:rsidRDefault="00D128FB" w:rsidP="006E2051"/>
        </w:tc>
      </w:tr>
    </w:tbl>
    <w:p w14:paraId="6B0ACCD8" w14:textId="77777777" w:rsidR="00D128FB" w:rsidRPr="00631F8B" w:rsidRDefault="00D128FB" w:rsidP="00D128FB">
      <w:pPr>
        <w:pStyle w:val="Kop5"/>
        <w:rPr>
          <w:sz w:val="16"/>
          <w:szCs w:val="16"/>
        </w:rPr>
      </w:pPr>
      <w:r w:rsidRPr="00631F8B">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C47A5DA"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16AB7" w14:textId="77777777" w:rsidR="00D128FB" w:rsidRPr="00631F8B" w:rsidRDefault="00D128FB" w:rsidP="006E2051">
            <w:pPr>
              <w:spacing w:line="225" w:lineRule="atLeast"/>
            </w:pPr>
            <w:r w:rsidRPr="00631F8B">
              <w:rPr>
                <w:b/>
                <w:bCs/>
              </w:rPr>
              <w:t>Pole</w:t>
            </w:r>
          </w:p>
        </w:tc>
      </w:tr>
      <w:tr w:rsidR="00D128FB" w:rsidRPr="00631F8B" w14:paraId="7FC04A3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3F51ADB0" w14:textId="77777777" w:rsidTr="006E2051">
              <w:trPr>
                <w:tblHeader/>
                <w:tblCellSpacing w:w="0" w:type="dxa"/>
              </w:trPr>
              <w:tc>
                <w:tcPr>
                  <w:tcW w:w="360" w:type="dxa"/>
                  <w:hideMark/>
                </w:tcPr>
                <w:p w14:paraId="13B27EF4" w14:textId="77777777" w:rsidR="00D128FB" w:rsidRPr="00631F8B" w:rsidRDefault="00D128FB" w:rsidP="006E2051">
                  <w:r w:rsidRPr="00631F8B">
                    <w:t> </w:t>
                  </w:r>
                </w:p>
              </w:tc>
              <w:tc>
                <w:tcPr>
                  <w:tcW w:w="1500" w:type="dxa"/>
                  <w:hideMark/>
                </w:tcPr>
                <w:p w14:paraId="41BD19B4" w14:textId="77777777" w:rsidR="00D128FB" w:rsidRPr="00631F8B" w:rsidRDefault="00D128FB" w:rsidP="006E2051">
                  <w:r w:rsidRPr="00631F8B">
                    <w:t>Package:</w:t>
                  </w:r>
                </w:p>
              </w:tc>
              <w:tc>
                <w:tcPr>
                  <w:tcW w:w="0" w:type="auto"/>
                  <w:hideMark/>
                </w:tcPr>
                <w:p w14:paraId="0E8FD7AD" w14:textId="77777777"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14:paraId="59F3854D" w14:textId="77777777" w:rsidTr="006E2051">
              <w:trPr>
                <w:tblHeader/>
                <w:tblCellSpacing w:w="0" w:type="dxa"/>
              </w:trPr>
              <w:tc>
                <w:tcPr>
                  <w:tcW w:w="360" w:type="dxa"/>
                  <w:hideMark/>
                </w:tcPr>
                <w:p w14:paraId="3B81085D" w14:textId="77777777" w:rsidR="00D128FB" w:rsidRPr="00D128FB" w:rsidRDefault="00D128FB" w:rsidP="006E2051">
                  <w:pPr>
                    <w:rPr>
                      <w:lang w:val="en-GB"/>
                    </w:rPr>
                  </w:pPr>
                  <w:r w:rsidRPr="00D128FB">
                    <w:rPr>
                      <w:lang w:val="en-GB"/>
                    </w:rPr>
                    <w:t> </w:t>
                  </w:r>
                </w:p>
              </w:tc>
              <w:tc>
                <w:tcPr>
                  <w:tcW w:w="1500" w:type="dxa"/>
                  <w:hideMark/>
                </w:tcPr>
                <w:p w14:paraId="602A9FF1" w14:textId="77777777" w:rsidR="00D128FB" w:rsidRPr="00631F8B" w:rsidRDefault="00D128FB" w:rsidP="006E2051">
                  <w:r w:rsidRPr="00631F8B">
                    <w:t>Naam:</w:t>
                  </w:r>
                </w:p>
              </w:tc>
              <w:tc>
                <w:tcPr>
                  <w:tcW w:w="0" w:type="auto"/>
                  <w:hideMark/>
                </w:tcPr>
                <w:p w14:paraId="5E46B751" w14:textId="77777777" w:rsidR="00D128FB" w:rsidRPr="00631F8B" w:rsidRDefault="00D128FB" w:rsidP="006E2051">
                  <w:r w:rsidRPr="00631F8B">
                    <w:t xml:space="preserve">pole </w:t>
                  </w:r>
                </w:p>
              </w:tc>
            </w:tr>
            <w:tr w:rsidR="00D128FB" w:rsidRPr="00074262" w14:paraId="11521C4B" w14:textId="77777777" w:rsidTr="006E2051">
              <w:trPr>
                <w:tblHeader/>
                <w:tblCellSpacing w:w="0" w:type="dxa"/>
              </w:trPr>
              <w:tc>
                <w:tcPr>
                  <w:tcW w:w="360" w:type="dxa"/>
                  <w:hideMark/>
                </w:tcPr>
                <w:p w14:paraId="6E4DC3DF" w14:textId="77777777" w:rsidR="00D128FB" w:rsidRPr="00631F8B" w:rsidRDefault="00D128FB" w:rsidP="006E2051">
                  <w:r w:rsidRPr="00631F8B">
                    <w:t> </w:t>
                  </w:r>
                </w:p>
              </w:tc>
              <w:tc>
                <w:tcPr>
                  <w:tcW w:w="1500" w:type="dxa"/>
                  <w:hideMark/>
                </w:tcPr>
                <w:p w14:paraId="3860273E" w14:textId="77777777" w:rsidR="00D128FB" w:rsidRPr="00631F8B" w:rsidRDefault="00D128FB" w:rsidP="006E2051">
                  <w:r w:rsidRPr="00631F8B">
                    <w:t>Definitie:</w:t>
                  </w:r>
                </w:p>
              </w:tc>
              <w:tc>
                <w:tcPr>
                  <w:tcW w:w="0" w:type="auto"/>
                  <w:hideMark/>
                </w:tcPr>
                <w:p w14:paraId="5BCE3848" w14:textId="77777777" w:rsidR="00D128FB" w:rsidRPr="00D128FB" w:rsidRDefault="00D128FB" w:rsidP="006E2051">
                  <w:pPr>
                    <w:rPr>
                      <w:lang w:val="en-GB"/>
                    </w:rPr>
                  </w:pPr>
                  <w:r w:rsidRPr="00D128FB">
                    <w:rPr>
                      <w:lang w:val="en-GB"/>
                    </w:rPr>
                    <w:t xml:space="preserve">Simple pole (mast) object which may carry utility objects belonging to either single or multiple utility networks. </w:t>
                  </w:r>
                </w:p>
              </w:tc>
            </w:tr>
            <w:tr w:rsidR="00D128FB" w:rsidRPr="00631F8B" w14:paraId="50D13AEB" w14:textId="77777777" w:rsidTr="006E2051">
              <w:trPr>
                <w:tblHeader/>
                <w:tblCellSpacing w:w="0" w:type="dxa"/>
              </w:trPr>
              <w:tc>
                <w:tcPr>
                  <w:tcW w:w="360" w:type="dxa"/>
                  <w:hideMark/>
                </w:tcPr>
                <w:p w14:paraId="16141F92" w14:textId="77777777" w:rsidR="00D128FB" w:rsidRPr="00D128FB" w:rsidRDefault="00D128FB" w:rsidP="006E2051">
                  <w:pPr>
                    <w:rPr>
                      <w:lang w:val="en-GB"/>
                    </w:rPr>
                  </w:pPr>
                  <w:r w:rsidRPr="00D128FB">
                    <w:rPr>
                      <w:lang w:val="en-GB"/>
                    </w:rPr>
                    <w:t> </w:t>
                  </w:r>
                </w:p>
              </w:tc>
              <w:tc>
                <w:tcPr>
                  <w:tcW w:w="1500" w:type="dxa"/>
                  <w:hideMark/>
                </w:tcPr>
                <w:p w14:paraId="1D0BF1F8" w14:textId="77777777" w:rsidR="00D128FB" w:rsidRPr="00631F8B" w:rsidRDefault="00D128FB" w:rsidP="006E2051">
                  <w:r w:rsidRPr="00631F8B">
                    <w:t>Subtype van:</w:t>
                  </w:r>
                </w:p>
              </w:tc>
              <w:tc>
                <w:tcPr>
                  <w:tcW w:w="0" w:type="auto"/>
                  <w:hideMark/>
                </w:tcPr>
                <w:p w14:paraId="6E4E66F8" w14:textId="77777777" w:rsidR="00D128FB" w:rsidRPr="00631F8B" w:rsidRDefault="00D128FB" w:rsidP="006E2051">
                  <w:r w:rsidRPr="00631F8B">
                    <w:t>UtilityNodeContainer</w:t>
                  </w:r>
                </w:p>
              </w:tc>
            </w:tr>
            <w:tr w:rsidR="00D128FB" w:rsidRPr="00074262" w14:paraId="06DFEB12" w14:textId="77777777" w:rsidTr="006E2051">
              <w:trPr>
                <w:tblHeader/>
                <w:tblCellSpacing w:w="0" w:type="dxa"/>
              </w:trPr>
              <w:tc>
                <w:tcPr>
                  <w:tcW w:w="360" w:type="dxa"/>
                  <w:hideMark/>
                </w:tcPr>
                <w:p w14:paraId="05CE28E9" w14:textId="77777777" w:rsidR="00D128FB" w:rsidRPr="00631F8B" w:rsidRDefault="00D128FB" w:rsidP="006E2051">
                  <w:r w:rsidRPr="00631F8B">
                    <w:t> </w:t>
                  </w:r>
                </w:p>
              </w:tc>
              <w:tc>
                <w:tcPr>
                  <w:tcW w:w="1500" w:type="dxa"/>
                  <w:hideMark/>
                </w:tcPr>
                <w:p w14:paraId="51041676" w14:textId="77777777" w:rsidR="00D128FB" w:rsidRPr="00631F8B" w:rsidRDefault="00D128FB" w:rsidP="006E2051">
                  <w:r w:rsidRPr="00631F8B">
                    <w:t>Omschrijving:</w:t>
                  </w:r>
                </w:p>
              </w:tc>
              <w:tc>
                <w:tcPr>
                  <w:tcW w:w="0" w:type="auto"/>
                  <w:hideMark/>
                </w:tcPr>
                <w:p w14:paraId="24DE7FF7" w14:textId="77777777" w:rsidR="00D128FB" w:rsidRPr="00D128FB" w:rsidRDefault="00D128FB" w:rsidP="006E2051">
                  <w:pPr>
                    <w:rPr>
                      <w:lang w:val="en-GB"/>
                    </w:rPr>
                  </w:pPr>
                  <w:r w:rsidRPr="00D128FB">
                    <w:rPr>
                      <w:lang w:val="en-GB"/>
                    </w:rPr>
                    <w:t>Poles represent node objects that can support utility devices and cables.</w:t>
                  </w:r>
                </w:p>
              </w:tc>
            </w:tr>
            <w:tr w:rsidR="00D128FB" w:rsidRPr="00631F8B" w14:paraId="7A5E10FD" w14:textId="77777777" w:rsidTr="006E2051">
              <w:trPr>
                <w:tblHeader/>
                <w:tblCellSpacing w:w="0" w:type="dxa"/>
              </w:trPr>
              <w:tc>
                <w:tcPr>
                  <w:tcW w:w="360" w:type="dxa"/>
                  <w:hideMark/>
                </w:tcPr>
                <w:p w14:paraId="5749B7D4" w14:textId="77777777" w:rsidR="00D128FB" w:rsidRPr="00D128FB" w:rsidRDefault="00D128FB" w:rsidP="006E2051">
                  <w:pPr>
                    <w:rPr>
                      <w:lang w:val="en-GB"/>
                    </w:rPr>
                  </w:pPr>
                  <w:r w:rsidRPr="00D128FB">
                    <w:rPr>
                      <w:lang w:val="en-GB"/>
                    </w:rPr>
                    <w:t> </w:t>
                  </w:r>
                </w:p>
              </w:tc>
              <w:tc>
                <w:tcPr>
                  <w:tcW w:w="1500" w:type="dxa"/>
                  <w:hideMark/>
                </w:tcPr>
                <w:p w14:paraId="421E12E3" w14:textId="77777777" w:rsidR="00D128FB" w:rsidRPr="00631F8B" w:rsidRDefault="00D128FB" w:rsidP="006E2051">
                  <w:r w:rsidRPr="00631F8B">
                    <w:t>Stereotypes:</w:t>
                  </w:r>
                </w:p>
              </w:tc>
              <w:tc>
                <w:tcPr>
                  <w:tcW w:w="0" w:type="auto"/>
                  <w:hideMark/>
                </w:tcPr>
                <w:p w14:paraId="16C76443" w14:textId="77777777" w:rsidR="00D128FB" w:rsidRPr="00631F8B" w:rsidRDefault="00D128FB" w:rsidP="006E2051">
                  <w:r w:rsidRPr="00631F8B">
                    <w:t>«featureType»</w:t>
                  </w:r>
                </w:p>
              </w:tc>
            </w:tr>
          </w:tbl>
          <w:p w14:paraId="05BEB206" w14:textId="77777777" w:rsidR="00D128FB" w:rsidRPr="00631F8B" w:rsidRDefault="00D128FB" w:rsidP="006E2051"/>
        </w:tc>
      </w:tr>
      <w:tr w:rsidR="00D128FB" w:rsidRPr="00631F8B" w14:paraId="4B7E375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ED4A53" w14:textId="77777777" w:rsidR="00D128FB" w:rsidRPr="00631F8B" w:rsidRDefault="00D128FB" w:rsidP="006E2051">
            <w:r w:rsidRPr="00631F8B">
              <w:rPr>
                <w:b/>
                <w:bCs/>
              </w:rPr>
              <w:t>Attribuut: poleHeight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1F997B5" w14:textId="77777777" w:rsidTr="006E2051">
              <w:trPr>
                <w:tblHeader/>
                <w:tblCellSpacing w:w="0" w:type="dxa"/>
              </w:trPr>
              <w:tc>
                <w:tcPr>
                  <w:tcW w:w="360" w:type="dxa"/>
                  <w:hideMark/>
                </w:tcPr>
                <w:p w14:paraId="40491A4F" w14:textId="77777777" w:rsidR="00D128FB" w:rsidRPr="00631F8B" w:rsidRDefault="00D128FB" w:rsidP="006E2051">
                  <w:r w:rsidRPr="00631F8B">
                    <w:t> </w:t>
                  </w:r>
                </w:p>
              </w:tc>
              <w:tc>
                <w:tcPr>
                  <w:tcW w:w="1500" w:type="dxa"/>
                  <w:hideMark/>
                </w:tcPr>
                <w:p w14:paraId="4F831F77" w14:textId="77777777" w:rsidR="00D128FB" w:rsidRPr="00631F8B" w:rsidRDefault="00D128FB" w:rsidP="006E2051">
                  <w:r w:rsidRPr="00631F8B">
                    <w:t>Naam:</w:t>
                  </w:r>
                </w:p>
              </w:tc>
              <w:tc>
                <w:tcPr>
                  <w:tcW w:w="0" w:type="auto"/>
                  <w:hideMark/>
                </w:tcPr>
                <w:p w14:paraId="745AFF1B" w14:textId="77777777" w:rsidR="00D128FB" w:rsidRPr="00631F8B" w:rsidRDefault="00D128FB" w:rsidP="006E2051">
                  <w:r w:rsidRPr="00631F8B">
                    <w:t xml:space="preserve">pole height </w:t>
                  </w:r>
                </w:p>
              </w:tc>
            </w:tr>
            <w:tr w:rsidR="00D128FB" w:rsidRPr="00631F8B" w14:paraId="2F10C164" w14:textId="77777777" w:rsidTr="006E2051">
              <w:trPr>
                <w:tblHeader/>
                <w:tblCellSpacing w:w="0" w:type="dxa"/>
              </w:trPr>
              <w:tc>
                <w:tcPr>
                  <w:tcW w:w="360" w:type="dxa"/>
                  <w:hideMark/>
                </w:tcPr>
                <w:p w14:paraId="3F3DDFFB" w14:textId="77777777" w:rsidR="00D128FB" w:rsidRPr="00631F8B" w:rsidRDefault="00D128FB" w:rsidP="006E2051">
                  <w:r w:rsidRPr="00631F8B">
                    <w:t> </w:t>
                  </w:r>
                </w:p>
              </w:tc>
              <w:tc>
                <w:tcPr>
                  <w:tcW w:w="1500" w:type="dxa"/>
                  <w:hideMark/>
                </w:tcPr>
                <w:p w14:paraId="43C6893C" w14:textId="77777777" w:rsidR="00D128FB" w:rsidRPr="00631F8B" w:rsidRDefault="00D128FB" w:rsidP="006E2051">
                  <w:r w:rsidRPr="00631F8B">
                    <w:t>Type:</w:t>
                  </w:r>
                </w:p>
              </w:tc>
              <w:tc>
                <w:tcPr>
                  <w:tcW w:w="0" w:type="auto"/>
                  <w:hideMark/>
                </w:tcPr>
                <w:p w14:paraId="328B8F99" w14:textId="77777777" w:rsidR="00D128FB" w:rsidRPr="00631F8B" w:rsidRDefault="00D128FB" w:rsidP="006E2051">
                  <w:r w:rsidRPr="00631F8B">
                    <w:t>Length</w:t>
                  </w:r>
                </w:p>
              </w:tc>
            </w:tr>
            <w:tr w:rsidR="00D128FB" w:rsidRPr="00074262" w14:paraId="53EC322F" w14:textId="77777777" w:rsidTr="006E2051">
              <w:trPr>
                <w:tblHeader/>
                <w:tblCellSpacing w:w="0" w:type="dxa"/>
              </w:trPr>
              <w:tc>
                <w:tcPr>
                  <w:tcW w:w="360" w:type="dxa"/>
                  <w:hideMark/>
                </w:tcPr>
                <w:p w14:paraId="30D7E6E1" w14:textId="77777777" w:rsidR="00D128FB" w:rsidRPr="00631F8B" w:rsidRDefault="00D128FB" w:rsidP="006E2051">
                  <w:r w:rsidRPr="00631F8B">
                    <w:t> </w:t>
                  </w:r>
                </w:p>
              </w:tc>
              <w:tc>
                <w:tcPr>
                  <w:tcW w:w="1500" w:type="dxa"/>
                  <w:hideMark/>
                </w:tcPr>
                <w:p w14:paraId="65C11F80" w14:textId="77777777" w:rsidR="00D128FB" w:rsidRPr="00631F8B" w:rsidRDefault="00D128FB" w:rsidP="006E2051">
                  <w:r w:rsidRPr="00631F8B">
                    <w:t>Definitie:</w:t>
                  </w:r>
                </w:p>
              </w:tc>
              <w:tc>
                <w:tcPr>
                  <w:tcW w:w="0" w:type="auto"/>
                  <w:hideMark/>
                </w:tcPr>
                <w:p w14:paraId="3CE26291" w14:textId="77777777" w:rsidR="00D128FB" w:rsidRPr="00D128FB" w:rsidRDefault="00D128FB" w:rsidP="006E2051">
                  <w:pPr>
                    <w:rPr>
                      <w:lang w:val="en-GB"/>
                    </w:rPr>
                  </w:pPr>
                  <w:r w:rsidRPr="00D128FB">
                    <w:rPr>
                      <w:lang w:val="en-GB"/>
                    </w:rPr>
                    <w:t xml:space="preserve">The height of the pole. </w:t>
                  </w:r>
                </w:p>
              </w:tc>
            </w:tr>
            <w:tr w:rsidR="00D128FB" w:rsidRPr="00074262" w14:paraId="62269D9E" w14:textId="77777777" w:rsidTr="006E2051">
              <w:trPr>
                <w:tblHeader/>
                <w:tblCellSpacing w:w="0" w:type="dxa"/>
              </w:trPr>
              <w:tc>
                <w:tcPr>
                  <w:tcW w:w="360" w:type="dxa"/>
                  <w:hideMark/>
                </w:tcPr>
                <w:p w14:paraId="274E294A" w14:textId="77777777" w:rsidR="00D128FB" w:rsidRPr="00D128FB" w:rsidRDefault="00D128FB" w:rsidP="006E2051">
                  <w:pPr>
                    <w:rPr>
                      <w:lang w:val="en-GB"/>
                    </w:rPr>
                  </w:pPr>
                  <w:r w:rsidRPr="00D128FB">
                    <w:rPr>
                      <w:lang w:val="en-GB"/>
                    </w:rPr>
                    <w:t> </w:t>
                  </w:r>
                </w:p>
              </w:tc>
              <w:tc>
                <w:tcPr>
                  <w:tcW w:w="1500" w:type="dxa"/>
                  <w:hideMark/>
                </w:tcPr>
                <w:p w14:paraId="7C92CB27" w14:textId="77777777" w:rsidR="00D128FB" w:rsidRPr="00631F8B" w:rsidRDefault="00D128FB" w:rsidP="006E2051">
                  <w:r w:rsidRPr="00631F8B">
                    <w:t>Omschrijving:</w:t>
                  </w:r>
                </w:p>
              </w:tc>
              <w:tc>
                <w:tcPr>
                  <w:tcW w:w="0" w:type="auto"/>
                  <w:hideMark/>
                </w:tcPr>
                <w:p w14:paraId="26889E1E" w14:textId="77777777" w:rsidR="00D128FB" w:rsidRPr="00D128FB" w:rsidRDefault="00D128FB" w:rsidP="006E2051">
                  <w:pPr>
                    <w:rPr>
                      <w:lang w:val="en-GB"/>
                    </w:rPr>
                  </w:pPr>
                  <w:r w:rsidRPr="00D128FB">
                    <w:rPr>
                      <w:lang w:val="en-GB"/>
                    </w:rPr>
                    <w:t>The height is the vertical extend measuring accross the object - in this case, the pole - at right angles to the lenght.</w:t>
                  </w:r>
                </w:p>
              </w:tc>
            </w:tr>
            <w:tr w:rsidR="00D128FB" w:rsidRPr="00631F8B" w14:paraId="552318C6" w14:textId="77777777" w:rsidTr="006E2051">
              <w:trPr>
                <w:tblHeader/>
                <w:tblCellSpacing w:w="0" w:type="dxa"/>
              </w:trPr>
              <w:tc>
                <w:tcPr>
                  <w:tcW w:w="360" w:type="dxa"/>
                  <w:hideMark/>
                </w:tcPr>
                <w:p w14:paraId="7E79A37E" w14:textId="77777777" w:rsidR="00D128FB" w:rsidRPr="00D128FB" w:rsidRDefault="00D128FB" w:rsidP="006E2051">
                  <w:pPr>
                    <w:rPr>
                      <w:lang w:val="en-GB"/>
                    </w:rPr>
                  </w:pPr>
                  <w:r w:rsidRPr="00D128FB">
                    <w:rPr>
                      <w:lang w:val="en-GB"/>
                    </w:rPr>
                    <w:t> </w:t>
                  </w:r>
                </w:p>
              </w:tc>
              <w:tc>
                <w:tcPr>
                  <w:tcW w:w="1500" w:type="dxa"/>
                  <w:hideMark/>
                </w:tcPr>
                <w:p w14:paraId="1B820499" w14:textId="77777777" w:rsidR="00D128FB" w:rsidRPr="00631F8B" w:rsidRDefault="00D128FB" w:rsidP="006E2051">
                  <w:r w:rsidRPr="00631F8B">
                    <w:t>Multipliciteit:</w:t>
                  </w:r>
                </w:p>
              </w:tc>
              <w:tc>
                <w:tcPr>
                  <w:tcW w:w="0" w:type="auto"/>
                  <w:hideMark/>
                </w:tcPr>
                <w:p w14:paraId="65F723BE" w14:textId="77777777" w:rsidR="00D128FB" w:rsidRPr="00631F8B" w:rsidRDefault="00D128FB" w:rsidP="006E2051">
                  <w:r w:rsidRPr="00631F8B">
                    <w:t>1</w:t>
                  </w:r>
                </w:p>
              </w:tc>
            </w:tr>
            <w:tr w:rsidR="00D128FB" w:rsidRPr="00631F8B" w14:paraId="440EB1A1" w14:textId="77777777" w:rsidTr="006E2051">
              <w:trPr>
                <w:tblHeader/>
                <w:tblCellSpacing w:w="0" w:type="dxa"/>
              </w:trPr>
              <w:tc>
                <w:tcPr>
                  <w:tcW w:w="360" w:type="dxa"/>
                  <w:hideMark/>
                </w:tcPr>
                <w:p w14:paraId="3E7A3B39" w14:textId="77777777" w:rsidR="00D128FB" w:rsidRPr="00631F8B" w:rsidRDefault="00D128FB" w:rsidP="006E2051">
                  <w:r w:rsidRPr="00631F8B">
                    <w:t> </w:t>
                  </w:r>
                </w:p>
              </w:tc>
              <w:tc>
                <w:tcPr>
                  <w:tcW w:w="1500" w:type="dxa"/>
                  <w:hideMark/>
                </w:tcPr>
                <w:p w14:paraId="723EC4A2" w14:textId="77777777" w:rsidR="00D128FB" w:rsidRPr="00631F8B" w:rsidRDefault="00D128FB" w:rsidP="006E2051">
                  <w:r w:rsidRPr="00631F8B">
                    <w:t>Stereotypes:</w:t>
                  </w:r>
                </w:p>
              </w:tc>
              <w:tc>
                <w:tcPr>
                  <w:tcW w:w="0" w:type="auto"/>
                  <w:hideMark/>
                </w:tcPr>
                <w:p w14:paraId="6D0A6D44" w14:textId="77777777" w:rsidR="00D128FB" w:rsidRPr="00631F8B" w:rsidRDefault="00D128FB" w:rsidP="006E2051">
                  <w:r w:rsidRPr="00631F8B">
                    <w:t>«voidable»</w:t>
                  </w:r>
                </w:p>
              </w:tc>
            </w:tr>
          </w:tbl>
          <w:p w14:paraId="02C144EF" w14:textId="77777777" w:rsidR="00D128FB" w:rsidRPr="00631F8B" w:rsidRDefault="00D128FB" w:rsidP="006E2051"/>
        </w:tc>
      </w:tr>
    </w:tbl>
    <w:p w14:paraId="441D5554" w14:textId="77777777" w:rsidR="00D128FB" w:rsidRPr="00631F8B" w:rsidRDefault="00D128FB" w:rsidP="00D128FB">
      <w:pPr>
        <w:pStyle w:val="Kop5"/>
        <w:rPr>
          <w:sz w:val="16"/>
          <w:szCs w:val="16"/>
        </w:rPr>
      </w:pPr>
      <w:r w:rsidRPr="00631F8B">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47A9E2C4"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5F50C2" w14:textId="77777777" w:rsidR="00D128FB" w:rsidRPr="00631F8B" w:rsidRDefault="00D128FB" w:rsidP="006E2051">
            <w:pPr>
              <w:spacing w:line="225" w:lineRule="atLeast"/>
            </w:pPr>
            <w:r w:rsidRPr="00631F8B">
              <w:rPr>
                <w:b/>
                <w:bCs/>
              </w:rPr>
              <w:lastRenderedPageBreak/>
              <w:t>Duct</w:t>
            </w:r>
          </w:p>
        </w:tc>
      </w:tr>
      <w:tr w:rsidR="00D128FB" w:rsidRPr="00631F8B" w14:paraId="446F282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7D0102FF" w14:textId="77777777" w:rsidTr="006E2051">
              <w:trPr>
                <w:tblHeader/>
                <w:tblCellSpacing w:w="0" w:type="dxa"/>
              </w:trPr>
              <w:tc>
                <w:tcPr>
                  <w:tcW w:w="360" w:type="dxa"/>
                  <w:hideMark/>
                </w:tcPr>
                <w:p w14:paraId="5B6D4D32" w14:textId="77777777" w:rsidR="00D128FB" w:rsidRPr="00631F8B" w:rsidRDefault="00D128FB" w:rsidP="006E2051">
                  <w:r w:rsidRPr="00631F8B">
                    <w:t> </w:t>
                  </w:r>
                </w:p>
              </w:tc>
              <w:tc>
                <w:tcPr>
                  <w:tcW w:w="1500" w:type="dxa"/>
                  <w:hideMark/>
                </w:tcPr>
                <w:p w14:paraId="0B3768C2" w14:textId="77777777" w:rsidR="00D128FB" w:rsidRPr="00631F8B" w:rsidRDefault="00D128FB" w:rsidP="006E2051">
                  <w:r w:rsidRPr="00631F8B">
                    <w:t>Package:</w:t>
                  </w:r>
                </w:p>
              </w:tc>
              <w:tc>
                <w:tcPr>
                  <w:tcW w:w="0" w:type="auto"/>
                  <w:hideMark/>
                </w:tcPr>
                <w:p w14:paraId="67BA9C09" w14:textId="77777777"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14:paraId="6E881C32" w14:textId="77777777" w:rsidTr="006E2051">
              <w:trPr>
                <w:tblHeader/>
                <w:tblCellSpacing w:w="0" w:type="dxa"/>
              </w:trPr>
              <w:tc>
                <w:tcPr>
                  <w:tcW w:w="360" w:type="dxa"/>
                  <w:hideMark/>
                </w:tcPr>
                <w:p w14:paraId="2ADCE8E6" w14:textId="77777777" w:rsidR="00D128FB" w:rsidRPr="00D128FB" w:rsidRDefault="00D128FB" w:rsidP="006E2051">
                  <w:pPr>
                    <w:rPr>
                      <w:lang w:val="en-GB"/>
                    </w:rPr>
                  </w:pPr>
                  <w:r w:rsidRPr="00D128FB">
                    <w:rPr>
                      <w:lang w:val="en-GB"/>
                    </w:rPr>
                    <w:t> </w:t>
                  </w:r>
                </w:p>
              </w:tc>
              <w:tc>
                <w:tcPr>
                  <w:tcW w:w="1500" w:type="dxa"/>
                  <w:hideMark/>
                </w:tcPr>
                <w:p w14:paraId="77DF878F" w14:textId="77777777" w:rsidR="00D128FB" w:rsidRPr="00631F8B" w:rsidRDefault="00D128FB" w:rsidP="006E2051">
                  <w:r w:rsidRPr="00631F8B">
                    <w:t>Naam:</w:t>
                  </w:r>
                </w:p>
              </w:tc>
              <w:tc>
                <w:tcPr>
                  <w:tcW w:w="0" w:type="auto"/>
                  <w:hideMark/>
                </w:tcPr>
                <w:p w14:paraId="55606824" w14:textId="77777777" w:rsidR="00D128FB" w:rsidRPr="00631F8B" w:rsidRDefault="00D128FB" w:rsidP="006E2051">
                  <w:r w:rsidRPr="00631F8B">
                    <w:t xml:space="preserve">duct </w:t>
                  </w:r>
                </w:p>
              </w:tc>
            </w:tr>
            <w:tr w:rsidR="00D128FB" w:rsidRPr="00074262" w14:paraId="2A092200" w14:textId="77777777" w:rsidTr="006E2051">
              <w:trPr>
                <w:tblHeader/>
                <w:tblCellSpacing w:w="0" w:type="dxa"/>
              </w:trPr>
              <w:tc>
                <w:tcPr>
                  <w:tcW w:w="360" w:type="dxa"/>
                  <w:hideMark/>
                </w:tcPr>
                <w:p w14:paraId="76AE9250" w14:textId="77777777" w:rsidR="00D128FB" w:rsidRPr="00631F8B" w:rsidRDefault="00D128FB" w:rsidP="006E2051">
                  <w:r w:rsidRPr="00631F8B">
                    <w:t> </w:t>
                  </w:r>
                </w:p>
              </w:tc>
              <w:tc>
                <w:tcPr>
                  <w:tcW w:w="1500" w:type="dxa"/>
                  <w:hideMark/>
                </w:tcPr>
                <w:p w14:paraId="222FF37C" w14:textId="77777777" w:rsidR="00D128FB" w:rsidRPr="00631F8B" w:rsidRDefault="00D128FB" w:rsidP="006E2051">
                  <w:r w:rsidRPr="00631F8B">
                    <w:t>Definitie:</w:t>
                  </w:r>
                </w:p>
              </w:tc>
              <w:tc>
                <w:tcPr>
                  <w:tcW w:w="0" w:type="auto"/>
                  <w:hideMark/>
                </w:tcPr>
                <w:p w14:paraId="249CAF98" w14:textId="77777777" w:rsidR="00D128FB" w:rsidRPr="00D128FB" w:rsidRDefault="00D128FB" w:rsidP="006E2051">
                  <w:pPr>
                    <w:rPr>
                      <w:lang w:val="en-GB"/>
                    </w:rPr>
                  </w:pPr>
                  <w:r w:rsidRPr="00D128FB">
                    <w:rPr>
                      <w:lang w:val="en-GB"/>
                    </w:rPr>
                    <w:t xml:space="preserve">A utility link or link sequence used to protect and guide cable and pipes via an encasing construction. </w:t>
                  </w:r>
                </w:p>
              </w:tc>
            </w:tr>
            <w:tr w:rsidR="00D128FB" w:rsidRPr="00631F8B" w14:paraId="59BF1817" w14:textId="77777777" w:rsidTr="006E2051">
              <w:trPr>
                <w:tblHeader/>
                <w:tblCellSpacing w:w="0" w:type="dxa"/>
              </w:trPr>
              <w:tc>
                <w:tcPr>
                  <w:tcW w:w="360" w:type="dxa"/>
                  <w:hideMark/>
                </w:tcPr>
                <w:p w14:paraId="3B6A344A" w14:textId="77777777" w:rsidR="00D128FB" w:rsidRPr="00D128FB" w:rsidRDefault="00D128FB" w:rsidP="006E2051">
                  <w:pPr>
                    <w:rPr>
                      <w:lang w:val="en-GB"/>
                    </w:rPr>
                  </w:pPr>
                  <w:r w:rsidRPr="00D128FB">
                    <w:rPr>
                      <w:lang w:val="en-GB"/>
                    </w:rPr>
                    <w:t> </w:t>
                  </w:r>
                </w:p>
              </w:tc>
              <w:tc>
                <w:tcPr>
                  <w:tcW w:w="1500" w:type="dxa"/>
                  <w:hideMark/>
                </w:tcPr>
                <w:p w14:paraId="7464D000" w14:textId="77777777" w:rsidR="00D128FB" w:rsidRPr="00631F8B" w:rsidRDefault="00D128FB" w:rsidP="006E2051">
                  <w:r w:rsidRPr="00631F8B">
                    <w:t>Subtype van:</w:t>
                  </w:r>
                </w:p>
              </w:tc>
              <w:tc>
                <w:tcPr>
                  <w:tcW w:w="0" w:type="auto"/>
                  <w:hideMark/>
                </w:tcPr>
                <w:p w14:paraId="5A8C7706" w14:textId="77777777" w:rsidR="00D128FB" w:rsidRPr="00631F8B" w:rsidRDefault="00D128FB" w:rsidP="006E2051">
                  <w:r w:rsidRPr="00631F8B">
                    <w:t>UtilityLinkSet</w:t>
                  </w:r>
                </w:p>
              </w:tc>
            </w:tr>
            <w:tr w:rsidR="00D128FB" w:rsidRPr="00074262" w14:paraId="2324ABF4" w14:textId="77777777" w:rsidTr="006E2051">
              <w:trPr>
                <w:tblHeader/>
                <w:tblCellSpacing w:w="0" w:type="dxa"/>
              </w:trPr>
              <w:tc>
                <w:tcPr>
                  <w:tcW w:w="360" w:type="dxa"/>
                  <w:hideMark/>
                </w:tcPr>
                <w:p w14:paraId="130C0E50" w14:textId="77777777" w:rsidR="00D128FB" w:rsidRPr="00631F8B" w:rsidRDefault="00D128FB" w:rsidP="006E2051">
                  <w:r w:rsidRPr="00631F8B">
                    <w:t> </w:t>
                  </w:r>
                </w:p>
              </w:tc>
              <w:tc>
                <w:tcPr>
                  <w:tcW w:w="1500" w:type="dxa"/>
                  <w:hideMark/>
                </w:tcPr>
                <w:p w14:paraId="508DD260" w14:textId="77777777" w:rsidR="00D128FB" w:rsidRPr="00631F8B" w:rsidRDefault="00D128FB" w:rsidP="006E2051">
                  <w:r w:rsidRPr="00631F8B">
                    <w:t>Omschrijving:</w:t>
                  </w:r>
                </w:p>
              </w:tc>
              <w:tc>
                <w:tcPr>
                  <w:tcW w:w="0" w:type="auto"/>
                  <w:hideMark/>
                </w:tcPr>
                <w:p w14:paraId="6BCC995E" w14:textId="77777777" w:rsidR="00D128FB" w:rsidRPr="00D128FB" w:rsidRDefault="00D128FB" w:rsidP="006E2051">
                  <w:pPr>
                    <w:rPr>
                      <w:lang w:val="en-GB"/>
                    </w:rPr>
                  </w:pPr>
                  <w:r w:rsidRPr="00D128FB">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D128FB" w:rsidRPr="00631F8B" w14:paraId="52C87454" w14:textId="77777777" w:rsidTr="006E2051">
              <w:trPr>
                <w:tblHeader/>
                <w:tblCellSpacing w:w="0" w:type="dxa"/>
              </w:trPr>
              <w:tc>
                <w:tcPr>
                  <w:tcW w:w="360" w:type="dxa"/>
                  <w:hideMark/>
                </w:tcPr>
                <w:p w14:paraId="50E56C68" w14:textId="77777777" w:rsidR="00D128FB" w:rsidRPr="00D128FB" w:rsidRDefault="00D128FB" w:rsidP="006E2051">
                  <w:pPr>
                    <w:rPr>
                      <w:lang w:val="en-GB"/>
                    </w:rPr>
                  </w:pPr>
                  <w:r w:rsidRPr="00D128FB">
                    <w:rPr>
                      <w:lang w:val="en-GB"/>
                    </w:rPr>
                    <w:t> </w:t>
                  </w:r>
                </w:p>
              </w:tc>
              <w:tc>
                <w:tcPr>
                  <w:tcW w:w="1500" w:type="dxa"/>
                  <w:hideMark/>
                </w:tcPr>
                <w:p w14:paraId="0C7CB78A" w14:textId="77777777" w:rsidR="00D128FB" w:rsidRPr="00631F8B" w:rsidRDefault="00D128FB" w:rsidP="006E2051">
                  <w:r w:rsidRPr="00631F8B">
                    <w:t>Stereotypes:</w:t>
                  </w:r>
                </w:p>
              </w:tc>
              <w:tc>
                <w:tcPr>
                  <w:tcW w:w="0" w:type="auto"/>
                  <w:hideMark/>
                </w:tcPr>
                <w:p w14:paraId="2799CFDF" w14:textId="77777777" w:rsidR="00D128FB" w:rsidRPr="00631F8B" w:rsidRDefault="00D128FB" w:rsidP="006E2051">
                  <w:r w:rsidRPr="00631F8B">
                    <w:t>«featureType»</w:t>
                  </w:r>
                </w:p>
              </w:tc>
            </w:tr>
          </w:tbl>
          <w:p w14:paraId="6F239DF1" w14:textId="77777777" w:rsidR="00D128FB" w:rsidRPr="00631F8B" w:rsidRDefault="00D128FB" w:rsidP="006E2051"/>
        </w:tc>
      </w:tr>
      <w:tr w:rsidR="00D128FB" w:rsidRPr="00631F8B" w14:paraId="68DD342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65297A" w14:textId="77777777" w:rsidR="00D128FB" w:rsidRPr="00631F8B" w:rsidRDefault="00D128FB" w:rsidP="006E2051">
            <w:r w:rsidRPr="00631F8B">
              <w:rPr>
                <w:b/>
                <w:bCs/>
              </w:rPr>
              <w:t>Attribuut: ductWidth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A4EEB4A" w14:textId="77777777" w:rsidTr="006E2051">
              <w:trPr>
                <w:tblHeader/>
                <w:tblCellSpacing w:w="0" w:type="dxa"/>
              </w:trPr>
              <w:tc>
                <w:tcPr>
                  <w:tcW w:w="360" w:type="dxa"/>
                  <w:hideMark/>
                </w:tcPr>
                <w:p w14:paraId="7EF51312" w14:textId="77777777" w:rsidR="00D128FB" w:rsidRPr="00631F8B" w:rsidRDefault="00D128FB" w:rsidP="006E2051">
                  <w:r w:rsidRPr="00631F8B">
                    <w:t> </w:t>
                  </w:r>
                </w:p>
              </w:tc>
              <w:tc>
                <w:tcPr>
                  <w:tcW w:w="1500" w:type="dxa"/>
                  <w:hideMark/>
                </w:tcPr>
                <w:p w14:paraId="1AE98D28" w14:textId="77777777" w:rsidR="00D128FB" w:rsidRPr="00631F8B" w:rsidRDefault="00D128FB" w:rsidP="006E2051">
                  <w:r w:rsidRPr="00631F8B">
                    <w:t>Naam:</w:t>
                  </w:r>
                </w:p>
              </w:tc>
              <w:tc>
                <w:tcPr>
                  <w:tcW w:w="0" w:type="auto"/>
                  <w:hideMark/>
                </w:tcPr>
                <w:p w14:paraId="0CD8F580" w14:textId="77777777" w:rsidR="00D128FB" w:rsidRPr="00631F8B" w:rsidRDefault="00D128FB" w:rsidP="006E2051">
                  <w:r w:rsidRPr="00631F8B">
                    <w:t xml:space="preserve">duct width </w:t>
                  </w:r>
                </w:p>
              </w:tc>
            </w:tr>
            <w:tr w:rsidR="00D128FB" w:rsidRPr="00631F8B" w14:paraId="5251FEA6" w14:textId="77777777" w:rsidTr="006E2051">
              <w:trPr>
                <w:tblHeader/>
                <w:tblCellSpacing w:w="0" w:type="dxa"/>
              </w:trPr>
              <w:tc>
                <w:tcPr>
                  <w:tcW w:w="360" w:type="dxa"/>
                  <w:hideMark/>
                </w:tcPr>
                <w:p w14:paraId="40A57423" w14:textId="77777777" w:rsidR="00D128FB" w:rsidRPr="00631F8B" w:rsidRDefault="00D128FB" w:rsidP="006E2051">
                  <w:r w:rsidRPr="00631F8B">
                    <w:t> </w:t>
                  </w:r>
                </w:p>
              </w:tc>
              <w:tc>
                <w:tcPr>
                  <w:tcW w:w="1500" w:type="dxa"/>
                  <w:hideMark/>
                </w:tcPr>
                <w:p w14:paraId="26653F1A" w14:textId="77777777" w:rsidR="00D128FB" w:rsidRPr="00631F8B" w:rsidRDefault="00D128FB" w:rsidP="006E2051">
                  <w:r w:rsidRPr="00631F8B">
                    <w:t>Type:</w:t>
                  </w:r>
                </w:p>
              </w:tc>
              <w:tc>
                <w:tcPr>
                  <w:tcW w:w="0" w:type="auto"/>
                  <w:hideMark/>
                </w:tcPr>
                <w:p w14:paraId="1532A0DD" w14:textId="77777777" w:rsidR="00D128FB" w:rsidRPr="00631F8B" w:rsidRDefault="00D128FB" w:rsidP="006E2051">
                  <w:r w:rsidRPr="00631F8B">
                    <w:t>Length</w:t>
                  </w:r>
                </w:p>
              </w:tc>
            </w:tr>
            <w:tr w:rsidR="00D128FB" w:rsidRPr="00074262" w14:paraId="2370D75E" w14:textId="77777777" w:rsidTr="006E2051">
              <w:trPr>
                <w:tblHeader/>
                <w:tblCellSpacing w:w="0" w:type="dxa"/>
              </w:trPr>
              <w:tc>
                <w:tcPr>
                  <w:tcW w:w="360" w:type="dxa"/>
                  <w:hideMark/>
                </w:tcPr>
                <w:p w14:paraId="2EA30145" w14:textId="77777777" w:rsidR="00D128FB" w:rsidRPr="00631F8B" w:rsidRDefault="00D128FB" w:rsidP="006E2051">
                  <w:r w:rsidRPr="00631F8B">
                    <w:t> </w:t>
                  </w:r>
                </w:p>
              </w:tc>
              <w:tc>
                <w:tcPr>
                  <w:tcW w:w="1500" w:type="dxa"/>
                  <w:hideMark/>
                </w:tcPr>
                <w:p w14:paraId="3E747B2C" w14:textId="77777777" w:rsidR="00D128FB" w:rsidRPr="00631F8B" w:rsidRDefault="00D128FB" w:rsidP="006E2051">
                  <w:r w:rsidRPr="00631F8B">
                    <w:t>Definitie:</w:t>
                  </w:r>
                </w:p>
              </w:tc>
              <w:tc>
                <w:tcPr>
                  <w:tcW w:w="0" w:type="auto"/>
                  <w:hideMark/>
                </w:tcPr>
                <w:p w14:paraId="15A62F4A" w14:textId="77777777" w:rsidR="00D128FB" w:rsidRPr="00D128FB" w:rsidRDefault="00D128FB" w:rsidP="006E2051">
                  <w:pPr>
                    <w:rPr>
                      <w:lang w:val="en-GB"/>
                    </w:rPr>
                  </w:pPr>
                  <w:r w:rsidRPr="00D128FB">
                    <w:rPr>
                      <w:lang w:val="en-GB"/>
                    </w:rPr>
                    <w:t xml:space="preserve">The width of the duct. </w:t>
                  </w:r>
                </w:p>
              </w:tc>
            </w:tr>
            <w:tr w:rsidR="00D128FB" w:rsidRPr="00074262" w14:paraId="5FC5BD49" w14:textId="77777777" w:rsidTr="006E2051">
              <w:trPr>
                <w:tblHeader/>
                <w:tblCellSpacing w:w="0" w:type="dxa"/>
              </w:trPr>
              <w:tc>
                <w:tcPr>
                  <w:tcW w:w="360" w:type="dxa"/>
                  <w:hideMark/>
                </w:tcPr>
                <w:p w14:paraId="3B02EE71" w14:textId="77777777" w:rsidR="00D128FB" w:rsidRPr="00D128FB" w:rsidRDefault="00D128FB" w:rsidP="006E2051">
                  <w:pPr>
                    <w:rPr>
                      <w:lang w:val="en-GB"/>
                    </w:rPr>
                  </w:pPr>
                  <w:r w:rsidRPr="00D128FB">
                    <w:rPr>
                      <w:lang w:val="en-GB"/>
                    </w:rPr>
                    <w:t> </w:t>
                  </w:r>
                </w:p>
              </w:tc>
              <w:tc>
                <w:tcPr>
                  <w:tcW w:w="1500" w:type="dxa"/>
                  <w:hideMark/>
                </w:tcPr>
                <w:p w14:paraId="7A822EDA" w14:textId="77777777" w:rsidR="00D128FB" w:rsidRPr="00631F8B" w:rsidRDefault="00D128FB" w:rsidP="006E2051">
                  <w:r w:rsidRPr="00631F8B">
                    <w:t>Omschrijving:</w:t>
                  </w:r>
                </w:p>
              </w:tc>
              <w:tc>
                <w:tcPr>
                  <w:tcW w:w="0" w:type="auto"/>
                  <w:hideMark/>
                </w:tcPr>
                <w:p w14:paraId="6F4C5E2C" w14:textId="77777777" w:rsidR="00D128FB" w:rsidRPr="00D128FB" w:rsidRDefault="00D128FB" w:rsidP="006E2051">
                  <w:pPr>
                    <w:rPr>
                      <w:lang w:val="en-GB"/>
                    </w:rPr>
                  </w:pPr>
                  <w:r w:rsidRPr="00D128FB">
                    <w:rPr>
                      <w:lang w:val="en-GB"/>
                    </w:rPr>
                    <w:t>The measurement of the object - in this case, the duct - from side to side.</w:t>
                  </w:r>
                </w:p>
              </w:tc>
            </w:tr>
            <w:tr w:rsidR="00D128FB" w:rsidRPr="00631F8B" w14:paraId="720C1BA8" w14:textId="77777777" w:rsidTr="006E2051">
              <w:trPr>
                <w:tblHeader/>
                <w:tblCellSpacing w:w="0" w:type="dxa"/>
              </w:trPr>
              <w:tc>
                <w:tcPr>
                  <w:tcW w:w="360" w:type="dxa"/>
                  <w:hideMark/>
                </w:tcPr>
                <w:p w14:paraId="3FFB8ABD" w14:textId="77777777" w:rsidR="00D128FB" w:rsidRPr="00D128FB" w:rsidRDefault="00D128FB" w:rsidP="006E2051">
                  <w:pPr>
                    <w:rPr>
                      <w:lang w:val="en-GB"/>
                    </w:rPr>
                  </w:pPr>
                  <w:r w:rsidRPr="00D128FB">
                    <w:rPr>
                      <w:lang w:val="en-GB"/>
                    </w:rPr>
                    <w:t> </w:t>
                  </w:r>
                </w:p>
              </w:tc>
              <w:tc>
                <w:tcPr>
                  <w:tcW w:w="1500" w:type="dxa"/>
                  <w:hideMark/>
                </w:tcPr>
                <w:p w14:paraId="300639BF" w14:textId="77777777" w:rsidR="00D128FB" w:rsidRPr="00631F8B" w:rsidRDefault="00D128FB" w:rsidP="006E2051">
                  <w:r w:rsidRPr="00631F8B">
                    <w:t>Multipliciteit:</w:t>
                  </w:r>
                </w:p>
              </w:tc>
              <w:tc>
                <w:tcPr>
                  <w:tcW w:w="0" w:type="auto"/>
                  <w:hideMark/>
                </w:tcPr>
                <w:p w14:paraId="79E219FE" w14:textId="77777777" w:rsidR="00D128FB" w:rsidRPr="00631F8B" w:rsidRDefault="00D128FB" w:rsidP="006E2051">
                  <w:r w:rsidRPr="00631F8B">
                    <w:t>1</w:t>
                  </w:r>
                </w:p>
              </w:tc>
            </w:tr>
            <w:tr w:rsidR="00D128FB" w:rsidRPr="00631F8B" w14:paraId="058B31DB" w14:textId="77777777" w:rsidTr="006E2051">
              <w:trPr>
                <w:tblHeader/>
                <w:tblCellSpacing w:w="0" w:type="dxa"/>
              </w:trPr>
              <w:tc>
                <w:tcPr>
                  <w:tcW w:w="360" w:type="dxa"/>
                  <w:hideMark/>
                </w:tcPr>
                <w:p w14:paraId="558DFBEF" w14:textId="77777777" w:rsidR="00D128FB" w:rsidRPr="00631F8B" w:rsidRDefault="00D128FB" w:rsidP="006E2051">
                  <w:r w:rsidRPr="00631F8B">
                    <w:t> </w:t>
                  </w:r>
                </w:p>
              </w:tc>
              <w:tc>
                <w:tcPr>
                  <w:tcW w:w="1500" w:type="dxa"/>
                  <w:hideMark/>
                </w:tcPr>
                <w:p w14:paraId="4306DC10" w14:textId="77777777" w:rsidR="00D128FB" w:rsidRPr="00631F8B" w:rsidRDefault="00D128FB" w:rsidP="006E2051">
                  <w:r w:rsidRPr="00631F8B">
                    <w:t>Stereotypes:</w:t>
                  </w:r>
                </w:p>
              </w:tc>
              <w:tc>
                <w:tcPr>
                  <w:tcW w:w="0" w:type="auto"/>
                  <w:hideMark/>
                </w:tcPr>
                <w:p w14:paraId="79351C4A" w14:textId="77777777" w:rsidR="00D128FB" w:rsidRPr="00631F8B" w:rsidRDefault="00D128FB" w:rsidP="006E2051">
                  <w:r w:rsidRPr="00631F8B">
                    <w:t>«voidable»</w:t>
                  </w:r>
                </w:p>
              </w:tc>
            </w:tr>
          </w:tbl>
          <w:p w14:paraId="4804527C" w14:textId="77777777" w:rsidR="00D128FB" w:rsidRPr="00631F8B" w:rsidRDefault="00D128FB" w:rsidP="006E2051"/>
        </w:tc>
      </w:tr>
      <w:tr w:rsidR="00D128FB" w:rsidRPr="00631F8B" w14:paraId="39E4FA3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27164A" w14:textId="77777777" w:rsidR="00D128FB" w:rsidRPr="00631F8B" w:rsidRDefault="00D128FB" w:rsidP="006E2051">
            <w:r w:rsidRPr="00631F8B">
              <w:rPr>
                <w:b/>
                <w:bCs/>
              </w:rPr>
              <w:t>Relatie: 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40FDC0D" w14:textId="77777777" w:rsidTr="006E2051">
              <w:trPr>
                <w:tblHeader/>
                <w:tblCellSpacing w:w="0" w:type="dxa"/>
              </w:trPr>
              <w:tc>
                <w:tcPr>
                  <w:tcW w:w="360" w:type="dxa"/>
                  <w:hideMark/>
                </w:tcPr>
                <w:p w14:paraId="3B8EBEFE" w14:textId="77777777" w:rsidR="00D128FB" w:rsidRPr="00631F8B" w:rsidRDefault="00D128FB" w:rsidP="006E2051">
                  <w:r w:rsidRPr="00631F8B">
                    <w:t> </w:t>
                  </w:r>
                </w:p>
              </w:tc>
              <w:tc>
                <w:tcPr>
                  <w:tcW w:w="1500" w:type="dxa"/>
                  <w:hideMark/>
                </w:tcPr>
                <w:p w14:paraId="6E41F342" w14:textId="77777777" w:rsidR="00D128FB" w:rsidRPr="00631F8B" w:rsidRDefault="00D128FB" w:rsidP="006E2051">
                  <w:r w:rsidRPr="00631F8B">
                    <w:t>Naam:</w:t>
                  </w:r>
                </w:p>
              </w:tc>
              <w:tc>
                <w:tcPr>
                  <w:tcW w:w="0" w:type="auto"/>
                  <w:hideMark/>
                </w:tcPr>
                <w:p w14:paraId="731E14C6" w14:textId="77777777" w:rsidR="00D128FB" w:rsidRPr="00631F8B" w:rsidRDefault="00D128FB" w:rsidP="006E2051">
                  <w:r w:rsidRPr="00631F8B">
                    <w:t xml:space="preserve">ducts </w:t>
                  </w:r>
                </w:p>
              </w:tc>
            </w:tr>
            <w:tr w:rsidR="00D128FB" w:rsidRPr="00631F8B" w14:paraId="131FE1C5" w14:textId="77777777" w:rsidTr="006E2051">
              <w:trPr>
                <w:tblHeader/>
                <w:tblCellSpacing w:w="0" w:type="dxa"/>
              </w:trPr>
              <w:tc>
                <w:tcPr>
                  <w:tcW w:w="360" w:type="dxa"/>
                  <w:hideMark/>
                </w:tcPr>
                <w:p w14:paraId="4F79BCC2" w14:textId="77777777" w:rsidR="00D128FB" w:rsidRPr="00631F8B" w:rsidRDefault="00D128FB" w:rsidP="006E2051">
                  <w:r w:rsidRPr="00631F8B">
                    <w:t> </w:t>
                  </w:r>
                </w:p>
              </w:tc>
              <w:tc>
                <w:tcPr>
                  <w:tcW w:w="1500" w:type="dxa"/>
                  <w:hideMark/>
                </w:tcPr>
                <w:p w14:paraId="0C4B36BF" w14:textId="77777777" w:rsidR="00D128FB" w:rsidRPr="00631F8B" w:rsidRDefault="00D128FB" w:rsidP="006E2051">
                  <w:r w:rsidRPr="00631F8B">
                    <w:t>Type:</w:t>
                  </w:r>
                </w:p>
              </w:tc>
              <w:tc>
                <w:tcPr>
                  <w:tcW w:w="0" w:type="auto"/>
                  <w:hideMark/>
                </w:tcPr>
                <w:p w14:paraId="3C7FEFD0" w14:textId="77777777" w:rsidR="00D128FB" w:rsidRPr="00631F8B" w:rsidRDefault="00D128FB" w:rsidP="006E2051">
                  <w:r w:rsidRPr="00631F8B">
                    <w:t>Duct</w:t>
                  </w:r>
                </w:p>
              </w:tc>
            </w:tr>
            <w:tr w:rsidR="00D128FB" w:rsidRPr="00074262" w14:paraId="324E94EA" w14:textId="77777777" w:rsidTr="006E2051">
              <w:trPr>
                <w:tblHeader/>
                <w:tblCellSpacing w:w="0" w:type="dxa"/>
              </w:trPr>
              <w:tc>
                <w:tcPr>
                  <w:tcW w:w="360" w:type="dxa"/>
                  <w:hideMark/>
                </w:tcPr>
                <w:p w14:paraId="492508ED" w14:textId="77777777" w:rsidR="00D128FB" w:rsidRPr="00631F8B" w:rsidRDefault="00D128FB" w:rsidP="006E2051">
                  <w:r w:rsidRPr="00631F8B">
                    <w:t> </w:t>
                  </w:r>
                </w:p>
              </w:tc>
              <w:tc>
                <w:tcPr>
                  <w:tcW w:w="1500" w:type="dxa"/>
                  <w:hideMark/>
                </w:tcPr>
                <w:p w14:paraId="2CD43514" w14:textId="77777777" w:rsidR="00D128FB" w:rsidRPr="00631F8B" w:rsidRDefault="00D128FB" w:rsidP="006E2051">
                  <w:r w:rsidRPr="00631F8B">
                    <w:t>Definitie:</w:t>
                  </w:r>
                </w:p>
              </w:tc>
              <w:tc>
                <w:tcPr>
                  <w:tcW w:w="0" w:type="auto"/>
                  <w:hideMark/>
                </w:tcPr>
                <w:p w14:paraId="640516F5" w14:textId="77777777" w:rsidR="00D128FB" w:rsidRPr="00D128FB" w:rsidRDefault="00D128FB" w:rsidP="006E2051">
                  <w:pPr>
                    <w:rPr>
                      <w:lang w:val="en-GB"/>
                    </w:rPr>
                  </w:pPr>
                  <w:r w:rsidRPr="00D128FB">
                    <w:rPr>
                      <w:lang w:val="en-GB"/>
                    </w:rPr>
                    <w:t>A single duct or set of ducts that constitute the inner-duct.</w:t>
                  </w:r>
                </w:p>
              </w:tc>
            </w:tr>
            <w:tr w:rsidR="00D128FB" w:rsidRPr="00631F8B" w14:paraId="6DD3F9EE" w14:textId="77777777" w:rsidTr="006E2051">
              <w:trPr>
                <w:tblHeader/>
                <w:tblCellSpacing w:w="0" w:type="dxa"/>
              </w:trPr>
              <w:tc>
                <w:tcPr>
                  <w:tcW w:w="360" w:type="dxa"/>
                  <w:hideMark/>
                </w:tcPr>
                <w:p w14:paraId="0BB39BAB" w14:textId="77777777" w:rsidR="00D128FB" w:rsidRPr="00D128FB" w:rsidRDefault="00D128FB" w:rsidP="006E2051">
                  <w:pPr>
                    <w:rPr>
                      <w:lang w:val="en-GB"/>
                    </w:rPr>
                  </w:pPr>
                  <w:r w:rsidRPr="00D128FB">
                    <w:rPr>
                      <w:lang w:val="en-GB"/>
                    </w:rPr>
                    <w:t> </w:t>
                  </w:r>
                </w:p>
              </w:tc>
              <w:tc>
                <w:tcPr>
                  <w:tcW w:w="1500" w:type="dxa"/>
                  <w:hideMark/>
                </w:tcPr>
                <w:p w14:paraId="0467AD9E" w14:textId="77777777" w:rsidR="00D128FB" w:rsidRPr="00631F8B" w:rsidRDefault="00D128FB" w:rsidP="006E2051">
                  <w:r w:rsidRPr="00631F8B">
                    <w:t>Multipliciteit:</w:t>
                  </w:r>
                </w:p>
              </w:tc>
              <w:tc>
                <w:tcPr>
                  <w:tcW w:w="0" w:type="auto"/>
                  <w:hideMark/>
                </w:tcPr>
                <w:p w14:paraId="187C263F" w14:textId="77777777" w:rsidR="00D128FB" w:rsidRPr="00631F8B" w:rsidRDefault="00D128FB" w:rsidP="006E2051">
                  <w:r w:rsidRPr="00631F8B">
                    <w:t>0..*</w:t>
                  </w:r>
                </w:p>
              </w:tc>
            </w:tr>
            <w:tr w:rsidR="00D128FB" w:rsidRPr="00631F8B" w14:paraId="4EBED9A7" w14:textId="77777777" w:rsidTr="006E2051">
              <w:trPr>
                <w:tblHeader/>
                <w:tblCellSpacing w:w="0" w:type="dxa"/>
              </w:trPr>
              <w:tc>
                <w:tcPr>
                  <w:tcW w:w="360" w:type="dxa"/>
                  <w:hideMark/>
                </w:tcPr>
                <w:p w14:paraId="7827FE64" w14:textId="77777777" w:rsidR="00D128FB" w:rsidRPr="00631F8B" w:rsidRDefault="00D128FB" w:rsidP="006E2051">
                  <w:r w:rsidRPr="00631F8B">
                    <w:t> </w:t>
                  </w:r>
                </w:p>
              </w:tc>
              <w:tc>
                <w:tcPr>
                  <w:tcW w:w="1500" w:type="dxa"/>
                  <w:hideMark/>
                </w:tcPr>
                <w:p w14:paraId="315747ED" w14:textId="77777777" w:rsidR="00D128FB" w:rsidRPr="00631F8B" w:rsidRDefault="00D128FB" w:rsidP="006E2051">
                  <w:r w:rsidRPr="00631F8B">
                    <w:t>Stereotypes:</w:t>
                  </w:r>
                </w:p>
              </w:tc>
              <w:tc>
                <w:tcPr>
                  <w:tcW w:w="0" w:type="auto"/>
                  <w:hideMark/>
                </w:tcPr>
                <w:p w14:paraId="7C6F23D7" w14:textId="77777777" w:rsidR="00D128FB" w:rsidRPr="00631F8B" w:rsidRDefault="00D128FB" w:rsidP="006E2051">
                  <w:r w:rsidRPr="00631F8B">
                    <w:t>«voidable»</w:t>
                  </w:r>
                </w:p>
              </w:tc>
            </w:tr>
          </w:tbl>
          <w:p w14:paraId="0AB0C0E6" w14:textId="77777777" w:rsidR="00D128FB" w:rsidRPr="00631F8B" w:rsidRDefault="00D128FB" w:rsidP="006E2051"/>
        </w:tc>
      </w:tr>
      <w:tr w:rsidR="00D128FB" w:rsidRPr="00631F8B" w14:paraId="04629BE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0E954" w14:textId="77777777" w:rsidR="00D128FB" w:rsidRPr="00631F8B" w:rsidRDefault="00D128FB" w:rsidP="006E2051">
            <w:r w:rsidRPr="00631F8B">
              <w:rPr>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36A796B" w14:textId="77777777" w:rsidTr="006E2051">
              <w:trPr>
                <w:tblHeader/>
                <w:tblCellSpacing w:w="0" w:type="dxa"/>
              </w:trPr>
              <w:tc>
                <w:tcPr>
                  <w:tcW w:w="360" w:type="dxa"/>
                  <w:hideMark/>
                </w:tcPr>
                <w:p w14:paraId="40E3F5F6" w14:textId="77777777" w:rsidR="00D128FB" w:rsidRPr="00631F8B" w:rsidRDefault="00D128FB" w:rsidP="006E2051">
                  <w:r w:rsidRPr="00631F8B">
                    <w:t> </w:t>
                  </w:r>
                </w:p>
              </w:tc>
              <w:tc>
                <w:tcPr>
                  <w:tcW w:w="1500" w:type="dxa"/>
                  <w:hideMark/>
                </w:tcPr>
                <w:p w14:paraId="045FABEC" w14:textId="77777777" w:rsidR="00D128FB" w:rsidRPr="00631F8B" w:rsidRDefault="00D128FB" w:rsidP="006E2051">
                  <w:r w:rsidRPr="00631F8B">
                    <w:t>Naam:</w:t>
                  </w:r>
                </w:p>
              </w:tc>
              <w:tc>
                <w:tcPr>
                  <w:tcW w:w="0" w:type="auto"/>
                  <w:hideMark/>
                </w:tcPr>
                <w:p w14:paraId="65533022" w14:textId="77777777" w:rsidR="00D128FB" w:rsidRPr="00631F8B" w:rsidRDefault="00D128FB" w:rsidP="006E2051">
                  <w:r w:rsidRPr="00631F8B">
                    <w:t xml:space="preserve">cables </w:t>
                  </w:r>
                </w:p>
              </w:tc>
            </w:tr>
            <w:tr w:rsidR="00D128FB" w:rsidRPr="00631F8B" w14:paraId="7514FC16" w14:textId="77777777" w:rsidTr="006E2051">
              <w:trPr>
                <w:tblHeader/>
                <w:tblCellSpacing w:w="0" w:type="dxa"/>
              </w:trPr>
              <w:tc>
                <w:tcPr>
                  <w:tcW w:w="360" w:type="dxa"/>
                  <w:hideMark/>
                </w:tcPr>
                <w:p w14:paraId="66C0DB61" w14:textId="77777777" w:rsidR="00D128FB" w:rsidRPr="00631F8B" w:rsidRDefault="00D128FB" w:rsidP="006E2051">
                  <w:r w:rsidRPr="00631F8B">
                    <w:t> </w:t>
                  </w:r>
                </w:p>
              </w:tc>
              <w:tc>
                <w:tcPr>
                  <w:tcW w:w="1500" w:type="dxa"/>
                  <w:hideMark/>
                </w:tcPr>
                <w:p w14:paraId="0FAD0C75" w14:textId="77777777" w:rsidR="00D128FB" w:rsidRPr="00631F8B" w:rsidRDefault="00D128FB" w:rsidP="006E2051">
                  <w:r w:rsidRPr="00631F8B">
                    <w:t>Type:</w:t>
                  </w:r>
                </w:p>
              </w:tc>
              <w:tc>
                <w:tcPr>
                  <w:tcW w:w="0" w:type="auto"/>
                  <w:hideMark/>
                </w:tcPr>
                <w:p w14:paraId="7CC38D69" w14:textId="77777777" w:rsidR="00D128FB" w:rsidRPr="00631F8B" w:rsidRDefault="00D128FB" w:rsidP="006E2051">
                  <w:r w:rsidRPr="00631F8B">
                    <w:t>Cable</w:t>
                  </w:r>
                </w:p>
              </w:tc>
            </w:tr>
            <w:tr w:rsidR="00D128FB" w:rsidRPr="00074262" w14:paraId="1AE5DCAA" w14:textId="77777777" w:rsidTr="006E2051">
              <w:trPr>
                <w:tblHeader/>
                <w:tblCellSpacing w:w="0" w:type="dxa"/>
              </w:trPr>
              <w:tc>
                <w:tcPr>
                  <w:tcW w:w="360" w:type="dxa"/>
                  <w:hideMark/>
                </w:tcPr>
                <w:p w14:paraId="4117DD71" w14:textId="77777777" w:rsidR="00D128FB" w:rsidRPr="00631F8B" w:rsidRDefault="00D128FB" w:rsidP="006E2051">
                  <w:r w:rsidRPr="00631F8B">
                    <w:t> </w:t>
                  </w:r>
                </w:p>
              </w:tc>
              <w:tc>
                <w:tcPr>
                  <w:tcW w:w="1500" w:type="dxa"/>
                  <w:hideMark/>
                </w:tcPr>
                <w:p w14:paraId="4B96FEDC" w14:textId="77777777" w:rsidR="00D128FB" w:rsidRPr="00631F8B" w:rsidRDefault="00D128FB" w:rsidP="006E2051">
                  <w:r w:rsidRPr="00631F8B">
                    <w:t>Definitie:</w:t>
                  </w:r>
                </w:p>
              </w:tc>
              <w:tc>
                <w:tcPr>
                  <w:tcW w:w="0" w:type="auto"/>
                  <w:hideMark/>
                </w:tcPr>
                <w:p w14:paraId="7ABC0A58" w14:textId="77777777" w:rsidR="00D128FB" w:rsidRPr="00D128FB" w:rsidRDefault="00D128FB" w:rsidP="006E2051">
                  <w:pPr>
                    <w:rPr>
                      <w:lang w:val="en-GB"/>
                    </w:rPr>
                  </w:pPr>
                  <w:r w:rsidRPr="00D128FB">
                    <w:rPr>
                      <w:lang w:val="en-GB"/>
                    </w:rPr>
                    <w:t>A duct may contain one or more cables.</w:t>
                  </w:r>
                </w:p>
              </w:tc>
            </w:tr>
            <w:tr w:rsidR="00D128FB" w:rsidRPr="00631F8B" w14:paraId="2C4C703A" w14:textId="77777777" w:rsidTr="006E2051">
              <w:trPr>
                <w:tblHeader/>
                <w:tblCellSpacing w:w="0" w:type="dxa"/>
              </w:trPr>
              <w:tc>
                <w:tcPr>
                  <w:tcW w:w="360" w:type="dxa"/>
                  <w:hideMark/>
                </w:tcPr>
                <w:p w14:paraId="7F4F219F" w14:textId="77777777" w:rsidR="00D128FB" w:rsidRPr="00D128FB" w:rsidRDefault="00D128FB" w:rsidP="006E2051">
                  <w:pPr>
                    <w:rPr>
                      <w:lang w:val="en-GB"/>
                    </w:rPr>
                  </w:pPr>
                  <w:r w:rsidRPr="00D128FB">
                    <w:rPr>
                      <w:lang w:val="en-GB"/>
                    </w:rPr>
                    <w:t> </w:t>
                  </w:r>
                </w:p>
              </w:tc>
              <w:tc>
                <w:tcPr>
                  <w:tcW w:w="1500" w:type="dxa"/>
                  <w:hideMark/>
                </w:tcPr>
                <w:p w14:paraId="19C9D5FD" w14:textId="77777777" w:rsidR="00D128FB" w:rsidRPr="00631F8B" w:rsidRDefault="00D128FB" w:rsidP="006E2051">
                  <w:r w:rsidRPr="00631F8B">
                    <w:t>Multipliciteit:</w:t>
                  </w:r>
                </w:p>
              </w:tc>
              <w:tc>
                <w:tcPr>
                  <w:tcW w:w="0" w:type="auto"/>
                  <w:hideMark/>
                </w:tcPr>
                <w:p w14:paraId="6F22FCE3" w14:textId="77777777" w:rsidR="00D128FB" w:rsidRPr="00631F8B" w:rsidRDefault="00D128FB" w:rsidP="006E2051">
                  <w:r w:rsidRPr="00631F8B">
                    <w:t>0..*</w:t>
                  </w:r>
                </w:p>
              </w:tc>
            </w:tr>
            <w:tr w:rsidR="00D128FB" w:rsidRPr="00631F8B" w14:paraId="5C7790EF" w14:textId="77777777" w:rsidTr="006E2051">
              <w:trPr>
                <w:tblHeader/>
                <w:tblCellSpacing w:w="0" w:type="dxa"/>
              </w:trPr>
              <w:tc>
                <w:tcPr>
                  <w:tcW w:w="360" w:type="dxa"/>
                  <w:hideMark/>
                </w:tcPr>
                <w:p w14:paraId="0B7A19F2" w14:textId="77777777" w:rsidR="00D128FB" w:rsidRPr="00631F8B" w:rsidRDefault="00D128FB" w:rsidP="006E2051">
                  <w:r w:rsidRPr="00631F8B">
                    <w:t> </w:t>
                  </w:r>
                </w:p>
              </w:tc>
              <w:tc>
                <w:tcPr>
                  <w:tcW w:w="1500" w:type="dxa"/>
                  <w:hideMark/>
                </w:tcPr>
                <w:p w14:paraId="66420738" w14:textId="77777777" w:rsidR="00D128FB" w:rsidRPr="00631F8B" w:rsidRDefault="00D128FB" w:rsidP="006E2051">
                  <w:r w:rsidRPr="00631F8B">
                    <w:t>Stereotypes:</w:t>
                  </w:r>
                </w:p>
              </w:tc>
              <w:tc>
                <w:tcPr>
                  <w:tcW w:w="0" w:type="auto"/>
                  <w:hideMark/>
                </w:tcPr>
                <w:p w14:paraId="0E1BD2ED" w14:textId="77777777" w:rsidR="00D128FB" w:rsidRPr="00631F8B" w:rsidRDefault="00D128FB" w:rsidP="006E2051">
                  <w:r w:rsidRPr="00631F8B">
                    <w:t>«voidable»</w:t>
                  </w:r>
                </w:p>
              </w:tc>
            </w:tr>
          </w:tbl>
          <w:p w14:paraId="71FFFB8F" w14:textId="77777777" w:rsidR="00D128FB" w:rsidRPr="00631F8B" w:rsidRDefault="00D128FB" w:rsidP="006E2051"/>
        </w:tc>
      </w:tr>
      <w:tr w:rsidR="00D128FB" w:rsidRPr="00631F8B" w14:paraId="1B1616D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2D530" w14:textId="77777777" w:rsidR="00D128FB" w:rsidRPr="00631F8B" w:rsidRDefault="00D128FB" w:rsidP="006E2051">
            <w:r w:rsidRPr="00631F8B">
              <w:rPr>
                <w:b/>
                <w:bCs/>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E095370" w14:textId="77777777" w:rsidTr="006E2051">
              <w:trPr>
                <w:tblHeader/>
                <w:tblCellSpacing w:w="0" w:type="dxa"/>
              </w:trPr>
              <w:tc>
                <w:tcPr>
                  <w:tcW w:w="360" w:type="dxa"/>
                  <w:hideMark/>
                </w:tcPr>
                <w:p w14:paraId="45B97318" w14:textId="77777777" w:rsidR="00D128FB" w:rsidRPr="00631F8B" w:rsidRDefault="00D128FB" w:rsidP="006E2051">
                  <w:r w:rsidRPr="00631F8B">
                    <w:t> </w:t>
                  </w:r>
                </w:p>
              </w:tc>
              <w:tc>
                <w:tcPr>
                  <w:tcW w:w="1500" w:type="dxa"/>
                  <w:hideMark/>
                </w:tcPr>
                <w:p w14:paraId="768145B1" w14:textId="77777777" w:rsidR="00D128FB" w:rsidRPr="00631F8B" w:rsidRDefault="00D128FB" w:rsidP="006E2051">
                  <w:r w:rsidRPr="00631F8B">
                    <w:t>Naam:</w:t>
                  </w:r>
                </w:p>
              </w:tc>
              <w:tc>
                <w:tcPr>
                  <w:tcW w:w="0" w:type="auto"/>
                  <w:hideMark/>
                </w:tcPr>
                <w:p w14:paraId="585B9FAB" w14:textId="77777777" w:rsidR="00D128FB" w:rsidRPr="00631F8B" w:rsidRDefault="00D128FB" w:rsidP="006E2051">
                  <w:r w:rsidRPr="00631F8B">
                    <w:t xml:space="preserve">pipes </w:t>
                  </w:r>
                </w:p>
              </w:tc>
            </w:tr>
            <w:tr w:rsidR="00D128FB" w:rsidRPr="00631F8B" w14:paraId="7BA2703B" w14:textId="77777777" w:rsidTr="006E2051">
              <w:trPr>
                <w:tblHeader/>
                <w:tblCellSpacing w:w="0" w:type="dxa"/>
              </w:trPr>
              <w:tc>
                <w:tcPr>
                  <w:tcW w:w="360" w:type="dxa"/>
                  <w:hideMark/>
                </w:tcPr>
                <w:p w14:paraId="56D2D43D" w14:textId="77777777" w:rsidR="00D128FB" w:rsidRPr="00631F8B" w:rsidRDefault="00D128FB" w:rsidP="006E2051">
                  <w:r w:rsidRPr="00631F8B">
                    <w:t> </w:t>
                  </w:r>
                </w:p>
              </w:tc>
              <w:tc>
                <w:tcPr>
                  <w:tcW w:w="1500" w:type="dxa"/>
                  <w:hideMark/>
                </w:tcPr>
                <w:p w14:paraId="71251F38" w14:textId="77777777" w:rsidR="00D128FB" w:rsidRPr="00631F8B" w:rsidRDefault="00D128FB" w:rsidP="006E2051">
                  <w:r w:rsidRPr="00631F8B">
                    <w:t>Type:</w:t>
                  </w:r>
                </w:p>
              </w:tc>
              <w:tc>
                <w:tcPr>
                  <w:tcW w:w="0" w:type="auto"/>
                  <w:hideMark/>
                </w:tcPr>
                <w:p w14:paraId="382B993C" w14:textId="77777777" w:rsidR="00D128FB" w:rsidRPr="00631F8B" w:rsidRDefault="00D128FB" w:rsidP="006E2051">
                  <w:r w:rsidRPr="00631F8B">
                    <w:t>Pipe</w:t>
                  </w:r>
                </w:p>
              </w:tc>
            </w:tr>
            <w:tr w:rsidR="00D128FB" w:rsidRPr="00074262" w14:paraId="3239CA44" w14:textId="77777777" w:rsidTr="006E2051">
              <w:trPr>
                <w:tblHeader/>
                <w:tblCellSpacing w:w="0" w:type="dxa"/>
              </w:trPr>
              <w:tc>
                <w:tcPr>
                  <w:tcW w:w="360" w:type="dxa"/>
                  <w:hideMark/>
                </w:tcPr>
                <w:p w14:paraId="21B874AE" w14:textId="77777777" w:rsidR="00D128FB" w:rsidRPr="00631F8B" w:rsidRDefault="00D128FB" w:rsidP="006E2051">
                  <w:r w:rsidRPr="00631F8B">
                    <w:t> </w:t>
                  </w:r>
                </w:p>
              </w:tc>
              <w:tc>
                <w:tcPr>
                  <w:tcW w:w="1500" w:type="dxa"/>
                  <w:hideMark/>
                </w:tcPr>
                <w:p w14:paraId="3C610AC2" w14:textId="77777777" w:rsidR="00D128FB" w:rsidRPr="00631F8B" w:rsidRDefault="00D128FB" w:rsidP="006E2051">
                  <w:r w:rsidRPr="00631F8B">
                    <w:t>Definitie:</w:t>
                  </w:r>
                </w:p>
              </w:tc>
              <w:tc>
                <w:tcPr>
                  <w:tcW w:w="0" w:type="auto"/>
                  <w:hideMark/>
                </w:tcPr>
                <w:p w14:paraId="71E67C41" w14:textId="77777777" w:rsidR="00D128FB" w:rsidRPr="00D128FB" w:rsidRDefault="00D128FB" w:rsidP="006E2051">
                  <w:pPr>
                    <w:rPr>
                      <w:lang w:val="en-GB"/>
                    </w:rPr>
                  </w:pPr>
                  <w:r w:rsidRPr="00D128FB">
                    <w:rPr>
                      <w:lang w:val="en-GB"/>
                    </w:rPr>
                    <w:t>The set of pipes that constitute the duct bank.</w:t>
                  </w:r>
                </w:p>
              </w:tc>
            </w:tr>
            <w:tr w:rsidR="00D128FB" w:rsidRPr="00631F8B" w14:paraId="476685BE" w14:textId="77777777" w:rsidTr="006E2051">
              <w:trPr>
                <w:tblHeader/>
                <w:tblCellSpacing w:w="0" w:type="dxa"/>
              </w:trPr>
              <w:tc>
                <w:tcPr>
                  <w:tcW w:w="360" w:type="dxa"/>
                  <w:hideMark/>
                </w:tcPr>
                <w:p w14:paraId="6E1167E5" w14:textId="77777777" w:rsidR="00D128FB" w:rsidRPr="00D128FB" w:rsidRDefault="00D128FB" w:rsidP="006E2051">
                  <w:pPr>
                    <w:rPr>
                      <w:lang w:val="en-GB"/>
                    </w:rPr>
                  </w:pPr>
                  <w:r w:rsidRPr="00D128FB">
                    <w:rPr>
                      <w:lang w:val="en-GB"/>
                    </w:rPr>
                    <w:t> </w:t>
                  </w:r>
                </w:p>
              </w:tc>
              <w:tc>
                <w:tcPr>
                  <w:tcW w:w="1500" w:type="dxa"/>
                  <w:hideMark/>
                </w:tcPr>
                <w:p w14:paraId="2CCBAA30" w14:textId="77777777" w:rsidR="00D128FB" w:rsidRPr="00631F8B" w:rsidRDefault="00D128FB" w:rsidP="006E2051">
                  <w:r w:rsidRPr="00631F8B">
                    <w:t>Multipliciteit:</w:t>
                  </w:r>
                </w:p>
              </w:tc>
              <w:tc>
                <w:tcPr>
                  <w:tcW w:w="0" w:type="auto"/>
                  <w:hideMark/>
                </w:tcPr>
                <w:p w14:paraId="1C4CBFCB" w14:textId="77777777" w:rsidR="00D128FB" w:rsidRPr="00631F8B" w:rsidRDefault="00D128FB" w:rsidP="006E2051">
                  <w:r w:rsidRPr="00631F8B">
                    <w:t>0..*</w:t>
                  </w:r>
                </w:p>
              </w:tc>
            </w:tr>
            <w:tr w:rsidR="00D128FB" w:rsidRPr="00631F8B" w14:paraId="1C911894" w14:textId="77777777" w:rsidTr="006E2051">
              <w:trPr>
                <w:tblHeader/>
                <w:tblCellSpacing w:w="0" w:type="dxa"/>
              </w:trPr>
              <w:tc>
                <w:tcPr>
                  <w:tcW w:w="360" w:type="dxa"/>
                  <w:hideMark/>
                </w:tcPr>
                <w:p w14:paraId="4325B04D" w14:textId="77777777" w:rsidR="00D128FB" w:rsidRPr="00631F8B" w:rsidRDefault="00D128FB" w:rsidP="006E2051">
                  <w:r w:rsidRPr="00631F8B">
                    <w:t> </w:t>
                  </w:r>
                </w:p>
              </w:tc>
              <w:tc>
                <w:tcPr>
                  <w:tcW w:w="1500" w:type="dxa"/>
                  <w:hideMark/>
                </w:tcPr>
                <w:p w14:paraId="17E9517E" w14:textId="77777777" w:rsidR="00D128FB" w:rsidRPr="00631F8B" w:rsidRDefault="00D128FB" w:rsidP="006E2051">
                  <w:r w:rsidRPr="00631F8B">
                    <w:t>Stereotypes:</w:t>
                  </w:r>
                </w:p>
              </w:tc>
              <w:tc>
                <w:tcPr>
                  <w:tcW w:w="0" w:type="auto"/>
                  <w:hideMark/>
                </w:tcPr>
                <w:p w14:paraId="6CE8083E" w14:textId="77777777" w:rsidR="00D128FB" w:rsidRPr="00631F8B" w:rsidRDefault="00D128FB" w:rsidP="006E2051">
                  <w:r w:rsidRPr="00631F8B">
                    <w:t>«voidable»</w:t>
                  </w:r>
                </w:p>
              </w:tc>
            </w:tr>
          </w:tbl>
          <w:p w14:paraId="0568A888" w14:textId="77777777" w:rsidR="00D128FB" w:rsidRPr="00631F8B" w:rsidRDefault="00D128FB" w:rsidP="006E2051"/>
        </w:tc>
      </w:tr>
      <w:tr w:rsidR="00D128FB" w:rsidRPr="00631F8B" w14:paraId="3131186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760640" w14:textId="77777777" w:rsidR="00D128FB" w:rsidRPr="00D128FB" w:rsidRDefault="00D128FB" w:rsidP="006E2051">
            <w:pPr>
              <w:rPr>
                <w:lang w:val="en-GB"/>
              </w:rPr>
            </w:pPr>
            <w:r w:rsidRPr="00D128FB">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494E5EC1" w14:textId="77777777" w:rsidTr="006E2051">
              <w:trPr>
                <w:tblHeader/>
                <w:tblCellSpacing w:w="0" w:type="dxa"/>
              </w:trPr>
              <w:tc>
                <w:tcPr>
                  <w:tcW w:w="360" w:type="dxa"/>
                  <w:hideMark/>
                </w:tcPr>
                <w:p w14:paraId="7FDA932C" w14:textId="77777777" w:rsidR="00D128FB" w:rsidRPr="00D128FB" w:rsidRDefault="00D128FB" w:rsidP="006E2051">
                  <w:pPr>
                    <w:rPr>
                      <w:lang w:val="en-GB"/>
                    </w:rPr>
                  </w:pPr>
                  <w:r w:rsidRPr="00D128FB">
                    <w:rPr>
                      <w:lang w:val="en-GB"/>
                    </w:rPr>
                    <w:t> </w:t>
                  </w:r>
                </w:p>
              </w:tc>
              <w:tc>
                <w:tcPr>
                  <w:tcW w:w="1500" w:type="dxa"/>
                  <w:hideMark/>
                </w:tcPr>
                <w:p w14:paraId="7F4CFB96" w14:textId="77777777" w:rsidR="00D128FB" w:rsidRPr="00631F8B" w:rsidRDefault="00D128FB" w:rsidP="006E2051">
                  <w:r w:rsidRPr="00631F8B">
                    <w:t>Natuurlijke taal:</w:t>
                  </w:r>
                </w:p>
              </w:tc>
              <w:tc>
                <w:tcPr>
                  <w:tcW w:w="0" w:type="auto"/>
                  <w:hideMark/>
                </w:tcPr>
                <w:p w14:paraId="475CAC64" w14:textId="77777777" w:rsidR="00D128FB" w:rsidRPr="00D128FB" w:rsidRDefault="00D128FB" w:rsidP="006E2051">
                  <w:pPr>
                    <w:rPr>
                      <w:lang w:val="en-GB"/>
                    </w:rPr>
                  </w:pPr>
                  <w:r w:rsidRPr="00D128FB">
                    <w:rPr>
                      <w:lang w:val="en-GB"/>
                    </w:rPr>
                    <w:t>The multiplicity of "utilityDeliveryType" shall be 0</w:t>
                  </w:r>
                </w:p>
              </w:tc>
            </w:tr>
            <w:tr w:rsidR="00D128FB" w:rsidRPr="00631F8B" w14:paraId="38C206CC" w14:textId="77777777" w:rsidTr="006E2051">
              <w:trPr>
                <w:tblHeader/>
                <w:tblCellSpacing w:w="0" w:type="dxa"/>
              </w:trPr>
              <w:tc>
                <w:tcPr>
                  <w:tcW w:w="360" w:type="dxa"/>
                  <w:hideMark/>
                </w:tcPr>
                <w:p w14:paraId="5E95F791" w14:textId="77777777" w:rsidR="00D128FB" w:rsidRPr="00D128FB" w:rsidRDefault="00D128FB" w:rsidP="006E2051">
                  <w:pPr>
                    <w:rPr>
                      <w:lang w:val="en-GB"/>
                    </w:rPr>
                  </w:pPr>
                  <w:r w:rsidRPr="00D128FB">
                    <w:rPr>
                      <w:lang w:val="en-GB"/>
                    </w:rPr>
                    <w:t> </w:t>
                  </w:r>
                </w:p>
              </w:tc>
              <w:tc>
                <w:tcPr>
                  <w:tcW w:w="1500" w:type="dxa"/>
                  <w:hideMark/>
                </w:tcPr>
                <w:p w14:paraId="3A474D45" w14:textId="77777777" w:rsidR="00D128FB" w:rsidRPr="00631F8B" w:rsidRDefault="00D128FB" w:rsidP="006E2051">
                  <w:r w:rsidRPr="00631F8B">
                    <w:t>OCL:</w:t>
                  </w:r>
                </w:p>
              </w:tc>
              <w:tc>
                <w:tcPr>
                  <w:tcW w:w="0" w:type="auto"/>
                  <w:hideMark/>
                </w:tcPr>
                <w:p w14:paraId="5C6C1081" w14:textId="77777777" w:rsidR="00D128FB" w:rsidRPr="00631F8B" w:rsidRDefault="00D128FB" w:rsidP="006E2051">
                  <w:r w:rsidRPr="00631F8B">
                    <w:t xml:space="preserve">inv: utilityDeliveryType-&gt;size()=0 </w:t>
                  </w:r>
                </w:p>
              </w:tc>
            </w:tr>
          </w:tbl>
          <w:p w14:paraId="068B8319" w14:textId="77777777" w:rsidR="00D128FB" w:rsidRPr="00631F8B" w:rsidRDefault="00D128FB" w:rsidP="006E2051"/>
        </w:tc>
      </w:tr>
    </w:tbl>
    <w:p w14:paraId="4381AB04" w14:textId="77777777" w:rsidR="00D128FB" w:rsidRPr="00631F8B" w:rsidRDefault="00D128FB" w:rsidP="00D128FB">
      <w:pPr>
        <w:pStyle w:val="Kop5"/>
        <w:rPr>
          <w:sz w:val="16"/>
          <w:szCs w:val="16"/>
        </w:rPr>
      </w:pPr>
      <w:r w:rsidRPr="00631F8B">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D7D2B8B"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8A8780" w14:textId="77777777" w:rsidR="00D128FB" w:rsidRPr="00631F8B" w:rsidRDefault="00D128FB" w:rsidP="006E2051">
            <w:pPr>
              <w:spacing w:line="225" w:lineRule="atLeast"/>
            </w:pPr>
            <w:r w:rsidRPr="00631F8B">
              <w:rPr>
                <w:b/>
                <w:bCs/>
              </w:rPr>
              <w:lastRenderedPageBreak/>
              <w:t>Tower</w:t>
            </w:r>
          </w:p>
        </w:tc>
      </w:tr>
      <w:tr w:rsidR="00D128FB" w:rsidRPr="00631F8B" w14:paraId="71DF00B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4188D5E9" w14:textId="77777777" w:rsidTr="006E2051">
              <w:trPr>
                <w:tblHeader/>
                <w:tblCellSpacing w:w="0" w:type="dxa"/>
              </w:trPr>
              <w:tc>
                <w:tcPr>
                  <w:tcW w:w="360" w:type="dxa"/>
                  <w:hideMark/>
                </w:tcPr>
                <w:p w14:paraId="05FC3882" w14:textId="77777777" w:rsidR="00D128FB" w:rsidRPr="00631F8B" w:rsidRDefault="00D128FB" w:rsidP="006E2051">
                  <w:r w:rsidRPr="00631F8B">
                    <w:t> </w:t>
                  </w:r>
                </w:p>
              </w:tc>
              <w:tc>
                <w:tcPr>
                  <w:tcW w:w="1500" w:type="dxa"/>
                  <w:hideMark/>
                </w:tcPr>
                <w:p w14:paraId="381091DE" w14:textId="77777777" w:rsidR="00D128FB" w:rsidRPr="00631F8B" w:rsidRDefault="00D128FB" w:rsidP="006E2051">
                  <w:r w:rsidRPr="00631F8B">
                    <w:t>Package:</w:t>
                  </w:r>
                </w:p>
              </w:tc>
              <w:tc>
                <w:tcPr>
                  <w:tcW w:w="0" w:type="auto"/>
                  <w:hideMark/>
                </w:tcPr>
                <w:p w14:paraId="6EB8C5CA" w14:textId="77777777"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14:paraId="2812E752" w14:textId="77777777" w:rsidTr="006E2051">
              <w:trPr>
                <w:tblHeader/>
                <w:tblCellSpacing w:w="0" w:type="dxa"/>
              </w:trPr>
              <w:tc>
                <w:tcPr>
                  <w:tcW w:w="360" w:type="dxa"/>
                  <w:hideMark/>
                </w:tcPr>
                <w:p w14:paraId="39832B7B" w14:textId="77777777" w:rsidR="00D128FB" w:rsidRPr="00D128FB" w:rsidRDefault="00D128FB" w:rsidP="006E2051">
                  <w:pPr>
                    <w:rPr>
                      <w:lang w:val="en-GB"/>
                    </w:rPr>
                  </w:pPr>
                  <w:r w:rsidRPr="00D128FB">
                    <w:rPr>
                      <w:lang w:val="en-GB"/>
                    </w:rPr>
                    <w:t> </w:t>
                  </w:r>
                </w:p>
              </w:tc>
              <w:tc>
                <w:tcPr>
                  <w:tcW w:w="1500" w:type="dxa"/>
                  <w:hideMark/>
                </w:tcPr>
                <w:p w14:paraId="7827CD5F" w14:textId="77777777" w:rsidR="00D128FB" w:rsidRPr="00631F8B" w:rsidRDefault="00D128FB" w:rsidP="006E2051">
                  <w:r w:rsidRPr="00631F8B">
                    <w:t>Naam:</w:t>
                  </w:r>
                </w:p>
              </w:tc>
              <w:tc>
                <w:tcPr>
                  <w:tcW w:w="0" w:type="auto"/>
                  <w:hideMark/>
                </w:tcPr>
                <w:p w14:paraId="29FE9E7D" w14:textId="77777777" w:rsidR="00D128FB" w:rsidRPr="00631F8B" w:rsidRDefault="00D128FB" w:rsidP="006E2051">
                  <w:r w:rsidRPr="00631F8B">
                    <w:t xml:space="preserve">tower </w:t>
                  </w:r>
                </w:p>
              </w:tc>
            </w:tr>
            <w:tr w:rsidR="00D128FB" w:rsidRPr="00074262" w14:paraId="1FCD45BE" w14:textId="77777777" w:rsidTr="006E2051">
              <w:trPr>
                <w:tblHeader/>
                <w:tblCellSpacing w:w="0" w:type="dxa"/>
              </w:trPr>
              <w:tc>
                <w:tcPr>
                  <w:tcW w:w="360" w:type="dxa"/>
                  <w:hideMark/>
                </w:tcPr>
                <w:p w14:paraId="7840FA52" w14:textId="77777777" w:rsidR="00D128FB" w:rsidRPr="00631F8B" w:rsidRDefault="00D128FB" w:rsidP="006E2051">
                  <w:r w:rsidRPr="00631F8B">
                    <w:t> </w:t>
                  </w:r>
                </w:p>
              </w:tc>
              <w:tc>
                <w:tcPr>
                  <w:tcW w:w="1500" w:type="dxa"/>
                  <w:hideMark/>
                </w:tcPr>
                <w:p w14:paraId="6FD00B34" w14:textId="77777777" w:rsidR="00D128FB" w:rsidRPr="00631F8B" w:rsidRDefault="00D128FB" w:rsidP="006E2051">
                  <w:r w:rsidRPr="00631F8B">
                    <w:t>Definitie:</w:t>
                  </w:r>
                </w:p>
              </w:tc>
              <w:tc>
                <w:tcPr>
                  <w:tcW w:w="0" w:type="auto"/>
                  <w:hideMark/>
                </w:tcPr>
                <w:p w14:paraId="1B4ACDFE" w14:textId="77777777" w:rsidR="00D128FB" w:rsidRPr="00D128FB" w:rsidRDefault="00D128FB" w:rsidP="006E2051">
                  <w:pPr>
                    <w:rPr>
                      <w:lang w:val="en-GB"/>
                    </w:rPr>
                  </w:pPr>
                  <w:r w:rsidRPr="00D128FB">
                    <w:rPr>
                      <w:lang w:val="en-GB"/>
                    </w:rPr>
                    <w:t xml:space="preserve">Simple tower object which may carry utility objects belonging to either single or multiple utility networks. </w:t>
                  </w:r>
                </w:p>
              </w:tc>
            </w:tr>
            <w:tr w:rsidR="00D128FB" w:rsidRPr="00631F8B" w14:paraId="3DB91BBA" w14:textId="77777777" w:rsidTr="006E2051">
              <w:trPr>
                <w:tblHeader/>
                <w:tblCellSpacing w:w="0" w:type="dxa"/>
              </w:trPr>
              <w:tc>
                <w:tcPr>
                  <w:tcW w:w="360" w:type="dxa"/>
                  <w:hideMark/>
                </w:tcPr>
                <w:p w14:paraId="20F953E8" w14:textId="77777777" w:rsidR="00D128FB" w:rsidRPr="00D128FB" w:rsidRDefault="00D128FB" w:rsidP="006E2051">
                  <w:pPr>
                    <w:rPr>
                      <w:lang w:val="en-GB"/>
                    </w:rPr>
                  </w:pPr>
                  <w:r w:rsidRPr="00D128FB">
                    <w:rPr>
                      <w:lang w:val="en-GB"/>
                    </w:rPr>
                    <w:t> </w:t>
                  </w:r>
                </w:p>
              </w:tc>
              <w:tc>
                <w:tcPr>
                  <w:tcW w:w="1500" w:type="dxa"/>
                  <w:hideMark/>
                </w:tcPr>
                <w:p w14:paraId="1814A282" w14:textId="77777777" w:rsidR="00D128FB" w:rsidRPr="00631F8B" w:rsidRDefault="00D128FB" w:rsidP="006E2051">
                  <w:r w:rsidRPr="00631F8B">
                    <w:t>Subtype van:</w:t>
                  </w:r>
                </w:p>
              </w:tc>
              <w:tc>
                <w:tcPr>
                  <w:tcW w:w="0" w:type="auto"/>
                  <w:hideMark/>
                </w:tcPr>
                <w:p w14:paraId="6AAB03AE" w14:textId="77777777" w:rsidR="00D128FB" w:rsidRPr="00631F8B" w:rsidRDefault="00D128FB" w:rsidP="006E2051">
                  <w:r w:rsidRPr="00631F8B">
                    <w:t>UtilityNodeContainer</w:t>
                  </w:r>
                </w:p>
              </w:tc>
            </w:tr>
            <w:tr w:rsidR="00D128FB" w:rsidRPr="00074262" w14:paraId="63ABBC60" w14:textId="77777777" w:rsidTr="006E2051">
              <w:trPr>
                <w:tblHeader/>
                <w:tblCellSpacing w:w="0" w:type="dxa"/>
              </w:trPr>
              <w:tc>
                <w:tcPr>
                  <w:tcW w:w="360" w:type="dxa"/>
                  <w:hideMark/>
                </w:tcPr>
                <w:p w14:paraId="01698F88" w14:textId="77777777" w:rsidR="00D128FB" w:rsidRPr="00631F8B" w:rsidRDefault="00D128FB" w:rsidP="006E2051">
                  <w:r w:rsidRPr="00631F8B">
                    <w:t> </w:t>
                  </w:r>
                </w:p>
              </w:tc>
              <w:tc>
                <w:tcPr>
                  <w:tcW w:w="1500" w:type="dxa"/>
                  <w:hideMark/>
                </w:tcPr>
                <w:p w14:paraId="49B40988" w14:textId="77777777" w:rsidR="00D128FB" w:rsidRPr="00631F8B" w:rsidRDefault="00D128FB" w:rsidP="006E2051">
                  <w:r w:rsidRPr="00631F8B">
                    <w:t>Omschrijving:</w:t>
                  </w:r>
                </w:p>
              </w:tc>
              <w:tc>
                <w:tcPr>
                  <w:tcW w:w="0" w:type="auto"/>
                  <w:hideMark/>
                </w:tcPr>
                <w:p w14:paraId="1ADE77EF" w14:textId="77777777" w:rsidR="00D128FB" w:rsidRPr="00D128FB" w:rsidRDefault="00D128FB" w:rsidP="006E2051">
                  <w:pPr>
                    <w:rPr>
                      <w:lang w:val="en-GB"/>
                    </w:rPr>
                  </w:pPr>
                  <w:r w:rsidRPr="00D128FB">
                    <w:rPr>
                      <w:lang w:val="en-GB"/>
                    </w:rPr>
                    <w:t>Towers represent node objects that support reservoirs, cables or antennas.</w:t>
                  </w:r>
                </w:p>
              </w:tc>
            </w:tr>
            <w:tr w:rsidR="00D128FB" w:rsidRPr="00631F8B" w14:paraId="5F22A82B" w14:textId="77777777" w:rsidTr="006E2051">
              <w:trPr>
                <w:tblHeader/>
                <w:tblCellSpacing w:w="0" w:type="dxa"/>
              </w:trPr>
              <w:tc>
                <w:tcPr>
                  <w:tcW w:w="360" w:type="dxa"/>
                  <w:hideMark/>
                </w:tcPr>
                <w:p w14:paraId="4E66A3B0" w14:textId="77777777" w:rsidR="00D128FB" w:rsidRPr="00D128FB" w:rsidRDefault="00D128FB" w:rsidP="006E2051">
                  <w:pPr>
                    <w:rPr>
                      <w:lang w:val="en-GB"/>
                    </w:rPr>
                  </w:pPr>
                  <w:r w:rsidRPr="00D128FB">
                    <w:rPr>
                      <w:lang w:val="en-GB"/>
                    </w:rPr>
                    <w:t> </w:t>
                  </w:r>
                </w:p>
              </w:tc>
              <w:tc>
                <w:tcPr>
                  <w:tcW w:w="1500" w:type="dxa"/>
                  <w:hideMark/>
                </w:tcPr>
                <w:p w14:paraId="52A27798" w14:textId="77777777" w:rsidR="00D128FB" w:rsidRPr="00631F8B" w:rsidRDefault="00D128FB" w:rsidP="006E2051">
                  <w:r w:rsidRPr="00631F8B">
                    <w:t>Stereotypes:</w:t>
                  </w:r>
                </w:p>
              </w:tc>
              <w:tc>
                <w:tcPr>
                  <w:tcW w:w="0" w:type="auto"/>
                  <w:hideMark/>
                </w:tcPr>
                <w:p w14:paraId="3DD2E832" w14:textId="77777777" w:rsidR="00D128FB" w:rsidRPr="00631F8B" w:rsidRDefault="00D128FB" w:rsidP="006E2051">
                  <w:r w:rsidRPr="00631F8B">
                    <w:t>«featureType»</w:t>
                  </w:r>
                </w:p>
              </w:tc>
            </w:tr>
          </w:tbl>
          <w:p w14:paraId="4F9A69F0" w14:textId="77777777" w:rsidR="00D128FB" w:rsidRPr="00631F8B" w:rsidRDefault="00D128FB" w:rsidP="006E2051"/>
        </w:tc>
      </w:tr>
      <w:tr w:rsidR="00D128FB" w:rsidRPr="00631F8B" w14:paraId="350DFB0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C49B9" w14:textId="77777777" w:rsidR="00D128FB" w:rsidRPr="00631F8B" w:rsidRDefault="00D128FB" w:rsidP="006E2051">
            <w:r w:rsidRPr="00631F8B">
              <w:rPr>
                <w:b/>
                <w:bCs/>
              </w:rPr>
              <w:t>Attribuut: towerHeight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9A08D4E" w14:textId="77777777" w:rsidTr="006E2051">
              <w:trPr>
                <w:tblHeader/>
                <w:tblCellSpacing w:w="0" w:type="dxa"/>
              </w:trPr>
              <w:tc>
                <w:tcPr>
                  <w:tcW w:w="360" w:type="dxa"/>
                  <w:hideMark/>
                </w:tcPr>
                <w:p w14:paraId="251509D0" w14:textId="77777777" w:rsidR="00D128FB" w:rsidRPr="00631F8B" w:rsidRDefault="00D128FB" w:rsidP="006E2051">
                  <w:r w:rsidRPr="00631F8B">
                    <w:t> </w:t>
                  </w:r>
                </w:p>
              </w:tc>
              <w:tc>
                <w:tcPr>
                  <w:tcW w:w="1500" w:type="dxa"/>
                  <w:hideMark/>
                </w:tcPr>
                <w:p w14:paraId="33262E9B" w14:textId="77777777" w:rsidR="00D128FB" w:rsidRPr="00631F8B" w:rsidRDefault="00D128FB" w:rsidP="006E2051">
                  <w:r w:rsidRPr="00631F8B">
                    <w:t>Naam:</w:t>
                  </w:r>
                </w:p>
              </w:tc>
              <w:tc>
                <w:tcPr>
                  <w:tcW w:w="0" w:type="auto"/>
                  <w:hideMark/>
                </w:tcPr>
                <w:p w14:paraId="5AD6B312" w14:textId="77777777" w:rsidR="00D128FB" w:rsidRPr="00631F8B" w:rsidRDefault="00D128FB" w:rsidP="006E2051">
                  <w:r w:rsidRPr="00631F8B">
                    <w:t xml:space="preserve">tower height </w:t>
                  </w:r>
                </w:p>
              </w:tc>
            </w:tr>
            <w:tr w:rsidR="00D128FB" w:rsidRPr="00631F8B" w14:paraId="11BAECE5" w14:textId="77777777" w:rsidTr="006E2051">
              <w:trPr>
                <w:tblHeader/>
                <w:tblCellSpacing w:w="0" w:type="dxa"/>
              </w:trPr>
              <w:tc>
                <w:tcPr>
                  <w:tcW w:w="360" w:type="dxa"/>
                  <w:hideMark/>
                </w:tcPr>
                <w:p w14:paraId="1F59EC63" w14:textId="77777777" w:rsidR="00D128FB" w:rsidRPr="00631F8B" w:rsidRDefault="00D128FB" w:rsidP="006E2051">
                  <w:r w:rsidRPr="00631F8B">
                    <w:t> </w:t>
                  </w:r>
                </w:p>
              </w:tc>
              <w:tc>
                <w:tcPr>
                  <w:tcW w:w="1500" w:type="dxa"/>
                  <w:hideMark/>
                </w:tcPr>
                <w:p w14:paraId="57CE5FF7" w14:textId="77777777" w:rsidR="00D128FB" w:rsidRPr="00631F8B" w:rsidRDefault="00D128FB" w:rsidP="006E2051">
                  <w:r w:rsidRPr="00631F8B">
                    <w:t>Type:</w:t>
                  </w:r>
                </w:p>
              </w:tc>
              <w:tc>
                <w:tcPr>
                  <w:tcW w:w="0" w:type="auto"/>
                  <w:hideMark/>
                </w:tcPr>
                <w:p w14:paraId="234463F1" w14:textId="77777777" w:rsidR="00D128FB" w:rsidRPr="00631F8B" w:rsidRDefault="00D128FB" w:rsidP="006E2051">
                  <w:r w:rsidRPr="00631F8B">
                    <w:t>Length</w:t>
                  </w:r>
                </w:p>
              </w:tc>
            </w:tr>
            <w:tr w:rsidR="00D128FB" w:rsidRPr="00074262" w14:paraId="29CA56F6" w14:textId="77777777" w:rsidTr="006E2051">
              <w:trPr>
                <w:tblHeader/>
                <w:tblCellSpacing w:w="0" w:type="dxa"/>
              </w:trPr>
              <w:tc>
                <w:tcPr>
                  <w:tcW w:w="360" w:type="dxa"/>
                  <w:hideMark/>
                </w:tcPr>
                <w:p w14:paraId="4B1EC696" w14:textId="77777777" w:rsidR="00D128FB" w:rsidRPr="00631F8B" w:rsidRDefault="00D128FB" w:rsidP="006E2051">
                  <w:r w:rsidRPr="00631F8B">
                    <w:t> </w:t>
                  </w:r>
                </w:p>
              </w:tc>
              <w:tc>
                <w:tcPr>
                  <w:tcW w:w="1500" w:type="dxa"/>
                  <w:hideMark/>
                </w:tcPr>
                <w:p w14:paraId="76B54793" w14:textId="77777777" w:rsidR="00D128FB" w:rsidRPr="00631F8B" w:rsidRDefault="00D128FB" w:rsidP="006E2051">
                  <w:r w:rsidRPr="00631F8B">
                    <w:t>Definitie:</w:t>
                  </w:r>
                </w:p>
              </w:tc>
              <w:tc>
                <w:tcPr>
                  <w:tcW w:w="0" w:type="auto"/>
                  <w:hideMark/>
                </w:tcPr>
                <w:p w14:paraId="2387BF80" w14:textId="77777777" w:rsidR="00D128FB" w:rsidRPr="00D128FB" w:rsidRDefault="00D128FB" w:rsidP="006E2051">
                  <w:pPr>
                    <w:rPr>
                      <w:lang w:val="en-GB"/>
                    </w:rPr>
                  </w:pPr>
                  <w:r w:rsidRPr="00D128FB">
                    <w:rPr>
                      <w:lang w:val="en-GB"/>
                    </w:rPr>
                    <w:t xml:space="preserve">The height of the tower. </w:t>
                  </w:r>
                </w:p>
              </w:tc>
            </w:tr>
            <w:tr w:rsidR="00D128FB" w:rsidRPr="00074262" w14:paraId="63411D5B" w14:textId="77777777" w:rsidTr="006E2051">
              <w:trPr>
                <w:tblHeader/>
                <w:tblCellSpacing w:w="0" w:type="dxa"/>
              </w:trPr>
              <w:tc>
                <w:tcPr>
                  <w:tcW w:w="360" w:type="dxa"/>
                  <w:hideMark/>
                </w:tcPr>
                <w:p w14:paraId="5276DD74" w14:textId="77777777" w:rsidR="00D128FB" w:rsidRPr="00D128FB" w:rsidRDefault="00D128FB" w:rsidP="006E2051">
                  <w:pPr>
                    <w:rPr>
                      <w:lang w:val="en-GB"/>
                    </w:rPr>
                  </w:pPr>
                  <w:r w:rsidRPr="00D128FB">
                    <w:rPr>
                      <w:lang w:val="en-GB"/>
                    </w:rPr>
                    <w:t> </w:t>
                  </w:r>
                </w:p>
              </w:tc>
              <w:tc>
                <w:tcPr>
                  <w:tcW w:w="1500" w:type="dxa"/>
                  <w:hideMark/>
                </w:tcPr>
                <w:p w14:paraId="351A8CEC" w14:textId="77777777" w:rsidR="00D128FB" w:rsidRPr="00631F8B" w:rsidRDefault="00D128FB" w:rsidP="006E2051">
                  <w:r w:rsidRPr="00631F8B">
                    <w:t>Omschrijving:</w:t>
                  </w:r>
                </w:p>
              </w:tc>
              <w:tc>
                <w:tcPr>
                  <w:tcW w:w="0" w:type="auto"/>
                  <w:hideMark/>
                </w:tcPr>
                <w:p w14:paraId="569D1525" w14:textId="77777777" w:rsidR="00D128FB" w:rsidRPr="00D128FB" w:rsidRDefault="00D128FB" w:rsidP="006E2051">
                  <w:pPr>
                    <w:rPr>
                      <w:lang w:val="en-GB"/>
                    </w:rPr>
                  </w:pPr>
                  <w:r w:rsidRPr="00D128FB">
                    <w:rPr>
                      <w:lang w:val="en-GB"/>
                    </w:rPr>
                    <w:t>The height is the vertical extend measuring accross the object - in this case, the tower - at right angles to the lenght.</w:t>
                  </w:r>
                </w:p>
              </w:tc>
            </w:tr>
            <w:tr w:rsidR="00D128FB" w:rsidRPr="00631F8B" w14:paraId="78748520" w14:textId="77777777" w:rsidTr="006E2051">
              <w:trPr>
                <w:tblHeader/>
                <w:tblCellSpacing w:w="0" w:type="dxa"/>
              </w:trPr>
              <w:tc>
                <w:tcPr>
                  <w:tcW w:w="360" w:type="dxa"/>
                  <w:hideMark/>
                </w:tcPr>
                <w:p w14:paraId="541021FF" w14:textId="77777777" w:rsidR="00D128FB" w:rsidRPr="00D128FB" w:rsidRDefault="00D128FB" w:rsidP="006E2051">
                  <w:pPr>
                    <w:rPr>
                      <w:lang w:val="en-GB"/>
                    </w:rPr>
                  </w:pPr>
                  <w:r w:rsidRPr="00D128FB">
                    <w:rPr>
                      <w:lang w:val="en-GB"/>
                    </w:rPr>
                    <w:t> </w:t>
                  </w:r>
                </w:p>
              </w:tc>
              <w:tc>
                <w:tcPr>
                  <w:tcW w:w="1500" w:type="dxa"/>
                  <w:hideMark/>
                </w:tcPr>
                <w:p w14:paraId="09F509BC" w14:textId="77777777" w:rsidR="00D128FB" w:rsidRPr="00631F8B" w:rsidRDefault="00D128FB" w:rsidP="006E2051">
                  <w:r w:rsidRPr="00631F8B">
                    <w:t>Multipliciteit:</w:t>
                  </w:r>
                </w:p>
              </w:tc>
              <w:tc>
                <w:tcPr>
                  <w:tcW w:w="0" w:type="auto"/>
                  <w:hideMark/>
                </w:tcPr>
                <w:p w14:paraId="18831976" w14:textId="77777777" w:rsidR="00D128FB" w:rsidRPr="00631F8B" w:rsidRDefault="00D128FB" w:rsidP="006E2051">
                  <w:r w:rsidRPr="00631F8B">
                    <w:t>1</w:t>
                  </w:r>
                </w:p>
              </w:tc>
            </w:tr>
            <w:tr w:rsidR="00D128FB" w:rsidRPr="00631F8B" w14:paraId="4A95C538" w14:textId="77777777" w:rsidTr="006E2051">
              <w:trPr>
                <w:tblHeader/>
                <w:tblCellSpacing w:w="0" w:type="dxa"/>
              </w:trPr>
              <w:tc>
                <w:tcPr>
                  <w:tcW w:w="360" w:type="dxa"/>
                  <w:hideMark/>
                </w:tcPr>
                <w:p w14:paraId="292424D9" w14:textId="77777777" w:rsidR="00D128FB" w:rsidRPr="00631F8B" w:rsidRDefault="00D128FB" w:rsidP="006E2051">
                  <w:r w:rsidRPr="00631F8B">
                    <w:t> </w:t>
                  </w:r>
                </w:p>
              </w:tc>
              <w:tc>
                <w:tcPr>
                  <w:tcW w:w="1500" w:type="dxa"/>
                  <w:hideMark/>
                </w:tcPr>
                <w:p w14:paraId="6AA654FF" w14:textId="77777777" w:rsidR="00D128FB" w:rsidRPr="00631F8B" w:rsidRDefault="00D128FB" w:rsidP="006E2051">
                  <w:r w:rsidRPr="00631F8B">
                    <w:t>Stereotypes:</w:t>
                  </w:r>
                </w:p>
              </w:tc>
              <w:tc>
                <w:tcPr>
                  <w:tcW w:w="0" w:type="auto"/>
                  <w:hideMark/>
                </w:tcPr>
                <w:p w14:paraId="0A17B55F" w14:textId="77777777" w:rsidR="00D128FB" w:rsidRPr="00631F8B" w:rsidRDefault="00D128FB" w:rsidP="006E2051">
                  <w:r w:rsidRPr="00631F8B">
                    <w:t>«voidable»</w:t>
                  </w:r>
                </w:p>
              </w:tc>
            </w:tr>
          </w:tbl>
          <w:p w14:paraId="6EBBC8A9" w14:textId="77777777" w:rsidR="00D128FB" w:rsidRPr="00631F8B" w:rsidRDefault="00D128FB" w:rsidP="006E2051"/>
        </w:tc>
      </w:tr>
    </w:tbl>
    <w:p w14:paraId="7462EF5C" w14:textId="77777777" w:rsidR="00D128FB" w:rsidRPr="00631F8B" w:rsidRDefault="00D128FB" w:rsidP="00D128FB">
      <w:pPr>
        <w:pStyle w:val="Kop5"/>
        <w:rPr>
          <w:sz w:val="16"/>
          <w:szCs w:val="16"/>
        </w:rPr>
      </w:pPr>
      <w:r w:rsidRPr="00631F8B">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B019602"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2859DC0" w14:textId="77777777" w:rsidR="00D128FB" w:rsidRPr="00631F8B" w:rsidRDefault="00D128FB" w:rsidP="006E2051">
            <w:pPr>
              <w:spacing w:line="225" w:lineRule="atLeast"/>
            </w:pPr>
            <w:r w:rsidRPr="00631F8B">
              <w:rPr>
                <w:b/>
                <w:bCs/>
              </w:rPr>
              <w:t xml:space="preserve">Cable (abstract) </w:t>
            </w:r>
          </w:p>
        </w:tc>
      </w:tr>
      <w:tr w:rsidR="00D128FB" w:rsidRPr="00631F8B" w14:paraId="7D67259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215EF57" w14:textId="77777777" w:rsidTr="006E2051">
              <w:trPr>
                <w:tblHeader/>
                <w:tblCellSpacing w:w="0" w:type="dxa"/>
              </w:trPr>
              <w:tc>
                <w:tcPr>
                  <w:tcW w:w="360" w:type="dxa"/>
                  <w:hideMark/>
                </w:tcPr>
                <w:p w14:paraId="76E49A99" w14:textId="77777777" w:rsidR="00D128FB" w:rsidRPr="00631F8B" w:rsidRDefault="00D128FB" w:rsidP="006E2051">
                  <w:r w:rsidRPr="00631F8B">
                    <w:t> </w:t>
                  </w:r>
                </w:p>
              </w:tc>
              <w:tc>
                <w:tcPr>
                  <w:tcW w:w="1500" w:type="dxa"/>
                  <w:hideMark/>
                </w:tcPr>
                <w:p w14:paraId="3B0BD18C" w14:textId="77777777" w:rsidR="00D128FB" w:rsidRPr="00631F8B" w:rsidRDefault="00D128FB" w:rsidP="006E2051">
                  <w:r w:rsidRPr="00631F8B">
                    <w:t>Package:</w:t>
                  </w:r>
                </w:p>
              </w:tc>
              <w:tc>
                <w:tcPr>
                  <w:tcW w:w="0" w:type="auto"/>
                  <w:hideMark/>
                </w:tcPr>
                <w:p w14:paraId="4F72CC56" w14:textId="77777777"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14:paraId="77AE50BA" w14:textId="77777777" w:rsidTr="006E2051">
              <w:trPr>
                <w:tblHeader/>
                <w:tblCellSpacing w:w="0" w:type="dxa"/>
              </w:trPr>
              <w:tc>
                <w:tcPr>
                  <w:tcW w:w="360" w:type="dxa"/>
                  <w:hideMark/>
                </w:tcPr>
                <w:p w14:paraId="1E8B85E5" w14:textId="77777777" w:rsidR="00D128FB" w:rsidRPr="00D128FB" w:rsidRDefault="00D128FB" w:rsidP="006E2051">
                  <w:pPr>
                    <w:rPr>
                      <w:lang w:val="en-GB"/>
                    </w:rPr>
                  </w:pPr>
                  <w:r w:rsidRPr="00D128FB">
                    <w:rPr>
                      <w:lang w:val="en-GB"/>
                    </w:rPr>
                    <w:t> </w:t>
                  </w:r>
                </w:p>
              </w:tc>
              <w:tc>
                <w:tcPr>
                  <w:tcW w:w="1500" w:type="dxa"/>
                  <w:hideMark/>
                </w:tcPr>
                <w:p w14:paraId="699C58E4" w14:textId="77777777" w:rsidR="00D128FB" w:rsidRPr="00631F8B" w:rsidRDefault="00D128FB" w:rsidP="006E2051">
                  <w:r w:rsidRPr="00631F8B">
                    <w:t>Naam:</w:t>
                  </w:r>
                </w:p>
              </w:tc>
              <w:tc>
                <w:tcPr>
                  <w:tcW w:w="0" w:type="auto"/>
                  <w:hideMark/>
                </w:tcPr>
                <w:p w14:paraId="2E0B043C" w14:textId="77777777" w:rsidR="00D128FB" w:rsidRPr="00631F8B" w:rsidRDefault="00D128FB" w:rsidP="006E2051">
                  <w:r w:rsidRPr="00631F8B">
                    <w:t xml:space="preserve">cable </w:t>
                  </w:r>
                </w:p>
              </w:tc>
            </w:tr>
            <w:tr w:rsidR="00D128FB" w:rsidRPr="00074262" w14:paraId="23378C85" w14:textId="77777777" w:rsidTr="006E2051">
              <w:trPr>
                <w:tblHeader/>
                <w:tblCellSpacing w:w="0" w:type="dxa"/>
              </w:trPr>
              <w:tc>
                <w:tcPr>
                  <w:tcW w:w="360" w:type="dxa"/>
                  <w:hideMark/>
                </w:tcPr>
                <w:p w14:paraId="755BF517" w14:textId="77777777" w:rsidR="00D128FB" w:rsidRPr="00631F8B" w:rsidRDefault="00D128FB" w:rsidP="006E2051">
                  <w:r w:rsidRPr="00631F8B">
                    <w:t> </w:t>
                  </w:r>
                </w:p>
              </w:tc>
              <w:tc>
                <w:tcPr>
                  <w:tcW w:w="1500" w:type="dxa"/>
                  <w:hideMark/>
                </w:tcPr>
                <w:p w14:paraId="63D66791" w14:textId="77777777" w:rsidR="00D128FB" w:rsidRPr="00631F8B" w:rsidRDefault="00D128FB" w:rsidP="006E2051">
                  <w:r w:rsidRPr="00631F8B">
                    <w:t>Definitie:</w:t>
                  </w:r>
                </w:p>
              </w:tc>
              <w:tc>
                <w:tcPr>
                  <w:tcW w:w="0" w:type="auto"/>
                  <w:hideMark/>
                </w:tcPr>
                <w:p w14:paraId="33501B64" w14:textId="77777777" w:rsidR="00D128FB" w:rsidRPr="00D128FB" w:rsidRDefault="00D128FB" w:rsidP="006E2051">
                  <w:pPr>
                    <w:rPr>
                      <w:lang w:val="en-GB"/>
                    </w:rPr>
                  </w:pPr>
                  <w:r w:rsidRPr="00D128FB">
                    <w:rPr>
                      <w:lang w:val="en-GB"/>
                    </w:rPr>
                    <w:t xml:space="preserve">A utility link or link sequence used to convey electricity or data from one location to another. </w:t>
                  </w:r>
                </w:p>
              </w:tc>
            </w:tr>
            <w:tr w:rsidR="00D128FB" w:rsidRPr="00631F8B" w14:paraId="0261AB7C" w14:textId="77777777" w:rsidTr="006E2051">
              <w:trPr>
                <w:tblHeader/>
                <w:tblCellSpacing w:w="0" w:type="dxa"/>
              </w:trPr>
              <w:tc>
                <w:tcPr>
                  <w:tcW w:w="360" w:type="dxa"/>
                  <w:hideMark/>
                </w:tcPr>
                <w:p w14:paraId="25167ED8" w14:textId="77777777" w:rsidR="00D128FB" w:rsidRPr="00D128FB" w:rsidRDefault="00D128FB" w:rsidP="006E2051">
                  <w:pPr>
                    <w:rPr>
                      <w:lang w:val="en-GB"/>
                    </w:rPr>
                  </w:pPr>
                  <w:r w:rsidRPr="00D128FB">
                    <w:rPr>
                      <w:lang w:val="en-GB"/>
                    </w:rPr>
                    <w:t> </w:t>
                  </w:r>
                </w:p>
              </w:tc>
              <w:tc>
                <w:tcPr>
                  <w:tcW w:w="1500" w:type="dxa"/>
                  <w:hideMark/>
                </w:tcPr>
                <w:p w14:paraId="6B0CE49B" w14:textId="77777777" w:rsidR="00D128FB" w:rsidRPr="00631F8B" w:rsidRDefault="00D128FB" w:rsidP="006E2051">
                  <w:r w:rsidRPr="00631F8B">
                    <w:t>Subtype van:</w:t>
                  </w:r>
                </w:p>
              </w:tc>
              <w:tc>
                <w:tcPr>
                  <w:tcW w:w="0" w:type="auto"/>
                  <w:hideMark/>
                </w:tcPr>
                <w:p w14:paraId="68AAFABA" w14:textId="77777777" w:rsidR="00D128FB" w:rsidRPr="00631F8B" w:rsidRDefault="00D128FB" w:rsidP="006E2051">
                  <w:r w:rsidRPr="00631F8B">
                    <w:t>UtilityLinkSet</w:t>
                  </w:r>
                </w:p>
              </w:tc>
            </w:tr>
            <w:tr w:rsidR="00D128FB" w:rsidRPr="00631F8B" w14:paraId="6308E8A5" w14:textId="77777777" w:rsidTr="006E2051">
              <w:trPr>
                <w:tblHeader/>
                <w:tblCellSpacing w:w="0" w:type="dxa"/>
              </w:trPr>
              <w:tc>
                <w:tcPr>
                  <w:tcW w:w="360" w:type="dxa"/>
                  <w:hideMark/>
                </w:tcPr>
                <w:p w14:paraId="77FC5576" w14:textId="77777777" w:rsidR="00D128FB" w:rsidRPr="00631F8B" w:rsidRDefault="00D128FB" w:rsidP="006E2051">
                  <w:r w:rsidRPr="00631F8B">
                    <w:t> </w:t>
                  </w:r>
                </w:p>
              </w:tc>
              <w:tc>
                <w:tcPr>
                  <w:tcW w:w="1500" w:type="dxa"/>
                  <w:hideMark/>
                </w:tcPr>
                <w:p w14:paraId="26679086" w14:textId="77777777" w:rsidR="00D128FB" w:rsidRPr="00631F8B" w:rsidRDefault="00D128FB" w:rsidP="006E2051">
                  <w:r w:rsidRPr="00631F8B">
                    <w:t>Stereotypes:</w:t>
                  </w:r>
                </w:p>
              </w:tc>
              <w:tc>
                <w:tcPr>
                  <w:tcW w:w="0" w:type="auto"/>
                  <w:hideMark/>
                </w:tcPr>
                <w:p w14:paraId="6E202A6F" w14:textId="77777777" w:rsidR="00D128FB" w:rsidRPr="00631F8B" w:rsidRDefault="00D128FB" w:rsidP="006E2051">
                  <w:r w:rsidRPr="00631F8B">
                    <w:t>«featureType»</w:t>
                  </w:r>
                </w:p>
              </w:tc>
            </w:tr>
          </w:tbl>
          <w:p w14:paraId="67D1F9C0" w14:textId="77777777" w:rsidR="00D128FB" w:rsidRPr="00631F8B" w:rsidRDefault="00D128FB" w:rsidP="006E2051"/>
        </w:tc>
      </w:tr>
    </w:tbl>
    <w:p w14:paraId="791A392B" w14:textId="77777777" w:rsidR="00D128FB" w:rsidRPr="00631F8B" w:rsidRDefault="00D128FB" w:rsidP="00D128FB">
      <w:pPr>
        <w:pStyle w:val="Kop5"/>
        <w:rPr>
          <w:sz w:val="16"/>
          <w:szCs w:val="16"/>
        </w:rPr>
      </w:pPr>
      <w:r w:rsidRPr="00631F8B">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4A699886"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1017AF" w14:textId="77777777" w:rsidR="00D128FB" w:rsidRPr="00631F8B" w:rsidRDefault="00D128FB" w:rsidP="006E2051">
            <w:pPr>
              <w:spacing w:line="225" w:lineRule="atLeast"/>
            </w:pPr>
            <w:r w:rsidRPr="00631F8B">
              <w:rPr>
                <w:b/>
                <w:bCs/>
              </w:rPr>
              <w:t>Manhole</w:t>
            </w:r>
          </w:p>
        </w:tc>
      </w:tr>
      <w:tr w:rsidR="00D128FB" w:rsidRPr="00631F8B" w14:paraId="11B73D9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4E7936D1" w14:textId="77777777" w:rsidTr="006E2051">
              <w:trPr>
                <w:tblHeader/>
                <w:tblCellSpacing w:w="0" w:type="dxa"/>
              </w:trPr>
              <w:tc>
                <w:tcPr>
                  <w:tcW w:w="360" w:type="dxa"/>
                  <w:hideMark/>
                </w:tcPr>
                <w:p w14:paraId="500D2193" w14:textId="77777777" w:rsidR="00D128FB" w:rsidRPr="00631F8B" w:rsidRDefault="00D128FB" w:rsidP="006E2051">
                  <w:r w:rsidRPr="00631F8B">
                    <w:t> </w:t>
                  </w:r>
                </w:p>
              </w:tc>
              <w:tc>
                <w:tcPr>
                  <w:tcW w:w="1500" w:type="dxa"/>
                  <w:hideMark/>
                </w:tcPr>
                <w:p w14:paraId="22CDD687" w14:textId="77777777" w:rsidR="00D128FB" w:rsidRPr="00631F8B" w:rsidRDefault="00D128FB" w:rsidP="006E2051">
                  <w:r w:rsidRPr="00631F8B">
                    <w:t>Package:</w:t>
                  </w:r>
                </w:p>
              </w:tc>
              <w:tc>
                <w:tcPr>
                  <w:tcW w:w="0" w:type="auto"/>
                  <w:hideMark/>
                </w:tcPr>
                <w:p w14:paraId="4DABAF84" w14:textId="77777777"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14:paraId="2F5CCC78" w14:textId="77777777" w:rsidTr="006E2051">
              <w:trPr>
                <w:tblHeader/>
                <w:tblCellSpacing w:w="0" w:type="dxa"/>
              </w:trPr>
              <w:tc>
                <w:tcPr>
                  <w:tcW w:w="360" w:type="dxa"/>
                  <w:hideMark/>
                </w:tcPr>
                <w:p w14:paraId="1B38BDEE" w14:textId="77777777" w:rsidR="00D128FB" w:rsidRPr="00D128FB" w:rsidRDefault="00D128FB" w:rsidP="006E2051">
                  <w:pPr>
                    <w:rPr>
                      <w:lang w:val="en-GB"/>
                    </w:rPr>
                  </w:pPr>
                  <w:r w:rsidRPr="00D128FB">
                    <w:rPr>
                      <w:lang w:val="en-GB"/>
                    </w:rPr>
                    <w:t> </w:t>
                  </w:r>
                </w:p>
              </w:tc>
              <w:tc>
                <w:tcPr>
                  <w:tcW w:w="1500" w:type="dxa"/>
                  <w:hideMark/>
                </w:tcPr>
                <w:p w14:paraId="6ADB0A4E" w14:textId="77777777" w:rsidR="00D128FB" w:rsidRPr="00631F8B" w:rsidRDefault="00D128FB" w:rsidP="006E2051">
                  <w:r w:rsidRPr="00631F8B">
                    <w:t>Naam:</w:t>
                  </w:r>
                </w:p>
              </w:tc>
              <w:tc>
                <w:tcPr>
                  <w:tcW w:w="0" w:type="auto"/>
                  <w:hideMark/>
                </w:tcPr>
                <w:p w14:paraId="70275109" w14:textId="77777777" w:rsidR="00D128FB" w:rsidRPr="00631F8B" w:rsidRDefault="00D128FB" w:rsidP="006E2051">
                  <w:r w:rsidRPr="00631F8B">
                    <w:t xml:space="preserve">manhole </w:t>
                  </w:r>
                </w:p>
              </w:tc>
            </w:tr>
            <w:tr w:rsidR="00D128FB" w:rsidRPr="00074262" w14:paraId="181CA448" w14:textId="77777777" w:rsidTr="006E2051">
              <w:trPr>
                <w:tblHeader/>
                <w:tblCellSpacing w:w="0" w:type="dxa"/>
              </w:trPr>
              <w:tc>
                <w:tcPr>
                  <w:tcW w:w="360" w:type="dxa"/>
                  <w:hideMark/>
                </w:tcPr>
                <w:p w14:paraId="161CD75C" w14:textId="77777777" w:rsidR="00D128FB" w:rsidRPr="00631F8B" w:rsidRDefault="00D128FB" w:rsidP="006E2051">
                  <w:r w:rsidRPr="00631F8B">
                    <w:t> </w:t>
                  </w:r>
                </w:p>
              </w:tc>
              <w:tc>
                <w:tcPr>
                  <w:tcW w:w="1500" w:type="dxa"/>
                  <w:hideMark/>
                </w:tcPr>
                <w:p w14:paraId="6B7EAE00" w14:textId="77777777" w:rsidR="00D128FB" w:rsidRPr="00631F8B" w:rsidRDefault="00D128FB" w:rsidP="006E2051">
                  <w:r w:rsidRPr="00631F8B">
                    <w:t>Definitie:</w:t>
                  </w:r>
                </w:p>
              </w:tc>
              <w:tc>
                <w:tcPr>
                  <w:tcW w:w="0" w:type="auto"/>
                  <w:hideMark/>
                </w:tcPr>
                <w:p w14:paraId="75E61E13" w14:textId="77777777" w:rsidR="00D128FB" w:rsidRPr="00D128FB" w:rsidRDefault="00D128FB" w:rsidP="006E2051">
                  <w:pPr>
                    <w:rPr>
                      <w:lang w:val="en-GB"/>
                    </w:rPr>
                  </w:pPr>
                  <w:r w:rsidRPr="00D128FB">
                    <w:rPr>
                      <w:lang w:val="en-GB"/>
                    </w:rPr>
                    <w:t xml:space="preserve">Simple container object which may contain either single or multiple utility networks objects. </w:t>
                  </w:r>
                </w:p>
              </w:tc>
            </w:tr>
            <w:tr w:rsidR="00D128FB" w:rsidRPr="00631F8B" w14:paraId="17EF52D9" w14:textId="77777777" w:rsidTr="006E2051">
              <w:trPr>
                <w:tblHeader/>
                <w:tblCellSpacing w:w="0" w:type="dxa"/>
              </w:trPr>
              <w:tc>
                <w:tcPr>
                  <w:tcW w:w="360" w:type="dxa"/>
                  <w:hideMark/>
                </w:tcPr>
                <w:p w14:paraId="1DD72EDB" w14:textId="77777777" w:rsidR="00D128FB" w:rsidRPr="00D128FB" w:rsidRDefault="00D128FB" w:rsidP="006E2051">
                  <w:pPr>
                    <w:rPr>
                      <w:lang w:val="en-GB"/>
                    </w:rPr>
                  </w:pPr>
                  <w:r w:rsidRPr="00D128FB">
                    <w:rPr>
                      <w:lang w:val="en-GB"/>
                    </w:rPr>
                    <w:t> </w:t>
                  </w:r>
                </w:p>
              </w:tc>
              <w:tc>
                <w:tcPr>
                  <w:tcW w:w="1500" w:type="dxa"/>
                  <w:hideMark/>
                </w:tcPr>
                <w:p w14:paraId="632D5316" w14:textId="77777777" w:rsidR="00D128FB" w:rsidRPr="00631F8B" w:rsidRDefault="00D128FB" w:rsidP="006E2051">
                  <w:r w:rsidRPr="00631F8B">
                    <w:t>Subtype van:</w:t>
                  </w:r>
                </w:p>
              </w:tc>
              <w:tc>
                <w:tcPr>
                  <w:tcW w:w="0" w:type="auto"/>
                  <w:hideMark/>
                </w:tcPr>
                <w:p w14:paraId="5CD9506D" w14:textId="77777777" w:rsidR="00D128FB" w:rsidRPr="00631F8B" w:rsidRDefault="00D128FB" w:rsidP="006E2051">
                  <w:r w:rsidRPr="00631F8B">
                    <w:t>UtilityNodeContainer</w:t>
                  </w:r>
                </w:p>
              </w:tc>
            </w:tr>
            <w:tr w:rsidR="00D128FB" w:rsidRPr="00074262" w14:paraId="1CF4A780" w14:textId="77777777" w:rsidTr="006E2051">
              <w:trPr>
                <w:tblHeader/>
                <w:tblCellSpacing w:w="0" w:type="dxa"/>
              </w:trPr>
              <w:tc>
                <w:tcPr>
                  <w:tcW w:w="360" w:type="dxa"/>
                  <w:hideMark/>
                </w:tcPr>
                <w:p w14:paraId="5349FBDD" w14:textId="77777777" w:rsidR="00D128FB" w:rsidRPr="00631F8B" w:rsidRDefault="00D128FB" w:rsidP="006E2051">
                  <w:r w:rsidRPr="00631F8B">
                    <w:t> </w:t>
                  </w:r>
                </w:p>
              </w:tc>
              <w:tc>
                <w:tcPr>
                  <w:tcW w:w="1500" w:type="dxa"/>
                  <w:hideMark/>
                </w:tcPr>
                <w:p w14:paraId="58502D7E" w14:textId="77777777" w:rsidR="00D128FB" w:rsidRPr="00631F8B" w:rsidRDefault="00D128FB" w:rsidP="006E2051">
                  <w:r w:rsidRPr="00631F8B">
                    <w:t>Omschrijving:</w:t>
                  </w:r>
                </w:p>
              </w:tc>
              <w:tc>
                <w:tcPr>
                  <w:tcW w:w="0" w:type="auto"/>
                  <w:hideMark/>
                </w:tcPr>
                <w:p w14:paraId="16EE1D4F" w14:textId="77777777" w:rsidR="00D128FB" w:rsidRPr="00631F8B" w:rsidRDefault="00D128FB" w:rsidP="006E2051">
                  <w:r w:rsidRPr="00631F8B">
                    <w:t xml:space="preserve">Manholes perform following functions: </w:t>
                  </w:r>
                </w:p>
                <w:p w14:paraId="47E70DB4" w14:textId="77777777"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drainage for the conduit system so that freezing water does not damage the conduit or wires. </w:t>
                  </w:r>
                </w:p>
                <w:p w14:paraId="0605A077" w14:textId="77777777"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 location for bending the conduit run without damaging the wires. </w:t>
                  </w:r>
                </w:p>
                <w:p w14:paraId="20E9A231" w14:textId="77777777"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 junction for conduits coming from different directions. </w:t>
                  </w:r>
                </w:p>
                <w:p w14:paraId="3DFFE4AD" w14:textId="77777777"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access to the system for maintenance. </w:t>
                  </w:r>
                </w:p>
              </w:tc>
            </w:tr>
            <w:tr w:rsidR="00D128FB" w:rsidRPr="00631F8B" w14:paraId="49B3447C" w14:textId="77777777" w:rsidTr="006E2051">
              <w:trPr>
                <w:tblHeader/>
                <w:tblCellSpacing w:w="0" w:type="dxa"/>
              </w:trPr>
              <w:tc>
                <w:tcPr>
                  <w:tcW w:w="360" w:type="dxa"/>
                  <w:hideMark/>
                </w:tcPr>
                <w:p w14:paraId="70CAAD7E" w14:textId="77777777" w:rsidR="00D128FB" w:rsidRPr="00D128FB" w:rsidRDefault="00D128FB" w:rsidP="006E2051">
                  <w:pPr>
                    <w:rPr>
                      <w:lang w:val="en-GB"/>
                    </w:rPr>
                  </w:pPr>
                  <w:r w:rsidRPr="00D128FB">
                    <w:rPr>
                      <w:lang w:val="en-GB"/>
                    </w:rPr>
                    <w:t> </w:t>
                  </w:r>
                </w:p>
              </w:tc>
              <w:tc>
                <w:tcPr>
                  <w:tcW w:w="1500" w:type="dxa"/>
                  <w:hideMark/>
                </w:tcPr>
                <w:p w14:paraId="2A6EAC5E" w14:textId="77777777" w:rsidR="00D128FB" w:rsidRPr="00631F8B" w:rsidRDefault="00D128FB" w:rsidP="006E2051">
                  <w:r w:rsidRPr="00631F8B">
                    <w:t>Stereotypes:</w:t>
                  </w:r>
                </w:p>
              </w:tc>
              <w:tc>
                <w:tcPr>
                  <w:tcW w:w="0" w:type="auto"/>
                  <w:hideMark/>
                </w:tcPr>
                <w:p w14:paraId="72D753B5" w14:textId="77777777" w:rsidR="00D128FB" w:rsidRPr="00631F8B" w:rsidRDefault="00D128FB" w:rsidP="006E2051">
                  <w:r w:rsidRPr="00631F8B">
                    <w:t>«featureType»</w:t>
                  </w:r>
                </w:p>
              </w:tc>
            </w:tr>
          </w:tbl>
          <w:p w14:paraId="7D571B17" w14:textId="77777777" w:rsidR="00D128FB" w:rsidRPr="00631F8B" w:rsidRDefault="00D128FB" w:rsidP="006E2051"/>
        </w:tc>
      </w:tr>
    </w:tbl>
    <w:p w14:paraId="3DC283A0" w14:textId="77777777" w:rsidR="00D128FB" w:rsidRPr="00631F8B" w:rsidRDefault="00D128FB" w:rsidP="00D128FB">
      <w:pPr>
        <w:pStyle w:val="Kop5"/>
        <w:rPr>
          <w:sz w:val="16"/>
          <w:szCs w:val="16"/>
        </w:rPr>
      </w:pPr>
      <w:r w:rsidRPr="00631F8B">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4496746E"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406CAF" w14:textId="77777777" w:rsidR="00D128FB" w:rsidRPr="00631F8B" w:rsidRDefault="00D128FB" w:rsidP="006E2051">
            <w:pPr>
              <w:spacing w:line="225" w:lineRule="atLeast"/>
            </w:pPr>
            <w:r w:rsidRPr="00631F8B">
              <w:rPr>
                <w:b/>
                <w:bCs/>
              </w:rPr>
              <w:lastRenderedPageBreak/>
              <w:t>AppurtenanceTypeValue</w:t>
            </w:r>
          </w:p>
        </w:tc>
      </w:tr>
      <w:tr w:rsidR="00D128FB" w:rsidRPr="00631F8B" w14:paraId="2F47647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759E6285" w14:textId="77777777" w:rsidTr="006E2051">
              <w:trPr>
                <w:tblHeader/>
                <w:tblCellSpacing w:w="0" w:type="dxa"/>
              </w:trPr>
              <w:tc>
                <w:tcPr>
                  <w:tcW w:w="360" w:type="dxa"/>
                  <w:hideMark/>
                </w:tcPr>
                <w:p w14:paraId="5AFD674B" w14:textId="77777777" w:rsidR="00D128FB" w:rsidRPr="00631F8B" w:rsidRDefault="00D128FB" w:rsidP="006E2051">
                  <w:r w:rsidRPr="00631F8B">
                    <w:t> </w:t>
                  </w:r>
                </w:p>
              </w:tc>
              <w:tc>
                <w:tcPr>
                  <w:tcW w:w="1500" w:type="dxa"/>
                  <w:hideMark/>
                </w:tcPr>
                <w:p w14:paraId="46707F17" w14:textId="77777777" w:rsidR="00D128FB" w:rsidRPr="00631F8B" w:rsidRDefault="00D128FB" w:rsidP="006E2051">
                  <w:r w:rsidRPr="00631F8B">
                    <w:t>Package:</w:t>
                  </w:r>
                </w:p>
              </w:tc>
              <w:tc>
                <w:tcPr>
                  <w:tcW w:w="0" w:type="auto"/>
                  <w:hideMark/>
                </w:tcPr>
                <w:p w14:paraId="64C85CD6" w14:textId="77777777"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14:paraId="58B19637" w14:textId="77777777" w:rsidTr="006E2051">
              <w:trPr>
                <w:tblHeader/>
                <w:tblCellSpacing w:w="0" w:type="dxa"/>
              </w:trPr>
              <w:tc>
                <w:tcPr>
                  <w:tcW w:w="360" w:type="dxa"/>
                  <w:hideMark/>
                </w:tcPr>
                <w:p w14:paraId="58366DEB" w14:textId="77777777" w:rsidR="00D128FB" w:rsidRPr="00D128FB" w:rsidRDefault="00D128FB" w:rsidP="006E2051">
                  <w:pPr>
                    <w:rPr>
                      <w:lang w:val="en-GB"/>
                    </w:rPr>
                  </w:pPr>
                  <w:r w:rsidRPr="00D128FB">
                    <w:rPr>
                      <w:lang w:val="en-GB"/>
                    </w:rPr>
                    <w:t> </w:t>
                  </w:r>
                </w:p>
              </w:tc>
              <w:tc>
                <w:tcPr>
                  <w:tcW w:w="1500" w:type="dxa"/>
                  <w:hideMark/>
                </w:tcPr>
                <w:p w14:paraId="3B23B5E6" w14:textId="77777777" w:rsidR="00D128FB" w:rsidRPr="00631F8B" w:rsidRDefault="00D128FB" w:rsidP="006E2051">
                  <w:r w:rsidRPr="00631F8B">
                    <w:t>Naam:</w:t>
                  </w:r>
                </w:p>
              </w:tc>
              <w:tc>
                <w:tcPr>
                  <w:tcW w:w="0" w:type="auto"/>
                  <w:hideMark/>
                </w:tcPr>
                <w:p w14:paraId="6406171D" w14:textId="77777777" w:rsidR="00D128FB" w:rsidRPr="00631F8B" w:rsidRDefault="00D128FB" w:rsidP="006E2051">
                  <w:r w:rsidRPr="00631F8B">
                    <w:t xml:space="preserve">appurtenance type </w:t>
                  </w:r>
                </w:p>
              </w:tc>
            </w:tr>
            <w:tr w:rsidR="00D128FB" w:rsidRPr="00631F8B" w14:paraId="634D9F9D" w14:textId="77777777" w:rsidTr="006E2051">
              <w:trPr>
                <w:tblHeader/>
                <w:tblCellSpacing w:w="0" w:type="dxa"/>
              </w:trPr>
              <w:tc>
                <w:tcPr>
                  <w:tcW w:w="360" w:type="dxa"/>
                  <w:hideMark/>
                </w:tcPr>
                <w:p w14:paraId="2FDC9E4A" w14:textId="77777777" w:rsidR="00D128FB" w:rsidRPr="00631F8B" w:rsidRDefault="00D128FB" w:rsidP="006E2051">
                  <w:r w:rsidRPr="00631F8B">
                    <w:t> </w:t>
                  </w:r>
                </w:p>
              </w:tc>
              <w:tc>
                <w:tcPr>
                  <w:tcW w:w="1500" w:type="dxa"/>
                  <w:hideMark/>
                </w:tcPr>
                <w:p w14:paraId="3DB13C59" w14:textId="77777777" w:rsidR="00D128FB" w:rsidRPr="00631F8B" w:rsidRDefault="00D128FB" w:rsidP="006E2051">
                  <w:r w:rsidRPr="00631F8B">
                    <w:t>Definitie:</w:t>
                  </w:r>
                </w:p>
              </w:tc>
              <w:tc>
                <w:tcPr>
                  <w:tcW w:w="0" w:type="auto"/>
                  <w:hideMark/>
                </w:tcPr>
                <w:p w14:paraId="5364F667" w14:textId="77777777" w:rsidR="00D128FB" w:rsidRPr="00631F8B" w:rsidRDefault="00D128FB" w:rsidP="006E2051">
                  <w:r w:rsidRPr="00631F8B">
                    <w:t>Classification of appurtenances.</w:t>
                  </w:r>
                </w:p>
              </w:tc>
            </w:tr>
            <w:tr w:rsidR="00D128FB" w:rsidRPr="00631F8B" w14:paraId="062F99F2" w14:textId="77777777" w:rsidTr="006E2051">
              <w:trPr>
                <w:tblHeader/>
                <w:tblCellSpacing w:w="0" w:type="dxa"/>
              </w:trPr>
              <w:tc>
                <w:tcPr>
                  <w:tcW w:w="360" w:type="dxa"/>
                  <w:hideMark/>
                </w:tcPr>
                <w:p w14:paraId="33F12DD7" w14:textId="77777777" w:rsidR="00D128FB" w:rsidRPr="00631F8B" w:rsidRDefault="00D128FB" w:rsidP="006E2051">
                  <w:r w:rsidRPr="00631F8B">
                    <w:t> </w:t>
                  </w:r>
                </w:p>
              </w:tc>
              <w:tc>
                <w:tcPr>
                  <w:tcW w:w="1500" w:type="dxa"/>
                  <w:hideMark/>
                </w:tcPr>
                <w:p w14:paraId="467868D9" w14:textId="77777777" w:rsidR="00D128FB" w:rsidRPr="00631F8B" w:rsidRDefault="00D128FB" w:rsidP="006E2051">
                  <w:r w:rsidRPr="00631F8B">
                    <w:t>Stereotypes:</w:t>
                  </w:r>
                </w:p>
              </w:tc>
              <w:tc>
                <w:tcPr>
                  <w:tcW w:w="0" w:type="auto"/>
                  <w:hideMark/>
                </w:tcPr>
                <w:p w14:paraId="145B1B36" w14:textId="77777777" w:rsidR="00D128FB" w:rsidRPr="00631F8B" w:rsidRDefault="00D128FB" w:rsidP="006E2051">
                  <w:r w:rsidRPr="00631F8B">
                    <w:t>«codeList»</w:t>
                  </w:r>
                </w:p>
              </w:tc>
            </w:tr>
            <w:tr w:rsidR="00D128FB" w:rsidRPr="00631F8B" w14:paraId="55F1F56C" w14:textId="77777777" w:rsidTr="006E2051">
              <w:trPr>
                <w:tblHeader/>
                <w:tblCellSpacing w:w="0" w:type="dxa"/>
              </w:trPr>
              <w:tc>
                <w:tcPr>
                  <w:tcW w:w="360" w:type="dxa"/>
                  <w:hideMark/>
                </w:tcPr>
                <w:p w14:paraId="6B319CA6" w14:textId="77777777" w:rsidR="00D128FB" w:rsidRPr="00631F8B" w:rsidRDefault="00D128FB" w:rsidP="006E2051">
                  <w:r w:rsidRPr="00631F8B">
                    <w:t> </w:t>
                  </w:r>
                </w:p>
              </w:tc>
              <w:tc>
                <w:tcPr>
                  <w:tcW w:w="1500" w:type="dxa"/>
                  <w:hideMark/>
                </w:tcPr>
                <w:p w14:paraId="69536DEF" w14:textId="77777777" w:rsidR="00D128FB" w:rsidRPr="00631F8B" w:rsidRDefault="00D128FB" w:rsidP="006E2051">
                  <w:r w:rsidRPr="00631F8B">
                    <w:t>Governance:</w:t>
                  </w:r>
                </w:p>
              </w:tc>
              <w:tc>
                <w:tcPr>
                  <w:tcW w:w="0" w:type="auto"/>
                  <w:hideMark/>
                </w:tcPr>
                <w:p w14:paraId="40AD5DBD" w14:textId="77777777" w:rsidR="00D128FB" w:rsidRPr="00631F8B" w:rsidRDefault="00D128FB" w:rsidP="006E2051">
                  <w:r w:rsidRPr="00631F8B">
                    <w:t>Uitbreidbaar</w:t>
                  </w:r>
                </w:p>
              </w:tc>
            </w:tr>
          </w:tbl>
          <w:p w14:paraId="3E61214D" w14:textId="77777777" w:rsidR="00D128FB" w:rsidRPr="00631F8B" w:rsidRDefault="00D128FB" w:rsidP="006E2051"/>
        </w:tc>
      </w:tr>
    </w:tbl>
    <w:p w14:paraId="60E6B6E5" w14:textId="77777777" w:rsidR="00D128FB" w:rsidRPr="00631F8B" w:rsidRDefault="00D128FB" w:rsidP="00D128FB">
      <w:pPr>
        <w:pStyle w:val="Kop5"/>
        <w:rPr>
          <w:sz w:val="16"/>
          <w:szCs w:val="16"/>
        </w:rPr>
      </w:pPr>
      <w:r w:rsidRPr="00631F8B">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33FF999"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E0364D5" w14:textId="77777777" w:rsidR="00D128FB" w:rsidRPr="00631F8B" w:rsidRDefault="00D128FB" w:rsidP="006E2051">
            <w:pPr>
              <w:spacing w:line="225" w:lineRule="atLeast"/>
            </w:pPr>
            <w:r w:rsidRPr="00631F8B">
              <w:rPr>
                <w:b/>
                <w:bCs/>
              </w:rPr>
              <w:t>Appurtenance</w:t>
            </w:r>
          </w:p>
        </w:tc>
      </w:tr>
      <w:tr w:rsidR="00D128FB" w:rsidRPr="00631F8B" w14:paraId="451EA69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57AB67B3" w14:textId="77777777" w:rsidTr="006E2051">
              <w:trPr>
                <w:tblHeader/>
                <w:tblCellSpacing w:w="0" w:type="dxa"/>
              </w:trPr>
              <w:tc>
                <w:tcPr>
                  <w:tcW w:w="360" w:type="dxa"/>
                  <w:hideMark/>
                </w:tcPr>
                <w:p w14:paraId="38574198" w14:textId="77777777" w:rsidR="00D128FB" w:rsidRPr="00631F8B" w:rsidRDefault="00D128FB" w:rsidP="006E2051">
                  <w:r w:rsidRPr="00631F8B">
                    <w:t> </w:t>
                  </w:r>
                </w:p>
              </w:tc>
              <w:tc>
                <w:tcPr>
                  <w:tcW w:w="1500" w:type="dxa"/>
                  <w:hideMark/>
                </w:tcPr>
                <w:p w14:paraId="067C23FD" w14:textId="77777777" w:rsidR="00D128FB" w:rsidRPr="00631F8B" w:rsidRDefault="00D128FB" w:rsidP="006E2051">
                  <w:r w:rsidRPr="00631F8B">
                    <w:t>Package:</w:t>
                  </w:r>
                </w:p>
              </w:tc>
              <w:tc>
                <w:tcPr>
                  <w:tcW w:w="0" w:type="auto"/>
                  <w:hideMark/>
                </w:tcPr>
                <w:p w14:paraId="637D4420" w14:textId="77777777"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14:paraId="21F711F6" w14:textId="77777777" w:rsidTr="006E2051">
              <w:trPr>
                <w:tblHeader/>
                <w:tblCellSpacing w:w="0" w:type="dxa"/>
              </w:trPr>
              <w:tc>
                <w:tcPr>
                  <w:tcW w:w="360" w:type="dxa"/>
                  <w:hideMark/>
                </w:tcPr>
                <w:p w14:paraId="65B62354" w14:textId="77777777" w:rsidR="00D128FB" w:rsidRPr="00D128FB" w:rsidRDefault="00D128FB" w:rsidP="006E2051">
                  <w:pPr>
                    <w:rPr>
                      <w:lang w:val="en-GB"/>
                    </w:rPr>
                  </w:pPr>
                  <w:r w:rsidRPr="00D128FB">
                    <w:rPr>
                      <w:lang w:val="en-GB"/>
                    </w:rPr>
                    <w:t> </w:t>
                  </w:r>
                </w:p>
              </w:tc>
              <w:tc>
                <w:tcPr>
                  <w:tcW w:w="1500" w:type="dxa"/>
                  <w:hideMark/>
                </w:tcPr>
                <w:p w14:paraId="17763D89" w14:textId="77777777" w:rsidR="00D128FB" w:rsidRPr="00631F8B" w:rsidRDefault="00D128FB" w:rsidP="006E2051">
                  <w:r w:rsidRPr="00631F8B">
                    <w:t>Naam:</w:t>
                  </w:r>
                </w:p>
              </w:tc>
              <w:tc>
                <w:tcPr>
                  <w:tcW w:w="0" w:type="auto"/>
                  <w:hideMark/>
                </w:tcPr>
                <w:p w14:paraId="2E237974" w14:textId="77777777" w:rsidR="00D128FB" w:rsidRPr="00631F8B" w:rsidRDefault="00D128FB" w:rsidP="006E2051">
                  <w:r w:rsidRPr="00631F8B">
                    <w:t xml:space="preserve">appurtenance </w:t>
                  </w:r>
                </w:p>
              </w:tc>
            </w:tr>
            <w:tr w:rsidR="00D128FB" w:rsidRPr="00074262" w14:paraId="3C9BFDDA" w14:textId="77777777" w:rsidTr="006E2051">
              <w:trPr>
                <w:tblHeader/>
                <w:tblCellSpacing w:w="0" w:type="dxa"/>
              </w:trPr>
              <w:tc>
                <w:tcPr>
                  <w:tcW w:w="360" w:type="dxa"/>
                  <w:hideMark/>
                </w:tcPr>
                <w:p w14:paraId="1E78D466" w14:textId="77777777" w:rsidR="00D128FB" w:rsidRPr="00631F8B" w:rsidRDefault="00D128FB" w:rsidP="006E2051">
                  <w:r w:rsidRPr="00631F8B">
                    <w:t> </w:t>
                  </w:r>
                </w:p>
              </w:tc>
              <w:tc>
                <w:tcPr>
                  <w:tcW w:w="1500" w:type="dxa"/>
                  <w:hideMark/>
                </w:tcPr>
                <w:p w14:paraId="1C791237" w14:textId="77777777" w:rsidR="00D128FB" w:rsidRPr="00631F8B" w:rsidRDefault="00D128FB" w:rsidP="006E2051">
                  <w:r w:rsidRPr="00631F8B">
                    <w:t>Definitie:</w:t>
                  </w:r>
                </w:p>
              </w:tc>
              <w:tc>
                <w:tcPr>
                  <w:tcW w:w="0" w:type="auto"/>
                  <w:hideMark/>
                </w:tcPr>
                <w:p w14:paraId="6BBC948E" w14:textId="77777777" w:rsidR="00D128FB" w:rsidRPr="00D128FB" w:rsidRDefault="00D128FB" w:rsidP="006E2051">
                  <w:pPr>
                    <w:rPr>
                      <w:lang w:val="en-GB"/>
                    </w:rPr>
                  </w:pPr>
                  <w:r w:rsidRPr="00D128FB">
                    <w:rPr>
                      <w:lang w:val="en-GB"/>
                    </w:rPr>
                    <w:t xml:space="preserve">An appurtenance is a node object that is described by its type (via the attribute "appurtenanceType"). </w:t>
                  </w:r>
                </w:p>
              </w:tc>
            </w:tr>
            <w:tr w:rsidR="00D128FB" w:rsidRPr="00631F8B" w14:paraId="65280A2E" w14:textId="77777777" w:rsidTr="006E2051">
              <w:trPr>
                <w:tblHeader/>
                <w:tblCellSpacing w:w="0" w:type="dxa"/>
              </w:trPr>
              <w:tc>
                <w:tcPr>
                  <w:tcW w:w="360" w:type="dxa"/>
                  <w:hideMark/>
                </w:tcPr>
                <w:p w14:paraId="47666E2F" w14:textId="77777777" w:rsidR="00D128FB" w:rsidRPr="00D128FB" w:rsidRDefault="00D128FB" w:rsidP="006E2051">
                  <w:pPr>
                    <w:rPr>
                      <w:lang w:val="en-GB"/>
                    </w:rPr>
                  </w:pPr>
                  <w:r w:rsidRPr="00D128FB">
                    <w:rPr>
                      <w:lang w:val="en-GB"/>
                    </w:rPr>
                    <w:t> </w:t>
                  </w:r>
                </w:p>
              </w:tc>
              <w:tc>
                <w:tcPr>
                  <w:tcW w:w="1500" w:type="dxa"/>
                  <w:hideMark/>
                </w:tcPr>
                <w:p w14:paraId="3F9DE0AF" w14:textId="77777777" w:rsidR="00D128FB" w:rsidRPr="00631F8B" w:rsidRDefault="00D128FB" w:rsidP="006E2051">
                  <w:r w:rsidRPr="00631F8B">
                    <w:t>Subtype van:</w:t>
                  </w:r>
                </w:p>
              </w:tc>
              <w:tc>
                <w:tcPr>
                  <w:tcW w:w="0" w:type="auto"/>
                  <w:hideMark/>
                </w:tcPr>
                <w:p w14:paraId="26C16AB9" w14:textId="77777777" w:rsidR="00D128FB" w:rsidRPr="00631F8B" w:rsidRDefault="00D128FB" w:rsidP="006E2051">
                  <w:r w:rsidRPr="00631F8B">
                    <w:t>UtilityNode</w:t>
                  </w:r>
                </w:p>
              </w:tc>
            </w:tr>
            <w:tr w:rsidR="00D128FB" w:rsidRPr="00074262" w14:paraId="5CEB54FD" w14:textId="77777777" w:rsidTr="006E2051">
              <w:trPr>
                <w:tblHeader/>
                <w:tblCellSpacing w:w="0" w:type="dxa"/>
              </w:trPr>
              <w:tc>
                <w:tcPr>
                  <w:tcW w:w="360" w:type="dxa"/>
                  <w:hideMark/>
                </w:tcPr>
                <w:p w14:paraId="4C1B71C8" w14:textId="77777777" w:rsidR="00D128FB" w:rsidRPr="00631F8B" w:rsidRDefault="00D128FB" w:rsidP="006E2051">
                  <w:r w:rsidRPr="00631F8B">
                    <w:t> </w:t>
                  </w:r>
                </w:p>
              </w:tc>
              <w:tc>
                <w:tcPr>
                  <w:tcW w:w="1500" w:type="dxa"/>
                  <w:hideMark/>
                </w:tcPr>
                <w:p w14:paraId="53E8F526" w14:textId="77777777" w:rsidR="00D128FB" w:rsidRPr="00631F8B" w:rsidRDefault="00D128FB" w:rsidP="006E2051">
                  <w:r w:rsidRPr="00631F8B">
                    <w:t>Omschrijving:</w:t>
                  </w:r>
                </w:p>
              </w:tc>
              <w:tc>
                <w:tcPr>
                  <w:tcW w:w="0" w:type="auto"/>
                  <w:hideMark/>
                </w:tcPr>
                <w:p w14:paraId="2B11976F" w14:textId="77777777" w:rsidR="00D128FB" w:rsidRPr="00D128FB" w:rsidRDefault="00D128FB" w:rsidP="006E2051">
                  <w:pPr>
                    <w:rPr>
                      <w:lang w:val="en-GB"/>
                    </w:rPr>
                  </w:pPr>
                  <w:r w:rsidRPr="00D128FB">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D128FB" w:rsidRPr="00631F8B" w14:paraId="568FF849" w14:textId="77777777" w:rsidTr="006E2051">
              <w:trPr>
                <w:tblHeader/>
                <w:tblCellSpacing w:w="0" w:type="dxa"/>
              </w:trPr>
              <w:tc>
                <w:tcPr>
                  <w:tcW w:w="360" w:type="dxa"/>
                  <w:hideMark/>
                </w:tcPr>
                <w:p w14:paraId="4B285BAE" w14:textId="77777777" w:rsidR="00D128FB" w:rsidRPr="00D128FB" w:rsidRDefault="00D128FB" w:rsidP="006E2051">
                  <w:pPr>
                    <w:rPr>
                      <w:lang w:val="en-GB"/>
                    </w:rPr>
                  </w:pPr>
                  <w:r w:rsidRPr="00D128FB">
                    <w:rPr>
                      <w:lang w:val="en-GB"/>
                    </w:rPr>
                    <w:t> </w:t>
                  </w:r>
                </w:p>
              </w:tc>
              <w:tc>
                <w:tcPr>
                  <w:tcW w:w="1500" w:type="dxa"/>
                  <w:hideMark/>
                </w:tcPr>
                <w:p w14:paraId="66520005" w14:textId="77777777" w:rsidR="00D128FB" w:rsidRPr="00631F8B" w:rsidRDefault="00D128FB" w:rsidP="006E2051">
                  <w:r w:rsidRPr="00631F8B">
                    <w:t>Stereotypes:</w:t>
                  </w:r>
                </w:p>
              </w:tc>
              <w:tc>
                <w:tcPr>
                  <w:tcW w:w="0" w:type="auto"/>
                  <w:hideMark/>
                </w:tcPr>
                <w:p w14:paraId="72D7A98A" w14:textId="77777777" w:rsidR="00D128FB" w:rsidRPr="00631F8B" w:rsidRDefault="00D128FB" w:rsidP="006E2051">
                  <w:r w:rsidRPr="00631F8B">
                    <w:t>«featureType»</w:t>
                  </w:r>
                </w:p>
              </w:tc>
            </w:tr>
          </w:tbl>
          <w:p w14:paraId="6C34EAC0" w14:textId="77777777" w:rsidR="00D128FB" w:rsidRPr="00631F8B" w:rsidRDefault="00D128FB" w:rsidP="006E2051"/>
        </w:tc>
      </w:tr>
      <w:tr w:rsidR="00D128FB" w:rsidRPr="00631F8B" w14:paraId="79B35AF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EA8703" w14:textId="77777777" w:rsidR="00D128FB" w:rsidRPr="00631F8B" w:rsidRDefault="00D128FB" w:rsidP="006E2051">
            <w:r w:rsidRPr="00631F8B">
              <w:rPr>
                <w:b/>
                <w:bCs/>
              </w:rPr>
              <w:t>Attribuut: 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509A345" w14:textId="77777777" w:rsidTr="006E2051">
              <w:trPr>
                <w:tblHeader/>
                <w:tblCellSpacing w:w="0" w:type="dxa"/>
              </w:trPr>
              <w:tc>
                <w:tcPr>
                  <w:tcW w:w="360" w:type="dxa"/>
                  <w:hideMark/>
                </w:tcPr>
                <w:p w14:paraId="174A5DDA" w14:textId="77777777" w:rsidR="00D128FB" w:rsidRPr="00631F8B" w:rsidRDefault="00D128FB" w:rsidP="006E2051">
                  <w:r w:rsidRPr="00631F8B">
                    <w:t> </w:t>
                  </w:r>
                </w:p>
              </w:tc>
              <w:tc>
                <w:tcPr>
                  <w:tcW w:w="1500" w:type="dxa"/>
                  <w:hideMark/>
                </w:tcPr>
                <w:p w14:paraId="1AFF2CEB" w14:textId="77777777" w:rsidR="00D128FB" w:rsidRPr="00631F8B" w:rsidRDefault="00D128FB" w:rsidP="006E2051">
                  <w:r w:rsidRPr="00631F8B">
                    <w:t>Naam:</w:t>
                  </w:r>
                </w:p>
              </w:tc>
              <w:tc>
                <w:tcPr>
                  <w:tcW w:w="0" w:type="auto"/>
                  <w:hideMark/>
                </w:tcPr>
                <w:p w14:paraId="4A6AFA1A" w14:textId="77777777" w:rsidR="00D128FB" w:rsidRPr="00631F8B" w:rsidRDefault="00D128FB" w:rsidP="006E2051">
                  <w:r w:rsidRPr="00631F8B">
                    <w:t xml:space="preserve">appurtenance type value </w:t>
                  </w:r>
                </w:p>
              </w:tc>
            </w:tr>
            <w:tr w:rsidR="00D128FB" w:rsidRPr="00631F8B" w14:paraId="730232DA" w14:textId="77777777" w:rsidTr="006E2051">
              <w:trPr>
                <w:tblHeader/>
                <w:tblCellSpacing w:w="0" w:type="dxa"/>
              </w:trPr>
              <w:tc>
                <w:tcPr>
                  <w:tcW w:w="360" w:type="dxa"/>
                  <w:hideMark/>
                </w:tcPr>
                <w:p w14:paraId="5DC95027" w14:textId="77777777" w:rsidR="00D128FB" w:rsidRPr="00631F8B" w:rsidRDefault="00D128FB" w:rsidP="006E2051">
                  <w:r w:rsidRPr="00631F8B">
                    <w:t> </w:t>
                  </w:r>
                </w:p>
              </w:tc>
              <w:tc>
                <w:tcPr>
                  <w:tcW w:w="1500" w:type="dxa"/>
                  <w:hideMark/>
                </w:tcPr>
                <w:p w14:paraId="0F14C9F4" w14:textId="77777777" w:rsidR="00D128FB" w:rsidRPr="00631F8B" w:rsidRDefault="00D128FB" w:rsidP="006E2051">
                  <w:r w:rsidRPr="00631F8B">
                    <w:t>Type:</w:t>
                  </w:r>
                </w:p>
              </w:tc>
              <w:tc>
                <w:tcPr>
                  <w:tcW w:w="0" w:type="auto"/>
                  <w:hideMark/>
                </w:tcPr>
                <w:p w14:paraId="2B944AB1" w14:textId="77777777" w:rsidR="00D128FB" w:rsidRPr="00631F8B" w:rsidRDefault="00D128FB" w:rsidP="006E2051">
                  <w:r w:rsidRPr="00631F8B">
                    <w:t>AppurtenanceTypeValue</w:t>
                  </w:r>
                </w:p>
              </w:tc>
            </w:tr>
            <w:tr w:rsidR="00D128FB" w:rsidRPr="00631F8B" w14:paraId="38A9FEBF" w14:textId="77777777" w:rsidTr="006E2051">
              <w:trPr>
                <w:tblHeader/>
                <w:tblCellSpacing w:w="0" w:type="dxa"/>
              </w:trPr>
              <w:tc>
                <w:tcPr>
                  <w:tcW w:w="360" w:type="dxa"/>
                  <w:hideMark/>
                </w:tcPr>
                <w:p w14:paraId="3665CB22" w14:textId="77777777" w:rsidR="00D128FB" w:rsidRPr="00631F8B" w:rsidRDefault="00D128FB" w:rsidP="006E2051">
                  <w:r w:rsidRPr="00631F8B">
                    <w:t> </w:t>
                  </w:r>
                </w:p>
              </w:tc>
              <w:tc>
                <w:tcPr>
                  <w:tcW w:w="1500" w:type="dxa"/>
                  <w:hideMark/>
                </w:tcPr>
                <w:p w14:paraId="7A2EAD97" w14:textId="77777777" w:rsidR="00D128FB" w:rsidRPr="00631F8B" w:rsidRDefault="00D128FB" w:rsidP="006E2051">
                  <w:r w:rsidRPr="00631F8B">
                    <w:t>Definitie:</w:t>
                  </w:r>
                </w:p>
              </w:tc>
              <w:tc>
                <w:tcPr>
                  <w:tcW w:w="0" w:type="auto"/>
                  <w:hideMark/>
                </w:tcPr>
                <w:p w14:paraId="6BC67CAE" w14:textId="77777777" w:rsidR="00D128FB" w:rsidRPr="00631F8B" w:rsidRDefault="00D128FB" w:rsidP="006E2051">
                  <w:r w:rsidRPr="00631F8B">
                    <w:t xml:space="preserve">Type of appurtenance </w:t>
                  </w:r>
                </w:p>
              </w:tc>
            </w:tr>
            <w:tr w:rsidR="00D128FB" w:rsidRPr="00074262" w14:paraId="217EDD4D" w14:textId="77777777" w:rsidTr="006E2051">
              <w:trPr>
                <w:tblHeader/>
                <w:tblCellSpacing w:w="0" w:type="dxa"/>
              </w:trPr>
              <w:tc>
                <w:tcPr>
                  <w:tcW w:w="360" w:type="dxa"/>
                  <w:hideMark/>
                </w:tcPr>
                <w:p w14:paraId="6C9EAFA3" w14:textId="77777777" w:rsidR="00D128FB" w:rsidRPr="00631F8B" w:rsidRDefault="00D128FB" w:rsidP="006E2051">
                  <w:r w:rsidRPr="00631F8B">
                    <w:t> </w:t>
                  </w:r>
                </w:p>
              </w:tc>
              <w:tc>
                <w:tcPr>
                  <w:tcW w:w="1500" w:type="dxa"/>
                  <w:hideMark/>
                </w:tcPr>
                <w:p w14:paraId="1EC500A5" w14:textId="77777777" w:rsidR="00D128FB" w:rsidRPr="00631F8B" w:rsidRDefault="00D128FB" w:rsidP="006E2051">
                  <w:r w:rsidRPr="00631F8B">
                    <w:t>Omschrijving:</w:t>
                  </w:r>
                </w:p>
              </w:tc>
              <w:tc>
                <w:tcPr>
                  <w:tcW w:w="0" w:type="auto"/>
                  <w:hideMark/>
                </w:tcPr>
                <w:p w14:paraId="06B67A4F" w14:textId="77777777" w:rsidR="00D128FB" w:rsidRPr="00D128FB" w:rsidRDefault="00D128FB" w:rsidP="006E2051">
                  <w:pPr>
                    <w:rPr>
                      <w:lang w:val="en-GB"/>
                    </w:rPr>
                  </w:pPr>
                  <w:r w:rsidRPr="00D128FB">
                    <w:rPr>
                      <w:lang w:val="en-GB"/>
                    </w:rPr>
                    <w:t>The "AppurtenanceTypeValue" codelist is an abstract codelist that can be replaced by the various appurtenance type value codelists for each utility network.</w:t>
                  </w:r>
                </w:p>
              </w:tc>
            </w:tr>
            <w:tr w:rsidR="00D128FB" w:rsidRPr="00631F8B" w14:paraId="3B08C8F9" w14:textId="77777777" w:rsidTr="006E2051">
              <w:trPr>
                <w:tblHeader/>
                <w:tblCellSpacing w:w="0" w:type="dxa"/>
              </w:trPr>
              <w:tc>
                <w:tcPr>
                  <w:tcW w:w="360" w:type="dxa"/>
                  <w:hideMark/>
                </w:tcPr>
                <w:p w14:paraId="1AFC9A15" w14:textId="77777777" w:rsidR="00D128FB" w:rsidRPr="00D128FB" w:rsidRDefault="00D128FB" w:rsidP="006E2051">
                  <w:pPr>
                    <w:rPr>
                      <w:lang w:val="en-GB"/>
                    </w:rPr>
                  </w:pPr>
                  <w:r w:rsidRPr="00D128FB">
                    <w:rPr>
                      <w:lang w:val="en-GB"/>
                    </w:rPr>
                    <w:t> </w:t>
                  </w:r>
                </w:p>
              </w:tc>
              <w:tc>
                <w:tcPr>
                  <w:tcW w:w="1500" w:type="dxa"/>
                  <w:hideMark/>
                </w:tcPr>
                <w:p w14:paraId="67AFD990" w14:textId="77777777" w:rsidR="00D128FB" w:rsidRPr="00631F8B" w:rsidRDefault="00D128FB" w:rsidP="006E2051">
                  <w:r w:rsidRPr="00631F8B">
                    <w:t>Multipliciteit:</w:t>
                  </w:r>
                </w:p>
              </w:tc>
              <w:tc>
                <w:tcPr>
                  <w:tcW w:w="0" w:type="auto"/>
                  <w:hideMark/>
                </w:tcPr>
                <w:p w14:paraId="603A6385" w14:textId="77777777" w:rsidR="00D128FB" w:rsidRPr="00631F8B" w:rsidRDefault="00D128FB" w:rsidP="006E2051">
                  <w:r w:rsidRPr="00631F8B">
                    <w:t>1</w:t>
                  </w:r>
                </w:p>
              </w:tc>
            </w:tr>
          </w:tbl>
          <w:p w14:paraId="5B12C243" w14:textId="77777777" w:rsidR="00D128FB" w:rsidRPr="00631F8B" w:rsidRDefault="00D128FB" w:rsidP="006E2051"/>
        </w:tc>
      </w:tr>
      <w:tr w:rsidR="00D128FB" w:rsidRPr="00631F8B" w14:paraId="4438990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541F1" w14:textId="77777777" w:rsidR="00D128FB" w:rsidRPr="00631F8B" w:rsidRDefault="00D128FB" w:rsidP="006E2051">
            <w:r w:rsidRPr="00631F8B">
              <w:rPr>
                <w:b/>
                <w:bCs/>
              </w:rPr>
              <w:t>Attribuut: specificAppurtenanceType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B404A94" w14:textId="77777777" w:rsidTr="006E2051">
              <w:trPr>
                <w:tblHeader/>
                <w:tblCellSpacing w:w="0" w:type="dxa"/>
              </w:trPr>
              <w:tc>
                <w:tcPr>
                  <w:tcW w:w="360" w:type="dxa"/>
                  <w:hideMark/>
                </w:tcPr>
                <w:p w14:paraId="74AFABC4" w14:textId="77777777" w:rsidR="00D128FB" w:rsidRPr="00631F8B" w:rsidRDefault="00D128FB" w:rsidP="006E2051">
                  <w:r w:rsidRPr="00631F8B">
                    <w:t> </w:t>
                  </w:r>
                </w:p>
              </w:tc>
              <w:tc>
                <w:tcPr>
                  <w:tcW w:w="1500" w:type="dxa"/>
                  <w:hideMark/>
                </w:tcPr>
                <w:p w14:paraId="125D69BA" w14:textId="77777777" w:rsidR="00D128FB" w:rsidRPr="00631F8B" w:rsidRDefault="00D128FB" w:rsidP="006E2051">
                  <w:r w:rsidRPr="00631F8B">
                    <w:t>Naam:</w:t>
                  </w:r>
                </w:p>
              </w:tc>
              <w:tc>
                <w:tcPr>
                  <w:tcW w:w="0" w:type="auto"/>
                  <w:hideMark/>
                </w:tcPr>
                <w:p w14:paraId="24ADD139" w14:textId="77777777" w:rsidR="00D128FB" w:rsidRPr="00631F8B" w:rsidRDefault="00D128FB" w:rsidP="006E2051">
                  <w:r w:rsidRPr="00631F8B">
                    <w:t xml:space="preserve">specific appurtenance type </w:t>
                  </w:r>
                </w:p>
              </w:tc>
            </w:tr>
            <w:tr w:rsidR="00D128FB" w:rsidRPr="00631F8B" w14:paraId="0FB7F8AE" w14:textId="77777777" w:rsidTr="006E2051">
              <w:trPr>
                <w:tblHeader/>
                <w:tblCellSpacing w:w="0" w:type="dxa"/>
              </w:trPr>
              <w:tc>
                <w:tcPr>
                  <w:tcW w:w="360" w:type="dxa"/>
                  <w:hideMark/>
                </w:tcPr>
                <w:p w14:paraId="2C79E58F" w14:textId="77777777" w:rsidR="00D128FB" w:rsidRPr="00631F8B" w:rsidRDefault="00D128FB" w:rsidP="006E2051">
                  <w:r w:rsidRPr="00631F8B">
                    <w:t> </w:t>
                  </w:r>
                </w:p>
              </w:tc>
              <w:tc>
                <w:tcPr>
                  <w:tcW w:w="1500" w:type="dxa"/>
                  <w:hideMark/>
                </w:tcPr>
                <w:p w14:paraId="5B6877F6" w14:textId="77777777" w:rsidR="00D128FB" w:rsidRPr="00631F8B" w:rsidRDefault="00D128FB" w:rsidP="006E2051">
                  <w:r w:rsidRPr="00631F8B">
                    <w:t>Type:</w:t>
                  </w:r>
                </w:p>
              </w:tc>
              <w:tc>
                <w:tcPr>
                  <w:tcW w:w="0" w:type="auto"/>
                  <w:hideMark/>
                </w:tcPr>
                <w:p w14:paraId="51CF107A" w14:textId="77777777" w:rsidR="00D128FB" w:rsidRPr="00631F8B" w:rsidRDefault="00D128FB" w:rsidP="006E2051">
                  <w:r w:rsidRPr="00631F8B">
                    <w:t>SpecificAppurtenanceTypeValue</w:t>
                  </w:r>
                </w:p>
              </w:tc>
            </w:tr>
            <w:tr w:rsidR="00D128FB" w:rsidRPr="00074262" w14:paraId="6A38B259" w14:textId="77777777" w:rsidTr="006E2051">
              <w:trPr>
                <w:tblHeader/>
                <w:tblCellSpacing w:w="0" w:type="dxa"/>
              </w:trPr>
              <w:tc>
                <w:tcPr>
                  <w:tcW w:w="360" w:type="dxa"/>
                  <w:hideMark/>
                </w:tcPr>
                <w:p w14:paraId="1FCBF551" w14:textId="77777777" w:rsidR="00D128FB" w:rsidRPr="00631F8B" w:rsidRDefault="00D128FB" w:rsidP="006E2051">
                  <w:r w:rsidRPr="00631F8B">
                    <w:t> </w:t>
                  </w:r>
                </w:p>
              </w:tc>
              <w:tc>
                <w:tcPr>
                  <w:tcW w:w="1500" w:type="dxa"/>
                  <w:hideMark/>
                </w:tcPr>
                <w:p w14:paraId="6E8EF08D" w14:textId="77777777" w:rsidR="00D128FB" w:rsidRPr="00631F8B" w:rsidRDefault="00D128FB" w:rsidP="006E2051">
                  <w:r w:rsidRPr="00631F8B">
                    <w:t>Definitie:</w:t>
                  </w:r>
                </w:p>
              </w:tc>
              <w:tc>
                <w:tcPr>
                  <w:tcW w:w="0" w:type="auto"/>
                  <w:hideMark/>
                </w:tcPr>
                <w:p w14:paraId="7CAF400A" w14:textId="77777777" w:rsidR="00D128FB" w:rsidRPr="00D128FB" w:rsidRDefault="00D128FB" w:rsidP="006E2051">
                  <w:pPr>
                    <w:rPr>
                      <w:lang w:val="en-GB"/>
                    </w:rPr>
                  </w:pPr>
                  <w:r w:rsidRPr="00D128FB">
                    <w:rPr>
                      <w:lang w:val="en-GB"/>
                    </w:rPr>
                    <w:t>Type of appurtenance according to a domain-specific classification.</w:t>
                  </w:r>
                </w:p>
              </w:tc>
            </w:tr>
            <w:tr w:rsidR="00D128FB" w:rsidRPr="00631F8B" w14:paraId="7DCCE830" w14:textId="77777777" w:rsidTr="006E2051">
              <w:trPr>
                <w:tblHeader/>
                <w:tblCellSpacing w:w="0" w:type="dxa"/>
              </w:trPr>
              <w:tc>
                <w:tcPr>
                  <w:tcW w:w="360" w:type="dxa"/>
                  <w:hideMark/>
                </w:tcPr>
                <w:p w14:paraId="1C1EDDC5" w14:textId="77777777" w:rsidR="00D128FB" w:rsidRPr="00D128FB" w:rsidRDefault="00D128FB" w:rsidP="006E2051">
                  <w:pPr>
                    <w:rPr>
                      <w:lang w:val="en-GB"/>
                    </w:rPr>
                  </w:pPr>
                  <w:r w:rsidRPr="00D128FB">
                    <w:rPr>
                      <w:lang w:val="en-GB"/>
                    </w:rPr>
                    <w:t> </w:t>
                  </w:r>
                </w:p>
              </w:tc>
              <w:tc>
                <w:tcPr>
                  <w:tcW w:w="1500" w:type="dxa"/>
                  <w:hideMark/>
                </w:tcPr>
                <w:p w14:paraId="672E9572" w14:textId="77777777" w:rsidR="00D128FB" w:rsidRPr="00631F8B" w:rsidRDefault="00D128FB" w:rsidP="006E2051">
                  <w:r w:rsidRPr="00631F8B">
                    <w:t>Multipliciteit:</w:t>
                  </w:r>
                </w:p>
              </w:tc>
              <w:tc>
                <w:tcPr>
                  <w:tcW w:w="0" w:type="auto"/>
                  <w:hideMark/>
                </w:tcPr>
                <w:p w14:paraId="0128302D" w14:textId="77777777" w:rsidR="00D128FB" w:rsidRPr="00631F8B" w:rsidRDefault="00D128FB" w:rsidP="006E2051">
                  <w:r w:rsidRPr="00631F8B">
                    <w:t>0..1</w:t>
                  </w:r>
                </w:p>
              </w:tc>
            </w:tr>
            <w:tr w:rsidR="00D128FB" w:rsidRPr="00631F8B" w14:paraId="275E3061" w14:textId="77777777" w:rsidTr="006E2051">
              <w:trPr>
                <w:tblHeader/>
                <w:tblCellSpacing w:w="0" w:type="dxa"/>
              </w:trPr>
              <w:tc>
                <w:tcPr>
                  <w:tcW w:w="360" w:type="dxa"/>
                  <w:hideMark/>
                </w:tcPr>
                <w:p w14:paraId="38F48255" w14:textId="77777777" w:rsidR="00D128FB" w:rsidRPr="00631F8B" w:rsidRDefault="00D128FB" w:rsidP="006E2051">
                  <w:r w:rsidRPr="00631F8B">
                    <w:t> </w:t>
                  </w:r>
                </w:p>
              </w:tc>
              <w:tc>
                <w:tcPr>
                  <w:tcW w:w="1500" w:type="dxa"/>
                  <w:hideMark/>
                </w:tcPr>
                <w:p w14:paraId="1738D6DD" w14:textId="77777777" w:rsidR="00D128FB" w:rsidRPr="00631F8B" w:rsidRDefault="00D128FB" w:rsidP="006E2051">
                  <w:r w:rsidRPr="00631F8B">
                    <w:t>Stereotypes:</w:t>
                  </w:r>
                </w:p>
              </w:tc>
              <w:tc>
                <w:tcPr>
                  <w:tcW w:w="0" w:type="auto"/>
                  <w:hideMark/>
                </w:tcPr>
                <w:p w14:paraId="7A97A9E8" w14:textId="77777777" w:rsidR="00D128FB" w:rsidRPr="00631F8B" w:rsidRDefault="00D128FB" w:rsidP="006E2051">
                  <w:r w:rsidRPr="00631F8B">
                    <w:t>«voidable»</w:t>
                  </w:r>
                </w:p>
              </w:tc>
            </w:tr>
          </w:tbl>
          <w:p w14:paraId="6372BFE5" w14:textId="77777777" w:rsidR="00D128FB" w:rsidRPr="00631F8B" w:rsidRDefault="00D128FB" w:rsidP="006E2051"/>
        </w:tc>
      </w:tr>
      <w:tr w:rsidR="00D128FB" w:rsidRPr="00631F8B" w14:paraId="4C6897C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542791" w14:textId="77777777" w:rsidR="00D128FB" w:rsidRPr="00074262" w:rsidRDefault="00D128FB" w:rsidP="006E2051">
            <w:pPr>
              <w:rPr>
                <w:lang w:val="en-GB"/>
              </w:rPr>
            </w:pPr>
            <w:r w:rsidRPr="00074262">
              <w:rPr>
                <w:b/>
                <w:bCs/>
                <w:lang w:val="en-GB"/>
              </w:rPr>
              <w:t>Constraint: "TelecommunicationsAppurtenanceTypeValue"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22DBDA9" w14:textId="77777777" w:rsidTr="006E2051">
              <w:trPr>
                <w:tblHeader/>
                <w:tblCellSpacing w:w="0" w:type="dxa"/>
              </w:trPr>
              <w:tc>
                <w:tcPr>
                  <w:tcW w:w="360" w:type="dxa"/>
                  <w:hideMark/>
                </w:tcPr>
                <w:p w14:paraId="197EC716" w14:textId="77777777" w:rsidR="00D128FB" w:rsidRPr="00074262" w:rsidRDefault="00D128FB" w:rsidP="006E2051">
                  <w:pPr>
                    <w:rPr>
                      <w:lang w:val="en-GB"/>
                    </w:rPr>
                  </w:pPr>
                  <w:r w:rsidRPr="00074262">
                    <w:rPr>
                      <w:lang w:val="en-GB"/>
                    </w:rPr>
                    <w:t> </w:t>
                  </w:r>
                </w:p>
              </w:tc>
              <w:tc>
                <w:tcPr>
                  <w:tcW w:w="1500" w:type="dxa"/>
                  <w:hideMark/>
                </w:tcPr>
                <w:p w14:paraId="2FA84F90" w14:textId="77777777" w:rsidR="00D128FB" w:rsidRPr="00631F8B" w:rsidRDefault="00D128FB" w:rsidP="006E2051">
                  <w:r w:rsidRPr="00631F8B">
                    <w:t>OCL:</w:t>
                  </w:r>
                </w:p>
              </w:tc>
              <w:tc>
                <w:tcPr>
                  <w:tcW w:w="0" w:type="auto"/>
                  <w:hideMark/>
                </w:tcPr>
                <w:p w14:paraId="67012678" w14:textId="77777777" w:rsidR="00D128FB" w:rsidRPr="00631F8B" w:rsidRDefault="00D128FB" w:rsidP="006E2051"/>
              </w:tc>
            </w:tr>
          </w:tbl>
          <w:p w14:paraId="1FD1BDBC" w14:textId="77777777" w:rsidR="00D128FB" w:rsidRPr="00631F8B" w:rsidRDefault="00D128FB" w:rsidP="006E2051"/>
        </w:tc>
      </w:tr>
    </w:tbl>
    <w:p w14:paraId="6392CBBC" w14:textId="77777777" w:rsidR="00D128FB" w:rsidRPr="00631F8B" w:rsidRDefault="00D128FB" w:rsidP="00D128FB">
      <w:pPr>
        <w:pStyle w:val="Kop5"/>
        <w:rPr>
          <w:sz w:val="16"/>
          <w:szCs w:val="16"/>
        </w:rPr>
      </w:pPr>
      <w:r w:rsidRPr="00631F8B">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15E34006"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9ED878" w14:textId="77777777" w:rsidR="00D128FB" w:rsidRPr="00631F8B" w:rsidRDefault="00D128FB" w:rsidP="006E2051">
            <w:pPr>
              <w:spacing w:line="225" w:lineRule="atLeast"/>
            </w:pPr>
            <w:r w:rsidRPr="00631F8B">
              <w:rPr>
                <w:b/>
                <w:bCs/>
              </w:rPr>
              <w:t>SpecificAppurtenanceTypeValue</w:t>
            </w:r>
          </w:p>
        </w:tc>
      </w:tr>
      <w:tr w:rsidR="00D128FB" w:rsidRPr="00631F8B" w14:paraId="3E6C284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1DF79845" w14:textId="77777777" w:rsidTr="006E2051">
              <w:trPr>
                <w:tblHeader/>
                <w:tblCellSpacing w:w="0" w:type="dxa"/>
              </w:trPr>
              <w:tc>
                <w:tcPr>
                  <w:tcW w:w="360" w:type="dxa"/>
                  <w:hideMark/>
                </w:tcPr>
                <w:p w14:paraId="4A1BE425" w14:textId="77777777" w:rsidR="00D128FB" w:rsidRPr="00631F8B" w:rsidRDefault="00D128FB" w:rsidP="006E2051">
                  <w:r w:rsidRPr="00631F8B">
                    <w:t> </w:t>
                  </w:r>
                </w:p>
              </w:tc>
              <w:tc>
                <w:tcPr>
                  <w:tcW w:w="1500" w:type="dxa"/>
                  <w:hideMark/>
                </w:tcPr>
                <w:p w14:paraId="2B0C4199" w14:textId="77777777" w:rsidR="00D128FB" w:rsidRPr="00631F8B" w:rsidRDefault="00D128FB" w:rsidP="006E2051">
                  <w:r w:rsidRPr="00631F8B">
                    <w:t>Package:</w:t>
                  </w:r>
                </w:p>
              </w:tc>
              <w:tc>
                <w:tcPr>
                  <w:tcW w:w="0" w:type="auto"/>
                  <w:hideMark/>
                </w:tcPr>
                <w:p w14:paraId="103D627A" w14:textId="77777777"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14:paraId="4EF6716C" w14:textId="77777777" w:rsidTr="006E2051">
              <w:trPr>
                <w:tblHeader/>
                <w:tblCellSpacing w:w="0" w:type="dxa"/>
              </w:trPr>
              <w:tc>
                <w:tcPr>
                  <w:tcW w:w="360" w:type="dxa"/>
                  <w:hideMark/>
                </w:tcPr>
                <w:p w14:paraId="3E996084" w14:textId="77777777" w:rsidR="00D128FB" w:rsidRPr="00D128FB" w:rsidRDefault="00D128FB" w:rsidP="006E2051">
                  <w:pPr>
                    <w:rPr>
                      <w:lang w:val="en-GB"/>
                    </w:rPr>
                  </w:pPr>
                  <w:r w:rsidRPr="00D128FB">
                    <w:rPr>
                      <w:lang w:val="en-GB"/>
                    </w:rPr>
                    <w:t> </w:t>
                  </w:r>
                </w:p>
              </w:tc>
              <w:tc>
                <w:tcPr>
                  <w:tcW w:w="1500" w:type="dxa"/>
                  <w:hideMark/>
                </w:tcPr>
                <w:p w14:paraId="1D186C71" w14:textId="77777777" w:rsidR="00D128FB" w:rsidRPr="00631F8B" w:rsidRDefault="00D128FB" w:rsidP="006E2051">
                  <w:r w:rsidRPr="00631F8B">
                    <w:t>Naam:</w:t>
                  </w:r>
                </w:p>
              </w:tc>
              <w:tc>
                <w:tcPr>
                  <w:tcW w:w="0" w:type="auto"/>
                  <w:hideMark/>
                </w:tcPr>
                <w:p w14:paraId="4D04DF46" w14:textId="77777777" w:rsidR="00D128FB" w:rsidRPr="00631F8B" w:rsidRDefault="00D128FB" w:rsidP="006E2051">
                  <w:r w:rsidRPr="00631F8B">
                    <w:t xml:space="preserve">specific appurtenance type </w:t>
                  </w:r>
                </w:p>
              </w:tc>
            </w:tr>
            <w:tr w:rsidR="00D128FB" w:rsidRPr="00074262" w14:paraId="1909B90D" w14:textId="77777777" w:rsidTr="006E2051">
              <w:trPr>
                <w:tblHeader/>
                <w:tblCellSpacing w:w="0" w:type="dxa"/>
              </w:trPr>
              <w:tc>
                <w:tcPr>
                  <w:tcW w:w="360" w:type="dxa"/>
                  <w:hideMark/>
                </w:tcPr>
                <w:p w14:paraId="5F6A12C6" w14:textId="77777777" w:rsidR="00D128FB" w:rsidRPr="00631F8B" w:rsidRDefault="00D128FB" w:rsidP="006E2051">
                  <w:r w:rsidRPr="00631F8B">
                    <w:t> </w:t>
                  </w:r>
                </w:p>
              </w:tc>
              <w:tc>
                <w:tcPr>
                  <w:tcW w:w="1500" w:type="dxa"/>
                  <w:hideMark/>
                </w:tcPr>
                <w:p w14:paraId="035F2E45" w14:textId="77777777" w:rsidR="00D128FB" w:rsidRPr="00631F8B" w:rsidRDefault="00D128FB" w:rsidP="006E2051">
                  <w:r w:rsidRPr="00631F8B">
                    <w:t>Definitie:</w:t>
                  </w:r>
                </w:p>
              </w:tc>
              <w:tc>
                <w:tcPr>
                  <w:tcW w:w="0" w:type="auto"/>
                  <w:hideMark/>
                </w:tcPr>
                <w:p w14:paraId="757EB59A" w14:textId="77777777" w:rsidR="00D128FB" w:rsidRPr="00074262" w:rsidRDefault="00D128FB" w:rsidP="006E2051">
                  <w:pPr>
                    <w:rPr>
                      <w:lang w:val="en-GB"/>
                    </w:rPr>
                  </w:pPr>
                  <w:r w:rsidRPr="00074262">
                    <w:rPr>
                      <w:lang w:val="en-GB"/>
                    </w:rPr>
                    <w:t>Domain-specific classification of appurtenances.</w:t>
                  </w:r>
                </w:p>
              </w:tc>
            </w:tr>
            <w:tr w:rsidR="00D128FB" w:rsidRPr="00631F8B" w14:paraId="1842216D" w14:textId="77777777" w:rsidTr="006E2051">
              <w:trPr>
                <w:tblHeader/>
                <w:tblCellSpacing w:w="0" w:type="dxa"/>
              </w:trPr>
              <w:tc>
                <w:tcPr>
                  <w:tcW w:w="360" w:type="dxa"/>
                  <w:hideMark/>
                </w:tcPr>
                <w:p w14:paraId="250CF4FA" w14:textId="77777777" w:rsidR="00D128FB" w:rsidRPr="00074262" w:rsidRDefault="00D128FB" w:rsidP="006E2051">
                  <w:pPr>
                    <w:rPr>
                      <w:lang w:val="en-GB"/>
                    </w:rPr>
                  </w:pPr>
                  <w:r w:rsidRPr="00074262">
                    <w:rPr>
                      <w:lang w:val="en-GB"/>
                    </w:rPr>
                    <w:t> </w:t>
                  </w:r>
                </w:p>
              </w:tc>
              <w:tc>
                <w:tcPr>
                  <w:tcW w:w="1500" w:type="dxa"/>
                  <w:hideMark/>
                </w:tcPr>
                <w:p w14:paraId="7D1ED8B5" w14:textId="77777777" w:rsidR="00D128FB" w:rsidRPr="00631F8B" w:rsidRDefault="00D128FB" w:rsidP="006E2051">
                  <w:r w:rsidRPr="00631F8B">
                    <w:t>Stereotypes:</w:t>
                  </w:r>
                </w:p>
              </w:tc>
              <w:tc>
                <w:tcPr>
                  <w:tcW w:w="0" w:type="auto"/>
                  <w:hideMark/>
                </w:tcPr>
                <w:p w14:paraId="236C994F" w14:textId="77777777" w:rsidR="00D128FB" w:rsidRPr="00631F8B" w:rsidRDefault="00D128FB" w:rsidP="006E2051">
                  <w:r w:rsidRPr="00631F8B">
                    <w:t>«codeList»</w:t>
                  </w:r>
                </w:p>
              </w:tc>
            </w:tr>
            <w:tr w:rsidR="00D128FB" w:rsidRPr="00631F8B" w14:paraId="03D41A83" w14:textId="77777777" w:rsidTr="006E2051">
              <w:trPr>
                <w:tblHeader/>
                <w:tblCellSpacing w:w="0" w:type="dxa"/>
              </w:trPr>
              <w:tc>
                <w:tcPr>
                  <w:tcW w:w="360" w:type="dxa"/>
                  <w:hideMark/>
                </w:tcPr>
                <w:p w14:paraId="3C090F24" w14:textId="77777777" w:rsidR="00D128FB" w:rsidRPr="00631F8B" w:rsidRDefault="00D128FB" w:rsidP="006E2051">
                  <w:r w:rsidRPr="00631F8B">
                    <w:t> </w:t>
                  </w:r>
                </w:p>
              </w:tc>
              <w:tc>
                <w:tcPr>
                  <w:tcW w:w="1500" w:type="dxa"/>
                  <w:hideMark/>
                </w:tcPr>
                <w:p w14:paraId="4296A8ED" w14:textId="77777777" w:rsidR="00D128FB" w:rsidRPr="00631F8B" w:rsidRDefault="00D128FB" w:rsidP="006E2051">
                  <w:r w:rsidRPr="00631F8B">
                    <w:t>Governance:</w:t>
                  </w:r>
                </w:p>
              </w:tc>
              <w:tc>
                <w:tcPr>
                  <w:tcW w:w="0" w:type="auto"/>
                  <w:hideMark/>
                </w:tcPr>
                <w:p w14:paraId="28DB6590" w14:textId="77777777" w:rsidR="00D128FB" w:rsidRPr="00631F8B" w:rsidRDefault="00D128FB" w:rsidP="006E2051">
                  <w:r w:rsidRPr="00631F8B">
                    <w:t>Uitbreidbaar</w:t>
                  </w:r>
                </w:p>
              </w:tc>
            </w:tr>
          </w:tbl>
          <w:p w14:paraId="7B09B4DB" w14:textId="77777777" w:rsidR="00D128FB" w:rsidRPr="00631F8B" w:rsidRDefault="00D128FB" w:rsidP="006E2051"/>
        </w:tc>
      </w:tr>
    </w:tbl>
    <w:p w14:paraId="5651E2DD" w14:textId="77777777" w:rsidR="00D128FB" w:rsidRPr="00631F8B" w:rsidRDefault="00D128FB" w:rsidP="00D128FB">
      <w:pPr>
        <w:pStyle w:val="Kop5"/>
        <w:rPr>
          <w:sz w:val="16"/>
          <w:szCs w:val="16"/>
        </w:rPr>
      </w:pPr>
      <w:r w:rsidRPr="00631F8B">
        <w:rPr>
          <w:sz w:val="16"/>
          <w:szCs w:val="16"/>
        </w:rPr>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8A1A5CE"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792588" w14:textId="77777777" w:rsidR="00D128FB" w:rsidRPr="00631F8B" w:rsidRDefault="00D128FB" w:rsidP="006E2051">
            <w:pPr>
              <w:spacing w:line="225" w:lineRule="atLeast"/>
            </w:pPr>
            <w:r w:rsidRPr="00631F8B">
              <w:rPr>
                <w:b/>
                <w:bCs/>
              </w:rPr>
              <w:lastRenderedPageBreak/>
              <w:t>ElectricityAppurtenanceTypeValue</w:t>
            </w:r>
          </w:p>
        </w:tc>
      </w:tr>
      <w:tr w:rsidR="00D128FB" w:rsidRPr="00631F8B" w14:paraId="42F77C4E"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2DF6ED66" w14:textId="77777777" w:rsidTr="006E2051">
              <w:trPr>
                <w:tblHeader/>
                <w:tblCellSpacing w:w="0" w:type="dxa"/>
              </w:trPr>
              <w:tc>
                <w:tcPr>
                  <w:tcW w:w="360" w:type="dxa"/>
                  <w:hideMark/>
                </w:tcPr>
                <w:p w14:paraId="5C6289AE" w14:textId="77777777" w:rsidR="00D128FB" w:rsidRPr="00631F8B" w:rsidRDefault="00D128FB" w:rsidP="006E2051">
                  <w:r w:rsidRPr="00631F8B">
                    <w:t> </w:t>
                  </w:r>
                </w:p>
              </w:tc>
              <w:tc>
                <w:tcPr>
                  <w:tcW w:w="1500" w:type="dxa"/>
                  <w:hideMark/>
                </w:tcPr>
                <w:p w14:paraId="4B48BABE" w14:textId="77777777" w:rsidR="00D128FB" w:rsidRPr="00631F8B" w:rsidRDefault="00D128FB" w:rsidP="006E2051">
                  <w:r w:rsidRPr="00631F8B">
                    <w:t>Package:</w:t>
                  </w:r>
                </w:p>
              </w:tc>
              <w:tc>
                <w:tcPr>
                  <w:tcW w:w="0" w:type="auto"/>
                  <w:hideMark/>
                </w:tcPr>
                <w:p w14:paraId="4030DF65" w14:textId="77777777" w:rsidR="00D128FB" w:rsidRPr="00D128FB" w:rsidRDefault="00D128FB" w:rsidP="006E2051">
                  <w:pPr>
                    <w:rPr>
                      <w:lang w:val="en-GB"/>
                    </w:rPr>
                  </w:pPr>
                  <w:r w:rsidRPr="00D128FB">
                    <w:rPr>
                      <w:lang w:val="en-GB"/>
                    </w:rPr>
                    <w:t>Electricity Network [Candidate type that might be extended in Annex II/III INSPIRE data specification]</w:t>
                  </w:r>
                </w:p>
              </w:tc>
            </w:tr>
            <w:tr w:rsidR="00D128FB" w:rsidRPr="00631F8B" w14:paraId="38C1ED4E" w14:textId="77777777" w:rsidTr="006E2051">
              <w:trPr>
                <w:tblHeader/>
                <w:tblCellSpacing w:w="0" w:type="dxa"/>
              </w:trPr>
              <w:tc>
                <w:tcPr>
                  <w:tcW w:w="360" w:type="dxa"/>
                  <w:hideMark/>
                </w:tcPr>
                <w:p w14:paraId="74FE355F" w14:textId="77777777" w:rsidR="00D128FB" w:rsidRPr="00D128FB" w:rsidRDefault="00D128FB" w:rsidP="006E2051">
                  <w:pPr>
                    <w:rPr>
                      <w:lang w:val="en-GB"/>
                    </w:rPr>
                  </w:pPr>
                  <w:r w:rsidRPr="00D128FB">
                    <w:rPr>
                      <w:lang w:val="en-GB"/>
                    </w:rPr>
                    <w:t> </w:t>
                  </w:r>
                </w:p>
              </w:tc>
              <w:tc>
                <w:tcPr>
                  <w:tcW w:w="1500" w:type="dxa"/>
                  <w:hideMark/>
                </w:tcPr>
                <w:p w14:paraId="57527D1D" w14:textId="77777777" w:rsidR="00D128FB" w:rsidRPr="00631F8B" w:rsidRDefault="00D128FB" w:rsidP="006E2051">
                  <w:r w:rsidRPr="00631F8B">
                    <w:t>Naam:</w:t>
                  </w:r>
                </w:p>
              </w:tc>
              <w:tc>
                <w:tcPr>
                  <w:tcW w:w="0" w:type="auto"/>
                  <w:hideMark/>
                </w:tcPr>
                <w:p w14:paraId="1296A844" w14:textId="77777777" w:rsidR="00D128FB" w:rsidRPr="00631F8B" w:rsidRDefault="00D128FB" w:rsidP="006E2051">
                  <w:r w:rsidRPr="00631F8B">
                    <w:t xml:space="preserve">electricity appurtenance type </w:t>
                  </w:r>
                </w:p>
              </w:tc>
            </w:tr>
            <w:tr w:rsidR="00D128FB" w:rsidRPr="00631F8B" w14:paraId="4CD957CA" w14:textId="77777777" w:rsidTr="006E2051">
              <w:trPr>
                <w:tblHeader/>
                <w:tblCellSpacing w:w="0" w:type="dxa"/>
              </w:trPr>
              <w:tc>
                <w:tcPr>
                  <w:tcW w:w="360" w:type="dxa"/>
                  <w:hideMark/>
                </w:tcPr>
                <w:p w14:paraId="02B99072" w14:textId="77777777" w:rsidR="00D128FB" w:rsidRPr="00631F8B" w:rsidRDefault="00D128FB" w:rsidP="006E2051">
                  <w:r w:rsidRPr="00631F8B">
                    <w:t> </w:t>
                  </w:r>
                </w:p>
              </w:tc>
              <w:tc>
                <w:tcPr>
                  <w:tcW w:w="1500" w:type="dxa"/>
                  <w:hideMark/>
                </w:tcPr>
                <w:p w14:paraId="23E7275A" w14:textId="77777777" w:rsidR="00D128FB" w:rsidRPr="00631F8B" w:rsidRDefault="00D128FB" w:rsidP="006E2051">
                  <w:r w:rsidRPr="00631F8B">
                    <w:t>Definitie:</w:t>
                  </w:r>
                </w:p>
              </w:tc>
              <w:tc>
                <w:tcPr>
                  <w:tcW w:w="0" w:type="auto"/>
                  <w:hideMark/>
                </w:tcPr>
                <w:p w14:paraId="75DD7B8A" w14:textId="77777777" w:rsidR="00D128FB" w:rsidRPr="00631F8B" w:rsidRDefault="00D128FB" w:rsidP="006E2051">
                  <w:r w:rsidRPr="00631F8B">
                    <w:t>Classification of electricity appurtenances.</w:t>
                  </w:r>
                </w:p>
              </w:tc>
            </w:tr>
            <w:tr w:rsidR="00D128FB" w:rsidRPr="00631F8B" w14:paraId="50E52ACE" w14:textId="77777777" w:rsidTr="006E2051">
              <w:trPr>
                <w:tblHeader/>
                <w:tblCellSpacing w:w="0" w:type="dxa"/>
              </w:trPr>
              <w:tc>
                <w:tcPr>
                  <w:tcW w:w="360" w:type="dxa"/>
                  <w:hideMark/>
                </w:tcPr>
                <w:p w14:paraId="4909C78F" w14:textId="77777777" w:rsidR="00D128FB" w:rsidRPr="00631F8B" w:rsidRDefault="00D128FB" w:rsidP="006E2051">
                  <w:r w:rsidRPr="00631F8B">
                    <w:t> </w:t>
                  </w:r>
                </w:p>
              </w:tc>
              <w:tc>
                <w:tcPr>
                  <w:tcW w:w="1500" w:type="dxa"/>
                  <w:hideMark/>
                </w:tcPr>
                <w:p w14:paraId="1739975D" w14:textId="77777777" w:rsidR="00D128FB" w:rsidRPr="00631F8B" w:rsidRDefault="00D128FB" w:rsidP="006E2051">
                  <w:r w:rsidRPr="00631F8B">
                    <w:t>Subtype van:</w:t>
                  </w:r>
                </w:p>
              </w:tc>
              <w:tc>
                <w:tcPr>
                  <w:tcW w:w="0" w:type="auto"/>
                  <w:hideMark/>
                </w:tcPr>
                <w:p w14:paraId="1770792B" w14:textId="77777777" w:rsidR="00D128FB" w:rsidRPr="00631F8B" w:rsidRDefault="00D128FB" w:rsidP="006E2051">
                  <w:r w:rsidRPr="00631F8B">
                    <w:t>AppurtenanceTypeValue</w:t>
                  </w:r>
                </w:p>
              </w:tc>
            </w:tr>
            <w:tr w:rsidR="00D128FB" w:rsidRPr="00631F8B" w14:paraId="469A5E64" w14:textId="77777777" w:rsidTr="006E2051">
              <w:trPr>
                <w:tblHeader/>
                <w:tblCellSpacing w:w="0" w:type="dxa"/>
              </w:trPr>
              <w:tc>
                <w:tcPr>
                  <w:tcW w:w="360" w:type="dxa"/>
                  <w:hideMark/>
                </w:tcPr>
                <w:p w14:paraId="02A805EB" w14:textId="77777777" w:rsidR="00D128FB" w:rsidRPr="00631F8B" w:rsidRDefault="00D128FB" w:rsidP="006E2051">
                  <w:r w:rsidRPr="00631F8B">
                    <w:t> </w:t>
                  </w:r>
                </w:p>
              </w:tc>
              <w:tc>
                <w:tcPr>
                  <w:tcW w:w="1500" w:type="dxa"/>
                  <w:hideMark/>
                </w:tcPr>
                <w:p w14:paraId="02F7BD20" w14:textId="77777777" w:rsidR="00D128FB" w:rsidRPr="00631F8B" w:rsidRDefault="00D128FB" w:rsidP="006E2051">
                  <w:r w:rsidRPr="00631F8B">
                    <w:t>Stereotypes:</w:t>
                  </w:r>
                </w:p>
              </w:tc>
              <w:tc>
                <w:tcPr>
                  <w:tcW w:w="0" w:type="auto"/>
                  <w:hideMark/>
                </w:tcPr>
                <w:p w14:paraId="751F234E" w14:textId="77777777" w:rsidR="00D128FB" w:rsidRPr="00631F8B" w:rsidRDefault="00D128FB" w:rsidP="006E2051">
                  <w:r w:rsidRPr="00631F8B">
                    <w:t>«codeList»</w:t>
                  </w:r>
                </w:p>
              </w:tc>
            </w:tr>
            <w:tr w:rsidR="00D128FB" w:rsidRPr="00631F8B" w14:paraId="7BE8AD0C" w14:textId="77777777" w:rsidTr="006E2051">
              <w:trPr>
                <w:tblHeader/>
                <w:tblCellSpacing w:w="0" w:type="dxa"/>
              </w:trPr>
              <w:tc>
                <w:tcPr>
                  <w:tcW w:w="360" w:type="dxa"/>
                  <w:hideMark/>
                </w:tcPr>
                <w:p w14:paraId="2B240CA7" w14:textId="77777777" w:rsidR="00D128FB" w:rsidRPr="00631F8B" w:rsidRDefault="00D128FB" w:rsidP="006E2051">
                  <w:r w:rsidRPr="00631F8B">
                    <w:t> </w:t>
                  </w:r>
                </w:p>
              </w:tc>
              <w:tc>
                <w:tcPr>
                  <w:tcW w:w="1500" w:type="dxa"/>
                  <w:hideMark/>
                </w:tcPr>
                <w:p w14:paraId="210632D8" w14:textId="77777777" w:rsidR="00D128FB" w:rsidRPr="00631F8B" w:rsidRDefault="00D128FB" w:rsidP="006E2051">
                  <w:r w:rsidRPr="00631F8B">
                    <w:t>Governance:</w:t>
                  </w:r>
                </w:p>
              </w:tc>
              <w:tc>
                <w:tcPr>
                  <w:tcW w:w="0" w:type="auto"/>
                  <w:hideMark/>
                </w:tcPr>
                <w:p w14:paraId="05D94996" w14:textId="77777777" w:rsidR="00D128FB" w:rsidRPr="00631F8B" w:rsidRDefault="00D128FB" w:rsidP="006E2051">
                  <w:r w:rsidRPr="00631F8B">
                    <w:t>Uitbreidbaar</w:t>
                  </w:r>
                </w:p>
              </w:tc>
            </w:tr>
          </w:tbl>
          <w:p w14:paraId="28438FFC" w14:textId="77777777" w:rsidR="00D128FB" w:rsidRPr="00631F8B" w:rsidRDefault="00D128FB" w:rsidP="006E2051"/>
        </w:tc>
      </w:tr>
    </w:tbl>
    <w:p w14:paraId="2B689A4C" w14:textId="77777777" w:rsidR="00D128FB" w:rsidRPr="00631F8B" w:rsidRDefault="00D128FB" w:rsidP="00D128FB">
      <w:pPr>
        <w:pStyle w:val="Kop5"/>
        <w:rPr>
          <w:sz w:val="16"/>
          <w:szCs w:val="16"/>
        </w:rPr>
      </w:pPr>
      <w:r w:rsidRPr="00631F8B">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F856F31"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6F426E8" w14:textId="77777777" w:rsidR="00D128FB" w:rsidRPr="00631F8B" w:rsidRDefault="00D128FB" w:rsidP="006E2051">
            <w:pPr>
              <w:spacing w:line="225" w:lineRule="atLeast"/>
            </w:pPr>
            <w:r w:rsidRPr="00631F8B">
              <w:rPr>
                <w:b/>
                <w:bCs/>
              </w:rPr>
              <w:t>ElectricityCable</w:t>
            </w:r>
          </w:p>
        </w:tc>
      </w:tr>
      <w:tr w:rsidR="00D128FB" w:rsidRPr="00631F8B" w14:paraId="7E89080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35EA4AE1" w14:textId="77777777" w:rsidTr="006E2051">
              <w:trPr>
                <w:tblHeader/>
                <w:tblCellSpacing w:w="0" w:type="dxa"/>
              </w:trPr>
              <w:tc>
                <w:tcPr>
                  <w:tcW w:w="360" w:type="dxa"/>
                  <w:hideMark/>
                </w:tcPr>
                <w:p w14:paraId="7D078DA1" w14:textId="77777777" w:rsidR="00D128FB" w:rsidRPr="00631F8B" w:rsidRDefault="00D128FB" w:rsidP="006E2051">
                  <w:r w:rsidRPr="00631F8B">
                    <w:t> </w:t>
                  </w:r>
                </w:p>
              </w:tc>
              <w:tc>
                <w:tcPr>
                  <w:tcW w:w="1500" w:type="dxa"/>
                  <w:hideMark/>
                </w:tcPr>
                <w:p w14:paraId="25D149BC" w14:textId="77777777" w:rsidR="00D128FB" w:rsidRPr="00631F8B" w:rsidRDefault="00D128FB" w:rsidP="006E2051">
                  <w:r w:rsidRPr="00631F8B">
                    <w:t>Package:</w:t>
                  </w:r>
                </w:p>
              </w:tc>
              <w:tc>
                <w:tcPr>
                  <w:tcW w:w="0" w:type="auto"/>
                  <w:hideMark/>
                </w:tcPr>
                <w:p w14:paraId="690668AB" w14:textId="77777777" w:rsidR="00D128FB" w:rsidRPr="00D128FB" w:rsidRDefault="00D128FB" w:rsidP="006E2051">
                  <w:pPr>
                    <w:rPr>
                      <w:lang w:val="en-GB"/>
                    </w:rPr>
                  </w:pPr>
                  <w:r w:rsidRPr="00D128FB">
                    <w:rPr>
                      <w:lang w:val="en-GB"/>
                    </w:rPr>
                    <w:t>Electricity Network [Candidate type that might be extended in Annex II/III INSPIRE data specification]</w:t>
                  </w:r>
                </w:p>
              </w:tc>
            </w:tr>
            <w:tr w:rsidR="00D128FB" w:rsidRPr="00631F8B" w14:paraId="43A23F72" w14:textId="77777777" w:rsidTr="006E2051">
              <w:trPr>
                <w:tblHeader/>
                <w:tblCellSpacing w:w="0" w:type="dxa"/>
              </w:trPr>
              <w:tc>
                <w:tcPr>
                  <w:tcW w:w="360" w:type="dxa"/>
                  <w:hideMark/>
                </w:tcPr>
                <w:p w14:paraId="78475CA5" w14:textId="77777777" w:rsidR="00D128FB" w:rsidRPr="00D128FB" w:rsidRDefault="00D128FB" w:rsidP="006E2051">
                  <w:pPr>
                    <w:rPr>
                      <w:lang w:val="en-GB"/>
                    </w:rPr>
                  </w:pPr>
                  <w:r w:rsidRPr="00D128FB">
                    <w:rPr>
                      <w:lang w:val="en-GB"/>
                    </w:rPr>
                    <w:t> </w:t>
                  </w:r>
                </w:p>
              </w:tc>
              <w:tc>
                <w:tcPr>
                  <w:tcW w:w="1500" w:type="dxa"/>
                  <w:hideMark/>
                </w:tcPr>
                <w:p w14:paraId="64BA2E02" w14:textId="77777777" w:rsidR="00D128FB" w:rsidRPr="00631F8B" w:rsidRDefault="00D128FB" w:rsidP="006E2051">
                  <w:r w:rsidRPr="00631F8B">
                    <w:t>Naam:</w:t>
                  </w:r>
                </w:p>
              </w:tc>
              <w:tc>
                <w:tcPr>
                  <w:tcW w:w="0" w:type="auto"/>
                  <w:hideMark/>
                </w:tcPr>
                <w:p w14:paraId="5583FD88" w14:textId="77777777" w:rsidR="00D128FB" w:rsidRPr="00631F8B" w:rsidRDefault="00D128FB" w:rsidP="006E2051">
                  <w:r w:rsidRPr="00631F8B">
                    <w:t xml:space="preserve">electricity cable </w:t>
                  </w:r>
                </w:p>
              </w:tc>
            </w:tr>
            <w:tr w:rsidR="00D128FB" w:rsidRPr="00074262" w14:paraId="09BAA215" w14:textId="77777777" w:rsidTr="006E2051">
              <w:trPr>
                <w:tblHeader/>
                <w:tblCellSpacing w:w="0" w:type="dxa"/>
              </w:trPr>
              <w:tc>
                <w:tcPr>
                  <w:tcW w:w="360" w:type="dxa"/>
                  <w:hideMark/>
                </w:tcPr>
                <w:p w14:paraId="4268C79D" w14:textId="77777777" w:rsidR="00D128FB" w:rsidRPr="00631F8B" w:rsidRDefault="00D128FB" w:rsidP="006E2051">
                  <w:r w:rsidRPr="00631F8B">
                    <w:t> </w:t>
                  </w:r>
                </w:p>
              </w:tc>
              <w:tc>
                <w:tcPr>
                  <w:tcW w:w="1500" w:type="dxa"/>
                  <w:hideMark/>
                </w:tcPr>
                <w:p w14:paraId="48BEABA6" w14:textId="77777777" w:rsidR="00D128FB" w:rsidRPr="00631F8B" w:rsidRDefault="00D128FB" w:rsidP="006E2051">
                  <w:r w:rsidRPr="00631F8B">
                    <w:t>Definitie:</w:t>
                  </w:r>
                </w:p>
              </w:tc>
              <w:tc>
                <w:tcPr>
                  <w:tcW w:w="0" w:type="auto"/>
                  <w:hideMark/>
                </w:tcPr>
                <w:p w14:paraId="55CBE26F" w14:textId="77777777" w:rsidR="00D128FB" w:rsidRPr="00D128FB" w:rsidRDefault="00D128FB" w:rsidP="006E2051">
                  <w:pPr>
                    <w:rPr>
                      <w:lang w:val="en-GB"/>
                    </w:rPr>
                  </w:pPr>
                  <w:r w:rsidRPr="00D128FB">
                    <w:rPr>
                      <w:lang w:val="en-GB"/>
                    </w:rPr>
                    <w:t xml:space="preserve">A utility link or link sequence used to convey electricity from one location to another. </w:t>
                  </w:r>
                </w:p>
              </w:tc>
            </w:tr>
            <w:tr w:rsidR="00D128FB" w:rsidRPr="00631F8B" w14:paraId="0C3990A9" w14:textId="77777777" w:rsidTr="006E2051">
              <w:trPr>
                <w:tblHeader/>
                <w:tblCellSpacing w:w="0" w:type="dxa"/>
              </w:trPr>
              <w:tc>
                <w:tcPr>
                  <w:tcW w:w="360" w:type="dxa"/>
                  <w:hideMark/>
                </w:tcPr>
                <w:p w14:paraId="57E8A65E" w14:textId="77777777" w:rsidR="00D128FB" w:rsidRPr="00D128FB" w:rsidRDefault="00D128FB" w:rsidP="006E2051">
                  <w:pPr>
                    <w:rPr>
                      <w:lang w:val="en-GB"/>
                    </w:rPr>
                  </w:pPr>
                  <w:r w:rsidRPr="00D128FB">
                    <w:rPr>
                      <w:lang w:val="en-GB"/>
                    </w:rPr>
                    <w:t> </w:t>
                  </w:r>
                </w:p>
              </w:tc>
              <w:tc>
                <w:tcPr>
                  <w:tcW w:w="1500" w:type="dxa"/>
                  <w:hideMark/>
                </w:tcPr>
                <w:p w14:paraId="13433A78" w14:textId="77777777" w:rsidR="00D128FB" w:rsidRPr="00631F8B" w:rsidRDefault="00D128FB" w:rsidP="006E2051">
                  <w:r w:rsidRPr="00631F8B">
                    <w:t>Subtype van:</w:t>
                  </w:r>
                </w:p>
              </w:tc>
              <w:tc>
                <w:tcPr>
                  <w:tcW w:w="0" w:type="auto"/>
                  <w:hideMark/>
                </w:tcPr>
                <w:p w14:paraId="1526CAAA" w14:textId="77777777" w:rsidR="00D128FB" w:rsidRPr="00631F8B" w:rsidRDefault="00D128FB" w:rsidP="006E2051">
                  <w:r w:rsidRPr="00631F8B">
                    <w:t>Cable</w:t>
                  </w:r>
                </w:p>
              </w:tc>
            </w:tr>
            <w:tr w:rsidR="00D128FB" w:rsidRPr="00631F8B" w14:paraId="67635EB1" w14:textId="77777777" w:rsidTr="006E2051">
              <w:trPr>
                <w:tblHeader/>
                <w:tblCellSpacing w:w="0" w:type="dxa"/>
              </w:trPr>
              <w:tc>
                <w:tcPr>
                  <w:tcW w:w="360" w:type="dxa"/>
                  <w:hideMark/>
                </w:tcPr>
                <w:p w14:paraId="176F6004" w14:textId="77777777" w:rsidR="00D128FB" w:rsidRPr="00631F8B" w:rsidRDefault="00D128FB" w:rsidP="006E2051">
                  <w:r w:rsidRPr="00631F8B">
                    <w:t> </w:t>
                  </w:r>
                </w:p>
              </w:tc>
              <w:tc>
                <w:tcPr>
                  <w:tcW w:w="1500" w:type="dxa"/>
                  <w:hideMark/>
                </w:tcPr>
                <w:p w14:paraId="26C32AE8" w14:textId="77777777" w:rsidR="00D128FB" w:rsidRPr="00631F8B" w:rsidRDefault="00D128FB" w:rsidP="006E2051">
                  <w:r w:rsidRPr="00631F8B">
                    <w:t>Stereotypes:</w:t>
                  </w:r>
                </w:p>
              </w:tc>
              <w:tc>
                <w:tcPr>
                  <w:tcW w:w="0" w:type="auto"/>
                  <w:hideMark/>
                </w:tcPr>
                <w:p w14:paraId="2851DBA0" w14:textId="77777777" w:rsidR="00D128FB" w:rsidRPr="00631F8B" w:rsidRDefault="00D128FB" w:rsidP="006E2051">
                  <w:r w:rsidRPr="00631F8B">
                    <w:t>«featureType»</w:t>
                  </w:r>
                </w:p>
              </w:tc>
            </w:tr>
          </w:tbl>
          <w:p w14:paraId="6A3496C6" w14:textId="77777777" w:rsidR="00D128FB" w:rsidRPr="00631F8B" w:rsidRDefault="00D128FB" w:rsidP="006E2051"/>
        </w:tc>
      </w:tr>
      <w:tr w:rsidR="00D128FB" w:rsidRPr="00631F8B" w14:paraId="6058F05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0646DD" w14:textId="77777777" w:rsidR="00D128FB" w:rsidRPr="00631F8B" w:rsidRDefault="00D128FB" w:rsidP="006E2051">
            <w:r w:rsidRPr="00631F8B">
              <w:rPr>
                <w:b/>
                <w:bCs/>
              </w:rPr>
              <w:t>Attribuut: operatingVoltage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7F05454" w14:textId="77777777" w:rsidTr="006E2051">
              <w:trPr>
                <w:tblHeader/>
                <w:tblCellSpacing w:w="0" w:type="dxa"/>
              </w:trPr>
              <w:tc>
                <w:tcPr>
                  <w:tcW w:w="360" w:type="dxa"/>
                  <w:hideMark/>
                </w:tcPr>
                <w:p w14:paraId="0DD98765" w14:textId="77777777" w:rsidR="00D128FB" w:rsidRPr="00631F8B" w:rsidRDefault="00D128FB" w:rsidP="006E2051">
                  <w:r w:rsidRPr="00631F8B">
                    <w:t> </w:t>
                  </w:r>
                </w:p>
              </w:tc>
              <w:tc>
                <w:tcPr>
                  <w:tcW w:w="1500" w:type="dxa"/>
                  <w:hideMark/>
                </w:tcPr>
                <w:p w14:paraId="6D2BF1E0" w14:textId="77777777" w:rsidR="00D128FB" w:rsidRPr="00631F8B" w:rsidRDefault="00D128FB" w:rsidP="006E2051">
                  <w:r w:rsidRPr="00631F8B">
                    <w:t>Naam:</w:t>
                  </w:r>
                </w:p>
              </w:tc>
              <w:tc>
                <w:tcPr>
                  <w:tcW w:w="0" w:type="auto"/>
                  <w:hideMark/>
                </w:tcPr>
                <w:p w14:paraId="49EB0374" w14:textId="77777777" w:rsidR="00D128FB" w:rsidRPr="00631F8B" w:rsidRDefault="00D128FB" w:rsidP="006E2051">
                  <w:r w:rsidRPr="00631F8B">
                    <w:t xml:space="preserve">operating voltage </w:t>
                  </w:r>
                </w:p>
              </w:tc>
            </w:tr>
            <w:tr w:rsidR="00D128FB" w:rsidRPr="00631F8B" w14:paraId="791A2F41" w14:textId="77777777" w:rsidTr="006E2051">
              <w:trPr>
                <w:tblHeader/>
                <w:tblCellSpacing w:w="0" w:type="dxa"/>
              </w:trPr>
              <w:tc>
                <w:tcPr>
                  <w:tcW w:w="360" w:type="dxa"/>
                  <w:hideMark/>
                </w:tcPr>
                <w:p w14:paraId="39DFF687" w14:textId="77777777" w:rsidR="00D128FB" w:rsidRPr="00631F8B" w:rsidRDefault="00D128FB" w:rsidP="006E2051">
                  <w:r w:rsidRPr="00631F8B">
                    <w:t> </w:t>
                  </w:r>
                </w:p>
              </w:tc>
              <w:tc>
                <w:tcPr>
                  <w:tcW w:w="1500" w:type="dxa"/>
                  <w:hideMark/>
                </w:tcPr>
                <w:p w14:paraId="600174FA" w14:textId="77777777" w:rsidR="00D128FB" w:rsidRPr="00631F8B" w:rsidRDefault="00D128FB" w:rsidP="006E2051">
                  <w:r w:rsidRPr="00631F8B">
                    <w:t>Type:</w:t>
                  </w:r>
                </w:p>
              </w:tc>
              <w:tc>
                <w:tcPr>
                  <w:tcW w:w="0" w:type="auto"/>
                  <w:hideMark/>
                </w:tcPr>
                <w:p w14:paraId="32F19627" w14:textId="77777777" w:rsidR="00D128FB" w:rsidRPr="00631F8B" w:rsidRDefault="00D128FB" w:rsidP="006E2051">
                  <w:r w:rsidRPr="00631F8B">
                    <w:t>Measure</w:t>
                  </w:r>
                </w:p>
              </w:tc>
            </w:tr>
            <w:tr w:rsidR="00D128FB" w:rsidRPr="00074262" w14:paraId="7700C482" w14:textId="77777777" w:rsidTr="006E2051">
              <w:trPr>
                <w:tblHeader/>
                <w:tblCellSpacing w:w="0" w:type="dxa"/>
              </w:trPr>
              <w:tc>
                <w:tcPr>
                  <w:tcW w:w="360" w:type="dxa"/>
                  <w:hideMark/>
                </w:tcPr>
                <w:p w14:paraId="7C93CFB0" w14:textId="77777777" w:rsidR="00D128FB" w:rsidRPr="00631F8B" w:rsidRDefault="00D128FB" w:rsidP="006E2051">
                  <w:r w:rsidRPr="00631F8B">
                    <w:t> </w:t>
                  </w:r>
                </w:p>
              </w:tc>
              <w:tc>
                <w:tcPr>
                  <w:tcW w:w="1500" w:type="dxa"/>
                  <w:hideMark/>
                </w:tcPr>
                <w:p w14:paraId="4D939589" w14:textId="77777777" w:rsidR="00D128FB" w:rsidRPr="00631F8B" w:rsidRDefault="00D128FB" w:rsidP="006E2051">
                  <w:r w:rsidRPr="00631F8B">
                    <w:t>Definitie:</w:t>
                  </w:r>
                </w:p>
              </w:tc>
              <w:tc>
                <w:tcPr>
                  <w:tcW w:w="0" w:type="auto"/>
                  <w:hideMark/>
                </w:tcPr>
                <w:p w14:paraId="31DC99B0" w14:textId="77777777" w:rsidR="00D128FB" w:rsidRPr="00D128FB" w:rsidRDefault="00D128FB" w:rsidP="006E2051">
                  <w:pPr>
                    <w:rPr>
                      <w:lang w:val="en-GB"/>
                    </w:rPr>
                  </w:pPr>
                  <w:r w:rsidRPr="00D128FB">
                    <w:rPr>
                      <w:lang w:val="en-GB"/>
                    </w:rPr>
                    <w:t xml:space="preserve">The utilization or operating voltage by the equipment using the electricity. </w:t>
                  </w:r>
                </w:p>
              </w:tc>
            </w:tr>
            <w:tr w:rsidR="00D128FB" w:rsidRPr="00631F8B" w14:paraId="61C5385F" w14:textId="77777777" w:rsidTr="006E2051">
              <w:trPr>
                <w:tblHeader/>
                <w:tblCellSpacing w:w="0" w:type="dxa"/>
              </w:trPr>
              <w:tc>
                <w:tcPr>
                  <w:tcW w:w="360" w:type="dxa"/>
                  <w:hideMark/>
                </w:tcPr>
                <w:p w14:paraId="737FABAE" w14:textId="77777777" w:rsidR="00D128FB" w:rsidRPr="00D128FB" w:rsidRDefault="00D128FB" w:rsidP="006E2051">
                  <w:pPr>
                    <w:rPr>
                      <w:lang w:val="en-GB"/>
                    </w:rPr>
                  </w:pPr>
                  <w:r w:rsidRPr="00D128FB">
                    <w:rPr>
                      <w:lang w:val="en-GB"/>
                    </w:rPr>
                    <w:t> </w:t>
                  </w:r>
                </w:p>
              </w:tc>
              <w:tc>
                <w:tcPr>
                  <w:tcW w:w="1500" w:type="dxa"/>
                  <w:hideMark/>
                </w:tcPr>
                <w:p w14:paraId="03EA272E" w14:textId="77777777" w:rsidR="00D128FB" w:rsidRPr="00631F8B" w:rsidRDefault="00D128FB" w:rsidP="006E2051">
                  <w:r w:rsidRPr="00631F8B">
                    <w:t>Multipliciteit:</w:t>
                  </w:r>
                </w:p>
              </w:tc>
              <w:tc>
                <w:tcPr>
                  <w:tcW w:w="0" w:type="auto"/>
                  <w:hideMark/>
                </w:tcPr>
                <w:p w14:paraId="48EDB1A7" w14:textId="77777777" w:rsidR="00D128FB" w:rsidRPr="00631F8B" w:rsidRDefault="00D128FB" w:rsidP="006E2051">
                  <w:r w:rsidRPr="00631F8B">
                    <w:t>1</w:t>
                  </w:r>
                </w:p>
              </w:tc>
            </w:tr>
            <w:tr w:rsidR="00D128FB" w:rsidRPr="00631F8B" w14:paraId="29F7C056" w14:textId="77777777" w:rsidTr="006E2051">
              <w:trPr>
                <w:tblHeader/>
                <w:tblCellSpacing w:w="0" w:type="dxa"/>
              </w:trPr>
              <w:tc>
                <w:tcPr>
                  <w:tcW w:w="360" w:type="dxa"/>
                  <w:hideMark/>
                </w:tcPr>
                <w:p w14:paraId="66107325" w14:textId="77777777" w:rsidR="00D128FB" w:rsidRPr="00631F8B" w:rsidRDefault="00D128FB" w:rsidP="006E2051">
                  <w:r w:rsidRPr="00631F8B">
                    <w:t> </w:t>
                  </w:r>
                </w:p>
              </w:tc>
              <w:tc>
                <w:tcPr>
                  <w:tcW w:w="1500" w:type="dxa"/>
                  <w:hideMark/>
                </w:tcPr>
                <w:p w14:paraId="201E3C18" w14:textId="77777777" w:rsidR="00D128FB" w:rsidRPr="00631F8B" w:rsidRDefault="00D128FB" w:rsidP="006E2051">
                  <w:r w:rsidRPr="00631F8B">
                    <w:t>Stereotypes:</w:t>
                  </w:r>
                </w:p>
              </w:tc>
              <w:tc>
                <w:tcPr>
                  <w:tcW w:w="0" w:type="auto"/>
                  <w:hideMark/>
                </w:tcPr>
                <w:p w14:paraId="42F41C8A" w14:textId="77777777" w:rsidR="00D128FB" w:rsidRPr="00631F8B" w:rsidRDefault="00D128FB" w:rsidP="006E2051">
                  <w:r w:rsidRPr="00631F8B">
                    <w:t>«voidable»</w:t>
                  </w:r>
                </w:p>
              </w:tc>
            </w:tr>
          </w:tbl>
          <w:p w14:paraId="209A73CB" w14:textId="77777777" w:rsidR="00D128FB" w:rsidRPr="00631F8B" w:rsidRDefault="00D128FB" w:rsidP="006E2051"/>
        </w:tc>
      </w:tr>
      <w:tr w:rsidR="00D128FB" w:rsidRPr="00631F8B" w14:paraId="2D54B8D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8F8EB" w14:textId="77777777" w:rsidR="00D128FB" w:rsidRPr="00631F8B" w:rsidRDefault="00D128FB" w:rsidP="006E2051">
            <w:r w:rsidRPr="00631F8B">
              <w:rPr>
                <w:b/>
                <w:bCs/>
              </w:rPr>
              <w:t>Attribuut: nominalVoltage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A663C24" w14:textId="77777777" w:rsidTr="006E2051">
              <w:trPr>
                <w:tblHeader/>
                <w:tblCellSpacing w:w="0" w:type="dxa"/>
              </w:trPr>
              <w:tc>
                <w:tcPr>
                  <w:tcW w:w="360" w:type="dxa"/>
                  <w:hideMark/>
                </w:tcPr>
                <w:p w14:paraId="26423BDF" w14:textId="77777777" w:rsidR="00D128FB" w:rsidRPr="00631F8B" w:rsidRDefault="00D128FB" w:rsidP="006E2051">
                  <w:r w:rsidRPr="00631F8B">
                    <w:t> </w:t>
                  </w:r>
                </w:p>
              </w:tc>
              <w:tc>
                <w:tcPr>
                  <w:tcW w:w="1500" w:type="dxa"/>
                  <w:hideMark/>
                </w:tcPr>
                <w:p w14:paraId="55FF8E16" w14:textId="77777777" w:rsidR="00D128FB" w:rsidRPr="00631F8B" w:rsidRDefault="00D128FB" w:rsidP="006E2051">
                  <w:r w:rsidRPr="00631F8B">
                    <w:t>Naam:</w:t>
                  </w:r>
                </w:p>
              </w:tc>
              <w:tc>
                <w:tcPr>
                  <w:tcW w:w="0" w:type="auto"/>
                  <w:hideMark/>
                </w:tcPr>
                <w:p w14:paraId="47FAC50C" w14:textId="77777777" w:rsidR="00D128FB" w:rsidRPr="00631F8B" w:rsidRDefault="00D128FB" w:rsidP="006E2051">
                  <w:r w:rsidRPr="00631F8B">
                    <w:t xml:space="preserve">nominal voltage </w:t>
                  </w:r>
                </w:p>
              </w:tc>
            </w:tr>
            <w:tr w:rsidR="00D128FB" w:rsidRPr="00631F8B" w14:paraId="2B546AB1" w14:textId="77777777" w:rsidTr="006E2051">
              <w:trPr>
                <w:tblHeader/>
                <w:tblCellSpacing w:w="0" w:type="dxa"/>
              </w:trPr>
              <w:tc>
                <w:tcPr>
                  <w:tcW w:w="360" w:type="dxa"/>
                  <w:hideMark/>
                </w:tcPr>
                <w:p w14:paraId="3F1E28AA" w14:textId="77777777" w:rsidR="00D128FB" w:rsidRPr="00631F8B" w:rsidRDefault="00D128FB" w:rsidP="006E2051">
                  <w:r w:rsidRPr="00631F8B">
                    <w:t> </w:t>
                  </w:r>
                </w:p>
              </w:tc>
              <w:tc>
                <w:tcPr>
                  <w:tcW w:w="1500" w:type="dxa"/>
                  <w:hideMark/>
                </w:tcPr>
                <w:p w14:paraId="030AD7B4" w14:textId="77777777" w:rsidR="00D128FB" w:rsidRPr="00631F8B" w:rsidRDefault="00D128FB" w:rsidP="006E2051">
                  <w:r w:rsidRPr="00631F8B">
                    <w:t>Type:</w:t>
                  </w:r>
                </w:p>
              </w:tc>
              <w:tc>
                <w:tcPr>
                  <w:tcW w:w="0" w:type="auto"/>
                  <w:hideMark/>
                </w:tcPr>
                <w:p w14:paraId="5201D4FA" w14:textId="77777777" w:rsidR="00D128FB" w:rsidRPr="00631F8B" w:rsidRDefault="00D128FB" w:rsidP="006E2051">
                  <w:r w:rsidRPr="00631F8B">
                    <w:t>Measure</w:t>
                  </w:r>
                </w:p>
              </w:tc>
            </w:tr>
            <w:tr w:rsidR="00D128FB" w:rsidRPr="00074262" w14:paraId="4118F068" w14:textId="77777777" w:rsidTr="006E2051">
              <w:trPr>
                <w:tblHeader/>
                <w:tblCellSpacing w:w="0" w:type="dxa"/>
              </w:trPr>
              <w:tc>
                <w:tcPr>
                  <w:tcW w:w="360" w:type="dxa"/>
                  <w:hideMark/>
                </w:tcPr>
                <w:p w14:paraId="608DDA0C" w14:textId="77777777" w:rsidR="00D128FB" w:rsidRPr="00631F8B" w:rsidRDefault="00D128FB" w:rsidP="006E2051">
                  <w:r w:rsidRPr="00631F8B">
                    <w:t> </w:t>
                  </w:r>
                </w:p>
              </w:tc>
              <w:tc>
                <w:tcPr>
                  <w:tcW w:w="1500" w:type="dxa"/>
                  <w:hideMark/>
                </w:tcPr>
                <w:p w14:paraId="3CF2DEB8" w14:textId="77777777" w:rsidR="00D128FB" w:rsidRPr="00631F8B" w:rsidRDefault="00D128FB" w:rsidP="006E2051">
                  <w:r w:rsidRPr="00631F8B">
                    <w:t>Definitie:</w:t>
                  </w:r>
                </w:p>
              </w:tc>
              <w:tc>
                <w:tcPr>
                  <w:tcW w:w="0" w:type="auto"/>
                  <w:hideMark/>
                </w:tcPr>
                <w:p w14:paraId="4C5702F3" w14:textId="77777777" w:rsidR="00D128FB" w:rsidRPr="00D128FB" w:rsidRDefault="00D128FB" w:rsidP="006E2051">
                  <w:pPr>
                    <w:rPr>
                      <w:lang w:val="en-GB"/>
                    </w:rPr>
                  </w:pPr>
                  <w:r w:rsidRPr="00D128FB">
                    <w:rPr>
                      <w:lang w:val="en-GB"/>
                    </w:rPr>
                    <w:t xml:space="preserve">The nominal system voltage at the point of supply. </w:t>
                  </w:r>
                </w:p>
              </w:tc>
            </w:tr>
            <w:tr w:rsidR="00D128FB" w:rsidRPr="00631F8B" w14:paraId="39C5A268" w14:textId="77777777" w:rsidTr="006E2051">
              <w:trPr>
                <w:tblHeader/>
                <w:tblCellSpacing w:w="0" w:type="dxa"/>
              </w:trPr>
              <w:tc>
                <w:tcPr>
                  <w:tcW w:w="360" w:type="dxa"/>
                  <w:hideMark/>
                </w:tcPr>
                <w:p w14:paraId="74CB8E3C" w14:textId="77777777" w:rsidR="00D128FB" w:rsidRPr="00D128FB" w:rsidRDefault="00D128FB" w:rsidP="006E2051">
                  <w:pPr>
                    <w:rPr>
                      <w:lang w:val="en-GB"/>
                    </w:rPr>
                  </w:pPr>
                  <w:r w:rsidRPr="00D128FB">
                    <w:rPr>
                      <w:lang w:val="en-GB"/>
                    </w:rPr>
                    <w:t> </w:t>
                  </w:r>
                </w:p>
              </w:tc>
              <w:tc>
                <w:tcPr>
                  <w:tcW w:w="1500" w:type="dxa"/>
                  <w:hideMark/>
                </w:tcPr>
                <w:p w14:paraId="401C8670" w14:textId="77777777" w:rsidR="00D128FB" w:rsidRPr="00631F8B" w:rsidRDefault="00D128FB" w:rsidP="006E2051">
                  <w:r w:rsidRPr="00631F8B">
                    <w:t>Multipliciteit:</w:t>
                  </w:r>
                </w:p>
              </w:tc>
              <w:tc>
                <w:tcPr>
                  <w:tcW w:w="0" w:type="auto"/>
                  <w:hideMark/>
                </w:tcPr>
                <w:p w14:paraId="215E4D3B" w14:textId="77777777" w:rsidR="00D128FB" w:rsidRPr="00631F8B" w:rsidRDefault="00D128FB" w:rsidP="006E2051">
                  <w:r w:rsidRPr="00631F8B">
                    <w:t>1</w:t>
                  </w:r>
                </w:p>
              </w:tc>
            </w:tr>
            <w:tr w:rsidR="00D128FB" w:rsidRPr="00631F8B" w14:paraId="15FE261B" w14:textId="77777777" w:rsidTr="006E2051">
              <w:trPr>
                <w:tblHeader/>
                <w:tblCellSpacing w:w="0" w:type="dxa"/>
              </w:trPr>
              <w:tc>
                <w:tcPr>
                  <w:tcW w:w="360" w:type="dxa"/>
                  <w:hideMark/>
                </w:tcPr>
                <w:p w14:paraId="6DF43EAE" w14:textId="77777777" w:rsidR="00D128FB" w:rsidRPr="00631F8B" w:rsidRDefault="00D128FB" w:rsidP="006E2051">
                  <w:r w:rsidRPr="00631F8B">
                    <w:t> </w:t>
                  </w:r>
                </w:p>
              </w:tc>
              <w:tc>
                <w:tcPr>
                  <w:tcW w:w="1500" w:type="dxa"/>
                  <w:hideMark/>
                </w:tcPr>
                <w:p w14:paraId="4E157D51" w14:textId="77777777" w:rsidR="00D128FB" w:rsidRPr="00631F8B" w:rsidRDefault="00D128FB" w:rsidP="006E2051">
                  <w:r w:rsidRPr="00631F8B">
                    <w:t>Stereotypes:</w:t>
                  </w:r>
                </w:p>
              </w:tc>
              <w:tc>
                <w:tcPr>
                  <w:tcW w:w="0" w:type="auto"/>
                  <w:hideMark/>
                </w:tcPr>
                <w:p w14:paraId="297559AE" w14:textId="77777777" w:rsidR="00D128FB" w:rsidRPr="00631F8B" w:rsidRDefault="00D128FB" w:rsidP="006E2051">
                  <w:r w:rsidRPr="00631F8B">
                    <w:t>«voidable»</w:t>
                  </w:r>
                </w:p>
              </w:tc>
            </w:tr>
          </w:tbl>
          <w:p w14:paraId="52088EA2" w14:textId="77777777" w:rsidR="00D128FB" w:rsidRPr="00631F8B" w:rsidRDefault="00D128FB" w:rsidP="006E2051"/>
        </w:tc>
      </w:tr>
    </w:tbl>
    <w:p w14:paraId="2644D239" w14:textId="77777777" w:rsidR="00D128FB" w:rsidRPr="00631F8B" w:rsidRDefault="00D128FB" w:rsidP="00D128FB">
      <w:pPr>
        <w:pStyle w:val="Kop5"/>
        <w:rPr>
          <w:sz w:val="16"/>
          <w:szCs w:val="16"/>
        </w:rPr>
      </w:pPr>
      <w:r w:rsidRPr="00631F8B">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7172AF0"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41A9AD" w14:textId="77777777" w:rsidR="00D128FB" w:rsidRPr="00631F8B" w:rsidRDefault="00D128FB" w:rsidP="006E2051">
            <w:pPr>
              <w:spacing w:line="225" w:lineRule="atLeast"/>
            </w:pPr>
            <w:r w:rsidRPr="00631F8B">
              <w:rPr>
                <w:b/>
                <w:bCs/>
              </w:rPr>
              <w:t>OilGasChemicalsPipe</w:t>
            </w:r>
          </w:p>
        </w:tc>
      </w:tr>
      <w:tr w:rsidR="00D128FB" w:rsidRPr="00631F8B" w14:paraId="1CF57B4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88A5FB1" w14:textId="77777777" w:rsidTr="006E2051">
              <w:trPr>
                <w:tblHeader/>
                <w:tblCellSpacing w:w="0" w:type="dxa"/>
              </w:trPr>
              <w:tc>
                <w:tcPr>
                  <w:tcW w:w="360" w:type="dxa"/>
                  <w:hideMark/>
                </w:tcPr>
                <w:p w14:paraId="3ED711E7" w14:textId="77777777" w:rsidR="00D128FB" w:rsidRPr="00631F8B" w:rsidRDefault="00D128FB" w:rsidP="006E2051">
                  <w:r w:rsidRPr="00631F8B">
                    <w:t> </w:t>
                  </w:r>
                </w:p>
              </w:tc>
              <w:tc>
                <w:tcPr>
                  <w:tcW w:w="1500" w:type="dxa"/>
                  <w:hideMark/>
                </w:tcPr>
                <w:p w14:paraId="5BD6A727" w14:textId="77777777" w:rsidR="00D128FB" w:rsidRPr="00631F8B" w:rsidRDefault="00D128FB" w:rsidP="006E2051">
                  <w:r w:rsidRPr="00631F8B">
                    <w:t>Package:</w:t>
                  </w:r>
                </w:p>
              </w:tc>
              <w:tc>
                <w:tcPr>
                  <w:tcW w:w="0" w:type="auto"/>
                  <w:hideMark/>
                </w:tcPr>
                <w:p w14:paraId="54D77402" w14:textId="77777777" w:rsidR="00D128FB" w:rsidRPr="00D128FB" w:rsidRDefault="00D128FB" w:rsidP="006E2051">
                  <w:pPr>
                    <w:rPr>
                      <w:lang w:val="en-GB"/>
                    </w:rPr>
                  </w:pPr>
                  <w:r w:rsidRPr="00D128FB">
                    <w:rPr>
                      <w:lang w:val="en-GB"/>
                    </w:rPr>
                    <w:t>Oil-Gas-Chemicals Network [Candidate type that might be extended in Annex II/III INSPIRE data specification]</w:t>
                  </w:r>
                </w:p>
              </w:tc>
            </w:tr>
            <w:tr w:rsidR="00D128FB" w:rsidRPr="00074262" w14:paraId="1D08C449" w14:textId="77777777" w:rsidTr="006E2051">
              <w:trPr>
                <w:tblHeader/>
                <w:tblCellSpacing w:w="0" w:type="dxa"/>
              </w:trPr>
              <w:tc>
                <w:tcPr>
                  <w:tcW w:w="360" w:type="dxa"/>
                  <w:hideMark/>
                </w:tcPr>
                <w:p w14:paraId="1F8609E1" w14:textId="77777777" w:rsidR="00D128FB" w:rsidRPr="00D128FB" w:rsidRDefault="00D128FB" w:rsidP="006E2051">
                  <w:pPr>
                    <w:rPr>
                      <w:lang w:val="en-GB"/>
                    </w:rPr>
                  </w:pPr>
                  <w:r w:rsidRPr="00D128FB">
                    <w:rPr>
                      <w:lang w:val="en-GB"/>
                    </w:rPr>
                    <w:t> </w:t>
                  </w:r>
                </w:p>
              </w:tc>
              <w:tc>
                <w:tcPr>
                  <w:tcW w:w="1500" w:type="dxa"/>
                  <w:hideMark/>
                </w:tcPr>
                <w:p w14:paraId="7435CAE3" w14:textId="77777777" w:rsidR="00D128FB" w:rsidRPr="00631F8B" w:rsidRDefault="00D128FB" w:rsidP="006E2051">
                  <w:r w:rsidRPr="00631F8B">
                    <w:t>Naam:</w:t>
                  </w:r>
                </w:p>
              </w:tc>
              <w:tc>
                <w:tcPr>
                  <w:tcW w:w="0" w:type="auto"/>
                  <w:hideMark/>
                </w:tcPr>
                <w:p w14:paraId="4EB5519D" w14:textId="77777777" w:rsidR="00D128FB" w:rsidRPr="00D128FB" w:rsidRDefault="00D128FB" w:rsidP="006E2051">
                  <w:pPr>
                    <w:rPr>
                      <w:lang w:val="en-GB"/>
                    </w:rPr>
                  </w:pPr>
                  <w:r w:rsidRPr="00D128FB">
                    <w:rPr>
                      <w:lang w:val="en-GB"/>
                    </w:rPr>
                    <w:t xml:space="preserve">oil, gas and chemicals pipe </w:t>
                  </w:r>
                </w:p>
              </w:tc>
            </w:tr>
            <w:tr w:rsidR="00D128FB" w:rsidRPr="00074262" w14:paraId="3AF0B34A" w14:textId="77777777" w:rsidTr="006E2051">
              <w:trPr>
                <w:tblHeader/>
                <w:tblCellSpacing w:w="0" w:type="dxa"/>
              </w:trPr>
              <w:tc>
                <w:tcPr>
                  <w:tcW w:w="360" w:type="dxa"/>
                  <w:hideMark/>
                </w:tcPr>
                <w:p w14:paraId="745EEC99" w14:textId="77777777" w:rsidR="00D128FB" w:rsidRPr="00D128FB" w:rsidRDefault="00D128FB" w:rsidP="006E2051">
                  <w:pPr>
                    <w:rPr>
                      <w:lang w:val="en-GB"/>
                    </w:rPr>
                  </w:pPr>
                  <w:r w:rsidRPr="00D128FB">
                    <w:rPr>
                      <w:lang w:val="en-GB"/>
                    </w:rPr>
                    <w:t> </w:t>
                  </w:r>
                </w:p>
              </w:tc>
              <w:tc>
                <w:tcPr>
                  <w:tcW w:w="1500" w:type="dxa"/>
                  <w:hideMark/>
                </w:tcPr>
                <w:p w14:paraId="78A79FBE" w14:textId="77777777" w:rsidR="00D128FB" w:rsidRPr="00631F8B" w:rsidRDefault="00D128FB" w:rsidP="006E2051">
                  <w:r w:rsidRPr="00631F8B">
                    <w:t>Definitie:</w:t>
                  </w:r>
                </w:p>
              </w:tc>
              <w:tc>
                <w:tcPr>
                  <w:tcW w:w="0" w:type="auto"/>
                  <w:hideMark/>
                </w:tcPr>
                <w:p w14:paraId="51A82718" w14:textId="77777777" w:rsidR="00D128FB" w:rsidRPr="00D128FB" w:rsidRDefault="00D128FB" w:rsidP="006E2051">
                  <w:pPr>
                    <w:rPr>
                      <w:lang w:val="en-GB"/>
                    </w:rPr>
                  </w:pPr>
                  <w:r w:rsidRPr="00D128FB">
                    <w:rPr>
                      <w:lang w:val="en-GB"/>
                    </w:rPr>
                    <w:t xml:space="preserve">A pipe used to convey oil, gas or chemicals from one location to another. </w:t>
                  </w:r>
                </w:p>
              </w:tc>
            </w:tr>
            <w:tr w:rsidR="00D128FB" w:rsidRPr="00631F8B" w14:paraId="71BD7273" w14:textId="77777777" w:rsidTr="006E2051">
              <w:trPr>
                <w:tblHeader/>
                <w:tblCellSpacing w:w="0" w:type="dxa"/>
              </w:trPr>
              <w:tc>
                <w:tcPr>
                  <w:tcW w:w="360" w:type="dxa"/>
                  <w:hideMark/>
                </w:tcPr>
                <w:p w14:paraId="3F1AE31E" w14:textId="77777777" w:rsidR="00D128FB" w:rsidRPr="00D128FB" w:rsidRDefault="00D128FB" w:rsidP="006E2051">
                  <w:pPr>
                    <w:rPr>
                      <w:lang w:val="en-GB"/>
                    </w:rPr>
                  </w:pPr>
                  <w:r w:rsidRPr="00D128FB">
                    <w:rPr>
                      <w:lang w:val="en-GB"/>
                    </w:rPr>
                    <w:t> </w:t>
                  </w:r>
                </w:p>
              </w:tc>
              <w:tc>
                <w:tcPr>
                  <w:tcW w:w="1500" w:type="dxa"/>
                  <w:hideMark/>
                </w:tcPr>
                <w:p w14:paraId="0587C973" w14:textId="77777777" w:rsidR="00D128FB" w:rsidRPr="00631F8B" w:rsidRDefault="00D128FB" w:rsidP="006E2051">
                  <w:r w:rsidRPr="00631F8B">
                    <w:t>Subtype van:</w:t>
                  </w:r>
                </w:p>
              </w:tc>
              <w:tc>
                <w:tcPr>
                  <w:tcW w:w="0" w:type="auto"/>
                  <w:hideMark/>
                </w:tcPr>
                <w:p w14:paraId="4547E232" w14:textId="77777777" w:rsidR="00D128FB" w:rsidRPr="00631F8B" w:rsidRDefault="00D128FB" w:rsidP="006E2051">
                  <w:r w:rsidRPr="00631F8B">
                    <w:t>Pipe</w:t>
                  </w:r>
                </w:p>
              </w:tc>
            </w:tr>
            <w:tr w:rsidR="00D128FB" w:rsidRPr="00631F8B" w14:paraId="3541D4BB" w14:textId="77777777" w:rsidTr="006E2051">
              <w:trPr>
                <w:tblHeader/>
                <w:tblCellSpacing w:w="0" w:type="dxa"/>
              </w:trPr>
              <w:tc>
                <w:tcPr>
                  <w:tcW w:w="360" w:type="dxa"/>
                  <w:hideMark/>
                </w:tcPr>
                <w:p w14:paraId="0BDCA143" w14:textId="77777777" w:rsidR="00D128FB" w:rsidRPr="00631F8B" w:rsidRDefault="00D128FB" w:rsidP="006E2051">
                  <w:r w:rsidRPr="00631F8B">
                    <w:t> </w:t>
                  </w:r>
                </w:p>
              </w:tc>
              <w:tc>
                <w:tcPr>
                  <w:tcW w:w="1500" w:type="dxa"/>
                  <w:hideMark/>
                </w:tcPr>
                <w:p w14:paraId="2A234801" w14:textId="77777777" w:rsidR="00D128FB" w:rsidRPr="00631F8B" w:rsidRDefault="00D128FB" w:rsidP="006E2051">
                  <w:r w:rsidRPr="00631F8B">
                    <w:t>Stereotypes:</w:t>
                  </w:r>
                </w:p>
              </w:tc>
              <w:tc>
                <w:tcPr>
                  <w:tcW w:w="0" w:type="auto"/>
                  <w:hideMark/>
                </w:tcPr>
                <w:p w14:paraId="268E1ED7" w14:textId="77777777" w:rsidR="00D128FB" w:rsidRPr="00631F8B" w:rsidRDefault="00D128FB" w:rsidP="006E2051">
                  <w:r w:rsidRPr="00631F8B">
                    <w:t>«featureType»</w:t>
                  </w:r>
                </w:p>
              </w:tc>
            </w:tr>
          </w:tbl>
          <w:p w14:paraId="398ACD5F" w14:textId="77777777" w:rsidR="00D128FB" w:rsidRPr="00631F8B" w:rsidRDefault="00D128FB" w:rsidP="006E2051"/>
        </w:tc>
      </w:tr>
      <w:tr w:rsidR="00D128FB" w:rsidRPr="00631F8B" w14:paraId="1B0E3C9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6E408" w14:textId="77777777" w:rsidR="00D128FB" w:rsidRPr="00631F8B" w:rsidRDefault="00D128FB" w:rsidP="006E2051">
            <w:r w:rsidRPr="00631F8B">
              <w:rPr>
                <w:b/>
                <w:bCs/>
              </w:rPr>
              <w:t>Attribuut: oilGasChemicalsProductType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015B867" w14:textId="77777777" w:rsidTr="006E2051">
              <w:trPr>
                <w:tblHeader/>
                <w:tblCellSpacing w:w="0" w:type="dxa"/>
              </w:trPr>
              <w:tc>
                <w:tcPr>
                  <w:tcW w:w="360" w:type="dxa"/>
                  <w:hideMark/>
                </w:tcPr>
                <w:p w14:paraId="21E6B1D8" w14:textId="77777777" w:rsidR="00D128FB" w:rsidRPr="00631F8B" w:rsidRDefault="00D128FB" w:rsidP="006E2051">
                  <w:r w:rsidRPr="00631F8B">
                    <w:t> </w:t>
                  </w:r>
                </w:p>
              </w:tc>
              <w:tc>
                <w:tcPr>
                  <w:tcW w:w="1500" w:type="dxa"/>
                  <w:hideMark/>
                </w:tcPr>
                <w:p w14:paraId="2A416205" w14:textId="77777777" w:rsidR="00D128FB" w:rsidRPr="00631F8B" w:rsidRDefault="00D128FB" w:rsidP="006E2051">
                  <w:r w:rsidRPr="00631F8B">
                    <w:t>Naam:</w:t>
                  </w:r>
                </w:p>
              </w:tc>
              <w:tc>
                <w:tcPr>
                  <w:tcW w:w="0" w:type="auto"/>
                  <w:hideMark/>
                </w:tcPr>
                <w:p w14:paraId="295A1649" w14:textId="77777777" w:rsidR="00D128FB" w:rsidRPr="00D128FB" w:rsidRDefault="00D128FB" w:rsidP="006E2051">
                  <w:pPr>
                    <w:rPr>
                      <w:lang w:val="en-GB"/>
                    </w:rPr>
                  </w:pPr>
                  <w:r w:rsidRPr="00D128FB">
                    <w:rPr>
                      <w:lang w:val="en-GB"/>
                    </w:rPr>
                    <w:t xml:space="preserve">oil, gas and chemicals product type </w:t>
                  </w:r>
                </w:p>
              </w:tc>
            </w:tr>
            <w:tr w:rsidR="00D128FB" w:rsidRPr="00631F8B" w14:paraId="4D71DCAC" w14:textId="77777777" w:rsidTr="006E2051">
              <w:trPr>
                <w:tblHeader/>
                <w:tblCellSpacing w:w="0" w:type="dxa"/>
              </w:trPr>
              <w:tc>
                <w:tcPr>
                  <w:tcW w:w="360" w:type="dxa"/>
                  <w:hideMark/>
                </w:tcPr>
                <w:p w14:paraId="5C4FFEA4" w14:textId="77777777" w:rsidR="00D128FB" w:rsidRPr="00D128FB" w:rsidRDefault="00D128FB" w:rsidP="006E2051">
                  <w:pPr>
                    <w:rPr>
                      <w:lang w:val="en-GB"/>
                    </w:rPr>
                  </w:pPr>
                  <w:r w:rsidRPr="00D128FB">
                    <w:rPr>
                      <w:lang w:val="en-GB"/>
                    </w:rPr>
                    <w:t> </w:t>
                  </w:r>
                </w:p>
              </w:tc>
              <w:tc>
                <w:tcPr>
                  <w:tcW w:w="1500" w:type="dxa"/>
                  <w:hideMark/>
                </w:tcPr>
                <w:p w14:paraId="03E8AE67" w14:textId="77777777" w:rsidR="00D128FB" w:rsidRPr="00631F8B" w:rsidRDefault="00D128FB" w:rsidP="006E2051">
                  <w:r w:rsidRPr="00631F8B">
                    <w:t>Type:</w:t>
                  </w:r>
                </w:p>
              </w:tc>
              <w:tc>
                <w:tcPr>
                  <w:tcW w:w="0" w:type="auto"/>
                  <w:hideMark/>
                </w:tcPr>
                <w:p w14:paraId="107757D9" w14:textId="77777777" w:rsidR="00D128FB" w:rsidRPr="00631F8B" w:rsidRDefault="00D128FB" w:rsidP="006E2051">
                  <w:r w:rsidRPr="00631F8B">
                    <w:t>OilGasChemicalsProductTypeValue</w:t>
                  </w:r>
                </w:p>
              </w:tc>
            </w:tr>
            <w:tr w:rsidR="00D128FB" w:rsidRPr="00074262" w14:paraId="5C2FC451" w14:textId="77777777" w:rsidTr="006E2051">
              <w:trPr>
                <w:tblHeader/>
                <w:tblCellSpacing w:w="0" w:type="dxa"/>
              </w:trPr>
              <w:tc>
                <w:tcPr>
                  <w:tcW w:w="360" w:type="dxa"/>
                  <w:hideMark/>
                </w:tcPr>
                <w:p w14:paraId="242B9F35" w14:textId="77777777" w:rsidR="00D128FB" w:rsidRPr="00631F8B" w:rsidRDefault="00D128FB" w:rsidP="006E2051">
                  <w:r w:rsidRPr="00631F8B">
                    <w:t> </w:t>
                  </w:r>
                </w:p>
              </w:tc>
              <w:tc>
                <w:tcPr>
                  <w:tcW w:w="1500" w:type="dxa"/>
                  <w:hideMark/>
                </w:tcPr>
                <w:p w14:paraId="38877D3C" w14:textId="77777777" w:rsidR="00D128FB" w:rsidRPr="00631F8B" w:rsidRDefault="00D128FB" w:rsidP="006E2051">
                  <w:r w:rsidRPr="00631F8B">
                    <w:t>Definitie:</w:t>
                  </w:r>
                </w:p>
              </w:tc>
              <w:tc>
                <w:tcPr>
                  <w:tcW w:w="0" w:type="auto"/>
                  <w:hideMark/>
                </w:tcPr>
                <w:p w14:paraId="40DC3D7D" w14:textId="77777777" w:rsidR="00D128FB" w:rsidRPr="00D128FB" w:rsidRDefault="00D128FB" w:rsidP="006E2051">
                  <w:pPr>
                    <w:rPr>
                      <w:lang w:val="en-GB"/>
                    </w:rPr>
                  </w:pPr>
                  <w:r w:rsidRPr="00D128FB">
                    <w:rPr>
                      <w:lang w:val="en-GB"/>
                    </w:rPr>
                    <w:t>The type of oil, gas or chemicals product that is conveyed through the oil, gas, chemicals pipe.</w:t>
                  </w:r>
                </w:p>
              </w:tc>
            </w:tr>
            <w:tr w:rsidR="00D128FB" w:rsidRPr="00631F8B" w14:paraId="19BE85D7" w14:textId="77777777" w:rsidTr="006E2051">
              <w:trPr>
                <w:tblHeader/>
                <w:tblCellSpacing w:w="0" w:type="dxa"/>
              </w:trPr>
              <w:tc>
                <w:tcPr>
                  <w:tcW w:w="360" w:type="dxa"/>
                  <w:hideMark/>
                </w:tcPr>
                <w:p w14:paraId="2F8B4473" w14:textId="77777777" w:rsidR="00D128FB" w:rsidRPr="00D128FB" w:rsidRDefault="00D128FB" w:rsidP="006E2051">
                  <w:pPr>
                    <w:rPr>
                      <w:lang w:val="en-GB"/>
                    </w:rPr>
                  </w:pPr>
                  <w:r w:rsidRPr="00D128FB">
                    <w:rPr>
                      <w:lang w:val="en-GB"/>
                    </w:rPr>
                    <w:t> </w:t>
                  </w:r>
                </w:p>
              </w:tc>
              <w:tc>
                <w:tcPr>
                  <w:tcW w:w="1500" w:type="dxa"/>
                  <w:hideMark/>
                </w:tcPr>
                <w:p w14:paraId="0CCDAE45" w14:textId="77777777" w:rsidR="00D128FB" w:rsidRPr="00631F8B" w:rsidRDefault="00D128FB" w:rsidP="006E2051">
                  <w:r w:rsidRPr="00631F8B">
                    <w:t>Multipliciteit:</w:t>
                  </w:r>
                </w:p>
              </w:tc>
              <w:tc>
                <w:tcPr>
                  <w:tcW w:w="0" w:type="auto"/>
                  <w:hideMark/>
                </w:tcPr>
                <w:p w14:paraId="49A35346" w14:textId="77777777" w:rsidR="00D128FB" w:rsidRPr="00631F8B" w:rsidRDefault="00D128FB" w:rsidP="006E2051">
                  <w:r w:rsidRPr="00631F8B">
                    <w:t>1..*</w:t>
                  </w:r>
                </w:p>
              </w:tc>
            </w:tr>
            <w:tr w:rsidR="00D128FB" w:rsidRPr="00631F8B" w14:paraId="4A3C204C" w14:textId="77777777" w:rsidTr="006E2051">
              <w:trPr>
                <w:tblHeader/>
                <w:tblCellSpacing w:w="0" w:type="dxa"/>
              </w:trPr>
              <w:tc>
                <w:tcPr>
                  <w:tcW w:w="360" w:type="dxa"/>
                  <w:hideMark/>
                </w:tcPr>
                <w:p w14:paraId="3D2141AD" w14:textId="77777777" w:rsidR="00D128FB" w:rsidRPr="00631F8B" w:rsidRDefault="00D128FB" w:rsidP="006E2051">
                  <w:r w:rsidRPr="00631F8B">
                    <w:t> </w:t>
                  </w:r>
                </w:p>
              </w:tc>
              <w:tc>
                <w:tcPr>
                  <w:tcW w:w="1500" w:type="dxa"/>
                  <w:hideMark/>
                </w:tcPr>
                <w:p w14:paraId="3FE16902" w14:textId="77777777" w:rsidR="00D128FB" w:rsidRPr="00631F8B" w:rsidRDefault="00D128FB" w:rsidP="006E2051">
                  <w:r w:rsidRPr="00631F8B">
                    <w:t>Stereotypes:</w:t>
                  </w:r>
                </w:p>
              </w:tc>
              <w:tc>
                <w:tcPr>
                  <w:tcW w:w="0" w:type="auto"/>
                  <w:hideMark/>
                </w:tcPr>
                <w:p w14:paraId="45863F6D" w14:textId="77777777" w:rsidR="00D128FB" w:rsidRPr="00631F8B" w:rsidRDefault="00D128FB" w:rsidP="006E2051">
                  <w:r w:rsidRPr="00631F8B">
                    <w:t>«voidable»</w:t>
                  </w:r>
                </w:p>
              </w:tc>
            </w:tr>
          </w:tbl>
          <w:p w14:paraId="7FAFEC6E" w14:textId="77777777" w:rsidR="00D128FB" w:rsidRPr="00631F8B" w:rsidRDefault="00D128FB" w:rsidP="006E2051"/>
        </w:tc>
      </w:tr>
    </w:tbl>
    <w:p w14:paraId="0C370D74" w14:textId="77777777" w:rsidR="00D128FB" w:rsidRPr="00631F8B" w:rsidRDefault="00D128FB" w:rsidP="00D128FB">
      <w:pPr>
        <w:pStyle w:val="Kop5"/>
        <w:rPr>
          <w:sz w:val="16"/>
          <w:szCs w:val="16"/>
        </w:rPr>
      </w:pPr>
      <w:r w:rsidRPr="00631F8B">
        <w:rPr>
          <w:sz w:val="16"/>
          <w:szCs w:val="16"/>
        </w:rPr>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5B16742A"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70BCF24" w14:textId="77777777" w:rsidR="00D128FB" w:rsidRPr="00631F8B" w:rsidRDefault="00D128FB" w:rsidP="006E2051">
            <w:pPr>
              <w:spacing w:line="225" w:lineRule="atLeast"/>
            </w:pPr>
            <w:r w:rsidRPr="00631F8B">
              <w:rPr>
                <w:b/>
                <w:bCs/>
              </w:rPr>
              <w:lastRenderedPageBreak/>
              <w:t>OilGasChemicalsProductTypeValue</w:t>
            </w:r>
          </w:p>
        </w:tc>
      </w:tr>
      <w:tr w:rsidR="00D128FB" w:rsidRPr="00631F8B" w14:paraId="544657F5"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73619C7" w14:textId="77777777" w:rsidTr="006E2051">
              <w:trPr>
                <w:tblHeader/>
                <w:tblCellSpacing w:w="0" w:type="dxa"/>
              </w:trPr>
              <w:tc>
                <w:tcPr>
                  <w:tcW w:w="360" w:type="dxa"/>
                  <w:hideMark/>
                </w:tcPr>
                <w:p w14:paraId="0773522B" w14:textId="77777777" w:rsidR="00D128FB" w:rsidRPr="00631F8B" w:rsidRDefault="00D128FB" w:rsidP="006E2051">
                  <w:r w:rsidRPr="00631F8B">
                    <w:t> </w:t>
                  </w:r>
                </w:p>
              </w:tc>
              <w:tc>
                <w:tcPr>
                  <w:tcW w:w="1500" w:type="dxa"/>
                  <w:hideMark/>
                </w:tcPr>
                <w:p w14:paraId="6E23E61A" w14:textId="77777777" w:rsidR="00D128FB" w:rsidRPr="00631F8B" w:rsidRDefault="00D128FB" w:rsidP="006E2051">
                  <w:r w:rsidRPr="00631F8B">
                    <w:t>Package:</w:t>
                  </w:r>
                </w:p>
              </w:tc>
              <w:tc>
                <w:tcPr>
                  <w:tcW w:w="0" w:type="auto"/>
                  <w:hideMark/>
                </w:tcPr>
                <w:p w14:paraId="723F7345" w14:textId="77777777" w:rsidR="00D128FB" w:rsidRPr="00D128FB" w:rsidRDefault="00D128FB" w:rsidP="006E2051">
                  <w:pPr>
                    <w:rPr>
                      <w:lang w:val="en-GB"/>
                    </w:rPr>
                  </w:pPr>
                  <w:r w:rsidRPr="00D128FB">
                    <w:rPr>
                      <w:lang w:val="en-GB"/>
                    </w:rPr>
                    <w:t>Oil-Gas-Chemicals Network [Candidate type that might be extended in Annex II/III INSPIRE data specification]</w:t>
                  </w:r>
                </w:p>
              </w:tc>
            </w:tr>
            <w:tr w:rsidR="00D128FB" w:rsidRPr="00074262" w14:paraId="226A9E18" w14:textId="77777777" w:rsidTr="006E2051">
              <w:trPr>
                <w:tblHeader/>
                <w:tblCellSpacing w:w="0" w:type="dxa"/>
              </w:trPr>
              <w:tc>
                <w:tcPr>
                  <w:tcW w:w="360" w:type="dxa"/>
                  <w:hideMark/>
                </w:tcPr>
                <w:p w14:paraId="41879693" w14:textId="77777777" w:rsidR="00D128FB" w:rsidRPr="00D128FB" w:rsidRDefault="00D128FB" w:rsidP="006E2051">
                  <w:pPr>
                    <w:rPr>
                      <w:lang w:val="en-GB"/>
                    </w:rPr>
                  </w:pPr>
                  <w:r w:rsidRPr="00D128FB">
                    <w:rPr>
                      <w:lang w:val="en-GB"/>
                    </w:rPr>
                    <w:t> </w:t>
                  </w:r>
                </w:p>
              </w:tc>
              <w:tc>
                <w:tcPr>
                  <w:tcW w:w="1500" w:type="dxa"/>
                  <w:hideMark/>
                </w:tcPr>
                <w:p w14:paraId="09A8507C" w14:textId="77777777" w:rsidR="00D128FB" w:rsidRPr="00631F8B" w:rsidRDefault="00D128FB" w:rsidP="006E2051">
                  <w:r w:rsidRPr="00631F8B">
                    <w:t>Naam:</w:t>
                  </w:r>
                </w:p>
              </w:tc>
              <w:tc>
                <w:tcPr>
                  <w:tcW w:w="0" w:type="auto"/>
                  <w:hideMark/>
                </w:tcPr>
                <w:p w14:paraId="192458AD" w14:textId="77777777" w:rsidR="00D128FB" w:rsidRPr="00D128FB" w:rsidRDefault="00D128FB" w:rsidP="006E2051">
                  <w:pPr>
                    <w:rPr>
                      <w:lang w:val="en-GB"/>
                    </w:rPr>
                  </w:pPr>
                  <w:r w:rsidRPr="00D128FB">
                    <w:rPr>
                      <w:lang w:val="en-GB"/>
                    </w:rPr>
                    <w:t xml:space="preserve">oil, gas and chemicals product type </w:t>
                  </w:r>
                </w:p>
              </w:tc>
            </w:tr>
            <w:tr w:rsidR="00D128FB" w:rsidRPr="00074262" w14:paraId="16EA96B1" w14:textId="77777777" w:rsidTr="006E2051">
              <w:trPr>
                <w:tblHeader/>
                <w:tblCellSpacing w:w="0" w:type="dxa"/>
              </w:trPr>
              <w:tc>
                <w:tcPr>
                  <w:tcW w:w="360" w:type="dxa"/>
                  <w:hideMark/>
                </w:tcPr>
                <w:p w14:paraId="6F3FCFDD" w14:textId="77777777" w:rsidR="00D128FB" w:rsidRPr="00D128FB" w:rsidRDefault="00D128FB" w:rsidP="006E2051">
                  <w:pPr>
                    <w:rPr>
                      <w:lang w:val="en-GB"/>
                    </w:rPr>
                  </w:pPr>
                  <w:r w:rsidRPr="00D128FB">
                    <w:rPr>
                      <w:lang w:val="en-GB"/>
                    </w:rPr>
                    <w:t> </w:t>
                  </w:r>
                </w:p>
              </w:tc>
              <w:tc>
                <w:tcPr>
                  <w:tcW w:w="1500" w:type="dxa"/>
                  <w:hideMark/>
                </w:tcPr>
                <w:p w14:paraId="7E16469F" w14:textId="77777777" w:rsidR="00D128FB" w:rsidRPr="00631F8B" w:rsidRDefault="00D128FB" w:rsidP="006E2051">
                  <w:r w:rsidRPr="00631F8B">
                    <w:t>Definitie:</w:t>
                  </w:r>
                </w:p>
              </w:tc>
              <w:tc>
                <w:tcPr>
                  <w:tcW w:w="0" w:type="auto"/>
                  <w:hideMark/>
                </w:tcPr>
                <w:p w14:paraId="37A02CFC" w14:textId="77777777" w:rsidR="00D128FB" w:rsidRPr="00D128FB" w:rsidRDefault="00D128FB" w:rsidP="006E2051">
                  <w:pPr>
                    <w:rPr>
                      <w:lang w:val="en-GB"/>
                    </w:rPr>
                  </w:pPr>
                  <w:r w:rsidRPr="00D128FB">
                    <w:rPr>
                      <w:lang w:val="en-GB"/>
                    </w:rPr>
                    <w:t>Classification of oil, gas and chemicals products.</w:t>
                  </w:r>
                </w:p>
              </w:tc>
            </w:tr>
            <w:tr w:rsidR="00D128FB" w:rsidRPr="00631F8B" w14:paraId="70D4143C" w14:textId="77777777" w:rsidTr="006E2051">
              <w:trPr>
                <w:tblHeader/>
                <w:tblCellSpacing w:w="0" w:type="dxa"/>
              </w:trPr>
              <w:tc>
                <w:tcPr>
                  <w:tcW w:w="360" w:type="dxa"/>
                  <w:hideMark/>
                </w:tcPr>
                <w:p w14:paraId="40A3C14B" w14:textId="77777777" w:rsidR="00D128FB" w:rsidRPr="00D128FB" w:rsidRDefault="00D128FB" w:rsidP="006E2051">
                  <w:pPr>
                    <w:rPr>
                      <w:lang w:val="en-GB"/>
                    </w:rPr>
                  </w:pPr>
                  <w:r w:rsidRPr="00D128FB">
                    <w:rPr>
                      <w:lang w:val="en-GB"/>
                    </w:rPr>
                    <w:t> </w:t>
                  </w:r>
                </w:p>
              </w:tc>
              <w:tc>
                <w:tcPr>
                  <w:tcW w:w="1500" w:type="dxa"/>
                  <w:hideMark/>
                </w:tcPr>
                <w:p w14:paraId="653B2E8A" w14:textId="77777777" w:rsidR="00D128FB" w:rsidRPr="00631F8B" w:rsidRDefault="00D128FB" w:rsidP="006E2051">
                  <w:r w:rsidRPr="00631F8B">
                    <w:t>Stereotypes:</w:t>
                  </w:r>
                </w:p>
              </w:tc>
              <w:tc>
                <w:tcPr>
                  <w:tcW w:w="0" w:type="auto"/>
                  <w:hideMark/>
                </w:tcPr>
                <w:p w14:paraId="2A754B3C" w14:textId="77777777" w:rsidR="00D128FB" w:rsidRPr="00631F8B" w:rsidRDefault="00D128FB" w:rsidP="006E2051">
                  <w:r w:rsidRPr="00631F8B">
                    <w:t>«codeList»</w:t>
                  </w:r>
                </w:p>
              </w:tc>
            </w:tr>
            <w:tr w:rsidR="00D128FB" w:rsidRPr="00631F8B" w14:paraId="08E846C0" w14:textId="77777777" w:rsidTr="006E2051">
              <w:trPr>
                <w:tblHeader/>
                <w:tblCellSpacing w:w="0" w:type="dxa"/>
              </w:trPr>
              <w:tc>
                <w:tcPr>
                  <w:tcW w:w="360" w:type="dxa"/>
                  <w:hideMark/>
                </w:tcPr>
                <w:p w14:paraId="13194107" w14:textId="77777777" w:rsidR="00D128FB" w:rsidRPr="00631F8B" w:rsidRDefault="00D128FB" w:rsidP="006E2051">
                  <w:r w:rsidRPr="00631F8B">
                    <w:t> </w:t>
                  </w:r>
                </w:p>
              </w:tc>
              <w:tc>
                <w:tcPr>
                  <w:tcW w:w="1500" w:type="dxa"/>
                  <w:hideMark/>
                </w:tcPr>
                <w:p w14:paraId="4AE06D81" w14:textId="77777777" w:rsidR="00D128FB" w:rsidRPr="00631F8B" w:rsidRDefault="00D128FB" w:rsidP="006E2051">
                  <w:r w:rsidRPr="00631F8B">
                    <w:t>Governance:</w:t>
                  </w:r>
                </w:p>
              </w:tc>
              <w:tc>
                <w:tcPr>
                  <w:tcW w:w="0" w:type="auto"/>
                  <w:hideMark/>
                </w:tcPr>
                <w:p w14:paraId="1ED5BE0A" w14:textId="77777777" w:rsidR="00D128FB" w:rsidRPr="00631F8B" w:rsidRDefault="00D128FB" w:rsidP="006E2051">
                  <w:r w:rsidRPr="00631F8B">
                    <w:t>Uitbreidbaar</w:t>
                  </w:r>
                </w:p>
              </w:tc>
            </w:tr>
          </w:tbl>
          <w:p w14:paraId="51EEE14E" w14:textId="77777777" w:rsidR="00D128FB" w:rsidRPr="00631F8B" w:rsidRDefault="00D128FB" w:rsidP="006E2051"/>
        </w:tc>
      </w:tr>
    </w:tbl>
    <w:p w14:paraId="29A93E0D" w14:textId="77777777" w:rsidR="00D128FB" w:rsidRPr="00631F8B" w:rsidRDefault="00D128FB" w:rsidP="00D128FB">
      <w:pPr>
        <w:pStyle w:val="Kop5"/>
        <w:rPr>
          <w:sz w:val="16"/>
          <w:szCs w:val="16"/>
        </w:rPr>
      </w:pPr>
      <w:r w:rsidRPr="00631F8B">
        <w:rPr>
          <w:sz w:val="16"/>
          <w:szCs w:val="16"/>
        </w:rPr>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C04F4E7"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BE4FB7" w14:textId="77777777" w:rsidR="00D128FB" w:rsidRPr="00631F8B" w:rsidRDefault="00D128FB" w:rsidP="006E2051">
            <w:pPr>
              <w:spacing w:line="225" w:lineRule="atLeast"/>
            </w:pPr>
            <w:r w:rsidRPr="00631F8B">
              <w:rPr>
                <w:b/>
                <w:bCs/>
              </w:rPr>
              <w:t>OilGasChemicalsAppurtenanceTypeValue</w:t>
            </w:r>
          </w:p>
        </w:tc>
      </w:tr>
      <w:tr w:rsidR="00D128FB" w:rsidRPr="00631F8B" w14:paraId="083239F9"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CE235DF" w14:textId="77777777" w:rsidTr="006E2051">
              <w:trPr>
                <w:tblHeader/>
                <w:tblCellSpacing w:w="0" w:type="dxa"/>
              </w:trPr>
              <w:tc>
                <w:tcPr>
                  <w:tcW w:w="360" w:type="dxa"/>
                  <w:hideMark/>
                </w:tcPr>
                <w:p w14:paraId="3533F818" w14:textId="77777777" w:rsidR="00D128FB" w:rsidRPr="00631F8B" w:rsidRDefault="00D128FB" w:rsidP="006E2051">
                  <w:r w:rsidRPr="00631F8B">
                    <w:t> </w:t>
                  </w:r>
                </w:p>
              </w:tc>
              <w:tc>
                <w:tcPr>
                  <w:tcW w:w="1500" w:type="dxa"/>
                  <w:hideMark/>
                </w:tcPr>
                <w:p w14:paraId="25C170B6" w14:textId="77777777" w:rsidR="00D128FB" w:rsidRPr="00631F8B" w:rsidRDefault="00D128FB" w:rsidP="006E2051">
                  <w:r w:rsidRPr="00631F8B">
                    <w:t>Package:</w:t>
                  </w:r>
                </w:p>
              </w:tc>
              <w:tc>
                <w:tcPr>
                  <w:tcW w:w="0" w:type="auto"/>
                  <w:hideMark/>
                </w:tcPr>
                <w:p w14:paraId="090DAE3E" w14:textId="77777777" w:rsidR="00D128FB" w:rsidRPr="00D128FB" w:rsidRDefault="00D128FB" w:rsidP="006E2051">
                  <w:pPr>
                    <w:rPr>
                      <w:lang w:val="en-GB"/>
                    </w:rPr>
                  </w:pPr>
                  <w:r w:rsidRPr="00D128FB">
                    <w:rPr>
                      <w:lang w:val="en-GB"/>
                    </w:rPr>
                    <w:t>Oil-Gas-Chemicals Network [Candidate type that might be extended in Annex II/III INSPIRE data specification]</w:t>
                  </w:r>
                </w:p>
              </w:tc>
            </w:tr>
            <w:tr w:rsidR="00D128FB" w:rsidRPr="00074262" w14:paraId="1BE834D1" w14:textId="77777777" w:rsidTr="006E2051">
              <w:trPr>
                <w:tblHeader/>
                <w:tblCellSpacing w:w="0" w:type="dxa"/>
              </w:trPr>
              <w:tc>
                <w:tcPr>
                  <w:tcW w:w="360" w:type="dxa"/>
                  <w:hideMark/>
                </w:tcPr>
                <w:p w14:paraId="3D399270" w14:textId="77777777" w:rsidR="00D128FB" w:rsidRPr="00D128FB" w:rsidRDefault="00D128FB" w:rsidP="006E2051">
                  <w:pPr>
                    <w:rPr>
                      <w:lang w:val="en-GB"/>
                    </w:rPr>
                  </w:pPr>
                  <w:r w:rsidRPr="00D128FB">
                    <w:rPr>
                      <w:lang w:val="en-GB"/>
                    </w:rPr>
                    <w:t> </w:t>
                  </w:r>
                </w:p>
              </w:tc>
              <w:tc>
                <w:tcPr>
                  <w:tcW w:w="1500" w:type="dxa"/>
                  <w:hideMark/>
                </w:tcPr>
                <w:p w14:paraId="64B3B837" w14:textId="77777777" w:rsidR="00D128FB" w:rsidRPr="00631F8B" w:rsidRDefault="00D128FB" w:rsidP="006E2051">
                  <w:r w:rsidRPr="00631F8B">
                    <w:t>Naam:</w:t>
                  </w:r>
                </w:p>
              </w:tc>
              <w:tc>
                <w:tcPr>
                  <w:tcW w:w="0" w:type="auto"/>
                  <w:hideMark/>
                </w:tcPr>
                <w:p w14:paraId="5DAEF48A" w14:textId="77777777" w:rsidR="00D128FB" w:rsidRPr="00D128FB" w:rsidRDefault="00D128FB" w:rsidP="006E2051">
                  <w:pPr>
                    <w:rPr>
                      <w:lang w:val="en-GB"/>
                    </w:rPr>
                  </w:pPr>
                  <w:r w:rsidRPr="00D128FB">
                    <w:rPr>
                      <w:lang w:val="en-GB"/>
                    </w:rPr>
                    <w:t xml:space="preserve">oil, gas and chemicals appurtenance type </w:t>
                  </w:r>
                </w:p>
              </w:tc>
            </w:tr>
            <w:tr w:rsidR="00D128FB" w:rsidRPr="00074262" w14:paraId="3454A987" w14:textId="77777777" w:rsidTr="006E2051">
              <w:trPr>
                <w:tblHeader/>
                <w:tblCellSpacing w:w="0" w:type="dxa"/>
              </w:trPr>
              <w:tc>
                <w:tcPr>
                  <w:tcW w:w="360" w:type="dxa"/>
                  <w:hideMark/>
                </w:tcPr>
                <w:p w14:paraId="363EF1DF" w14:textId="77777777" w:rsidR="00D128FB" w:rsidRPr="00D128FB" w:rsidRDefault="00D128FB" w:rsidP="006E2051">
                  <w:pPr>
                    <w:rPr>
                      <w:lang w:val="en-GB"/>
                    </w:rPr>
                  </w:pPr>
                  <w:r w:rsidRPr="00D128FB">
                    <w:rPr>
                      <w:lang w:val="en-GB"/>
                    </w:rPr>
                    <w:t> </w:t>
                  </w:r>
                </w:p>
              </w:tc>
              <w:tc>
                <w:tcPr>
                  <w:tcW w:w="1500" w:type="dxa"/>
                  <w:hideMark/>
                </w:tcPr>
                <w:p w14:paraId="27D1B77A" w14:textId="77777777" w:rsidR="00D128FB" w:rsidRPr="00631F8B" w:rsidRDefault="00D128FB" w:rsidP="006E2051">
                  <w:r w:rsidRPr="00631F8B">
                    <w:t>Definitie:</w:t>
                  </w:r>
                </w:p>
              </w:tc>
              <w:tc>
                <w:tcPr>
                  <w:tcW w:w="0" w:type="auto"/>
                  <w:hideMark/>
                </w:tcPr>
                <w:p w14:paraId="33789764" w14:textId="77777777" w:rsidR="00D128FB" w:rsidRPr="00D128FB" w:rsidRDefault="00D128FB" w:rsidP="006E2051">
                  <w:pPr>
                    <w:rPr>
                      <w:lang w:val="en-GB"/>
                    </w:rPr>
                  </w:pPr>
                  <w:r w:rsidRPr="00D128FB">
                    <w:rPr>
                      <w:lang w:val="en-GB"/>
                    </w:rPr>
                    <w:t>Classification of oil, gas, chemicals appurtenances.</w:t>
                  </w:r>
                </w:p>
              </w:tc>
            </w:tr>
            <w:tr w:rsidR="00D128FB" w:rsidRPr="00631F8B" w14:paraId="0B8B702B" w14:textId="77777777" w:rsidTr="006E2051">
              <w:trPr>
                <w:tblHeader/>
                <w:tblCellSpacing w:w="0" w:type="dxa"/>
              </w:trPr>
              <w:tc>
                <w:tcPr>
                  <w:tcW w:w="360" w:type="dxa"/>
                  <w:hideMark/>
                </w:tcPr>
                <w:p w14:paraId="2EF85D7C" w14:textId="77777777" w:rsidR="00D128FB" w:rsidRPr="00D128FB" w:rsidRDefault="00D128FB" w:rsidP="006E2051">
                  <w:pPr>
                    <w:rPr>
                      <w:lang w:val="en-GB"/>
                    </w:rPr>
                  </w:pPr>
                  <w:r w:rsidRPr="00D128FB">
                    <w:rPr>
                      <w:lang w:val="en-GB"/>
                    </w:rPr>
                    <w:t> </w:t>
                  </w:r>
                </w:p>
              </w:tc>
              <w:tc>
                <w:tcPr>
                  <w:tcW w:w="1500" w:type="dxa"/>
                  <w:hideMark/>
                </w:tcPr>
                <w:p w14:paraId="092735CB" w14:textId="77777777" w:rsidR="00D128FB" w:rsidRPr="00631F8B" w:rsidRDefault="00D128FB" w:rsidP="006E2051">
                  <w:r w:rsidRPr="00631F8B">
                    <w:t>Subtype van:</w:t>
                  </w:r>
                </w:p>
              </w:tc>
              <w:tc>
                <w:tcPr>
                  <w:tcW w:w="0" w:type="auto"/>
                  <w:hideMark/>
                </w:tcPr>
                <w:p w14:paraId="404754C2" w14:textId="77777777" w:rsidR="00D128FB" w:rsidRPr="00631F8B" w:rsidRDefault="00D128FB" w:rsidP="006E2051">
                  <w:r w:rsidRPr="00631F8B">
                    <w:t>AppurtenanceTypeValue</w:t>
                  </w:r>
                </w:p>
              </w:tc>
            </w:tr>
            <w:tr w:rsidR="00D128FB" w:rsidRPr="00631F8B" w14:paraId="64BCC8F5" w14:textId="77777777" w:rsidTr="006E2051">
              <w:trPr>
                <w:tblHeader/>
                <w:tblCellSpacing w:w="0" w:type="dxa"/>
              </w:trPr>
              <w:tc>
                <w:tcPr>
                  <w:tcW w:w="360" w:type="dxa"/>
                  <w:hideMark/>
                </w:tcPr>
                <w:p w14:paraId="7F5AE55A" w14:textId="77777777" w:rsidR="00D128FB" w:rsidRPr="00631F8B" w:rsidRDefault="00D128FB" w:rsidP="006E2051">
                  <w:r w:rsidRPr="00631F8B">
                    <w:t> </w:t>
                  </w:r>
                </w:p>
              </w:tc>
              <w:tc>
                <w:tcPr>
                  <w:tcW w:w="1500" w:type="dxa"/>
                  <w:hideMark/>
                </w:tcPr>
                <w:p w14:paraId="5D1DB5B0" w14:textId="77777777" w:rsidR="00D128FB" w:rsidRPr="00631F8B" w:rsidRDefault="00D128FB" w:rsidP="006E2051">
                  <w:r w:rsidRPr="00631F8B">
                    <w:t>Stereotypes:</w:t>
                  </w:r>
                </w:p>
              </w:tc>
              <w:tc>
                <w:tcPr>
                  <w:tcW w:w="0" w:type="auto"/>
                  <w:hideMark/>
                </w:tcPr>
                <w:p w14:paraId="57D014DA" w14:textId="77777777" w:rsidR="00D128FB" w:rsidRPr="00631F8B" w:rsidRDefault="00D128FB" w:rsidP="006E2051">
                  <w:r w:rsidRPr="00631F8B">
                    <w:t>«codeList»</w:t>
                  </w:r>
                </w:p>
              </w:tc>
            </w:tr>
            <w:tr w:rsidR="00D128FB" w:rsidRPr="00631F8B" w14:paraId="4A5636AD" w14:textId="77777777" w:rsidTr="006E2051">
              <w:trPr>
                <w:tblHeader/>
                <w:tblCellSpacing w:w="0" w:type="dxa"/>
              </w:trPr>
              <w:tc>
                <w:tcPr>
                  <w:tcW w:w="360" w:type="dxa"/>
                  <w:hideMark/>
                </w:tcPr>
                <w:p w14:paraId="39765012" w14:textId="77777777" w:rsidR="00D128FB" w:rsidRPr="00631F8B" w:rsidRDefault="00D128FB" w:rsidP="006E2051">
                  <w:r w:rsidRPr="00631F8B">
                    <w:t> </w:t>
                  </w:r>
                </w:p>
              </w:tc>
              <w:tc>
                <w:tcPr>
                  <w:tcW w:w="1500" w:type="dxa"/>
                  <w:hideMark/>
                </w:tcPr>
                <w:p w14:paraId="0AEAA00E" w14:textId="77777777" w:rsidR="00D128FB" w:rsidRPr="00631F8B" w:rsidRDefault="00D128FB" w:rsidP="006E2051">
                  <w:r w:rsidRPr="00631F8B">
                    <w:t>Governance:</w:t>
                  </w:r>
                </w:p>
              </w:tc>
              <w:tc>
                <w:tcPr>
                  <w:tcW w:w="0" w:type="auto"/>
                  <w:hideMark/>
                </w:tcPr>
                <w:p w14:paraId="660AE092" w14:textId="77777777" w:rsidR="00D128FB" w:rsidRPr="00631F8B" w:rsidRDefault="00D128FB" w:rsidP="006E2051">
                  <w:r w:rsidRPr="00631F8B">
                    <w:t>Uitbreidbaar</w:t>
                  </w:r>
                </w:p>
              </w:tc>
            </w:tr>
          </w:tbl>
          <w:p w14:paraId="687C6B6E" w14:textId="77777777" w:rsidR="00D128FB" w:rsidRPr="00631F8B" w:rsidRDefault="00D128FB" w:rsidP="006E2051"/>
        </w:tc>
      </w:tr>
    </w:tbl>
    <w:p w14:paraId="09E6C53A" w14:textId="77777777" w:rsidR="00D128FB" w:rsidRPr="00631F8B" w:rsidRDefault="00D128FB" w:rsidP="00D128FB">
      <w:pPr>
        <w:pStyle w:val="Kop5"/>
        <w:rPr>
          <w:sz w:val="16"/>
          <w:szCs w:val="16"/>
        </w:rPr>
      </w:pPr>
      <w:r w:rsidRPr="00631F8B">
        <w:rPr>
          <w:sz w:val="16"/>
          <w:szCs w:val="16"/>
        </w:rPr>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CF10998"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528E549" w14:textId="77777777" w:rsidR="00D128FB" w:rsidRPr="00631F8B" w:rsidRDefault="00D128FB" w:rsidP="006E2051">
            <w:pPr>
              <w:spacing w:line="225" w:lineRule="atLeast"/>
            </w:pPr>
            <w:r w:rsidRPr="00631F8B">
              <w:rPr>
                <w:b/>
                <w:bCs/>
              </w:rPr>
              <w:t>SewerWaterTypeValue</w:t>
            </w:r>
          </w:p>
        </w:tc>
      </w:tr>
      <w:tr w:rsidR="00D128FB" w:rsidRPr="00631F8B" w14:paraId="6E86D962"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7E5FB11E" w14:textId="77777777" w:rsidTr="006E2051">
              <w:trPr>
                <w:tblHeader/>
                <w:tblCellSpacing w:w="0" w:type="dxa"/>
              </w:trPr>
              <w:tc>
                <w:tcPr>
                  <w:tcW w:w="360" w:type="dxa"/>
                  <w:hideMark/>
                </w:tcPr>
                <w:p w14:paraId="0609F19A" w14:textId="77777777" w:rsidR="00D128FB" w:rsidRPr="00631F8B" w:rsidRDefault="00D128FB" w:rsidP="006E2051">
                  <w:r w:rsidRPr="00631F8B">
                    <w:t> </w:t>
                  </w:r>
                </w:p>
              </w:tc>
              <w:tc>
                <w:tcPr>
                  <w:tcW w:w="1500" w:type="dxa"/>
                  <w:hideMark/>
                </w:tcPr>
                <w:p w14:paraId="46864B34" w14:textId="77777777" w:rsidR="00D128FB" w:rsidRPr="00631F8B" w:rsidRDefault="00D128FB" w:rsidP="006E2051">
                  <w:r w:rsidRPr="00631F8B">
                    <w:t>Package:</w:t>
                  </w:r>
                </w:p>
              </w:tc>
              <w:tc>
                <w:tcPr>
                  <w:tcW w:w="0" w:type="auto"/>
                  <w:hideMark/>
                </w:tcPr>
                <w:p w14:paraId="28FFF4D1" w14:textId="77777777" w:rsidR="00D128FB" w:rsidRPr="00D128FB" w:rsidRDefault="00D128FB" w:rsidP="006E2051">
                  <w:pPr>
                    <w:rPr>
                      <w:lang w:val="en-GB"/>
                    </w:rPr>
                  </w:pPr>
                  <w:r w:rsidRPr="00D128FB">
                    <w:rPr>
                      <w:lang w:val="en-GB"/>
                    </w:rPr>
                    <w:t>Sewer Network [Candidate type that might be extended in Annex II/III INSPIRE data specification]</w:t>
                  </w:r>
                </w:p>
              </w:tc>
            </w:tr>
            <w:tr w:rsidR="00D128FB" w:rsidRPr="00631F8B" w14:paraId="6AF31DAF" w14:textId="77777777" w:rsidTr="006E2051">
              <w:trPr>
                <w:tblHeader/>
                <w:tblCellSpacing w:w="0" w:type="dxa"/>
              </w:trPr>
              <w:tc>
                <w:tcPr>
                  <w:tcW w:w="360" w:type="dxa"/>
                  <w:hideMark/>
                </w:tcPr>
                <w:p w14:paraId="381AB8C5" w14:textId="77777777" w:rsidR="00D128FB" w:rsidRPr="00D128FB" w:rsidRDefault="00D128FB" w:rsidP="006E2051">
                  <w:pPr>
                    <w:rPr>
                      <w:lang w:val="en-GB"/>
                    </w:rPr>
                  </w:pPr>
                  <w:r w:rsidRPr="00D128FB">
                    <w:rPr>
                      <w:lang w:val="en-GB"/>
                    </w:rPr>
                    <w:t> </w:t>
                  </w:r>
                </w:p>
              </w:tc>
              <w:tc>
                <w:tcPr>
                  <w:tcW w:w="1500" w:type="dxa"/>
                  <w:hideMark/>
                </w:tcPr>
                <w:p w14:paraId="742F348E" w14:textId="77777777" w:rsidR="00D128FB" w:rsidRPr="00631F8B" w:rsidRDefault="00D128FB" w:rsidP="006E2051">
                  <w:r w:rsidRPr="00631F8B">
                    <w:t>Naam:</w:t>
                  </w:r>
                </w:p>
              </w:tc>
              <w:tc>
                <w:tcPr>
                  <w:tcW w:w="0" w:type="auto"/>
                  <w:hideMark/>
                </w:tcPr>
                <w:p w14:paraId="5200275E" w14:textId="77777777" w:rsidR="00D128FB" w:rsidRPr="00631F8B" w:rsidRDefault="00D128FB" w:rsidP="006E2051">
                  <w:r w:rsidRPr="00631F8B">
                    <w:t xml:space="preserve">sewer water type </w:t>
                  </w:r>
                </w:p>
              </w:tc>
            </w:tr>
            <w:tr w:rsidR="00D128FB" w:rsidRPr="00074262" w14:paraId="21F43F51" w14:textId="77777777" w:rsidTr="006E2051">
              <w:trPr>
                <w:tblHeader/>
                <w:tblCellSpacing w:w="0" w:type="dxa"/>
              </w:trPr>
              <w:tc>
                <w:tcPr>
                  <w:tcW w:w="360" w:type="dxa"/>
                  <w:hideMark/>
                </w:tcPr>
                <w:p w14:paraId="0BC6A8EE" w14:textId="77777777" w:rsidR="00D128FB" w:rsidRPr="00631F8B" w:rsidRDefault="00D128FB" w:rsidP="006E2051">
                  <w:r w:rsidRPr="00631F8B">
                    <w:t> </w:t>
                  </w:r>
                </w:p>
              </w:tc>
              <w:tc>
                <w:tcPr>
                  <w:tcW w:w="1500" w:type="dxa"/>
                  <w:hideMark/>
                </w:tcPr>
                <w:p w14:paraId="5F4B6ABB" w14:textId="77777777" w:rsidR="00D128FB" w:rsidRPr="00631F8B" w:rsidRDefault="00D128FB" w:rsidP="006E2051">
                  <w:r w:rsidRPr="00631F8B">
                    <w:t>Definitie:</w:t>
                  </w:r>
                </w:p>
              </w:tc>
              <w:tc>
                <w:tcPr>
                  <w:tcW w:w="0" w:type="auto"/>
                  <w:hideMark/>
                </w:tcPr>
                <w:p w14:paraId="6B4A7195" w14:textId="77777777" w:rsidR="00D128FB" w:rsidRPr="00D128FB" w:rsidRDefault="00D128FB" w:rsidP="006E2051">
                  <w:pPr>
                    <w:rPr>
                      <w:lang w:val="en-GB"/>
                    </w:rPr>
                  </w:pPr>
                  <w:r w:rsidRPr="00D128FB">
                    <w:rPr>
                      <w:lang w:val="en-GB"/>
                    </w:rPr>
                    <w:t>Classification of sewer water types.</w:t>
                  </w:r>
                </w:p>
              </w:tc>
            </w:tr>
            <w:tr w:rsidR="00D128FB" w:rsidRPr="00631F8B" w14:paraId="3B2F56C6" w14:textId="77777777" w:rsidTr="006E2051">
              <w:trPr>
                <w:tblHeader/>
                <w:tblCellSpacing w:w="0" w:type="dxa"/>
              </w:trPr>
              <w:tc>
                <w:tcPr>
                  <w:tcW w:w="360" w:type="dxa"/>
                  <w:hideMark/>
                </w:tcPr>
                <w:p w14:paraId="322DC657" w14:textId="77777777" w:rsidR="00D128FB" w:rsidRPr="00D128FB" w:rsidRDefault="00D128FB" w:rsidP="006E2051">
                  <w:pPr>
                    <w:rPr>
                      <w:lang w:val="en-GB"/>
                    </w:rPr>
                  </w:pPr>
                  <w:r w:rsidRPr="00D128FB">
                    <w:rPr>
                      <w:lang w:val="en-GB"/>
                    </w:rPr>
                    <w:t> </w:t>
                  </w:r>
                </w:p>
              </w:tc>
              <w:tc>
                <w:tcPr>
                  <w:tcW w:w="1500" w:type="dxa"/>
                  <w:hideMark/>
                </w:tcPr>
                <w:p w14:paraId="211ECF20" w14:textId="77777777" w:rsidR="00D128FB" w:rsidRPr="00631F8B" w:rsidRDefault="00D128FB" w:rsidP="006E2051">
                  <w:r w:rsidRPr="00631F8B">
                    <w:t>Stereotypes:</w:t>
                  </w:r>
                </w:p>
              </w:tc>
              <w:tc>
                <w:tcPr>
                  <w:tcW w:w="0" w:type="auto"/>
                  <w:hideMark/>
                </w:tcPr>
                <w:p w14:paraId="35FCB819" w14:textId="77777777" w:rsidR="00D128FB" w:rsidRPr="00631F8B" w:rsidRDefault="00D128FB" w:rsidP="006E2051">
                  <w:r w:rsidRPr="00631F8B">
                    <w:t>«codeList»</w:t>
                  </w:r>
                </w:p>
              </w:tc>
            </w:tr>
            <w:tr w:rsidR="00D128FB" w:rsidRPr="00631F8B" w14:paraId="32B8D797" w14:textId="77777777" w:rsidTr="006E2051">
              <w:trPr>
                <w:tblHeader/>
                <w:tblCellSpacing w:w="0" w:type="dxa"/>
              </w:trPr>
              <w:tc>
                <w:tcPr>
                  <w:tcW w:w="360" w:type="dxa"/>
                  <w:hideMark/>
                </w:tcPr>
                <w:p w14:paraId="2220AC8B" w14:textId="77777777" w:rsidR="00D128FB" w:rsidRPr="00631F8B" w:rsidRDefault="00D128FB" w:rsidP="006E2051">
                  <w:r w:rsidRPr="00631F8B">
                    <w:t> </w:t>
                  </w:r>
                </w:p>
              </w:tc>
              <w:tc>
                <w:tcPr>
                  <w:tcW w:w="1500" w:type="dxa"/>
                  <w:hideMark/>
                </w:tcPr>
                <w:p w14:paraId="5A881654" w14:textId="77777777" w:rsidR="00D128FB" w:rsidRPr="00631F8B" w:rsidRDefault="00D128FB" w:rsidP="006E2051">
                  <w:r w:rsidRPr="00631F8B">
                    <w:t>Governance:</w:t>
                  </w:r>
                </w:p>
              </w:tc>
              <w:tc>
                <w:tcPr>
                  <w:tcW w:w="0" w:type="auto"/>
                  <w:hideMark/>
                </w:tcPr>
                <w:p w14:paraId="31CD7972" w14:textId="77777777" w:rsidR="00D128FB" w:rsidRPr="00631F8B" w:rsidRDefault="00D128FB" w:rsidP="006E2051">
                  <w:r w:rsidRPr="00631F8B">
                    <w:t>Uitbreidbaar</w:t>
                  </w:r>
                </w:p>
              </w:tc>
            </w:tr>
          </w:tbl>
          <w:p w14:paraId="78339923" w14:textId="77777777" w:rsidR="00D128FB" w:rsidRPr="00631F8B" w:rsidRDefault="00D128FB" w:rsidP="006E2051"/>
        </w:tc>
      </w:tr>
    </w:tbl>
    <w:p w14:paraId="464E869A" w14:textId="77777777" w:rsidR="00D128FB" w:rsidRPr="00631F8B" w:rsidRDefault="00D128FB" w:rsidP="00D128FB">
      <w:pPr>
        <w:pStyle w:val="Kop5"/>
        <w:rPr>
          <w:sz w:val="16"/>
          <w:szCs w:val="16"/>
        </w:rPr>
      </w:pPr>
      <w:r w:rsidRPr="00631F8B">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73D5B5DC"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8EA17A" w14:textId="77777777" w:rsidR="00D128FB" w:rsidRPr="00631F8B" w:rsidRDefault="00D128FB" w:rsidP="006E2051">
            <w:pPr>
              <w:spacing w:line="225" w:lineRule="atLeast"/>
            </w:pPr>
            <w:r w:rsidRPr="00631F8B">
              <w:rPr>
                <w:b/>
                <w:bCs/>
              </w:rPr>
              <w:t>SewerPipe</w:t>
            </w:r>
          </w:p>
        </w:tc>
      </w:tr>
      <w:tr w:rsidR="00D128FB" w:rsidRPr="00631F8B" w14:paraId="1705603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3D0A10DE" w14:textId="77777777" w:rsidTr="006E2051">
              <w:trPr>
                <w:tblHeader/>
                <w:tblCellSpacing w:w="0" w:type="dxa"/>
              </w:trPr>
              <w:tc>
                <w:tcPr>
                  <w:tcW w:w="360" w:type="dxa"/>
                  <w:hideMark/>
                </w:tcPr>
                <w:p w14:paraId="68AEB261" w14:textId="77777777" w:rsidR="00D128FB" w:rsidRPr="00631F8B" w:rsidRDefault="00D128FB" w:rsidP="006E2051">
                  <w:r w:rsidRPr="00631F8B">
                    <w:t> </w:t>
                  </w:r>
                </w:p>
              </w:tc>
              <w:tc>
                <w:tcPr>
                  <w:tcW w:w="1500" w:type="dxa"/>
                  <w:hideMark/>
                </w:tcPr>
                <w:p w14:paraId="10FE1E04" w14:textId="77777777" w:rsidR="00D128FB" w:rsidRPr="00631F8B" w:rsidRDefault="00D128FB" w:rsidP="006E2051">
                  <w:r w:rsidRPr="00631F8B">
                    <w:t>Package:</w:t>
                  </w:r>
                </w:p>
              </w:tc>
              <w:tc>
                <w:tcPr>
                  <w:tcW w:w="0" w:type="auto"/>
                  <w:hideMark/>
                </w:tcPr>
                <w:p w14:paraId="7FD22CB5" w14:textId="77777777" w:rsidR="00D128FB" w:rsidRPr="00D128FB" w:rsidRDefault="00D128FB" w:rsidP="006E2051">
                  <w:pPr>
                    <w:rPr>
                      <w:lang w:val="en-GB"/>
                    </w:rPr>
                  </w:pPr>
                  <w:r w:rsidRPr="00D128FB">
                    <w:rPr>
                      <w:lang w:val="en-GB"/>
                    </w:rPr>
                    <w:t>Sewer Network [Candidate type that might be extended in Annex II/III INSPIRE data specification]</w:t>
                  </w:r>
                </w:p>
              </w:tc>
            </w:tr>
            <w:tr w:rsidR="00D128FB" w:rsidRPr="00631F8B" w14:paraId="26448250" w14:textId="77777777" w:rsidTr="006E2051">
              <w:trPr>
                <w:tblHeader/>
                <w:tblCellSpacing w:w="0" w:type="dxa"/>
              </w:trPr>
              <w:tc>
                <w:tcPr>
                  <w:tcW w:w="360" w:type="dxa"/>
                  <w:hideMark/>
                </w:tcPr>
                <w:p w14:paraId="4635EAE4" w14:textId="77777777" w:rsidR="00D128FB" w:rsidRPr="00D128FB" w:rsidRDefault="00D128FB" w:rsidP="006E2051">
                  <w:pPr>
                    <w:rPr>
                      <w:lang w:val="en-GB"/>
                    </w:rPr>
                  </w:pPr>
                  <w:r w:rsidRPr="00D128FB">
                    <w:rPr>
                      <w:lang w:val="en-GB"/>
                    </w:rPr>
                    <w:t> </w:t>
                  </w:r>
                </w:p>
              </w:tc>
              <w:tc>
                <w:tcPr>
                  <w:tcW w:w="1500" w:type="dxa"/>
                  <w:hideMark/>
                </w:tcPr>
                <w:p w14:paraId="1D81094B" w14:textId="77777777" w:rsidR="00D128FB" w:rsidRPr="00631F8B" w:rsidRDefault="00D128FB" w:rsidP="006E2051">
                  <w:r w:rsidRPr="00631F8B">
                    <w:t>Naam:</w:t>
                  </w:r>
                </w:p>
              </w:tc>
              <w:tc>
                <w:tcPr>
                  <w:tcW w:w="0" w:type="auto"/>
                  <w:hideMark/>
                </w:tcPr>
                <w:p w14:paraId="7A4E3B43" w14:textId="77777777" w:rsidR="00D128FB" w:rsidRPr="00631F8B" w:rsidRDefault="00D128FB" w:rsidP="006E2051">
                  <w:r w:rsidRPr="00631F8B">
                    <w:t xml:space="preserve">sewer pipe </w:t>
                  </w:r>
                </w:p>
              </w:tc>
            </w:tr>
            <w:tr w:rsidR="00D128FB" w:rsidRPr="00074262" w14:paraId="7184E459" w14:textId="77777777" w:rsidTr="006E2051">
              <w:trPr>
                <w:tblHeader/>
                <w:tblCellSpacing w:w="0" w:type="dxa"/>
              </w:trPr>
              <w:tc>
                <w:tcPr>
                  <w:tcW w:w="360" w:type="dxa"/>
                  <w:hideMark/>
                </w:tcPr>
                <w:p w14:paraId="2D47EC0A" w14:textId="77777777" w:rsidR="00D128FB" w:rsidRPr="00631F8B" w:rsidRDefault="00D128FB" w:rsidP="006E2051">
                  <w:r w:rsidRPr="00631F8B">
                    <w:t> </w:t>
                  </w:r>
                </w:p>
              </w:tc>
              <w:tc>
                <w:tcPr>
                  <w:tcW w:w="1500" w:type="dxa"/>
                  <w:hideMark/>
                </w:tcPr>
                <w:p w14:paraId="3B36FF38" w14:textId="77777777" w:rsidR="00D128FB" w:rsidRPr="00631F8B" w:rsidRDefault="00D128FB" w:rsidP="006E2051">
                  <w:r w:rsidRPr="00631F8B">
                    <w:t>Definitie:</w:t>
                  </w:r>
                </w:p>
              </w:tc>
              <w:tc>
                <w:tcPr>
                  <w:tcW w:w="0" w:type="auto"/>
                  <w:hideMark/>
                </w:tcPr>
                <w:p w14:paraId="47E9DB0A" w14:textId="77777777" w:rsidR="00D128FB" w:rsidRPr="00D128FB" w:rsidRDefault="00D128FB" w:rsidP="006E2051">
                  <w:pPr>
                    <w:rPr>
                      <w:lang w:val="en-GB"/>
                    </w:rPr>
                  </w:pPr>
                  <w:r w:rsidRPr="00D128FB">
                    <w:rPr>
                      <w:lang w:val="en-GB"/>
                    </w:rPr>
                    <w:t>A sewer pipe used to convey wastewater (sewer) from one location to another.</w:t>
                  </w:r>
                </w:p>
              </w:tc>
            </w:tr>
            <w:tr w:rsidR="00D128FB" w:rsidRPr="00631F8B" w14:paraId="6CB6ED14" w14:textId="77777777" w:rsidTr="006E2051">
              <w:trPr>
                <w:tblHeader/>
                <w:tblCellSpacing w:w="0" w:type="dxa"/>
              </w:trPr>
              <w:tc>
                <w:tcPr>
                  <w:tcW w:w="360" w:type="dxa"/>
                  <w:hideMark/>
                </w:tcPr>
                <w:p w14:paraId="123922BF" w14:textId="77777777" w:rsidR="00D128FB" w:rsidRPr="00D128FB" w:rsidRDefault="00D128FB" w:rsidP="006E2051">
                  <w:pPr>
                    <w:rPr>
                      <w:lang w:val="en-GB"/>
                    </w:rPr>
                  </w:pPr>
                  <w:r w:rsidRPr="00D128FB">
                    <w:rPr>
                      <w:lang w:val="en-GB"/>
                    </w:rPr>
                    <w:t> </w:t>
                  </w:r>
                </w:p>
              </w:tc>
              <w:tc>
                <w:tcPr>
                  <w:tcW w:w="1500" w:type="dxa"/>
                  <w:hideMark/>
                </w:tcPr>
                <w:p w14:paraId="34F6A8F8" w14:textId="77777777" w:rsidR="00D128FB" w:rsidRPr="00631F8B" w:rsidRDefault="00D128FB" w:rsidP="006E2051">
                  <w:r w:rsidRPr="00631F8B">
                    <w:t>Subtype van:</w:t>
                  </w:r>
                </w:p>
              </w:tc>
              <w:tc>
                <w:tcPr>
                  <w:tcW w:w="0" w:type="auto"/>
                  <w:hideMark/>
                </w:tcPr>
                <w:p w14:paraId="75BCF2AE" w14:textId="77777777" w:rsidR="00D128FB" w:rsidRPr="00631F8B" w:rsidRDefault="00D128FB" w:rsidP="006E2051">
                  <w:r w:rsidRPr="00631F8B">
                    <w:t>Pipe</w:t>
                  </w:r>
                </w:p>
              </w:tc>
            </w:tr>
            <w:tr w:rsidR="00D128FB" w:rsidRPr="00631F8B" w14:paraId="208A2BE4" w14:textId="77777777" w:rsidTr="006E2051">
              <w:trPr>
                <w:tblHeader/>
                <w:tblCellSpacing w:w="0" w:type="dxa"/>
              </w:trPr>
              <w:tc>
                <w:tcPr>
                  <w:tcW w:w="360" w:type="dxa"/>
                  <w:hideMark/>
                </w:tcPr>
                <w:p w14:paraId="40B1F973" w14:textId="77777777" w:rsidR="00D128FB" w:rsidRPr="00631F8B" w:rsidRDefault="00D128FB" w:rsidP="006E2051">
                  <w:r w:rsidRPr="00631F8B">
                    <w:t> </w:t>
                  </w:r>
                </w:p>
              </w:tc>
              <w:tc>
                <w:tcPr>
                  <w:tcW w:w="1500" w:type="dxa"/>
                  <w:hideMark/>
                </w:tcPr>
                <w:p w14:paraId="06BB7AE3" w14:textId="77777777" w:rsidR="00D128FB" w:rsidRPr="00631F8B" w:rsidRDefault="00D128FB" w:rsidP="006E2051">
                  <w:r w:rsidRPr="00631F8B">
                    <w:t>Stereotypes:</w:t>
                  </w:r>
                </w:p>
              </w:tc>
              <w:tc>
                <w:tcPr>
                  <w:tcW w:w="0" w:type="auto"/>
                  <w:hideMark/>
                </w:tcPr>
                <w:p w14:paraId="6165FC3A" w14:textId="77777777" w:rsidR="00D128FB" w:rsidRPr="00631F8B" w:rsidRDefault="00D128FB" w:rsidP="006E2051">
                  <w:r w:rsidRPr="00631F8B">
                    <w:t>«featureType»</w:t>
                  </w:r>
                </w:p>
              </w:tc>
            </w:tr>
          </w:tbl>
          <w:p w14:paraId="6FC2961A" w14:textId="77777777" w:rsidR="00D128FB" w:rsidRPr="00631F8B" w:rsidRDefault="00D128FB" w:rsidP="006E2051"/>
        </w:tc>
      </w:tr>
      <w:tr w:rsidR="00D128FB" w:rsidRPr="00631F8B" w14:paraId="66B712F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486F00" w14:textId="77777777" w:rsidR="00D128FB" w:rsidRPr="00631F8B" w:rsidRDefault="00D128FB" w:rsidP="006E2051">
            <w:r w:rsidRPr="00631F8B">
              <w:rPr>
                <w:b/>
                <w:bCs/>
              </w:rPr>
              <w:t>Attribuut: sewerWaterType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79BEF5C" w14:textId="77777777" w:rsidTr="006E2051">
              <w:trPr>
                <w:tblHeader/>
                <w:tblCellSpacing w:w="0" w:type="dxa"/>
              </w:trPr>
              <w:tc>
                <w:tcPr>
                  <w:tcW w:w="360" w:type="dxa"/>
                  <w:hideMark/>
                </w:tcPr>
                <w:p w14:paraId="29D7311D" w14:textId="77777777" w:rsidR="00D128FB" w:rsidRPr="00631F8B" w:rsidRDefault="00D128FB" w:rsidP="006E2051">
                  <w:r w:rsidRPr="00631F8B">
                    <w:t> </w:t>
                  </w:r>
                </w:p>
              </w:tc>
              <w:tc>
                <w:tcPr>
                  <w:tcW w:w="1500" w:type="dxa"/>
                  <w:hideMark/>
                </w:tcPr>
                <w:p w14:paraId="3F83DE68" w14:textId="77777777" w:rsidR="00D128FB" w:rsidRPr="00631F8B" w:rsidRDefault="00D128FB" w:rsidP="006E2051">
                  <w:r w:rsidRPr="00631F8B">
                    <w:t>Naam:</w:t>
                  </w:r>
                </w:p>
              </w:tc>
              <w:tc>
                <w:tcPr>
                  <w:tcW w:w="0" w:type="auto"/>
                  <w:hideMark/>
                </w:tcPr>
                <w:p w14:paraId="40F81073" w14:textId="77777777" w:rsidR="00D128FB" w:rsidRPr="00631F8B" w:rsidRDefault="00D128FB" w:rsidP="006E2051">
                  <w:r w:rsidRPr="00631F8B">
                    <w:t xml:space="preserve">sewer water type </w:t>
                  </w:r>
                </w:p>
              </w:tc>
            </w:tr>
            <w:tr w:rsidR="00D128FB" w:rsidRPr="00631F8B" w14:paraId="406AB4A9" w14:textId="77777777" w:rsidTr="006E2051">
              <w:trPr>
                <w:tblHeader/>
                <w:tblCellSpacing w:w="0" w:type="dxa"/>
              </w:trPr>
              <w:tc>
                <w:tcPr>
                  <w:tcW w:w="360" w:type="dxa"/>
                  <w:hideMark/>
                </w:tcPr>
                <w:p w14:paraId="043A5F43" w14:textId="77777777" w:rsidR="00D128FB" w:rsidRPr="00631F8B" w:rsidRDefault="00D128FB" w:rsidP="006E2051">
                  <w:r w:rsidRPr="00631F8B">
                    <w:t> </w:t>
                  </w:r>
                </w:p>
              </w:tc>
              <w:tc>
                <w:tcPr>
                  <w:tcW w:w="1500" w:type="dxa"/>
                  <w:hideMark/>
                </w:tcPr>
                <w:p w14:paraId="4E6541B7" w14:textId="77777777" w:rsidR="00D128FB" w:rsidRPr="00631F8B" w:rsidRDefault="00D128FB" w:rsidP="006E2051">
                  <w:r w:rsidRPr="00631F8B">
                    <w:t>Type:</w:t>
                  </w:r>
                </w:p>
              </w:tc>
              <w:tc>
                <w:tcPr>
                  <w:tcW w:w="0" w:type="auto"/>
                  <w:hideMark/>
                </w:tcPr>
                <w:p w14:paraId="1D96E20C" w14:textId="77777777" w:rsidR="00D128FB" w:rsidRPr="00631F8B" w:rsidRDefault="00D128FB" w:rsidP="006E2051">
                  <w:r w:rsidRPr="00631F8B">
                    <w:t>SewerWaterTypeValue</w:t>
                  </w:r>
                </w:p>
              </w:tc>
            </w:tr>
            <w:tr w:rsidR="00D128FB" w:rsidRPr="00631F8B" w14:paraId="15EE2E83" w14:textId="77777777" w:rsidTr="006E2051">
              <w:trPr>
                <w:tblHeader/>
                <w:tblCellSpacing w:w="0" w:type="dxa"/>
              </w:trPr>
              <w:tc>
                <w:tcPr>
                  <w:tcW w:w="360" w:type="dxa"/>
                  <w:hideMark/>
                </w:tcPr>
                <w:p w14:paraId="58A18A1D" w14:textId="77777777" w:rsidR="00D128FB" w:rsidRPr="00631F8B" w:rsidRDefault="00D128FB" w:rsidP="006E2051">
                  <w:r w:rsidRPr="00631F8B">
                    <w:t> </w:t>
                  </w:r>
                </w:p>
              </w:tc>
              <w:tc>
                <w:tcPr>
                  <w:tcW w:w="1500" w:type="dxa"/>
                  <w:hideMark/>
                </w:tcPr>
                <w:p w14:paraId="483C68C1" w14:textId="77777777" w:rsidR="00D128FB" w:rsidRPr="00631F8B" w:rsidRDefault="00D128FB" w:rsidP="006E2051">
                  <w:r w:rsidRPr="00631F8B">
                    <w:t>Definitie:</w:t>
                  </w:r>
                </w:p>
              </w:tc>
              <w:tc>
                <w:tcPr>
                  <w:tcW w:w="0" w:type="auto"/>
                  <w:hideMark/>
                </w:tcPr>
                <w:p w14:paraId="508B955F" w14:textId="77777777" w:rsidR="00D128FB" w:rsidRPr="00631F8B" w:rsidRDefault="00D128FB" w:rsidP="006E2051">
                  <w:r w:rsidRPr="00631F8B">
                    <w:t>Type of sewer water.</w:t>
                  </w:r>
                </w:p>
              </w:tc>
            </w:tr>
            <w:tr w:rsidR="00D128FB" w:rsidRPr="00631F8B" w14:paraId="5A344F81" w14:textId="77777777" w:rsidTr="006E2051">
              <w:trPr>
                <w:tblHeader/>
                <w:tblCellSpacing w:w="0" w:type="dxa"/>
              </w:trPr>
              <w:tc>
                <w:tcPr>
                  <w:tcW w:w="360" w:type="dxa"/>
                  <w:hideMark/>
                </w:tcPr>
                <w:p w14:paraId="6D7B18A0" w14:textId="77777777" w:rsidR="00D128FB" w:rsidRPr="00631F8B" w:rsidRDefault="00D128FB" w:rsidP="006E2051">
                  <w:r w:rsidRPr="00631F8B">
                    <w:t> </w:t>
                  </w:r>
                </w:p>
              </w:tc>
              <w:tc>
                <w:tcPr>
                  <w:tcW w:w="1500" w:type="dxa"/>
                  <w:hideMark/>
                </w:tcPr>
                <w:p w14:paraId="266CA571" w14:textId="77777777" w:rsidR="00D128FB" w:rsidRPr="00631F8B" w:rsidRDefault="00D128FB" w:rsidP="006E2051">
                  <w:r w:rsidRPr="00631F8B">
                    <w:t>Multipliciteit:</w:t>
                  </w:r>
                </w:p>
              </w:tc>
              <w:tc>
                <w:tcPr>
                  <w:tcW w:w="0" w:type="auto"/>
                  <w:hideMark/>
                </w:tcPr>
                <w:p w14:paraId="3113A882" w14:textId="77777777" w:rsidR="00D128FB" w:rsidRPr="00631F8B" w:rsidRDefault="00D128FB" w:rsidP="006E2051">
                  <w:r w:rsidRPr="00631F8B">
                    <w:t>1</w:t>
                  </w:r>
                </w:p>
              </w:tc>
            </w:tr>
            <w:tr w:rsidR="00D128FB" w:rsidRPr="00631F8B" w14:paraId="696DDAC9" w14:textId="77777777" w:rsidTr="006E2051">
              <w:trPr>
                <w:tblHeader/>
                <w:tblCellSpacing w:w="0" w:type="dxa"/>
              </w:trPr>
              <w:tc>
                <w:tcPr>
                  <w:tcW w:w="360" w:type="dxa"/>
                  <w:hideMark/>
                </w:tcPr>
                <w:p w14:paraId="23DADE42" w14:textId="77777777" w:rsidR="00D128FB" w:rsidRPr="00631F8B" w:rsidRDefault="00D128FB" w:rsidP="006E2051">
                  <w:r w:rsidRPr="00631F8B">
                    <w:t> </w:t>
                  </w:r>
                </w:p>
              </w:tc>
              <w:tc>
                <w:tcPr>
                  <w:tcW w:w="1500" w:type="dxa"/>
                  <w:hideMark/>
                </w:tcPr>
                <w:p w14:paraId="1E8D4E04" w14:textId="77777777" w:rsidR="00D128FB" w:rsidRPr="00631F8B" w:rsidRDefault="00D128FB" w:rsidP="006E2051">
                  <w:r w:rsidRPr="00631F8B">
                    <w:t>Stereotypes:</w:t>
                  </w:r>
                </w:p>
              </w:tc>
              <w:tc>
                <w:tcPr>
                  <w:tcW w:w="0" w:type="auto"/>
                  <w:hideMark/>
                </w:tcPr>
                <w:p w14:paraId="2DF6A03C" w14:textId="77777777" w:rsidR="00D128FB" w:rsidRPr="00631F8B" w:rsidRDefault="00D128FB" w:rsidP="006E2051">
                  <w:r w:rsidRPr="00631F8B">
                    <w:t>«voidable»</w:t>
                  </w:r>
                </w:p>
              </w:tc>
            </w:tr>
          </w:tbl>
          <w:p w14:paraId="366F4BAE" w14:textId="77777777" w:rsidR="00D128FB" w:rsidRPr="00631F8B" w:rsidRDefault="00D128FB" w:rsidP="006E2051"/>
        </w:tc>
      </w:tr>
    </w:tbl>
    <w:p w14:paraId="185ECBB9" w14:textId="77777777" w:rsidR="00D128FB" w:rsidRPr="00631F8B" w:rsidRDefault="00D128FB" w:rsidP="00D128FB">
      <w:pPr>
        <w:pStyle w:val="Kop5"/>
        <w:rPr>
          <w:sz w:val="16"/>
          <w:szCs w:val="16"/>
        </w:rPr>
      </w:pPr>
      <w:r w:rsidRPr="00631F8B">
        <w:rPr>
          <w:sz w:val="16"/>
          <w:szCs w:val="16"/>
        </w:rPr>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C054BEE"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BA2AB6" w14:textId="77777777" w:rsidR="00D128FB" w:rsidRPr="00631F8B" w:rsidRDefault="00D128FB" w:rsidP="006E2051">
            <w:pPr>
              <w:spacing w:line="225" w:lineRule="atLeast"/>
            </w:pPr>
            <w:r w:rsidRPr="00631F8B">
              <w:rPr>
                <w:b/>
                <w:bCs/>
              </w:rPr>
              <w:lastRenderedPageBreak/>
              <w:t>SewerAppurtenanceTypeValue</w:t>
            </w:r>
          </w:p>
        </w:tc>
      </w:tr>
      <w:tr w:rsidR="00D128FB" w:rsidRPr="00631F8B" w14:paraId="2422B7A3"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2F8B8462" w14:textId="77777777" w:rsidTr="006E2051">
              <w:trPr>
                <w:tblHeader/>
                <w:tblCellSpacing w:w="0" w:type="dxa"/>
              </w:trPr>
              <w:tc>
                <w:tcPr>
                  <w:tcW w:w="360" w:type="dxa"/>
                  <w:hideMark/>
                </w:tcPr>
                <w:p w14:paraId="423EABB3" w14:textId="77777777" w:rsidR="00D128FB" w:rsidRPr="00631F8B" w:rsidRDefault="00D128FB" w:rsidP="006E2051">
                  <w:r w:rsidRPr="00631F8B">
                    <w:t> </w:t>
                  </w:r>
                </w:p>
              </w:tc>
              <w:tc>
                <w:tcPr>
                  <w:tcW w:w="1500" w:type="dxa"/>
                  <w:hideMark/>
                </w:tcPr>
                <w:p w14:paraId="794DBB61" w14:textId="77777777" w:rsidR="00D128FB" w:rsidRPr="00631F8B" w:rsidRDefault="00D128FB" w:rsidP="006E2051">
                  <w:r w:rsidRPr="00631F8B">
                    <w:t>Package:</w:t>
                  </w:r>
                </w:p>
              </w:tc>
              <w:tc>
                <w:tcPr>
                  <w:tcW w:w="0" w:type="auto"/>
                  <w:hideMark/>
                </w:tcPr>
                <w:p w14:paraId="361A71C6" w14:textId="77777777" w:rsidR="00D128FB" w:rsidRPr="00D128FB" w:rsidRDefault="00D128FB" w:rsidP="006E2051">
                  <w:pPr>
                    <w:rPr>
                      <w:lang w:val="en-GB"/>
                    </w:rPr>
                  </w:pPr>
                  <w:r w:rsidRPr="00D128FB">
                    <w:rPr>
                      <w:lang w:val="en-GB"/>
                    </w:rPr>
                    <w:t>Sewer Network [Candidate type that might be extended in Annex II/III INSPIRE data specification]</w:t>
                  </w:r>
                </w:p>
              </w:tc>
            </w:tr>
            <w:tr w:rsidR="00D128FB" w:rsidRPr="00631F8B" w14:paraId="53D2DDAF" w14:textId="77777777" w:rsidTr="006E2051">
              <w:trPr>
                <w:tblHeader/>
                <w:tblCellSpacing w:w="0" w:type="dxa"/>
              </w:trPr>
              <w:tc>
                <w:tcPr>
                  <w:tcW w:w="360" w:type="dxa"/>
                  <w:hideMark/>
                </w:tcPr>
                <w:p w14:paraId="16627A12" w14:textId="77777777" w:rsidR="00D128FB" w:rsidRPr="00D128FB" w:rsidRDefault="00D128FB" w:rsidP="006E2051">
                  <w:pPr>
                    <w:rPr>
                      <w:lang w:val="en-GB"/>
                    </w:rPr>
                  </w:pPr>
                  <w:r w:rsidRPr="00D128FB">
                    <w:rPr>
                      <w:lang w:val="en-GB"/>
                    </w:rPr>
                    <w:t> </w:t>
                  </w:r>
                </w:p>
              </w:tc>
              <w:tc>
                <w:tcPr>
                  <w:tcW w:w="1500" w:type="dxa"/>
                  <w:hideMark/>
                </w:tcPr>
                <w:p w14:paraId="5AF1CF8A" w14:textId="77777777" w:rsidR="00D128FB" w:rsidRPr="00631F8B" w:rsidRDefault="00D128FB" w:rsidP="006E2051">
                  <w:r w:rsidRPr="00631F8B">
                    <w:t>Naam:</w:t>
                  </w:r>
                </w:p>
              </w:tc>
              <w:tc>
                <w:tcPr>
                  <w:tcW w:w="0" w:type="auto"/>
                  <w:hideMark/>
                </w:tcPr>
                <w:p w14:paraId="09B3DA85" w14:textId="77777777" w:rsidR="00D128FB" w:rsidRPr="00631F8B" w:rsidRDefault="00D128FB" w:rsidP="006E2051">
                  <w:r w:rsidRPr="00631F8B">
                    <w:t xml:space="preserve">sewer appurtenance type </w:t>
                  </w:r>
                </w:p>
              </w:tc>
            </w:tr>
            <w:tr w:rsidR="00D128FB" w:rsidRPr="00631F8B" w14:paraId="3478F123" w14:textId="77777777" w:rsidTr="006E2051">
              <w:trPr>
                <w:tblHeader/>
                <w:tblCellSpacing w:w="0" w:type="dxa"/>
              </w:trPr>
              <w:tc>
                <w:tcPr>
                  <w:tcW w:w="360" w:type="dxa"/>
                  <w:hideMark/>
                </w:tcPr>
                <w:p w14:paraId="5B8F5358" w14:textId="77777777" w:rsidR="00D128FB" w:rsidRPr="00631F8B" w:rsidRDefault="00D128FB" w:rsidP="006E2051">
                  <w:r w:rsidRPr="00631F8B">
                    <w:t> </w:t>
                  </w:r>
                </w:p>
              </w:tc>
              <w:tc>
                <w:tcPr>
                  <w:tcW w:w="1500" w:type="dxa"/>
                  <w:hideMark/>
                </w:tcPr>
                <w:p w14:paraId="247D4FD5" w14:textId="77777777" w:rsidR="00D128FB" w:rsidRPr="00631F8B" w:rsidRDefault="00D128FB" w:rsidP="006E2051">
                  <w:r w:rsidRPr="00631F8B">
                    <w:t>Definitie:</w:t>
                  </w:r>
                </w:p>
              </w:tc>
              <w:tc>
                <w:tcPr>
                  <w:tcW w:w="0" w:type="auto"/>
                  <w:hideMark/>
                </w:tcPr>
                <w:p w14:paraId="766C5154" w14:textId="77777777" w:rsidR="00D128FB" w:rsidRPr="00631F8B" w:rsidRDefault="00D128FB" w:rsidP="006E2051">
                  <w:r w:rsidRPr="00631F8B">
                    <w:t>Classification of sewer appurtenances.</w:t>
                  </w:r>
                </w:p>
              </w:tc>
            </w:tr>
            <w:tr w:rsidR="00D128FB" w:rsidRPr="00631F8B" w14:paraId="521B0C9C" w14:textId="77777777" w:rsidTr="006E2051">
              <w:trPr>
                <w:tblHeader/>
                <w:tblCellSpacing w:w="0" w:type="dxa"/>
              </w:trPr>
              <w:tc>
                <w:tcPr>
                  <w:tcW w:w="360" w:type="dxa"/>
                  <w:hideMark/>
                </w:tcPr>
                <w:p w14:paraId="1EC79BAA" w14:textId="77777777" w:rsidR="00D128FB" w:rsidRPr="00631F8B" w:rsidRDefault="00D128FB" w:rsidP="006E2051">
                  <w:r w:rsidRPr="00631F8B">
                    <w:t> </w:t>
                  </w:r>
                </w:p>
              </w:tc>
              <w:tc>
                <w:tcPr>
                  <w:tcW w:w="1500" w:type="dxa"/>
                  <w:hideMark/>
                </w:tcPr>
                <w:p w14:paraId="6AAB9B54" w14:textId="77777777" w:rsidR="00D128FB" w:rsidRPr="00631F8B" w:rsidRDefault="00D128FB" w:rsidP="006E2051">
                  <w:r w:rsidRPr="00631F8B">
                    <w:t>Subtype van:</w:t>
                  </w:r>
                </w:p>
              </w:tc>
              <w:tc>
                <w:tcPr>
                  <w:tcW w:w="0" w:type="auto"/>
                  <w:hideMark/>
                </w:tcPr>
                <w:p w14:paraId="5472C5CC" w14:textId="77777777" w:rsidR="00D128FB" w:rsidRPr="00631F8B" w:rsidRDefault="00D128FB" w:rsidP="006E2051">
                  <w:r w:rsidRPr="00631F8B">
                    <w:t>AppurtenanceTypeValue</w:t>
                  </w:r>
                </w:p>
              </w:tc>
            </w:tr>
            <w:tr w:rsidR="00D128FB" w:rsidRPr="00631F8B" w14:paraId="4D5829F2" w14:textId="77777777" w:rsidTr="006E2051">
              <w:trPr>
                <w:tblHeader/>
                <w:tblCellSpacing w:w="0" w:type="dxa"/>
              </w:trPr>
              <w:tc>
                <w:tcPr>
                  <w:tcW w:w="360" w:type="dxa"/>
                  <w:hideMark/>
                </w:tcPr>
                <w:p w14:paraId="72BF8CEB" w14:textId="77777777" w:rsidR="00D128FB" w:rsidRPr="00631F8B" w:rsidRDefault="00D128FB" w:rsidP="006E2051">
                  <w:r w:rsidRPr="00631F8B">
                    <w:t> </w:t>
                  </w:r>
                </w:p>
              </w:tc>
              <w:tc>
                <w:tcPr>
                  <w:tcW w:w="1500" w:type="dxa"/>
                  <w:hideMark/>
                </w:tcPr>
                <w:p w14:paraId="398E01D1" w14:textId="77777777" w:rsidR="00D128FB" w:rsidRPr="00631F8B" w:rsidRDefault="00D128FB" w:rsidP="006E2051">
                  <w:r w:rsidRPr="00631F8B">
                    <w:t>Stereotypes:</w:t>
                  </w:r>
                </w:p>
              </w:tc>
              <w:tc>
                <w:tcPr>
                  <w:tcW w:w="0" w:type="auto"/>
                  <w:hideMark/>
                </w:tcPr>
                <w:p w14:paraId="17E87EE1" w14:textId="77777777" w:rsidR="00D128FB" w:rsidRPr="00631F8B" w:rsidRDefault="00D128FB" w:rsidP="006E2051">
                  <w:r w:rsidRPr="00631F8B">
                    <w:t>«codeList»</w:t>
                  </w:r>
                </w:p>
              </w:tc>
            </w:tr>
            <w:tr w:rsidR="00D128FB" w:rsidRPr="00631F8B" w14:paraId="289002CF" w14:textId="77777777" w:rsidTr="006E2051">
              <w:trPr>
                <w:tblHeader/>
                <w:tblCellSpacing w:w="0" w:type="dxa"/>
              </w:trPr>
              <w:tc>
                <w:tcPr>
                  <w:tcW w:w="360" w:type="dxa"/>
                  <w:hideMark/>
                </w:tcPr>
                <w:p w14:paraId="4A4E0932" w14:textId="77777777" w:rsidR="00D128FB" w:rsidRPr="00631F8B" w:rsidRDefault="00D128FB" w:rsidP="006E2051">
                  <w:r w:rsidRPr="00631F8B">
                    <w:t> </w:t>
                  </w:r>
                </w:p>
              </w:tc>
              <w:tc>
                <w:tcPr>
                  <w:tcW w:w="1500" w:type="dxa"/>
                  <w:hideMark/>
                </w:tcPr>
                <w:p w14:paraId="2EC3ACAA" w14:textId="77777777" w:rsidR="00D128FB" w:rsidRPr="00631F8B" w:rsidRDefault="00D128FB" w:rsidP="006E2051">
                  <w:r w:rsidRPr="00631F8B">
                    <w:t>Governance:</w:t>
                  </w:r>
                </w:p>
              </w:tc>
              <w:tc>
                <w:tcPr>
                  <w:tcW w:w="0" w:type="auto"/>
                  <w:hideMark/>
                </w:tcPr>
                <w:p w14:paraId="23C3C602" w14:textId="77777777" w:rsidR="00D128FB" w:rsidRPr="00631F8B" w:rsidRDefault="00D128FB" w:rsidP="006E2051">
                  <w:r w:rsidRPr="00631F8B">
                    <w:t>Uitbreidbaar</w:t>
                  </w:r>
                </w:p>
              </w:tc>
            </w:tr>
          </w:tbl>
          <w:p w14:paraId="37C88F00" w14:textId="77777777" w:rsidR="00D128FB" w:rsidRPr="00631F8B" w:rsidRDefault="00D128FB" w:rsidP="006E2051"/>
        </w:tc>
      </w:tr>
    </w:tbl>
    <w:p w14:paraId="62EBAA60" w14:textId="77777777" w:rsidR="00D128FB" w:rsidRPr="00631F8B" w:rsidRDefault="00D128FB" w:rsidP="00D128FB">
      <w:pPr>
        <w:pStyle w:val="Kop5"/>
        <w:rPr>
          <w:sz w:val="16"/>
          <w:szCs w:val="16"/>
        </w:rPr>
      </w:pPr>
      <w:r w:rsidRPr="00631F8B">
        <w:rPr>
          <w:sz w:val="16"/>
          <w:szCs w:val="16"/>
        </w:rPr>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7EBB8A6A"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F40DA1" w14:textId="77777777" w:rsidR="00D128FB" w:rsidRPr="00631F8B" w:rsidRDefault="00D128FB" w:rsidP="006E2051">
            <w:pPr>
              <w:spacing w:line="225" w:lineRule="atLeast"/>
            </w:pPr>
            <w:r w:rsidRPr="00631F8B">
              <w:rPr>
                <w:b/>
                <w:bCs/>
              </w:rPr>
              <w:t>TelecommunicationsAppurtenanceTypeValue</w:t>
            </w:r>
          </w:p>
        </w:tc>
      </w:tr>
      <w:tr w:rsidR="00D128FB" w:rsidRPr="00631F8B" w14:paraId="78E0692B"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E300AAC" w14:textId="77777777" w:rsidTr="006E2051">
              <w:trPr>
                <w:tblHeader/>
                <w:tblCellSpacing w:w="0" w:type="dxa"/>
              </w:trPr>
              <w:tc>
                <w:tcPr>
                  <w:tcW w:w="360" w:type="dxa"/>
                  <w:hideMark/>
                </w:tcPr>
                <w:p w14:paraId="7BB9F5CC" w14:textId="77777777" w:rsidR="00D128FB" w:rsidRPr="00631F8B" w:rsidRDefault="00D128FB" w:rsidP="006E2051">
                  <w:r w:rsidRPr="00631F8B">
                    <w:t> </w:t>
                  </w:r>
                </w:p>
              </w:tc>
              <w:tc>
                <w:tcPr>
                  <w:tcW w:w="1500" w:type="dxa"/>
                  <w:hideMark/>
                </w:tcPr>
                <w:p w14:paraId="28178587" w14:textId="77777777" w:rsidR="00D128FB" w:rsidRPr="00631F8B" w:rsidRDefault="00D128FB" w:rsidP="006E2051">
                  <w:r w:rsidRPr="00631F8B">
                    <w:t>Package:</w:t>
                  </w:r>
                </w:p>
              </w:tc>
              <w:tc>
                <w:tcPr>
                  <w:tcW w:w="0" w:type="auto"/>
                  <w:hideMark/>
                </w:tcPr>
                <w:p w14:paraId="296A4D9B" w14:textId="77777777" w:rsidR="00D128FB" w:rsidRPr="00D128FB" w:rsidRDefault="00D128FB" w:rsidP="006E2051">
                  <w:pPr>
                    <w:rPr>
                      <w:lang w:val="en-GB"/>
                    </w:rPr>
                  </w:pPr>
                  <w:r w:rsidRPr="00D128FB">
                    <w:rPr>
                      <w:lang w:val="en-GB"/>
                    </w:rPr>
                    <w:t>Telecommunications Network [Candidate type that might be extended in Annex II/III INSPIRE data specification]</w:t>
                  </w:r>
                </w:p>
              </w:tc>
            </w:tr>
            <w:tr w:rsidR="00D128FB" w:rsidRPr="00631F8B" w14:paraId="4623FB6F" w14:textId="77777777" w:rsidTr="006E2051">
              <w:trPr>
                <w:tblHeader/>
                <w:tblCellSpacing w:w="0" w:type="dxa"/>
              </w:trPr>
              <w:tc>
                <w:tcPr>
                  <w:tcW w:w="360" w:type="dxa"/>
                  <w:hideMark/>
                </w:tcPr>
                <w:p w14:paraId="441660BF" w14:textId="77777777" w:rsidR="00D128FB" w:rsidRPr="00D128FB" w:rsidRDefault="00D128FB" w:rsidP="006E2051">
                  <w:pPr>
                    <w:rPr>
                      <w:lang w:val="en-GB"/>
                    </w:rPr>
                  </w:pPr>
                  <w:r w:rsidRPr="00D128FB">
                    <w:rPr>
                      <w:lang w:val="en-GB"/>
                    </w:rPr>
                    <w:t> </w:t>
                  </w:r>
                </w:p>
              </w:tc>
              <w:tc>
                <w:tcPr>
                  <w:tcW w:w="1500" w:type="dxa"/>
                  <w:hideMark/>
                </w:tcPr>
                <w:p w14:paraId="298A4765" w14:textId="77777777" w:rsidR="00D128FB" w:rsidRPr="00631F8B" w:rsidRDefault="00D128FB" w:rsidP="006E2051">
                  <w:r w:rsidRPr="00631F8B">
                    <w:t>Naam:</w:t>
                  </w:r>
                </w:p>
              </w:tc>
              <w:tc>
                <w:tcPr>
                  <w:tcW w:w="0" w:type="auto"/>
                  <w:hideMark/>
                </w:tcPr>
                <w:p w14:paraId="38E1B686" w14:textId="77777777" w:rsidR="00D128FB" w:rsidRPr="00631F8B" w:rsidRDefault="00D128FB" w:rsidP="006E2051">
                  <w:r w:rsidRPr="00631F8B">
                    <w:t xml:space="preserve">telecommunications appurtenance type </w:t>
                  </w:r>
                </w:p>
              </w:tc>
            </w:tr>
            <w:tr w:rsidR="00D128FB" w:rsidRPr="00631F8B" w14:paraId="48AF1A05" w14:textId="77777777" w:rsidTr="006E2051">
              <w:trPr>
                <w:tblHeader/>
                <w:tblCellSpacing w:w="0" w:type="dxa"/>
              </w:trPr>
              <w:tc>
                <w:tcPr>
                  <w:tcW w:w="360" w:type="dxa"/>
                  <w:hideMark/>
                </w:tcPr>
                <w:p w14:paraId="6D71B979" w14:textId="77777777" w:rsidR="00D128FB" w:rsidRPr="00631F8B" w:rsidRDefault="00D128FB" w:rsidP="006E2051">
                  <w:r w:rsidRPr="00631F8B">
                    <w:t> </w:t>
                  </w:r>
                </w:p>
              </w:tc>
              <w:tc>
                <w:tcPr>
                  <w:tcW w:w="1500" w:type="dxa"/>
                  <w:hideMark/>
                </w:tcPr>
                <w:p w14:paraId="3EE5433B" w14:textId="77777777" w:rsidR="00D128FB" w:rsidRPr="00631F8B" w:rsidRDefault="00D128FB" w:rsidP="006E2051">
                  <w:r w:rsidRPr="00631F8B">
                    <w:t>Definitie:</w:t>
                  </w:r>
                </w:p>
              </w:tc>
              <w:tc>
                <w:tcPr>
                  <w:tcW w:w="0" w:type="auto"/>
                  <w:hideMark/>
                </w:tcPr>
                <w:p w14:paraId="7C50F40A" w14:textId="77777777" w:rsidR="00D128FB" w:rsidRPr="00631F8B" w:rsidRDefault="00D128FB" w:rsidP="006E2051">
                  <w:r w:rsidRPr="00631F8B">
                    <w:t>Classification of telecommunication appurtenances.</w:t>
                  </w:r>
                </w:p>
              </w:tc>
            </w:tr>
            <w:tr w:rsidR="00D128FB" w:rsidRPr="00631F8B" w14:paraId="002D8093" w14:textId="77777777" w:rsidTr="006E2051">
              <w:trPr>
                <w:tblHeader/>
                <w:tblCellSpacing w:w="0" w:type="dxa"/>
              </w:trPr>
              <w:tc>
                <w:tcPr>
                  <w:tcW w:w="360" w:type="dxa"/>
                  <w:hideMark/>
                </w:tcPr>
                <w:p w14:paraId="00860B5C" w14:textId="77777777" w:rsidR="00D128FB" w:rsidRPr="00631F8B" w:rsidRDefault="00D128FB" w:rsidP="006E2051">
                  <w:r w:rsidRPr="00631F8B">
                    <w:t> </w:t>
                  </w:r>
                </w:p>
              </w:tc>
              <w:tc>
                <w:tcPr>
                  <w:tcW w:w="1500" w:type="dxa"/>
                  <w:hideMark/>
                </w:tcPr>
                <w:p w14:paraId="316E7E39" w14:textId="77777777" w:rsidR="00D128FB" w:rsidRPr="00631F8B" w:rsidRDefault="00D128FB" w:rsidP="006E2051">
                  <w:r w:rsidRPr="00631F8B">
                    <w:t>Subtype van:</w:t>
                  </w:r>
                </w:p>
              </w:tc>
              <w:tc>
                <w:tcPr>
                  <w:tcW w:w="0" w:type="auto"/>
                  <w:hideMark/>
                </w:tcPr>
                <w:p w14:paraId="76ED1437" w14:textId="77777777" w:rsidR="00D128FB" w:rsidRPr="00631F8B" w:rsidRDefault="00D128FB" w:rsidP="006E2051">
                  <w:r w:rsidRPr="00631F8B">
                    <w:t>AppurtenanceTypeValue</w:t>
                  </w:r>
                </w:p>
              </w:tc>
            </w:tr>
            <w:tr w:rsidR="00D128FB" w:rsidRPr="00631F8B" w14:paraId="0F8878E9" w14:textId="77777777" w:rsidTr="006E2051">
              <w:trPr>
                <w:tblHeader/>
                <w:tblCellSpacing w:w="0" w:type="dxa"/>
              </w:trPr>
              <w:tc>
                <w:tcPr>
                  <w:tcW w:w="360" w:type="dxa"/>
                  <w:hideMark/>
                </w:tcPr>
                <w:p w14:paraId="6CAA4990" w14:textId="77777777" w:rsidR="00D128FB" w:rsidRPr="00631F8B" w:rsidRDefault="00D128FB" w:rsidP="006E2051">
                  <w:r w:rsidRPr="00631F8B">
                    <w:t> </w:t>
                  </w:r>
                </w:p>
              </w:tc>
              <w:tc>
                <w:tcPr>
                  <w:tcW w:w="1500" w:type="dxa"/>
                  <w:hideMark/>
                </w:tcPr>
                <w:p w14:paraId="5BD50210" w14:textId="77777777" w:rsidR="00D128FB" w:rsidRPr="00631F8B" w:rsidRDefault="00D128FB" w:rsidP="006E2051">
                  <w:r w:rsidRPr="00631F8B">
                    <w:t>Stereotypes:</w:t>
                  </w:r>
                </w:p>
              </w:tc>
              <w:tc>
                <w:tcPr>
                  <w:tcW w:w="0" w:type="auto"/>
                  <w:hideMark/>
                </w:tcPr>
                <w:p w14:paraId="15BD057E" w14:textId="77777777" w:rsidR="00D128FB" w:rsidRPr="00631F8B" w:rsidRDefault="00D128FB" w:rsidP="006E2051">
                  <w:r w:rsidRPr="00631F8B">
                    <w:t>«codeList»</w:t>
                  </w:r>
                </w:p>
              </w:tc>
            </w:tr>
            <w:tr w:rsidR="00D128FB" w:rsidRPr="00631F8B" w14:paraId="0A450F55" w14:textId="77777777" w:rsidTr="006E2051">
              <w:trPr>
                <w:tblHeader/>
                <w:tblCellSpacing w:w="0" w:type="dxa"/>
              </w:trPr>
              <w:tc>
                <w:tcPr>
                  <w:tcW w:w="360" w:type="dxa"/>
                  <w:hideMark/>
                </w:tcPr>
                <w:p w14:paraId="019336B9" w14:textId="77777777" w:rsidR="00D128FB" w:rsidRPr="00631F8B" w:rsidRDefault="00D128FB" w:rsidP="006E2051">
                  <w:r w:rsidRPr="00631F8B">
                    <w:t> </w:t>
                  </w:r>
                </w:p>
              </w:tc>
              <w:tc>
                <w:tcPr>
                  <w:tcW w:w="1500" w:type="dxa"/>
                  <w:hideMark/>
                </w:tcPr>
                <w:p w14:paraId="07A713E7" w14:textId="77777777" w:rsidR="00D128FB" w:rsidRPr="00631F8B" w:rsidRDefault="00D128FB" w:rsidP="006E2051">
                  <w:r w:rsidRPr="00631F8B">
                    <w:t>Governance:</w:t>
                  </w:r>
                </w:p>
              </w:tc>
              <w:tc>
                <w:tcPr>
                  <w:tcW w:w="0" w:type="auto"/>
                  <w:hideMark/>
                </w:tcPr>
                <w:p w14:paraId="2FB33D57" w14:textId="77777777" w:rsidR="00D128FB" w:rsidRPr="00631F8B" w:rsidRDefault="00D128FB" w:rsidP="006E2051">
                  <w:r w:rsidRPr="00631F8B">
                    <w:t>Uitbreidbaar</w:t>
                  </w:r>
                </w:p>
              </w:tc>
            </w:tr>
          </w:tbl>
          <w:p w14:paraId="1669EE1C" w14:textId="77777777" w:rsidR="00D128FB" w:rsidRPr="00631F8B" w:rsidRDefault="00D128FB" w:rsidP="006E2051"/>
        </w:tc>
      </w:tr>
    </w:tbl>
    <w:p w14:paraId="542F99A2" w14:textId="77777777" w:rsidR="00D128FB" w:rsidRPr="00631F8B" w:rsidRDefault="00D128FB" w:rsidP="00D128FB">
      <w:pPr>
        <w:pStyle w:val="Kop5"/>
        <w:rPr>
          <w:sz w:val="16"/>
          <w:szCs w:val="16"/>
        </w:rPr>
      </w:pPr>
      <w:r w:rsidRPr="00631F8B">
        <w:rPr>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5F4D923F"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25B996" w14:textId="77777777" w:rsidR="00D128FB" w:rsidRPr="00631F8B" w:rsidRDefault="00D128FB" w:rsidP="006E2051">
            <w:pPr>
              <w:spacing w:line="225" w:lineRule="atLeast"/>
            </w:pPr>
            <w:r w:rsidRPr="00631F8B">
              <w:rPr>
                <w:b/>
                <w:bCs/>
              </w:rPr>
              <w:t>TelecommunicationsCableMaterialTypeValue</w:t>
            </w:r>
          </w:p>
        </w:tc>
      </w:tr>
      <w:tr w:rsidR="00D128FB" w:rsidRPr="00631F8B" w14:paraId="74EAEAE2"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2C6BD02" w14:textId="77777777" w:rsidTr="006E2051">
              <w:trPr>
                <w:tblHeader/>
                <w:tblCellSpacing w:w="0" w:type="dxa"/>
              </w:trPr>
              <w:tc>
                <w:tcPr>
                  <w:tcW w:w="360" w:type="dxa"/>
                  <w:hideMark/>
                </w:tcPr>
                <w:p w14:paraId="3DF06429" w14:textId="77777777" w:rsidR="00D128FB" w:rsidRPr="00631F8B" w:rsidRDefault="00D128FB" w:rsidP="006E2051">
                  <w:r w:rsidRPr="00631F8B">
                    <w:t> </w:t>
                  </w:r>
                </w:p>
              </w:tc>
              <w:tc>
                <w:tcPr>
                  <w:tcW w:w="1500" w:type="dxa"/>
                  <w:hideMark/>
                </w:tcPr>
                <w:p w14:paraId="4A3F5A9A" w14:textId="77777777" w:rsidR="00D128FB" w:rsidRPr="00631F8B" w:rsidRDefault="00D128FB" w:rsidP="006E2051">
                  <w:r w:rsidRPr="00631F8B">
                    <w:t>Package:</w:t>
                  </w:r>
                </w:p>
              </w:tc>
              <w:tc>
                <w:tcPr>
                  <w:tcW w:w="0" w:type="auto"/>
                  <w:hideMark/>
                </w:tcPr>
                <w:p w14:paraId="7B839A63" w14:textId="77777777" w:rsidR="00D128FB" w:rsidRPr="00D128FB" w:rsidRDefault="00D128FB" w:rsidP="006E2051">
                  <w:pPr>
                    <w:rPr>
                      <w:lang w:val="en-GB"/>
                    </w:rPr>
                  </w:pPr>
                  <w:r w:rsidRPr="00D128FB">
                    <w:rPr>
                      <w:lang w:val="en-GB"/>
                    </w:rPr>
                    <w:t>Telecommunications Network [Candidate type that might be extended in Annex II/III INSPIRE data specification]</w:t>
                  </w:r>
                </w:p>
              </w:tc>
            </w:tr>
            <w:tr w:rsidR="00D128FB" w:rsidRPr="00631F8B" w14:paraId="3074C587" w14:textId="77777777" w:rsidTr="006E2051">
              <w:trPr>
                <w:tblHeader/>
                <w:tblCellSpacing w:w="0" w:type="dxa"/>
              </w:trPr>
              <w:tc>
                <w:tcPr>
                  <w:tcW w:w="360" w:type="dxa"/>
                  <w:hideMark/>
                </w:tcPr>
                <w:p w14:paraId="1D4D9EB7" w14:textId="77777777" w:rsidR="00D128FB" w:rsidRPr="00D128FB" w:rsidRDefault="00D128FB" w:rsidP="006E2051">
                  <w:pPr>
                    <w:rPr>
                      <w:lang w:val="en-GB"/>
                    </w:rPr>
                  </w:pPr>
                  <w:r w:rsidRPr="00D128FB">
                    <w:rPr>
                      <w:lang w:val="en-GB"/>
                    </w:rPr>
                    <w:t> </w:t>
                  </w:r>
                </w:p>
              </w:tc>
              <w:tc>
                <w:tcPr>
                  <w:tcW w:w="1500" w:type="dxa"/>
                  <w:hideMark/>
                </w:tcPr>
                <w:p w14:paraId="45CE93AC" w14:textId="77777777" w:rsidR="00D128FB" w:rsidRPr="00631F8B" w:rsidRDefault="00D128FB" w:rsidP="006E2051">
                  <w:r w:rsidRPr="00631F8B">
                    <w:t>Naam:</w:t>
                  </w:r>
                </w:p>
              </w:tc>
              <w:tc>
                <w:tcPr>
                  <w:tcW w:w="0" w:type="auto"/>
                  <w:hideMark/>
                </w:tcPr>
                <w:p w14:paraId="2103F904" w14:textId="77777777" w:rsidR="00D128FB" w:rsidRPr="00631F8B" w:rsidRDefault="00D128FB" w:rsidP="006E2051">
                  <w:r w:rsidRPr="00631F8B">
                    <w:t xml:space="preserve">telecommunications cable material type </w:t>
                  </w:r>
                </w:p>
              </w:tc>
            </w:tr>
            <w:tr w:rsidR="00D128FB" w:rsidRPr="00074262" w14:paraId="6C95C5B6" w14:textId="77777777" w:rsidTr="006E2051">
              <w:trPr>
                <w:tblHeader/>
                <w:tblCellSpacing w:w="0" w:type="dxa"/>
              </w:trPr>
              <w:tc>
                <w:tcPr>
                  <w:tcW w:w="360" w:type="dxa"/>
                  <w:hideMark/>
                </w:tcPr>
                <w:p w14:paraId="0ACA92EE" w14:textId="77777777" w:rsidR="00D128FB" w:rsidRPr="00631F8B" w:rsidRDefault="00D128FB" w:rsidP="006E2051">
                  <w:r w:rsidRPr="00631F8B">
                    <w:t> </w:t>
                  </w:r>
                </w:p>
              </w:tc>
              <w:tc>
                <w:tcPr>
                  <w:tcW w:w="1500" w:type="dxa"/>
                  <w:hideMark/>
                </w:tcPr>
                <w:p w14:paraId="1873617F" w14:textId="77777777" w:rsidR="00D128FB" w:rsidRPr="00631F8B" w:rsidRDefault="00D128FB" w:rsidP="006E2051">
                  <w:r w:rsidRPr="00631F8B">
                    <w:t>Definitie:</w:t>
                  </w:r>
                </w:p>
              </w:tc>
              <w:tc>
                <w:tcPr>
                  <w:tcW w:w="0" w:type="auto"/>
                  <w:hideMark/>
                </w:tcPr>
                <w:p w14:paraId="1D6FFEFC" w14:textId="77777777" w:rsidR="00D128FB" w:rsidRPr="00D128FB" w:rsidRDefault="00D128FB" w:rsidP="006E2051">
                  <w:pPr>
                    <w:rPr>
                      <w:lang w:val="en-GB"/>
                    </w:rPr>
                  </w:pPr>
                  <w:r w:rsidRPr="00D128FB">
                    <w:rPr>
                      <w:lang w:val="en-GB"/>
                    </w:rPr>
                    <w:t>Classification of telecommunications cable materials.</w:t>
                  </w:r>
                </w:p>
              </w:tc>
            </w:tr>
            <w:tr w:rsidR="00D128FB" w:rsidRPr="00631F8B" w14:paraId="16CF752F" w14:textId="77777777" w:rsidTr="006E2051">
              <w:trPr>
                <w:tblHeader/>
                <w:tblCellSpacing w:w="0" w:type="dxa"/>
              </w:trPr>
              <w:tc>
                <w:tcPr>
                  <w:tcW w:w="360" w:type="dxa"/>
                  <w:hideMark/>
                </w:tcPr>
                <w:p w14:paraId="48CED1D9" w14:textId="77777777" w:rsidR="00D128FB" w:rsidRPr="00D128FB" w:rsidRDefault="00D128FB" w:rsidP="006E2051">
                  <w:pPr>
                    <w:rPr>
                      <w:lang w:val="en-GB"/>
                    </w:rPr>
                  </w:pPr>
                  <w:r w:rsidRPr="00D128FB">
                    <w:rPr>
                      <w:lang w:val="en-GB"/>
                    </w:rPr>
                    <w:t> </w:t>
                  </w:r>
                </w:p>
              </w:tc>
              <w:tc>
                <w:tcPr>
                  <w:tcW w:w="1500" w:type="dxa"/>
                  <w:hideMark/>
                </w:tcPr>
                <w:p w14:paraId="4155600D" w14:textId="77777777" w:rsidR="00D128FB" w:rsidRPr="00631F8B" w:rsidRDefault="00D128FB" w:rsidP="006E2051">
                  <w:r w:rsidRPr="00631F8B">
                    <w:t>Stereotypes:</w:t>
                  </w:r>
                </w:p>
              </w:tc>
              <w:tc>
                <w:tcPr>
                  <w:tcW w:w="0" w:type="auto"/>
                  <w:hideMark/>
                </w:tcPr>
                <w:p w14:paraId="0352B3FC" w14:textId="77777777" w:rsidR="00D128FB" w:rsidRPr="00631F8B" w:rsidRDefault="00D128FB" w:rsidP="006E2051">
                  <w:r w:rsidRPr="00631F8B">
                    <w:t>«codeList»</w:t>
                  </w:r>
                </w:p>
              </w:tc>
            </w:tr>
            <w:tr w:rsidR="00D128FB" w:rsidRPr="00631F8B" w14:paraId="3F7C527D" w14:textId="77777777" w:rsidTr="006E2051">
              <w:trPr>
                <w:tblHeader/>
                <w:tblCellSpacing w:w="0" w:type="dxa"/>
              </w:trPr>
              <w:tc>
                <w:tcPr>
                  <w:tcW w:w="360" w:type="dxa"/>
                  <w:hideMark/>
                </w:tcPr>
                <w:p w14:paraId="2FCF4D1E" w14:textId="77777777" w:rsidR="00D128FB" w:rsidRPr="00631F8B" w:rsidRDefault="00D128FB" w:rsidP="006E2051">
                  <w:r w:rsidRPr="00631F8B">
                    <w:t> </w:t>
                  </w:r>
                </w:p>
              </w:tc>
              <w:tc>
                <w:tcPr>
                  <w:tcW w:w="1500" w:type="dxa"/>
                  <w:hideMark/>
                </w:tcPr>
                <w:p w14:paraId="3ECE357D" w14:textId="77777777" w:rsidR="00D128FB" w:rsidRPr="00631F8B" w:rsidRDefault="00D128FB" w:rsidP="006E2051">
                  <w:r w:rsidRPr="00631F8B">
                    <w:t>Governance:</w:t>
                  </w:r>
                </w:p>
              </w:tc>
              <w:tc>
                <w:tcPr>
                  <w:tcW w:w="0" w:type="auto"/>
                  <w:hideMark/>
                </w:tcPr>
                <w:p w14:paraId="07E6E217" w14:textId="77777777" w:rsidR="00D128FB" w:rsidRPr="00631F8B" w:rsidRDefault="00D128FB" w:rsidP="006E2051">
                  <w:r w:rsidRPr="00631F8B">
                    <w:t>Uitbreidbaar</w:t>
                  </w:r>
                </w:p>
              </w:tc>
            </w:tr>
          </w:tbl>
          <w:p w14:paraId="1F755FDA" w14:textId="77777777" w:rsidR="00D128FB" w:rsidRPr="00631F8B" w:rsidRDefault="00D128FB" w:rsidP="006E2051"/>
        </w:tc>
      </w:tr>
    </w:tbl>
    <w:p w14:paraId="7341E53F" w14:textId="77777777" w:rsidR="00D128FB" w:rsidRPr="00631F8B" w:rsidRDefault="00D128FB" w:rsidP="00D128FB">
      <w:pPr>
        <w:pStyle w:val="Kop5"/>
        <w:rPr>
          <w:sz w:val="16"/>
          <w:szCs w:val="16"/>
        </w:rPr>
      </w:pPr>
      <w:r w:rsidRPr="00631F8B">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45836CD8"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204998C" w14:textId="77777777" w:rsidR="00D128FB" w:rsidRPr="00631F8B" w:rsidRDefault="00D128FB" w:rsidP="006E2051">
            <w:pPr>
              <w:spacing w:line="225" w:lineRule="atLeast"/>
            </w:pPr>
            <w:r w:rsidRPr="00631F8B">
              <w:rPr>
                <w:b/>
                <w:bCs/>
              </w:rPr>
              <w:t>TelecommunicationsCable</w:t>
            </w:r>
          </w:p>
        </w:tc>
      </w:tr>
      <w:tr w:rsidR="00D128FB" w:rsidRPr="00631F8B" w14:paraId="756814A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2E67F455" w14:textId="77777777" w:rsidTr="006E2051">
              <w:trPr>
                <w:tblHeader/>
                <w:tblCellSpacing w:w="0" w:type="dxa"/>
              </w:trPr>
              <w:tc>
                <w:tcPr>
                  <w:tcW w:w="360" w:type="dxa"/>
                  <w:hideMark/>
                </w:tcPr>
                <w:p w14:paraId="5DF38444" w14:textId="77777777" w:rsidR="00D128FB" w:rsidRPr="00631F8B" w:rsidRDefault="00D128FB" w:rsidP="006E2051">
                  <w:r w:rsidRPr="00631F8B">
                    <w:t> </w:t>
                  </w:r>
                </w:p>
              </w:tc>
              <w:tc>
                <w:tcPr>
                  <w:tcW w:w="1500" w:type="dxa"/>
                  <w:hideMark/>
                </w:tcPr>
                <w:p w14:paraId="622610D3" w14:textId="77777777" w:rsidR="00D128FB" w:rsidRPr="00631F8B" w:rsidRDefault="00D128FB" w:rsidP="006E2051">
                  <w:r w:rsidRPr="00631F8B">
                    <w:t>Package:</w:t>
                  </w:r>
                </w:p>
              </w:tc>
              <w:tc>
                <w:tcPr>
                  <w:tcW w:w="0" w:type="auto"/>
                  <w:hideMark/>
                </w:tcPr>
                <w:p w14:paraId="69604C9C" w14:textId="77777777" w:rsidR="00D128FB" w:rsidRPr="00D128FB" w:rsidRDefault="00D128FB" w:rsidP="006E2051">
                  <w:pPr>
                    <w:rPr>
                      <w:lang w:val="en-GB"/>
                    </w:rPr>
                  </w:pPr>
                  <w:r w:rsidRPr="00D128FB">
                    <w:rPr>
                      <w:lang w:val="en-GB"/>
                    </w:rPr>
                    <w:t>Telecommunications Network [Candidate type that might be extended in Annex II/III INSPIRE data specification]</w:t>
                  </w:r>
                </w:p>
              </w:tc>
            </w:tr>
            <w:tr w:rsidR="00D128FB" w:rsidRPr="00631F8B" w14:paraId="7257F9A8" w14:textId="77777777" w:rsidTr="006E2051">
              <w:trPr>
                <w:tblHeader/>
                <w:tblCellSpacing w:w="0" w:type="dxa"/>
              </w:trPr>
              <w:tc>
                <w:tcPr>
                  <w:tcW w:w="360" w:type="dxa"/>
                  <w:hideMark/>
                </w:tcPr>
                <w:p w14:paraId="65153DCA" w14:textId="77777777" w:rsidR="00D128FB" w:rsidRPr="00D128FB" w:rsidRDefault="00D128FB" w:rsidP="006E2051">
                  <w:pPr>
                    <w:rPr>
                      <w:lang w:val="en-GB"/>
                    </w:rPr>
                  </w:pPr>
                  <w:r w:rsidRPr="00D128FB">
                    <w:rPr>
                      <w:lang w:val="en-GB"/>
                    </w:rPr>
                    <w:t> </w:t>
                  </w:r>
                </w:p>
              </w:tc>
              <w:tc>
                <w:tcPr>
                  <w:tcW w:w="1500" w:type="dxa"/>
                  <w:hideMark/>
                </w:tcPr>
                <w:p w14:paraId="7AF05136" w14:textId="77777777" w:rsidR="00D128FB" w:rsidRPr="00631F8B" w:rsidRDefault="00D128FB" w:rsidP="006E2051">
                  <w:r w:rsidRPr="00631F8B">
                    <w:t>Naam:</w:t>
                  </w:r>
                </w:p>
              </w:tc>
              <w:tc>
                <w:tcPr>
                  <w:tcW w:w="0" w:type="auto"/>
                  <w:hideMark/>
                </w:tcPr>
                <w:p w14:paraId="706874DB" w14:textId="77777777" w:rsidR="00D128FB" w:rsidRPr="00631F8B" w:rsidRDefault="00D128FB" w:rsidP="006E2051">
                  <w:r w:rsidRPr="00631F8B">
                    <w:t xml:space="preserve">telecommunications cable </w:t>
                  </w:r>
                </w:p>
              </w:tc>
            </w:tr>
            <w:tr w:rsidR="00D128FB" w:rsidRPr="00074262" w14:paraId="0A23E12F" w14:textId="77777777" w:rsidTr="006E2051">
              <w:trPr>
                <w:tblHeader/>
                <w:tblCellSpacing w:w="0" w:type="dxa"/>
              </w:trPr>
              <w:tc>
                <w:tcPr>
                  <w:tcW w:w="360" w:type="dxa"/>
                  <w:hideMark/>
                </w:tcPr>
                <w:p w14:paraId="341184DD" w14:textId="77777777" w:rsidR="00D128FB" w:rsidRPr="00631F8B" w:rsidRDefault="00D128FB" w:rsidP="006E2051">
                  <w:r w:rsidRPr="00631F8B">
                    <w:t> </w:t>
                  </w:r>
                </w:p>
              </w:tc>
              <w:tc>
                <w:tcPr>
                  <w:tcW w:w="1500" w:type="dxa"/>
                  <w:hideMark/>
                </w:tcPr>
                <w:p w14:paraId="1F22DC3E" w14:textId="77777777" w:rsidR="00D128FB" w:rsidRPr="00631F8B" w:rsidRDefault="00D128FB" w:rsidP="006E2051">
                  <w:r w:rsidRPr="00631F8B">
                    <w:t>Definitie:</w:t>
                  </w:r>
                </w:p>
              </w:tc>
              <w:tc>
                <w:tcPr>
                  <w:tcW w:w="0" w:type="auto"/>
                  <w:hideMark/>
                </w:tcPr>
                <w:p w14:paraId="1767F4B7" w14:textId="77777777" w:rsidR="00D128FB" w:rsidRPr="00D128FB" w:rsidRDefault="00D128FB" w:rsidP="006E2051">
                  <w:pPr>
                    <w:rPr>
                      <w:lang w:val="en-GB"/>
                    </w:rPr>
                  </w:pPr>
                  <w:r w:rsidRPr="00D128FB">
                    <w:rPr>
                      <w:lang w:val="en-GB"/>
                    </w:rPr>
                    <w:t xml:space="preserve">A utility link or link sequence used to convey data signals (PSTN, radio or computer) from one location to another. </w:t>
                  </w:r>
                </w:p>
              </w:tc>
            </w:tr>
            <w:tr w:rsidR="00D128FB" w:rsidRPr="00631F8B" w14:paraId="5586F6A0" w14:textId="77777777" w:rsidTr="006E2051">
              <w:trPr>
                <w:tblHeader/>
                <w:tblCellSpacing w:w="0" w:type="dxa"/>
              </w:trPr>
              <w:tc>
                <w:tcPr>
                  <w:tcW w:w="360" w:type="dxa"/>
                  <w:hideMark/>
                </w:tcPr>
                <w:p w14:paraId="1D826D3E" w14:textId="77777777" w:rsidR="00D128FB" w:rsidRPr="00D128FB" w:rsidRDefault="00D128FB" w:rsidP="006E2051">
                  <w:pPr>
                    <w:rPr>
                      <w:lang w:val="en-GB"/>
                    </w:rPr>
                  </w:pPr>
                  <w:r w:rsidRPr="00D128FB">
                    <w:rPr>
                      <w:lang w:val="en-GB"/>
                    </w:rPr>
                    <w:t> </w:t>
                  </w:r>
                </w:p>
              </w:tc>
              <w:tc>
                <w:tcPr>
                  <w:tcW w:w="1500" w:type="dxa"/>
                  <w:hideMark/>
                </w:tcPr>
                <w:p w14:paraId="2FA59A99" w14:textId="77777777" w:rsidR="00D128FB" w:rsidRPr="00631F8B" w:rsidRDefault="00D128FB" w:rsidP="006E2051">
                  <w:r w:rsidRPr="00631F8B">
                    <w:t>Subtype van:</w:t>
                  </w:r>
                </w:p>
              </w:tc>
              <w:tc>
                <w:tcPr>
                  <w:tcW w:w="0" w:type="auto"/>
                  <w:hideMark/>
                </w:tcPr>
                <w:p w14:paraId="7F28A676" w14:textId="77777777" w:rsidR="00D128FB" w:rsidRPr="00631F8B" w:rsidRDefault="00D128FB" w:rsidP="006E2051">
                  <w:r w:rsidRPr="00631F8B">
                    <w:t>Cable</w:t>
                  </w:r>
                </w:p>
              </w:tc>
            </w:tr>
            <w:tr w:rsidR="00D128FB" w:rsidRPr="00631F8B" w14:paraId="67DF1EDC" w14:textId="77777777" w:rsidTr="006E2051">
              <w:trPr>
                <w:tblHeader/>
                <w:tblCellSpacing w:w="0" w:type="dxa"/>
              </w:trPr>
              <w:tc>
                <w:tcPr>
                  <w:tcW w:w="360" w:type="dxa"/>
                  <w:hideMark/>
                </w:tcPr>
                <w:p w14:paraId="35B03869" w14:textId="77777777" w:rsidR="00D128FB" w:rsidRPr="00631F8B" w:rsidRDefault="00D128FB" w:rsidP="006E2051">
                  <w:r w:rsidRPr="00631F8B">
                    <w:t> </w:t>
                  </w:r>
                </w:p>
              </w:tc>
              <w:tc>
                <w:tcPr>
                  <w:tcW w:w="1500" w:type="dxa"/>
                  <w:hideMark/>
                </w:tcPr>
                <w:p w14:paraId="4470D748" w14:textId="77777777" w:rsidR="00D128FB" w:rsidRPr="00631F8B" w:rsidRDefault="00D128FB" w:rsidP="006E2051">
                  <w:r w:rsidRPr="00631F8B">
                    <w:t>Stereotypes:</w:t>
                  </w:r>
                </w:p>
              </w:tc>
              <w:tc>
                <w:tcPr>
                  <w:tcW w:w="0" w:type="auto"/>
                  <w:hideMark/>
                </w:tcPr>
                <w:p w14:paraId="37FFB568" w14:textId="77777777" w:rsidR="00D128FB" w:rsidRPr="00631F8B" w:rsidRDefault="00D128FB" w:rsidP="006E2051">
                  <w:r w:rsidRPr="00631F8B">
                    <w:t>«featureType»</w:t>
                  </w:r>
                </w:p>
              </w:tc>
            </w:tr>
          </w:tbl>
          <w:p w14:paraId="75AFD415" w14:textId="77777777" w:rsidR="00D128FB" w:rsidRPr="00631F8B" w:rsidRDefault="00D128FB" w:rsidP="006E2051"/>
        </w:tc>
      </w:tr>
      <w:tr w:rsidR="00D128FB" w:rsidRPr="00631F8B" w14:paraId="481D630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EC26A7" w14:textId="77777777" w:rsidR="00D128FB" w:rsidRPr="00631F8B" w:rsidRDefault="00D128FB" w:rsidP="006E2051">
            <w:r w:rsidRPr="00631F8B">
              <w:rPr>
                <w:b/>
                <w:bCs/>
              </w:rPr>
              <w:t>Attribuut: telecommunicationsCableMaterialType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B8974E1" w14:textId="77777777" w:rsidTr="006E2051">
              <w:trPr>
                <w:tblHeader/>
                <w:tblCellSpacing w:w="0" w:type="dxa"/>
              </w:trPr>
              <w:tc>
                <w:tcPr>
                  <w:tcW w:w="360" w:type="dxa"/>
                  <w:hideMark/>
                </w:tcPr>
                <w:p w14:paraId="62939721" w14:textId="77777777" w:rsidR="00D128FB" w:rsidRPr="00631F8B" w:rsidRDefault="00D128FB" w:rsidP="006E2051">
                  <w:r w:rsidRPr="00631F8B">
                    <w:t> </w:t>
                  </w:r>
                </w:p>
              </w:tc>
              <w:tc>
                <w:tcPr>
                  <w:tcW w:w="1500" w:type="dxa"/>
                  <w:hideMark/>
                </w:tcPr>
                <w:p w14:paraId="5319AB3F" w14:textId="77777777" w:rsidR="00D128FB" w:rsidRPr="00631F8B" w:rsidRDefault="00D128FB" w:rsidP="006E2051">
                  <w:r w:rsidRPr="00631F8B">
                    <w:t>Naam:</w:t>
                  </w:r>
                </w:p>
              </w:tc>
              <w:tc>
                <w:tcPr>
                  <w:tcW w:w="0" w:type="auto"/>
                  <w:hideMark/>
                </w:tcPr>
                <w:p w14:paraId="1ACB7D0F" w14:textId="77777777" w:rsidR="00D128FB" w:rsidRPr="00631F8B" w:rsidRDefault="00D128FB" w:rsidP="006E2051">
                  <w:r w:rsidRPr="00631F8B">
                    <w:t xml:space="preserve">telecommunications cable material type </w:t>
                  </w:r>
                </w:p>
              </w:tc>
            </w:tr>
            <w:tr w:rsidR="00D128FB" w:rsidRPr="00631F8B" w14:paraId="1ACCDC24" w14:textId="77777777" w:rsidTr="006E2051">
              <w:trPr>
                <w:tblHeader/>
                <w:tblCellSpacing w:w="0" w:type="dxa"/>
              </w:trPr>
              <w:tc>
                <w:tcPr>
                  <w:tcW w:w="360" w:type="dxa"/>
                  <w:hideMark/>
                </w:tcPr>
                <w:p w14:paraId="335599B5" w14:textId="77777777" w:rsidR="00D128FB" w:rsidRPr="00631F8B" w:rsidRDefault="00D128FB" w:rsidP="006E2051">
                  <w:r w:rsidRPr="00631F8B">
                    <w:t> </w:t>
                  </w:r>
                </w:p>
              </w:tc>
              <w:tc>
                <w:tcPr>
                  <w:tcW w:w="1500" w:type="dxa"/>
                  <w:hideMark/>
                </w:tcPr>
                <w:p w14:paraId="75F6708B" w14:textId="77777777" w:rsidR="00D128FB" w:rsidRPr="00631F8B" w:rsidRDefault="00D128FB" w:rsidP="006E2051">
                  <w:r w:rsidRPr="00631F8B">
                    <w:t>Type:</w:t>
                  </w:r>
                </w:p>
              </w:tc>
              <w:tc>
                <w:tcPr>
                  <w:tcW w:w="0" w:type="auto"/>
                  <w:hideMark/>
                </w:tcPr>
                <w:p w14:paraId="0A4882C1" w14:textId="77777777" w:rsidR="00D128FB" w:rsidRPr="00631F8B" w:rsidRDefault="00D128FB" w:rsidP="006E2051">
                  <w:r w:rsidRPr="00631F8B">
                    <w:t>TelecommunicationsCableMaterialTypeValue</w:t>
                  </w:r>
                </w:p>
              </w:tc>
            </w:tr>
            <w:tr w:rsidR="00D128FB" w:rsidRPr="00631F8B" w14:paraId="74DA4E85" w14:textId="77777777" w:rsidTr="006E2051">
              <w:trPr>
                <w:tblHeader/>
                <w:tblCellSpacing w:w="0" w:type="dxa"/>
              </w:trPr>
              <w:tc>
                <w:tcPr>
                  <w:tcW w:w="360" w:type="dxa"/>
                  <w:hideMark/>
                </w:tcPr>
                <w:p w14:paraId="40260321" w14:textId="77777777" w:rsidR="00D128FB" w:rsidRPr="00631F8B" w:rsidRDefault="00D128FB" w:rsidP="006E2051">
                  <w:r w:rsidRPr="00631F8B">
                    <w:t> </w:t>
                  </w:r>
                </w:p>
              </w:tc>
              <w:tc>
                <w:tcPr>
                  <w:tcW w:w="1500" w:type="dxa"/>
                  <w:hideMark/>
                </w:tcPr>
                <w:p w14:paraId="0D52EFB8" w14:textId="77777777" w:rsidR="00D128FB" w:rsidRPr="00631F8B" w:rsidRDefault="00D128FB" w:rsidP="006E2051">
                  <w:r w:rsidRPr="00631F8B">
                    <w:t>Definitie:</w:t>
                  </w:r>
                </w:p>
              </w:tc>
              <w:tc>
                <w:tcPr>
                  <w:tcW w:w="0" w:type="auto"/>
                  <w:hideMark/>
                </w:tcPr>
                <w:p w14:paraId="41C31A72" w14:textId="77777777" w:rsidR="00D128FB" w:rsidRPr="00631F8B" w:rsidRDefault="00D128FB" w:rsidP="006E2051">
                  <w:r w:rsidRPr="00631F8B">
                    <w:t>Type of cable material.</w:t>
                  </w:r>
                </w:p>
              </w:tc>
            </w:tr>
            <w:tr w:rsidR="00D128FB" w:rsidRPr="00631F8B" w14:paraId="4B4F6976" w14:textId="77777777" w:rsidTr="006E2051">
              <w:trPr>
                <w:tblHeader/>
                <w:tblCellSpacing w:w="0" w:type="dxa"/>
              </w:trPr>
              <w:tc>
                <w:tcPr>
                  <w:tcW w:w="360" w:type="dxa"/>
                  <w:hideMark/>
                </w:tcPr>
                <w:p w14:paraId="76032C9D" w14:textId="77777777" w:rsidR="00D128FB" w:rsidRPr="00631F8B" w:rsidRDefault="00D128FB" w:rsidP="006E2051">
                  <w:r w:rsidRPr="00631F8B">
                    <w:t> </w:t>
                  </w:r>
                </w:p>
              </w:tc>
              <w:tc>
                <w:tcPr>
                  <w:tcW w:w="1500" w:type="dxa"/>
                  <w:hideMark/>
                </w:tcPr>
                <w:p w14:paraId="72D37D3E" w14:textId="77777777" w:rsidR="00D128FB" w:rsidRPr="00631F8B" w:rsidRDefault="00D128FB" w:rsidP="006E2051">
                  <w:r w:rsidRPr="00631F8B">
                    <w:t>Multipliciteit:</w:t>
                  </w:r>
                </w:p>
              </w:tc>
              <w:tc>
                <w:tcPr>
                  <w:tcW w:w="0" w:type="auto"/>
                  <w:hideMark/>
                </w:tcPr>
                <w:p w14:paraId="36789741" w14:textId="77777777" w:rsidR="00D128FB" w:rsidRPr="00631F8B" w:rsidRDefault="00D128FB" w:rsidP="006E2051">
                  <w:r w:rsidRPr="00631F8B">
                    <w:t>1</w:t>
                  </w:r>
                </w:p>
              </w:tc>
            </w:tr>
            <w:tr w:rsidR="00D128FB" w:rsidRPr="00631F8B" w14:paraId="6058771F" w14:textId="77777777" w:rsidTr="006E2051">
              <w:trPr>
                <w:tblHeader/>
                <w:tblCellSpacing w:w="0" w:type="dxa"/>
              </w:trPr>
              <w:tc>
                <w:tcPr>
                  <w:tcW w:w="360" w:type="dxa"/>
                  <w:hideMark/>
                </w:tcPr>
                <w:p w14:paraId="408DAD55" w14:textId="77777777" w:rsidR="00D128FB" w:rsidRPr="00631F8B" w:rsidRDefault="00D128FB" w:rsidP="006E2051">
                  <w:r w:rsidRPr="00631F8B">
                    <w:t> </w:t>
                  </w:r>
                </w:p>
              </w:tc>
              <w:tc>
                <w:tcPr>
                  <w:tcW w:w="1500" w:type="dxa"/>
                  <w:hideMark/>
                </w:tcPr>
                <w:p w14:paraId="163F6B13" w14:textId="77777777" w:rsidR="00D128FB" w:rsidRPr="00631F8B" w:rsidRDefault="00D128FB" w:rsidP="006E2051">
                  <w:r w:rsidRPr="00631F8B">
                    <w:t>Stereotypes:</w:t>
                  </w:r>
                </w:p>
              </w:tc>
              <w:tc>
                <w:tcPr>
                  <w:tcW w:w="0" w:type="auto"/>
                  <w:hideMark/>
                </w:tcPr>
                <w:p w14:paraId="19FB7F89" w14:textId="77777777" w:rsidR="00D128FB" w:rsidRPr="00631F8B" w:rsidRDefault="00D128FB" w:rsidP="006E2051">
                  <w:r w:rsidRPr="00631F8B">
                    <w:t>«voidable»</w:t>
                  </w:r>
                </w:p>
              </w:tc>
            </w:tr>
          </w:tbl>
          <w:p w14:paraId="3CDEBD9F" w14:textId="77777777" w:rsidR="00D128FB" w:rsidRPr="00631F8B" w:rsidRDefault="00D128FB" w:rsidP="006E2051"/>
        </w:tc>
      </w:tr>
      <w:tr w:rsidR="00D128FB" w:rsidRPr="00631F8B" w14:paraId="753BEF4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6D4E27" w14:textId="77777777" w:rsidR="00D128FB" w:rsidRPr="00D128FB" w:rsidRDefault="00D128FB" w:rsidP="006E2051">
            <w:pPr>
              <w:rPr>
                <w:lang w:val="en-GB"/>
              </w:rPr>
            </w:pPr>
            <w:r w:rsidRPr="00D128FB">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5199C0C" w14:textId="77777777" w:rsidTr="006E2051">
              <w:trPr>
                <w:tblHeader/>
                <w:tblCellSpacing w:w="0" w:type="dxa"/>
              </w:trPr>
              <w:tc>
                <w:tcPr>
                  <w:tcW w:w="360" w:type="dxa"/>
                  <w:hideMark/>
                </w:tcPr>
                <w:p w14:paraId="3E5BE7A3" w14:textId="77777777" w:rsidR="00D128FB" w:rsidRPr="00D128FB" w:rsidRDefault="00D128FB" w:rsidP="006E2051">
                  <w:pPr>
                    <w:rPr>
                      <w:lang w:val="en-GB"/>
                    </w:rPr>
                  </w:pPr>
                  <w:r w:rsidRPr="00D128FB">
                    <w:rPr>
                      <w:lang w:val="en-GB"/>
                    </w:rPr>
                    <w:t> </w:t>
                  </w:r>
                </w:p>
              </w:tc>
              <w:tc>
                <w:tcPr>
                  <w:tcW w:w="1500" w:type="dxa"/>
                  <w:hideMark/>
                </w:tcPr>
                <w:p w14:paraId="66D23E44" w14:textId="77777777" w:rsidR="00D128FB" w:rsidRPr="00631F8B" w:rsidRDefault="00D128FB" w:rsidP="006E2051">
                  <w:r w:rsidRPr="00631F8B">
                    <w:t>OCL:</w:t>
                  </w:r>
                </w:p>
              </w:tc>
              <w:tc>
                <w:tcPr>
                  <w:tcW w:w="0" w:type="auto"/>
                  <w:hideMark/>
                </w:tcPr>
                <w:p w14:paraId="2AAB9FAE" w14:textId="77777777" w:rsidR="00D128FB" w:rsidRPr="00631F8B" w:rsidRDefault="00D128FB" w:rsidP="006E2051"/>
              </w:tc>
            </w:tr>
          </w:tbl>
          <w:p w14:paraId="128436ED" w14:textId="77777777" w:rsidR="00D128FB" w:rsidRPr="00631F8B" w:rsidRDefault="00D128FB" w:rsidP="006E2051"/>
        </w:tc>
      </w:tr>
    </w:tbl>
    <w:p w14:paraId="17572DB8" w14:textId="77777777" w:rsidR="00D128FB" w:rsidRPr="00631F8B" w:rsidRDefault="00D128FB" w:rsidP="00D128FB">
      <w:pPr>
        <w:pStyle w:val="Kop5"/>
        <w:rPr>
          <w:sz w:val="16"/>
          <w:szCs w:val="16"/>
        </w:rPr>
      </w:pPr>
      <w:r w:rsidRPr="00631F8B">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69E94E4"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81A4DE" w14:textId="77777777" w:rsidR="00D128FB" w:rsidRPr="00631F8B" w:rsidRDefault="00D128FB" w:rsidP="006E2051">
            <w:pPr>
              <w:spacing w:line="225" w:lineRule="atLeast"/>
            </w:pPr>
            <w:r w:rsidRPr="00631F8B">
              <w:rPr>
                <w:b/>
                <w:bCs/>
              </w:rPr>
              <w:lastRenderedPageBreak/>
              <w:t>ThermalPipe</w:t>
            </w:r>
          </w:p>
        </w:tc>
      </w:tr>
      <w:tr w:rsidR="00D128FB" w:rsidRPr="00631F8B" w14:paraId="3999687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1DADC2BD" w14:textId="77777777" w:rsidTr="006E2051">
              <w:trPr>
                <w:tblHeader/>
                <w:tblCellSpacing w:w="0" w:type="dxa"/>
              </w:trPr>
              <w:tc>
                <w:tcPr>
                  <w:tcW w:w="360" w:type="dxa"/>
                  <w:hideMark/>
                </w:tcPr>
                <w:p w14:paraId="7CC2CA2A" w14:textId="77777777" w:rsidR="00D128FB" w:rsidRPr="00631F8B" w:rsidRDefault="00D128FB" w:rsidP="006E2051">
                  <w:r w:rsidRPr="00631F8B">
                    <w:t> </w:t>
                  </w:r>
                </w:p>
              </w:tc>
              <w:tc>
                <w:tcPr>
                  <w:tcW w:w="1500" w:type="dxa"/>
                  <w:hideMark/>
                </w:tcPr>
                <w:p w14:paraId="57D29735" w14:textId="77777777" w:rsidR="00D128FB" w:rsidRPr="00631F8B" w:rsidRDefault="00D128FB" w:rsidP="006E2051">
                  <w:r w:rsidRPr="00631F8B">
                    <w:t>Package:</w:t>
                  </w:r>
                </w:p>
              </w:tc>
              <w:tc>
                <w:tcPr>
                  <w:tcW w:w="0" w:type="auto"/>
                  <w:hideMark/>
                </w:tcPr>
                <w:p w14:paraId="44FFA019" w14:textId="77777777" w:rsidR="00D128FB" w:rsidRPr="00D128FB" w:rsidRDefault="00D128FB" w:rsidP="006E2051">
                  <w:pPr>
                    <w:rPr>
                      <w:lang w:val="en-GB"/>
                    </w:rPr>
                  </w:pPr>
                  <w:r w:rsidRPr="00D128FB">
                    <w:rPr>
                      <w:lang w:val="en-GB"/>
                    </w:rPr>
                    <w:t>Thermal Network [Candidate type that might be extended in Annex II/III INSPIRE data specification]</w:t>
                  </w:r>
                </w:p>
              </w:tc>
            </w:tr>
            <w:tr w:rsidR="00D128FB" w:rsidRPr="00631F8B" w14:paraId="585D70B5" w14:textId="77777777" w:rsidTr="006E2051">
              <w:trPr>
                <w:tblHeader/>
                <w:tblCellSpacing w:w="0" w:type="dxa"/>
              </w:trPr>
              <w:tc>
                <w:tcPr>
                  <w:tcW w:w="360" w:type="dxa"/>
                  <w:hideMark/>
                </w:tcPr>
                <w:p w14:paraId="2E149677" w14:textId="77777777" w:rsidR="00D128FB" w:rsidRPr="00D128FB" w:rsidRDefault="00D128FB" w:rsidP="006E2051">
                  <w:pPr>
                    <w:rPr>
                      <w:lang w:val="en-GB"/>
                    </w:rPr>
                  </w:pPr>
                  <w:r w:rsidRPr="00D128FB">
                    <w:rPr>
                      <w:lang w:val="en-GB"/>
                    </w:rPr>
                    <w:t> </w:t>
                  </w:r>
                </w:p>
              </w:tc>
              <w:tc>
                <w:tcPr>
                  <w:tcW w:w="1500" w:type="dxa"/>
                  <w:hideMark/>
                </w:tcPr>
                <w:p w14:paraId="66DD29D8" w14:textId="77777777" w:rsidR="00D128FB" w:rsidRPr="00631F8B" w:rsidRDefault="00D128FB" w:rsidP="006E2051">
                  <w:r w:rsidRPr="00631F8B">
                    <w:t>Naam:</w:t>
                  </w:r>
                </w:p>
              </w:tc>
              <w:tc>
                <w:tcPr>
                  <w:tcW w:w="0" w:type="auto"/>
                  <w:hideMark/>
                </w:tcPr>
                <w:p w14:paraId="4D9B42C5" w14:textId="77777777" w:rsidR="00D128FB" w:rsidRPr="00631F8B" w:rsidRDefault="00D128FB" w:rsidP="006E2051">
                  <w:r w:rsidRPr="00631F8B">
                    <w:t xml:space="preserve">thermal pipe </w:t>
                  </w:r>
                </w:p>
              </w:tc>
            </w:tr>
            <w:tr w:rsidR="00D128FB" w:rsidRPr="00074262" w14:paraId="01E8C85E" w14:textId="77777777" w:rsidTr="006E2051">
              <w:trPr>
                <w:tblHeader/>
                <w:tblCellSpacing w:w="0" w:type="dxa"/>
              </w:trPr>
              <w:tc>
                <w:tcPr>
                  <w:tcW w:w="360" w:type="dxa"/>
                  <w:hideMark/>
                </w:tcPr>
                <w:p w14:paraId="13B9B43C" w14:textId="77777777" w:rsidR="00D128FB" w:rsidRPr="00631F8B" w:rsidRDefault="00D128FB" w:rsidP="006E2051">
                  <w:r w:rsidRPr="00631F8B">
                    <w:t> </w:t>
                  </w:r>
                </w:p>
              </w:tc>
              <w:tc>
                <w:tcPr>
                  <w:tcW w:w="1500" w:type="dxa"/>
                  <w:hideMark/>
                </w:tcPr>
                <w:p w14:paraId="56442B86" w14:textId="77777777" w:rsidR="00D128FB" w:rsidRPr="00631F8B" w:rsidRDefault="00D128FB" w:rsidP="006E2051">
                  <w:r w:rsidRPr="00631F8B">
                    <w:t>Definitie:</w:t>
                  </w:r>
                </w:p>
              </w:tc>
              <w:tc>
                <w:tcPr>
                  <w:tcW w:w="0" w:type="auto"/>
                  <w:hideMark/>
                </w:tcPr>
                <w:p w14:paraId="1046A9B2" w14:textId="77777777" w:rsidR="00D128FB" w:rsidRPr="00D128FB" w:rsidRDefault="00D128FB" w:rsidP="006E2051">
                  <w:pPr>
                    <w:rPr>
                      <w:lang w:val="en-GB"/>
                    </w:rPr>
                  </w:pPr>
                  <w:r w:rsidRPr="00D128FB">
                    <w:rPr>
                      <w:lang w:val="en-GB"/>
                    </w:rPr>
                    <w:t>A pipe used to disseminate heating or cooling from one location to another.</w:t>
                  </w:r>
                </w:p>
              </w:tc>
            </w:tr>
            <w:tr w:rsidR="00D128FB" w:rsidRPr="00631F8B" w14:paraId="0DA56268" w14:textId="77777777" w:rsidTr="006E2051">
              <w:trPr>
                <w:tblHeader/>
                <w:tblCellSpacing w:w="0" w:type="dxa"/>
              </w:trPr>
              <w:tc>
                <w:tcPr>
                  <w:tcW w:w="360" w:type="dxa"/>
                  <w:hideMark/>
                </w:tcPr>
                <w:p w14:paraId="5A5B6230" w14:textId="77777777" w:rsidR="00D128FB" w:rsidRPr="00D128FB" w:rsidRDefault="00D128FB" w:rsidP="006E2051">
                  <w:pPr>
                    <w:rPr>
                      <w:lang w:val="en-GB"/>
                    </w:rPr>
                  </w:pPr>
                  <w:r w:rsidRPr="00D128FB">
                    <w:rPr>
                      <w:lang w:val="en-GB"/>
                    </w:rPr>
                    <w:t> </w:t>
                  </w:r>
                </w:p>
              </w:tc>
              <w:tc>
                <w:tcPr>
                  <w:tcW w:w="1500" w:type="dxa"/>
                  <w:hideMark/>
                </w:tcPr>
                <w:p w14:paraId="7ED2B370" w14:textId="77777777" w:rsidR="00D128FB" w:rsidRPr="00631F8B" w:rsidRDefault="00D128FB" w:rsidP="006E2051">
                  <w:r w:rsidRPr="00631F8B">
                    <w:t>Subtype van:</w:t>
                  </w:r>
                </w:p>
              </w:tc>
              <w:tc>
                <w:tcPr>
                  <w:tcW w:w="0" w:type="auto"/>
                  <w:hideMark/>
                </w:tcPr>
                <w:p w14:paraId="743AC506" w14:textId="77777777" w:rsidR="00D128FB" w:rsidRPr="00631F8B" w:rsidRDefault="00D128FB" w:rsidP="006E2051">
                  <w:r w:rsidRPr="00631F8B">
                    <w:t>Pipe</w:t>
                  </w:r>
                </w:p>
              </w:tc>
            </w:tr>
            <w:tr w:rsidR="00D128FB" w:rsidRPr="00631F8B" w14:paraId="6813F496" w14:textId="77777777" w:rsidTr="006E2051">
              <w:trPr>
                <w:tblHeader/>
                <w:tblCellSpacing w:w="0" w:type="dxa"/>
              </w:trPr>
              <w:tc>
                <w:tcPr>
                  <w:tcW w:w="360" w:type="dxa"/>
                  <w:hideMark/>
                </w:tcPr>
                <w:p w14:paraId="1CBCE090" w14:textId="77777777" w:rsidR="00D128FB" w:rsidRPr="00631F8B" w:rsidRDefault="00D128FB" w:rsidP="006E2051">
                  <w:r w:rsidRPr="00631F8B">
                    <w:t> </w:t>
                  </w:r>
                </w:p>
              </w:tc>
              <w:tc>
                <w:tcPr>
                  <w:tcW w:w="1500" w:type="dxa"/>
                  <w:hideMark/>
                </w:tcPr>
                <w:p w14:paraId="14FFB14F" w14:textId="77777777" w:rsidR="00D128FB" w:rsidRPr="00631F8B" w:rsidRDefault="00D128FB" w:rsidP="006E2051">
                  <w:r w:rsidRPr="00631F8B">
                    <w:t>Stereotypes:</w:t>
                  </w:r>
                </w:p>
              </w:tc>
              <w:tc>
                <w:tcPr>
                  <w:tcW w:w="0" w:type="auto"/>
                  <w:hideMark/>
                </w:tcPr>
                <w:p w14:paraId="3041D1A2" w14:textId="77777777" w:rsidR="00D128FB" w:rsidRPr="00631F8B" w:rsidRDefault="00D128FB" w:rsidP="006E2051">
                  <w:r w:rsidRPr="00631F8B">
                    <w:t>«featureType»</w:t>
                  </w:r>
                </w:p>
              </w:tc>
            </w:tr>
          </w:tbl>
          <w:p w14:paraId="609B1C4C" w14:textId="77777777" w:rsidR="00D128FB" w:rsidRPr="00631F8B" w:rsidRDefault="00D128FB" w:rsidP="006E2051"/>
        </w:tc>
      </w:tr>
      <w:tr w:rsidR="00D128FB" w:rsidRPr="00631F8B" w14:paraId="5499AF6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9D421" w14:textId="77777777" w:rsidR="00D128FB" w:rsidRPr="00631F8B" w:rsidRDefault="00D128FB" w:rsidP="006E2051">
            <w:r w:rsidRPr="00631F8B">
              <w:rPr>
                <w:b/>
                <w:bCs/>
              </w:rPr>
              <w:t>Attribuut: thermalProductType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BCBA2D7" w14:textId="77777777" w:rsidTr="006E2051">
              <w:trPr>
                <w:tblHeader/>
                <w:tblCellSpacing w:w="0" w:type="dxa"/>
              </w:trPr>
              <w:tc>
                <w:tcPr>
                  <w:tcW w:w="360" w:type="dxa"/>
                  <w:hideMark/>
                </w:tcPr>
                <w:p w14:paraId="245BDE97" w14:textId="77777777" w:rsidR="00D128FB" w:rsidRPr="00631F8B" w:rsidRDefault="00D128FB" w:rsidP="006E2051">
                  <w:r w:rsidRPr="00631F8B">
                    <w:t> </w:t>
                  </w:r>
                </w:p>
              </w:tc>
              <w:tc>
                <w:tcPr>
                  <w:tcW w:w="1500" w:type="dxa"/>
                  <w:hideMark/>
                </w:tcPr>
                <w:p w14:paraId="73771035" w14:textId="77777777" w:rsidR="00D128FB" w:rsidRPr="00631F8B" w:rsidRDefault="00D128FB" w:rsidP="006E2051">
                  <w:r w:rsidRPr="00631F8B">
                    <w:t>Naam:</w:t>
                  </w:r>
                </w:p>
              </w:tc>
              <w:tc>
                <w:tcPr>
                  <w:tcW w:w="0" w:type="auto"/>
                  <w:hideMark/>
                </w:tcPr>
                <w:p w14:paraId="39B5BACA" w14:textId="77777777" w:rsidR="00D128FB" w:rsidRPr="00631F8B" w:rsidRDefault="00D128FB" w:rsidP="006E2051">
                  <w:r w:rsidRPr="00631F8B">
                    <w:t xml:space="preserve">thermal product type </w:t>
                  </w:r>
                </w:p>
              </w:tc>
            </w:tr>
            <w:tr w:rsidR="00D128FB" w:rsidRPr="00631F8B" w14:paraId="58EC6662" w14:textId="77777777" w:rsidTr="006E2051">
              <w:trPr>
                <w:tblHeader/>
                <w:tblCellSpacing w:w="0" w:type="dxa"/>
              </w:trPr>
              <w:tc>
                <w:tcPr>
                  <w:tcW w:w="360" w:type="dxa"/>
                  <w:hideMark/>
                </w:tcPr>
                <w:p w14:paraId="1E32C236" w14:textId="77777777" w:rsidR="00D128FB" w:rsidRPr="00631F8B" w:rsidRDefault="00D128FB" w:rsidP="006E2051">
                  <w:r w:rsidRPr="00631F8B">
                    <w:t> </w:t>
                  </w:r>
                </w:p>
              </w:tc>
              <w:tc>
                <w:tcPr>
                  <w:tcW w:w="1500" w:type="dxa"/>
                  <w:hideMark/>
                </w:tcPr>
                <w:p w14:paraId="1C515C9F" w14:textId="77777777" w:rsidR="00D128FB" w:rsidRPr="00631F8B" w:rsidRDefault="00D128FB" w:rsidP="006E2051">
                  <w:r w:rsidRPr="00631F8B">
                    <w:t>Type:</w:t>
                  </w:r>
                </w:p>
              </w:tc>
              <w:tc>
                <w:tcPr>
                  <w:tcW w:w="0" w:type="auto"/>
                  <w:hideMark/>
                </w:tcPr>
                <w:p w14:paraId="785B12C7" w14:textId="77777777" w:rsidR="00D128FB" w:rsidRPr="00631F8B" w:rsidRDefault="00D128FB" w:rsidP="006E2051">
                  <w:r w:rsidRPr="00631F8B">
                    <w:t>ThermalProductTypeValue</w:t>
                  </w:r>
                </w:p>
              </w:tc>
            </w:tr>
            <w:tr w:rsidR="00D128FB" w:rsidRPr="00074262" w14:paraId="781E56AA" w14:textId="77777777" w:rsidTr="006E2051">
              <w:trPr>
                <w:tblHeader/>
                <w:tblCellSpacing w:w="0" w:type="dxa"/>
              </w:trPr>
              <w:tc>
                <w:tcPr>
                  <w:tcW w:w="360" w:type="dxa"/>
                  <w:hideMark/>
                </w:tcPr>
                <w:p w14:paraId="0020B4D1" w14:textId="77777777" w:rsidR="00D128FB" w:rsidRPr="00631F8B" w:rsidRDefault="00D128FB" w:rsidP="006E2051">
                  <w:r w:rsidRPr="00631F8B">
                    <w:t> </w:t>
                  </w:r>
                </w:p>
              </w:tc>
              <w:tc>
                <w:tcPr>
                  <w:tcW w:w="1500" w:type="dxa"/>
                  <w:hideMark/>
                </w:tcPr>
                <w:p w14:paraId="01C56908" w14:textId="77777777" w:rsidR="00D128FB" w:rsidRPr="00631F8B" w:rsidRDefault="00D128FB" w:rsidP="006E2051">
                  <w:r w:rsidRPr="00631F8B">
                    <w:t>Definitie:</w:t>
                  </w:r>
                </w:p>
              </w:tc>
              <w:tc>
                <w:tcPr>
                  <w:tcW w:w="0" w:type="auto"/>
                  <w:hideMark/>
                </w:tcPr>
                <w:p w14:paraId="0D5B06BE" w14:textId="77777777" w:rsidR="00D128FB" w:rsidRPr="00D128FB" w:rsidRDefault="00D128FB" w:rsidP="006E2051">
                  <w:pPr>
                    <w:rPr>
                      <w:lang w:val="en-GB"/>
                    </w:rPr>
                  </w:pPr>
                  <w:r w:rsidRPr="00D128FB">
                    <w:rPr>
                      <w:lang w:val="en-GB"/>
                    </w:rPr>
                    <w:t xml:space="preserve">The type of thermal product that is conveyed through the thermal pipe. </w:t>
                  </w:r>
                </w:p>
              </w:tc>
            </w:tr>
            <w:tr w:rsidR="00D128FB" w:rsidRPr="00631F8B" w14:paraId="45F5A912" w14:textId="77777777" w:rsidTr="006E2051">
              <w:trPr>
                <w:tblHeader/>
                <w:tblCellSpacing w:w="0" w:type="dxa"/>
              </w:trPr>
              <w:tc>
                <w:tcPr>
                  <w:tcW w:w="360" w:type="dxa"/>
                  <w:hideMark/>
                </w:tcPr>
                <w:p w14:paraId="3EEFA5CA" w14:textId="77777777" w:rsidR="00D128FB" w:rsidRPr="00D128FB" w:rsidRDefault="00D128FB" w:rsidP="006E2051">
                  <w:pPr>
                    <w:rPr>
                      <w:lang w:val="en-GB"/>
                    </w:rPr>
                  </w:pPr>
                  <w:r w:rsidRPr="00D128FB">
                    <w:rPr>
                      <w:lang w:val="en-GB"/>
                    </w:rPr>
                    <w:t> </w:t>
                  </w:r>
                </w:p>
              </w:tc>
              <w:tc>
                <w:tcPr>
                  <w:tcW w:w="1500" w:type="dxa"/>
                  <w:hideMark/>
                </w:tcPr>
                <w:p w14:paraId="0AB81984" w14:textId="77777777" w:rsidR="00D128FB" w:rsidRPr="00631F8B" w:rsidRDefault="00D128FB" w:rsidP="006E2051">
                  <w:r w:rsidRPr="00631F8B">
                    <w:t>Multipliciteit:</w:t>
                  </w:r>
                </w:p>
              </w:tc>
              <w:tc>
                <w:tcPr>
                  <w:tcW w:w="0" w:type="auto"/>
                  <w:hideMark/>
                </w:tcPr>
                <w:p w14:paraId="53B79C57" w14:textId="77777777" w:rsidR="00D128FB" w:rsidRPr="00631F8B" w:rsidRDefault="00D128FB" w:rsidP="006E2051">
                  <w:r w:rsidRPr="00631F8B">
                    <w:t>1</w:t>
                  </w:r>
                </w:p>
              </w:tc>
            </w:tr>
            <w:tr w:rsidR="00D128FB" w:rsidRPr="00631F8B" w14:paraId="3CA7E0D6" w14:textId="77777777" w:rsidTr="006E2051">
              <w:trPr>
                <w:tblHeader/>
                <w:tblCellSpacing w:w="0" w:type="dxa"/>
              </w:trPr>
              <w:tc>
                <w:tcPr>
                  <w:tcW w:w="360" w:type="dxa"/>
                  <w:hideMark/>
                </w:tcPr>
                <w:p w14:paraId="7C63EDDA" w14:textId="77777777" w:rsidR="00D128FB" w:rsidRPr="00631F8B" w:rsidRDefault="00D128FB" w:rsidP="006E2051">
                  <w:r w:rsidRPr="00631F8B">
                    <w:t> </w:t>
                  </w:r>
                </w:p>
              </w:tc>
              <w:tc>
                <w:tcPr>
                  <w:tcW w:w="1500" w:type="dxa"/>
                  <w:hideMark/>
                </w:tcPr>
                <w:p w14:paraId="20A8CDFE" w14:textId="77777777" w:rsidR="00D128FB" w:rsidRPr="00631F8B" w:rsidRDefault="00D128FB" w:rsidP="006E2051">
                  <w:r w:rsidRPr="00631F8B">
                    <w:t>Stereotypes:</w:t>
                  </w:r>
                </w:p>
              </w:tc>
              <w:tc>
                <w:tcPr>
                  <w:tcW w:w="0" w:type="auto"/>
                  <w:hideMark/>
                </w:tcPr>
                <w:p w14:paraId="06F33E40" w14:textId="77777777" w:rsidR="00D128FB" w:rsidRPr="00631F8B" w:rsidRDefault="00D128FB" w:rsidP="006E2051">
                  <w:r w:rsidRPr="00631F8B">
                    <w:t>«voidable»</w:t>
                  </w:r>
                </w:p>
              </w:tc>
            </w:tr>
          </w:tbl>
          <w:p w14:paraId="0F694571" w14:textId="77777777" w:rsidR="00D128FB" w:rsidRPr="00631F8B" w:rsidRDefault="00D128FB" w:rsidP="006E2051"/>
        </w:tc>
      </w:tr>
    </w:tbl>
    <w:p w14:paraId="26EAFAD4" w14:textId="77777777" w:rsidR="00D128FB" w:rsidRPr="00631F8B" w:rsidRDefault="00D128FB" w:rsidP="00D128FB">
      <w:pPr>
        <w:pStyle w:val="Kop5"/>
        <w:rPr>
          <w:sz w:val="16"/>
          <w:szCs w:val="16"/>
        </w:rPr>
      </w:pPr>
      <w:r w:rsidRPr="00631F8B">
        <w:rPr>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84EFA16"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A56CE3" w14:textId="77777777" w:rsidR="00D128FB" w:rsidRPr="00631F8B" w:rsidRDefault="00D128FB" w:rsidP="006E2051">
            <w:pPr>
              <w:spacing w:line="225" w:lineRule="atLeast"/>
            </w:pPr>
            <w:r w:rsidRPr="00631F8B">
              <w:rPr>
                <w:b/>
                <w:bCs/>
              </w:rPr>
              <w:t>ThermalAppurtenanceTypeValue</w:t>
            </w:r>
          </w:p>
        </w:tc>
      </w:tr>
      <w:tr w:rsidR="00D128FB" w:rsidRPr="00631F8B" w14:paraId="62ADE99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7B174994" w14:textId="77777777" w:rsidTr="006E2051">
              <w:trPr>
                <w:tblHeader/>
                <w:tblCellSpacing w:w="0" w:type="dxa"/>
              </w:trPr>
              <w:tc>
                <w:tcPr>
                  <w:tcW w:w="360" w:type="dxa"/>
                  <w:hideMark/>
                </w:tcPr>
                <w:p w14:paraId="78DCEB9D" w14:textId="77777777" w:rsidR="00D128FB" w:rsidRPr="00631F8B" w:rsidRDefault="00D128FB" w:rsidP="006E2051">
                  <w:r w:rsidRPr="00631F8B">
                    <w:t> </w:t>
                  </w:r>
                </w:p>
              </w:tc>
              <w:tc>
                <w:tcPr>
                  <w:tcW w:w="1500" w:type="dxa"/>
                  <w:hideMark/>
                </w:tcPr>
                <w:p w14:paraId="4E47ED21" w14:textId="77777777" w:rsidR="00D128FB" w:rsidRPr="00631F8B" w:rsidRDefault="00D128FB" w:rsidP="006E2051">
                  <w:r w:rsidRPr="00631F8B">
                    <w:t>Package:</w:t>
                  </w:r>
                </w:p>
              </w:tc>
              <w:tc>
                <w:tcPr>
                  <w:tcW w:w="0" w:type="auto"/>
                  <w:hideMark/>
                </w:tcPr>
                <w:p w14:paraId="3860F802" w14:textId="77777777" w:rsidR="00D128FB" w:rsidRPr="00D128FB" w:rsidRDefault="00D128FB" w:rsidP="006E2051">
                  <w:pPr>
                    <w:rPr>
                      <w:lang w:val="en-GB"/>
                    </w:rPr>
                  </w:pPr>
                  <w:r w:rsidRPr="00D128FB">
                    <w:rPr>
                      <w:lang w:val="en-GB"/>
                    </w:rPr>
                    <w:t>Thermal Network [Candidate type that might be extended in Annex II/III INSPIRE data specification]</w:t>
                  </w:r>
                </w:p>
              </w:tc>
            </w:tr>
            <w:tr w:rsidR="00D128FB" w:rsidRPr="00631F8B" w14:paraId="67BCCF35" w14:textId="77777777" w:rsidTr="006E2051">
              <w:trPr>
                <w:tblHeader/>
                <w:tblCellSpacing w:w="0" w:type="dxa"/>
              </w:trPr>
              <w:tc>
                <w:tcPr>
                  <w:tcW w:w="360" w:type="dxa"/>
                  <w:hideMark/>
                </w:tcPr>
                <w:p w14:paraId="476E9F56" w14:textId="77777777" w:rsidR="00D128FB" w:rsidRPr="00D128FB" w:rsidRDefault="00D128FB" w:rsidP="006E2051">
                  <w:pPr>
                    <w:rPr>
                      <w:lang w:val="en-GB"/>
                    </w:rPr>
                  </w:pPr>
                  <w:r w:rsidRPr="00D128FB">
                    <w:rPr>
                      <w:lang w:val="en-GB"/>
                    </w:rPr>
                    <w:t> </w:t>
                  </w:r>
                </w:p>
              </w:tc>
              <w:tc>
                <w:tcPr>
                  <w:tcW w:w="1500" w:type="dxa"/>
                  <w:hideMark/>
                </w:tcPr>
                <w:p w14:paraId="79E387B8" w14:textId="77777777" w:rsidR="00D128FB" w:rsidRPr="00631F8B" w:rsidRDefault="00D128FB" w:rsidP="006E2051">
                  <w:r w:rsidRPr="00631F8B">
                    <w:t>Naam:</w:t>
                  </w:r>
                </w:p>
              </w:tc>
              <w:tc>
                <w:tcPr>
                  <w:tcW w:w="0" w:type="auto"/>
                  <w:hideMark/>
                </w:tcPr>
                <w:p w14:paraId="28DAAA1C" w14:textId="77777777" w:rsidR="00D128FB" w:rsidRPr="00631F8B" w:rsidRDefault="00D128FB" w:rsidP="006E2051">
                  <w:r w:rsidRPr="00631F8B">
                    <w:t xml:space="preserve">thermal appurtenance type </w:t>
                  </w:r>
                </w:p>
              </w:tc>
            </w:tr>
            <w:tr w:rsidR="00D128FB" w:rsidRPr="00631F8B" w14:paraId="3C492A0D" w14:textId="77777777" w:rsidTr="006E2051">
              <w:trPr>
                <w:tblHeader/>
                <w:tblCellSpacing w:w="0" w:type="dxa"/>
              </w:trPr>
              <w:tc>
                <w:tcPr>
                  <w:tcW w:w="360" w:type="dxa"/>
                  <w:hideMark/>
                </w:tcPr>
                <w:p w14:paraId="516618B1" w14:textId="77777777" w:rsidR="00D128FB" w:rsidRPr="00631F8B" w:rsidRDefault="00D128FB" w:rsidP="006E2051">
                  <w:r w:rsidRPr="00631F8B">
                    <w:t> </w:t>
                  </w:r>
                </w:p>
              </w:tc>
              <w:tc>
                <w:tcPr>
                  <w:tcW w:w="1500" w:type="dxa"/>
                  <w:hideMark/>
                </w:tcPr>
                <w:p w14:paraId="54CE227B" w14:textId="77777777" w:rsidR="00D128FB" w:rsidRPr="00631F8B" w:rsidRDefault="00D128FB" w:rsidP="006E2051">
                  <w:r w:rsidRPr="00631F8B">
                    <w:t>Definitie:</w:t>
                  </w:r>
                </w:p>
              </w:tc>
              <w:tc>
                <w:tcPr>
                  <w:tcW w:w="0" w:type="auto"/>
                  <w:hideMark/>
                </w:tcPr>
                <w:p w14:paraId="030D9CE8" w14:textId="77777777" w:rsidR="00D128FB" w:rsidRPr="00631F8B" w:rsidRDefault="00D128FB" w:rsidP="006E2051">
                  <w:r w:rsidRPr="00631F8B">
                    <w:t>Classification of thermal appurtenances.</w:t>
                  </w:r>
                </w:p>
              </w:tc>
            </w:tr>
            <w:tr w:rsidR="00D128FB" w:rsidRPr="00631F8B" w14:paraId="39E53583" w14:textId="77777777" w:rsidTr="006E2051">
              <w:trPr>
                <w:tblHeader/>
                <w:tblCellSpacing w:w="0" w:type="dxa"/>
              </w:trPr>
              <w:tc>
                <w:tcPr>
                  <w:tcW w:w="360" w:type="dxa"/>
                  <w:hideMark/>
                </w:tcPr>
                <w:p w14:paraId="5DDF1049" w14:textId="77777777" w:rsidR="00D128FB" w:rsidRPr="00631F8B" w:rsidRDefault="00D128FB" w:rsidP="006E2051">
                  <w:r w:rsidRPr="00631F8B">
                    <w:t> </w:t>
                  </w:r>
                </w:p>
              </w:tc>
              <w:tc>
                <w:tcPr>
                  <w:tcW w:w="1500" w:type="dxa"/>
                  <w:hideMark/>
                </w:tcPr>
                <w:p w14:paraId="5180B003" w14:textId="77777777" w:rsidR="00D128FB" w:rsidRPr="00631F8B" w:rsidRDefault="00D128FB" w:rsidP="006E2051">
                  <w:r w:rsidRPr="00631F8B">
                    <w:t>Subtype van:</w:t>
                  </w:r>
                </w:p>
              </w:tc>
              <w:tc>
                <w:tcPr>
                  <w:tcW w:w="0" w:type="auto"/>
                  <w:hideMark/>
                </w:tcPr>
                <w:p w14:paraId="50ED47B8" w14:textId="77777777" w:rsidR="00D128FB" w:rsidRPr="00631F8B" w:rsidRDefault="00D128FB" w:rsidP="006E2051">
                  <w:r w:rsidRPr="00631F8B">
                    <w:t>AppurtenanceTypeValue</w:t>
                  </w:r>
                </w:p>
              </w:tc>
            </w:tr>
            <w:tr w:rsidR="00D128FB" w:rsidRPr="00631F8B" w14:paraId="1305C7F2" w14:textId="77777777" w:rsidTr="006E2051">
              <w:trPr>
                <w:tblHeader/>
                <w:tblCellSpacing w:w="0" w:type="dxa"/>
              </w:trPr>
              <w:tc>
                <w:tcPr>
                  <w:tcW w:w="360" w:type="dxa"/>
                  <w:hideMark/>
                </w:tcPr>
                <w:p w14:paraId="2942AA00" w14:textId="77777777" w:rsidR="00D128FB" w:rsidRPr="00631F8B" w:rsidRDefault="00D128FB" w:rsidP="006E2051">
                  <w:r w:rsidRPr="00631F8B">
                    <w:t> </w:t>
                  </w:r>
                </w:p>
              </w:tc>
              <w:tc>
                <w:tcPr>
                  <w:tcW w:w="1500" w:type="dxa"/>
                  <w:hideMark/>
                </w:tcPr>
                <w:p w14:paraId="7D807972" w14:textId="77777777" w:rsidR="00D128FB" w:rsidRPr="00631F8B" w:rsidRDefault="00D128FB" w:rsidP="006E2051">
                  <w:r w:rsidRPr="00631F8B">
                    <w:t>Stereotypes:</w:t>
                  </w:r>
                </w:p>
              </w:tc>
              <w:tc>
                <w:tcPr>
                  <w:tcW w:w="0" w:type="auto"/>
                  <w:hideMark/>
                </w:tcPr>
                <w:p w14:paraId="44BFF423" w14:textId="77777777" w:rsidR="00D128FB" w:rsidRPr="00631F8B" w:rsidRDefault="00D128FB" w:rsidP="006E2051">
                  <w:r w:rsidRPr="00631F8B">
                    <w:t>«codeList»</w:t>
                  </w:r>
                </w:p>
              </w:tc>
            </w:tr>
            <w:tr w:rsidR="00D128FB" w:rsidRPr="00631F8B" w14:paraId="0F2040B8" w14:textId="77777777" w:rsidTr="006E2051">
              <w:trPr>
                <w:tblHeader/>
                <w:tblCellSpacing w:w="0" w:type="dxa"/>
              </w:trPr>
              <w:tc>
                <w:tcPr>
                  <w:tcW w:w="360" w:type="dxa"/>
                  <w:hideMark/>
                </w:tcPr>
                <w:p w14:paraId="5FD45199" w14:textId="77777777" w:rsidR="00D128FB" w:rsidRPr="00631F8B" w:rsidRDefault="00D128FB" w:rsidP="006E2051">
                  <w:r w:rsidRPr="00631F8B">
                    <w:t> </w:t>
                  </w:r>
                </w:p>
              </w:tc>
              <w:tc>
                <w:tcPr>
                  <w:tcW w:w="1500" w:type="dxa"/>
                  <w:hideMark/>
                </w:tcPr>
                <w:p w14:paraId="6F4B4DBF" w14:textId="77777777" w:rsidR="00D128FB" w:rsidRPr="00631F8B" w:rsidRDefault="00D128FB" w:rsidP="006E2051">
                  <w:r w:rsidRPr="00631F8B">
                    <w:t>Governance:</w:t>
                  </w:r>
                </w:p>
              </w:tc>
              <w:tc>
                <w:tcPr>
                  <w:tcW w:w="0" w:type="auto"/>
                  <w:hideMark/>
                </w:tcPr>
                <w:p w14:paraId="36F27932" w14:textId="77777777" w:rsidR="00D128FB" w:rsidRPr="00631F8B" w:rsidRDefault="00D128FB" w:rsidP="006E2051">
                  <w:r w:rsidRPr="00631F8B">
                    <w:t>Uitbreidbaar</w:t>
                  </w:r>
                </w:p>
              </w:tc>
            </w:tr>
          </w:tbl>
          <w:p w14:paraId="635F863E" w14:textId="77777777" w:rsidR="00D128FB" w:rsidRPr="00631F8B" w:rsidRDefault="00D128FB" w:rsidP="006E2051"/>
        </w:tc>
      </w:tr>
    </w:tbl>
    <w:p w14:paraId="44E7235E" w14:textId="77777777" w:rsidR="00D128FB" w:rsidRPr="00631F8B" w:rsidRDefault="00D128FB" w:rsidP="00D128FB">
      <w:pPr>
        <w:pStyle w:val="Kop5"/>
        <w:rPr>
          <w:sz w:val="16"/>
          <w:szCs w:val="16"/>
        </w:rPr>
      </w:pPr>
      <w:r w:rsidRPr="00631F8B">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4CFB1E46"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2449AFF" w14:textId="77777777" w:rsidR="00D128FB" w:rsidRPr="00631F8B" w:rsidRDefault="00D128FB" w:rsidP="006E2051">
            <w:pPr>
              <w:spacing w:line="225" w:lineRule="atLeast"/>
            </w:pPr>
            <w:r w:rsidRPr="00631F8B">
              <w:rPr>
                <w:b/>
                <w:bCs/>
              </w:rPr>
              <w:t>WaterPipe</w:t>
            </w:r>
          </w:p>
        </w:tc>
      </w:tr>
      <w:tr w:rsidR="00D128FB" w:rsidRPr="00631F8B" w14:paraId="5013DB6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1531289B" w14:textId="77777777" w:rsidTr="006E2051">
              <w:trPr>
                <w:tblHeader/>
                <w:tblCellSpacing w:w="0" w:type="dxa"/>
              </w:trPr>
              <w:tc>
                <w:tcPr>
                  <w:tcW w:w="360" w:type="dxa"/>
                  <w:hideMark/>
                </w:tcPr>
                <w:p w14:paraId="58C54429" w14:textId="77777777" w:rsidR="00D128FB" w:rsidRPr="00631F8B" w:rsidRDefault="00D128FB" w:rsidP="006E2051">
                  <w:r w:rsidRPr="00631F8B">
                    <w:t> </w:t>
                  </w:r>
                </w:p>
              </w:tc>
              <w:tc>
                <w:tcPr>
                  <w:tcW w:w="1500" w:type="dxa"/>
                  <w:hideMark/>
                </w:tcPr>
                <w:p w14:paraId="22D4C5D8" w14:textId="77777777" w:rsidR="00D128FB" w:rsidRPr="00631F8B" w:rsidRDefault="00D128FB" w:rsidP="006E2051">
                  <w:r w:rsidRPr="00631F8B">
                    <w:t>Package:</w:t>
                  </w:r>
                </w:p>
              </w:tc>
              <w:tc>
                <w:tcPr>
                  <w:tcW w:w="0" w:type="auto"/>
                  <w:hideMark/>
                </w:tcPr>
                <w:p w14:paraId="57B6A6FD" w14:textId="77777777" w:rsidR="00D128FB" w:rsidRPr="00D128FB" w:rsidRDefault="00D128FB" w:rsidP="006E2051">
                  <w:pPr>
                    <w:rPr>
                      <w:lang w:val="en-GB"/>
                    </w:rPr>
                  </w:pPr>
                  <w:r w:rsidRPr="00D128FB">
                    <w:rPr>
                      <w:lang w:val="en-GB"/>
                    </w:rPr>
                    <w:t>Water Network [Candidate type that might be extended in Annex II/III INSPIRE data specification]</w:t>
                  </w:r>
                </w:p>
              </w:tc>
            </w:tr>
            <w:tr w:rsidR="00D128FB" w:rsidRPr="00631F8B" w14:paraId="2928A3FE" w14:textId="77777777" w:rsidTr="006E2051">
              <w:trPr>
                <w:tblHeader/>
                <w:tblCellSpacing w:w="0" w:type="dxa"/>
              </w:trPr>
              <w:tc>
                <w:tcPr>
                  <w:tcW w:w="360" w:type="dxa"/>
                  <w:hideMark/>
                </w:tcPr>
                <w:p w14:paraId="19EF7CFB" w14:textId="77777777" w:rsidR="00D128FB" w:rsidRPr="00D128FB" w:rsidRDefault="00D128FB" w:rsidP="006E2051">
                  <w:pPr>
                    <w:rPr>
                      <w:lang w:val="en-GB"/>
                    </w:rPr>
                  </w:pPr>
                  <w:r w:rsidRPr="00D128FB">
                    <w:rPr>
                      <w:lang w:val="en-GB"/>
                    </w:rPr>
                    <w:t> </w:t>
                  </w:r>
                </w:p>
              </w:tc>
              <w:tc>
                <w:tcPr>
                  <w:tcW w:w="1500" w:type="dxa"/>
                  <w:hideMark/>
                </w:tcPr>
                <w:p w14:paraId="139A6547" w14:textId="77777777" w:rsidR="00D128FB" w:rsidRPr="00631F8B" w:rsidRDefault="00D128FB" w:rsidP="006E2051">
                  <w:r w:rsidRPr="00631F8B">
                    <w:t>Naam:</w:t>
                  </w:r>
                </w:p>
              </w:tc>
              <w:tc>
                <w:tcPr>
                  <w:tcW w:w="0" w:type="auto"/>
                  <w:hideMark/>
                </w:tcPr>
                <w:p w14:paraId="252C2232" w14:textId="77777777" w:rsidR="00D128FB" w:rsidRPr="00631F8B" w:rsidRDefault="00D128FB" w:rsidP="006E2051">
                  <w:r w:rsidRPr="00631F8B">
                    <w:t xml:space="preserve">water pipe </w:t>
                  </w:r>
                </w:p>
              </w:tc>
            </w:tr>
            <w:tr w:rsidR="00D128FB" w:rsidRPr="00074262" w14:paraId="1B4EB697" w14:textId="77777777" w:rsidTr="006E2051">
              <w:trPr>
                <w:tblHeader/>
                <w:tblCellSpacing w:w="0" w:type="dxa"/>
              </w:trPr>
              <w:tc>
                <w:tcPr>
                  <w:tcW w:w="360" w:type="dxa"/>
                  <w:hideMark/>
                </w:tcPr>
                <w:p w14:paraId="17281A39" w14:textId="77777777" w:rsidR="00D128FB" w:rsidRPr="00631F8B" w:rsidRDefault="00D128FB" w:rsidP="006E2051">
                  <w:r w:rsidRPr="00631F8B">
                    <w:t> </w:t>
                  </w:r>
                </w:p>
              </w:tc>
              <w:tc>
                <w:tcPr>
                  <w:tcW w:w="1500" w:type="dxa"/>
                  <w:hideMark/>
                </w:tcPr>
                <w:p w14:paraId="7882B31A" w14:textId="77777777" w:rsidR="00D128FB" w:rsidRPr="00631F8B" w:rsidRDefault="00D128FB" w:rsidP="006E2051">
                  <w:r w:rsidRPr="00631F8B">
                    <w:t>Definitie:</w:t>
                  </w:r>
                </w:p>
              </w:tc>
              <w:tc>
                <w:tcPr>
                  <w:tcW w:w="0" w:type="auto"/>
                  <w:hideMark/>
                </w:tcPr>
                <w:p w14:paraId="491DE7B4" w14:textId="77777777" w:rsidR="00D128FB" w:rsidRPr="00D128FB" w:rsidRDefault="00D128FB" w:rsidP="006E2051">
                  <w:pPr>
                    <w:rPr>
                      <w:lang w:val="en-GB"/>
                    </w:rPr>
                  </w:pPr>
                  <w:r w:rsidRPr="00D128FB">
                    <w:rPr>
                      <w:lang w:val="en-GB"/>
                    </w:rPr>
                    <w:t>A water pipe used to convey water from one location to another.</w:t>
                  </w:r>
                </w:p>
              </w:tc>
            </w:tr>
            <w:tr w:rsidR="00D128FB" w:rsidRPr="00631F8B" w14:paraId="62F18A3A" w14:textId="77777777" w:rsidTr="006E2051">
              <w:trPr>
                <w:tblHeader/>
                <w:tblCellSpacing w:w="0" w:type="dxa"/>
              </w:trPr>
              <w:tc>
                <w:tcPr>
                  <w:tcW w:w="360" w:type="dxa"/>
                  <w:hideMark/>
                </w:tcPr>
                <w:p w14:paraId="35BF7C4C" w14:textId="77777777" w:rsidR="00D128FB" w:rsidRPr="00D128FB" w:rsidRDefault="00D128FB" w:rsidP="006E2051">
                  <w:pPr>
                    <w:rPr>
                      <w:lang w:val="en-GB"/>
                    </w:rPr>
                  </w:pPr>
                  <w:r w:rsidRPr="00D128FB">
                    <w:rPr>
                      <w:lang w:val="en-GB"/>
                    </w:rPr>
                    <w:t> </w:t>
                  </w:r>
                </w:p>
              </w:tc>
              <w:tc>
                <w:tcPr>
                  <w:tcW w:w="1500" w:type="dxa"/>
                  <w:hideMark/>
                </w:tcPr>
                <w:p w14:paraId="0E10475B" w14:textId="77777777" w:rsidR="00D128FB" w:rsidRPr="00631F8B" w:rsidRDefault="00D128FB" w:rsidP="006E2051">
                  <w:r w:rsidRPr="00631F8B">
                    <w:t>Subtype van:</w:t>
                  </w:r>
                </w:p>
              </w:tc>
              <w:tc>
                <w:tcPr>
                  <w:tcW w:w="0" w:type="auto"/>
                  <w:hideMark/>
                </w:tcPr>
                <w:p w14:paraId="218E1613" w14:textId="77777777" w:rsidR="00D128FB" w:rsidRPr="00631F8B" w:rsidRDefault="00D128FB" w:rsidP="006E2051">
                  <w:r w:rsidRPr="00631F8B">
                    <w:t>Pipe</w:t>
                  </w:r>
                </w:p>
              </w:tc>
            </w:tr>
            <w:tr w:rsidR="00D128FB" w:rsidRPr="00631F8B" w14:paraId="1D91A027" w14:textId="77777777" w:rsidTr="006E2051">
              <w:trPr>
                <w:tblHeader/>
                <w:tblCellSpacing w:w="0" w:type="dxa"/>
              </w:trPr>
              <w:tc>
                <w:tcPr>
                  <w:tcW w:w="360" w:type="dxa"/>
                  <w:hideMark/>
                </w:tcPr>
                <w:p w14:paraId="6750BD2B" w14:textId="77777777" w:rsidR="00D128FB" w:rsidRPr="00631F8B" w:rsidRDefault="00D128FB" w:rsidP="006E2051">
                  <w:r w:rsidRPr="00631F8B">
                    <w:t> </w:t>
                  </w:r>
                </w:p>
              </w:tc>
              <w:tc>
                <w:tcPr>
                  <w:tcW w:w="1500" w:type="dxa"/>
                  <w:hideMark/>
                </w:tcPr>
                <w:p w14:paraId="1F75FC41" w14:textId="77777777" w:rsidR="00D128FB" w:rsidRPr="00631F8B" w:rsidRDefault="00D128FB" w:rsidP="006E2051">
                  <w:r w:rsidRPr="00631F8B">
                    <w:t>Stereotypes:</w:t>
                  </w:r>
                </w:p>
              </w:tc>
              <w:tc>
                <w:tcPr>
                  <w:tcW w:w="0" w:type="auto"/>
                  <w:hideMark/>
                </w:tcPr>
                <w:p w14:paraId="0C5B1718" w14:textId="77777777" w:rsidR="00D128FB" w:rsidRPr="00631F8B" w:rsidRDefault="00D128FB" w:rsidP="006E2051">
                  <w:r w:rsidRPr="00631F8B">
                    <w:t>«featureType»</w:t>
                  </w:r>
                </w:p>
              </w:tc>
            </w:tr>
          </w:tbl>
          <w:p w14:paraId="76B9C6FD" w14:textId="77777777" w:rsidR="00D128FB" w:rsidRPr="00631F8B" w:rsidRDefault="00D128FB" w:rsidP="006E2051"/>
        </w:tc>
      </w:tr>
      <w:tr w:rsidR="00D128FB" w:rsidRPr="00631F8B" w14:paraId="1F60FC2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51C98" w14:textId="77777777" w:rsidR="00D128FB" w:rsidRPr="00631F8B" w:rsidRDefault="00D128FB" w:rsidP="006E2051">
            <w:r w:rsidRPr="00631F8B">
              <w:rPr>
                <w:b/>
                <w:bCs/>
              </w:rPr>
              <w:t>Attribuut: 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B5AAB1B" w14:textId="77777777" w:rsidTr="006E2051">
              <w:trPr>
                <w:tblHeader/>
                <w:tblCellSpacing w:w="0" w:type="dxa"/>
              </w:trPr>
              <w:tc>
                <w:tcPr>
                  <w:tcW w:w="360" w:type="dxa"/>
                  <w:hideMark/>
                </w:tcPr>
                <w:p w14:paraId="1EB6B7B5" w14:textId="77777777" w:rsidR="00D128FB" w:rsidRPr="00631F8B" w:rsidRDefault="00D128FB" w:rsidP="006E2051">
                  <w:r w:rsidRPr="00631F8B">
                    <w:t> </w:t>
                  </w:r>
                </w:p>
              </w:tc>
              <w:tc>
                <w:tcPr>
                  <w:tcW w:w="1500" w:type="dxa"/>
                  <w:hideMark/>
                </w:tcPr>
                <w:p w14:paraId="62B24EFA" w14:textId="77777777" w:rsidR="00D128FB" w:rsidRPr="00631F8B" w:rsidRDefault="00D128FB" w:rsidP="006E2051">
                  <w:r w:rsidRPr="00631F8B">
                    <w:t>Naam:</w:t>
                  </w:r>
                </w:p>
              </w:tc>
              <w:tc>
                <w:tcPr>
                  <w:tcW w:w="0" w:type="auto"/>
                  <w:hideMark/>
                </w:tcPr>
                <w:p w14:paraId="6D8CBDCF" w14:textId="77777777" w:rsidR="00D128FB" w:rsidRPr="00631F8B" w:rsidRDefault="00D128FB" w:rsidP="006E2051">
                  <w:r w:rsidRPr="00631F8B">
                    <w:t xml:space="preserve">water type </w:t>
                  </w:r>
                </w:p>
              </w:tc>
            </w:tr>
            <w:tr w:rsidR="00D128FB" w:rsidRPr="00631F8B" w14:paraId="29952D7F" w14:textId="77777777" w:rsidTr="006E2051">
              <w:trPr>
                <w:tblHeader/>
                <w:tblCellSpacing w:w="0" w:type="dxa"/>
              </w:trPr>
              <w:tc>
                <w:tcPr>
                  <w:tcW w:w="360" w:type="dxa"/>
                  <w:hideMark/>
                </w:tcPr>
                <w:p w14:paraId="7062FCDA" w14:textId="77777777" w:rsidR="00D128FB" w:rsidRPr="00631F8B" w:rsidRDefault="00D128FB" w:rsidP="006E2051">
                  <w:r w:rsidRPr="00631F8B">
                    <w:t> </w:t>
                  </w:r>
                </w:p>
              </w:tc>
              <w:tc>
                <w:tcPr>
                  <w:tcW w:w="1500" w:type="dxa"/>
                  <w:hideMark/>
                </w:tcPr>
                <w:p w14:paraId="208B336E" w14:textId="77777777" w:rsidR="00D128FB" w:rsidRPr="00631F8B" w:rsidRDefault="00D128FB" w:rsidP="006E2051">
                  <w:r w:rsidRPr="00631F8B">
                    <w:t>Type:</w:t>
                  </w:r>
                </w:p>
              </w:tc>
              <w:tc>
                <w:tcPr>
                  <w:tcW w:w="0" w:type="auto"/>
                  <w:hideMark/>
                </w:tcPr>
                <w:p w14:paraId="1740BCBC" w14:textId="77777777" w:rsidR="00D128FB" w:rsidRPr="00631F8B" w:rsidRDefault="00D128FB" w:rsidP="006E2051">
                  <w:r w:rsidRPr="00631F8B">
                    <w:t>WaterTypeValue</w:t>
                  </w:r>
                </w:p>
              </w:tc>
            </w:tr>
            <w:tr w:rsidR="00D128FB" w:rsidRPr="00631F8B" w14:paraId="1BED0ED6" w14:textId="77777777" w:rsidTr="006E2051">
              <w:trPr>
                <w:tblHeader/>
                <w:tblCellSpacing w:w="0" w:type="dxa"/>
              </w:trPr>
              <w:tc>
                <w:tcPr>
                  <w:tcW w:w="360" w:type="dxa"/>
                  <w:hideMark/>
                </w:tcPr>
                <w:p w14:paraId="5AFF39A0" w14:textId="77777777" w:rsidR="00D128FB" w:rsidRPr="00631F8B" w:rsidRDefault="00D128FB" w:rsidP="006E2051">
                  <w:r w:rsidRPr="00631F8B">
                    <w:t> </w:t>
                  </w:r>
                </w:p>
              </w:tc>
              <w:tc>
                <w:tcPr>
                  <w:tcW w:w="1500" w:type="dxa"/>
                  <w:hideMark/>
                </w:tcPr>
                <w:p w14:paraId="0C529CD3" w14:textId="77777777" w:rsidR="00D128FB" w:rsidRPr="00631F8B" w:rsidRDefault="00D128FB" w:rsidP="006E2051">
                  <w:r w:rsidRPr="00631F8B">
                    <w:t>Definitie:</w:t>
                  </w:r>
                </w:p>
              </w:tc>
              <w:tc>
                <w:tcPr>
                  <w:tcW w:w="0" w:type="auto"/>
                  <w:hideMark/>
                </w:tcPr>
                <w:p w14:paraId="5856FB21" w14:textId="77777777" w:rsidR="00D128FB" w:rsidRPr="00631F8B" w:rsidRDefault="00D128FB" w:rsidP="006E2051">
                  <w:r w:rsidRPr="00631F8B">
                    <w:t>Type of water.</w:t>
                  </w:r>
                </w:p>
              </w:tc>
            </w:tr>
            <w:tr w:rsidR="00D128FB" w:rsidRPr="00631F8B" w14:paraId="53F9014C" w14:textId="77777777" w:rsidTr="006E2051">
              <w:trPr>
                <w:tblHeader/>
                <w:tblCellSpacing w:w="0" w:type="dxa"/>
              </w:trPr>
              <w:tc>
                <w:tcPr>
                  <w:tcW w:w="360" w:type="dxa"/>
                  <w:hideMark/>
                </w:tcPr>
                <w:p w14:paraId="705EE628" w14:textId="77777777" w:rsidR="00D128FB" w:rsidRPr="00631F8B" w:rsidRDefault="00D128FB" w:rsidP="006E2051">
                  <w:r w:rsidRPr="00631F8B">
                    <w:t> </w:t>
                  </w:r>
                </w:p>
              </w:tc>
              <w:tc>
                <w:tcPr>
                  <w:tcW w:w="1500" w:type="dxa"/>
                  <w:hideMark/>
                </w:tcPr>
                <w:p w14:paraId="03B07223" w14:textId="77777777" w:rsidR="00D128FB" w:rsidRPr="00631F8B" w:rsidRDefault="00D128FB" w:rsidP="006E2051">
                  <w:r w:rsidRPr="00631F8B">
                    <w:t>Multipliciteit:</w:t>
                  </w:r>
                </w:p>
              </w:tc>
              <w:tc>
                <w:tcPr>
                  <w:tcW w:w="0" w:type="auto"/>
                  <w:hideMark/>
                </w:tcPr>
                <w:p w14:paraId="231767E2" w14:textId="77777777" w:rsidR="00D128FB" w:rsidRPr="00631F8B" w:rsidRDefault="00D128FB" w:rsidP="006E2051">
                  <w:r w:rsidRPr="00631F8B">
                    <w:t>1</w:t>
                  </w:r>
                </w:p>
              </w:tc>
            </w:tr>
            <w:tr w:rsidR="00D128FB" w:rsidRPr="00631F8B" w14:paraId="3A4F0FC6" w14:textId="77777777" w:rsidTr="006E2051">
              <w:trPr>
                <w:tblHeader/>
                <w:tblCellSpacing w:w="0" w:type="dxa"/>
              </w:trPr>
              <w:tc>
                <w:tcPr>
                  <w:tcW w:w="360" w:type="dxa"/>
                  <w:hideMark/>
                </w:tcPr>
                <w:p w14:paraId="12B3A34B" w14:textId="77777777" w:rsidR="00D128FB" w:rsidRPr="00631F8B" w:rsidRDefault="00D128FB" w:rsidP="006E2051">
                  <w:r w:rsidRPr="00631F8B">
                    <w:t> </w:t>
                  </w:r>
                </w:p>
              </w:tc>
              <w:tc>
                <w:tcPr>
                  <w:tcW w:w="1500" w:type="dxa"/>
                  <w:hideMark/>
                </w:tcPr>
                <w:p w14:paraId="108C3031" w14:textId="77777777" w:rsidR="00D128FB" w:rsidRPr="00631F8B" w:rsidRDefault="00D128FB" w:rsidP="006E2051">
                  <w:r w:rsidRPr="00631F8B">
                    <w:t>Stereotypes:</w:t>
                  </w:r>
                </w:p>
              </w:tc>
              <w:tc>
                <w:tcPr>
                  <w:tcW w:w="0" w:type="auto"/>
                  <w:hideMark/>
                </w:tcPr>
                <w:p w14:paraId="6D218743" w14:textId="77777777" w:rsidR="00D128FB" w:rsidRPr="00631F8B" w:rsidRDefault="00D128FB" w:rsidP="006E2051">
                  <w:r w:rsidRPr="00631F8B">
                    <w:t>«voidable»</w:t>
                  </w:r>
                </w:p>
              </w:tc>
            </w:tr>
          </w:tbl>
          <w:p w14:paraId="061CF148" w14:textId="77777777" w:rsidR="00D128FB" w:rsidRPr="00631F8B" w:rsidRDefault="00D128FB" w:rsidP="006E2051"/>
        </w:tc>
      </w:tr>
    </w:tbl>
    <w:p w14:paraId="66B6F37B" w14:textId="77777777" w:rsidR="00D128FB" w:rsidRPr="00631F8B" w:rsidRDefault="00D128FB" w:rsidP="00D128FB">
      <w:pPr>
        <w:pStyle w:val="Kop5"/>
        <w:rPr>
          <w:sz w:val="16"/>
          <w:szCs w:val="16"/>
        </w:rPr>
      </w:pPr>
      <w:r w:rsidRPr="00631F8B">
        <w:rPr>
          <w:sz w:val="16"/>
          <w:szCs w:val="16"/>
        </w:rPr>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25E89A2"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A7AB2D" w14:textId="77777777" w:rsidR="00D128FB" w:rsidRPr="00631F8B" w:rsidRDefault="00D128FB" w:rsidP="006E2051">
            <w:pPr>
              <w:spacing w:line="225" w:lineRule="atLeast"/>
            </w:pPr>
            <w:r w:rsidRPr="00631F8B">
              <w:rPr>
                <w:b/>
                <w:bCs/>
              </w:rPr>
              <w:t>WaterAppurtenanceTypeValue</w:t>
            </w:r>
          </w:p>
        </w:tc>
      </w:tr>
      <w:tr w:rsidR="00D128FB" w:rsidRPr="00631F8B" w14:paraId="0E4D6913"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B5CAC8A" w14:textId="77777777" w:rsidTr="006E2051">
              <w:trPr>
                <w:tblHeader/>
                <w:tblCellSpacing w:w="0" w:type="dxa"/>
              </w:trPr>
              <w:tc>
                <w:tcPr>
                  <w:tcW w:w="360" w:type="dxa"/>
                  <w:hideMark/>
                </w:tcPr>
                <w:p w14:paraId="1FD2CCBE" w14:textId="77777777" w:rsidR="00D128FB" w:rsidRPr="00631F8B" w:rsidRDefault="00D128FB" w:rsidP="006E2051">
                  <w:r w:rsidRPr="00631F8B">
                    <w:t> </w:t>
                  </w:r>
                </w:p>
              </w:tc>
              <w:tc>
                <w:tcPr>
                  <w:tcW w:w="1500" w:type="dxa"/>
                  <w:hideMark/>
                </w:tcPr>
                <w:p w14:paraId="75055409" w14:textId="77777777" w:rsidR="00D128FB" w:rsidRPr="00631F8B" w:rsidRDefault="00D128FB" w:rsidP="006E2051">
                  <w:r w:rsidRPr="00631F8B">
                    <w:t>Package:</w:t>
                  </w:r>
                </w:p>
              </w:tc>
              <w:tc>
                <w:tcPr>
                  <w:tcW w:w="0" w:type="auto"/>
                  <w:hideMark/>
                </w:tcPr>
                <w:p w14:paraId="6875D441" w14:textId="77777777" w:rsidR="00D128FB" w:rsidRPr="00D128FB" w:rsidRDefault="00D128FB" w:rsidP="006E2051">
                  <w:pPr>
                    <w:rPr>
                      <w:lang w:val="en-GB"/>
                    </w:rPr>
                  </w:pPr>
                  <w:r w:rsidRPr="00D128FB">
                    <w:rPr>
                      <w:lang w:val="en-GB"/>
                    </w:rPr>
                    <w:t>Water Network [Candidate type that might be extended in Annex II/III INSPIRE data specification]</w:t>
                  </w:r>
                </w:p>
              </w:tc>
            </w:tr>
            <w:tr w:rsidR="00D128FB" w:rsidRPr="00631F8B" w14:paraId="193D9468" w14:textId="77777777" w:rsidTr="006E2051">
              <w:trPr>
                <w:tblHeader/>
                <w:tblCellSpacing w:w="0" w:type="dxa"/>
              </w:trPr>
              <w:tc>
                <w:tcPr>
                  <w:tcW w:w="360" w:type="dxa"/>
                  <w:hideMark/>
                </w:tcPr>
                <w:p w14:paraId="7D53E553" w14:textId="77777777" w:rsidR="00D128FB" w:rsidRPr="00D128FB" w:rsidRDefault="00D128FB" w:rsidP="006E2051">
                  <w:pPr>
                    <w:rPr>
                      <w:lang w:val="en-GB"/>
                    </w:rPr>
                  </w:pPr>
                  <w:r w:rsidRPr="00D128FB">
                    <w:rPr>
                      <w:lang w:val="en-GB"/>
                    </w:rPr>
                    <w:t> </w:t>
                  </w:r>
                </w:p>
              </w:tc>
              <w:tc>
                <w:tcPr>
                  <w:tcW w:w="1500" w:type="dxa"/>
                  <w:hideMark/>
                </w:tcPr>
                <w:p w14:paraId="16918E07" w14:textId="77777777" w:rsidR="00D128FB" w:rsidRPr="00631F8B" w:rsidRDefault="00D128FB" w:rsidP="006E2051">
                  <w:r w:rsidRPr="00631F8B">
                    <w:t>Naam:</w:t>
                  </w:r>
                </w:p>
              </w:tc>
              <w:tc>
                <w:tcPr>
                  <w:tcW w:w="0" w:type="auto"/>
                  <w:hideMark/>
                </w:tcPr>
                <w:p w14:paraId="6902532B" w14:textId="77777777" w:rsidR="00D128FB" w:rsidRPr="00631F8B" w:rsidRDefault="00D128FB" w:rsidP="006E2051">
                  <w:r w:rsidRPr="00631F8B">
                    <w:t xml:space="preserve">water appurtenance type </w:t>
                  </w:r>
                </w:p>
              </w:tc>
            </w:tr>
            <w:tr w:rsidR="00D128FB" w:rsidRPr="00631F8B" w14:paraId="48E95530" w14:textId="77777777" w:rsidTr="006E2051">
              <w:trPr>
                <w:tblHeader/>
                <w:tblCellSpacing w:w="0" w:type="dxa"/>
              </w:trPr>
              <w:tc>
                <w:tcPr>
                  <w:tcW w:w="360" w:type="dxa"/>
                  <w:hideMark/>
                </w:tcPr>
                <w:p w14:paraId="6A730FF4" w14:textId="77777777" w:rsidR="00D128FB" w:rsidRPr="00631F8B" w:rsidRDefault="00D128FB" w:rsidP="006E2051">
                  <w:r w:rsidRPr="00631F8B">
                    <w:t> </w:t>
                  </w:r>
                </w:p>
              </w:tc>
              <w:tc>
                <w:tcPr>
                  <w:tcW w:w="1500" w:type="dxa"/>
                  <w:hideMark/>
                </w:tcPr>
                <w:p w14:paraId="5B37E9FE" w14:textId="77777777" w:rsidR="00D128FB" w:rsidRPr="00631F8B" w:rsidRDefault="00D128FB" w:rsidP="006E2051">
                  <w:r w:rsidRPr="00631F8B">
                    <w:t>Definitie:</w:t>
                  </w:r>
                </w:p>
              </w:tc>
              <w:tc>
                <w:tcPr>
                  <w:tcW w:w="0" w:type="auto"/>
                  <w:hideMark/>
                </w:tcPr>
                <w:p w14:paraId="0B1893C3" w14:textId="77777777" w:rsidR="00D128FB" w:rsidRPr="00631F8B" w:rsidRDefault="00D128FB" w:rsidP="006E2051">
                  <w:r w:rsidRPr="00631F8B">
                    <w:t>Classification of water appurtenances.</w:t>
                  </w:r>
                </w:p>
              </w:tc>
            </w:tr>
            <w:tr w:rsidR="00D128FB" w:rsidRPr="00631F8B" w14:paraId="57ABF30D" w14:textId="77777777" w:rsidTr="006E2051">
              <w:trPr>
                <w:tblHeader/>
                <w:tblCellSpacing w:w="0" w:type="dxa"/>
              </w:trPr>
              <w:tc>
                <w:tcPr>
                  <w:tcW w:w="360" w:type="dxa"/>
                  <w:hideMark/>
                </w:tcPr>
                <w:p w14:paraId="3A75F8DD" w14:textId="77777777" w:rsidR="00D128FB" w:rsidRPr="00631F8B" w:rsidRDefault="00D128FB" w:rsidP="006E2051">
                  <w:r w:rsidRPr="00631F8B">
                    <w:t> </w:t>
                  </w:r>
                </w:p>
              </w:tc>
              <w:tc>
                <w:tcPr>
                  <w:tcW w:w="1500" w:type="dxa"/>
                  <w:hideMark/>
                </w:tcPr>
                <w:p w14:paraId="5AD91BBD" w14:textId="77777777" w:rsidR="00D128FB" w:rsidRPr="00631F8B" w:rsidRDefault="00D128FB" w:rsidP="006E2051">
                  <w:r w:rsidRPr="00631F8B">
                    <w:t>Subtype van:</w:t>
                  </w:r>
                </w:p>
              </w:tc>
              <w:tc>
                <w:tcPr>
                  <w:tcW w:w="0" w:type="auto"/>
                  <w:hideMark/>
                </w:tcPr>
                <w:p w14:paraId="5609F940" w14:textId="77777777" w:rsidR="00D128FB" w:rsidRPr="00631F8B" w:rsidRDefault="00D128FB" w:rsidP="006E2051">
                  <w:r w:rsidRPr="00631F8B">
                    <w:t>AppurtenanceTypeValue</w:t>
                  </w:r>
                </w:p>
              </w:tc>
            </w:tr>
            <w:tr w:rsidR="00D128FB" w:rsidRPr="00631F8B" w14:paraId="4E55B30D" w14:textId="77777777" w:rsidTr="006E2051">
              <w:trPr>
                <w:tblHeader/>
                <w:tblCellSpacing w:w="0" w:type="dxa"/>
              </w:trPr>
              <w:tc>
                <w:tcPr>
                  <w:tcW w:w="360" w:type="dxa"/>
                  <w:hideMark/>
                </w:tcPr>
                <w:p w14:paraId="7A981BA7" w14:textId="77777777" w:rsidR="00D128FB" w:rsidRPr="00631F8B" w:rsidRDefault="00D128FB" w:rsidP="006E2051">
                  <w:r w:rsidRPr="00631F8B">
                    <w:t> </w:t>
                  </w:r>
                </w:p>
              </w:tc>
              <w:tc>
                <w:tcPr>
                  <w:tcW w:w="1500" w:type="dxa"/>
                  <w:hideMark/>
                </w:tcPr>
                <w:p w14:paraId="3869BF05" w14:textId="77777777" w:rsidR="00D128FB" w:rsidRPr="00631F8B" w:rsidRDefault="00D128FB" w:rsidP="006E2051">
                  <w:r w:rsidRPr="00631F8B">
                    <w:t>Stereotypes:</w:t>
                  </w:r>
                </w:p>
              </w:tc>
              <w:tc>
                <w:tcPr>
                  <w:tcW w:w="0" w:type="auto"/>
                  <w:hideMark/>
                </w:tcPr>
                <w:p w14:paraId="4BD1E547" w14:textId="77777777" w:rsidR="00D128FB" w:rsidRPr="00631F8B" w:rsidRDefault="00D128FB" w:rsidP="006E2051">
                  <w:r w:rsidRPr="00631F8B">
                    <w:t>«codeList»</w:t>
                  </w:r>
                </w:p>
              </w:tc>
            </w:tr>
            <w:tr w:rsidR="00D128FB" w:rsidRPr="00631F8B" w14:paraId="69DCB1CD" w14:textId="77777777" w:rsidTr="006E2051">
              <w:trPr>
                <w:tblHeader/>
                <w:tblCellSpacing w:w="0" w:type="dxa"/>
              </w:trPr>
              <w:tc>
                <w:tcPr>
                  <w:tcW w:w="360" w:type="dxa"/>
                  <w:hideMark/>
                </w:tcPr>
                <w:p w14:paraId="48C2E6E5" w14:textId="77777777" w:rsidR="00D128FB" w:rsidRPr="00631F8B" w:rsidRDefault="00D128FB" w:rsidP="006E2051">
                  <w:r w:rsidRPr="00631F8B">
                    <w:t> </w:t>
                  </w:r>
                </w:p>
              </w:tc>
              <w:tc>
                <w:tcPr>
                  <w:tcW w:w="1500" w:type="dxa"/>
                  <w:hideMark/>
                </w:tcPr>
                <w:p w14:paraId="7820AB9D" w14:textId="77777777" w:rsidR="00D128FB" w:rsidRPr="00631F8B" w:rsidRDefault="00D128FB" w:rsidP="006E2051">
                  <w:r w:rsidRPr="00631F8B">
                    <w:t>Governance:</w:t>
                  </w:r>
                </w:p>
              </w:tc>
              <w:tc>
                <w:tcPr>
                  <w:tcW w:w="0" w:type="auto"/>
                  <w:hideMark/>
                </w:tcPr>
                <w:p w14:paraId="1864B0BB" w14:textId="77777777" w:rsidR="00D128FB" w:rsidRPr="00631F8B" w:rsidRDefault="00D128FB" w:rsidP="006E2051">
                  <w:r w:rsidRPr="00631F8B">
                    <w:t>Uitbreidbaar</w:t>
                  </w:r>
                </w:p>
              </w:tc>
            </w:tr>
          </w:tbl>
          <w:p w14:paraId="529DE455" w14:textId="77777777" w:rsidR="00D128FB" w:rsidRPr="00631F8B" w:rsidRDefault="00D128FB" w:rsidP="006E2051"/>
        </w:tc>
      </w:tr>
    </w:tbl>
    <w:p w14:paraId="4AC4A95C" w14:textId="77777777" w:rsidR="00D128FB" w:rsidRPr="00631F8B" w:rsidRDefault="00D128FB" w:rsidP="00D128FB">
      <w:pPr>
        <w:pStyle w:val="Kop5"/>
        <w:rPr>
          <w:sz w:val="16"/>
          <w:szCs w:val="16"/>
        </w:rPr>
      </w:pPr>
      <w:r w:rsidRPr="00631F8B">
        <w:rPr>
          <w:sz w:val="16"/>
          <w:szCs w:val="16"/>
        </w:rPr>
        <w:t>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6292CBB"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5A215BF" w14:textId="77777777" w:rsidR="00D128FB" w:rsidRPr="00631F8B" w:rsidRDefault="00D128FB" w:rsidP="006E2051">
            <w:pPr>
              <w:spacing w:line="225" w:lineRule="atLeast"/>
            </w:pPr>
            <w:r w:rsidRPr="00631F8B">
              <w:rPr>
                <w:b/>
                <w:bCs/>
              </w:rPr>
              <w:lastRenderedPageBreak/>
              <w:t>WaterTypeValue</w:t>
            </w:r>
          </w:p>
        </w:tc>
      </w:tr>
      <w:tr w:rsidR="00D128FB" w:rsidRPr="00631F8B" w14:paraId="4D49BBB4"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51787AAC" w14:textId="77777777" w:rsidTr="006E2051">
              <w:trPr>
                <w:tblHeader/>
                <w:tblCellSpacing w:w="0" w:type="dxa"/>
              </w:trPr>
              <w:tc>
                <w:tcPr>
                  <w:tcW w:w="360" w:type="dxa"/>
                  <w:hideMark/>
                </w:tcPr>
                <w:p w14:paraId="54A5F4F3" w14:textId="77777777" w:rsidR="00D128FB" w:rsidRPr="00631F8B" w:rsidRDefault="00D128FB" w:rsidP="006E2051">
                  <w:r w:rsidRPr="00631F8B">
                    <w:t> </w:t>
                  </w:r>
                </w:p>
              </w:tc>
              <w:tc>
                <w:tcPr>
                  <w:tcW w:w="1500" w:type="dxa"/>
                  <w:hideMark/>
                </w:tcPr>
                <w:p w14:paraId="7DB2E125" w14:textId="77777777" w:rsidR="00D128FB" w:rsidRPr="00631F8B" w:rsidRDefault="00D128FB" w:rsidP="006E2051">
                  <w:r w:rsidRPr="00631F8B">
                    <w:t>Package:</w:t>
                  </w:r>
                </w:p>
              </w:tc>
              <w:tc>
                <w:tcPr>
                  <w:tcW w:w="0" w:type="auto"/>
                  <w:hideMark/>
                </w:tcPr>
                <w:p w14:paraId="52744499" w14:textId="77777777" w:rsidR="00D128FB" w:rsidRPr="00D128FB" w:rsidRDefault="00D128FB" w:rsidP="006E2051">
                  <w:pPr>
                    <w:rPr>
                      <w:lang w:val="en-GB"/>
                    </w:rPr>
                  </w:pPr>
                  <w:r w:rsidRPr="00D128FB">
                    <w:rPr>
                      <w:lang w:val="en-GB"/>
                    </w:rPr>
                    <w:t>Water Network [Candidate type that might be extended in Annex II/III INSPIRE data specification]</w:t>
                  </w:r>
                </w:p>
              </w:tc>
            </w:tr>
            <w:tr w:rsidR="00D128FB" w:rsidRPr="00631F8B" w14:paraId="1E911C2F" w14:textId="77777777" w:rsidTr="006E2051">
              <w:trPr>
                <w:tblHeader/>
                <w:tblCellSpacing w:w="0" w:type="dxa"/>
              </w:trPr>
              <w:tc>
                <w:tcPr>
                  <w:tcW w:w="360" w:type="dxa"/>
                  <w:hideMark/>
                </w:tcPr>
                <w:p w14:paraId="1606F134" w14:textId="77777777" w:rsidR="00D128FB" w:rsidRPr="00D128FB" w:rsidRDefault="00D128FB" w:rsidP="006E2051">
                  <w:pPr>
                    <w:rPr>
                      <w:lang w:val="en-GB"/>
                    </w:rPr>
                  </w:pPr>
                  <w:r w:rsidRPr="00D128FB">
                    <w:rPr>
                      <w:lang w:val="en-GB"/>
                    </w:rPr>
                    <w:t> </w:t>
                  </w:r>
                </w:p>
              </w:tc>
              <w:tc>
                <w:tcPr>
                  <w:tcW w:w="1500" w:type="dxa"/>
                  <w:hideMark/>
                </w:tcPr>
                <w:p w14:paraId="23600DC4" w14:textId="77777777" w:rsidR="00D128FB" w:rsidRPr="00631F8B" w:rsidRDefault="00D128FB" w:rsidP="006E2051">
                  <w:r w:rsidRPr="00631F8B">
                    <w:t>Naam:</w:t>
                  </w:r>
                </w:p>
              </w:tc>
              <w:tc>
                <w:tcPr>
                  <w:tcW w:w="0" w:type="auto"/>
                  <w:hideMark/>
                </w:tcPr>
                <w:p w14:paraId="36FCE2AF" w14:textId="77777777" w:rsidR="00D128FB" w:rsidRPr="00631F8B" w:rsidRDefault="00D128FB" w:rsidP="006E2051">
                  <w:r w:rsidRPr="00631F8B">
                    <w:t xml:space="preserve">water type </w:t>
                  </w:r>
                </w:p>
              </w:tc>
            </w:tr>
            <w:tr w:rsidR="00D128FB" w:rsidRPr="00631F8B" w14:paraId="5BDE895E" w14:textId="77777777" w:rsidTr="006E2051">
              <w:trPr>
                <w:tblHeader/>
                <w:tblCellSpacing w:w="0" w:type="dxa"/>
              </w:trPr>
              <w:tc>
                <w:tcPr>
                  <w:tcW w:w="360" w:type="dxa"/>
                  <w:hideMark/>
                </w:tcPr>
                <w:p w14:paraId="3FF2EAED" w14:textId="77777777" w:rsidR="00D128FB" w:rsidRPr="00631F8B" w:rsidRDefault="00D128FB" w:rsidP="006E2051">
                  <w:r w:rsidRPr="00631F8B">
                    <w:t> </w:t>
                  </w:r>
                </w:p>
              </w:tc>
              <w:tc>
                <w:tcPr>
                  <w:tcW w:w="1500" w:type="dxa"/>
                  <w:hideMark/>
                </w:tcPr>
                <w:p w14:paraId="652B543F" w14:textId="77777777" w:rsidR="00D128FB" w:rsidRPr="00631F8B" w:rsidRDefault="00D128FB" w:rsidP="006E2051">
                  <w:r w:rsidRPr="00631F8B">
                    <w:t>Definitie:</w:t>
                  </w:r>
                </w:p>
              </w:tc>
              <w:tc>
                <w:tcPr>
                  <w:tcW w:w="0" w:type="auto"/>
                  <w:hideMark/>
                </w:tcPr>
                <w:p w14:paraId="4A4BE009" w14:textId="77777777" w:rsidR="00D128FB" w:rsidRPr="00631F8B" w:rsidRDefault="00D128FB" w:rsidP="006E2051">
                  <w:r w:rsidRPr="00631F8B">
                    <w:t>Classification of water types.</w:t>
                  </w:r>
                </w:p>
              </w:tc>
            </w:tr>
            <w:tr w:rsidR="00D128FB" w:rsidRPr="00631F8B" w14:paraId="620D6597" w14:textId="77777777" w:rsidTr="006E2051">
              <w:trPr>
                <w:tblHeader/>
                <w:tblCellSpacing w:w="0" w:type="dxa"/>
              </w:trPr>
              <w:tc>
                <w:tcPr>
                  <w:tcW w:w="360" w:type="dxa"/>
                  <w:hideMark/>
                </w:tcPr>
                <w:p w14:paraId="0348BBA9" w14:textId="77777777" w:rsidR="00D128FB" w:rsidRPr="00631F8B" w:rsidRDefault="00D128FB" w:rsidP="006E2051">
                  <w:r w:rsidRPr="00631F8B">
                    <w:t> </w:t>
                  </w:r>
                </w:p>
              </w:tc>
              <w:tc>
                <w:tcPr>
                  <w:tcW w:w="1500" w:type="dxa"/>
                  <w:hideMark/>
                </w:tcPr>
                <w:p w14:paraId="1853F413" w14:textId="77777777" w:rsidR="00D128FB" w:rsidRPr="00631F8B" w:rsidRDefault="00D128FB" w:rsidP="006E2051">
                  <w:r w:rsidRPr="00631F8B">
                    <w:t>Stereotypes:</w:t>
                  </w:r>
                </w:p>
              </w:tc>
              <w:tc>
                <w:tcPr>
                  <w:tcW w:w="0" w:type="auto"/>
                  <w:hideMark/>
                </w:tcPr>
                <w:p w14:paraId="67C740CA" w14:textId="77777777" w:rsidR="00D128FB" w:rsidRPr="00631F8B" w:rsidRDefault="00D128FB" w:rsidP="006E2051">
                  <w:r w:rsidRPr="00631F8B">
                    <w:t>«codeList»</w:t>
                  </w:r>
                </w:p>
              </w:tc>
            </w:tr>
            <w:tr w:rsidR="00D128FB" w:rsidRPr="00631F8B" w14:paraId="1D967DAD" w14:textId="77777777" w:rsidTr="006E2051">
              <w:trPr>
                <w:tblHeader/>
                <w:tblCellSpacing w:w="0" w:type="dxa"/>
              </w:trPr>
              <w:tc>
                <w:tcPr>
                  <w:tcW w:w="360" w:type="dxa"/>
                  <w:hideMark/>
                </w:tcPr>
                <w:p w14:paraId="36FF3463" w14:textId="77777777" w:rsidR="00D128FB" w:rsidRPr="00631F8B" w:rsidRDefault="00D128FB" w:rsidP="006E2051">
                  <w:r w:rsidRPr="00631F8B">
                    <w:t> </w:t>
                  </w:r>
                </w:p>
              </w:tc>
              <w:tc>
                <w:tcPr>
                  <w:tcW w:w="1500" w:type="dxa"/>
                  <w:hideMark/>
                </w:tcPr>
                <w:p w14:paraId="77898E55" w14:textId="77777777" w:rsidR="00D128FB" w:rsidRPr="00631F8B" w:rsidRDefault="00D128FB" w:rsidP="006E2051">
                  <w:r w:rsidRPr="00631F8B">
                    <w:t>Governance:</w:t>
                  </w:r>
                </w:p>
              </w:tc>
              <w:tc>
                <w:tcPr>
                  <w:tcW w:w="0" w:type="auto"/>
                  <w:hideMark/>
                </w:tcPr>
                <w:p w14:paraId="732640F2" w14:textId="77777777" w:rsidR="00D128FB" w:rsidRPr="00631F8B" w:rsidRDefault="00D128FB" w:rsidP="006E2051">
                  <w:r w:rsidRPr="00631F8B">
                    <w:t>Uitbreidbaar</w:t>
                  </w:r>
                </w:p>
              </w:tc>
            </w:tr>
          </w:tbl>
          <w:p w14:paraId="31600FC5" w14:textId="77777777" w:rsidR="00D128FB" w:rsidRPr="00631F8B" w:rsidRDefault="00D128FB" w:rsidP="006E2051"/>
        </w:tc>
      </w:tr>
    </w:tbl>
    <w:p w14:paraId="20B2B8A4" w14:textId="77777777" w:rsidR="00D128FB" w:rsidRPr="00631F8B" w:rsidRDefault="00D128FB" w:rsidP="00D128FB">
      <w:pPr>
        <w:pStyle w:val="Kop5"/>
        <w:rPr>
          <w:sz w:val="16"/>
          <w:szCs w:val="16"/>
        </w:rPr>
      </w:pPr>
      <w:r w:rsidRPr="00631F8B">
        <w:rPr>
          <w:sz w:val="16"/>
          <w:szCs w:val="16"/>
        </w:rPr>
        <w:t>GeometryMethodValue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964AA31"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36233AA" w14:textId="77777777" w:rsidR="00D128FB" w:rsidRPr="00631F8B" w:rsidRDefault="00D128FB" w:rsidP="006E2051">
            <w:pPr>
              <w:spacing w:line="225" w:lineRule="atLeast"/>
            </w:pPr>
            <w:r w:rsidRPr="00631F8B">
              <w:rPr>
                <w:b/>
                <w:bCs/>
              </w:rPr>
              <w:t>GeometryMethodValue</w:t>
            </w:r>
          </w:p>
        </w:tc>
      </w:tr>
      <w:tr w:rsidR="00D128FB" w:rsidRPr="00074262" w14:paraId="4FA05E03"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7D5EDC3C" w14:textId="77777777" w:rsidTr="006E2051">
              <w:trPr>
                <w:tblHeader/>
                <w:tblCellSpacing w:w="0" w:type="dxa"/>
              </w:trPr>
              <w:tc>
                <w:tcPr>
                  <w:tcW w:w="360" w:type="dxa"/>
                  <w:hideMark/>
                </w:tcPr>
                <w:p w14:paraId="55E204CC" w14:textId="77777777" w:rsidR="00D128FB" w:rsidRPr="00631F8B" w:rsidRDefault="00D128FB" w:rsidP="006E2051">
                  <w:r w:rsidRPr="00631F8B">
                    <w:t> </w:t>
                  </w:r>
                </w:p>
              </w:tc>
              <w:tc>
                <w:tcPr>
                  <w:tcW w:w="1500" w:type="dxa"/>
                  <w:hideMark/>
                </w:tcPr>
                <w:p w14:paraId="5ADEEEA2" w14:textId="77777777" w:rsidR="00D128FB" w:rsidRPr="00631F8B" w:rsidRDefault="00D128FB" w:rsidP="006E2051">
                  <w:r w:rsidRPr="00631F8B">
                    <w:t>Package:</w:t>
                  </w:r>
                </w:p>
              </w:tc>
              <w:tc>
                <w:tcPr>
                  <w:tcW w:w="0" w:type="auto"/>
                  <w:hideMark/>
                </w:tcPr>
                <w:p w14:paraId="3575A59A" w14:textId="77777777"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074262" w14:paraId="5AAE7540" w14:textId="77777777" w:rsidTr="006E2051">
              <w:trPr>
                <w:tblHeader/>
                <w:tblCellSpacing w:w="0" w:type="dxa"/>
              </w:trPr>
              <w:tc>
                <w:tcPr>
                  <w:tcW w:w="360" w:type="dxa"/>
                  <w:hideMark/>
                </w:tcPr>
                <w:p w14:paraId="3B33DB17" w14:textId="77777777" w:rsidR="00D128FB" w:rsidRPr="00D128FB" w:rsidRDefault="00D128FB" w:rsidP="006E2051">
                  <w:pPr>
                    <w:rPr>
                      <w:lang w:val="en-GB"/>
                    </w:rPr>
                  </w:pPr>
                  <w:r w:rsidRPr="00D128FB">
                    <w:rPr>
                      <w:lang w:val="en-GB"/>
                    </w:rPr>
                    <w:t> </w:t>
                  </w:r>
                </w:p>
              </w:tc>
              <w:tc>
                <w:tcPr>
                  <w:tcW w:w="1500" w:type="dxa"/>
                  <w:hideMark/>
                </w:tcPr>
                <w:p w14:paraId="4F68CD68" w14:textId="77777777" w:rsidR="00D128FB" w:rsidRPr="00631F8B" w:rsidRDefault="00D128FB" w:rsidP="006E2051">
                  <w:r w:rsidRPr="00631F8B">
                    <w:t>Definitie:</w:t>
                  </w:r>
                </w:p>
              </w:tc>
              <w:tc>
                <w:tcPr>
                  <w:tcW w:w="0" w:type="auto"/>
                  <w:hideMark/>
                </w:tcPr>
                <w:p w14:paraId="029CF6A3" w14:textId="77777777" w:rsidR="00D128FB" w:rsidRPr="00D128FB" w:rsidRDefault="00D128FB" w:rsidP="006E2051">
                  <w:pPr>
                    <w:rPr>
                      <w:lang w:val="en-GB"/>
                    </w:rPr>
                  </w:pPr>
                  <w:r w:rsidRPr="00D128FB">
                    <w:rPr>
                      <w:lang w:val="en-GB"/>
                    </w:rPr>
                    <w:t xml:space="preserve">Description of how and by whom this geographic position of the address was created or derived. </w:t>
                  </w:r>
                </w:p>
              </w:tc>
            </w:tr>
            <w:tr w:rsidR="00D128FB" w:rsidRPr="00074262" w14:paraId="1FAFAFE3" w14:textId="77777777" w:rsidTr="006E2051">
              <w:trPr>
                <w:tblHeader/>
                <w:tblCellSpacing w:w="0" w:type="dxa"/>
              </w:trPr>
              <w:tc>
                <w:tcPr>
                  <w:tcW w:w="360" w:type="dxa"/>
                  <w:hideMark/>
                </w:tcPr>
                <w:p w14:paraId="71D4EE44" w14:textId="77777777" w:rsidR="00D128FB" w:rsidRPr="00D128FB" w:rsidRDefault="00D128FB" w:rsidP="006E2051">
                  <w:pPr>
                    <w:rPr>
                      <w:lang w:val="en-GB"/>
                    </w:rPr>
                  </w:pPr>
                  <w:r w:rsidRPr="00D128FB">
                    <w:rPr>
                      <w:lang w:val="en-GB"/>
                    </w:rPr>
                    <w:t> </w:t>
                  </w:r>
                </w:p>
              </w:tc>
              <w:tc>
                <w:tcPr>
                  <w:tcW w:w="1500" w:type="dxa"/>
                  <w:hideMark/>
                </w:tcPr>
                <w:p w14:paraId="10C5ABA1" w14:textId="77777777" w:rsidR="00D128FB" w:rsidRPr="00631F8B" w:rsidRDefault="00D128FB" w:rsidP="006E2051">
                  <w:r w:rsidRPr="00631F8B">
                    <w:t>Omschrijving:</w:t>
                  </w:r>
                </w:p>
              </w:tc>
              <w:tc>
                <w:tcPr>
                  <w:tcW w:w="0" w:type="auto"/>
                  <w:hideMark/>
                </w:tcPr>
                <w:p w14:paraId="0A55FBF6" w14:textId="77777777" w:rsidR="00D128FB" w:rsidRPr="00D128FB" w:rsidRDefault="00D128FB" w:rsidP="006E2051">
                  <w:pPr>
                    <w:rPr>
                      <w:lang w:val="en-GB"/>
                    </w:rPr>
                  </w:pPr>
                  <w:r w:rsidRPr="00D128FB">
                    <w:rPr>
                      <w:lang w:val="en-GB"/>
                    </w:rPr>
                    <w:t>NOTE Information on what type of spatial feature the geographic position of the address was created or derived from, is represented by the GeometrySpecificationValue.</w:t>
                  </w:r>
                </w:p>
              </w:tc>
            </w:tr>
            <w:tr w:rsidR="00D128FB" w:rsidRPr="00631F8B" w14:paraId="582CA472" w14:textId="77777777" w:rsidTr="006E2051">
              <w:trPr>
                <w:tblHeader/>
                <w:tblCellSpacing w:w="0" w:type="dxa"/>
              </w:trPr>
              <w:tc>
                <w:tcPr>
                  <w:tcW w:w="360" w:type="dxa"/>
                  <w:hideMark/>
                </w:tcPr>
                <w:p w14:paraId="31FB4EB0" w14:textId="77777777" w:rsidR="00D128FB" w:rsidRPr="00D128FB" w:rsidRDefault="00D128FB" w:rsidP="006E2051">
                  <w:pPr>
                    <w:rPr>
                      <w:lang w:val="en-GB"/>
                    </w:rPr>
                  </w:pPr>
                  <w:r w:rsidRPr="00D128FB">
                    <w:rPr>
                      <w:lang w:val="en-GB"/>
                    </w:rPr>
                    <w:t> </w:t>
                  </w:r>
                </w:p>
              </w:tc>
              <w:tc>
                <w:tcPr>
                  <w:tcW w:w="1500" w:type="dxa"/>
                  <w:hideMark/>
                </w:tcPr>
                <w:p w14:paraId="11068AC2" w14:textId="77777777" w:rsidR="00D128FB" w:rsidRPr="00631F8B" w:rsidRDefault="00D128FB" w:rsidP="006E2051">
                  <w:r w:rsidRPr="00631F8B">
                    <w:t>Stereotypes:</w:t>
                  </w:r>
                </w:p>
              </w:tc>
              <w:tc>
                <w:tcPr>
                  <w:tcW w:w="0" w:type="auto"/>
                  <w:hideMark/>
                </w:tcPr>
                <w:p w14:paraId="4305FFA1" w14:textId="77777777" w:rsidR="00D128FB" w:rsidRPr="00631F8B" w:rsidRDefault="00D128FB" w:rsidP="006E2051">
                  <w:r w:rsidRPr="00631F8B">
                    <w:t>«codeList»</w:t>
                  </w:r>
                </w:p>
              </w:tc>
            </w:tr>
            <w:tr w:rsidR="00D128FB" w:rsidRPr="00074262" w14:paraId="3A3D7868" w14:textId="77777777" w:rsidTr="006E2051">
              <w:trPr>
                <w:tblHeader/>
                <w:tblCellSpacing w:w="0" w:type="dxa"/>
              </w:trPr>
              <w:tc>
                <w:tcPr>
                  <w:tcW w:w="360" w:type="dxa"/>
                  <w:hideMark/>
                </w:tcPr>
                <w:p w14:paraId="43AD84E7" w14:textId="77777777" w:rsidR="00D128FB" w:rsidRPr="00631F8B" w:rsidRDefault="00D128FB" w:rsidP="006E2051">
                  <w:r w:rsidRPr="00631F8B">
                    <w:t> </w:t>
                  </w:r>
                </w:p>
              </w:tc>
              <w:tc>
                <w:tcPr>
                  <w:tcW w:w="1500" w:type="dxa"/>
                  <w:hideMark/>
                </w:tcPr>
                <w:p w14:paraId="72D06370" w14:textId="77777777" w:rsidR="00D128FB" w:rsidRPr="00631F8B" w:rsidRDefault="00D128FB" w:rsidP="006E2051">
                  <w:r w:rsidRPr="00631F8B">
                    <w:t>Governance:</w:t>
                  </w:r>
                </w:p>
              </w:tc>
              <w:tc>
                <w:tcPr>
                  <w:tcW w:w="0" w:type="auto"/>
                  <w:hideMark/>
                </w:tcPr>
                <w:p w14:paraId="3F83B181" w14:textId="77777777" w:rsidR="00D128FB" w:rsidRPr="00D128FB" w:rsidRDefault="00D128FB" w:rsidP="006E2051">
                  <w:pPr>
                    <w:rPr>
                      <w:lang w:val="en-GB"/>
                    </w:rPr>
                  </w:pPr>
                  <w:r w:rsidRPr="00D128FB">
                    <w:rPr>
                      <w:lang w:val="en-GB"/>
                    </w:rPr>
                    <w:t>Centrally managed in INSPIRE code list register. URN: urn:x-inspire:def:codeList:INSPIRE:GeometryMethodValue</w:t>
                  </w:r>
                </w:p>
              </w:tc>
            </w:tr>
          </w:tbl>
          <w:p w14:paraId="6340FFC0" w14:textId="77777777" w:rsidR="00D128FB" w:rsidRPr="00D128FB" w:rsidRDefault="00D128FB" w:rsidP="006E2051">
            <w:pPr>
              <w:rPr>
                <w:lang w:val="en-GB"/>
              </w:rPr>
            </w:pPr>
          </w:p>
        </w:tc>
      </w:tr>
    </w:tbl>
    <w:p w14:paraId="56437D31" w14:textId="77777777" w:rsidR="00D128FB" w:rsidRPr="00631F8B" w:rsidRDefault="00D128FB" w:rsidP="00D128FB">
      <w:pPr>
        <w:pStyle w:val="Kop5"/>
        <w:rPr>
          <w:sz w:val="16"/>
          <w:szCs w:val="16"/>
        </w:rPr>
      </w:pPr>
      <w:r w:rsidRPr="00631F8B">
        <w:rPr>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45E42AC3"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6B46A" w14:textId="77777777" w:rsidR="00D128FB" w:rsidRPr="00631F8B" w:rsidRDefault="00D128FB" w:rsidP="006E2051">
            <w:pPr>
              <w:spacing w:line="225" w:lineRule="atLeast"/>
            </w:pPr>
            <w:r w:rsidRPr="00631F8B">
              <w:rPr>
                <w:b/>
                <w:bCs/>
              </w:rPr>
              <w:t xml:space="preserve">AddressComponent (abstract) </w:t>
            </w:r>
          </w:p>
        </w:tc>
      </w:tr>
      <w:tr w:rsidR="00D128FB" w:rsidRPr="00631F8B" w14:paraId="54DE8AF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2824170E" w14:textId="77777777" w:rsidTr="006E2051">
              <w:trPr>
                <w:tblHeader/>
                <w:tblCellSpacing w:w="0" w:type="dxa"/>
              </w:trPr>
              <w:tc>
                <w:tcPr>
                  <w:tcW w:w="360" w:type="dxa"/>
                  <w:hideMark/>
                </w:tcPr>
                <w:p w14:paraId="5D49562D" w14:textId="77777777" w:rsidR="00D128FB" w:rsidRPr="00631F8B" w:rsidRDefault="00D128FB" w:rsidP="006E2051">
                  <w:r w:rsidRPr="00631F8B">
                    <w:t> </w:t>
                  </w:r>
                </w:p>
              </w:tc>
              <w:tc>
                <w:tcPr>
                  <w:tcW w:w="1500" w:type="dxa"/>
                  <w:hideMark/>
                </w:tcPr>
                <w:p w14:paraId="617BE64B" w14:textId="77777777" w:rsidR="00D128FB" w:rsidRPr="00631F8B" w:rsidRDefault="00D128FB" w:rsidP="006E2051">
                  <w:r w:rsidRPr="00631F8B">
                    <w:t>Package:</w:t>
                  </w:r>
                </w:p>
              </w:tc>
              <w:tc>
                <w:tcPr>
                  <w:tcW w:w="0" w:type="auto"/>
                  <w:hideMark/>
                </w:tcPr>
                <w:p w14:paraId="693EC54D" w14:textId="77777777"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074262" w14:paraId="344F5438" w14:textId="77777777" w:rsidTr="006E2051">
              <w:trPr>
                <w:tblHeader/>
                <w:tblCellSpacing w:w="0" w:type="dxa"/>
              </w:trPr>
              <w:tc>
                <w:tcPr>
                  <w:tcW w:w="360" w:type="dxa"/>
                  <w:hideMark/>
                </w:tcPr>
                <w:p w14:paraId="0B954623" w14:textId="77777777" w:rsidR="00D128FB" w:rsidRPr="00D128FB" w:rsidRDefault="00D128FB" w:rsidP="006E2051">
                  <w:pPr>
                    <w:rPr>
                      <w:lang w:val="en-GB"/>
                    </w:rPr>
                  </w:pPr>
                  <w:r w:rsidRPr="00D128FB">
                    <w:rPr>
                      <w:lang w:val="en-GB"/>
                    </w:rPr>
                    <w:t> </w:t>
                  </w:r>
                </w:p>
              </w:tc>
              <w:tc>
                <w:tcPr>
                  <w:tcW w:w="1500" w:type="dxa"/>
                  <w:hideMark/>
                </w:tcPr>
                <w:p w14:paraId="78B05C37" w14:textId="77777777" w:rsidR="00D128FB" w:rsidRPr="00631F8B" w:rsidRDefault="00D128FB" w:rsidP="006E2051">
                  <w:r w:rsidRPr="00631F8B">
                    <w:t>Definitie:</w:t>
                  </w:r>
                </w:p>
              </w:tc>
              <w:tc>
                <w:tcPr>
                  <w:tcW w:w="0" w:type="auto"/>
                  <w:hideMark/>
                </w:tcPr>
                <w:p w14:paraId="20CEB054" w14:textId="77777777" w:rsidR="00D128FB" w:rsidRPr="00D128FB" w:rsidRDefault="00D128FB" w:rsidP="006E2051">
                  <w:pPr>
                    <w:rPr>
                      <w:lang w:val="en-GB"/>
                    </w:rPr>
                  </w:pPr>
                  <w:r w:rsidRPr="00D128FB">
                    <w:rPr>
                      <w:lang w:val="en-GB"/>
                    </w:rPr>
                    <w:t xml:space="preserve">Identifier or geographic name of a specific geographic area, location, or other spatial object which defines the scope of an address. </w:t>
                  </w:r>
                </w:p>
              </w:tc>
            </w:tr>
            <w:tr w:rsidR="00D128FB" w:rsidRPr="00074262" w14:paraId="53FE4C36" w14:textId="77777777" w:rsidTr="006E2051">
              <w:trPr>
                <w:tblHeader/>
                <w:tblCellSpacing w:w="0" w:type="dxa"/>
              </w:trPr>
              <w:tc>
                <w:tcPr>
                  <w:tcW w:w="360" w:type="dxa"/>
                  <w:hideMark/>
                </w:tcPr>
                <w:p w14:paraId="625EA9AE" w14:textId="77777777" w:rsidR="00D128FB" w:rsidRPr="00D128FB" w:rsidRDefault="00D128FB" w:rsidP="006E2051">
                  <w:pPr>
                    <w:rPr>
                      <w:lang w:val="en-GB"/>
                    </w:rPr>
                  </w:pPr>
                  <w:r w:rsidRPr="00D128FB">
                    <w:rPr>
                      <w:lang w:val="en-GB"/>
                    </w:rPr>
                    <w:t> </w:t>
                  </w:r>
                </w:p>
              </w:tc>
              <w:tc>
                <w:tcPr>
                  <w:tcW w:w="1500" w:type="dxa"/>
                  <w:hideMark/>
                </w:tcPr>
                <w:p w14:paraId="64A06109" w14:textId="77777777" w:rsidR="00D128FB" w:rsidRPr="00631F8B" w:rsidRDefault="00D128FB" w:rsidP="006E2051">
                  <w:r w:rsidRPr="00631F8B">
                    <w:t>Omschrijving:</w:t>
                  </w:r>
                </w:p>
              </w:tc>
              <w:tc>
                <w:tcPr>
                  <w:tcW w:w="0" w:type="auto"/>
                  <w:hideMark/>
                </w:tcPr>
                <w:p w14:paraId="77B77487" w14:textId="77777777" w:rsidR="00D128FB" w:rsidRPr="00D128FB" w:rsidRDefault="00D128FB" w:rsidP="006E2051">
                  <w:pPr>
                    <w:rPr>
                      <w:lang w:val="en-GB"/>
                    </w:rPr>
                  </w:pPr>
                  <w:r w:rsidRPr="00D128FB">
                    <w:rPr>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D128FB" w:rsidRPr="00631F8B" w14:paraId="6A690AAF" w14:textId="77777777" w:rsidTr="006E2051">
              <w:trPr>
                <w:tblHeader/>
                <w:tblCellSpacing w:w="0" w:type="dxa"/>
              </w:trPr>
              <w:tc>
                <w:tcPr>
                  <w:tcW w:w="360" w:type="dxa"/>
                  <w:hideMark/>
                </w:tcPr>
                <w:p w14:paraId="5DBEA67B" w14:textId="77777777" w:rsidR="00D128FB" w:rsidRPr="00D128FB" w:rsidRDefault="00D128FB" w:rsidP="006E2051">
                  <w:pPr>
                    <w:rPr>
                      <w:lang w:val="en-GB"/>
                    </w:rPr>
                  </w:pPr>
                  <w:r w:rsidRPr="00D128FB">
                    <w:rPr>
                      <w:lang w:val="en-GB"/>
                    </w:rPr>
                    <w:t> </w:t>
                  </w:r>
                </w:p>
              </w:tc>
              <w:tc>
                <w:tcPr>
                  <w:tcW w:w="1500" w:type="dxa"/>
                  <w:hideMark/>
                </w:tcPr>
                <w:p w14:paraId="7605A7FA" w14:textId="77777777" w:rsidR="00D128FB" w:rsidRPr="00631F8B" w:rsidRDefault="00D128FB" w:rsidP="006E2051">
                  <w:r w:rsidRPr="00631F8B">
                    <w:t>Stereotypes:</w:t>
                  </w:r>
                </w:p>
              </w:tc>
              <w:tc>
                <w:tcPr>
                  <w:tcW w:w="0" w:type="auto"/>
                  <w:hideMark/>
                </w:tcPr>
                <w:p w14:paraId="520A2638" w14:textId="77777777" w:rsidR="00D128FB" w:rsidRPr="00631F8B" w:rsidRDefault="00D128FB" w:rsidP="006E2051">
                  <w:r w:rsidRPr="00631F8B">
                    <w:t>«featureType»</w:t>
                  </w:r>
                </w:p>
              </w:tc>
            </w:tr>
          </w:tbl>
          <w:p w14:paraId="5ACBBB55" w14:textId="77777777" w:rsidR="00D128FB" w:rsidRPr="00631F8B" w:rsidRDefault="00D128FB" w:rsidP="006E2051"/>
        </w:tc>
      </w:tr>
      <w:tr w:rsidR="00D128FB" w:rsidRPr="00631F8B" w14:paraId="203780C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85EC76" w14:textId="77777777"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EDD95B1" w14:textId="77777777" w:rsidTr="006E2051">
              <w:trPr>
                <w:tblHeader/>
                <w:tblCellSpacing w:w="0" w:type="dxa"/>
              </w:trPr>
              <w:tc>
                <w:tcPr>
                  <w:tcW w:w="360" w:type="dxa"/>
                  <w:hideMark/>
                </w:tcPr>
                <w:p w14:paraId="44CD56B0" w14:textId="77777777" w:rsidR="00D128FB" w:rsidRPr="00631F8B" w:rsidRDefault="00D128FB" w:rsidP="006E2051">
                  <w:r w:rsidRPr="00631F8B">
                    <w:t> </w:t>
                  </w:r>
                </w:p>
              </w:tc>
              <w:tc>
                <w:tcPr>
                  <w:tcW w:w="1500" w:type="dxa"/>
                  <w:hideMark/>
                </w:tcPr>
                <w:p w14:paraId="14838677" w14:textId="77777777" w:rsidR="00D128FB" w:rsidRPr="00631F8B" w:rsidRDefault="00D128FB" w:rsidP="006E2051">
                  <w:r w:rsidRPr="00631F8B">
                    <w:t>Type:</w:t>
                  </w:r>
                </w:p>
              </w:tc>
              <w:tc>
                <w:tcPr>
                  <w:tcW w:w="0" w:type="auto"/>
                  <w:hideMark/>
                </w:tcPr>
                <w:p w14:paraId="14CA459F" w14:textId="77777777" w:rsidR="00D128FB" w:rsidRPr="00631F8B" w:rsidRDefault="00D128FB" w:rsidP="006E2051">
                  <w:r w:rsidRPr="00631F8B">
                    <w:t>Identifier</w:t>
                  </w:r>
                </w:p>
              </w:tc>
            </w:tr>
            <w:tr w:rsidR="00D128FB" w:rsidRPr="00074262" w14:paraId="084188F5" w14:textId="77777777" w:rsidTr="006E2051">
              <w:trPr>
                <w:tblHeader/>
                <w:tblCellSpacing w:w="0" w:type="dxa"/>
              </w:trPr>
              <w:tc>
                <w:tcPr>
                  <w:tcW w:w="360" w:type="dxa"/>
                  <w:hideMark/>
                </w:tcPr>
                <w:p w14:paraId="05C4723C" w14:textId="77777777" w:rsidR="00D128FB" w:rsidRPr="00631F8B" w:rsidRDefault="00D128FB" w:rsidP="006E2051">
                  <w:r w:rsidRPr="00631F8B">
                    <w:t> </w:t>
                  </w:r>
                </w:p>
              </w:tc>
              <w:tc>
                <w:tcPr>
                  <w:tcW w:w="1500" w:type="dxa"/>
                  <w:hideMark/>
                </w:tcPr>
                <w:p w14:paraId="5C5F0D7C" w14:textId="77777777" w:rsidR="00D128FB" w:rsidRPr="00631F8B" w:rsidRDefault="00D128FB" w:rsidP="006E2051">
                  <w:r w:rsidRPr="00631F8B">
                    <w:t>Definitie:</w:t>
                  </w:r>
                </w:p>
              </w:tc>
              <w:tc>
                <w:tcPr>
                  <w:tcW w:w="0" w:type="auto"/>
                  <w:hideMark/>
                </w:tcPr>
                <w:p w14:paraId="459535E6" w14:textId="77777777" w:rsidR="00D128FB" w:rsidRPr="00D128FB" w:rsidRDefault="00D128FB" w:rsidP="006E2051">
                  <w:pPr>
                    <w:rPr>
                      <w:lang w:val="en-GB"/>
                    </w:rPr>
                  </w:pPr>
                  <w:r w:rsidRPr="00D128FB">
                    <w:rPr>
                      <w:lang w:val="en-GB"/>
                    </w:rPr>
                    <w:t xml:space="preserve">External object identifier of the address component. </w:t>
                  </w:r>
                </w:p>
              </w:tc>
            </w:tr>
            <w:tr w:rsidR="00D128FB" w:rsidRPr="00074262" w14:paraId="73B975A9" w14:textId="77777777" w:rsidTr="006E2051">
              <w:trPr>
                <w:tblHeader/>
                <w:tblCellSpacing w:w="0" w:type="dxa"/>
              </w:trPr>
              <w:tc>
                <w:tcPr>
                  <w:tcW w:w="360" w:type="dxa"/>
                  <w:hideMark/>
                </w:tcPr>
                <w:p w14:paraId="552FCEA8" w14:textId="77777777" w:rsidR="00D128FB" w:rsidRPr="00D128FB" w:rsidRDefault="00D128FB" w:rsidP="006E2051">
                  <w:pPr>
                    <w:rPr>
                      <w:lang w:val="en-GB"/>
                    </w:rPr>
                  </w:pPr>
                  <w:r w:rsidRPr="00D128FB">
                    <w:rPr>
                      <w:lang w:val="en-GB"/>
                    </w:rPr>
                    <w:t> </w:t>
                  </w:r>
                </w:p>
              </w:tc>
              <w:tc>
                <w:tcPr>
                  <w:tcW w:w="1500" w:type="dxa"/>
                  <w:hideMark/>
                </w:tcPr>
                <w:p w14:paraId="2617F0F4" w14:textId="77777777" w:rsidR="00D128FB" w:rsidRPr="00631F8B" w:rsidRDefault="00D128FB" w:rsidP="006E2051">
                  <w:r w:rsidRPr="00631F8B">
                    <w:t>Omschrijving:</w:t>
                  </w:r>
                </w:p>
              </w:tc>
              <w:tc>
                <w:tcPr>
                  <w:tcW w:w="0" w:type="auto"/>
                  <w:hideMark/>
                </w:tcPr>
                <w:p w14:paraId="7F838605" w14:textId="77777777" w:rsidR="00D128FB" w:rsidRPr="00D128FB" w:rsidRDefault="00D128FB" w:rsidP="006E2051">
                  <w:pPr>
                    <w:rPr>
                      <w:lang w:val="en-GB"/>
                    </w:rPr>
                  </w:pPr>
                  <w:r w:rsidRPr="00D128FB">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D128FB" w:rsidRPr="00631F8B" w14:paraId="06C3AD84" w14:textId="77777777" w:rsidTr="006E2051">
              <w:trPr>
                <w:tblHeader/>
                <w:tblCellSpacing w:w="0" w:type="dxa"/>
              </w:trPr>
              <w:tc>
                <w:tcPr>
                  <w:tcW w:w="360" w:type="dxa"/>
                  <w:hideMark/>
                </w:tcPr>
                <w:p w14:paraId="2CE3BA60" w14:textId="77777777" w:rsidR="00D128FB" w:rsidRPr="00D128FB" w:rsidRDefault="00D128FB" w:rsidP="006E2051">
                  <w:pPr>
                    <w:rPr>
                      <w:lang w:val="en-GB"/>
                    </w:rPr>
                  </w:pPr>
                  <w:r w:rsidRPr="00D128FB">
                    <w:rPr>
                      <w:lang w:val="en-GB"/>
                    </w:rPr>
                    <w:t> </w:t>
                  </w:r>
                </w:p>
              </w:tc>
              <w:tc>
                <w:tcPr>
                  <w:tcW w:w="1500" w:type="dxa"/>
                  <w:hideMark/>
                </w:tcPr>
                <w:p w14:paraId="3771B098" w14:textId="77777777" w:rsidR="00D128FB" w:rsidRPr="00631F8B" w:rsidRDefault="00D128FB" w:rsidP="006E2051">
                  <w:r w:rsidRPr="00631F8B">
                    <w:t>Multipliciteit:</w:t>
                  </w:r>
                </w:p>
              </w:tc>
              <w:tc>
                <w:tcPr>
                  <w:tcW w:w="0" w:type="auto"/>
                  <w:hideMark/>
                </w:tcPr>
                <w:p w14:paraId="1F908825" w14:textId="77777777" w:rsidR="00D128FB" w:rsidRPr="00631F8B" w:rsidRDefault="00D128FB" w:rsidP="006E2051">
                  <w:r w:rsidRPr="00631F8B">
                    <w:t>0..1</w:t>
                  </w:r>
                </w:p>
              </w:tc>
            </w:tr>
          </w:tbl>
          <w:p w14:paraId="1BE44BAA" w14:textId="77777777" w:rsidR="00D128FB" w:rsidRPr="00631F8B" w:rsidRDefault="00D128FB" w:rsidP="006E2051"/>
        </w:tc>
      </w:tr>
      <w:tr w:rsidR="00D128FB" w:rsidRPr="00631F8B" w14:paraId="65C68C5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3A809" w14:textId="77777777" w:rsidR="00D128FB" w:rsidRPr="00631F8B" w:rsidRDefault="00D128FB" w:rsidP="006E2051">
            <w:r w:rsidRPr="00631F8B">
              <w:rPr>
                <w:b/>
                <w:bCs/>
              </w:rPr>
              <w:t>Attribuut: alternativeIdentifier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E62E34E" w14:textId="77777777" w:rsidTr="006E2051">
              <w:trPr>
                <w:tblHeader/>
                <w:tblCellSpacing w:w="0" w:type="dxa"/>
              </w:trPr>
              <w:tc>
                <w:tcPr>
                  <w:tcW w:w="360" w:type="dxa"/>
                  <w:hideMark/>
                </w:tcPr>
                <w:p w14:paraId="00622A07" w14:textId="77777777" w:rsidR="00D128FB" w:rsidRPr="00631F8B" w:rsidRDefault="00D128FB" w:rsidP="006E2051">
                  <w:r w:rsidRPr="00631F8B">
                    <w:lastRenderedPageBreak/>
                    <w:t> </w:t>
                  </w:r>
                </w:p>
              </w:tc>
              <w:tc>
                <w:tcPr>
                  <w:tcW w:w="1500" w:type="dxa"/>
                  <w:hideMark/>
                </w:tcPr>
                <w:p w14:paraId="50F31054" w14:textId="77777777" w:rsidR="00D128FB" w:rsidRPr="00631F8B" w:rsidRDefault="00D128FB" w:rsidP="006E2051">
                  <w:r w:rsidRPr="00631F8B">
                    <w:t>Type:</w:t>
                  </w:r>
                </w:p>
              </w:tc>
              <w:tc>
                <w:tcPr>
                  <w:tcW w:w="0" w:type="auto"/>
                  <w:hideMark/>
                </w:tcPr>
                <w:p w14:paraId="17C652CB" w14:textId="77777777" w:rsidR="00D128FB" w:rsidRPr="00631F8B" w:rsidRDefault="00D128FB" w:rsidP="006E2051">
                  <w:r w:rsidRPr="00631F8B">
                    <w:t>CharacterString</w:t>
                  </w:r>
                </w:p>
              </w:tc>
            </w:tr>
            <w:tr w:rsidR="00D128FB" w:rsidRPr="00074262" w14:paraId="5AE82F15" w14:textId="77777777" w:rsidTr="006E2051">
              <w:trPr>
                <w:tblHeader/>
                <w:tblCellSpacing w:w="0" w:type="dxa"/>
              </w:trPr>
              <w:tc>
                <w:tcPr>
                  <w:tcW w:w="360" w:type="dxa"/>
                  <w:hideMark/>
                </w:tcPr>
                <w:p w14:paraId="22B6EB99" w14:textId="77777777" w:rsidR="00D128FB" w:rsidRPr="00631F8B" w:rsidRDefault="00D128FB" w:rsidP="006E2051">
                  <w:r w:rsidRPr="00631F8B">
                    <w:t> </w:t>
                  </w:r>
                </w:p>
              </w:tc>
              <w:tc>
                <w:tcPr>
                  <w:tcW w:w="1500" w:type="dxa"/>
                  <w:hideMark/>
                </w:tcPr>
                <w:p w14:paraId="5E791244" w14:textId="77777777" w:rsidR="00D128FB" w:rsidRPr="00631F8B" w:rsidRDefault="00D128FB" w:rsidP="006E2051">
                  <w:r w:rsidRPr="00631F8B">
                    <w:t>Definitie:</w:t>
                  </w:r>
                </w:p>
              </w:tc>
              <w:tc>
                <w:tcPr>
                  <w:tcW w:w="0" w:type="auto"/>
                  <w:hideMark/>
                </w:tcPr>
                <w:p w14:paraId="65BE91B1" w14:textId="77777777" w:rsidR="00D128FB" w:rsidRPr="00D128FB" w:rsidRDefault="00D128FB" w:rsidP="006E2051">
                  <w:pPr>
                    <w:rPr>
                      <w:lang w:val="en-GB"/>
                    </w:rPr>
                  </w:pPr>
                  <w:r w:rsidRPr="00D128FB">
                    <w:rPr>
                      <w:lang w:val="en-GB"/>
                    </w:rPr>
                    <w:t xml:space="preserve">External, thematic identifier of the address component spatial object, which enables interoperability with existing legacy systems or applications. </w:t>
                  </w:r>
                </w:p>
              </w:tc>
            </w:tr>
            <w:tr w:rsidR="00D128FB" w:rsidRPr="00074262" w14:paraId="062D9F3F" w14:textId="77777777" w:rsidTr="006E2051">
              <w:trPr>
                <w:tblHeader/>
                <w:tblCellSpacing w:w="0" w:type="dxa"/>
              </w:trPr>
              <w:tc>
                <w:tcPr>
                  <w:tcW w:w="360" w:type="dxa"/>
                  <w:hideMark/>
                </w:tcPr>
                <w:p w14:paraId="1863152B" w14:textId="77777777" w:rsidR="00D128FB" w:rsidRPr="00D128FB" w:rsidRDefault="00D128FB" w:rsidP="006E2051">
                  <w:pPr>
                    <w:rPr>
                      <w:lang w:val="en-GB"/>
                    </w:rPr>
                  </w:pPr>
                  <w:r w:rsidRPr="00D128FB">
                    <w:rPr>
                      <w:lang w:val="en-GB"/>
                    </w:rPr>
                    <w:t> </w:t>
                  </w:r>
                </w:p>
              </w:tc>
              <w:tc>
                <w:tcPr>
                  <w:tcW w:w="1500" w:type="dxa"/>
                  <w:hideMark/>
                </w:tcPr>
                <w:p w14:paraId="2C2FD29D" w14:textId="77777777" w:rsidR="00D128FB" w:rsidRPr="00631F8B" w:rsidRDefault="00D128FB" w:rsidP="006E2051">
                  <w:r w:rsidRPr="00631F8B">
                    <w:t>Omschrijving:</w:t>
                  </w:r>
                </w:p>
              </w:tc>
              <w:tc>
                <w:tcPr>
                  <w:tcW w:w="0" w:type="auto"/>
                  <w:hideMark/>
                </w:tcPr>
                <w:p w14:paraId="41AF8928" w14:textId="77777777" w:rsidR="00D128FB" w:rsidRPr="00D128FB" w:rsidRDefault="00D128FB" w:rsidP="006E2051">
                  <w:pPr>
                    <w:rPr>
                      <w:lang w:val="en-GB"/>
                    </w:rPr>
                  </w:pPr>
                  <w:r w:rsidRPr="00D128FB">
                    <w:rPr>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D128FB" w:rsidRPr="00631F8B" w14:paraId="6EF80A7B" w14:textId="77777777" w:rsidTr="006E2051">
              <w:trPr>
                <w:tblHeader/>
                <w:tblCellSpacing w:w="0" w:type="dxa"/>
              </w:trPr>
              <w:tc>
                <w:tcPr>
                  <w:tcW w:w="360" w:type="dxa"/>
                  <w:hideMark/>
                </w:tcPr>
                <w:p w14:paraId="1F42F3F4" w14:textId="77777777" w:rsidR="00D128FB" w:rsidRPr="00D128FB" w:rsidRDefault="00D128FB" w:rsidP="006E2051">
                  <w:pPr>
                    <w:rPr>
                      <w:lang w:val="en-GB"/>
                    </w:rPr>
                  </w:pPr>
                  <w:r w:rsidRPr="00D128FB">
                    <w:rPr>
                      <w:lang w:val="en-GB"/>
                    </w:rPr>
                    <w:t> </w:t>
                  </w:r>
                </w:p>
              </w:tc>
              <w:tc>
                <w:tcPr>
                  <w:tcW w:w="1500" w:type="dxa"/>
                  <w:hideMark/>
                </w:tcPr>
                <w:p w14:paraId="669596BA" w14:textId="77777777" w:rsidR="00D128FB" w:rsidRPr="00631F8B" w:rsidRDefault="00D128FB" w:rsidP="006E2051">
                  <w:r w:rsidRPr="00631F8B">
                    <w:t>Multipliciteit:</w:t>
                  </w:r>
                </w:p>
              </w:tc>
              <w:tc>
                <w:tcPr>
                  <w:tcW w:w="0" w:type="auto"/>
                  <w:hideMark/>
                </w:tcPr>
                <w:p w14:paraId="13C45B87" w14:textId="77777777" w:rsidR="00D128FB" w:rsidRPr="00631F8B" w:rsidRDefault="00D128FB" w:rsidP="006E2051">
                  <w:r w:rsidRPr="00631F8B">
                    <w:t>0..1</w:t>
                  </w:r>
                </w:p>
              </w:tc>
            </w:tr>
            <w:tr w:rsidR="00D128FB" w:rsidRPr="00631F8B" w14:paraId="53E2C002" w14:textId="77777777" w:rsidTr="006E2051">
              <w:trPr>
                <w:tblHeader/>
                <w:tblCellSpacing w:w="0" w:type="dxa"/>
              </w:trPr>
              <w:tc>
                <w:tcPr>
                  <w:tcW w:w="360" w:type="dxa"/>
                  <w:hideMark/>
                </w:tcPr>
                <w:p w14:paraId="3CB6F29E" w14:textId="77777777" w:rsidR="00D128FB" w:rsidRPr="00631F8B" w:rsidRDefault="00D128FB" w:rsidP="006E2051">
                  <w:r w:rsidRPr="00631F8B">
                    <w:t> </w:t>
                  </w:r>
                </w:p>
              </w:tc>
              <w:tc>
                <w:tcPr>
                  <w:tcW w:w="1500" w:type="dxa"/>
                  <w:hideMark/>
                </w:tcPr>
                <w:p w14:paraId="51865A75" w14:textId="77777777" w:rsidR="00D128FB" w:rsidRPr="00631F8B" w:rsidRDefault="00D128FB" w:rsidP="006E2051">
                  <w:r w:rsidRPr="00631F8B">
                    <w:t>Stereotypes:</w:t>
                  </w:r>
                </w:p>
              </w:tc>
              <w:tc>
                <w:tcPr>
                  <w:tcW w:w="0" w:type="auto"/>
                  <w:hideMark/>
                </w:tcPr>
                <w:p w14:paraId="2A492A26" w14:textId="77777777" w:rsidR="00D128FB" w:rsidRPr="00631F8B" w:rsidRDefault="00D128FB" w:rsidP="006E2051">
                  <w:r w:rsidRPr="00631F8B">
                    <w:t>«voidable»</w:t>
                  </w:r>
                </w:p>
              </w:tc>
            </w:tr>
          </w:tbl>
          <w:p w14:paraId="3CECDC27" w14:textId="77777777" w:rsidR="00D128FB" w:rsidRPr="00631F8B" w:rsidRDefault="00D128FB" w:rsidP="006E2051"/>
        </w:tc>
      </w:tr>
      <w:tr w:rsidR="00D128FB" w:rsidRPr="00631F8B" w14:paraId="0002AAD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0222EC" w14:textId="77777777" w:rsidR="00D128FB" w:rsidRPr="00631F8B" w:rsidRDefault="00D128FB" w:rsidP="006E2051">
            <w:r w:rsidRPr="00631F8B">
              <w:rPr>
                <w:b/>
                <w:bCs/>
              </w:rPr>
              <w:lastRenderedPageBreak/>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B5C06F0" w14:textId="77777777" w:rsidTr="006E2051">
              <w:trPr>
                <w:tblHeader/>
                <w:tblCellSpacing w:w="0" w:type="dxa"/>
              </w:trPr>
              <w:tc>
                <w:tcPr>
                  <w:tcW w:w="360" w:type="dxa"/>
                  <w:hideMark/>
                </w:tcPr>
                <w:p w14:paraId="26027840" w14:textId="77777777" w:rsidR="00D128FB" w:rsidRPr="00631F8B" w:rsidRDefault="00D128FB" w:rsidP="006E2051">
                  <w:r w:rsidRPr="00631F8B">
                    <w:t> </w:t>
                  </w:r>
                </w:p>
              </w:tc>
              <w:tc>
                <w:tcPr>
                  <w:tcW w:w="1500" w:type="dxa"/>
                  <w:hideMark/>
                </w:tcPr>
                <w:p w14:paraId="47CBF1C9" w14:textId="77777777" w:rsidR="00D128FB" w:rsidRPr="00631F8B" w:rsidRDefault="00D128FB" w:rsidP="006E2051">
                  <w:r w:rsidRPr="00631F8B">
                    <w:t>Type:</w:t>
                  </w:r>
                </w:p>
              </w:tc>
              <w:tc>
                <w:tcPr>
                  <w:tcW w:w="0" w:type="auto"/>
                  <w:hideMark/>
                </w:tcPr>
                <w:p w14:paraId="7607913F" w14:textId="77777777" w:rsidR="00D128FB" w:rsidRPr="00631F8B" w:rsidRDefault="00D128FB" w:rsidP="006E2051">
                  <w:r w:rsidRPr="00631F8B">
                    <w:t>DateTime</w:t>
                  </w:r>
                </w:p>
              </w:tc>
            </w:tr>
            <w:tr w:rsidR="00D128FB" w:rsidRPr="00074262" w14:paraId="0378CBDD" w14:textId="77777777" w:rsidTr="006E2051">
              <w:trPr>
                <w:tblHeader/>
                <w:tblCellSpacing w:w="0" w:type="dxa"/>
              </w:trPr>
              <w:tc>
                <w:tcPr>
                  <w:tcW w:w="360" w:type="dxa"/>
                  <w:hideMark/>
                </w:tcPr>
                <w:p w14:paraId="3482F224" w14:textId="77777777" w:rsidR="00D128FB" w:rsidRPr="00631F8B" w:rsidRDefault="00D128FB" w:rsidP="006E2051">
                  <w:r w:rsidRPr="00631F8B">
                    <w:t> </w:t>
                  </w:r>
                </w:p>
              </w:tc>
              <w:tc>
                <w:tcPr>
                  <w:tcW w:w="1500" w:type="dxa"/>
                  <w:hideMark/>
                </w:tcPr>
                <w:p w14:paraId="1E901776" w14:textId="77777777" w:rsidR="00D128FB" w:rsidRPr="00631F8B" w:rsidRDefault="00D128FB" w:rsidP="006E2051">
                  <w:r w:rsidRPr="00631F8B">
                    <w:t>Definitie:</w:t>
                  </w:r>
                </w:p>
              </w:tc>
              <w:tc>
                <w:tcPr>
                  <w:tcW w:w="0" w:type="auto"/>
                  <w:hideMark/>
                </w:tcPr>
                <w:p w14:paraId="18E0CF2E" w14:textId="77777777"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074262" w14:paraId="495A1335" w14:textId="77777777" w:rsidTr="006E2051">
              <w:trPr>
                <w:tblHeader/>
                <w:tblCellSpacing w:w="0" w:type="dxa"/>
              </w:trPr>
              <w:tc>
                <w:tcPr>
                  <w:tcW w:w="360" w:type="dxa"/>
                  <w:hideMark/>
                </w:tcPr>
                <w:p w14:paraId="4C31A0F2" w14:textId="77777777" w:rsidR="00D128FB" w:rsidRPr="00D128FB" w:rsidRDefault="00D128FB" w:rsidP="006E2051">
                  <w:pPr>
                    <w:rPr>
                      <w:lang w:val="en-GB"/>
                    </w:rPr>
                  </w:pPr>
                  <w:r w:rsidRPr="00D128FB">
                    <w:rPr>
                      <w:lang w:val="en-GB"/>
                    </w:rPr>
                    <w:t> </w:t>
                  </w:r>
                </w:p>
              </w:tc>
              <w:tc>
                <w:tcPr>
                  <w:tcW w:w="1500" w:type="dxa"/>
                  <w:hideMark/>
                </w:tcPr>
                <w:p w14:paraId="26F83E94" w14:textId="77777777" w:rsidR="00D128FB" w:rsidRPr="00631F8B" w:rsidRDefault="00D128FB" w:rsidP="006E2051">
                  <w:r w:rsidRPr="00631F8B">
                    <w:t>Omschrijving:</w:t>
                  </w:r>
                </w:p>
              </w:tc>
              <w:tc>
                <w:tcPr>
                  <w:tcW w:w="0" w:type="auto"/>
                  <w:hideMark/>
                </w:tcPr>
                <w:p w14:paraId="1C85855D" w14:textId="77777777" w:rsidR="00D128FB" w:rsidRPr="00D128FB" w:rsidRDefault="00D128FB" w:rsidP="006E2051">
                  <w:pPr>
                    <w:rPr>
                      <w:lang w:val="en-GB"/>
                    </w:rPr>
                  </w:pPr>
                  <w:r w:rsidRPr="00D128FB">
                    <w:rPr>
                      <w:lang w:val="en-GB"/>
                    </w:rPr>
                    <w:t>NOTE This date is recorded to enable the generation of change only update files.</w:t>
                  </w:r>
                </w:p>
              </w:tc>
            </w:tr>
            <w:tr w:rsidR="00D128FB" w:rsidRPr="00631F8B" w14:paraId="576721CB" w14:textId="77777777" w:rsidTr="006E2051">
              <w:trPr>
                <w:tblHeader/>
                <w:tblCellSpacing w:w="0" w:type="dxa"/>
              </w:trPr>
              <w:tc>
                <w:tcPr>
                  <w:tcW w:w="360" w:type="dxa"/>
                  <w:hideMark/>
                </w:tcPr>
                <w:p w14:paraId="1F9FAA9A" w14:textId="77777777" w:rsidR="00D128FB" w:rsidRPr="00D128FB" w:rsidRDefault="00D128FB" w:rsidP="006E2051">
                  <w:pPr>
                    <w:rPr>
                      <w:lang w:val="en-GB"/>
                    </w:rPr>
                  </w:pPr>
                  <w:r w:rsidRPr="00D128FB">
                    <w:rPr>
                      <w:lang w:val="en-GB"/>
                    </w:rPr>
                    <w:t> </w:t>
                  </w:r>
                </w:p>
              </w:tc>
              <w:tc>
                <w:tcPr>
                  <w:tcW w:w="1500" w:type="dxa"/>
                  <w:hideMark/>
                </w:tcPr>
                <w:p w14:paraId="4B60A153" w14:textId="77777777" w:rsidR="00D128FB" w:rsidRPr="00631F8B" w:rsidRDefault="00D128FB" w:rsidP="006E2051">
                  <w:r w:rsidRPr="00631F8B">
                    <w:t>Multipliciteit:</w:t>
                  </w:r>
                </w:p>
              </w:tc>
              <w:tc>
                <w:tcPr>
                  <w:tcW w:w="0" w:type="auto"/>
                  <w:hideMark/>
                </w:tcPr>
                <w:p w14:paraId="5519BCA6" w14:textId="77777777" w:rsidR="00D128FB" w:rsidRPr="00631F8B" w:rsidRDefault="00D128FB" w:rsidP="006E2051">
                  <w:r w:rsidRPr="00631F8B">
                    <w:t>1</w:t>
                  </w:r>
                </w:p>
              </w:tc>
            </w:tr>
            <w:tr w:rsidR="00D128FB" w:rsidRPr="00631F8B" w14:paraId="4BDFA510" w14:textId="77777777" w:rsidTr="006E2051">
              <w:trPr>
                <w:tblHeader/>
                <w:tblCellSpacing w:w="0" w:type="dxa"/>
              </w:trPr>
              <w:tc>
                <w:tcPr>
                  <w:tcW w:w="360" w:type="dxa"/>
                  <w:hideMark/>
                </w:tcPr>
                <w:p w14:paraId="2A883B65" w14:textId="77777777" w:rsidR="00D128FB" w:rsidRPr="00631F8B" w:rsidRDefault="00D128FB" w:rsidP="006E2051">
                  <w:r w:rsidRPr="00631F8B">
                    <w:t> </w:t>
                  </w:r>
                </w:p>
              </w:tc>
              <w:tc>
                <w:tcPr>
                  <w:tcW w:w="1500" w:type="dxa"/>
                  <w:hideMark/>
                </w:tcPr>
                <w:p w14:paraId="475B5294" w14:textId="77777777" w:rsidR="00D128FB" w:rsidRPr="00631F8B" w:rsidRDefault="00D128FB" w:rsidP="006E2051">
                  <w:r w:rsidRPr="00631F8B">
                    <w:t>Stereotypes:</w:t>
                  </w:r>
                </w:p>
              </w:tc>
              <w:tc>
                <w:tcPr>
                  <w:tcW w:w="0" w:type="auto"/>
                  <w:hideMark/>
                </w:tcPr>
                <w:p w14:paraId="157BDD26" w14:textId="77777777" w:rsidR="00D128FB" w:rsidRPr="00631F8B" w:rsidRDefault="00D128FB" w:rsidP="006E2051">
                  <w:r w:rsidRPr="00631F8B">
                    <w:t>«voidable,lifeCycleInfo»</w:t>
                  </w:r>
                </w:p>
              </w:tc>
            </w:tr>
          </w:tbl>
          <w:p w14:paraId="5DCC41BC" w14:textId="77777777" w:rsidR="00D128FB" w:rsidRPr="00631F8B" w:rsidRDefault="00D128FB" w:rsidP="006E2051"/>
        </w:tc>
      </w:tr>
      <w:tr w:rsidR="00D128FB" w:rsidRPr="00631F8B" w14:paraId="63CE474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15A12" w14:textId="77777777"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ECA99F6" w14:textId="77777777" w:rsidTr="006E2051">
              <w:trPr>
                <w:tblHeader/>
                <w:tblCellSpacing w:w="0" w:type="dxa"/>
              </w:trPr>
              <w:tc>
                <w:tcPr>
                  <w:tcW w:w="360" w:type="dxa"/>
                  <w:hideMark/>
                </w:tcPr>
                <w:p w14:paraId="0EC91519" w14:textId="77777777" w:rsidR="00D128FB" w:rsidRPr="00631F8B" w:rsidRDefault="00D128FB" w:rsidP="006E2051">
                  <w:r w:rsidRPr="00631F8B">
                    <w:t> </w:t>
                  </w:r>
                </w:p>
              </w:tc>
              <w:tc>
                <w:tcPr>
                  <w:tcW w:w="1500" w:type="dxa"/>
                  <w:hideMark/>
                </w:tcPr>
                <w:p w14:paraId="533B1601" w14:textId="77777777" w:rsidR="00D128FB" w:rsidRPr="00631F8B" w:rsidRDefault="00D128FB" w:rsidP="006E2051">
                  <w:r w:rsidRPr="00631F8B">
                    <w:t>Type:</w:t>
                  </w:r>
                </w:p>
              </w:tc>
              <w:tc>
                <w:tcPr>
                  <w:tcW w:w="0" w:type="auto"/>
                  <w:hideMark/>
                </w:tcPr>
                <w:p w14:paraId="1CC7F9E5" w14:textId="77777777" w:rsidR="00D128FB" w:rsidRPr="00631F8B" w:rsidRDefault="00D128FB" w:rsidP="006E2051">
                  <w:r w:rsidRPr="00631F8B">
                    <w:t>DateTime</w:t>
                  </w:r>
                </w:p>
              </w:tc>
            </w:tr>
            <w:tr w:rsidR="00D128FB" w:rsidRPr="00074262" w14:paraId="16400858" w14:textId="77777777" w:rsidTr="006E2051">
              <w:trPr>
                <w:tblHeader/>
                <w:tblCellSpacing w:w="0" w:type="dxa"/>
              </w:trPr>
              <w:tc>
                <w:tcPr>
                  <w:tcW w:w="360" w:type="dxa"/>
                  <w:hideMark/>
                </w:tcPr>
                <w:p w14:paraId="7D814F0D" w14:textId="77777777" w:rsidR="00D128FB" w:rsidRPr="00631F8B" w:rsidRDefault="00D128FB" w:rsidP="006E2051">
                  <w:r w:rsidRPr="00631F8B">
                    <w:t> </w:t>
                  </w:r>
                </w:p>
              </w:tc>
              <w:tc>
                <w:tcPr>
                  <w:tcW w:w="1500" w:type="dxa"/>
                  <w:hideMark/>
                </w:tcPr>
                <w:p w14:paraId="64C29A02" w14:textId="77777777" w:rsidR="00D128FB" w:rsidRPr="00631F8B" w:rsidRDefault="00D128FB" w:rsidP="006E2051">
                  <w:r w:rsidRPr="00631F8B">
                    <w:t>Definitie:</w:t>
                  </w:r>
                </w:p>
              </w:tc>
              <w:tc>
                <w:tcPr>
                  <w:tcW w:w="0" w:type="auto"/>
                  <w:hideMark/>
                </w:tcPr>
                <w:p w14:paraId="189B3B56" w14:textId="77777777"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074262" w14:paraId="47E373D5" w14:textId="77777777" w:rsidTr="006E2051">
              <w:trPr>
                <w:tblHeader/>
                <w:tblCellSpacing w:w="0" w:type="dxa"/>
              </w:trPr>
              <w:tc>
                <w:tcPr>
                  <w:tcW w:w="360" w:type="dxa"/>
                  <w:hideMark/>
                </w:tcPr>
                <w:p w14:paraId="318CD0FE" w14:textId="77777777" w:rsidR="00D128FB" w:rsidRPr="00D128FB" w:rsidRDefault="00D128FB" w:rsidP="006E2051">
                  <w:pPr>
                    <w:rPr>
                      <w:lang w:val="en-GB"/>
                    </w:rPr>
                  </w:pPr>
                  <w:r w:rsidRPr="00D128FB">
                    <w:rPr>
                      <w:lang w:val="en-GB"/>
                    </w:rPr>
                    <w:t> </w:t>
                  </w:r>
                </w:p>
              </w:tc>
              <w:tc>
                <w:tcPr>
                  <w:tcW w:w="1500" w:type="dxa"/>
                  <w:hideMark/>
                </w:tcPr>
                <w:p w14:paraId="023A5C85" w14:textId="77777777" w:rsidR="00D128FB" w:rsidRPr="00631F8B" w:rsidRDefault="00D128FB" w:rsidP="006E2051">
                  <w:r w:rsidRPr="00631F8B">
                    <w:t>Omschrijving:</w:t>
                  </w:r>
                </w:p>
              </w:tc>
              <w:tc>
                <w:tcPr>
                  <w:tcW w:w="0" w:type="auto"/>
                  <w:hideMark/>
                </w:tcPr>
                <w:p w14:paraId="13FC0F4B" w14:textId="77777777" w:rsidR="00D128FB" w:rsidRPr="00D128FB" w:rsidRDefault="00D128FB" w:rsidP="006E2051">
                  <w:pPr>
                    <w:rPr>
                      <w:lang w:val="en-GB"/>
                    </w:rPr>
                  </w:pPr>
                  <w:r w:rsidRPr="00D128FB">
                    <w:rPr>
                      <w:lang w:val="en-GB"/>
                    </w:rPr>
                    <w:t>NOTE This date is recorded primarily for those systems which "close" an entry in the spatial data set in the event of an attribute change.</w:t>
                  </w:r>
                </w:p>
              </w:tc>
            </w:tr>
            <w:tr w:rsidR="00D128FB" w:rsidRPr="00631F8B" w14:paraId="7F54162F" w14:textId="77777777" w:rsidTr="006E2051">
              <w:trPr>
                <w:tblHeader/>
                <w:tblCellSpacing w:w="0" w:type="dxa"/>
              </w:trPr>
              <w:tc>
                <w:tcPr>
                  <w:tcW w:w="360" w:type="dxa"/>
                  <w:hideMark/>
                </w:tcPr>
                <w:p w14:paraId="7BDF9D13" w14:textId="77777777" w:rsidR="00D128FB" w:rsidRPr="00D128FB" w:rsidRDefault="00D128FB" w:rsidP="006E2051">
                  <w:pPr>
                    <w:rPr>
                      <w:lang w:val="en-GB"/>
                    </w:rPr>
                  </w:pPr>
                  <w:r w:rsidRPr="00D128FB">
                    <w:rPr>
                      <w:lang w:val="en-GB"/>
                    </w:rPr>
                    <w:t> </w:t>
                  </w:r>
                </w:p>
              </w:tc>
              <w:tc>
                <w:tcPr>
                  <w:tcW w:w="1500" w:type="dxa"/>
                  <w:hideMark/>
                </w:tcPr>
                <w:p w14:paraId="4C99D4EB" w14:textId="77777777" w:rsidR="00D128FB" w:rsidRPr="00631F8B" w:rsidRDefault="00D128FB" w:rsidP="006E2051">
                  <w:r w:rsidRPr="00631F8B">
                    <w:t>Multipliciteit:</w:t>
                  </w:r>
                </w:p>
              </w:tc>
              <w:tc>
                <w:tcPr>
                  <w:tcW w:w="0" w:type="auto"/>
                  <w:hideMark/>
                </w:tcPr>
                <w:p w14:paraId="448A0E51" w14:textId="77777777" w:rsidR="00D128FB" w:rsidRPr="00631F8B" w:rsidRDefault="00D128FB" w:rsidP="006E2051">
                  <w:r w:rsidRPr="00631F8B">
                    <w:t>0..1</w:t>
                  </w:r>
                </w:p>
              </w:tc>
            </w:tr>
            <w:tr w:rsidR="00D128FB" w:rsidRPr="00631F8B" w14:paraId="42FF9E7F" w14:textId="77777777" w:rsidTr="006E2051">
              <w:trPr>
                <w:tblHeader/>
                <w:tblCellSpacing w:w="0" w:type="dxa"/>
              </w:trPr>
              <w:tc>
                <w:tcPr>
                  <w:tcW w:w="360" w:type="dxa"/>
                  <w:hideMark/>
                </w:tcPr>
                <w:p w14:paraId="57E40455" w14:textId="77777777" w:rsidR="00D128FB" w:rsidRPr="00631F8B" w:rsidRDefault="00D128FB" w:rsidP="006E2051">
                  <w:r w:rsidRPr="00631F8B">
                    <w:t> </w:t>
                  </w:r>
                </w:p>
              </w:tc>
              <w:tc>
                <w:tcPr>
                  <w:tcW w:w="1500" w:type="dxa"/>
                  <w:hideMark/>
                </w:tcPr>
                <w:p w14:paraId="61870313" w14:textId="77777777" w:rsidR="00D128FB" w:rsidRPr="00631F8B" w:rsidRDefault="00D128FB" w:rsidP="006E2051">
                  <w:r w:rsidRPr="00631F8B">
                    <w:t>Stereotypes:</w:t>
                  </w:r>
                </w:p>
              </w:tc>
              <w:tc>
                <w:tcPr>
                  <w:tcW w:w="0" w:type="auto"/>
                  <w:hideMark/>
                </w:tcPr>
                <w:p w14:paraId="138DD3B6" w14:textId="77777777" w:rsidR="00D128FB" w:rsidRPr="00631F8B" w:rsidRDefault="00D128FB" w:rsidP="006E2051">
                  <w:r w:rsidRPr="00631F8B">
                    <w:t>«voidable,lifeCycleInfo»</w:t>
                  </w:r>
                </w:p>
              </w:tc>
            </w:tr>
          </w:tbl>
          <w:p w14:paraId="63703C83" w14:textId="77777777" w:rsidR="00D128FB" w:rsidRPr="00631F8B" w:rsidRDefault="00D128FB" w:rsidP="006E2051"/>
        </w:tc>
      </w:tr>
      <w:tr w:rsidR="00D128FB" w:rsidRPr="00631F8B" w14:paraId="7707A27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9158E3" w14:textId="77777777" w:rsidR="00D128FB" w:rsidRPr="00631F8B" w:rsidRDefault="00D128FB" w:rsidP="006E2051">
            <w:r w:rsidRPr="00631F8B">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806C212" w14:textId="77777777" w:rsidTr="006E2051">
              <w:trPr>
                <w:tblHeader/>
                <w:tblCellSpacing w:w="0" w:type="dxa"/>
              </w:trPr>
              <w:tc>
                <w:tcPr>
                  <w:tcW w:w="360" w:type="dxa"/>
                  <w:hideMark/>
                </w:tcPr>
                <w:p w14:paraId="120C0476" w14:textId="77777777" w:rsidR="00D128FB" w:rsidRPr="00631F8B" w:rsidRDefault="00D128FB" w:rsidP="006E2051">
                  <w:r w:rsidRPr="00631F8B">
                    <w:t> </w:t>
                  </w:r>
                </w:p>
              </w:tc>
              <w:tc>
                <w:tcPr>
                  <w:tcW w:w="1500" w:type="dxa"/>
                  <w:hideMark/>
                </w:tcPr>
                <w:p w14:paraId="7213F06A" w14:textId="77777777" w:rsidR="00D128FB" w:rsidRPr="00631F8B" w:rsidRDefault="00D128FB" w:rsidP="006E2051">
                  <w:r w:rsidRPr="00631F8B">
                    <w:t>Type:</w:t>
                  </w:r>
                </w:p>
              </w:tc>
              <w:tc>
                <w:tcPr>
                  <w:tcW w:w="0" w:type="auto"/>
                  <w:hideMark/>
                </w:tcPr>
                <w:p w14:paraId="01FB12A4" w14:textId="77777777" w:rsidR="00D128FB" w:rsidRPr="00631F8B" w:rsidRDefault="00D128FB" w:rsidP="006E2051">
                  <w:r w:rsidRPr="00631F8B">
                    <w:t>StatusValue</w:t>
                  </w:r>
                </w:p>
              </w:tc>
            </w:tr>
            <w:tr w:rsidR="00D128FB" w:rsidRPr="00074262" w14:paraId="058A57C4" w14:textId="77777777" w:rsidTr="006E2051">
              <w:trPr>
                <w:tblHeader/>
                <w:tblCellSpacing w:w="0" w:type="dxa"/>
              </w:trPr>
              <w:tc>
                <w:tcPr>
                  <w:tcW w:w="360" w:type="dxa"/>
                  <w:hideMark/>
                </w:tcPr>
                <w:p w14:paraId="564FF1A0" w14:textId="77777777" w:rsidR="00D128FB" w:rsidRPr="00631F8B" w:rsidRDefault="00D128FB" w:rsidP="006E2051">
                  <w:r w:rsidRPr="00631F8B">
                    <w:t> </w:t>
                  </w:r>
                </w:p>
              </w:tc>
              <w:tc>
                <w:tcPr>
                  <w:tcW w:w="1500" w:type="dxa"/>
                  <w:hideMark/>
                </w:tcPr>
                <w:p w14:paraId="53F563BC" w14:textId="77777777" w:rsidR="00D128FB" w:rsidRPr="00631F8B" w:rsidRDefault="00D128FB" w:rsidP="006E2051">
                  <w:r w:rsidRPr="00631F8B">
                    <w:t>Definitie:</w:t>
                  </w:r>
                </w:p>
              </w:tc>
              <w:tc>
                <w:tcPr>
                  <w:tcW w:w="0" w:type="auto"/>
                  <w:hideMark/>
                </w:tcPr>
                <w:p w14:paraId="0800109F" w14:textId="77777777" w:rsidR="00D128FB" w:rsidRPr="00D128FB" w:rsidRDefault="00D128FB" w:rsidP="006E2051">
                  <w:pPr>
                    <w:rPr>
                      <w:lang w:val="en-GB"/>
                    </w:rPr>
                  </w:pPr>
                  <w:r w:rsidRPr="00D128FB">
                    <w:rPr>
                      <w:lang w:val="en-GB"/>
                    </w:rPr>
                    <w:t xml:space="preserve">Validity of the address component within the life-cycle (version) of the address component spatial object. </w:t>
                  </w:r>
                </w:p>
              </w:tc>
            </w:tr>
            <w:tr w:rsidR="00D128FB" w:rsidRPr="00074262" w14:paraId="3BE4F615" w14:textId="77777777" w:rsidTr="006E2051">
              <w:trPr>
                <w:tblHeader/>
                <w:tblCellSpacing w:w="0" w:type="dxa"/>
              </w:trPr>
              <w:tc>
                <w:tcPr>
                  <w:tcW w:w="360" w:type="dxa"/>
                  <w:hideMark/>
                </w:tcPr>
                <w:p w14:paraId="2755AFEE" w14:textId="77777777" w:rsidR="00D128FB" w:rsidRPr="00D128FB" w:rsidRDefault="00D128FB" w:rsidP="006E2051">
                  <w:pPr>
                    <w:rPr>
                      <w:lang w:val="en-GB"/>
                    </w:rPr>
                  </w:pPr>
                  <w:r w:rsidRPr="00D128FB">
                    <w:rPr>
                      <w:lang w:val="en-GB"/>
                    </w:rPr>
                    <w:t> </w:t>
                  </w:r>
                </w:p>
              </w:tc>
              <w:tc>
                <w:tcPr>
                  <w:tcW w:w="1500" w:type="dxa"/>
                  <w:hideMark/>
                </w:tcPr>
                <w:p w14:paraId="1D4AFA01" w14:textId="77777777" w:rsidR="00D128FB" w:rsidRPr="00631F8B" w:rsidRDefault="00D128FB" w:rsidP="006E2051">
                  <w:r w:rsidRPr="00631F8B">
                    <w:t>Omschrijving:</w:t>
                  </w:r>
                </w:p>
              </w:tc>
              <w:tc>
                <w:tcPr>
                  <w:tcW w:w="0" w:type="auto"/>
                  <w:hideMark/>
                </w:tcPr>
                <w:p w14:paraId="6065C936" w14:textId="77777777" w:rsidR="00D128FB" w:rsidRPr="00D128FB" w:rsidRDefault="00D128FB" w:rsidP="006E2051">
                  <w:pPr>
                    <w:rPr>
                      <w:lang w:val="en-GB"/>
                    </w:rPr>
                  </w:pPr>
                  <w:r w:rsidRPr="00D128FB">
                    <w:rPr>
                      <w:lang w:val="en-GB"/>
                    </w:rPr>
                    <w:t>NOTE This status relates to the address component and is not a property of the object to which the address is assigned (the addressable object).</w:t>
                  </w:r>
                </w:p>
              </w:tc>
            </w:tr>
            <w:tr w:rsidR="00D128FB" w:rsidRPr="00631F8B" w14:paraId="05666260" w14:textId="77777777" w:rsidTr="006E2051">
              <w:trPr>
                <w:tblHeader/>
                <w:tblCellSpacing w:w="0" w:type="dxa"/>
              </w:trPr>
              <w:tc>
                <w:tcPr>
                  <w:tcW w:w="360" w:type="dxa"/>
                  <w:hideMark/>
                </w:tcPr>
                <w:p w14:paraId="59C158D2" w14:textId="77777777" w:rsidR="00D128FB" w:rsidRPr="00D128FB" w:rsidRDefault="00D128FB" w:rsidP="006E2051">
                  <w:pPr>
                    <w:rPr>
                      <w:lang w:val="en-GB"/>
                    </w:rPr>
                  </w:pPr>
                  <w:r w:rsidRPr="00D128FB">
                    <w:rPr>
                      <w:lang w:val="en-GB"/>
                    </w:rPr>
                    <w:t> </w:t>
                  </w:r>
                </w:p>
              </w:tc>
              <w:tc>
                <w:tcPr>
                  <w:tcW w:w="1500" w:type="dxa"/>
                  <w:hideMark/>
                </w:tcPr>
                <w:p w14:paraId="69795E48" w14:textId="77777777" w:rsidR="00D128FB" w:rsidRPr="00631F8B" w:rsidRDefault="00D128FB" w:rsidP="006E2051">
                  <w:r w:rsidRPr="00631F8B">
                    <w:t>Multipliciteit:</w:t>
                  </w:r>
                </w:p>
              </w:tc>
              <w:tc>
                <w:tcPr>
                  <w:tcW w:w="0" w:type="auto"/>
                  <w:hideMark/>
                </w:tcPr>
                <w:p w14:paraId="7022E2DE" w14:textId="77777777" w:rsidR="00D128FB" w:rsidRPr="00631F8B" w:rsidRDefault="00D128FB" w:rsidP="006E2051">
                  <w:r w:rsidRPr="00631F8B">
                    <w:t>0..1</w:t>
                  </w:r>
                </w:p>
              </w:tc>
            </w:tr>
            <w:tr w:rsidR="00D128FB" w:rsidRPr="00631F8B" w14:paraId="2F719F80" w14:textId="77777777" w:rsidTr="006E2051">
              <w:trPr>
                <w:tblHeader/>
                <w:tblCellSpacing w:w="0" w:type="dxa"/>
              </w:trPr>
              <w:tc>
                <w:tcPr>
                  <w:tcW w:w="360" w:type="dxa"/>
                  <w:hideMark/>
                </w:tcPr>
                <w:p w14:paraId="43D8BCF0" w14:textId="77777777" w:rsidR="00D128FB" w:rsidRPr="00631F8B" w:rsidRDefault="00D128FB" w:rsidP="006E2051">
                  <w:r w:rsidRPr="00631F8B">
                    <w:t> </w:t>
                  </w:r>
                </w:p>
              </w:tc>
              <w:tc>
                <w:tcPr>
                  <w:tcW w:w="1500" w:type="dxa"/>
                  <w:hideMark/>
                </w:tcPr>
                <w:p w14:paraId="6CD528A3" w14:textId="77777777" w:rsidR="00D128FB" w:rsidRPr="00631F8B" w:rsidRDefault="00D128FB" w:rsidP="006E2051">
                  <w:r w:rsidRPr="00631F8B">
                    <w:t>Stereotypes:</w:t>
                  </w:r>
                </w:p>
              </w:tc>
              <w:tc>
                <w:tcPr>
                  <w:tcW w:w="0" w:type="auto"/>
                  <w:hideMark/>
                </w:tcPr>
                <w:p w14:paraId="4884F32B" w14:textId="77777777" w:rsidR="00D128FB" w:rsidRPr="00631F8B" w:rsidRDefault="00D128FB" w:rsidP="006E2051">
                  <w:r w:rsidRPr="00631F8B">
                    <w:t>«voidable»</w:t>
                  </w:r>
                </w:p>
              </w:tc>
            </w:tr>
          </w:tbl>
          <w:p w14:paraId="3500B40A" w14:textId="77777777" w:rsidR="00D128FB" w:rsidRPr="00631F8B" w:rsidRDefault="00D128FB" w:rsidP="006E2051"/>
        </w:tc>
      </w:tr>
      <w:tr w:rsidR="00D128FB" w:rsidRPr="00631F8B" w14:paraId="7E0E088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F1CB2F" w14:textId="77777777"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4FA2E00" w14:textId="77777777" w:rsidTr="006E2051">
              <w:trPr>
                <w:tblHeader/>
                <w:tblCellSpacing w:w="0" w:type="dxa"/>
              </w:trPr>
              <w:tc>
                <w:tcPr>
                  <w:tcW w:w="360" w:type="dxa"/>
                  <w:hideMark/>
                </w:tcPr>
                <w:p w14:paraId="290CBD64" w14:textId="77777777" w:rsidR="00D128FB" w:rsidRPr="00631F8B" w:rsidRDefault="00D128FB" w:rsidP="006E2051">
                  <w:r w:rsidRPr="00631F8B">
                    <w:t> </w:t>
                  </w:r>
                </w:p>
              </w:tc>
              <w:tc>
                <w:tcPr>
                  <w:tcW w:w="1500" w:type="dxa"/>
                  <w:hideMark/>
                </w:tcPr>
                <w:p w14:paraId="68CA6DC8" w14:textId="77777777" w:rsidR="00D128FB" w:rsidRPr="00631F8B" w:rsidRDefault="00D128FB" w:rsidP="006E2051">
                  <w:r w:rsidRPr="00631F8B">
                    <w:t>Type:</w:t>
                  </w:r>
                </w:p>
              </w:tc>
              <w:tc>
                <w:tcPr>
                  <w:tcW w:w="0" w:type="auto"/>
                  <w:hideMark/>
                </w:tcPr>
                <w:p w14:paraId="38E2844C" w14:textId="77777777" w:rsidR="00D128FB" w:rsidRPr="00631F8B" w:rsidRDefault="00D128FB" w:rsidP="006E2051">
                  <w:r w:rsidRPr="00631F8B">
                    <w:t>DateTime</w:t>
                  </w:r>
                </w:p>
              </w:tc>
            </w:tr>
            <w:tr w:rsidR="00D128FB" w:rsidRPr="00074262" w14:paraId="39781F7B" w14:textId="77777777" w:rsidTr="006E2051">
              <w:trPr>
                <w:tblHeader/>
                <w:tblCellSpacing w:w="0" w:type="dxa"/>
              </w:trPr>
              <w:tc>
                <w:tcPr>
                  <w:tcW w:w="360" w:type="dxa"/>
                  <w:hideMark/>
                </w:tcPr>
                <w:p w14:paraId="6CC3A065" w14:textId="77777777" w:rsidR="00D128FB" w:rsidRPr="00631F8B" w:rsidRDefault="00D128FB" w:rsidP="006E2051">
                  <w:r w:rsidRPr="00631F8B">
                    <w:t> </w:t>
                  </w:r>
                </w:p>
              </w:tc>
              <w:tc>
                <w:tcPr>
                  <w:tcW w:w="1500" w:type="dxa"/>
                  <w:hideMark/>
                </w:tcPr>
                <w:p w14:paraId="27ED4033" w14:textId="77777777" w:rsidR="00D128FB" w:rsidRPr="00631F8B" w:rsidRDefault="00D128FB" w:rsidP="006E2051">
                  <w:r w:rsidRPr="00631F8B">
                    <w:t>Definitie:</w:t>
                  </w:r>
                </w:p>
              </w:tc>
              <w:tc>
                <w:tcPr>
                  <w:tcW w:w="0" w:type="auto"/>
                  <w:hideMark/>
                </w:tcPr>
                <w:p w14:paraId="53C4A198" w14:textId="77777777" w:rsidR="00D128FB" w:rsidRPr="00D128FB" w:rsidRDefault="00D128FB" w:rsidP="006E2051">
                  <w:pPr>
                    <w:rPr>
                      <w:lang w:val="en-GB"/>
                    </w:rPr>
                  </w:pPr>
                  <w:r w:rsidRPr="00D128FB">
                    <w:rPr>
                      <w:lang w:val="en-GB"/>
                    </w:rPr>
                    <w:t xml:space="preserve">Date and time of which this version of the address component was or will be valid in the real world. </w:t>
                  </w:r>
                </w:p>
              </w:tc>
            </w:tr>
            <w:tr w:rsidR="00D128FB" w:rsidRPr="00074262" w14:paraId="0ECCDDF5" w14:textId="77777777" w:rsidTr="006E2051">
              <w:trPr>
                <w:tblHeader/>
                <w:tblCellSpacing w:w="0" w:type="dxa"/>
              </w:trPr>
              <w:tc>
                <w:tcPr>
                  <w:tcW w:w="360" w:type="dxa"/>
                  <w:hideMark/>
                </w:tcPr>
                <w:p w14:paraId="505C94AA" w14:textId="77777777" w:rsidR="00D128FB" w:rsidRPr="00D128FB" w:rsidRDefault="00D128FB" w:rsidP="006E2051">
                  <w:pPr>
                    <w:rPr>
                      <w:lang w:val="en-GB"/>
                    </w:rPr>
                  </w:pPr>
                  <w:r w:rsidRPr="00D128FB">
                    <w:rPr>
                      <w:lang w:val="en-GB"/>
                    </w:rPr>
                    <w:t> </w:t>
                  </w:r>
                </w:p>
              </w:tc>
              <w:tc>
                <w:tcPr>
                  <w:tcW w:w="1500" w:type="dxa"/>
                  <w:hideMark/>
                </w:tcPr>
                <w:p w14:paraId="0AC01594" w14:textId="77777777" w:rsidR="00D128FB" w:rsidRPr="00631F8B" w:rsidRDefault="00D128FB" w:rsidP="006E2051">
                  <w:r w:rsidRPr="00631F8B">
                    <w:t>Omschrijving:</w:t>
                  </w:r>
                </w:p>
              </w:tc>
              <w:tc>
                <w:tcPr>
                  <w:tcW w:w="0" w:type="auto"/>
                  <w:hideMark/>
                </w:tcPr>
                <w:p w14:paraId="06087DC0" w14:textId="77777777" w:rsidR="00D128FB" w:rsidRPr="00D128FB" w:rsidRDefault="00D128FB" w:rsidP="006E2051">
                  <w:pPr>
                    <w:rPr>
                      <w:lang w:val="en-GB"/>
                    </w:rPr>
                  </w:pPr>
                  <w:r w:rsidRPr="00D128FB">
                    <w:rPr>
                      <w:lang w:val="en-GB"/>
                    </w:rPr>
                    <w:t>NOTE This date and time can be set in the future for situations where an address component or a version of an address component has been decided by the appropriate authority to take effect for a future date.</w:t>
                  </w:r>
                </w:p>
              </w:tc>
            </w:tr>
            <w:tr w:rsidR="00D128FB" w:rsidRPr="00631F8B" w14:paraId="7F0E6203" w14:textId="77777777" w:rsidTr="006E2051">
              <w:trPr>
                <w:tblHeader/>
                <w:tblCellSpacing w:w="0" w:type="dxa"/>
              </w:trPr>
              <w:tc>
                <w:tcPr>
                  <w:tcW w:w="360" w:type="dxa"/>
                  <w:hideMark/>
                </w:tcPr>
                <w:p w14:paraId="646BC41D" w14:textId="77777777" w:rsidR="00D128FB" w:rsidRPr="00D128FB" w:rsidRDefault="00D128FB" w:rsidP="006E2051">
                  <w:pPr>
                    <w:rPr>
                      <w:lang w:val="en-GB"/>
                    </w:rPr>
                  </w:pPr>
                  <w:r w:rsidRPr="00D128FB">
                    <w:rPr>
                      <w:lang w:val="en-GB"/>
                    </w:rPr>
                    <w:t> </w:t>
                  </w:r>
                </w:p>
              </w:tc>
              <w:tc>
                <w:tcPr>
                  <w:tcW w:w="1500" w:type="dxa"/>
                  <w:hideMark/>
                </w:tcPr>
                <w:p w14:paraId="154F6AA6" w14:textId="77777777" w:rsidR="00D128FB" w:rsidRPr="00631F8B" w:rsidRDefault="00D128FB" w:rsidP="006E2051">
                  <w:r w:rsidRPr="00631F8B">
                    <w:t>Multipliciteit:</w:t>
                  </w:r>
                </w:p>
              </w:tc>
              <w:tc>
                <w:tcPr>
                  <w:tcW w:w="0" w:type="auto"/>
                  <w:hideMark/>
                </w:tcPr>
                <w:p w14:paraId="22BB1B2D" w14:textId="77777777" w:rsidR="00D128FB" w:rsidRPr="00631F8B" w:rsidRDefault="00D128FB" w:rsidP="006E2051">
                  <w:r w:rsidRPr="00631F8B">
                    <w:t>1</w:t>
                  </w:r>
                </w:p>
              </w:tc>
            </w:tr>
            <w:tr w:rsidR="00D128FB" w:rsidRPr="00631F8B" w14:paraId="49873A51" w14:textId="77777777" w:rsidTr="006E2051">
              <w:trPr>
                <w:tblHeader/>
                <w:tblCellSpacing w:w="0" w:type="dxa"/>
              </w:trPr>
              <w:tc>
                <w:tcPr>
                  <w:tcW w:w="360" w:type="dxa"/>
                  <w:hideMark/>
                </w:tcPr>
                <w:p w14:paraId="65D31708" w14:textId="77777777" w:rsidR="00D128FB" w:rsidRPr="00631F8B" w:rsidRDefault="00D128FB" w:rsidP="006E2051">
                  <w:r w:rsidRPr="00631F8B">
                    <w:t> </w:t>
                  </w:r>
                </w:p>
              </w:tc>
              <w:tc>
                <w:tcPr>
                  <w:tcW w:w="1500" w:type="dxa"/>
                  <w:hideMark/>
                </w:tcPr>
                <w:p w14:paraId="6E27772E" w14:textId="77777777" w:rsidR="00D128FB" w:rsidRPr="00631F8B" w:rsidRDefault="00D128FB" w:rsidP="006E2051">
                  <w:r w:rsidRPr="00631F8B">
                    <w:t>Stereotypes:</w:t>
                  </w:r>
                </w:p>
              </w:tc>
              <w:tc>
                <w:tcPr>
                  <w:tcW w:w="0" w:type="auto"/>
                  <w:hideMark/>
                </w:tcPr>
                <w:p w14:paraId="7B14016A" w14:textId="77777777" w:rsidR="00D128FB" w:rsidRPr="00631F8B" w:rsidRDefault="00D128FB" w:rsidP="006E2051">
                  <w:r w:rsidRPr="00631F8B">
                    <w:t>«voidable»</w:t>
                  </w:r>
                </w:p>
              </w:tc>
            </w:tr>
          </w:tbl>
          <w:p w14:paraId="63D5042C" w14:textId="77777777" w:rsidR="00D128FB" w:rsidRPr="00631F8B" w:rsidRDefault="00D128FB" w:rsidP="006E2051"/>
        </w:tc>
      </w:tr>
      <w:tr w:rsidR="00D128FB" w:rsidRPr="00631F8B" w14:paraId="32619B6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698571" w14:textId="77777777"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FF0691E" w14:textId="77777777" w:rsidTr="006E2051">
              <w:trPr>
                <w:tblHeader/>
                <w:tblCellSpacing w:w="0" w:type="dxa"/>
              </w:trPr>
              <w:tc>
                <w:tcPr>
                  <w:tcW w:w="360" w:type="dxa"/>
                  <w:hideMark/>
                </w:tcPr>
                <w:p w14:paraId="1A3149FF" w14:textId="77777777" w:rsidR="00D128FB" w:rsidRPr="00631F8B" w:rsidRDefault="00D128FB" w:rsidP="006E2051">
                  <w:r w:rsidRPr="00631F8B">
                    <w:lastRenderedPageBreak/>
                    <w:t> </w:t>
                  </w:r>
                </w:p>
              </w:tc>
              <w:tc>
                <w:tcPr>
                  <w:tcW w:w="1500" w:type="dxa"/>
                  <w:hideMark/>
                </w:tcPr>
                <w:p w14:paraId="6FF07E8C" w14:textId="77777777" w:rsidR="00D128FB" w:rsidRPr="00631F8B" w:rsidRDefault="00D128FB" w:rsidP="006E2051">
                  <w:r w:rsidRPr="00631F8B">
                    <w:t>Type:</w:t>
                  </w:r>
                </w:p>
              </w:tc>
              <w:tc>
                <w:tcPr>
                  <w:tcW w:w="0" w:type="auto"/>
                  <w:hideMark/>
                </w:tcPr>
                <w:p w14:paraId="7833A290" w14:textId="77777777" w:rsidR="00D128FB" w:rsidRPr="00631F8B" w:rsidRDefault="00D128FB" w:rsidP="006E2051">
                  <w:r w:rsidRPr="00631F8B">
                    <w:t>DateTime</w:t>
                  </w:r>
                </w:p>
              </w:tc>
            </w:tr>
            <w:tr w:rsidR="00D128FB" w:rsidRPr="00074262" w14:paraId="46EEABDC" w14:textId="77777777" w:rsidTr="006E2051">
              <w:trPr>
                <w:tblHeader/>
                <w:tblCellSpacing w:w="0" w:type="dxa"/>
              </w:trPr>
              <w:tc>
                <w:tcPr>
                  <w:tcW w:w="360" w:type="dxa"/>
                  <w:hideMark/>
                </w:tcPr>
                <w:p w14:paraId="74FD9902" w14:textId="77777777" w:rsidR="00D128FB" w:rsidRPr="00631F8B" w:rsidRDefault="00D128FB" w:rsidP="006E2051">
                  <w:r w:rsidRPr="00631F8B">
                    <w:t> </w:t>
                  </w:r>
                </w:p>
              </w:tc>
              <w:tc>
                <w:tcPr>
                  <w:tcW w:w="1500" w:type="dxa"/>
                  <w:hideMark/>
                </w:tcPr>
                <w:p w14:paraId="3FE3DE55" w14:textId="77777777" w:rsidR="00D128FB" w:rsidRPr="00631F8B" w:rsidRDefault="00D128FB" w:rsidP="006E2051">
                  <w:r w:rsidRPr="00631F8B">
                    <w:t>Definitie:</w:t>
                  </w:r>
                </w:p>
              </w:tc>
              <w:tc>
                <w:tcPr>
                  <w:tcW w:w="0" w:type="auto"/>
                  <w:hideMark/>
                </w:tcPr>
                <w:p w14:paraId="23D53F6B" w14:textId="77777777" w:rsidR="00D128FB" w:rsidRPr="00D128FB" w:rsidRDefault="00D128FB" w:rsidP="006E2051">
                  <w:pPr>
                    <w:rPr>
                      <w:lang w:val="en-GB"/>
                    </w:rPr>
                  </w:pPr>
                  <w:r w:rsidRPr="00D128FB">
                    <w:rPr>
                      <w:lang w:val="en-GB"/>
                    </w:rPr>
                    <w:t>Date and time at which the address component ceased or will cease to exist in the real world.</w:t>
                  </w:r>
                </w:p>
              </w:tc>
            </w:tr>
            <w:tr w:rsidR="00D128FB" w:rsidRPr="00631F8B" w14:paraId="4DCDB3FB" w14:textId="77777777" w:rsidTr="006E2051">
              <w:trPr>
                <w:tblHeader/>
                <w:tblCellSpacing w:w="0" w:type="dxa"/>
              </w:trPr>
              <w:tc>
                <w:tcPr>
                  <w:tcW w:w="360" w:type="dxa"/>
                  <w:hideMark/>
                </w:tcPr>
                <w:p w14:paraId="4D43F568" w14:textId="77777777" w:rsidR="00D128FB" w:rsidRPr="00D128FB" w:rsidRDefault="00D128FB" w:rsidP="006E2051">
                  <w:pPr>
                    <w:rPr>
                      <w:lang w:val="en-GB"/>
                    </w:rPr>
                  </w:pPr>
                  <w:r w:rsidRPr="00D128FB">
                    <w:rPr>
                      <w:lang w:val="en-GB"/>
                    </w:rPr>
                    <w:t> </w:t>
                  </w:r>
                </w:p>
              </w:tc>
              <w:tc>
                <w:tcPr>
                  <w:tcW w:w="1500" w:type="dxa"/>
                  <w:hideMark/>
                </w:tcPr>
                <w:p w14:paraId="432A727E" w14:textId="77777777" w:rsidR="00D128FB" w:rsidRPr="00631F8B" w:rsidRDefault="00D128FB" w:rsidP="006E2051">
                  <w:r w:rsidRPr="00631F8B">
                    <w:t>Multipliciteit:</w:t>
                  </w:r>
                </w:p>
              </w:tc>
              <w:tc>
                <w:tcPr>
                  <w:tcW w:w="0" w:type="auto"/>
                  <w:hideMark/>
                </w:tcPr>
                <w:p w14:paraId="4E773233" w14:textId="77777777" w:rsidR="00D128FB" w:rsidRPr="00631F8B" w:rsidRDefault="00D128FB" w:rsidP="006E2051">
                  <w:r w:rsidRPr="00631F8B">
                    <w:t>0..1</w:t>
                  </w:r>
                </w:p>
              </w:tc>
            </w:tr>
            <w:tr w:rsidR="00D128FB" w:rsidRPr="00631F8B" w14:paraId="721AFBB5" w14:textId="77777777" w:rsidTr="006E2051">
              <w:trPr>
                <w:tblHeader/>
                <w:tblCellSpacing w:w="0" w:type="dxa"/>
              </w:trPr>
              <w:tc>
                <w:tcPr>
                  <w:tcW w:w="360" w:type="dxa"/>
                  <w:hideMark/>
                </w:tcPr>
                <w:p w14:paraId="677E7BC6" w14:textId="77777777" w:rsidR="00D128FB" w:rsidRPr="00631F8B" w:rsidRDefault="00D128FB" w:rsidP="006E2051">
                  <w:r w:rsidRPr="00631F8B">
                    <w:t> </w:t>
                  </w:r>
                </w:p>
              </w:tc>
              <w:tc>
                <w:tcPr>
                  <w:tcW w:w="1500" w:type="dxa"/>
                  <w:hideMark/>
                </w:tcPr>
                <w:p w14:paraId="7A5F41BA" w14:textId="77777777" w:rsidR="00D128FB" w:rsidRPr="00631F8B" w:rsidRDefault="00D128FB" w:rsidP="006E2051">
                  <w:r w:rsidRPr="00631F8B">
                    <w:t>Stereotypes:</w:t>
                  </w:r>
                </w:p>
              </w:tc>
              <w:tc>
                <w:tcPr>
                  <w:tcW w:w="0" w:type="auto"/>
                  <w:hideMark/>
                </w:tcPr>
                <w:p w14:paraId="336984DE" w14:textId="77777777" w:rsidR="00D128FB" w:rsidRPr="00631F8B" w:rsidRDefault="00D128FB" w:rsidP="006E2051">
                  <w:r w:rsidRPr="00631F8B">
                    <w:t>«voidable»</w:t>
                  </w:r>
                </w:p>
              </w:tc>
            </w:tr>
          </w:tbl>
          <w:p w14:paraId="10373E66" w14:textId="77777777" w:rsidR="00D128FB" w:rsidRPr="00631F8B" w:rsidRDefault="00D128FB" w:rsidP="006E2051"/>
        </w:tc>
      </w:tr>
      <w:tr w:rsidR="00D128FB" w:rsidRPr="00631F8B" w14:paraId="108EB1A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93C224" w14:textId="77777777" w:rsidR="00D128FB" w:rsidRPr="00631F8B" w:rsidRDefault="00D128FB" w:rsidP="006E2051">
            <w:r w:rsidRPr="00631F8B">
              <w:rPr>
                <w:b/>
                <w:bCs/>
              </w:rPr>
              <w:lastRenderedPageBreak/>
              <w:t>Relatie: situatedWithin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28C71D9" w14:textId="77777777" w:rsidTr="006E2051">
              <w:trPr>
                <w:tblHeader/>
                <w:tblCellSpacing w:w="0" w:type="dxa"/>
              </w:trPr>
              <w:tc>
                <w:tcPr>
                  <w:tcW w:w="360" w:type="dxa"/>
                  <w:hideMark/>
                </w:tcPr>
                <w:p w14:paraId="708BC55A" w14:textId="77777777" w:rsidR="00D128FB" w:rsidRPr="00631F8B" w:rsidRDefault="00D128FB" w:rsidP="006E2051">
                  <w:r w:rsidRPr="00631F8B">
                    <w:t> </w:t>
                  </w:r>
                </w:p>
              </w:tc>
              <w:tc>
                <w:tcPr>
                  <w:tcW w:w="1500" w:type="dxa"/>
                  <w:hideMark/>
                </w:tcPr>
                <w:p w14:paraId="3D1F0B93" w14:textId="77777777" w:rsidR="00D128FB" w:rsidRPr="00631F8B" w:rsidRDefault="00D128FB" w:rsidP="006E2051">
                  <w:r w:rsidRPr="00631F8B">
                    <w:t>Type:</w:t>
                  </w:r>
                </w:p>
              </w:tc>
              <w:tc>
                <w:tcPr>
                  <w:tcW w:w="0" w:type="auto"/>
                  <w:hideMark/>
                </w:tcPr>
                <w:p w14:paraId="6B0BE63C" w14:textId="77777777" w:rsidR="00D128FB" w:rsidRPr="00631F8B" w:rsidRDefault="00D128FB" w:rsidP="006E2051">
                  <w:r w:rsidRPr="00631F8B">
                    <w:t>AddressComponent</w:t>
                  </w:r>
                </w:p>
              </w:tc>
            </w:tr>
            <w:tr w:rsidR="00D128FB" w:rsidRPr="00074262" w14:paraId="7EB99F65" w14:textId="77777777" w:rsidTr="006E2051">
              <w:trPr>
                <w:tblHeader/>
                <w:tblCellSpacing w:w="0" w:type="dxa"/>
              </w:trPr>
              <w:tc>
                <w:tcPr>
                  <w:tcW w:w="360" w:type="dxa"/>
                  <w:hideMark/>
                </w:tcPr>
                <w:p w14:paraId="20F87AF5" w14:textId="77777777" w:rsidR="00D128FB" w:rsidRPr="00631F8B" w:rsidRDefault="00D128FB" w:rsidP="006E2051">
                  <w:r w:rsidRPr="00631F8B">
                    <w:t> </w:t>
                  </w:r>
                </w:p>
              </w:tc>
              <w:tc>
                <w:tcPr>
                  <w:tcW w:w="1500" w:type="dxa"/>
                  <w:hideMark/>
                </w:tcPr>
                <w:p w14:paraId="7791DCC5" w14:textId="77777777" w:rsidR="00D128FB" w:rsidRPr="00631F8B" w:rsidRDefault="00D128FB" w:rsidP="006E2051">
                  <w:r w:rsidRPr="00631F8B">
                    <w:t>Definitie:</w:t>
                  </w:r>
                </w:p>
              </w:tc>
              <w:tc>
                <w:tcPr>
                  <w:tcW w:w="0" w:type="auto"/>
                  <w:hideMark/>
                </w:tcPr>
                <w:p w14:paraId="31CF749E" w14:textId="77777777" w:rsidR="00D128FB" w:rsidRPr="00D128FB" w:rsidRDefault="00D128FB" w:rsidP="006E2051">
                  <w:pPr>
                    <w:rPr>
                      <w:lang w:val="en-GB"/>
                    </w:rPr>
                  </w:pPr>
                  <w:r w:rsidRPr="00D128FB">
                    <w:rPr>
                      <w:lang w:val="en-GB"/>
                    </w:rPr>
                    <w:t xml:space="preserve">Another address component within which the geographic feature represented by this address component is situated. </w:t>
                  </w:r>
                </w:p>
              </w:tc>
            </w:tr>
            <w:tr w:rsidR="00D128FB" w:rsidRPr="00074262" w14:paraId="70A9BA32" w14:textId="77777777" w:rsidTr="006E2051">
              <w:trPr>
                <w:tblHeader/>
                <w:tblCellSpacing w:w="0" w:type="dxa"/>
              </w:trPr>
              <w:tc>
                <w:tcPr>
                  <w:tcW w:w="360" w:type="dxa"/>
                  <w:hideMark/>
                </w:tcPr>
                <w:p w14:paraId="3224E944" w14:textId="77777777" w:rsidR="00D128FB" w:rsidRPr="00D128FB" w:rsidRDefault="00D128FB" w:rsidP="006E2051">
                  <w:pPr>
                    <w:rPr>
                      <w:lang w:val="en-GB"/>
                    </w:rPr>
                  </w:pPr>
                  <w:r w:rsidRPr="00D128FB">
                    <w:rPr>
                      <w:lang w:val="en-GB"/>
                    </w:rPr>
                    <w:t> </w:t>
                  </w:r>
                </w:p>
              </w:tc>
              <w:tc>
                <w:tcPr>
                  <w:tcW w:w="1500" w:type="dxa"/>
                  <w:hideMark/>
                </w:tcPr>
                <w:p w14:paraId="4D15AE0B" w14:textId="77777777" w:rsidR="00D128FB" w:rsidRPr="00631F8B" w:rsidRDefault="00D128FB" w:rsidP="006E2051">
                  <w:r w:rsidRPr="00631F8B">
                    <w:t>Omschrijving:</w:t>
                  </w:r>
                </w:p>
              </w:tc>
              <w:tc>
                <w:tcPr>
                  <w:tcW w:w="0" w:type="auto"/>
                  <w:hideMark/>
                </w:tcPr>
                <w:p w14:paraId="53C2BBC1" w14:textId="77777777" w:rsidR="00D128FB" w:rsidRPr="00D128FB" w:rsidRDefault="00D128FB" w:rsidP="006E2051">
                  <w:pPr>
                    <w:rPr>
                      <w:lang w:val="en-GB"/>
                    </w:rPr>
                  </w:pPr>
                  <w:r w:rsidRPr="00D128FB">
                    <w:rPr>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D128FB" w:rsidRPr="00631F8B" w14:paraId="2B2A19BC" w14:textId="77777777" w:rsidTr="006E2051">
              <w:trPr>
                <w:tblHeader/>
                <w:tblCellSpacing w:w="0" w:type="dxa"/>
              </w:trPr>
              <w:tc>
                <w:tcPr>
                  <w:tcW w:w="360" w:type="dxa"/>
                  <w:hideMark/>
                </w:tcPr>
                <w:p w14:paraId="3A58FD43" w14:textId="77777777" w:rsidR="00D128FB" w:rsidRPr="00D128FB" w:rsidRDefault="00D128FB" w:rsidP="006E2051">
                  <w:pPr>
                    <w:rPr>
                      <w:lang w:val="en-GB"/>
                    </w:rPr>
                  </w:pPr>
                  <w:r w:rsidRPr="00D128FB">
                    <w:rPr>
                      <w:lang w:val="en-GB"/>
                    </w:rPr>
                    <w:t> </w:t>
                  </w:r>
                </w:p>
              </w:tc>
              <w:tc>
                <w:tcPr>
                  <w:tcW w:w="1500" w:type="dxa"/>
                  <w:hideMark/>
                </w:tcPr>
                <w:p w14:paraId="02F8B8CD" w14:textId="77777777" w:rsidR="00D128FB" w:rsidRPr="00631F8B" w:rsidRDefault="00D128FB" w:rsidP="006E2051">
                  <w:r w:rsidRPr="00631F8B">
                    <w:t>Multipliciteit:</w:t>
                  </w:r>
                </w:p>
              </w:tc>
              <w:tc>
                <w:tcPr>
                  <w:tcW w:w="0" w:type="auto"/>
                  <w:hideMark/>
                </w:tcPr>
                <w:p w14:paraId="1AD65290" w14:textId="77777777" w:rsidR="00D128FB" w:rsidRPr="00631F8B" w:rsidRDefault="00D128FB" w:rsidP="006E2051">
                  <w:r w:rsidRPr="00631F8B">
                    <w:t>0..*</w:t>
                  </w:r>
                </w:p>
              </w:tc>
            </w:tr>
            <w:tr w:rsidR="00D128FB" w:rsidRPr="00631F8B" w14:paraId="0C3275FA" w14:textId="77777777" w:rsidTr="006E2051">
              <w:trPr>
                <w:tblHeader/>
                <w:tblCellSpacing w:w="0" w:type="dxa"/>
              </w:trPr>
              <w:tc>
                <w:tcPr>
                  <w:tcW w:w="360" w:type="dxa"/>
                  <w:hideMark/>
                </w:tcPr>
                <w:p w14:paraId="092A0D5A" w14:textId="77777777" w:rsidR="00D128FB" w:rsidRPr="00631F8B" w:rsidRDefault="00D128FB" w:rsidP="006E2051">
                  <w:r w:rsidRPr="00631F8B">
                    <w:t> </w:t>
                  </w:r>
                </w:p>
              </w:tc>
              <w:tc>
                <w:tcPr>
                  <w:tcW w:w="1500" w:type="dxa"/>
                  <w:hideMark/>
                </w:tcPr>
                <w:p w14:paraId="2D4EF72F" w14:textId="77777777" w:rsidR="00D128FB" w:rsidRPr="00631F8B" w:rsidRDefault="00D128FB" w:rsidP="006E2051">
                  <w:r w:rsidRPr="00631F8B">
                    <w:t>Stereotypes:</w:t>
                  </w:r>
                </w:p>
              </w:tc>
              <w:tc>
                <w:tcPr>
                  <w:tcW w:w="0" w:type="auto"/>
                  <w:hideMark/>
                </w:tcPr>
                <w:p w14:paraId="496D9679" w14:textId="77777777" w:rsidR="00D128FB" w:rsidRPr="00631F8B" w:rsidRDefault="00D128FB" w:rsidP="006E2051">
                  <w:r w:rsidRPr="00631F8B">
                    <w:t>«voidable»</w:t>
                  </w:r>
                </w:p>
              </w:tc>
            </w:tr>
          </w:tbl>
          <w:p w14:paraId="06E4BF61" w14:textId="77777777" w:rsidR="00D128FB" w:rsidRPr="00631F8B" w:rsidRDefault="00D128FB" w:rsidP="006E2051"/>
        </w:tc>
      </w:tr>
      <w:tr w:rsidR="00D128FB" w:rsidRPr="00074262" w14:paraId="169C8C6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1023E" w14:textId="77777777"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B8AAC11" w14:textId="77777777" w:rsidTr="006E2051">
              <w:trPr>
                <w:tblHeader/>
                <w:tblCellSpacing w:w="0" w:type="dxa"/>
              </w:trPr>
              <w:tc>
                <w:tcPr>
                  <w:tcW w:w="360" w:type="dxa"/>
                  <w:hideMark/>
                </w:tcPr>
                <w:p w14:paraId="51FFEA6D" w14:textId="77777777" w:rsidR="00D128FB" w:rsidRPr="00631F8B" w:rsidRDefault="00D128FB" w:rsidP="006E2051">
                  <w:r w:rsidRPr="00631F8B">
                    <w:t> </w:t>
                  </w:r>
                </w:p>
              </w:tc>
              <w:tc>
                <w:tcPr>
                  <w:tcW w:w="1500" w:type="dxa"/>
                  <w:hideMark/>
                </w:tcPr>
                <w:p w14:paraId="61D132A2" w14:textId="77777777" w:rsidR="00D128FB" w:rsidRPr="00631F8B" w:rsidRDefault="00D128FB" w:rsidP="006E2051">
                  <w:r w:rsidRPr="00631F8B">
                    <w:t>Natuurlijke taal:</w:t>
                  </w:r>
                </w:p>
              </w:tc>
              <w:tc>
                <w:tcPr>
                  <w:tcW w:w="0" w:type="auto"/>
                  <w:hideMark/>
                </w:tcPr>
                <w:p w14:paraId="3190654B" w14:textId="77777777" w:rsidR="00D128FB" w:rsidRPr="00D128FB" w:rsidRDefault="00D128FB" w:rsidP="006E2051">
                  <w:pPr>
                    <w:rPr>
                      <w:lang w:val="en-GB"/>
                    </w:rPr>
                  </w:pPr>
                  <w:r w:rsidRPr="00D128FB">
                    <w:rPr>
                      <w:lang w:val="en-GB"/>
                    </w:rPr>
                    <w:t xml:space="preserve">If date set endLifespanVersion must be later than beginLifespanVersion (if set) </w:t>
                  </w:r>
                </w:p>
              </w:tc>
            </w:tr>
            <w:tr w:rsidR="00D128FB" w:rsidRPr="00074262" w14:paraId="51E7DECE" w14:textId="77777777" w:rsidTr="006E2051">
              <w:trPr>
                <w:tblHeader/>
                <w:tblCellSpacing w:w="0" w:type="dxa"/>
              </w:trPr>
              <w:tc>
                <w:tcPr>
                  <w:tcW w:w="360" w:type="dxa"/>
                  <w:hideMark/>
                </w:tcPr>
                <w:p w14:paraId="61F7B608" w14:textId="77777777" w:rsidR="00D128FB" w:rsidRPr="00D128FB" w:rsidRDefault="00D128FB" w:rsidP="006E2051">
                  <w:pPr>
                    <w:rPr>
                      <w:lang w:val="en-GB"/>
                    </w:rPr>
                  </w:pPr>
                  <w:r w:rsidRPr="00D128FB">
                    <w:rPr>
                      <w:lang w:val="en-GB"/>
                    </w:rPr>
                    <w:t> </w:t>
                  </w:r>
                </w:p>
              </w:tc>
              <w:tc>
                <w:tcPr>
                  <w:tcW w:w="1500" w:type="dxa"/>
                  <w:hideMark/>
                </w:tcPr>
                <w:p w14:paraId="770F3109" w14:textId="77777777" w:rsidR="00D128FB" w:rsidRPr="00631F8B" w:rsidRDefault="00D128FB" w:rsidP="006E2051">
                  <w:r w:rsidRPr="00631F8B">
                    <w:t>OCL:</w:t>
                  </w:r>
                </w:p>
              </w:tc>
              <w:tc>
                <w:tcPr>
                  <w:tcW w:w="0" w:type="auto"/>
                  <w:hideMark/>
                </w:tcPr>
                <w:p w14:paraId="1CD92833" w14:textId="77777777" w:rsidR="00D128FB" w:rsidRPr="00D128FB" w:rsidRDefault="00D128FB" w:rsidP="006E2051">
                  <w:pPr>
                    <w:rPr>
                      <w:lang w:val="en-GB"/>
                    </w:rPr>
                  </w:pPr>
                  <w:r w:rsidRPr="00D128FB">
                    <w:rPr>
                      <w:lang w:val="en-GB"/>
                    </w:rPr>
                    <w:t>inv: self.endLifespanVersion .isAfter(self.beginLifespanVersion)</w:t>
                  </w:r>
                </w:p>
              </w:tc>
            </w:tr>
          </w:tbl>
          <w:p w14:paraId="475B5A1B" w14:textId="77777777" w:rsidR="00D128FB" w:rsidRPr="00D128FB" w:rsidRDefault="00D128FB" w:rsidP="006E2051">
            <w:pPr>
              <w:rPr>
                <w:lang w:val="en-GB"/>
              </w:rPr>
            </w:pPr>
          </w:p>
        </w:tc>
      </w:tr>
    </w:tbl>
    <w:p w14:paraId="0EC36061" w14:textId="77777777" w:rsidR="00D128FB" w:rsidRPr="00631F8B" w:rsidRDefault="00D128FB" w:rsidP="00D128FB">
      <w:pPr>
        <w:pStyle w:val="Kop5"/>
        <w:rPr>
          <w:sz w:val="16"/>
          <w:szCs w:val="16"/>
        </w:rPr>
      </w:pPr>
      <w:r w:rsidRPr="00631F8B">
        <w:rPr>
          <w:sz w:val="16"/>
          <w:szCs w:val="16"/>
        </w:rPr>
        <w:t>LocatorLevelValue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74D0E36D"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855209B" w14:textId="77777777" w:rsidR="00D128FB" w:rsidRPr="00631F8B" w:rsidRDefault="00D128FB" w:rsidP="006E2051">
            <w:pPr>
              <w:spacing w:line="225" w:lineRule="atLeast"/>
            </w:pPr>
            <w:r w:rsidRPr="00631F8B">
              <w:rPr>
                <w:b/>
                <w:bCs/>
              </w:rPr>
              <w:t>LocatorLevelValue</w:t>
            </w:r>
          </w:p>
        </w:tc>
      </w:tr>
      <w:tr w:rsidR="00D128FB" w:rsidRPr="00074262" w14:paraId="511E08E4"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A448FDA" w14:textId="77777777" w:rsidTr="006E2051">
              <w:trPr>
                <w:tblHeader/>
                <w:tblCellSpacing w:w="0" w:type="dxa"/>
              </w:trPr>
              <w:tc>
                <w:tcPr>
                  <w:tcW w:w="360" w:type="dxa"/>
                  <w:hideMark/>
                </w:tcPr>
                <w:p w14:paraId="0CB1B606" w14:textId="77777777" w:rsidR="00D128FB" w:rsidRPr="00631F8B" w:rsidRDefault="00D128FB" w:rsidP="006E2051">
                  <w:r w:rsidRPr="00631F8B">
                    <w:t> </w:t>
                  </w:r>
                </w:p>
              </w:tc>
              <w:tc>
                <w:tcPr>
                  <w:tcW w:w="1500" w:type="dxa"/>
                  <w:hideMark/>
                </w:tcPr>
                <w:p w14:paraId="18A0CD8A" w14:textId="77777777" w:rsidR="00D128FB" w:rsidRPr="00631F8B" w:rsidRDefault="00D128FB" w:rsidP="006E2051">
                  <w:r w:rsidRPr="00631F8B">
                    <w:t>Package:</w:t>
                  </w:r>
                </w:p>
              </w:tc>
              <w:tc>
                <w:tcPr>
                  <w:tcW w:w="0" w:type="auto"/>
                  <w:hideMark/>
                </w:tcPr>
                <w:p w14:paraId="6BF9D3F0" w14:textId="77777777"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074262" w14:paraId="59FCF508" w14:textId="77777777" w:rsidTr="006E2051">
              <w:trPr>
                <w:tblHeader/>
                <w:tblCellSpacing w:w="0" w:type="dxa"/>
              </w:trPr>
              <w:tc>
                <w:tcPr>
                  <w:tcW w:w="360" w:type="dxa"/>
                  <w:hideMark/>
                </w:tcPr>
                <w:p w14:paraId="634F8D2A" w14:textId="77777777" w:rsidR="00D128FB" w:rsidRPr="00D128FB" w:rsidRDefault="00D128FB" w:rsidP="006E2051">
                  <w:pPr>
                    <w:rPr>
                      <w:lang w:val="en-GB"/>
                    </w:rPr>
                  </w:pPr>
                  <w:r w:rsidRPr="00D128FB">
                    <w:rPr>
                      <w:lang w:val="en-GB"/>
                    </w:rPr>
                    <w:t> </w:t>
                  </w:r>
                </w:p>
              </w:tc>
              <w:tc>
                <w:tcPr>
                  <w:tcW w:w="1500" w:type="dxa"/>
                  <w:hideMark/>
                </w:tcPr>
                <w:p w14:paraId="7DE75E78" w14:textId="77777777" w:rsidR="00D128FB" w:rsidRPr="00631F8B" w:rsidRDefault="00D128FB" w:rsidP="006E2051">
                  <w:r w:rsidRPr="00631F8B">
                    <w:t>Definitie:</w:t>
                  </w:r>
                </w:p>
              </w:tc>
              <w:tc>
                <w:tcPr>
                  <w:tcW w:w="0" w:type="auto"/>
                  <w:hideMark/>
                </w:tcPr>
                <w:p w14:paraId="3020161C" w14:textId="77777777" w:rsidR="00D128FB" w:rsidRPr="00D128FB" w:rsidRDefault="00D128FB" w:rsidP="006E2051">
                  <w:pPr>
                    <w:rPr>
                      <w:lang w:val="en-GB"/>
                    </w:rPr>
                  </w:pPr>
                  <w:r w:rsidRPr="00D128FB">
                    <w:rPr>
                      <w:lang w:val="en-GB"/>
                    </w:rPr>
                    <w:t xml:space="preserve">The level to which the locator refers. </w:t>
                  </w:r>
                </w:p>
              </w:tc>
            </w:tr>
            <w:tr w:rsidR="00D128FB" w:rsidRPr="00074262" w14:paraId="30E520D4" w14:textId="77777777" w:rsidTr="006E2051">
              <w:trPr>
                <w:tblHeader/>
                <w:tblCellSpacing w:w="0" w:type="dxa"/>
              </w:trPr>
              <w:tc>
                <w:tcPr>
                  <w:tcW w:w="360" w:type="dxa"/>
                  <w:hideMark/>
                </w:tcPr>
                <w:p w14:paraId="58510AF9" w14:textId="77777777" w:rsidR="00D128FB" w:rsidRPr="00D128FB" w:rsidRDefault="00D128FB" w:rsidP="006E2051">
                  <w:pPr>
                    <w:rPr>
                      <w:lang w:val="en-GB"/>
                    </w:rPr>
                  </w:pPr>
                  <w:r w:rsidRPr="00D128FB">
                    <w:rPr>
                      <w:lang w:val="en-GB"/>
                    </w:rPr>
                    <w:t> </w:t>
                  </w:r>
                </w:p>
              </w:tc>
              <w:tc>
                <w:tcPr>
                  <w:tcW w:w="1500" w:type="dxa"/>
                  <w:hideMark/>
                </w:tcPr>
                <w:p w14:paraId="381ECED8" w14:textId="77777777" w:rsidR="00D128FB" w:rsidRPr="00631F8B" w:rsidRDefault="00D128FB" w:rsidP="006E2051">
                  <w:r w:rsidRPr="00631F8B">
                    <w:t>Omschrijving:</w:t>
                  </w:r>
                </w:p>
              </w:tc>
              <w:tc>
                <w:tcPr>
                  <w:tcW w:w="0" w:type="auto"/>
                  <w:hideMark/>
                </w:tcPr>
                <w:p w14:paraId="10F20CE3" w14:textId="77777777" w:rsidR="00D128FB" w:rsidRPr="00D128FB" w:rsidRDefault="00D128FB" w:rsidP="006E2051">
                  <w:pPr>
                    <w:rPr>
                      <w:lang w:val="en-GB"/>
                    </w:rPr>
                  </w:pPr>
                  <w:r w:rsidRPr="00D128FB">
                    <w:rPr>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D128FB" w:rsidRPr="00631F8B" w14:paraId="391040EB" w14:textId="77777777" w:rsidTr="006E2051">
              <w:trPr>
                <w:tblHeader/>
                <w:tblCellSpacing w:w="0" w:type="dxa"/>
              </w:trPr>
              <w:tc>
                <w:tcPr>
                  <w:tcW w:w="360" w:type="dxa"/>
                  <w:hideMark/>
                </w:tcPr>
                <w:p w14:paraId="61293FFA" w14:textId="77777777" w:rsidR="00D128FB" w:rsidRPr="00D128FB" w:rsidRDefault="00D128FB" w:rsidP="006E2051">
                  <w:pPr>
                    <w:rPr>
                      <w:lang w:val="en-GB"/>
                    </w:rPr>
                  </w:pPr>
                  <w:r w:rsidRPr="00D128FB">
                    <w:rPr>
                      <w:lang w:val="en-GB"/>
                    </w:rPr>
                    <w:t> </w:t>
                  </w:r>
                </w:p>
              </w:tc>
              <w:tc>
                <w:tcPr>
                  <w:tcW w:w="1500" w:type="dxa"/>
                  <w:hideMark/>
                </w:tcPr>
                <w:p w14:paraId="0688474B" w14:textId="77777777" w:rsidR="00D128FB" w:rsidRPr="00631F8B" w:rsidRDefault="00D128FB" w:rsidP="006E2051">
                  <w:r w:rsidRPr="00631F8B">
                    <w:t>Stereotypes:</w:t>
                  </w:r>
                </w:p>
              </w:tc>
              <w:tc>
                <w:tcPr>
                  <w:tcW w:w="0" w:type="auto"/>
                  <w:hideMark/>
                </w:tcPr>
                <w:p w14:paraId="3523CA2F" w14:textId="77777777" w:rsidR="00D128FB" w:rsidRPr="00631F8B" w:rsidRDefault="00D128FB" w:rsidP="006E2051">
                  <w:r w:rsidRPr="00631F8B">
                    <w:t>«codeList»</w:t>
                  </w:r>
                </w:p>
              </w:tc>
            </w:tr>
            <w:tr w:rsidR="00D128FB" w:rsidRPr="00074262" w14:paraId="73230C37" w14:textId="77777777" w:rsidTr="006E2051">
              <w:trPr>
                <w:tblHeader/>
                <w:tblCellSpacing w:w="0" w:type="dxa"/>
              </w:trPr>
              <w:tc>
                <w:tcPr>
                  <w:tcW w:w="360" w:type="dxa"/>
                  <w:hideMark/>
                </w:tcPr>
                <w:p w14:paraId="3F975B07" w14:textId="77777777" w:rsidR="00D128FB" w:rsidRPr="00631F8B" w:rsidRDefault="00D128FB" w:rsidP="006E2051">
                  <w:r w:rsidRPr="00631F8B">
                    <w:t> </w:t>
                  </w:r>
                </w:p>
              </w:tc>
              <w:tc>
                <w:tcPr>
                  <w:tcW w:w="1500" w:type="dxa"/>
                  <w:hideMark/>
                </w:tcPr>
                <w:p w14:paraId="2C8BE559" w14:textId="77777777" w:rsidR="00D128FB" w:rsidRPr="00631F8B" w:rsidRDefault="00D128FB" w:rsidP="006E2051">
                  <w:r w:rsidRPr="00631F8B">
                    <w:t>Governance:</w:t>
                  </w:r>
                </w:p>
              </w:tc>
              <w:tc>
                <w:tcPr>
                  <w:tcW w:w="0" w:type="auto"/>
                  <w:hideMark/>
                </w:tcPr>
                <w:p w14:paraId="0DEA5DF4" w14:textId="77777777" w:rsidR="00D128FB" w:rsidRPr="00D128FB" w:rsidRDefault="00D128FB" w:rsidP="006E2051">
                  <w:pPr>
                    <w:rPr>
                      <w:lang w:val="en-GB"/>
                    </w:rPr>
                  </w:pPr>
                  <w:r w:rsidRPr="00D128FB">
                    <w:rPr>
                      <w:lang w:val="en-GB"/>
                    </w:rPr>
                    <w:t>Centrally managed in INSPIRE code list register. URN: urn:x-inspire:def:codeList:INSPIRE:LocatorLevelValue</w:t>
                  </w:r>
                </w:p>
              </w:tc>
            </w:tr>
          </w:tbl>
          <w:p w14:paraId="22988B20" w14:textId="77777777" w:rsidR="00D128FB" w:rsidRPr="00D128FB" w:rsidRDefault="00D128FB" w:rsidP="006E2051">
            <w:pPr>
              <w:rPr>
                <w:lang w:val="en-GB"/>
              </w:rPr>
            </w:pPr>
          </w:p>
        </w:tc>
      </w:tr>
    </w:tbl>
    <w:p w14:paraId="0847EA7F" w14:textId="77777777" w:rsidR="00D128FB" w:rsidRPr="00631F8B" w:rsidRDefault="00D128FB" w:rsidP="00D128FB">
      <w:pPr>
        <w:pStyle w:val="Kop5"/>
        <w:rPr>
          <w:sz w:val="16"/>
          <w:szCs w:val="16"/>
        </w:rPr>
      </w:pPr>
      <w:r w:rsidRPr="00631F8B">
        <w:rPr>
          <w:sz w:val="16"/>
          <w:szCs w:val="16"/>
        </w:rPr>
        <w:t>LocatorDesignatorTypeValue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5CA29F4E" w14:textId="77777777"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FBD18B" w14:textId="77777777" w:rsidR="00D128FB" w:rsidRPr="00631F8B" w:rsidRDefault="00D128FB" w:rsidP="006E2051">
            <w:pPr>
              <w:spacing w:line="225" w:lineRule="atLeast"/>
            </w:pPr>
            <w:r w:rsidRPr="00631F8B">
              <w:rPr>
                <w:b/>
                <w:bCs/>
              </w:rPr>
              <w:lastRenderedPageBreak/>
              <w:t>LocatorDesignatorTypeValue</w:t>
            </w:r>
          </w:p>
        </w:tc>
      </w:tr>
      <w:tr w:rsidR="00D128FB" w:rsidRPr="00074262" w14:paraId="3F207063" w14:textId="77777777"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32A15077" w14:textId="77777777" w:rsidTr="006E2051">
              <w:trPr>
                <w:tblHeader/>
                <w:tblCellSpacing w:w="0" w:type="dxa"/>
              </w:trPr>
              <w:tc>
                <w:tcPr>
                  <w:tcW w:w="360" w:type="dxa"/>
                  <w:hideMark/>
                </w:tcPr>
                <w:p w14:paraId="65C65D0F" w14:textId="77777777" w:rsidR="00D128FB" w:rsidRPr="00631F8B" w:rsidRDefault="00D128FB" w:rsidP="006E2051">
                  <w:r w:rsidRPr="00631F8B">
                    <w:t> </w:t>
                  </w:r>
                </w:p>
              </w:tc>
              <w:tc>
                <w:tcPr>
                  <w:tcW w:w="1500" w:type="dxa"/>
                  <w:hideMark/>
                </w:tcPr>
                <w:p w14:paraId="05ECED9B" w14:textId="77777777" w:rsidR="00D128FB" w:rsidRPr="00631F8B" w:rsidRDefault="00D128FB" w:rsidP="006E2051">
                  <w:r w:rsidRPr="00631F8B">
                    <w:t>Package:</w:t>
                  </w:r>
                </w:p>
              </w:tc>
              <w:tc>
                <w:tcPr>
                  <w:tcW w:w="0" w:type="auto"/>
                  <w:hideMark/>
                </w:tcPr>
                <w:p w14:paraId="6D640F06" w14:textId="77777777"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074262" w14:paraId="59865889" w14:textId="77777777" w:rsidTr="006E2051">
              <w:trPr>
                <w:tblHeader/>
                <w:tblCellSpacing w:w="0" w:type="dxa"/>
              </w:trPr>
              <w:tc>
                <w:tcPr>
                  <w:tcW w:w="360" w:type="dxa"/>
                  <w:hideMark/>
                </w:tcPr>
                <w:p w14:paraId="7198C5A9" w14:textId="77777777" w:rsidR="00D128FB" w:rsidRPr="00D128FB" w:rsidRDefault="00D128FB" w:rsidP="006E2051">
                  <w:pPr>
                    <w:rPr>
                      <w:lang w:val="en-GB"/>
                    </w:rPr>
                  </w:pPr>
                  <w:r w:rsidRPr="00D128FB">
                    <w:rPr>
                      <w:lang w:val="en-GB"/>
                    </w:rPr>
                    <w:t> </w:t>
                  </w:r>
                </w:p>
              </w:tc>
              <w:tc>
                <w:tcPr>
                  <w:tcW w:w="1500" w:type="dxa"/>
                  <w:hideMark/>
                </w:tcPr>
                <w:p w14:paraId="0CE3DBD5" w14:textId="77777777" w:rsidR="00D128FB" w:rsidRPr="00631F8B" w:rsidRDefault="00D128FB" w:rsidP="006E2051">
                  <w:r w:rsidRPr="00631F8B">
                    <w:t>Definitie:</w:t>
                  </w:r>
                </w:p>
              </w:tc>
              <w:tc>
                <w:tcPr>
                  <w:tcW w:w="0" w:type="auto"/>
                  <w:hideMark/>
                </w:tcPr>
                <w:p w14:paraId="1C75428A" w14:textId="77777777" w:rsidR="00D128FB" w:rsidRPr="00D128FB" w:rsidRDefault="00D128FB" w:rsidP="006E2051">
                  <w:pPr>
                    <w:rPr>
                      <w:lang w:val="en-GB"/>
                    </w:rPr>
                  </w:pPr>
                  <w:r w:rsidRPr="00D128FB">
                    <w:rPr>
                      <w:lang w:val="en-GB"/>
                    </w:rPr>
                    <w:t>Description of the semantics of the locator designator.</w:t>
                  </w:r>
                </w:p>
              </w:tc>
            </w:tr>
            <w:tr w:rsidR="00D128FB" w:rsidRPr="00631F8B" w14:paraId="179E5EEE" w14:textId="77777777" w:rsidTr="006E2051">
              <w:trPr>
                <w:tblHeader/>
                <w:tblCellSpacing w:w="0" w:type="dxa"/>
              </w:trPr>
              <w:tc>
                <w:tcPr>
                  <w:tcW w:w="360" w:type="dxa"/>
                  <w:hideMark/>
                </w:tcPr>
                <w:p w14:paraId="11FF66A6" w14:textId="77777777" w:rsidR="00D128FB" w:rsidRPr="00D128FB" w:rsidRDefault="00D128FB" w:rsidP="006E2051">
                  <w:pPr>
                    <w:rPr>
                      <w:lang w:val="en-GB"/>
                    </w:rPr>
                  </w:pPr>
                  <w:r w:rsidRPr="00D128FB">
                    <w:rPr>
                      <w:lang w:val="en-GB"/>
                    </w:rPr>
                    <w:t> </w:t>
                  </w:r>
                </w:p>
              </w:tc>
              <w:tc>
                <w:tcPr>
                  <w:tcW w:w="1500" w:type="dxa"/>
                  <w:hideMark/>
                </w:tcPr>
                <w:p w14:paraId="0E11B0D8" w14:textId="77777777" w:rsidR="00D128FB" w:rsidRPr="00631F8B" w:rsidRDefault="00D128FB" w:rsidP="006E2051">
                  <w:r w:rsidRPr="00631F8B">
                    <w:t>Stereotypes:</w:t>
                  </w:r>
                </w:p>
              </w:tc>
              <w:tc>
                <w:tcPr>
                  <w:tcW w:w="0" w:type="auto"/>
                  <w:hideMark/>
                </w:tcPr>
                <w:p w14:paraId="57BA0D55" w14:textId="77777777" w:rsidR="00D128FB" w:rsidRPr="00631F8B" w:rsidRDefault="00D128FB" w:rsidP="006E2051">
                  <w:r w:rsidRPr="00631F8B">
                    <w:t>«codeList»</w:t>
                  </w:r>
                </w:p>
              </w:tc>
            </w:tr>
            <w:tr w:rsidR="00D128FB" w:rsidRPr="00074262" w14:paraId="6F3133D2" w14:textId="77777777" w:rsidTr="006E2051">
              <w:trPr>
                <w:tblHeader/>
                <w:tblCellSpacing w:w="0" w:type="dxa"/>
              </w:trPr>
              <w:tc>
                <w:tcPr>
                  <w:tcW w:w="360" w:type="dxa"/>
                  <w:hideMark/>
                </w:tcPr>
                <w:p w14:paraId="31AC9D43" w14:textId="77777777" w:rsidR="00D128FB" w:rsidRPr="00631F8B" w:rsidRDefault="00D128FB" w:rsidP="006E2051">
                  <w:r w:rsidRPr="00631F8B">
                    <w:t> </w:t>
                  </w:r>
                </w:p>
              </w:tc>
              <w:tc>
                <w:tcPr>
                  <w:tcW w:w="1500" w:type="dxa"/>
                  <w:hideMark/>
                </w:tcPr>
                <w:p w14:paraId="4619F426" w14:textId="77777777" w:rsidR="00D128FB" w:rsidRPr="00631F8B" w:rsidRDefault="00D128FB" w:rsidP="006E2051">
                  <w:r w:rsidRPr="00631F8B">
                    <w:t>Governance:</w:t>
                  </w:r>
                </w:p>
              </w:tc>
              <w:tc>
                <w:tcPr>
                  <w:tcW w:w="0" w:type="auto"/>
                  <w:hideMark/>
                </w:tcPr>
                <w:p w14:paraId="6CB8235A" w14:textId="77777777" w:rsidR="00D128FB" w:rsidRPr="00074262" w:rsidRDefault="00D128FB" w:rsidP="006E2051">
                  <w:pPr>
                    <w:rPr>
                      <w:lang w:val="en-GB"/>
                    </w:rPr>
                  </w:pPr>
                  <w:r w:rsidRPr="00D128FB">
                    <w:rPr>
                      <w:lang w:val="en-GB"/>
                    </w:rPr>
                    <w:t xml:space="preserve">Centrally managed in INSPIRE code list register. </w:t>
                  </w:r>
                  <w:r w:rsidRPr="00074262">
                    <w:rPr>
                      <w:lang w:val="en-GB"/>
                    </w:rPr>
                    <w:t>URN: urn:x-inspire:def:codeList:INSPIRE:LocatorDesignatorTypeValue</w:t>
                  </w:r>
                </w:p>
              </w:tc>
            </w:tr>
          </w:tbl>
          <w:p w14:paraId="4D9DF081" w14:textId="77777777" w:rsidR="00D128FB" w:rsidRPr="00074262" w:rsidRDefault="00D128FB" w:rsidP="006E2051">
            <w:pPr>
              <w:rPr>
                <w:lang w:val="en-GB"/>
              </w:rPr>
            </w:pPr>
          </w:p>
        </w:tc>
      </w:tr>
    </w:tbl>
    <w:p w14:paraId="5A84528A" w14:textId="77777777" w:rsidR="00D128FB" w:rsidRPr="00631F8B" w:rsidRDefault="00D128FB" w:rsidP="00D128FB">
      <w:pPr>
        <w:pStyle w:val="Kop5"/>
        <w:rPr>
          <w:sz w:val="16"/>
          <w:szCs w:val="16"/>
        </w:rPr>
      </w:pPr>
      <w:r w:rsidRPr="00631F8B">
        <w:rPr>
          <w:sz w:val="16"/>
          <w:szCs w:val="16"/>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481A4F7"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5F6A67" w14:textId="77777777" w:rsidR="00D128FB" w:rsidRPr="00631F8B" w:rsidRDefault="00D128FB" w:rsidP="006E2051">
            <w:pPr>
              <w:spacing w:line="225" w:lineRule="atLeast"/>
            </w:pPr>
            <w:r w:rsidRPr="00631F8B">
              <w:rPr>
                <w:b/>
                <w:bCs/>
              </w:rPr>
              <w:t>LocatorName</w:t>
            </w:r>
          </w:p>
        </w:tc>
      </w:tr>
      <w:tr w:rsidR="00D128FB" w:rsidRPr="00631F8B" w14:paraId="31EFFB1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544E806" w14:textId="77777777" w:rsidTr="006E2051">
              <w:trPr>
                <w:tblHeader/>
                <w:tblCellSpacing w:w="0" w:type="dxa"/>
              </w:trPr>
              <w:tc>
                <w:tcPr>
                  <w:tcW w:w="360" w:type="dxa"/>
                  <w:hideMark/>
                </w:tcPr>
                <w:p w14:paraId="5CA296BC" w14:textId="77777777" w:rsidR="00D128FB" w:rsidRPr="00631F8B" w:rsidRDefault="00D128FB" w:rsidP="006E2051">
                  <w:r w:rsidRPr="00631F8B">
                    <w:t> </w:t>
                  </w:r>
                </w:p>
              </w:tc>
              <w:tc>
                <w:tcPr>
                  <w:tcW w:w="1500" w:type="dxa"/>
                  <w:hideMark/>
                </w:tcPr>
                <w:p w14:paraId="647D7F90" w14:textId="77777777" w:rsidR="00D128FB" w:rsidRPr="00631F8B" w:rsidRDefault="00D128FB" w:rsidP="006E2051">
                  <w:r w:rsidRPr="00631F8B">
                    <w:t>Package:</w:t>
                  </w:r>
                </w:p>
              </w:tc>
              <w:tc>
                <w:tcPr>
                  <w:tcW w:w="0" w:type="auto"/>
                  <w:hideMark/>
                </w:tcPr>
                <w:p w14:paraId="3D93AC47" w14:textId="77777777"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074262" w14:paraId="2DAE9651" w14:textId="77777777" w:rsidTr="006E2051">
              <w:trPr>
                <w:tblHeader/>
                <w:tblCellSpacing w:w="0" w:type="dxa"/>
              </w:trPr>
              <w:tc>
                <w:tcPr>
                  <w:tcW w:w="360" w:type="dxa"/>
                  <w:hideMark/>
                </w:tcPr>
                <w:p w14:paraId="1F860BEB" w14:textId="77777777" w:rsidR="00D128FB" w:rsidRPr="00D128FB" w:rsidRDefault="00D128FB" w:rsidP="006E2051">
                  <w:pPr>
                    <w:rPr>
                      <w:lang w:val="en-GB"/>
                    </w:rPr>
                  </w:pPr>
                  <w:r w:rsidRPr="00D128FB">
                    <w:rPr>
                      <w:lang w:val="en-GB"/>
                    </w:rPr>
                    <w:t> </w:t>
                  </w:r>
                </w:p>
              </w:tc>
              <w:tc>
                <w:tcPr>
                  <w:tcW w:w="1500" w:type="dxa"/>
                  <w:hideMark/>
                </w:tcPr>
                <w:p w14:paraId="7483F2C3" w14:textId="77777777" w:rsidR="00D128FB" w:rsidRPr="00631F8B" w:rsidRDefault="00D128FB" w:rsidP="006E2051">
                  <w:r w:rsidRPr="00631F8B">
                    <w:t>Definitie:</w:t>
                  </w:r>
                </w:p>
              </w:tc>
              <w:tc>
                <w:tcPr>
                  <w:tcW w:w="0" w:type="auto"/>
                  <w:hideMark/>
                </w:tcPr>
                <w:p w14:paraId="05050C1E" w14:textId="77777777" w:rsidR="00D128FB" w:rsidRPr="00D128FB" w:rsidRDefault="00D128FB" w:rsidP="006E2051">
                  <w:pPr>
                    <w:rPr>
                      <w:lang w:val="en-GB"/>
                    </w:rPr>
                  </w:pPr>
                  <w:r w:rsidRPr="00D128FB">
                    <w:rPr>
                      <w:lang w:val="en-GB"/>
                    </w:rPr>
                    <w:t xml:space="preserve">Proper noun applied to the real world entity identified by the locator. </w:t>
                  </w:r>
                </w:p>
              </w:tc>
            </w:tr>
            <w:tr w:rsidR="00D128FB" w:rsidRPr="00074262" w14:paraId="61B8582F" w14:textId="77777777" w:rsidTr="006E2051">
              <w:trPr>
                <w:tblHeader/>
                <w:tblCellSpacing w:w="0" w:type="dxa"/>
              </w:trPr>
              <w:tc>
                <w:tcPr>
                  <w:tcW w:w="360" w:type="dxa"/>
                  <w:hideMark/>
                </w:tcPr>
                <w:p w14:paraId="1DC97CD7" w14:textId="77777777" w:rsidR="00D128FB" w:rsidRPr="00D128FB" w:rsidRDefault="00D128FB" w:rsidP="006E2051">
                  <w:pPr>
                    <w:rPr>
                      <w:lang w:val="en-GB"/>
                    </w:rPr>
                  </w:pPr>
                  <w:r w:rsidRPr="00D128FB">
                    <w:rPr>
                      <w:lang w:val="en-GB"/>
                    </w:rPr>
                    <w:t> </w:t>
                  </w:r>
                </w:p>
              </w:tc>
              <w:tc>
                <w:tcPr>
                  <w:tcW w:w="1500" w:type="dxa"/>
                  <w:hideMark/>
                </w:tcPr>
                <w:p w14:paraId="55C70EA8" w14:textId="77777777" w:rsidR="00D128FB" w:rsidRPr="00631F8B" w:rsidRDefault="00D128FB" w:rsidP="006E2051">
                  <w:r w:rsidRPr="00631F8B">
                    <w:t>Omschrijving:</w:t>
                  </w:r>
                </w:p>
              </w:tc>
              <w:tc>
                <w:tcPr>
                  <w:tcW w:w="0" w:type="auto"/>
                  <w:hideMark/>
                </w:tcPr>
                <w:p w14:paraId="508A38F8" w14:textId="77777777" w:rsidR="00D128FB" w:rsidRPr="00D128FB" w:rsidRDefault="00D128FB" w:rsidP="006E2051">
                  <w:pPr>
                    <w:rPr>
                      <w:lang w:val="en-GB"/>
                    </w:rPr>
                  </w:pPr>
                  <w:r w:rsidRPr="00D128FB">
                    <w:rPr>
                      <w:lang w:val="en-GB"/>
                    </w:rPr>
                    <w:t>NOTE The locator name could be the name of the property or complex, of the building or part of the building, or it could be the name of a room inside a building.</w:t>
                  </w:r>
                </w:p>
              </w:tc>
            </w:tr>
            <w:tr w:rsidR="00D128FB" w:rsidRPr="00631F8B" w14:paraId="26CD553E" w14:textId="77777777" w:rsidTr="006E2051">
              <w:trPr>
                <w:tblHeader/>
                <w:tblCellSpacing w:w="0" w:type="dxa"/>
              </w:trPr>
              <w:tc>
                <w:tcPr>
                  <w:tcW w:w="360" w:type="dxa"/>
                  <w:hideMark/>
                </w:tcPr>
                <w:p w14:paraId="781BF7F6" w14:textId="77777777" w:rsidR="00D128FB" w:rsidRPr="00D128FB" w:rsidRDefault="00D128FB" w:rsidP="006E2051">
                  <w:pPr>
                    <w:rPr>
                      <w:lang w:val="en-GB"/>
                    </w:rPr>
                  </w:pPr>
                  <w:r w:rsidRPr="00D128FB">
                    <w:rPr>
                      <w:lang w:val="en-GB"/>
                    </w:rPr>
                    <w:t> </w:t>
                  </w:r>
                </w:p>
              </w:tc>
              <w:tc>
                <w:tcPr>
                  <w:tcW w:w="1500" w:type="dxa"/>
                  <w:hideMark/>
                </w:tcPr>
                <w:p w14:paraId="64047FFE" w14:textId="77777777" w:rsidR="00D128FB" w:rsidRPr="00631F8B" w:rsidRDefault="00D128FB" w:rsidP="006E2051">
                  <w:r w:rsidRPr="00631F8B">
                    <w:t>Stereotypes:</w:t>
                  </w:r>
                </w:p>
              </w:tc>
              <w:tc>
                <w:tcPr>
                  <w:tcW w:w="0" w:type="auto"/>
                  <w:hideMark/>
                </w:tcPr>
                <w:p w14:paraId="1BAF1535" w14:textId="77777777" w:rsidR="00D128FB" w:rsidRPr="00631F8B" w:rsidRDefault="00D128FB" w:rsidP="006E2051">
                  <w:r w:rsidRPr="00631F8B">
                    <w:t>«dataType»</w:t>
                  </w:r>
                </w:p>
              </w:tc>
            </w:tr>
          </w:tbl>
          <w:p w14:paraId="2E4BEDD6" w14:textId="77777777" w:rsidR="00D128FB" w:rsidRPr="00631F8B" w:rsidRDefault="00D128FB" w:rsidP="006E2051"/>
        </w:tc>
      </w:tr>
      <w:tr w:rsidR="00D128FB" w:rsidRPr="00631F8B" w14:paraId="1F4A4B9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7F8A39" w14:textId="77777777"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3786DD4" w14:textId="77777777" w:rsidTr="006E2051">
              <w:trPr>
                <w:tblHeader/>
                <w:tblCellSpacing w:w="0" w:type="dxa"/>
              </w:trPr>
              <w:tc>
                <w:tcPr>
                  <w:tcW w:w="360" w:type="dxa"/>
                  <w:hideMark/>
                </w:tcPr>
                <w:p w14:paraId="5DE69EBF" w14:textId="77777777" w:rsidR="00D128FB" w:rsidRPr="00631F8B" w:rsidRDefault="00D128FB" w:rsidP="006E2051">
                  <w:r w:rsidRPr="00631F8B">
                    <w:t> </w:t>
                  </w:r>
                </w:p>
              </w:tc>
              <w:tc>
                <w:tcPr>
                  <w:tcW w:w="1500" w:type="dxa"/>
                  <w:hideMark/>
                </w:tcPr>
                <w:p w14:paraId="7364F0C2" w14:textId="77777777" w:rsidR="00D128FB" w:rsidRPr="00631F8B" w:rsidRDefault="00D128FB" w:rsidP="006E2051">
                  <w:r w:rsidRPr="00631F8B">
                    <w:t>Type:</w:t>
                  </w:r>
                </w:p>
              </w:tc>
              <w:tc>
                <w:tcPr>
                  <w:tcW w:w="0" w:type="auto"/>
                  <w:hideMark/>
                </w:tcPr>
                <w:p w14:paraId="0275277C" w14:textId="77777777" w:rsidR="00D128FB" w:rsidRPr="00631F8B" w:rsidRDefault="00D128FB" w:rsidP="006E2051">
                  <w:r w:rsidRPr="00631F8B">
                    <w:t>GeographicalName</w:t>
                  </w:r>
                </w:p>
              </w:tc>
            </w:tr>
            <w:tr w:rsidR="00D128FB" w:rsidRPr="00074262" w14:paraId="5696958F" w14:textId="77777777" w:rsidTr="006E2051">
              <w:trPr>
                <w:tblHeader/>
                <w:tblCellSpacing w:w="0" w:type="dxa"/>
              </w:trPr>
              <w:tc>
                <w:tcPr>
                  <w:tcW w:w="360" w:type="dxa"/>
                  <w:hideMark/>
                </w:tcPr>
                <w:p w14:paraId="1E1A372F" w14:textId="77777777" w:rsidR="00D128FB" w:rsidRPr="00631F8B" w:rsidRDefault="00D128FB" w:rsidP="006E2051">
                  <w:r w:rsidRPr="00631F8B">
                    <w:t> </w:t>
                  </w:r>
                </w:p>
              </w:tc>
              <w:tc>
                <w:tcPr>
                  <w:tcW w:w="1500" w:type="dxa"/>
                  <w:hideMark/>
                </w:tcPr>
                <w:p w14:paraId="6EC3D665" w14:textId="77777777" w:rsidR="00D128FB" w:rsidRPr="00631F8B" w:rsidRDefault="00D128FB" w:rsidP="006E2051">
                  <w:r w:rsidRPr="00631F8B">
                    <w:t>Definitie:</w:t>
                  </w:r>
                </w:p>
              </w:tc>
              <w:tc>
                <w:tcPr>
                  <w:tcW w:w="0" w:type="auto"/>
                  <w:hideMark/>
                </w:tcPr>
                <w:p w14:paraId="6A04D61A" w14:textId="77777777" w:rsidR="00D128FB" w:rsidRPr="00D128FB" w:rsidRDefault="00D128FB" w:rsidP="006E2051">
                  <w:pPr>
                    <w:rPr>
                      <w:lang w:val="en-GB"/>
                    </w:rPr>
                  </w:pPr>
                  <w:r w:rsidRPr="00D128FB">
                    <w:rPr>
                      <w:lang w:val="en-GB"/>
                    </w:rPr>
                    <w:t xml:space="preserve">The identifying part of the locator name. </w:t>
                  </w:r>
                </w:p>
              </w:tc>
            </w:tr>
            <w:tr w:rsidR="00D128FB" w:rsidRPr="00074262" w14:paraId="66C989D9" w14:textId="77777777" w:rsidTr="006E2051">
              <w:trPr>
                <w:tblHeader/>
                <w:tblCellSpacing w:w="0" w:type="dxa"/>
              </w:trPr>
              <w:tc>
                <w:tcPr>
                  <w:tcW w:w="360" w:type="dxa"/>
                  <w:hideMark/>
                </w:tcPr>
                <w:p w14:paraId="69F4814A" w14:textId="77777777" w:rsidR="00D128FB" w:rsidRPr="00D128FB" w:rsidRDefault="00D128FB" w:rsidP="006E2051">
                  <w:pPr>
                    <w:rPr>
                      <w:lang w:val="en-GB"/>
                    </w:rPr>
                  </w:pPr>
                  <w:r w:rsidRPr="00D128FB">
                    <w:rPr>
                      <w:lang w:val="en-GB"/>
                    </w:rPr>
                    <w:t> </w:t>
                  </w:r>
                </w:p>
              </w:tc>
              <w:tc>
                <w:tcPr>
                  <w:tcW w:w="1500" w:type="dxa"/>
                  <w:hideMark/>
                </w:tcPr>
                <w:p w14:paraId="6410D4C3" w14:textId="77777777" w:rsidR="00D128FB" w:rsidRPr="00631F8B" w:rsidRDefault="00D128FB" w:rsidP="006E2051">
                  <w:r w:rsidRPr="00631F8B">
                    <w:t>Omschrijving:</w:t>
                  </w:r>
                </w:p>
              </w:tc>
              <w:tc>
                <w:tcPr>
                  <w:tcW w:w="0" w:type="auto"/>
                  <w:hideMark/>
                </w:tcPr>
                <w:p w14:paraId="74BF37B8" w14:textId="77777777" w:rsidR="00D128FB" w:rsidRPr="00D128FB" w:rsidRDefault="00D128FB" w:rsidP="006E2051">
                  <w:pPr>
                    <w:rPr>
                      <w:lang w:val="en-GB"/>
                    </w:rPr>
                  </w:pPr>
                  <w:r w:rsidRPr="00D128FB">
                    <w:rPr>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D128FB" w:rsidRPr="00631F8B" w14:paraId="1AA54E1C" w14:textId="77777777" w:rsidTr="006E2051">
              <w:trPr>
                <w:tblHeader/>
                <w:tblCellSpacing w:w="0" w:type="dxa"/>
              </w:trPr>
              <w:tc>
                <w:tcPr>
                  <w:tcW w:w="360" w:type="dxa"/>
                  <w:hideMark/>
                </w:tcPr>
                <w:p w14:paraId="5CBA3B59" w14:textId="77777777" w:rsidR="00D128FB" w:rsidRPr="00D128FB" w:rsidRDefault="00D128FB" w:rsidP="006E2051">
                  <w:pPr>
                    <w:rPr>
                      <w:lang w:val="en-GB"/>
                    </w:rPr>
                  </w:pPr>
                  <w:r w:rsidRPr="00D128FB">
                    <w:rPr>
                      <w:lang w:val="en-GB"/>
                    </w:rPr>
                    <w:t> </w:t>
                  </w:r>
                </w:p>
              </w:tc>
              <w:tc>
                <w:tcPr>
                  <w:tcW w:w="1500" w:type="dxa"/>
                  <w:hideMark/>
                </w:tcPr>
                <w:p w14:paraId="6F83A649" w14:textId="77777777" w:rsidR="00D128FB" w:rsidRPr="00631F8B" w:rsidRDefault="00D128FB" w:rsidP="006E2051">
                  <w:r w:rsidRPr="00631F8B">
                    <w:t>Multipliciteit:</w:t>
                  </w:r>
                </w:p>
              </w:tc>
              <w:tc>
                <w:tcPr>
                  <w:tcW w:w="0" w:type="auto"/>
                  <w:hideMark/>
                </w:tcPr>
                <w:p w14:paraId="288F405F" w14:textId="77777777" w:rsidR="00D128FB" w:rsidRPr="00631F8B" w:rsidRDefault="00D128FB" w:rsidP="006E2051">
                  <w:r w:rsidRPr="00631F8B">
                    <w:t>1..*</w:t>
                  </w:r>
                </w:p>
              </w:tc>
            </w:tr>
          </w:tbl>
          <w:p w14:paraId="52B25A98" w14:textId="77777777" w:rsidR="00D128FB" w:rsidRPr="00631F8B" w:rsidRDefault="00D128FB" w:rsidP="006E2051"/>
        </w:tc>
      </w:tr>
      <w:tr w:rsidR="00D128FB" w:rsidRPr="00631F8B" w14:paraId="0E40CAE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1C50F" w14:textId="77777777" w:rsidR="00D128FB" w:rsidRPr="00631F8B" w:rsidRDefault="00D128FB" w:rsidP="006E2051">
            <w:r w:rsidRPr="00631F8B">
              <w:rPr>
                <w:b/>
                <w:bCs/>
              </w:rPr>
              <w:t>Attribuut: 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791A26A" w14:textId="77777777" w:rsidTr="006E2051">
              <w:trPr>
                <w:tblHeader/>
                <w:tblCellSpacing w:w="0" w:type="dxa"/>
              </w:trPr>
              <w:tc>
                <w:tcPr>
                  <w:tcW w:w="360" w:type="dxa"/>
                  <w:hideMark/>
                </w:tcPr>
                <w:p w14:paraId="76317995" w14:textId="77777777" w:rsidR="00D128FB" w:rsidRPr="00631F8B" w:rsidRDefault="00D128FB" w:rsidP="006E2051">
                  <w:r w:rsidRPr="00631F8B">
                    <w:t> </w:t>
                  </w:r>
                </w:p>
              </w:tc>
              <w:tc>
                <w:tcPr>
                  <w:tcW w:w="1500" w:type="dxa"/>
                  <w:hideMark/>
                </w:tcPr>
                <w:p w14:paraId="63123E9E" w14:textId="77777777" w:rsidR="00D128FB" w:rsidRPr="00631F8B" w:rsidRDefault="00D128FB" w:rsidP="006E2051">
                  <w:r w:rsidRPr="00631F8B">
                    <w:t>Type:</w:t>
                  </w:r>
                </w:p>
              </w:tc>
              <w:tc>
                <w:tcPr>
                  <w:tcW w:w="0" w:type="auto"/>
                  <w:hideMark/>
                </w:tcPr>
                <w:p w14:paraId="4DF9146E" w14:textId="77777777" w:rsidR="00D128FB" w:rsidRPr="00631F8B" w:rsidRDefault="00D128FB" w:rsidP="006E2051">
                  <w:r w:rsidRPr="00631F8B">
                    <w:t>LocatorNameTypeValue</w:t>
                  </w:r>
                </w:p>
              </w:tc>
            </w:tr>
            <w:tr w:rsidR="00D128FB" w:rsidRPr="00074262" w14:paraId="15751993" w14:textId="77777777" w:rsidTr="006E2051">
              <w:trPr>
                <w:tblHeader/>
                <w:tblCellSpacing w:w="0" w:type="dxa"/>
              </w:trPr>
              <w:tc>
                <w:tcPr>
                  <w:tcW w:w="360" w:type="dxa"/>
                  <w:hideMark/>
                </w:tcPr>
                <w:p w14:paraId="5910B045" w14:textId="77777777" w:rsidR="00D128FB" w:rsidRPr="00631F8B" w:rsidRDefault="00D128FB" w:rsidP="006E2051">
                  <w:r w:rsidRPr="00631F8B">
                    <w:t> </w:t>
                  </w:r>
                </w:p>
              </w:tc>
              <w:tc>
                <w:tcPr>
                  <w:tcW w:w="1500" w:type="dxa"/>
                  <w:hideMark/>
                </w:tcPr>
                <w:p w14:paraId="70473941" w14:textId="77777777" w:rsidR="00D128FB" w:rsidRPr="00631F8B" w:rsidRDefault="00D128FB" w:rsidP="006E2051">
                  <w:r w:rsidRPr="00631F8B">
                    <w:t>Definitie:</w:t>
                  </w:r>
                </w:p>
              </w:tc>
              <w:tc>
                <w:tcPr>
                  <w:tcW w:w="0" w:type="auto"/>
                  <w:hideMark/>
                </w:tcPr>
                <w:p w14:paraId="776C6BEB" w14:textId="77777777" w:rsidR="00D128FB" w:rsidRPr="00D128FB" w:rsidRDefault="00D128FB" w:rsidP="006E2051">
                  <w:pPr>
                    <w:rPr>
                      <w:lang w:val="en-GB"/>
                    </w:rPr>
                  </w:pPr>
                  <w:r w:rsidRPr="00D128FB">
                    <w:rPr>
                      <w:lang w:val="en-GB"/>
                    </w:rPr>
                    <w:t xml:space="preserve">The type of locator value, which enables an application to interpret, parse or format it according to certain rules. </w:t>
                  </w:r>
                </w:p>
              </w:tc>
            </w:tr>
            <w:tr w:rsidR="00D128FB" w:rsidRPr="00074262" w14:paraId="314ED8AC" w14:textId="77777777" w:rsidTr="006E2051">
              <w:trPr>
                <w:tblHeader/>
                <w:tblCellSpacing w:w="0" w:type="dxa"/>
              </w:trPr>
              <w:tc>
                <w:tcPr>
                  <w:tcW w:w="360" w:type="dxa"/>
                  <w:hideMark/>
                </w:tcPr>
                <w:p w14:paraId="4862D1FA" w14:textId="77777777" w:rsidR="00D128FB" w:rsidRPr="00D128FB" w:rsidRDefault="00D128FB" w:rsidP="006E2051">
                  <w:pPr>
                    <w:rPr>
                      <w:lang w:val="en-GB"/>
                    </w:rPr>
                  </w:pPr>
                  <w:r w:rsidRPr="00D128FB">
                    <w:rPr>
                      <w:lang w:val="en-GB"/>
                    </w:rPr>
                    <w:t> </w:t>
                  </w:r>
                </w:p>
              </w:tc>
              <w:tc>
                <w:tcPr>
                  <w:tcW w:w="1500" w:type="dxa"/>
                  <w:hideMark/>
                </w:tcPr>
                <w:p w14:paraId="121E38CB" w14:textId="77777777" w:rsidR="00D128FB" w:rsidRPr="00631F8B" w:rsidRDefault="00D128FB" w:rsidP="006E2051">
                  <w:r w:rsidRPr="00631F8B">
                    <w:t>Omschrijving:</w:t>
                  </w:r>
                </w:p>
              </w:tc>
              <w:tc>
                <w:tcPr>
                  <w:tcW w:w="0" w:type="auto"/>
                  <w:hideMark/>
                </w:tcPr>
                <w:p w14:paraId="2C757679" w14:textId="77777777" w:rsidR="00D128FB" w:rsidRPr="00D128FB" w:rsidRDefault="00D128FB" w:rsidP="006E2051">
                  <w:pPr>
                    <w:rPr>
                      <w:lang w:val="en-GB"/>
                    </w:rPr>
                  </w:pPr>
                  <w:r w:rsidRPr="00D128FB">
                    <w:rPr>
                      <w:lang w:val="en-GB"/>
                    </w:rPr>
                    <w:t>NOTE The type enables a user or an application to understand if the name "Radford Mill Farm" is for example a name of a specific site or of a building.</w:t>
                  </w:r>
                </w:p>
              </w:tc>
            </w:tr>
            <w:tr w:rsidR="00D128FB" w:rsidRPr="00631F8B" w14:paraId="776893B5" w14:textId="77777777" w:rsidTr="006E2051">
              <w:trPr>
                <w:tblHeader/>
                <w:tblCellSpacing w:w="0" w:type="dxa"/>
              </w:trPr>
              <w:tc>
                <w:tcPr>
                  <w:tcW w:w="360" w:type="dxa"/>
                  <w:hideMark/>
                </w:tcPr>
                <w:p w14:paraId="38DB1AB9" w14:textId="77777777" w:rsidR="00D128FB" w:rsidRPr="00D128FB" w:rsidRDefault="00D128FB" w:rsidP="006E2051">
                  <w:pPr>
                    <w:rPr>
                      <w:lang w:val="en-GB"/>
                    </w:rPr>
                  </w:pPr>
                  <w:r w:rsidRPr="00D128FB">
                    <w:rPr>
                      <w:lang w:val="en-GB"/>
                    </w:rPr>
                    <w:t> </w:t>
                  </w:r>
                </w:p>
              </w:tc>
              <w:tc>
                <w:tcPr>
                  <w:tcW w:w="1500" w:type="dxa"/>
                  <w:hideMark/>
                </w:tcPr>
                <w:p w14:paraId="489CF5B0" w14:textId="77777777" w:rsidR="00D128FB" w:rsidRPr="00631F8B" w:rsidRDefault="00D128FB" w:rsidP="006E2051">
                  <w:r w:rsidRPr="00631F8B">
                    <w:t>Multipliciteit:</w:t>
                  </w:r>
                </w:p>
              </w:tc>
              <w:tc>
                <w:tcPr>
                  <w:tcW w:w="0" w:type="auto"/>
                  <w:hideMark/>
                </w:tcPr>
                <w:p w14:paraId="488A298B" w14:textId="77777777" w:rsidR="00D128FB" w:rsidRPr="00631F8B" w:rsidRDefault="00D128FB" w:rsidP="006E2051">
                  <w:r w:rsidRPr="00631F8B">
                    <w:t>1</w:t>
                  </w:r>
                </w:p>
              </w:tc>
            </w:tr>
          </w:tbl>
          <w:p w14:paraId="01F77B46" w14:textId="77777777" w:rsidR="00D128FB" w:rsidRPr="00631F8B" w:rsidRDefault="00D128FB" w:rsidP="006E2051"/>
        </w:tc>
      </w:tr>
    </w:tbl>
    <w:p w14:paraId="66B5BD2A" w14:textId="77777777" w:rsidR="00D128FB" w:rsidRPr="00631F8B" w:rsidRDefault="00D128FB" w:rsidP="00D128FB">
      <w:pPr>
        <w:pStyle w:val="Kop5"/>
        <w:rPr>
          <w:sz w:val="16"/>
          <w:szCs w:val="16"/>
        </w:rPr>
      </w:pPr>
      <w:r w:rsidRPr="00631F8B">
        <w:rPr>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0919AA8"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526E7A5" w14:textId="77777777" w:rsidR="00D128FB" w:rsidRPr="00631F8B" w:rsidRDefault="00D128FB" w:rsidP="006E2051">
            <w:pPr>
              <w:spacing w:line="225" w:lineRule="atLeast"/>
            </w:pPr>
            <w:r w:rsidRPr="00631F8B">
              <w:rPr>
                <w:b/>
                <w:bCs/>
              </w:rPr>
              <w:lastRenderedPageBreak/>
              <w:t>LocatorDesignator</w:t>
            </w:r>
          </w:p>
        </w:tc>
      </w:tr>
      <w:tr w:rsidR="00D128FB" w:rsidRPr="00631F8B" w14:paraId="141D30A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5FD83D3E" w14:textId="77777777" w:rsidTr="006E2051">
              <w:trPr>
                <w:tblHeader/>
                <w:tblCellSpacing w:w="0" w:type="dxa"/>
              </w:trPr>
              <w:tc>
                <w:tcPr>
                  <w:tcW w:w="360" w:type="dxa"/>
                  <w:hideMark/>
                </w:tcPr>
                <w:p w14:paraId="0CE6E039" w14:textId="77777777" w:rsidR="00D128FB" w:rsidRPr="00631F8B" w:rsidRDefault="00D128FB" w:rsidP="006E2051">
                  <w:r w:rsidRPr="00631F8B">
                    <w:t> </w:t>
                  </w:r>
                </w:p>
              </w:tc>
              <w:tc>
                <w:tcPr>
                  <w:tcW w:w="1500" w:type="dxa"/>
                  <w:hideMark/>
                </w:tcPr>
                <w:p w14:paraId="10349F3C" w14:textId="77777777" w:rsidR="00D128FB" w:rsidRPr="00631F8B" w:rsidRDefault="00D128FB" w:rsidP="006E2051">
                  <w:r w:rsidRPr="00631F8B">
                    <w:t>Package:</w:t>
                  </w:r>
                </w:p>
              </w:tc>
              <w:tc>
                <w:tcPr>
                  <w:tcW w:w="0" w:type="auto"/>
                  <w:hideMark/>
                </w:tcPr>
                <w:p w14:paraId="4DCD80EF" w14:textId="77777777"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074262" w14:paraId="5F0A2CFF" w14:textId="77777777" w:rsidTr="006E2051">
              <w:trPr>
                <w:tblHeader/>
                <w:tblCellSpacing w:w="0" w:type="dxa"/>
              </w:trPr>
              <w:tc>
                <w:tcPr>
                  <w:tcW w:w="360" w:type="dxa"/>
                  <w:hideMark/>
                </w:tcPr>
                <w:p w14:paraId="05B26D5C" w14:textId="77777777" w:rsidR="00D128FB" w:rsidRPr="00D128FB" w:rsidRDefault="00D128FB" w:rsidP="006E2051">
                  <w:pPr>
                    <w:rPr>
                      <w:lang w:val="en-GB"/>
                    </w:rPr>
                  </w:pPr>
                  <w:r w:rsidRPr="00D128FB">
                    <w:rPr>
                      <w:lang w:val="en-GB"/>
                    </w:rPr>
                    <w:t> </w:t>
                  </w:r>
                </w:p>
              </w:tc>
              <w:tc>
                <w:tcPr>
                  <w:tcW w:w="1500" w:type="dxa"/>
                  <w:hideMark/>
                </w:tcPr>
                <w:p w14:paraId="291A233D" w14:textId="77777777" w:rsidR="00D128FB" w:rsidRPr="00631F8B" w:rsidRDefault="00D128FB" w:rsidP="006E2051">
                  <w:r w:rsidRPr="00631F8B">
                    <w:t>Definitie:</w:t>
                  </w:r>
                </w:p>
              </w:tc>
              <w:tc>
                <w:tcPr>
                  <w:tcW w:w="0" w:type="auto"/>
                  <w:hideMark/>
                </w:tcPr>
                <w:p w14:paraId="6AC69334" w14:textId="77777777" w:rsidR="00D128FB" w:rsidRPr="00D128FB" w:rsidRDefault="00D128FB" w:rsidP="006E2051">
                  <w:pPr>
                    <w:rPr>
                      <w:lang w:val="en-GB"/>
                    </w:rPr>
                  </w:pPr>
                  <w:r w:rsidRPr="00D128FB">
                    <w:rPr>
                      <w:lang w:val="en-GB"/>
                    </w:rPr>
                    <w:t xml:space="preserve">A number or a sequence of characters that uniquely identifies the locator within the relevant scope(s). The full identification of the locator could include one or more locator designators. </w:t>
                  </w:r>
                </w:p>
              </w:tc>
            </w:tr>
            <w:tr w:rsidR="00D128FB" w:rsidRPr="00074262" w14:paraId="2161F768" w14:textId="77777777" w:rsidTr="006E2051">
              <w:trPr>
                <w:tblHeader/>
                <w:tblCellSpacing w:w="0" w:type="dxa"/>
              </w:trPr>
              <w:tc>
                <w:tcPr>
                  <w:tcW w:w="360" w:type="dxa"/>
                  <w:hideMark/>
                </w:tcPr>
                <w:p w14:paraId="246D1D43" w14:textId="77777777" w:rsidR="00D128FB" w:rsidRPr="00D128FB" w:rsidRDefault="00D128FB" w:rsidP="006E2051">
                  <w:pPr>
                    <w:rPr>
                      <w:lang w:val="en-GB"/>
                    </w:rPr>
                  </w:pPr>
                  <w:r w:rsidRPr="00D128FB">
                    <w:rPr>
                      <w:lang w:val="en-GB"/>
                    </w:rPr>
                    <w:t> </w:t>
                  </w:r>
                </w:p>
              </w:tc>
              <w:tc>
                <w:tcPr>
                  <w:tcW w:w="1500" w:type="dxa"/>
                  <w:hideMark/>
                </w:tcPr>
                <w:p w14:paraId="09085907" w14:textId="77777777" w:rsidR="00D128FB" w:rsidRPr="00631F8B" w:rsidRDefault="00D128FB" w:rsidP="006E2051">
                  <w:r w:rsidRPr="00631F8B">
                    <w:t>Omschrijving:</w:t>
                  </w:r>
                </w:p>
              </w:tc>
              <w:tc>
                <w:tcPr>
                  <w:tcW w:w="0" w:type="auto"/>
                  <w:hideMark/>
                </w:tcPr>
                <w:p w14:paraId="204C122C" w14:textId="77777777" w:rsidR="00D128FB" w:rsidRPr="00D128FB" w:rsidRDefault="00D128FB" w:rsidP="006E2051">
                  <w:pPr>
                    <w:rPr>
                      <w:lang w:val="en-GB"/>
                    </w:rPr>
                  </w:pPr>
                  <w:r w:rsidRPr="00D128FB">
                    <w:rPr>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D128FB" w:rsidRPr="00631F8B" w14:paraId="72732843" w14:textId="77777777" w:rsidTr="006E2051">
              <w:trPr>
                <w:tblHeader/>
                <w:tblCellSpacing w:w="0" w:type="dxa"/>
              </w:trPr>
              <w:tc>
                <w:tcPr>
                  <w:tcW w:w="360" w:type="dxa"/>
                  <w:hideMark/>
                </w:tcPr>
                <w:p w14:paraId="465D06F4" w14:textId="77777777" w:rsidR="00D128FB" w:rsidRPr="00D128FB" w:rsidRDefault="00D128FB" w:rsidP="006E2051">
                  <w:pPr>
                    <w:rPr>
                      <w:lang w:val="en-GB"/>
                    </w:rPr>
                  </w:pPr>
                  <w:r w:rsidRPr="00D128FB">
                    <w:rPr>
                      <w:lang w:val="en-GB"/>
                    </w:rPr>
                    <w:t> </w:t>
                  </w:r>
                </w:p>
              </w:tc>
              <w:tc>
                <w:tcPr>
                  <w:tcW w:w="1500" w:type="dxa"/>
                  <w:hideMark/>
                </w:tcPr>
                <w:p w14:paraId="79E0A4FD" w14:textId="77777777" w:rsidR="00D128FB" w:rsidRPr="00631F8B" w:rsidRDefault="00D128FB" w:rsidP="006E2051">
                  <w:r w:rsidRPr="00631F8B">
                    <w:t>Stereotypes:</w:t>
                  </w:r>
                </w:p>
              </w:tc>
              <w:tc>
                <w:tcPr>
                  <w:tcW w:w="0" w:type="auto"/>
                  <w:hideMark/>
                </w:tcPr>
                <w:p w14:paraId="3A2682C2" w14:textId="77777777" w:rsidR="00D128FB" w:rsidRPr="00631F8B" w:rsidRDefault="00D128FB" w:rsidP="006E2051">
                  <w:r w:rsidRPr="00631F8B">
                    <w:t>«dataType»</w:t>
                  </w:r>
                </w:p>
              </w:tc>
            </w:tr>
          </w:tbl>
          <w:p w14:paraId="46DC7FBC" w14:textId="77777777" w:rsidR="00D128FB" w:rsidRPr="00631F8B" w:rsidRDefault="00D128FB" w:rsidP="006E2051"/>
        </w:tc>
      </w:tr>
      <w:tr w:rsidR="00D128FB" w:rsidRPr="00631F8B" w14:paraId="0D2139C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DF6874" w14:textId="77777777" w:rsidR="00D128FB" w:rsidRPr="00631F8B" w:rsidRDefault="00D128FB" w:rsidP="006E2051">
            <w:r w:rsidRPr="00631F8B">
              <w:rPr>
                <w:b/>
                <w:bCs/>
              </w:rPr>
              <w:t>Attribuut: 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74CE10E" w14:textId="77777777" w:rsidTr="006E2051">
              <w:trPr>
                <w:tblHeader/>
                <w:tblCellSpacing w:w="0" w:type="dxa"/>
              </w:trPr>
              <w:tc>
                <w:tcPr>
                  <w:tcW w:w="360" w:type="dxa"/>
                  <w:hideMark/>
                </w:tcPr>
                <w:p w14:paraId="1BB70D6C" w14:textId="77777777" w:rsidR="00D128FB" w:rsidRPr="00631F8B" w:rsidRDefault="00D128FB" w:rsidP="006E2051">
                  <w:r w:rsidRPr="00631F8B">
                    <w:t> </w:t>
                  </w:r>
                </w:p>
              </w:tc>
              <w:tc>
                <w:tcPr>
                  <w:tcW w:w="1500" w:type="dxa"/>
                  <w:hideMark/>
                </w:tcPr>
                <w:p w14:paraId="588AB58F" w14:textId="77777777" w:rsidR="00D128FB" w:rsidRPr="00631F8B" w:rsidRDefault="00D128FB" w:rsidP="006E2051">
                  <w:r w:rsidRPr="00631F8B">
                    <w:t>Type:</w:t>
                  </w:r>
                </w:p>
              </w:tc>
              <w:tc>
                <w:tcPr>
                  <w:tcW w:w="0" w:type="auto"/>
                  <w:hideMark/>
                </w:tcPr>
                <w:p w14:paraId="5C641A2C" w14:textId="77777777" w:rsidR="00D128FB" w:rsidRPr="00631F8B" w:rsidRDefault="00D128FB" w:rsidP="006E2051">
                  <w:r w:rsidRPr="00631F8B">
                    <w:t>CharacterString</w:t>
                  </w:r>
                </w:p>
              </w:tc>
            </w:tr>
            <w:tr w:rsidR="00D128FB" w:rsidRPr="00074262" w14:paraId="3C651262" w14:textId="77777777" w:rsidTr="006E2051">
              <w:trPr>
                <w:tblHeader/>
                <w:tblCellSpacing w:w="0" w:type="dxa"/>
              </w:trPr>
              <w:tc>
                <w:tcPr>
                  <w:tcW w:w="360" w:type="dxa"/>
                  <w:hideMark/>
                </w:tcPr>
                <w:p w14:paraId="2B628C1C" w14:textId="77777777" w:rsidR="00D128FB" w:rsidRPr="00631F8B" w:rsidRDefault="00D128FB" w:rsidP="006E2051">
                  <w:r w:rsidRPr="00631F8B">
                    <w:t> </w:t>
                  </w:r>
                </w:p>
              </w:tc>
              <w:tc>
                <w:tcPr>
                  <w:tcW w:w="1500" w:type="dxa"/>
                  <w:hideMark/>
                </w:tcPr>
                <w:p w14:paraId="7EA5E695" w14:textId="77777777" w:rsidR="00D128FB" w:rsidRPr="00631F8B" w:rsidRDefault="00D128FB" w:rsidP="006E2051">
                  <w:r w:rsidRPr="00631F8B">
                    <w:t>Definitie:</w:t>
                  </w:r>
                </w:p>
              </w:tc>
              <w:tc>
                <w:tcPr>
                  <w:tcW w:w="0" w:type="auto"/>
                  <w:hideMark/>
                </w:tcPr>
                <w:p w14:paraId="3D8BEF38" w14:textId="77777777" w:rsidR="00D128FB" w:rsidRPr="00D128FB" w:rsidRDefault="00D128FB" w:rsidP="006E2051">
                  <w:pPr>
                    <w:rPr>
                      <w:lang w:val="en-GB"/>
                    </w:rPr>
                  </w:pPr>
                  <w:r w:rsidRPr="00D128FB">
                    <w:rPr>
                      <w:lang w:val="en-GB"/>
                    </w:rPr>
                    <w:t xml:space="preserve">The identifying part of the locator designator composed by one or more digits or other characters. </w:t>
                  </w:r>
                </w:p>
              </w:tc>
            </w:tr>
            <w:tr w:rsidR="00D128FB" w:rsidRPr="00074262" w14:paraId="282EB4FA" w14:textId="77777777" w:rsidTr="006E2051">
              <w:trPr>
                <w:tblHeader/>
                <w:tblCellSpacing w:w="0" w:type="dxa"/>
              </w:trPr>
              <w:tc>
                <w:tcPr>
                  <w:tcW w:w="360" w:type="dxa"/>
                  <w:hideMark/>
                </w:tcPr>
                <w:p w14:paraId="0C7F07AE" w14:textId="77777777" w:rsidR="00D128FB" w:rsidRPr="00D128FB" w:rsidRDefault="00D128FB" w:rsidP="006E2051">
                  <w:pPr>
                    <w:rPr>
                      <w:lang w:val="en-GB"/>
                    </w:rPr>
                  </w:pPr>
                  <w:r w:rsidRPr="00D128FB">
                    <w:rPr>
                      <w:lang w:val="en-GB"/>
                    </w:rPr>
                    <w:t> </w:t>
                  </w:r>
                </w:p>
              </w:tc>
              <w:tc>
                <w:tcPr>
                  <w:tcW w:w="1500" w:type="dxa"/>
                  <w:hideMark/>
                </w:tcPr>
                <w:p w14:paraId="00565C08" w14:textId="77777777" w:rsidR="00D128FB" w:rsidRPr="00631F8B" w:rsidRDefault="00D128FB" w:rsidP="006E2051">
                  <w:r w:rsidRPr="00631F8B">
                    <w:t>Omschrijving:</w:t>
                  </w:r>
                </w:p>
              </w:tc>
              <w:tc>
                <w:tcPr>
                  <w:tcW w:w="0" w:type="auto"/>
                  <w:hideMark/>
                </w:tcPr>
                <w:p w14:paraId="0C154CC4" w14:textId="77777777" w:rsidR="00D128FB" w:rsidRPr="00D128FB" w:rsidRDefault="00D128FB" w:rsidP="006E2051">
                  <w:pPr>
                    <w:rPr>
                      <w:lang w:val="en-GB"/>
                    </w:rPr>
                  </w:pPr>
                  <w:r w:rsidRPr="00D128FB">
                    <w:rPr>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D128FB" w:rsidRPr="00631F8B" w14:paraId="16DB01EE" w14:textId="77777777" w:rsidTr="006E2051">
              <w:trPr>
                <w:tblHeader/>
                <w:tblCellSpacing w:w="0" w:type="dxa"/>
              </w:trPr>
              <w:tc>
                <w:tcPr>
                  <w:tcW w:w="360" w:type="dxa"/>
                  <w:hideMark/>
                </w:tcPr>
                <w:p w14:paraId="22E19E66" w14:textId="77777777" w:rsidR="00D128FB" w:rsidRPr="00D128FB" w:rsidRDefault="00D128FB" w:rsidP="006E2051">
                  <w:pPr>
                    <w:rPr>
                      <w:lang w:val="en-GB"/>
                    </w:rPr>
                  </w:pPr>
                  <w:r w:rsidRPr="00D128FB">
                    <w:rPr>
                      <w:lang w:val="en-GB"/>
                    </w:rPr>
                    <w:t> </w:t>
                  </w:r>
                </w:p>
              </w:tc>
              <w:tc>
                <w:tcPr>
                  <w:tcW w:w="1500" w:type="dxa"/>
                  <w:hideMark/>
                </w:tcPr>
                <w:p w14:paraId="44867380" w14:textId="77777777" w:rsidR="00D128FB" w:rsidRPr="00631F8B" w:rsidRDefault="00D128FB" w:rsidP="006E2051">
                  <w:r w:rsidRPr="00631F8B">
                    <w:t>Multipliciteit:</w:t>
                  </w:r>
                </w:p>
              </w:tc>
              <w:tc>
                <w:tcPr>
                  <w:tcW w:w="0" w:type="auto"/>
                  <w:hideMark/>
                </w:tcPr>
                <w:p w14:paraId="7509DFC8" w14:textId="77777777" w:rsidR="00D128FB" w:rsidRPr="00631F8B" w:rsidRDefault="00D128FB" w:rsidP="006E2051">
                  <w:r w:rsidRPr="00631F8B">
                    <w:t>1</w:t>
                  </w:r>
                </w:p>
              </w:tc>
            </w:tr>
          </w:tbl>
          <w:p w14:paraId="6AE5CE1E" w14:textId="77777777" w:rsidR="00D128FB" w:rsidRPr="00631F8B" w:rsidRDefault="00D128FB" w:rsidP="006E2051"/>
        </w:tc>
      </w:tr>
      <w:tr w:rsidR="00D128FB" w:rsidRPr="00631F8B" w14:paraId="5BFAF22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B16778" w14:textId="77777777" w:rsidR="00D128FB" w:rsidRPr="00631F8B" w:rsidRDefault="00D128FB" w:rsidP="006E2051">
            <w:r w:rsidRPr="00631F8B">
              <w:rPr>
                <w:b/>
                <w:bCs/>
              </w:rPr>
              <w:t>Attribuut: 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4D71FF6" w14:textId="77777777" w:rsidTr="006E2051">
              <w:trPr>
                <w:tblHeader/>
                <w:tblCellSpacing w:w="0" w:type="dxa"/>
              </w:trPr>
              <w:tc>
                <w:tcPr>
                  <w:tcW w:w="360" w:type="dxa"/>
                  <w:hideMark/>
                </w:tcPr>
                <w:p w14:paraId="06DB55F1" w14:textId="77777777" w:rsidR="00D128FB" w:rsidRPr="00631F8B" w:rsidRDefault="00D128FB" w:rsidP="006E2051">
                  <w:r w:rsidRPr="00631F8B">
                    <w:t> </w:t>
                  </w:r>
                </w:p>
              </w:tc>
              <w:tc>
                <w:tcPr>
                  <w:tcW w:w="1500" w:type="dxa"/>
                  <w:hideMark/>
                </w:tcPr>
                <w:p w14:paraId="277CAEE2" w14:textId="77777777" w:rsidR="00D128FB" w:rsidRPr="00631F8B" w:rsidRDefault="00D128FB" w:rsidP="006E2051">
                  <w:r w:rsidRPr="00631F8B">
                    <w:t>Type:</w:t>
                  </w:r>
                </w:p>
              </w:tc>
              <w:tc>
                <w:tcPr>
                  <w:tcW w:w="0" w:type="auto"/>
                  <w:hideMark/>
                </w:tcPr>
                <w:p w14:paraId="754DCDA5" w14:textId="77777777" w:rsidR="00D128FB" w:rsidRPr="00631F8B" w:rsidRDefault="00D128FB" w:rsidP="006E2051">
                  <w:r w:rsidRPr="00631F8B">
                    <w:t>LocatorDesignatorTypeValue</w:t>
                  </w:r>
                </w:p>
              </w:tc>
            </w:tr>
            <w:tr w:rsidR="00D128FB" w:rsidRPr="00074262" w14:paraId="3B2DE4A5" w14:textId="77777777" w:rsidTr="006E2051">
              <w:trPr>
                <w:tblHeader/>
                <w:tblCellSpacing w:w="0" w:type="dxa"/>
              </w:trPr>
              <w:tc>
                <w:tcPr>
                  <w:tcW w:w="360" w:type="dxa"/>
                  <w:hideMark/>
                </w:tcPr>
                <w:p w14:paraId="0BF2054D" w14:textId="77777777" w:rsidR="00D128FB" w:rsidRPr="00631F8B" w:rsidRDefault="00D128FB" w:rsidP="006E2051">
                  <w:r w:rsidRPr="00631F8B">
                    <w:t> </w:t>
                  </w:r>
                </w:p>
              </w:tc>
              <w:tc>
                <w:tcPr>
                  <w:tcW w:w="1500" w:type="dxa"/>
                  <w:hideMark/>
                </w:tcPr>
                <w:p w14:paraId="5EC201C9" w14:textId="77777777" w:rsidR="00D128FB" w:rsidRPr="00631F8B" w:rsidRDefault="00D128FB" w:rsidP="006E2051">
                  <w:r w:rsidRPr="00631F8B">
                    <w:t>Definitie:</w:t>
                  </w:r>
                </w:p>
              </w:tc>
              <w:tc>
                <w:tcPr>
                  <w:tcW w:w="0" w:type="auto"/>
                  <w:hideMark/>
                </w:tcPr>
                <w:p w14:paraId="53CB594E" w14:textId="77777777" w:rsidR="00D128FB" w:rsidRPr="00D128FB" w:rsidRDefault="00D128FB" w:rsidP="006E2051">
                  <w:pPr>
                    <w:rPr>
                      <w:lang w:val="en-GB"/>
                    </w:rPr>
                  </w:pPr>
                  <w:r w:rsidRPr="00D128FB">
                    <w:rPr>
                      <w:lang w:val="en-GB"/>
                    </w:rPr>
                    <w:t xml:space="preserve">The type of locator value, which enables an application to interpret, parse or format it according to certain rules. </w:t>
                  </w:r>
                </w:p>
              </w:tc>
            </w:tr>
            <w:tr w:rsidR="00D128FB" w:rsidRPr="00074262" w14:paraId="7D90075F" w14:textId="77777777" w:rsidTr="006E2051">
              <w:trPr>
                <w:tblHeader/>
                <w:tblCellSpacing w:w="0" w:type="dxa"/>
              </w:trPr>
              <w:tc>
                <w:tcPr>
                  <w:tcW w:w="360" w:type="dxa"/>
                  <w:hideMark/>
                </w:tcPr>
                <w:p w14:paraId="6AA96994" w14:textId="77777777" w:rsidR="00D128FB" w:rsidRPr="00D128FB" w:rsidRDefault="00D128FB" w:rsidP="006E2051">
                  <w:pPr>
                    <w:rPr>
                      <w:lang w:val="en-GB"/>
                    </w:rPr>
                  </w:pPr>
                  <w:r w:rsidRPr="00D128FB">
                    <w:rPr>
                      <w:lang w:val="en-GB"/>
                    </w:rPr>
                    <w:t> </w:t>
                  </w:r>
                </w:p>
              </w:tc>
              <w:tc>
                <w:tcPr>
                  <w:tcW w:w="1500" w:type="dxa"/>
                  <w:hideMark/>
                </w:tcPr>
                <w:p w14:paraId="0044323A" w14:textId="77777777" w:rsidR="00D128FB" w:rsidRPr="00631F8B" w:rsidRDefault="00D128FB" w:rsidP="006E2051">
                  <w:r w:rsidRPr="00631F8B">
                    <w:t>Omschrijving:</w:t>
                  </w:r>
                </w:p>
              </w:tc>
              <w:tc>
                <w:tcPr>
                  <w:tcW w:w="0" w:type="auto"/>
                  <w:hideMark/>
                </w:tcPr>
                <w:p w14:paraId="53479E48" w14:textId="77777777" w:rsidR="00D128FB" w:rsidRPr="00D128FB" w:rsidRDefault="00D128FB" w:rsidP="006E2051">
                  <w:pPr>
                    <w:rPr>
                      <w:lang w:val="en-GB"/>
                    </w:rPr>
                  </w:pPr>
                  <w:r w:rsidRPr="00D128FB">
                    <w:rPr>
                      <w:lang w:val="en-GB"/>
                    </w:rPr>
                    <w:t>NOTE The type enables a user or an application to understand if the value "A" is e.g. an identifier of a specific building, door, staircase or dwelling.</w:t>
                  </w:r>
                </w:p>
              </w:tc>
            </w:tr>
            <w:tr w:rsidR="00D128FB" w:rsidRPr="00631F8B" w14:paraId="3DD72FCA" w14:textId="77777777" w:rsidTr="006E2051">
              <w:trPr>
                <w:tblHeader/>
                <w:tblCellSpacing w:w="0" w:type="dxa"/>
              </w:trPr>
              <w:tc>
                <w:tcPr>
                  <w:tcW w:w="360" w:type="dxa"/>
                  <w:hideMark/>
                </w:tcPr>
                <w:p w14:paraId="1977C039" w14:textId="77777777" w:rsidR="00D128FB" w:rsidRPr="00D128FB" w:rsidRDefault="00D128FB" w:rsidP="006E2051">
                  <w:pPr>
                    <w:rPr>
                      <w:lang w:val="en-GB"/>
                    </w:rPr>
                  </w:pPr>
                  <w:r w:rsidRPr="00D128FB">
                    <w:rPr>
                      <w:lang w:val="en-GB"/>
                    </w:rPr>
                    <w:t> </w:t>
                  </w:r>
                </w:p>
              </w:tc>
              <w:tc>
                <w:tcPr>
                  <w:tcW w:w="1500" w:type="dxa"/>
                  <w:hideMark/>
                </w:tcPr>
                <w:p w14:paraId="22161629" w14:textId="77777777" w:rsidR="00D128FB" w:rsidRPr="00631F8B" w:rsidRDefault="00D128FB" w:rsidP="006E2051">
                  <w:r w:rsidRPr="00631F8B">
                    <w:t>Multipliciteit:</w:t>
                  </w:r>
                </w:p>
              </w:tc>
              <w:tc>
                <w:tcPr>
                  <w:tcW w:w="0" w:type="auto"/>
                  <w:hideMark/>
                </w:tcPr>
                <w:p w14:paraId="445CF95D" w14:textId="77777777" w:rsidR="00D128FB" w:rsidRPr="00631F8B" w:rsidRDefault="00D128FB" w:rsidP="006E2051">
                  <w:r w:rsidRPr="00631F8B">
                    <w:t>1</w:t>
                  </w:r>
                </w:p>
              </w:tc>
            </w:tr>
          </w:tbl>
          <w:p w14:paraId="03512B68" w14:textId="77777777" w:rsidR="00D128FB" w:rsidRPr="00631F8B" w:rsidRDefault="00D128FB" w:rsidP="006E2051"/>
        </w:tc>
      </w:tr>
    </w:tbl>
    <w:p w14:paraId="45286C94" w14:textId="77777777" w:rsidR="00D128FB" w:rsidRPr="00631F8B" w:rsidRDefault="00D128FB" w:rsidP="00D128FB">
      <w:pPr>
        <w:pStyle w:val="Kop5"/>
        <w:rPr>
          <w:sz w:val="16"/>
          <w:szCs w:val="16"/>
        </w:rPr>
      </w:pPr>
      <w:r w:rsidRPr="00631F8B">
        <w:rPr>
          <w:sz w:val="16"/>
          <w:szCs w:val="16"/>
        </w:rPr>
        <w:t>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4B927F3" w14:textId="77777777"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DA5344" w14:textId="77777777" w:rsidR="00D128FB" w:rsidRPr="00631F8B" w:rsidRDefault="00D128FB" w:rsidP="006E2051">
            <w:pPr>
              <w:spacing w:line="225" w:lineRule="atLeast"/>
            </w:pPr>
            <w:r w:rsidRPr="00631F8B">
              <w:rPr>
                <w:b/>
                <w:bCs/>
              </w:rPr>
              <w:t>StatusValue</w:t>
            </w:r>
          </w:p>
        </w:tc>
      </w:tr>
      <w:tr w:rsidR="00D128FB" w:rsidRPr="00074262" w14:paraId="5D590849" w14:textId="77777777"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CE8FEF3" w14:textId="77777777" w:rsidTr="006E2051">
              <w:trPr>
                <w:tblHeader/>
                <w:tblCellSpacing w:w="0" w:type="dxa"/>
              </w:trPr>
              <w:tc>
                <w:tcPr>
                  <w:tcW w:w="360" w:type="dxa"/>
                  <w:hideMark/>
                </w:tcPr>
                <w:p w14:paraId="2E3E83B9" w14:textId="77777777" w:rsidR="00D128FB" w:rsidRPr="00631F8B" w:rsidRDefault="00D128FB" w:rsidP="006E2051">
                  <w:r w:rsidRPr="00631F8B">
                    <w:t> </w:t>
                  </w:r>
                </w:p>
              </w:tc>
              <w:tc>
                <w:tcPr>
                  <w:tcW w:w="1500" w:type="dxa"/>
                  <w:hideMark/>
                </w:tcPr>
                <w:p w14:paraId="2F502002" w14:textId="77777777" w:rsidR="00D128FB" w:rsidRPr="00631F8B" w:rsidRDefault="00D128FB" w:rsidP="006E2051">
                  <w:r w:rsidRPr="00631F8B">
                    <w:t>Package:</w:t>
                  </w:r>
                </w:p>
              </w:tc>
              <w:tc>
                <w:tcPr>
                  <w:tcW w:w="0" w:type="auto"/>
                  <w:hideMark/>
                </w:tcPr>
                <w:p w14:paraId="2FE8B15D" w14:textId="77777777"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074262" w14:paraId="68304EB8" w14:textId="77777777" w:rsidTr="006E2051">
              <w:trPr>
                <w:tblHeader/>
                <w:tblCellSpacing w:w="0" w:type="dxa"/>
              </w:trPr>
              <w:tc>
                <w:tcPr>
                  <w:tcW w:w="360" w:type="dxa"/>
                  <w:hideMark/>
                </w:tcPr>
                <w:p w14:paraId="618972A9" w14:textId="77777777" w:rsidR="00D128FB" w:rsidRPr="00D128FB" w:rsidRDefault="00D128FB" w:rsidP="006E2051">
                  <w:pPr>
                    <w:rPr>
                      <w:lang w:val="en-GB"/>
                    </w:rPr>
                  </w:pPr>
                  <w:r w:rsidRPr="00D128FB">
                    <w:rPr>
                      <w:lang w:val="en-GB"/>
                    </w:rPr>
                    <w:t> </w:t>
                  </w:r>
                </w:p>
              </w:tc>
              <w:tc>
                <w:tcPr>
                  <w:tcW w:w="1500" w:type="dxa"/>
                  <w:hideMark/>
                </w:tcPr>
                <w:p w14:paraId="7100BB0C" w14:textId="77777777" w:rsidR="00D128FB" w:rsidRPr="00631F8B" w:rsidRDefault="00D128FB" w:rsidP="006E2051">
                  <w:r w:rsidRPr="00631F8B">
                    <w:t>Definitie:</w:t>
                  </w:r>
                </w:p>
              </w:tc>
              <w:tc>
                <w:tcPr>
                  <w:tcW w:w="0" w:type="auto"/>
                  <w:hideMark/>
                </w:tcPr>
                <w:p w14:paraId="4414ACA7" w14:textId="77777777" w:rsidR="00D128FB" w:rsidRPr="00D128FB" w:rsidRDefault="00D128FB" w:rsidP="006E2051">
                  <w:pPr>
                    <w:rPr>
                      <w:lang w:val="en-GB"/>
                    </w:rPr>
                  </w:pPr>
                  <w:r w:rsidRPr="00D128FB">
                    <w:rPr>
                      <w:lang w:val="en-GB"/>
                    </w:rPr>
                    <w:t xml:space="preserve">Current validity of the real world address or address component. </w:t>
                  </w:r>
                </w:p>
              </w:tc>
            </w:tr>
            <w:tr w:rsidR="00D128FB" w:rsidRPr="00074262" w14:paraId="62AD56EF" w14:textId="77777777" w:rsidTr="006E2051">
              <w:trPr>
                <w:tblHeader/>
                <w:tblCellSpacing w:w="0" w:type="dxa"/>
              </w:trPr>
              <w:tc>
                <w:tcPr>
                  <w:tcW w:w="360" w:type="dxa"/>
                  <w:hideMark/>
                </w:tcPr>
                <w:p w14:paraId="2048D0B2" w14:textId="77777777" w:rsidR="00D128FB" w:rsidRPr="00D128FB" w:rsidRDefault="00D128FB" w:rsidP="006E2051">
                  <w:pPr>
                    <w:rPr>
                      <w:lang w:val="en-GB"/>
                    </w:rPr>
                  </w:pPr>
                  <w:r w:rsidRPr="00D128FB">
                    <w:rPr>
                      <w:lang w:val="en-GB"/>
                    </w:rPr>
                    <w:t> </w:t>
                  </w:r>
                </w:p>
              </w:tc>
              <w:tc>
                <w:tcPr>
                  <w:tcW w:w="1500" w:type="dxa"/>
                  <w:hideMark/>
                </w:tcPr>
                <w:p w14:paraId="247B0D10" w14:textId="77777777" w:rsidR="00D128FB" w:rsidRPr="00631F8B" w:rsidRDefault="00D128FB" w:rsidP="006E2051">
                  <w:r w:rsidRPr="00631F8B">
                    <w:t>Omschrijving:</w:t>
                  </w:r>
                </w:p>
              </w:tc>
              <w:tc>
                <w:tcPr>
                  <w:tcW w:w="0" w:type="auto"/>
                  <w:hideMark/>
                </w:tcPr>
                <w:p w14:paraId="1FB0F4D5" w14:textId="77777777" w:rsidR="00D128FB" w:rsidRPr="00D128FB" w:rsidRDefault="00D128FB" w:rsidP="006E2051">
                  <w:pPr>
                    <w:rPr>
                      <w:lang w:val="en-GB"/>
                    </w:rPr>
                  </w:pPr>
                  <w:r w:rsidRPr="00D128FB">
                    <w:rPr>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D128FB" w:rsidRPr="00631F8B" w14:paraId="26EF7762" w14:textId="77777777" w:rsidTr="006E2051">
              <w:trPr>
                <w:tblHeader/>
                <w:tblCellSpacing w:w="0" w:type="dxa"/>
              </w:trPr>
              <w:tc>
                <w:tcPr>
                  <w:tcW w:w="360" w:type="dxa"/>
                  <w:hideMark/>
                </w:tcPr>
                <w:p w14:paraId="2EECFA93" w14:textId="77777777" w:rsidR="00D128FB" w:rsidRPr="00D128FB" w:rsidRDefault="00D128FB" w:rsidP="006E2051">
                  <w:pPr>
                    <w:rPr>
                      <w:lang w:val="en-GB"/>
                    </w:rPr>
                  </w:pPr>
                  <w:r w:rsidRPr="00D128FB">
                    <w:rPr>
                      <w:lang w:val="en-GB"/>
                    </w:rPr>
                    <w:t> </w:t>
                  </w:r>
                </w:p>
              </w:tc>
              <w:tc>
                <w:tcPr>
                  <w:tcW w:w="1500" w:type="dxa"/>
                  <w:hideMark/>
                </w:tcPr>
                <w:p w14:paraId="54559485" w14:textId="77777777" w:rsidR="00D128FB" w:rsidRPr="00631F8B" w:rsidRDefault="00D128FB" w:rsidP="006E2051">
                  <w:r w:rsidRPr="00631F8B">
                    <w:t>Stereotypes:</w:t>
                  </w:r>
                </w:p>
              </w:tc>
              <w:tc>
                <w:tcPr>
                  <w:tcW w:w="0" w:type="auto"/>
                  <w:hideMark/>
                </w:tcPr>
                <w:p w14:paraId="722F9837" w14:textId="77777777" w:rsidR="00D128FB" w:rsidRPr="00631F8B" w:rsidRDefault="00D128FB" w:rsidP="006E2051">
                  <w:r w:rsidRPr="00631F8B">
                    <w:t>«codeList»</w:t>
                  </w:r>
                </w:p>
              </w:tc>
            </w:tr>
            <w:tr w:rsidR="00D128FB" w:rsidRPr="00074262" w14:paraId="751A7A2C" w14:textId="77777777" w:rsidTr="006E2051">
              <w:trPr>
                <w:tblHeader/>
                <w:tblCellSpacing w:w="0" w:type="dxa"/>
              </w:trPr>
              <w:tc>
                <w:tcPr>
                  <w:tcW w:w="360" w:type="dxa"/>
                  <w:hideMark/>
                </w:tcPr>
                <w:p w14:paraId="4BC3B8C0" w14:textId="77777777" w:rsidR="00D128FB" w:rsidRPr="00631F8B" w:rsidRDefault="00D128FB" w:rsidP="006E2051">
                  <w:r w:rsidRPr="00631F8B">
                    <w:t> </w:t>
                  </w:r>
                </w:p>
              </w:tc>
              <w:tc>
                <w:tcPr>
                  <w:tcW w:w="1500" w:type="dxa"/>
                  <w:hideMark/>
                </w:tcPr>
                <w:p w14:paraId="2E9388E6" w14:textId="77777777" w:rsidR="00D128FB" w:rsidRPr="00631F8B" w:rsidRDefault="00D128FB" w:rsidP="006E2051">
                  <w:r w:rsidRPr="00631F8B">
                    <w:t>Governance:</w:t>
                  </w:r>
                </w:p>
              </w:tc>
              <w:tc>
                <w:tcPr>
                  <w:tcW w:w="0" w:type="auto"/>
                  <w:hideMark/>
                </w:tcPr>
                <w:p w14:paraId="6CF7AFA7" w14:textId="77777777" w:rsidR="00D128FB" w:rsidRPr="00D128FB" w:rsidRDefault="00D128FB" w:rsidP="006E2051">
                  <w:pPr>
                    <w:rPr>
                      <w:lang w:val="en-GB"/>
                    </w:rPr>
                  </w:pPr>
                  <w:r w:rsidRPr="00D128FB">
                    <w:rPr>
                      <w:lang w:val="en-GB"/>
                    </w:rPr>
                    <w:t>Centrally managed in INSPIRE code list register. URN: urn:x-inspire:def:codeList:INSPIRE:StatusValue</w:t>
                  </w:r>
                </w:p>
              </w:tc>
            </w:tr>
          </w:tbl>
          <w:p w14:paraId="13CDE864" w14:textId="77777777" w:rsidR="00D128FB" w:rsidRPr="00D128FB" w:rsidRDefault="00D128FB" w:rsidP="006E2051">
            <w:pPr>
              <w:rPr>
                <w:lang w:val="en-GB"/>
              </w:rPr>
            </w:pPr>
          </w:p>
        </w:tc>
      </w:tr>
    </w:tbl>
    <w:p w14:paraId="3B9FCF0F" w14:textId="77777777" w:rsidR="00D128FB" w:rsidRPr="00631F8B" w:rsidRDefault="00D128FB" w:rsidP="00D128FB">
      <w:pPr>
        <w:pStyle w:val="Kop5"/>
        <w:rPr>
          <w:sz w:val="16"/>
          <w:szCs w:val="16"/>
        </w:rPr>
      </w:pPr>
      <w:r w:rsidRPr="00631F8B">
        <w:rPr>
          <w:sz w:val="16"/>
          <w:szCs w:val="16"/>
        </w:rPr>
        <w:t>GeometrySpecificationValue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6E1EF3B" w14:textId="77777777"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D7338F" w14:textId="77777777" w:rsidR="00D128FB" w:rsidRPr="00631F8B" w:rsidRDefault="00D128FB" w:rsidP="006E2051">
            <w:pPr>
              <w:spacing w:line="225" w:lineRule="atLeast"/>
            </w:pPr>
            <w:r w:rsidRPr="00631F8B">
              <w:rPr>
                <w:b/>
                <w:bCs/>
              </w:rPr>
              <w:lastRenderedPageBreak/>
              <w:t>GeometrySpecificationValue</w:t>
            </w:r>
          </w:p>
        </w:tc>
      </w:tr>
      <w:tr w:rsidR="00D128FB" w:rsidRPr="00074262" w14:paraId="2CBF350A" w14:textId="77777777"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5D2DAE63" w14:textId="77777777" w:rsidTr="006E2051">
              <w:trPr>
                <w:tblHeader/>
                <w:tblCellSpacing w:w="0" w:type="dxa"/>
              </w:trPr>
              <w:tc>
                <w:tcPr>
                  <w:tcW w:w="360" w:type="dxa"/>
                  <w:hideMark/>
                </w:tcPr>
                <w:p w14:paraId="04A3950F" w14:textId="77777777" w:rsidR="00D128FB" w:rsidRPr="00631F8B" w:rsidRDefault="00D128FB" w:rsidP="006E2051">
                  <w:r w:rsidRPr="00631F8B">
                    <w:t> </w:t>
                  </w:r>
                </w:p>
              </w:tc>
              <w:tc>
                <w:tcPr>
                  <w:tcW w:w="1500" w:type="dxa"/>
                  <w:hideMark/>
                </w:tcPr>
                <w:p w14:paraId="129A2623" w14:textId="77777777" w:rsidR="00D128FB" w:rsidRPr="00631F8B" w:rsidRDefault="00D128FB" w:rsidP="006E2051">
                  <w:r w:rsidRPr="00631F8B">
                    <w:t>Package:</w:t>
                  </w:r>
                </w:p>
              </w:tc>
              <w:tc>
                <w:tcPr>
                  <w:tcW w:w="0" w:type="auto"/>
                  <w:hideMark/>
                </w:tcPr>
                <w:p w14:paraId="3EB5BD58" w14:textId="77777777"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074262" w14:paraId="37E2EFED" w14:textId="77777777" w:rsidTr="006E2051">
              <w:trPr>
                <w:tblHeader/>
                <w:tblCellSpacing w:w="0" w:type="dxa"/>
              </w:trPr>
              <w:tc>
                <w:tcPr>
                  <w:tcW w:w="360" w:type="dxa"/>
                  <w:hideMark/>
                </w:tcPr>
                <w:p w14:paraId="3C87E880" w14:textId="77777777" w:rsidR="00D128FB" w:rsidRPr="00D128FB" w:rsidRDefault="00D128FB" w:rsidP="006E2051">
                  <w:pPr>
                    <w:rPr>
                      <w:lang w:val="en-GB"/>
                    </w:rPr>
                  </w:pPr>
                  <w:r w:rsidRPr="00D128FB">
                    <w:rPr>
                      <w:lang w:val="en-GB"/>
                    </w:rPr>
                    <w:t> </w:t>
                  </w:r>
                </w:p>
              </w:tc>
              <w:tc>
                <w:tcPr>
                  <w:tcW w:w="1500" w:type="dxa"/>
                  <w:hideMark/>
                </w:tcPr>
                <w:p w14:paraId="44EF5CDA" w14:textId="77777777" w:rsidR="00D128FB" w:rsidRPr="00631F8B" w:rsidRDefault="00D128FB" w:rsidP="006E2051">
                  <w:r w:rsidRPr="00631F8B">
                    <w:t>Definitie:</w:t>
                  </w:r>
                </w:p>
              </w:tc>
              <w:tc>
                <w:tcPr>
                  <w:tcW w:w="0" w:type="auto"/>
                  <w:hideMark/>
                </w:tcPr>
                <w:p w14:paraId="2DC9F5AE" w14:textId="77777777" w:rsidR="00D128FB" w:rsidRPr="00D128FB" w:rsidRDefault="00D128FB" w:rsidP="006E2051">
                  <w:pPr>
                    <w:rPr>
                      <w:lang w:val="en-GB"/>
                    </w:rPr>
                  </w:pPr>
                  <w:r w:rsidRPr="00D128FB">
                    <w:rPr>
                      <w:lang w:val="en-GB"/>
                    </w:rPr>
                    <w:t xml:space="preserve">Information defining the specification used to create or derive this geographic position of the address. </w:t>
                  </w:r>
                </w:p>
              </w:tc>
            </w:tr>
            <w:tr w:rsidR="00D128FB" w:rsidRPr="00074262" w14:paraId="3434EA89" w14:textId="77777777" w:rsidTr="006E2051">
              <w:trPr>
                <w:tblHeader/>
                <w:tblCellSpacing w:w="0" w:type="dxa"/>
              </w:trPr>
              <w:tc>
                <w:tcPr>
                  <w:tcW w:w="360" w:type="dxa"/>
                  <w:hideMark/>
                </w:tcPr>
                <w:p w14:paraId="181B172A" w14:textId="77777777" w:rsidR="00D128FB" w:rsidRPr="00D128FB" w:rsidRDefault="00D128FB" w:rsidP="006E2051">
                  <w:pPr>
                    <w:rPr>
                      <w:lang w:val="en-GB"/>
                    </w:rPr>
                  </w:pPr>
                  <w:r w:rsidRPr="00D128FB">
                    <w:rPr>
                      <w:lang w:val="en-GB"/>
                    </w:rPr>
                    <w:t> </w:t>
                  </w:r>
                </w:p>
              </w:tc>
              <w:tc>
                <w:tcPr>
                  <w:tcW w:w="1500" w:type="dxa"/>
                  <w:hideMark/>
                </w:tcPr>
                <w:p w14:paraId="62546558" w14:textId="77777777" w:rsidR="00D128FB" w:rsidRPr="00631F8B" w:rsidRDefault="00D128FB" w:rsidP="006E2051">
                  <w:r w:rsidRPr="00631F8B">
                    <w:t>Omschrijving:</w:t>
                  </w:r>
                </w:p>
              </w:tc>
              <w:tc>
                <w:tcPr>
                  <w:tcW w:w="0" w:type="auto"/>
                  <w:hideMark/>
                </w:tcPr>
                <w:p w14:paraId="5AC0DEEC" w14:textId="77777777" w:rsidR="00D128FB" w:rsidRPr="00D128FB" w:rsidRDefault="00D128FB" w:rsidP="006E2051">
                  <w:pPr>
                    <w:rPr>
                      <w:lang w:val="en-GB"/>
                    </w:rPr>
                  </w:pPr>
                  <w:r w:rsidRPr="00D128FB">
                    <w:rPr>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D128FB" w:rsidRPr="00631F8B" w14:paraId="433AA34A" w14:textId="77777777" w:rsidTr="006E2051">
              <w:trPr>
                <w:tblHeader/>
                <w:tblCellSpacing w:w="0" w:type="dxa"/>
              </w:trPr>
              <w:tc>
                <w:tcPr>
                  <w:tcW w:w="360" w:type="dxa"/>
                  <w:hideMark/>
                </w:tcPr>
                <w:p w14:paraId="6D166BB3" w14:textId="77777777" w:rsidR="00D128FB" w:rsidRPr="00D128FB" w:rsidRDefault="00D128FB" w:rsidP="006E2051">
                  <w:pPr>
                    <w:rPr>
                      <w:lang w:val="en-GB"/>
                    </w:rPr>
                  </w:pPr>
                  <w:r w:rsidRPr="00D128FB">
                    <w:rPr>
                      <w:lang w:val="en-GB"/>
                    </w:rPr>
                    <w:t> </w:t>
                  </w:r>
                </w:p>
              </w:tc>
              <w:tc>
                <w:tcPr>
                  <w:tcW w:w="1500" w:type="dxa"/>
                  <w:hideMark/>
                </w:tcPr>
                <w:p w14:paraId="102E9B61" w14:textId="77777777" w:rsidR="00D128FB" w:rsidRPr="00631F8B" w:rsidRDefault="00D128FB" w:rsidP="006E2051">
                  <w:r w:rsidRPr="00631F8B">
                    <w:t>Stereotypes:</w:t>
                  </w:r>
                </w:p>
              </w:tc>
              <w:tc>
                <w:tcPr>
                  <w:tcW w:w="0" w:type="auto"/>
                  <w:hideMark/>
                </w:tcPr>
                <w:p w14:paraId="670B9AB3" w14:textId="77777777" w:rsidR="00D128FB" w:rsidRPr="00631F8B" w:rsidRDefault="00D128FB" w:rsidP="006E2051">
                  <w:r w:rsidRPr="00631F8B">
                    <w:t>«codeList»</w:t>
                  </w:r>
                </w:p>
              </w:tc>
            </w:tr>
            <w:tr w:rsidR="00D128FB" w:rsidRPr="00074262" w14:paraId="3AECF6B6" w14:textId="77777777" w:rsidTr="006E2051">
              <w:trPr>
                <w:tblHeader/>
                <w:tblCellSpacing w:w="0" w:type="dxa"/>
              </w:trPr>
              <w:tc>
                <w:tcPr>
                  <w:tcW w:w="360" w:type="dxa"/>
                  <w:hideMark/>
                </w:tcPr>
                <w:p w14:paraId="3B9714B1" w14:textId="77777777" w:rsidR="00D128FB" w:rsidRPr="00631F8B" w:rsidRDefault="00D128FB" w:rsidP="006E2051">
                  <w:r w:rsidRPr="00631F8B">
                    <w:t> </w:t>
                  </w:r>
                </w:p>
              </w:tc>
              <w:tc>
                <w:tcPr>
                  <w:tcW w:w="1500" w:type="dxa"/>
                  <w:hideMark/>
                </w:tcPr>
                <w:p w14:paraId="2E0196BB" w14:textId="77777777" w:rsidR="00D128FB" w:rsidRPr="00631F8B" w:rsidRDefault="00D128FB" w:rsidP="006E2051">
                  <w:r w:rsidRPr="00631F8B">
                    <w:t>Governance:</w:t>
                  </w:r>
                </w:p>
              </w:tc>
              <w:tc>
                <w:tcPr>
                  <w:tcW w:w="0" w:type="auto"/>
                  <w:hideMark/>
                </w:tcPr>
                <w:p w14:paraId="0E0041E7" w14:textId="77777777" w:rsidR="00D128FB" w:rsidRPr="00D128FB" w:rsidRDefault="00D128FB" w:rsidP="006E2051">
                  <w:pPr>
                    <w:rPr>
                      <w:lang w:val="en-GB"/>
                    </w:rPr>
                  </w:pPr>
                  <w:r w:rsidRPr="00D128FB">
                    <w:rPr>
                      <w:lang w:val="en-GB"/>
                    </w:rPr>
                    <w:t>Centrally managed in INSPIRE code list register. URN: urn:x-inspire:def:codeList:INSPIRE:GeometrySpecificationValue</w:t>
                  </w:r>
                </w:p>
              </w:tc>
            </w:tr>
          </w:tbl>
          <w:p w14:paraId="2FC17C02" w14:textId="77777777" w:rsidR="00D128FB" w:rsidRPr="00D128FB" w:rsidRDefault="00D128FB" w:rsidP="006E2051">
            <w:pPr>
              <w:rPr>
                <w:lang w:val="en-GB"/>
              </w:rPr>
            </w:pPr>
          </w:p>
        </w:tc>
      </w:tr>
    </w:tbl>
    <w:p w14:paraId="3E629215" w14:textId="77777777" w:rsidR="00D128FB" w:rsidRPr="00631F8B" w:rsidRDefault="00D128FB" w:rsidP="00D128FB">
      <w:pPr>
        <w:pStyle w:val="Kop5"/>
        <w:rPr>
          <w:sz w:val="16"/>
          <w:szCs w:val="16"/>
        </w:rPr>
      </w:pPr>
      <w:r w:rsidRPr="00631F8B">
        <w:rPr>
          <w:sz w:val="16"/>
          <w:szCs w:val="16"/>
        </w:rPr>
        <w:t>LocatorNameTypeValue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7BC3D71F" w14:textId="77777777"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68AF41D" w14:textId="77777777" w:rsidR="00D128FB" w:rsidRPr="00631F8B" w:rsidRDefault="00D128FB" w:rsidP="006E2051">
            <w:pPr>
              <w:spacing w:line="225" w:lineRule="atLeast"/>
            </w:pPr>
            <w:r w:rsidRPr="00631F8B">
              <w:rPr>
                <w:b/>
                <w:bCs/>
              </w:rPr>
              <w:t>LocatorNameTypeValue</w:t>
            </w:r>
          </w:p>
        </w:tc>
      </w:tr>
      <w:tr w:rsidR="00D128FB" w:rsidRPr="00074262" w14:paraId="7B32A7E5" w14:textId="77777777"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34BF5CC4" w14:textId="77777777" w:rsidTr="006E2051">
              <w:trPr>
                <w:tblHeader/>
                <w:tblCellSpacing w:w="0" w:type="dxa"/>
              </w:trPr>
              <w:tc>
                <w:tcPr>
                  <w:tcW w:w="360" w:type="dxa"/>
                  <w:hideMark/>
                </w:tcPr>
                <w:p w14:paraId="2320B141" w14:textId="77777777" w:rsidR="00D128FB" w:rsidRPr="00631F8B" w:rsidRDefault="00D128FB" w:rsidP="006E2051">
                  <w:r w:rsidRPr="00631F8B">
                    <w:t> </w:t>
                  </w:r>
                </w:p>
              </w:tc>
              <w:tc>
                <w:tcPr>
                  <w:tcW w:w="1500" w:type="dxa"/>
                  <w:hideMark/>
                </w:tcPr>
                <w:p w14:paraId="383CE128" w14:textId="77777777" w:rsidR="00D128FB" w:rsidRPr="00631F8B" w:rsidRDefault="00D128FB" w:rsidP="006E2051">
                  <w:r w:rsidRPr="00631F8B">
                    <w:t>Package:</w:t>
                  </w:r>
                </w:p>
              </w:tc>
              <w:tc>
                <w:tcPr>
                  <w:tcW w:w="0" w:type="auto"/>
                  <w:hideMark/>
                </w:tcPr>
                <w:p w14:paraId="12968D82" w14:textId="77777777"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074262" w14:paraId="1C1690C8" w14:textId="77777777" w:rsidTr="006E2051">
              <w:trPr>
                <w:tblHeader/>
                <w:tblCellSpacing w:w="0" w:type="dxa"/>
              </w:trPr>
              <w:tc>
                <w:tcPr>
                  <w:tcW w:w="360" w:type="dxa"/>
                  <w:hideMark/>
                </w:tcPr>
                <w:p w14:paraId="2C5688F2" w14:textId="77777777" w:rsidR="00D128FB" w:rsidRPr="00D128FB" w:rsidRDefault="00D128FB" w:rsidP="006E2051">
                  <w:pPr>
                    <w:rPr>
                      <w:lang w:val="en-GB"/>
                    </w:rPr>
                  </w:pPr>
                  <w:r w:rsidRPr="00D128FB">
                    <w:rPr>
                      <w:lang w:val="en-GB"/>
                    </w:rPr>
                    <w:t> </w:t>
                  </w:r>
                </w:p>
              </w:tc>
              <w:tc>
                <w:tcPr>
                  <w:tcW w:w="1500" w:type="dxa"/>
                  <w:hideMark/>
                </w:tcPr>
                <w:p w14:paraId="0ED0792B" w14:textId="77777777" w:rsidR="00D128FB" w:rsidRPr="00631F8B" w:rsidRDefault="00D128FB" w:rsidP="006E2051">
                  <w:r w:rsidRPr="00631F8B">
                    <w:t>Definitie:</w:t>
                  </w:r>
                </w:p>
              </w:tc>
              <w:tc>
                <w:tcPr>
                  <w:tcW w:w="0" w:type="auto"/>
                  <w:hideMark/>
                </w:tcPr>
                <w:p w14:paraId="6EC52482" w14:textId="77777777" w:rsidR="00D128FB" w:rsidRPr="00D128FB" w:rsidRDefault="00D128FB" w:rsidP="006E2051">
                  <w:pPr>
                    <w:rPr>
                      <w:lang w:val="en-GB"/>
                    </w:rPr>
                  </w:pPr>
                  <w:r w:rsidRPr="00D128FB">
                    <w:rPr>
                      <w:lang w:val="en-GB"/>
                    </w:rPr>
                    <w:t>Description of the semantics of the locator name.</w:t>
                  </w:r>
                </w:p>
              </w:tc>
            </w:tr>
            <w:tr w:rsidR="00D128FB" w:rsidRPr="00631F8B" w14:paraId="11D01E6D" w14:textId="77777777" w:rsidTr="006E2051">
              <w:trPr>
                <w:tblHeader/>
                <w:tblCellSpacing w:w="0" w:type="dxa"/>
              </w:trPr>
              <w:tc>
                <w:tcPr>
                  <w:tcW w:w="360" w:type="dxa"/>
                  <w:hideMark/>
                </w:tcPr>
                <w:p w14:paraId="28BCFE62" w14:textId="77777777" w:rsidR="00D128FB" w:rsidRPr="00D128FB" w:rsidRDefault="00D128FB" w:rsidP="006E2051">
                  <w:pPr>
                    <w:rPr>
                      <w:lang w:val="en-GB"/>
                    </w:rPr>
                  </w:pPr>
                  <w:r w:rsidRPr="00D128FB">
                    <w:rPr>
                      <w:lang w:val="en-GB"/>
                    </w:rPr>
                    <w:t> </w:t>
                  </w:r>
                </w:p>
              </w:tc>
              <w:tc>
                <w:tcPr>
                  <w:tcW w:w="1500" w:type="dxa"/>
                  <w:hideMark/>
                </w:tcPr>
                <w:p w14:paraId="7577B224" w14:textId="77777777" w:rsidR="00D128FB" w:rsidRPr="00631F8B" w:rsidRDefault="00D128FB" w:rsidP="006E2051">
                  <w:r w:rsidRPr="00631F8B">
                    <w:t>Stereotypes:</w:t>
                  </w:r>
                </w:p>
              </w:tc>
              <w:tc>
                <w:tcPr>
                  <w:tcW w:w="0" w:type="auto"/>
                  <w:hideMark/>
                </w:tcPr>
                <w:p w14:paraId="0BFA064B" w14:textId="77777777" w:rsidR="00D128FB" w:rsidRPr="00631F8B" w:rsidRDefault="00D128FB" w:rsidP="006E2051">
                  <w:r w:rsidRPr="00631F8B">
                    <w:t>«codeList»</w:t>
                  </w:r>
                </w:p>
              </w:tc>
            </w:tr>
            <w:tr w:rsidR="00D128FB" w:rsidRPr="00074262" w14:paraId="58B95520" w14:textId="77777777" w:rsidTr="006E2051">
              <w:trPr>
                <w:tblHeader/>
                <w:tblCellSpacing w:w="0" w:type="dxa"/>
              </w:trPr>
              <w:tc>
                <w:tcPr>
                  <w:tcW w:w="360" w:type="dxa"/>
                  <w:hideMark/>
                </w:tcPr>
                <w:p w14:paraId="782BF165" w14:textId="77777777" w:rsidR="00D128FB" w:rsidRPr="00631F8B" w:rsidRDefault="00D128FB" w:rsidP="006E2051">
                  <w:r w:rsidRPr="00631F8B">
                    <w:t> </w:t>
                  </w:r>
                </w:p>
              </w:tc>
              <w:tc>
                <w:tcPr>
                  <w:tcW w:w="1500" w:type="dxa"/>
                  <w:hideMark/>
                </w:tcPr>
                <w:p w14:paraId="48D89991" w14:textId="77777777" w:rsidR="00D128FB" w:rsidRPr="00631F8B" w:rsidRDefault="00D128FB" w:rsidP="006E2051">
                  <w:r w:rsidRPr="00631F8B">
                    <w:t>Governance:</w:t>
                  </w:r>
                </w:p>
              </w:tc>
              <w:tc>
                <w:tcPr>
                  <w:tcW w:w="0" w:type="auto"/>
                  <w:hideMark/>
                </w:tcPr>
                <w:p w14:paraId="38881C7A" w14:textId="77777777" w:rsidR="00D128FB" w:rsidRPr="00D128FB" w:rsidRDefault="00D128FB" w:rsidP="006E2051">
                  <w:pPr>
                    <w:rPr>
                      <w:lang w:val="en-GB"/>
                    </w:rPr>
                  </w:pPr>
                  <w:r w:rsidRPr="00D128FB">
                    <w:rPr>
                      <w:lang w:val="en-GB"/>
                    </w:rPr>
                    <w:t>Centrally managed in INSPIRE code list register. URN: urn:x-inspire:def:codeList:INSPIRE:LocatorNameTypeValue</w:t>
                  </w:r>
                </w:p>
              </w:tc>
            </w:tr>
          </w:tbl>
          <w:p w14:paraId="5903A08A" w14:textId="77777777" w:rsidR="00D128FB" w:rsidRPr="00D128FB" w:rsidRDefault="00D128FB" w:rsidP="006E2051">
            <w:pPr>
              <w:rPr>
                <w:lang w:val="en-GB"/>
              </w:rPr>
            </w:pPr>
          </w:p>
        </w:tc>
      </w:tr>
    </w:tbl>
    <w:p w14:paraId="615FED42" w14:textId="77777777" w:rsidR="00D128FB" w:rsidRPr="00631F8B" w:rsidRDefault="00D128FB" w:rsidP="00D128FB">
      <w:pPr>
        <w:pStyle w:val="Kop5"/>
        <w:rPr>
          <w:sz w:val="16"/>
          <w:szCs w:val="16"/>
        </w:rPr>
      </w:pPr>
      <w:r w:rsidRPr="00631F8B">
        <w:rPr>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C569B21"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1DDA90" w14:textId="77777777" w:rsidR="00D128FB" w:rsidRPr="00631F8B" w:rsidRDefault="00D128FB" w:rsidP="006E2051">
            <w:pPr>
              <w:spacing w:line="225" w:lineRule="atLeast"/>
            </w:pPr>
            <w:r w:rsidRPr="00631F8B">
              <w:rPr>
                <w:b/>
                <w:bCs/>
              </w:rPr>
              <w:lastRenderedPageBreak/>
              <w:t>AddressLocator</w:t>
            </w:r>
          </w:p>
        </w:tc>
      </w:tr>
      <w:tr w:rsidR="00D128FB" w:rsidRPr="00631F8B" w14:paraId="38F6ABA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00ACBB4" w14:textId="77777777" w:rsidTr="006E2051">
              <w:trPr>
                <w:tblHeader/>
                <w:tblCellSpacing w:w="0" w:type="dxa"/>
              </w:trPr>
              <w:tc>
                <w:tcPr>
                  <w:tcW w:w="360" w:type="dxa"/>
                  <w:hideMark/>
                </w:tcPr>
                <w:p w14:paraId="518A3281" w14:textId="77777777" w:rsidR="00D128FB" w:rsidRPr="00631F8B" w:rsidRDefault="00D128FB" w:rsidP="006E2051">
                  <w:r w:rsidRPr="00631F8B">
                    <w:t> </w:t>
                  </w:r>
                </w:p>
              </w:tc>
              <w:tc>
                <w:tcPr>
                  <w:tcW w:w="1500" w:type="dxa"/>
                  <w:hideMark/>
                </w:tcPr>
                <w:p w14:paraId="3DC05FE5" w14:textId="77777777" w:rsidR="00D128FB" w:rsidRPr="00631F8B" w:rsidRDefault="00D128FB" w:rsidP="006E2051">
                  <w:r w:rsidRPr="00631F8B">
                    <w:t>Package:</w:t>
                  </w:r>
                </w:p>
              </w:tc>
              <w:tc>
                <w:tcPr>
                  <w:tcW w:w="0" w:type="auto"/>
                  <w:hideMark/>
                </w:tcPr>
                <w:p w14:paraId="182BB6A6" w14:textId="77777777"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074262" w14:paraId="28FA00A7" w14:textId="77777777" w:rsidTr="006E2051">
              <w:trPr>
                <w:tblHeader/>
                <w:tblCellSpacing w:w="0" w:type="dxa"/>
              </w:trPr>
              <w:tc>
                <w:tcPr>
                  <w:tcW w:w="360" w:type="dxa"/>
                  <w:hideMark/>
                </w:tcPr>
                <w:p w14:paraId="1935AA96" w14:textId="77777777" w:rsidR="00D128FB" w:rsidRPr="00D128FB" w:rsidRDefault="00D128FB" w:rsidP="006E2051">
                  <w:pPr>
                    <w:rPr>
                      <w:lang w:val="en-GB"/>
                    </w:rPr>
                  </w:pPr>
                  <w:r w:rsidRPr="00D128FB">
                    <w:rPr>
                      <w:lang w:val="en-GB"/>
                    </w:rPr>
                    <w:t> </w:t>
                  </w:r>
                </w:p>
              </w:tc>
              <w:tc>
                <w:tcPr>
                  <w:tcW w:w="1500" w:type="dxa"/>
                  <w:hideMark/>
                </w:tcPr>
                <w:p w14:paraId="3ADDE913" w14:textId="77777777" w:rsidR="00D128FB" w:rsidRPr="00631F8B" w:rsidRDefault="00D128FB" w:rsidP="006E2051">
                  <w:r w:rsidRPr="00631F8B">
                    <w:t>Definitie:</w:t>
                  </w:r>
                </w:p>
              </w:tc>
              <w:tc>
                <w:tcPr>
                  <w:tcW w:w="0" w:type="auto"/>
                  <w:hideMark/>
                </w:tcPr>
                <w:p w14:paraId="6E435AA9" w14:textId="77777777" w:rsidR="00D128FB" w:rsidRPr="00D128FB" w:rsidRDefault="00D128FB" w:rsidP="006E2051">
                  <w:pPr>
                    <w:rPr>
                      <w:lang w:val="en-GB"/>
                    </w:rPr>
                  </w:pPr>
                  <w:r w:rsidRPr="00D128FB">
                    <w:rPr>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D128FB" w:rsidRPr="00074262" w14:paraId="52283975" w14:textId="77777777" w:rsidTr="006E2051">
              <w:trPr>
                <w:tblHeader/>
                <w:tblCellSpacing w:w="0" w:type="dxa"/>
              </w:trPr>
              <w:tc>
                <w:tcPr>
                  <w:tcW w:w="360" w:type="dxa"/>
                  <w:hideMark/>
                </w:tcPr>
                <w:p w14:paraId="19F7D8DE" w14:textId="77777777" w:rsidR="00D128FB" w:rsidRPr="00D128FB" w:rsidRDefault="00D128FB" w:rsidP="006E2051">
                  <w:pPr>
                    <w:rPr>
                      <w:lang w:val="en-GB"/>
                    </w:rPr>
                  </w:pPr>
                  <w:r w:rsidRPr="00D128FB">
                    <w:rPr>
                      <w:lang w:val="en-GB"/>
                    </w:rPr>
                    <w:t> </w:t>
                  </w:r>
                </w:p>
              </w:tc>
              <w:tc>
                <w:tcPr>
                  <w:tcW w:w="1500" w:type="dxa"/>
                  <w:hideMark/>
                </w:tcPr>
                <w:p w14:paraId="54477A17" w14:textId="77777777" w:rsidR="00D128FB" w:rsidRPr="00631F8B" w:rsidRDefault="00D128FB" w:rsidP="006E2051">
                  <w:r w:rsidRPr="00631F8B">
                    <w:t>Omschrijving:</w:t>
                  </w:r>
                </w:p>
              </w:tc>
              <w:tc>
                <w:tcPr>
                  <w:tcW w:w="0" w:type="auto"/>
                  <w:hideMark/>
                </w:tcPr>
                <w:p w14:paraId="55239C18" w14:textId="77777777" w:rsidR="00D128FB" w:rsidRPr="00D128FB" w:rsidRDefault="00D128FB" w:rsidP="006E2051">
                  <w:pPr>
                    <w:rPr>
                      <w:lang w:val="en-GB"/>
                    </w:rPr>
                  </w:pPr>
                  <w:r w:rsidRPr="00D128FB">
                    <w:rPr>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D128FB" w:rsidRPr="00631F8B" w14:paraId="244ECFEA" w14:textId="77777777" w:rsidTr="006E2051">
              <w:trPr>
                <w:tblHeader/>
                <w:tblCellSpacing w:w="0" w:type="dxa"/>
              </w:trPr>
              <w:tc>
                <w:tcPr>
                  <w:tcW w:w="360" w:type="dxa"/>
                  <w:hideMark/>
                </w:tcPr>
                <w:p w14:paraId="6C311731" w14:textId="77777777" w:rsidR="00D128FB" w:rsidRPr="00D128FB" w:rsidRDefault="00D128FB" w:rsidP="006E2051">
                  <w:pPr>
                    <w:rPr>
                      <w:lang w:val="en-GB"/>
                    </w:rPr>
                  </w:pPr>
                  <w:r w:rsidRPr="00D128FB">
                    <w:rPr>
                      <w:lang w:val="en-GB"/>
                    </w:rPr>
                    <w:t> </w:t>
                  </w:r>
                </w:p>
              </w:tc>
              <w:tc>
                <w:tcPr>
                  <w:tcW w:w="1500" w:type="dxa"/>
                  <w:hideMark/>
                </w:tcPr>
                <w:p w14:paraId="32539CE7" w14:textId="77777777" w:rsidR="00D128FB" w:rsidRPr="00631F8B" w:rsidRDefault="00D128FB" w:rsidP="006E2051">
                  <w:r w:rsidRPr="00631F8B">
                    <w:t>Stereotypes:</w:t>
                  </w:r>
                </w:p>
              </w:tc>
              <w:tc>
                <w:tcPr>
                  <w:tcW w:w="0" w:type="auto"/>
                  <w:hideMark/>
                </w:tcPr>
                <w:p w14:paraId="4CB70530" w14:textId="77777777" w:rsidR="00D128FB" w:rsidRPr="00631F8B" w:rsidRDefault="00D128FB" w:rsidP="006E2051">
                  <w:r w:rsidRPr="00631F8B">
                    <w:t>«dataType»</w:t>
                  </w:r>
                </w:p>
              </w:tc>
            </w:tr>
          </w:tbl>
          <w:p w14:paraId="7E8B16CD" w14:textId="77777777" w:rsidR="00D128FB" w:rsidRPr="00631F8B" w:rsidRDefault="00D128FB" w:rsidP="006E2051"/>
        </w:tc>
      </w:tr>
      <w:tr w:rsidR="00D128FB" w:rsidRPr="00631F8B" w14:paraId="63B55C6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244F87" w14:textId="77777777" w:rsidR="00D128FB" w:rsidRPr="00631F8B" w:rsidRDefault="00D128FB" w:rsidP="006E2051">
            <w:r w:rsidRPr="00631F8B">
              <w:rPr>
                <w:b/>
                <w:bCs/>
              </w:rPr>
              <w:t>Attribuut: 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BC7B3EB" w14:textId="77777777" w:rsidTr="006E2051">
              <w:trPr>
                <w:tblHeader/>
                <w:tblCellSpacing w:w="0" w:type="dxa"/>
              </w:trPr>
              <w:tc>
                <w:tcPr>
                  <w:tcW w:w="360" w:type="dxa"/>
                  <w:hideMark/>
                </w:tcPr>
                <w:p w14:paraId="0E0BE5C8" w14:textId="77777777" w:rsidR="00D128FB" w:rsidRPr="00631F8B" w:rsidRDefault="00D128FB" w:rsidP="006E2051">
                  <w:r w:rsidRPr="00631F8B">
                    <w:t> </w:t>
                  </w:r>
                </w:p>
              </w:tc>
              <w:tc>
                <w:tcPr>
                  <w:tcW w:w="1500" w:type="dxa"/>
                  <w:hideMark/>
                </w:tcPr>
                <w:p w14:paraId="797AE72B" w14:textId="77777777" w:rsidR="00D128FB" w:rsidRPr="00631F8B" w:rsidRDefault="00D128FB" w:rsidP="006E2051">
                  <w:r w:rsidRPr="00631F8B">
                    <w:t>Type:</w:t>
                  </w:r>
                </w:p>
              </w:tc>
              <w:tc>
                <w:tcPr>
                  <w:tcW w:w="0" w:type="auto"/>
                  <w:hideMark/>
                </w:tcPr>
                <w:p w14:paraId="7B0361B1" w14:textId="77777777" w:rsidR="00D128FB" w:rsidRPr="00631F8B" w:rsidRDefault="00D128FB" w:rsidP="006E2051">
                  <w:r w:rsidRPr="00631F8B">
                    <w:t>LocatorDesignator</w:t>
                  </w:r>
                </w:p>
              </w:tc>
            </w:tr>
            <w:tr w:rsidR="00D128FB" w:rsidRPr="00074262" w14:paraId="47512577" w14:textId="77777777" w:rsidTr="006E2051">
              <w:trPr>
                <w:tblHeader/>
                <w:tblCellSpacing w:w="0" w:type="dxa"/>
              </w:trPr>
              <w:tc>
                <w:tcPr>
                  <w:tcW w:w="360" w:type="dxa"/>
                  <w:hideMark/>
                </w:tcPr>
                <w:p w14:paraId="474E1882" w14:textId="77777777" w:rsidR="00D128FB" w:rsidRPr="00631F8B" w:rsidRDefault="00D128FB" w:rsidP="006E2051">
                  <w:r w:rsidRPr="00631F8B">
                    <w:t> </w:t>
                  </w:r>
                </w:p>
              </w:tc>
              <w:tc>
                <w:tcPr>
                  <w:tcW w:w="1500" w:type="dxa"/>
                  <w:hideMark/>
                </w:tcPr>
                <w:p w14:paraId="1A0F20C6" w14:textId="77777777" w:rsidR="00D128FB" w:rsidRPr="00631F8B" w:rsidRDefault="00D128FB" w:rsidP="006E2051">
                  <w:r w:rsidRPr="00631F8B">
                    <w:t>Definitie:</w:t>
                  </w:r>
                </w:p>
              </w:tc>
              <w:tc>
                <w:tcPr>
                  <w:tcW w:w="0" w:type="auto"/>
                  <w:hideMark/>
                </w:tcPr>
                <w:p w14:paraId="516914D6" w14:textId="77777777" w:rsidR="00D128FB" w:rsidRPr="00D128FB" w:rsidRDefault="00D128FB" w:rsidP="006E2051">
                  <w:pPr>
                    <w:rPr>
                      <w:lang w:val="en-GB"/>
                    </w:rPr>
                  </w:pPr>
                  <w:r w:rsidRPr="00D128FB">
                    <w:rPr>
                      <w:lang w:val="en-GB"/>
                    </w:rPr>
                    <w:t xml:space="preserve">A number or a sequence of characters that uniquely identifies the locator within the relevant scope(s). </w:t>
                  </w:r>
                </w:p>
              </w:tc>
            </w:tr>
            <w:tr w:rsidR="00D128FB" w:rsidRPr="00631F8B" w14:paraId="3A0F8787" w14:textId="77777777" w:rsidTr="006E2051">
              <w:trPr>
                <w:tblHeader/>
                <w:tblCellSpacing w:w="0" w:type="dxa"/>
              </w:trPr>
              <w:tc>
                <w:tcPr>
                  <w:tcW w:w="360" w:type="dxa"/>
                  <w:hideMark/>
                </w:tcPr>
                <w:p w14:paraId="0F172A43" w14:textId="77777777" w:rsidR="00D128FB" w:rsidRPr="00D128FB" w:rsidRDefault="00D128FB" w:rsidP="006E2051">
                  <w:pPr>
                    <w:rPr>
                      <w:lang w:val="en-GB"/>
                    </w:rPr>
                  </w:pPr>
                  <w:r w:rsidRPr="00D128FB">
                    <w:rPr>
                      <w:lang w:val="en-GB"/>
                    </w:rPr>
                    <w:t> </w:t>
                  </w:r>
                </w:p>
              </w:tc>
              <w:tc>
                <w:tcPr>
                  <w:tcW w:w="1500" w:type="dxa"/>
                  <w:hideMark/>
                </w:tcPr>
                <w:p w14:paraId="06BD12A0" w14:textId="77777777" w:rsidR="00D128FB" w:rsidRPr="00631F8B" w:rsidRDefault="00D128FB" w:rsidP="006E2051">
                  <w:r w:rsidRPr="00631F8B">
                    <w:t>Multipliciteit:</w:t>
                  </w:r>
                </w:p>
              </w:tc>
              <w:tc>
                <w:tcPr>
                  <w:tcW w:w="0" w:type="auto"/>
                  <w:hideMark/>
                </w:tcPr>
                <w:p w14:paraId="1E804624" w14:textId="77777777" w:rsidR="00D128FB" w:rsidRPr="00631F8B" w:rsidRDefault="00D128FB" w:rsidP="006E2051">
                  <w:r w:rsidRPr="00631F8B">
                    <w:t>0..*</w:t>
                  </w:r>
                </w:p>
              </w:tc>
            </w:tr>
            <w:tr w:rsidR="00D128FB" w:rsidRPr="00631F8B" w14:paraId="050F45EE" w14:textId="77777777" w:rsidTr="006E2051">
              <w:trPr>
                <w:tblHeader/>
                <w:tblCellSpacing w:w="0" w:type="dxa"/>
              </w:trPr>
              <w:tc>
                <w:tcPr>
                  <w:tcW w:w="360" w:type="dxa"/>
                  <w:hideMark/>
                </w:tcPr>
                <w:p w14:paraId="00CF2595" w14:textId="77777777" w:rsidR="00D128FB" w:rsidRPr="00631F8B" w:rsidRDefault="00D128FB" w:rsidP="006E2051">
                  <w:r w:rsidRPr="00631F8B">
                    <w:t> </w:t>
                  </w:r>
                </w:p>
              </w:tc>
              <w:tc>
                <w:tcPr>
                  <w:tcW w:w="1500" w:type="dxa"/>
                  <w:hideMark/>
                </w:tcPr>
                <w:p w14:paraId="25E168F2" w14:textId="77777777" w:rsidR="00D128FB" w:rsidRPr="00631F8B" w:rsidRDefault="00D128FB" w:rsidP="006E2051">
                  <w:r w:rsidRPr="00631F8B">
                    <w:t>Collectie constraints:</w:t>
                  </w:r>
                </w:p>
              </w:tc>
              <w:tc>
                <w:tcPr>
                  <w:tcW w:w="0" w:type="auto"/>
                  <w:hideMark/>
                </w:tcPr>
                <w:p w14:paraId="5383DF03" w14:textId="77777777" w:rsidR="00D128FB" w:rsidRPr="00631F8B" w:rsidRDefault="00D128FB" w:rsidP="006E2051">
                  <w:r w:rsidRPr="00631F8B">
                    <w:t>ordered</w:t>
                  </w:r>
                </w:p>
              </w:tc>
            </w:tr>
          </w:tbl>
          <w:p w14:paraId="35FA705C" w14:textId="77777777" w:rsidR="00D128FB" w:rsidRPr="00631F8B" w:rsidRDefault="00D128FB" w:rsidP="006E2051"/>
        </w:tc>
      </w:tr>
      <w:tr w:rsidR="00D128FB" w:rsidRPr="00631F8B" w14:paraId="1F66362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A6B33C" w14:textId="77777777"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0AAE05B" w14:textId="77777777" w:rsidTr="006E2051">
              <w:trPr>
                <w:tblHeader/>
                <w:tblCellSpacing w:w="0" w:type="dxa"/>
              </w:trPr>
              <w:tc>
                <w:tcPr>
                  <w:tcW w:w="360" w:type="dxa"/>
                  <w:hideMark/>
                </w:tcPr>
                <w:p w14:paraId="7936DA23" w14:textId="77777777" w:rsidR="00D128FB" w:rsidRPr="00631F8B" w:rsidRDefault="00D128FB" w:rsidP="006E2051">
                  <w:r w:rsidRPr="00631F8B">
                    <w:lastRenderedPageBreak/>
                    <w:t> </w:t>
                  </w:r>
                </w:p>
              </w:tc>
              <w:tc>
                <w:tcPr>
                  <w:tcW w:w="1500" w:type="dxa"/>
                  <w:hideMark/>
                </w:tcPr>
                <w:p w14:paraId="485B6CA5" w14:textId="77777777" w:rsidR="00D128FB" w:rsidRPr="00631F8B" w:rsidRDefault="00D128FB" w:rsidP="006E2051">
                  <w:r w:rsidRPr="00631F8B">
                    <w:t>Type:</w:t>
                  </w:r>
                </w:p>
              </w:tc>
              <w:tc>
                <w:tcPr>
                  <w:tcW w:w="0" w:type="auto"/>
                  <w:hideMark/>
                </w:tcPr>
                <w:p w14:paraId="7663E090" w14:textId="77777777" w:rsidR="00D128FB" w:rsidRPr="00631F8B" w:rsidRDefault="00D128FB" w:rsidP="006E2051">
                  <w:r w:rsidRPr="00631F8B">
                    <w:t>LocatorName</w:t>
                  </w:r>
                </w:p>
              </w:tc>
            </w:tr>
            <w:tr w:rsidR="00D128FB" w:rsidRPr="00074262" w14:paraId="14A3C681" w14:textId="77777777" w:rsidTr="006E2051">
              <w:trPr>
                <w:tblHeader/>
                <w:tblCellSpacing w:w="0" w:type="dxa"/>
              </w:trPr>
              <w:tc>
                <w:tcPr>
                  <w:tcW w:w="360" w:type="dxa"/>
                  <w:hideMark/>
                </w:tcPr>
                <w:p w14:paraId="666E0090" w14:textId="77777777" w:rsidR="00D128FB" w:rsidRPr="00631F8B" w:rsidRDefault="00D128FB" w:rsidP="006E2051">
                  <w:r w:rsidRPr="00631F8B">
                    <w:t> </w:t>
                  </w:r>
                </w:p>
              </w:tc>
              <w:tc>
                <w:tcPr>
                  <w:tcW w:w="1500" w:type="dxa"/>
                  <w:hideMark/>
                </w:tcPr>
                <w:p w14:paraId="251877BF" w14:textId="77777777" w:rsidR="00D128FB" w:rsidRPr="00631F8B" w:rsidRDefault="00D128FB" w:rsidP="006E2051">
                  <w:r w:rsidRPr="00631F8B">
                    <w:t>Definitie:</w:t>
                  </w:r>
                </w:p>
              </w:tc>
              <w:tc>
                <w:tcPr>
                  <w:tcW w:w="0" w:type="auto"/>
                  <w:hideMark/>
                </w:tcPr>
                <w:p w14:paraId="36B68F49" w14:textId="77777777" w:rsidR="00D128FB" w:rsidRPr="00D128FB" w:rsidRDefault="00D128FB" w:rsidP="006E2051">
                  <w:pPr>
                    <w:rPr>
                      <w:lang w:val="en-GB"/>
                    </w:rPr>
                  </w:pPr>
                  <w:r w:rsidRPr="00D128FB">
                    <w:rPr>
                      <w:lang w:val="en-GB"/>
                    </w:rPr>
                    <w:t xml:space="preserve">A geographic name or descriptive text associated to a property identified by the locator. </w:t>
                  </w:r>
                </w:p>
              </w:tc>
            </w:tr>
            <w:tr w:rsidR="00D128FB" w:rsidRPr="00074262" w14:paraId="7D588DD2" w14:textId="77777777" w:rsidTr="006E2051">
              <w:trPr>
                <w:tblHeader/>
                <w:tblCellSpacing w:w="0" w:type="dxa"/>
              </w:trPr>
              <w:tc>
                <w:tcPr>
                  <w:tcW w:w="360" w:type="dxa"/>
                  <w:hideMark/>
                </w:tcPr>
                <w:p w14:paraId="6A02F450" w14:textId="77777777" w:rsidR="00D128FB" w:rsidRPr="00D128FB" w:rsidRDefault="00D128FB" w:rsidP="006E2051">
                  <w:pPr>
                    <w:rPr>
                      <w:lang w:val="en-GB"/>
                    </w:rPr>
                  </w:pPr>
                  <w:r w:rsidRPr="00D128FB">
                    <w:rPr>
                      <w:lang w:val="en-GB"/>
                    </w:rPr>
                    <w:t> </w:t>
                  </w:r>
                </w:p>
              </w:tc>
              <w:tc>
                <w:tcPr>
                  <w:tcW w:w="1500" w:type="dxa"/>
                  <w:hideMark/>
                </w:tcPr>
                <w:p w14:paraId="0E639CC6" w14:textId="77777777" w:rsidR="00D128FB" w:rsidRPr="00631F8B" w:rsidRDefault="00D128FB" w:rsidP="006E2051">
                  <w:r w:rsidRPr="00631F8B">
                    <w:t>Omschrijving:</w:t>
                  </w:r>
                </w:p>
              </w:tc>
              <w:tc>
                <w:tcPr>
                  <w:tcW w:w="0" w:type="auto"/>
                  <w:hideMark/>
                </w:tcPr>
                <w:p w14:paraId="1E820723" w14:textId="77777777" w:rsidR="00D128FB" w:rsidRPr="00D128FB" w:rsidRDefault="00D128FB" w:rsidP="006E2051">
                  <w:pPr>
                    <w:rPr>
                      <w:lang w:val="en-GB"/>
                    </w:rPr>
                  </w:pPr>
                  <w:r w:rsidRPr="00D128FB">
                    <w:rPr>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D128FB" w:rsidRPr="00631F8B" w14:paraId="260BFE9F" w14:textId="77777777" w:rsidTr="006E2051">
              <w:trPr>
                <w:tblHeader/>
                <w:tblCellSpacing w:w="0" w:type="dxa"/>
              </w:trPr>
              <w:tc>
                <w:tcPr>
                  <w:tcW w:w="360" w:type="dxa"/>
                  <w:hideMark/>
                </w:tcPr>
                <w:p w14:paraId="4945B5C3" w14:textId="77777777" w:rsidR="00D128FB" w:rsidRPr="00D128FB" w:rsidRDefault="00D128FB" w:rsidP="006E2051">
                  <w:pPr>
                    <w:rPr>
                      <w:lang w:val="en-GB"/>
                    </w:rPr>
                  </w:pPr>
                  <w:r w:rsidRPr="00D128FB">
                    <w:rPr>
                      <w:lang w:val="en-GB"/>
                    </w:rPr>
                    <w:t> </w:t>
                  </w:r>
                </w:p>
              </w:tc>
              <w:tc>
                <w:tcPr>
                  <w:tcW w:w="1500" w:type="dxa"/>
                  <w:hideMark/>
                </w:tcPr>
                <w:p w14:paraId="125AD914" w14:textId="77777777" w:rsidR="00D128FB" w:rsidRPr="00631F8B" w:rsidRDefault="00D128FB" w:rsidP="006E2051">
                  <w:r w:rsidRPr="00631F8B">
                    <w:t>Multipliciteit:</w:t>
                  </w:r>
                </w:p>
              </w:tc>
              <w:tc>
                <w:tcPr>
                  <w:tcW w:w="0" w:type="auto"/>
                  <w:hideMark/>
                </w:tcPr>
                <w:p w14:paraId="42468292" w14:textId="77777777" w:rsidR="00D128FB" w:rsidRPr="00631F8B" w:rsidRDefault="00D128FB" w:rsidP="006E2051">
                  <w:r w:rsidRPr="00631F8B">
                    <w:t>0..*</w:t>
                  </w:r>
                </w:p>
              </w:tc>
            </w:tr>
            <w:tr w:rsidR="00D128FB" w:rsidRPr="00631F8B" w14:paraId="01EB1F5D" w14:textId="77777777" w:rsidTr="006E2051">
              <w:trPr>
                <w:tblHeader/>
                <w:tblCellSpacing w:w="0" w:type="dxa"/>
              </w:trPr>
              <w:tc>
                <w:tcPr>
                  <w:tcW w:w="360" w:type="dxa"/>
                  <w:hideMark/>
                </w:tcPr>
                <w:p w14:paraId="3533DC99" w14:textId="77777777" w:rsidR="00D128FB" w:rsidRPr="00631F8B" w:rsidRDefault="00D128FB" w:rsidP="006E2051">
                  <w:r w:rsidRPr="00631F8B">
                    <w:t> </w:t>
                  </w:r>
                </w:p>
              </w:tc>
              <w:tc>
                <w:tcPr>
                  <w:tcW w:w="1500" w:type="dxa"/>
                  <w:hideMark/>
                </w:tcPr>
                <w:p w14:paraId="21A2B453" w14:textId="77777777" w:rsidR="00D128FB" w:rsidRPr="00631F8B" w:rsidRDefault="00D128FB" w:rsidP="006E2051">
                  <w:r w:rsidRPr="00631F8B">
                    <w:t>Collectie constraints:</w:t>
                  </w:r>
                </w:p>
              </w:tc>
              <w:tc>
                <w:tcPr>
                  <w:tcW w:w="0" w:type="auto"/>
                  <w:hideMark/>
                </w:tcPr>
                <w:p w14:paraId="79EC865A" w14:textId="77777777" w:rsidR="00D128FB" w:rsidRPr="00631F8B" w:rsidRDefault="00D128FB" w:rsidP="006E2051">
                  <w:r w:rsidRPr="00631F8B">
                    <w:t>ordered</w:t>
                  </w:r>
                </w:p>
              </w:tc>
            </w:tr>
          </w:tbl>
          <w:p w14:paraId="341EDF38" w14:textId="77777777" w:rsidR="00D128FB" w:rsidRPr="00631F8B" w:rsidRDefault="00D128FB" w:rsidP="006E2051"/>
        </w:tc>
      </w:tr>
      <w:tr w:rsidR="00D128FB" w:rsidRPr="00631F8B" w14:paraId="477A010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3903C3" w14:textId="77777777" w:rsidR="00D128FB" w:rsidRPr="00631F8B" w:rsidRDefault="00D128FB" w:rsidP="006E2051">
            <w:r w:rsidRPr="00631F8B">
              <w:rPr>
                <w:b/>
                <w:bCs/>
              </w:rPr>
              <w:lastRenderedPageBreak/>
              <w:t>Attribuut: 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400AC8E" w14:textId="77777777" w:rsidTr="006E2051">
              <w:trPr>
                <w:tblHeader/>
                <w:tblCellSpacing w:w="0" w:type="dxa"/>
              </w:trPr>
              <w:tc>
                <w:tcPr>
                  <w:tcW w:w="360" w:type="dxa"/>
                  <w:hideMark/>
                </w:tcPr>
                <w:p w14:paraId="39521825" w14:textId="77777777" w:rsidR="00D128FB" w:rsidRPr="00631F8B" w:rsidRDefault="00D128FB" w:rsidP="006E2051">
                  <w:r w:rsidRPr="00631F8B">
                    <w:t> </w:t>
                  </w:r>
                </w:p>
              </w:tc>
              <w:tc>
                <w:tcPr>
                  <w:tcW w:w="1500" w:type="dxa"/>
                  <w:hideMark/>
                </w:tcPr>
                <w:p w14:paraId="1D752826" w14:textId="77777777" w:rsidR="00D128FB" w:rsidRPr="00631F8B" w:rsidRDefault="00D128FB" w:rsidP="006E2051">
                  <w:r w:rsidRPr="00631F8B">
                    <w:t>Type:</w:t>
                  </w:r>
                </w:p>
              </w:tc>
              <w:tc>
                <w:tcPr>
                  <w:tcW w:w="0" w:type="auto"/>
                  <w:hideMark/>
                </w:tcPr>
                <w:p w14:paraId="3291F214" w14:textId="77777777" w:rsidR="00D128FB" w:rsidRPr="00631F8B" w:rsidRDefault="00D128FB" w:rsidP="006E2051">
                  <w:r w:rsidRPr="00631F8B">
                    <w:t>LocatorLevelValue</w:t>
                  </w:r>
                </w:p>
              </w:tc>
            </w:tr>
            <w:tr w:rsidR="00D128FB" w:rsidRPr="00074262" w14:paraId="01363AAD" w14:textId="77777777" w:rsidTr="006E2051">
              <w:trPr>
                <w:tblHeader/>
                <w:tblCellSpacing w:w="0" w:type="dxa"/>
              </w:trPr>
              <w:tc>
                <w:tcPr>
                  <w:tcW w:w="360" w:type="dxa"/>
                  <w:hideMark/>
                </w:tcPr>
                <w:p w14:paraId="48E87B68" w14:textId="77777777" w:rsidR="00D128FB" w:rsidRPr="00631F8B" w:rsidRDefault="00D128FB" w:rsidP="006E2051">
                  <w:r w:rsidRPr="00631F8B">
                    <w:t> </w:t>
                  </w:r>
                </w:p>
              </w:tc>
              <w:tc>
                <w:tcPr>
                  <w:tcW w:w="1500" w:type="dxa"/>
                  <w:hideMark/>
                </w:tcPr>
                <w:p w14:paraId="19D32AFC" w14:textId="77777777" w:rsidR="00D128FB" w:rsidRPr="00631F8B" w:rsidRDefault="00D128FB" w:rsidP="006E2051">
                  <w:r w:rsidRPr="00631F8B">
                    <w:t>Definitie:</w:t>
                  </w:r>
                </w:p>
              </w:tc>
              <w:tc>
                <w:tcPr>
                  <w:tcW w:w="0" w:type="auto"/>
                  <w:hideMark/>
                </w:tcPr>
                <w:p w14:paraId="5524D618" w14:textId="77777777" w:rsidR="00D128FB" w:rsidRPr="00D128FB" w:rsidRDefault="00D128FB" w:rsidP="006E2051">
                  <w:pPr>
                    <w:rPr>
                      <w:lang w:val="en-GB"/>
                    </w:rPr>
                  </w:pPr>
                  <w:r w:rsidRPr="00D128FB">
                    <w:rPr>
                      <w:lang w:val="en-GB"/>
                    </w:rPr>
                    <w:t>The level to which the locator refers.</w:t>
                  </w:r>
                </w:p>
              </w:tc>
            </w:tr>
            <w:tr w:rsidR="00D128FB" w:rsidRPr="00631F8B" w14:paraId="2D064B85" w14:textId="77777777" w:rsidTr="006E2051">
              <w:trPr>
                <w:tblHeader/>
                <w:tblCellSpacing w:w="0" w:type="dxa"/>
              </w:trPr>
              <w:tc>
                <w:tcPr>
                  <w:tcW w:w="360" w:type="dxa"/>
                  <w:hideMark/>
                </w:tcPr>
                <w:p w14:paraId="1875BE2A" w14:textId="77777777" w:rsidR="00D128FB" w:rsidRPr="00D128FB" w:rsidRDefault="00D128FB" w:rsidP="006E2051">
                  <w:pPr>
                    <w:rPr>
                      <w:lang w:val="en-GB"/>
                    </w:rPr>
                  </w:pPr>
                  <w:r w:rsidRPr="00D128FB">
                    <w:rPr>
                      <w:lang w:val="en-GB"/>
                    </w:rPr>
                    <w:t> </w:t>
                  </w:r>
                </w:p>
              </w:tc>
              <w:tc>
                <w:tcPr>
                  <w:tcW w:w="1500" w:type="dxa"/>
                  <w:hideMark/>
                </w:tcPr>
                <w:p w14:paraId="780D1764" w14:textId="77777777" w:rsidR="00D128FB" w:rsidRPr="00631F8B" w:rsidRDefault="00D128FB" w:rsidP="006E2051">
                  <w:r w:rsidRPr="00631F8B">
                    <w:t>Multipliciteit:</w:t>
                  </w:r>
                </w:p>
              </w:tc>
              <w:tc>
                <w:tcPr>
                  <w:tcW w:w="0" w:type="auto"/>
                  <w:hideMark/>
                </w:tcPr>
                <w:p w14:paraId="29473D45" w14:textId="77777777" w:rsidR="00D128FB" w:rsidRPr="00631F8B" w:rsidRDefault="00D128FB" w:rsidP="006E2051">
                  <w:r w:rsidRPr="00631F8B">
                    <w:t>1</w:t>
                  </w:r>
                </w:p>
              </w:tc>
            </w:tr>
          </w:tbl>
          <w:p w14:paraId="658C03C8" w14:textId="77777777" w:rsidR="00D128FB" w:rsidRPr="00631F8B" w:rsidRDefault="00D128FB" w:rsidP="006E2051"/>
        </w:tc>
      </w:tr>
      <w:tr w:rsidR="00D128FB" w:rsidRPr="00631F8B" w14:paraId="649688F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861634" w14:textId="77777777" w:rsidR="00D128FB" w:rsidRPr="00631F8B" w:rsidRDefault="00D128FB" w:rsidP="006E2051">
            <w:r w:rsidRPr="00631F8B">
              <w:rPr>
                <w:b/>
                <w:bCs/>
              </w:rPr>
              <w:t>Relatie: withinScopeOf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1727447" w14:textId="77777777" w:rsidTr="006E2051">
              <w:trPr>
                <w:tblHeader/>
                <w:tblCellSpacing w:w="0" w:type="dxa"/>
              </w:trPr>
              <w:tc>
                <w:tcPr>
                  <w:tcW w:w="360" w:type="dxa"/>
                  <w:hideMark/>
                </w:tcPr>
                <w:p w14:paraId="690E8641" w14:textId="77777777" w:rsidR="00D128FB" w:rsidRPr="00631F8B" w:rsidRDefault="00D128FB" w:rsidP="006E2051">
                  <w:r w:rsidRPr="00631F8B">
                    <w:t> </w:t>
                  </w:r>
                </w:p>
              </w:tc>
              <w:tc>
                <w:tcPr>
                  <w:tcW w:w="1500" w:type="dxa"/>
                  <w:hideMark/>
                </w:tcPr>
                <w:p w14:paraId="6D4162BF" w14:textId="77777777" w:rsidR="00D128FB" w:rsidRPr="00631F8B" w:rsidRDefault="00D128FB" w:rsidP="006E2051">
                  <w:r w:rsidRPr="00631F8B">
                    <w:t>Type:</w:t>
                  </w:r>
                </w:p>
              </w:tc>
              <w:tc>
                <w:tcPr>
                  <w:tcW w:w="0" w:type="auto"/>
                  <w:hideMark/>
                </w:tcPr>
                <w:p w14:paraId="00763240" w14:textId="77777777" w:rsidR="00D128FB" w:rsidRPr="00631F8B" w:rsidRDefault="00D128FB" w:rsidP="006E2051">
                  <w:r w:rsidRPr="00631F8B">
                    <w:t>AddressComponent</w:t>
                  </w:r>
                </w:p>
              </w:tc>
            </w:tr>
            <w:tr w:rsidR="00D128FB" w:rsidRPr="00074262" w14:paraId="504CADAE" w14:textId="77777777" w:rsidTr="006E2051">
              <w:trPr>
                <w:tblHeader/>
                <w:tblCellSpacing w:w="0" w:type="dxa"/>
              </w:trPr>
              <w:tc>
                <w:tcPr>
                  <w:tcW w:w="360" w:type="dxa"/>
                  <w:hideMark/>
                </w:tcPr>
                <w:p w14:paraId="2EE39605" w14:textId="77777777" w:rsidR="00D128FB" w:rsidRPr="00631F8B" w:rsidRDefault="00D128FB" w:rsidP="006E2051">
                  <w:r w:rsidRPr="00631F8B">
                    <w:t> </w:t>
                  </w:r>
                </w:p>
              </w:tc>
              <w:tc>
                <w:tcPr>
                  <w:tcW w:w="1500" w:type="dxa"/>
                  <w:hideMark/>
                </w:tcPr>
                <w:p w14:paraId="6BFF1508" w14:textId="77777777" w:rsidR="00D128FB" w:rsidRPr="00631F8B" w:rsidRDefault="00D128FB" w:rsidP="006E2051">
                  <w:r w:rsidRPr="00631F8B">
                    <w:t>Definitie:</w:t>
                  </w:r>
                </w:p>
              </w:tc>
              <w:tc>
                <w:tcPr>
                  <w:tcW w:w="0" w:type="auto"/>
                  <w:hideMark/>
                </w:tcPr>
                <w:p w14:paraId="33D6BE3B" w14:textId="77777777" w:rsidR="00D128FB" w:rsidRPr="00D128FB" w:rsidRDefault="00D128FB" w:rsidP="006E2051">
                  <w:pPr>
                    <w:rPr>
                      <w:lang w:val="en-GB"/>
                    </w:rPr>
                  </w:pPr>
                  <w:r w:rsidRPr="00D128FB">
                    <w:rPr>
                      <w:lang w:val="en-GB"/>
                    </w:rPr>
                    <w:t xml:space="preserve">The address component that defines the scope within which the address locator is assigned according to rules ensuring unambiguousness. </w:t>
                  </w:r>
                </w:p>
              </w:tc>
            </w:tr>
            <w:tr w:rsidR="00D128FB" w:rsidRPr="00074262" w14:paraId="5807699D" w14:textId="77777777" w:rsidTr="006E2051">
              <w:trPr>
                <w:tblHeader/>
                <w:tblCellSpacing w:w="0" w:type="dxa"/>
              </w:trPr>
              <w:tc>
                <w:tcPr>
                  <w:tcW w:w="360" w:type="dxa"/>
                  <w:hideMark/>
                </w:tcPr>
                <w:p w14:paraId="28AFDAA8" w14:textId="77777777" w:rsidR="00D128FB" w:rsidRPr="00D128FB" w:rsidRDefault="00D128FB" w:rsidP="006E2051">
                  <w:pPr>
                    <w:rPr>
                      <w:lang w:val="en-GB"/>
                    </w:rPr>
                  </w:pPr>
                  <w:r w:rsidRPr="00D128FB">
                    <w:rPr>
                      <w:lang w:val="en-GB"/>
                    </w:rPr>
                    <w:t> </w:t>
                  </w:r>
                </w:p>
              </w:tc>
              <w:tc>
                <w:tcPr>
                  <w:tcW w:w="1500" w:type="dxa"/>
                  <w:hideMark/>
                </w:tcPr>
                <w:p w14:paraId="7D642ED4" w14:textId="77777777" w:rsidR="00D128FB" w:rsidRPr="00631F8B" w:rsidRDefault="00D128FB" w:rsidP="006E2051">
                  <w:r w:rsidRPr="00631F8B">
                    <w:t>Omschrijving:</w:t>
                  </w:r>
                </w:p>
              </w:tc>
              <w:tc>
                <w:tcPr>
                  <w:tcW w:w="0" w:type="auto"/>
                  <w:hideMark/>
                </w:tcPr>
                <w:p w14:paraId="07656604" w14:textId="77777777" w:rsidR="00D128FB" w:rsidRPr="00D128FB" w:rsidRDefault="00D128FB" w:rsidP="006E2051">
                  <w:pPr>
                    <w:rPr>
                      <w:lang w:val="en-GB"/>
                    </w:rPr>
                  </w:pPr>
                  <w:r w:rsidRPr="00D128FB">
                    <w:rPr>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D128FB" w:rsidRPr="00631F8B" w14:paraId="2BD03154" w14:textId="77777777" w:rsidTr="006E2051">
              <w:trPr>
                <w:tblHeader/>
                <w:tblCellSpacing w:w="0" w:type="dxa"/>
              </w:trPr>
              <w:tc>
                <w:tcPr>
                  <w:tcW w:w="360" w:type="dxa"/>
                  <w:hideMark/>
                </w:tcPr>
                <w:p w14:paraId="2F6B94C9" w14:textId="77777777" w:rsidR="00D128FB" w:rsidRPr="00D128FB" w:rsidRDefault="00D128FB" w:rsidP="006E2051">
                  <w:pPr>
                    <w:rPr>
                      <w:lang w:val="en-GB"/>
                    </w:rPr>
                  </w:pPr>
                  <w:r w:rsidRPr="00D128FB">
                    <w:rPr>
                      <w:lang w:val="en-GB"/>
                    </w:rPr>
                    <w:t> </w:t>
                  </w:r>
                </w:p>
              </w:tc>
              <w:tc>
                <w:tcPr>
                  <w:tcW w:w="1500" w:type="dxa"/>
                  <w:hideMark/>
                </w:tcPr>
                <w:p w14:paraId="4D37BA4F" w14:textId="77777777" w:rsidR="00D128FB" w:rsidRPr="00631F8B" w:rsidRDefault="00D128FB" w:rsidP="006E2051">
                  <w:r w:rsidRPr="00631F8B">
                    <w:t>Multipliciteit:</w:t>
                  </w:r>
                </w:p>
              </w:tc>
              <w:tc>
                <w:tcPr>
                  <w:tcW w:w="0" w:type="auto"/>
                  <w:hideMark/>
                </w:tcPr>
                <w:p w14:paraId="6DF359FD" w14:textId="77777777" w:rsidR="00D128FB" w:rsidRPr="00631F8B" w:rsidRDefault="00D128FB" w:rsidP="006E2051">
                  <w:r w:rsidRPr="00631F8B">
                    <w:t>0..1</w:t>
                  </w:r>
                </w:p>
              </w:tc>
            </w:tr>
            <w:tr w:rsidR="00D128FB" w:rsidRPr="00631F8B" w14:paraId="1893C46D" w14:textId="77777777" w:rsidTr="006E2051">
              <w:trPr>
                <w:tblHeader/>
                <w:tblCellSpacing w:w="0" w:type="dxa"/>
              </w:trPr>
              <w:tc>
                <w:tcPr>
                  <w:tcW w:w="360" w:type="dxa"/>
                  <w:hideMark/>
                </w:tcPr>
                <w:p w14:paraId="6D012513" w14:textId="77777777" w:rsidR="00D128FB" w:rsidRPr="00631F8B" w:rsidRDefault="00D128FB" w:rsidP="006E2051">
                  <w:r w:rsidRPr="00631F8B">
                    <w:t> </w:t>
                  </w:r>
                </w:p>
              </w:tc>
              <w:tc>
                <w:tcPr>
                  <w:tcW w:w="1500" w:type="dxa"/>
                  <w:hideMark/>
                </w:tcPr>
                <w:p w14:paraId="5FF847A1" w14:textId="77777777" w:rsidR="00D128FB" w:rsidRPr="00631F8B" w:rsidRDefault="00D128FB" w:rsidP="006E2051">
                  <w:r w:rsidRPr="00631F8B">
                    <w:t>Stereotypes:</w:t>
                  </w:r>
                </w:p>
              </w:tc>
              <w:tc>
                <w:tcPr>
                  <w:tcW w:w="0" w:type="auto"/>
                  <w:hideMark/>
                </w:tcPr>
                <w:p w14:paraId="52E0E3E6" w14:textId="77777777" w:rsidR="00D128FB" w:rsidRPr="00631F8B" w:rsidRDefault="00D128FB" w:rsidP="006E2051">
                  <w:r w:rsidRPr="00631F8B">
                    <w:t>«voidable»</w:t>
                  </w:r>
                </w:p>
              </w:tc>
            </w:tr>
          </w:tbl>
          <w:p w14:paraId="77E34337" w14:textId="77777777" w:rsidR="00D128FB" w:rsidRPr="00631F8B" w:rsidRDefault="00D128FB" w:rsidP="006E2051"/>
        </w:tc>
      </w:tr>
      <w:tr w:rsidR="00D128FB" w:rsidRPr="00074262" w14:paraId="4B90F20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1172D3" w14:textId="77777777" w:rsidR="00D128FB" w:rsidRPr="00631F8B" w:rsidRDefault="00D128FB" w:rsidP="006E2051">
            <w:r w:rsidRPr="00631F8B">
              <w:rPr>
                <w:b/>
                <w:bCs/>
              </w:rPr>
              <w:t>Constraint: DesignatorEmpty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2AB7AF6C" w14:textId="77777777" w:rsidTr="006E2051">
              <w:trPr>
                <w:tblHeader/>
                <w:tblCellSpacing w:w="0" w:type="dxa"/>
              </w:trPr>
              <w:tc>
                <w:tcPr>
                  <w:tcW w:w="360" w:type="dxa"/>
                  <w:hideMark/>
                </w:tcPr>
                <w:p w14:paraId="7E6EF598" w14:textId="77777777" w:rsidR="00D128FB" w:rsidRPr="00631F8B" w:rsidRDefault="00D128FB" w:rsidP="006E2051">
                  <w:r w:rsidRPr="00631F8B">
                    <w:t> </w:t>
                  </w:r>
                </w:p>
              </w:tc>
              <w:tc>
                <w:tcPr>
                  <w:tcW w:w="1500" w:type="dxa"/>
                  <w:hideMark/>
                </w:tcPr>
                <w:p w14:paraId="01D0CC9F" w14:textId="77777777" w:rsidR="00D128FB" w:rsidRPr="00631F8B" w:rsidRDefault="00D128FB" w:rsidP="006E2051">
                  <w:r w:rsidRPr="00631F8B">
                    <w:t>Natuurlijke taal:</w:t>
                  </w:r>
                </w:p>
              </w:tc>
              <w:tc>
                <w:tcPr>
                  <w:tcW w:w="0" w:type="auto"/>
                  <w:hideMark/>
                </w:tcPr>
                <w:p w14:paraId="4246A1BD" w14:textId="77777777" w:rsidR="00D128FB" w:rsidRPr="00D128FB" w:rsidRDefault="00D128FB" w:rsidP="006E2051">
                  <w:pPr>
                    <w:rPr>
                      <w:lang w:val="en-GB"/>
                    </w:rPr>
                  </w:pPr>
                  <w:r w:rsidRPr="00D128FB">
                    <w:rPr>
                      <w:lang w:val="en-GB"/>
                    </w:rPr>
                    <w:t xml:space="preserve">If no designator exists, a name is required. </w:t>
                  </w:r>
                </w:p>
              </w:tc>
            </w:tr>
            <w:tr w:rsidR="00D128FB" w:rsidRPr="00074262" w14:paraId="559ED4BF" w14:textId="77777777" w:rsidTr="006E2051">
              <w:trPr>
                <w:tblHeader/>
                <w:tblCellSpacing w:w="0" w:type="dxa"/>
              </w:trPr>
              <w:tc>
                <w:tcPr>
                  <w:tcW w:w="360" w:type="dxa"/>
                  <w:hideMark/>
                </w:tcPr>
                <w:p w14:paraId="63D191F5" w14:textId="77777777" w:rsidR="00D128FB" w:rsidRPr="00D128FB" w:rsidRDefault="00D128FB" w:rsidP="006E2051">
                  <w:pPr>
                    <w:rPr>
                      <w:lang w:val="en-GB"/>
                    </w:rPr>
                  </w:pPr>
                  <w:r w:rsidRPr="00D128FB">
                    <w:rPr>
                      <w:lang w:val="en-GB"/>
                    </w:rPr>
                    <w:t> </w:t>
                  </w:r>
                </w:p>
              </w:tc>
              <w:tc>
                <w:tcPr>
                  <w:tcW w:w="1500" w:type="dxa"/>
                  <w:hideMark/>
                </w:tcPr>
                <w:p w14:paraId="79D94808" w14:textId="77777777" w:rsidR="00D128FB" w:rsidRPr="00631F8B" w:rsidRDefault="00D128FB" w:rsidP="006E2051">
                  <w:r w:rsidRPr="00631F8B">
                    <w:t>OCL:</w:t>
                  </w:r>
                </w:p>
              </w:tc>
              <w:tc>
                <w:tcPr>
                  <w:tcW w:w="0" w:type="auto"/>
                  <w:hideMark/>
                </w:tcPr>
                <w:p w14:paraId="1FAD478E" w14:textId="77777777" w:rsidR="00D128FB" w:rsidRPr="00D128FB" w:rsidRDefault="00D128FB" w:rsidP="006E2051">
                  <w:pPr>
                    <w:rPr>
                      <w:lang w:val="en-GB"/>
                    </w:rPr>
                  </w:pPr>
                  <w:r w:rsidRPr="00D128FB">
                    <w:rPr>
                      <w:lang w:val="en-GB"/>
                    </w:rPr>
                    <w:t xml:space="preserve">inv: self.designator-&gt;isEmpty() implies self.name-&gt;notEmpty() </w:t>
                  </w:r>
                </w:p>
              </w:tc>
            </w:tr>
          </w:tbl>
          <w:p w14:paraId="49548C23" w14:textId="77777777" w:rsidR="00D128FB" w:rsidRPr="00D128FB" w:rsidRDefault="00D128FB" w:rsidP="006E2051">
            <w:pPr>
              <w:rPr>
                <w:lang w:val="en-GB"/>
              </w:rPr>
            </w:pPr>
          </w:p>
        </w:tc>
      </w:tr>
      <w:tr w:rsidR="00D128FB" w:rsidRPr="00074262" w14:paraId="6E3B607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A101A8" w14:textId="77777777" w:rsidR="00D128FB" w:rsidRPr="00631F8B" w:rsidRDefault="00D128FB" w:rsidP="006E2051">
            <w:r w:rsidRPr="00631F8B">
              <w:rPr>
                <w:b/>
                <w:bCs/>
              </w:rPr>
              <w:t>Constraint: NameEmpty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F15C1A5" w14:textId="77777777" w:rsidTr="006E2051">
              <w:trPr>
                <w:tblHeader/>
                <w:tblCellSpacing w:w="0" w:type="dxa"/>
              </w:trPr>
              <w:tc>
                <w:tcPr>
                  <w:tcW w:w="360" w:type="dxa"/>
                  <w:hideMark/>
                </w:tcPr>
                <w:p w14:paraId="45C95615" w14:textId="77777777" w:rsidR="00D128FB" w:rsidRPr="00631F8B" w:rsidRDefault="00D128FB" w:rsidP="006E2051">
                  <w:r w:rsidRPr="00631F8B">
                    <w:t> </w:t>
                  </w:r>
                </w:p>
              </w:tc>
              <w:tc>
                <w:tcPr>
                  <w:tcW w:w="1500" w:type="dxa"/>
                  <w:hideMark/>
                </w:tcPr>
                <w:p w14:paraId="57F84B7A" w14:textId="77777777" w:rsidR="00D128FB" w:rsidRPr="00631F8B" w:rsidRDefault="00D128FB" w:rsidP="006E2051">
                  <w:r w:rsidRPr="00631F8B">
                    <w:t>Natuurlijke taal:</w:t>
                  </w:r>
                </w:p>
              </w:tc>
              <w:tc>
                <w:tcPr>
                  <w:tcW w:w="0" w:type="auto"/>
                  <w:hideMark/>
                </w:tcPr>
                <w:p w14:paraId="6B747E14" w14:textId="77777777" w:rsidR="00D128FB" w:rsidRPr="00D128FB" w:rsidRDefault="00D128FB" w:rsidP="006E2051">
                  <w:pPr>
                    <w:rPr>
                      <w:lang w:val="en-GB"/>
                    </w:rPr>
                  </w:pPr>
                  <w:r w:rsidRPr="00D128FB">
                    <w:rPr>
                      <w:lang w:val="en-GB"/>
                    </w:rPr>
                    <w:t xml:space="preserve">If no name exists, a designator is required. </w:t>
                  </w:r>
                </w:p>
              </w:tc>
            </w:tr>
            <w:tr w:rsidR="00D128FB" w:rsidRPr="00074262" w14:paraId="5AC94FBD" w14:textId="77777777" w:rsidTr="006E2051">
              <w:trPr>
                <w:tblHeader/>
                <w:tblCellSpacing w:w="0" w:type="dxa"/>
              </w:trPr>
              <w:tc>
                <w:tcPr>
                  <w:tcW w:w="360" w:type="dxa"/>
                  <w:hideMark/>
                </w:tcPr>
                <w:p w14:paraId="30B2C4DD" w14:textId="77777777" w:rsidR="00D128FB" w:rsidRPr="00D128FB" w:rsidRDefault="00D128FB" w:rsidP="006E2051">
                  <w:pPr>
                    <w:rPr>
                      <w:lang w:val="en-GB"/>
                    </w:rPr>
                  </w:pPr>
                  <w:r w:rsidRPr="00D128FB">
                    <w:rPr>
                      <w:lang w:val="en-GB"/>
                    </w:rPr>
                    <w:t> </w:t>
                  </w:r>
                </w:p>
              </w:tc>
              <w:tc>
                <w:tcPr>
                  <w:tcW w:w="1500" w:type="dxa"/>
                  <w:hideMark/>
                </w:tcPr>
                <w:p w14:paraId="553717BE" w14:textId="77777777" w:rsidR="00D128FB" w:rsidRPr="00631F8B" w:rsidRDefault="00D128FB" w:rsidP="006E2051">
                  <w:r w:rsidRPr="00631F8B">
                    <w:t>OCL:</w:t>
                  </w:r>
                </w:p>
              </w:tc>
              <w:tc>
                <w:tcPr>
                  <w:tcW w:w="0" w:type="auto"/>
                  <w:hideMark/>
                </w:tcPr>
                <w:p w14:paraId="3D96BC79" w14:textId="77777777" w:rsidR="00D128FB" w:rsidRPr="00D128FB" w:rsidRDefault="00D128FB" w:rsidP="006E2051">
                  <w:pPr>
                    <w:rPr>
                      <w:lang w:val="en-GB"/>
                    </w:rPr>
                  </w:pPr>
                  <w:r w:rsidRPr="00D128FB">
                    <w:rPr>
                      <w:lang w:val="en-GB"/>
                    </w:rPr>
                    <w:t xml:space="preserve">inv: self.name-&gt;isEmpty() implies self.designator-&gt;notEmpty() </w:t>
                  </w:r>
                </w:p>
              </w:tc>
            </w:tr>
          </w:tbl>
          <w:p w14:paraId="7804E112" w14:textId="77777777" w:rsidR="00D128FB" w:rsidRPr="00D128FB" w:rsidRDefault="00D128FB" w:rsidP="006E2051">
            <w:pPr>
              <w:rPr>
                <w:lang w:val="en-GB"/>
              </w:rPr>
            </w:pPr>
          </w:p>
        </w:tc>
      </w:tr>
    </w:tbl>
    <w:p w14:paraId="76F03826" w14:textId="77777777" w:rsidR="00D128FB" w:rsidRPr="00631F8B" w:rsidRDefault="00D128FB" w:rsidP="00D128FB">
      <w:pPr>
        <w:pStyle w:val="Kop5"/>
        <w:rPr>
          <w:sz w:val="16"/>
          <w:szCs w:val="16"/>
        </w:rPr>
      </w:pPr>
      <w:r w:rsidRPr="00631F8B">
        <w:rPr>
          <w:sz w:val="16"/>
          <w:szCs w:val="16"/>
        </w:rPr>
        <w:lastRenderedPageBreak/>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BB63AC9"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8A70D4D" w14:textId="77777777" w:rsidR="00D128FB" w:rsidRPr="00631F8B" w:rsidRDefault="00D128FB" w:rsidP="006E2051">
            <w:pPr>
              <w:spacing w:line="225" w:lineRule="atLeast"/>
            </w:pPr>
            <w:r w:rsidRPr="00631F8B">
              <w:rPr>
                <w:b/>
                <w:bCs/>
              </w:rPr>
              <w:t>Address</w:t>
            </w:r>
          </w:p>
        </w:tc>
      </w:tr>
      <w:tr w:rsidR="00D128FB" w:rsidRPr="00631F8B" w14:paraId="6515885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6365851" w14:textId="77777777" w:rsidTr="006E2051">
              <w:trPr>
                <w:tblHeader/>
                <w:tblCellSpacing w:w="0" w:type="dxa"/>
              </w:trPr>
              <w:tc>
                <w:tcPr>
                  <w:tcW w:w="360" w:type="dxa"/>
                  <w:hideMark/>
                </w:tcPr>
                <w:p w14:paraId="58F9F594" w14:textId="77777777" w:rsidR="00D128FB" w:rsidRPr="00631F8B" w:rsidRDefault="00D128FB" w:rsidP="006E2051">
                  <w:r w:rsidRPr="00631F8B">
                    <w:t> </w:t>
                  </w:r>
                </w:p>
              </w:tc>
              <w:tc>
                <w:tcPr>
                  <w:tcW w:w="1500" w:type="dxa"/>
                  <w:hideMark/>
                </w:tcPr>
                <w:p w14:paraId="084F1053" w14:textId="77777777" w:rsidR="00D128FB" w:rsidRPr="00631F8B" w:rsidRDefault="00D128FB" w:rsidP="006E2051">
                  <w:r w:rsidRPr="00631F8B">
                    <w:t>Package:</w:t>
                  </w:r>
                </w:p>
              </w:tc>
              <w:tc>
                <w:tcPr>
                  <w:tcW w:w="0" w:type="auto"/>
                  <w:hideMark/>
                </w:tcPr>
                <w:p w14:paraId="5C3206A9" w14:textId="77777777"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074262" w14:paraId="346EDF09" w14:textId="77777777" w:rsidTr="006E2051">
              <w:trPr>
                <w:tblHeader/>
                <w:tblCellSpacing w:w="0" w:type="dxa"/>
              </w:trPr>
              <w:tc>
                <w:tcPr>
                  <w:tcW w:w="360" w:type="dxa"/>
                  <w:hideMark/>
                </w:tcPr>
                <w:p w14:paraId="6DE6C383" w14:textId="77777777" w:rsidR="00D128FB" w:rsidRPr="00D128FB" w:rsidRDefault="00D128FB" w:rsidP="006E2051">
                  <w:pPr>
                    <w:rPr>
                      <w:lang w:val="en-GB"/>
                    </w:rPr>
                  </w:pPr>
                  <w:r w:rsidRPr="00D128FB">
                    <w:rPr>
                      <w:lang w:val="en-GB"/>
                    </w:rPr>
                    <w:t> </w:t>
                  </w:r>
                </w:p>
              </w:tc>
              <w:tc>
                <w:tcPr>
                  <w:tcW w:w="1500" w:type="dxa"/>
                  <w:hideMark/>
                </w:tcPr>
                <w:p w14:paraId="48E7593F" w14:textId="77777777" w:rsidR="00D128FB" w:rsidRPr="00631F8B" w:rsidRDefault="00D128FB" w:rsidP="006E2051">
                  <w:r w:rsidRPr="00631F8B">
                    <w:t>Definitie:</w:t>
                  </w:r>
                </w:p>
              </w:tc>
              <w:tc>
                <w:tcPr>
                  <w:tcW w:w="0" w:type="auto"/>
                  <w:hideMark/>
                </w:tcPr>
                <w:p w14:paraId="6E57AC03" w14:textId="77777777" w:rsidR="00D128FB" w:rsidRPr="00D128FB" w:rsidRDefault="00D128FB" w:rsidP="006E2051">
                  <w:pPr>
                    <w:rPr>
                      <w:lang w:val="en-GB"/>
                    </w:rPr>
                  </w:pPr>
                  <w:r w:rsidRPr="00D128FB">
                    <w:rPr>
                      <w:lang w:val="en-GB"/>
                    </w:rPr>
                    <w:t xml:space="preserve">An identification of the fixed location of property by means of a structured composition of geographic names and identifiers. </w:t>
                  </w:r>
                </w:p>
              </w:tc>
            </w:tr>
            <w:tr w:rsidR="00D128FB" w:rsidRPr="00074262" w14:paraId="104EE957" w14:textId="77777777" w:rsidTr="006E2051">
              <w:trPr>
                <w:tblHeader/>
                <w:tblCellSpacing w:w="0" w:type="dxa"/>
              </w:trPr>
              <w:tc>
                <w:tcPr>
                  <w:tcW w:w="360" w:type="dxa"/>
                  <w:hideMark/>
                </w:tcPr>
                <w:p w14:paraId="1C6F1E22" w14:textId="77777777" w:rsidR="00D128FB" w:rsidRPr="00D128FB" w:rsidRDefault="00D128FB" w:rsidP="006E2051">
                  <w:pPr>
                    <w:rPr>
                      <w:lang w:val="en-GB"/>
                    </w:rPr>
                  </w:pPr>
                  <w:r w:rsidRPr="00D128FB">
                    <w:rPr>
                      <w:lang w:val="en-GB"/>
                    </w:rPr>
                    <w:t> </w:t>
                  </w:r>
                </w:p>
              </w:tc>
              <w:tc>
                <w:tcPr>
                  <w:tcW w:w="1500" w:type="dxa"/>
                  <w:hideMark/>
                </w:tcPr>
                <w:p w14:paraId="6DE3CB3A" w14:textId="77777777" w:rsidR="00D128FB" w:rsidRPr="00631F8B" w:rsidRDefault="00D128FB" w:rsidP="006E2051">
                  <w:r w:rsidRPr="00631F8B">
                    <w:t>Omschrijving:</w:t>
                  </w:r>
                </w:p>
              </w:tc>
              <w:tc>
                <w:tcPr>
                  <w:tcW w:w="0" w:type="auto"/>
                  <w:hideMark/>
                </w:tcPr>
                <w:p w14:paraId="56F857D8" w14:textId="77777777" w:rsidR="00D128FB" w:rsidRPr="00D128FB" w:rsidRDefault="00D128FB" w:rsidP="006E2051">
                  <w:pPr>
                    <w:rPr>
                      <w:lang w:val="en-GB"/>
                    </w:rPr>
                  </w:pPr>
                  <w:r w:rsidRPr="00D128FB">
                    <w:rPr>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D128FB" w:rsidRPr="00631F8B" w14:paraId="3DCAF1AE" w14:textId="77777777" w:rsidTr="006E2051">
              <w:trPr>
                <w:tblHeader/>
                <w:tblCellSpacing w:w="0" w:type="dxa"/>
              </w:trPr>
              <w:tc>
                <w:tcPr>
                  <w:tcW w:w="360" w:type="dxa"/>
                  <w:hideMark/>
                </w:tcPr>
                <w:p w14:paraId="3E5A695A" w14:textId="77777777" w:rsidR="00D128FB" w:rsidRPr="00D128FB" w:rsidRDefault="00D128FB" w:rsidP="006E2051">
                  <w:pPr>
                    <w:rPr>
                      <w:lang w:val="en-GB"/>
                    </w:rPr>
                  </w:pPr>
                  <w:r w:rsidRPr="00D128FB">
                    <w:rPr>
                      <w:lang w:val="en-GB"/>
                    </w:rPr>
                    <w:t> </w:t>
                  </w:r>
                </w:p>
              </w:tc>
              <w:tc>
                <w:tcPr>
                  <w:tcW w:w="1500" w:type="dxa"/>
                  <w:hideMark/>
                </w:tcPr>
                <w:p w14:paraId="2D8864C2" w14:textId="77777777" w:rsidR="00D128FB" w:rsidRPr="00631F8B" w:rsidRDefault="00D128FB" w:rsidP="006E2051">
                  <w:r w:rsidRPr="00631F8B">
                    <w:t>Stereotypes:</w:t>
                  </w:r>
                </w:p>
              </w:tc>
              <w:tc>
                <w:tcPr>
                  <w:tcW w:w="0" w:type="auto"/>
                  <w:hideMark/>
                </w:tcPr>
                <w:p w14:paraId="648E2FC1" w14:textId="77777777" w:rsidR="00D128FB" w:rsidRPr="00631F8B" w:rsidRDefault="00D128FB" w:rsidP="006E2051">
                  <w:r w:rsidRPr="00631F8B">
                    <w:t>«featureType»</w:t>
                  </w:r>
                </w:p>
              </w:tc>
            </w:tr>
          </w:tbl>
          <w:p w14:paraId="2DA66FA3" w14:textId="77777777" w:rsidR="00D128FB" w:rsidRPr="00631F8B" w:rsidRDefault="00D128FB" w:rsidP="006E2051"/>
        </w:tc>
      </w:tr>
      <w:tr w:rsidR="00D128FB" w:rsidRPr="00631F8B" w14:paraId="69ACEC2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1D7B48" w14:textId="77777777"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4BC2E0B" w14:textId="77777777" w:rsidTr="006E2051">
              <w:trPr>
                <w:tblHeader/>
                <w:tblCellSpacing w:w="0" w:type="dxa"/>
              </w:trPr>
              <w:tc>
                <w:tcPr>
                  <w:tcW w:w="360" w:type="dxa"/>
                  <w:hideMark/>
                </w:tcPr>
                <w:p w14:paraId="340F39AC" w14:textId="77777777" w:rsidR="00D128FB" w:rsidRPr="00631F8B" w:rsidRDefault="00D128FB" w:rsidP="006E2051">
                  <w:r w:rsidRPr="00631F8B">
                    <w:t> </w:t>
                  </w:r>
                </w:p>
              </w:tc>
              <w:tc>
                <w:tcPr>
                  <w:tcW w:w="1500" w:type="dxa"/>
                  <w:hideMark/>
                </w:tcPr>
                <w:p w14:paraId="47243E05" w14:textId="77777777" w:rsidR="00D128FB" w:rsidRPr="00631F8B" w:rsidRDefault="00D128FB" w:rsidP="006E2051">
                  <w:r w:rsidRPr="00631F8B">
                    <w:t>Type:</w:t>
                  </w:r>
                </w:p>
              </w:tc>
              <w:tc>
                <w:tcPr>
                  <w:tcW w:w="0" w:type="auto"/>
                  <w:hideMark/>
                </w:tcPr>
                <w:p w14:paraId="546C2B0B" w14:textId="77777777" w:rsidR="00D128FB" w:rsidRPr="00631F8B" w:rsidRDefault="00D128FB" w:rsidP="006E2051">
                  <w:r w:rsidRPr="00631F8B">
                    <w:t>Identifier</w:t>
                  </w:r>
                </w:p>
              </w:tc>
            </w:tr>
            <w:tr w:rsidR="00D128FB" w:rsidRPr="00074262" w14:paraId="159C5D51" w14:textId="77777777" w:rsidTr="006E2051">
              <w:trPr>
                <w:tblHeader/>
                <w:tblCellSpacing w:w="0" w:type="dxa"/>
              </w:trPr>
              <w:tc>
                <w:tcPr>
                  <w:tcW w:w="360" w:type="dxa"/>
                  <w:hideMark/>
                </w:tcPr>
                <w:p w14:paraId="523F4F29" w14:textId="77777777" w:rsidR="00D128FB" w:rsidRPr="00631F8B" w:rsidRDefault="00D128FB" w:rsidP="006E2051">
                  <w:r w:rsidRPr="00631F8B">
                    <w:t> </w:t>
                  </w:r>
                </w:p>
              </w:tc>
              <w:tc>
                <w:tcPr>
                  <w:tcW w:w="1500" w:type="dxa"/>
                  <w:hideMark/>
                </w:tcPr>
                <w:p w14:paraId="61CCB8B3" w14:textId="77777777" w:rsidR="00D128FB" w:rsidRPr="00631F8B" w:rsidRDefault="00D128FB" w:rsidP="006E2051">
                  <w:r w:rsidRPr="00631F8B">
                    <w:t>Definitie:</w:t>
                  </w:r>
                </w:p>
              </w:tc>
              <w:tc>
                <w:tcPr>
                  <w:tcW w:w="0" w:type="auto"/>
                  <w:hideMark/>
                </w:tcPr>
                <w:p w14:paraId="05D69EF2" w14:textId="77777777" w:rsidR="00D128FB" w:rsidRPr="00D128FB" w:rsidRDefault="00D128FB" w:rsidP="006E2051">
                  <w:pPr>
                    <w:rPr>
                      <w:lang w:val="en-GB"/>
                    </w:rPr>
                  </w:pPr>
                  <w:r w:rsidRPr="00D128FB">
                    <w:rPr>
                      <w:lang w:val="en-GB"/>
                    </w:rPr>
                    <w:t xml:space="preserve">External object identifier of the address. </w:t>
                  </w:r>
                </w:p>
              </w:tc>
            </w:tr>
            <w:tr w:rsidR="00D128FB" w:rsidRPr="00074262" w14:paraId="666EF20B" w14:textId="77777777" w:rsidTr="006E2051">
              <w:trPr>
                <w:tblHeader/>
                <w:tblCellSpacing w:w="0" w:type="dxa"/>
              </w:trPr>
              <w:tc>
                <w:tcPr>
                  <w:tcW w:w="360" w:type="dxa"/>
                  <w:hideMark/>
                </w:tcPr>
                <w:p w14:paraId="2AB4B722" w14:textId="77777777" w:rsidR="00D128FB" w:rsidRPr="00D128FB" w:rsidRDefault="00D128FB" w:rsidP="006E2051">
                  <w:pPr>
                    <w:rPr>
                      <w:lang w:val="en-GB"/>
                    </w:rPr>
                  </w:pPr>
                  <w:r w:rsidRPr="00D128FB">
                    <w:rPr>
                      <w:lang w:val="en-GB"/>
                    </w:rPr>
                    <w:t> </w:t>
                  </w:r>
                </w:p>
              </w:tc>
              <w:tc>
                <w:tcPr>
                  <w:tcW w:w="1500" w:type="dxa"/>
                  <w:hideMark/>
                </w:tcPr>
                <w:p w14:paraId="71E24A7F" w14:textId="77777777" w:rsidR="00D128FB" w:rsidRPr="00631F8B" w:rsidRDefault="00D128FB" w:rsidP="006E2051">
                  <w:r w:rsidRPr="00631F8B">
                    <w:t>Omschrijving:</w:t>
                  </w:r>
                </w:p>
              </w:tc>
              <w:tc>
                <w:tcPr>
                  <w:tcW w:w="0" w:type="auto"/>
                  <w:hideMark/>
                </w:tcPr>
                <w:p w14:paraId="1150DE5B" w14:textId="77777777" w:rsidR="00D128FB" w:rsidRPr="00D128FB" w:rsidRDefault="00D128FB" w:rsidP="006E2051">
                  <w:pPr>
                    <w:rPr>
                      <w:lang w:val="en-GB"/>
                    </w:rPr>
                  </w:pPr>
                  <w:r w:rsidRPr="00D128FB">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D128FB" w:rsidRPr="00631F8B" w14:paraId="7635D1E2" w14:textId="77777777" w:rsidTr="006E2051">
              <w:trPr>
                <w:tblHeader/>
                <w:tblCellSpacing w:w="0" w:type="dxa"/>
              </w:trPr>
              <w:tc>
                <w:tcPr>
                  <w:tcW w:w="360" w:type="dxa"/>
                  <w:hideMark/>
                </w:tcPr>
                <w:p w14:paraId="4948778C" w14:textId="77777777" w:rsidR="00D128FB" w:rsidRPr="00D128FB" w:rsidRDefault="00D128FB" w:rsidP="006E2051">
                  <w:pPr>
                    <w:rPr>
                      <w:lang w:val="en-GB"/>
                    </w:rPr>
                  </w:pPr>
                  <w:r w:rsidRPr="00D128FB">
                    <w:rPr>
                      <w:lang w:val="en-GB"/>
                    </w:rPr>
                    <w:t> </w:t>
                  </w:r>
                </w:p>
              </w:tc>
              <w:tc>
                <w:tcPr>
                  <w:tcW w:w="1500" w:type="dxa"/>
                  <w:hideMark/>
                </w:tcPr>
                <w:p w14:paraId="7C1F10BE" w14:textId="77777777" w:rsidR="00D128FB" w:rsidRPr="00631F8B" w:rsidRDefault="00D128FB" w:rsidP="006E2051">
                  <w:r w:rsidRPr="00631F8B">
                    <w:t>Multipliciteit:</w:t>
                  </w:r>
                </w:p>
              </w:tc>
              <w:tc>
                <w:tcPr>
                  <w:tcW w:w="0" w:type="auto"/>
                  <w:hideMark/>
                </w:tcPr>
                <w:p w14:paraId="4ED255E3" w14:textId="77777777" w:rsidR="00D128FB" w:rsidRPr="00631F8B" w:rsidRDefault="00D128FB" w:rsidP="006E2051">
                  <w:r w:rsidRPr="00631F8B">
                    <w:t>1</w:t>
                  </w:r>
                </w:p>
              </w:tc>
            </w:tr>
          </w:tbl>
          <w:p w14:paraId="09C1C4F0" w14:textId="77777777" w:rsidR="00D128FB" w:rsidRPr="00631F8B" w:rsidRDefault="00D128FB" w:rsidP="006E2051"/>
        </w:tc>
      </w:tr>
      <w:tr w:rsidR="00D128FB" w:rsidRPr="00631F8B" w14:paraId="0E8DF6D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EC5A27" w14:textId="77777777" w:rsidR="00D128FB" w:rsidRPr="00631F8B" w:rsidRDefault="00D128FB" w:rsidP="006E2051">
            <w:r w:rsidRPr="00631F8B">
              <w:rPr>
                <w:b/>
                <w:bCs/>
              </w:rPr>
              <w:t>Attribuut: alternativeIdentifier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F5DFB8D" w14:textId="77777777" w:rsidTr="006E2051">
              <w:trPr>
                <w:tblHeader/>
                <w:tblCellSpacing w:w="0" w:type="dxa"/>
              </w:trPr>
              <w:tc>
                <w:tcPr>
                  <w:tcW w:w="360" w:type="dxa"/>
                  <w:hideMark/>
                </w:tcPr>
                <w:p w14:paraId="6B4B56AB" w14:textId="77777777" w:rsidR="00D128FB" w:rsidRPr="00631F8B" w:rsidRDefault="00D128FB" w:rsidP="006E2051">
                  <w:r w:rsidRPr="00631F8B">
                    <w:lastRenderedPageBreak/>
                    <w:t> </w:t>
                  </w:r>
                </w:p>
              </w:tc>
              <w:tc>
                <w:tcPr>
                  <w:tcW w:w="1500" w:type="dxa"/>
                  <w:hideMark/>
                </w:tcPr>
                <w:p w14:paraId="4448C96B" w14:textId="77777777" w:rsidR="00D128FB" w:rsidRPr="00631F8B" w:rsidRDefault="00D128FB" w:rsidP="006E2051">
                  <w:r w:rsidRPr="00631F8B">
                    <w:t>Type:</w:t>
                  </w:r>
                </w:p>
              </w:tc>
              <w:tc>
                <w:tcPr>
                  <w:tcW w:w="0" w:type="auto"/>
                  <w:hideMark/>
                </w:tcPr>
                <w:p w14:paraId="3763EBE8" w14:textId="77777777" w:rsidR="00D128FB" w:rsidRPr="00631F8B" w:rsidRDefault="00D128FB" w:rsidP="006E2051">
                  <w:r w:rsidRPr="00631F8B">
                    <w:t>CharacterString</w:t>
                  </w:r>
                </w:p>
              </w:tc>
            </w:tr>
            <w:tr w:rsidR="00D128FB" w:rsidRPr="00074262" w14:paraId="0D15C343" w14:textId="77777777" w:rsidTr="006E2051">
              <w:trPr>
                <w:tblHeader/>
                <w:tblCellSpacing w:w="0" w:type="dxa"/>
              </w:trPr>
              <w:tc>
                <w:tcPr>
                  <w:tcW w:w="360" w:type="dxa"/>
                  <w:hideMark/>
                </w:tcPr>
                <w:p w14:paraId="238802A7" w14:textId="77777777" w:rsidR="00D128FB" w:rsidRPr="00631F8B" w:rsidRDefault="00D128FB" w:rsidP="006E2051">
                  <w:r w:rsidRPr="00631F8B">
                    <w:t> </w:t>
                  </w:r>
                </w:p>
              </w:tc>
              <w:tc>
                <w:tcPr>
                  <w:tcW w:w="1500" w:type="dxa"/>
                  <w:hideMark/>
                </w:tcPr>
                <w:p w14:paraId="33DA7D83" w14:textId="77777777" w:rsidR="00D128FB" w:rsidRPr="00631F8B" w:rsidRDefault="00D128FB" w:rsidP="006E2051">
                  <w:r w:rsidRPr="00631F8B">
                    <w:t>Definitie:</w:t>
                  </w:r>
                </w:p>
              </w:tc>
              <w:tc>
                <w:tcPr>
                  <w:tcW w:w="0" w:type="auto"/>
                  <w:hideMark/>
                </w:tcPr>
                <w:p w14:paraId="600DD0F2" w14:textId="77777777" w:rsidR="00D128FB" w:rsidRPr="00D128FB" w:rsidRDefault="00D128FB" w:rsidP="006E2051">
                  <w:pPr>
                    <w:rPr>
                      <w:lang w:val="en-GB"/>
                    </w:rPr>
                  </w:pPr>
                  <w:r w:rsidRPr="00D128FB">
                    <w:rPr>
                      <w:lang w:val="en-GB"/>
                    </w:rPr>
                    <w:t xml:space="preserve">External, thematic identifier of the address spatial object, which enables interoperability with existing legacy systems or applications. </w:t>
                  </w:r>
                </w:p>
              </w:tc>
            </w:tr>
            <w:tr w:rsidR="00D128FB" w:rsidRPr="00074262" w14:paraId="26E1432B" w14:textId="77777777" w:rsidTr="006E2051">
              <w:trPr>
                <w:tblHeader/>
                <w:tblCellSpacing w:w="0" w:type="dxa"/>
              </w:trPr>
              <w:tc>
                <w:tcPr>
                  <w:tcW w:w="360" w:type="dxa"/>
                  <w:hideMark/>
                </w:tcPr>
                <w:p w14:paraId="16F091AC" w14:textId="77777777" w:rsidR="00D128FB" w:rsidRPr="00D128FB" w:rsidRDefault="00D128FB" w:rsidP="006E2051">
                  <w:pPr>
                    <w:rPr>
                      <w:lang w:val="en-GB"/>
                    </w:rPr>
                  </w:pPr>
                  <w:r w:rsidRPr="00D128FB">
                    <w:rPr>
                      <w:lang w:val="en-GB"/>
                    </w:rPr>
                    <w:t> </w:t>
                  </w:r>
                </w:p>
              </w:tc>
              <w:tc>
                <w:tcPr>
                  <w:tcW w:w="1500" w:type="dxa"/>
                  <w:hideMark/>
                </w:tcPr>
                <w:p w14:paraId="26112D08" w14:textId="77777777" w:rsidR="00D128FB" w:rsidRPr="00631F8B" w:rsidRDefault="00D128FB" w:rsidP="006E2051">
                  <w:r w:rsidRPr="00631F8B">
                    <w:t>Omschrijving:</w:t>
                  </w:r>
                </w:p>
              </w:tc>
              <w:tc>
                <w:tcPr>
                  <w:tcW w:w="0" w:type="auto"/>
                  <w:hideMark/>
                </w:tcPr>
                <w:p w14:paraId="7BF9528F" w14:textId="77777777" w:rsidR="00D128FB" w:rsidRPr="00D128FB" w:rsidRDefault="00D128FB" w:rsidP="006E2051">
                  <w:pPr>
                    <w:rPr>
                      <w:lang w:val="en-GB"/>
                    </w:rPr>
                  </w:pPr>
                  <w:r w:rsidRPr="00D128FB">
                    <w:rPr>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D128FB" w:rsidRPr="00631F8B" w14:paraId="111F2330" w14:textId="77777777" w:rsidTr="006E2051">
              <w:trPr>
                <w:tblHeader/>
                <w:tblCellSpacing w:w="0" w:type="dxa"/>
              </w:trPr>
              <w:tc>
                <w:tcPr>
                  <w:tcW w:w="360" w:type="dxa"/>
                  <w:hideMark/>
                </w:tcPr>
                <w:p w14:paraId="2ADA8EFB" w14:textId="77777777" w:rsidR="00D128FB" w:rsidRPr="00D128FB" w:rsidRDefault="00D128FB" w:rsidP="006E2051">
                  <w:pPr>
                    <w:rPr>
                      <w:lang w:val="en-GB"/>
                    </w:rPr>
                  </w:pPr>
                  <w:r w:rsidRPr="00D128FB">
                    <w:rPr>
                      <w:lang w:val="en-GB"/>
                    </w:rPr>
                    <w:t> </w:t>
                  </w:r>
                </w:p>
              </w:tc>
              <w:tc>
                <w:tcPr>
                  <w:tcW w:w="1500" w:type="dxa"/>
                  <w:hideMark/>
                </w:tcPr>
                <w:p w14:paraId="1DABFC2B" w14:textId="77777777" w:rsidR="00D128FB" w:rsidRPr="00631F8B" w:rsidRDefault="00D128FB" w:rsidP="006E2051">
                  <w:r w:rsidRPr="00631F8B">
                    <w:t>Multipliciteit:</w:t>
                  </w:r>
                </w:p>
              </w:tc>
              <w:tc>
                <w:tcPr>
                  <w:tcW w:w="0" w:type="auto"/>
                  <w:hideMark/>
                </w:tcPr>
                <w:p w14:paraId="69F5ADF3" w14:textId="77777777" w:rsidR="00D128FB" w:rsidRPr="00631F8B" w:rsidRDefault="00D128FB" w:rsidP="006E2051">
                  <w:r w:rsidRPr="00631F8B">
                    <w:t>0..1</w:t>
                  </w:r>
                </w:p>
              </w:tc>
            </w:tr>
            <w:tr w:rsidR="00D128FB" w:rsidRPr="00631F8B" w14:paraId="3B1C0AE5" w14:textId="77777777" w:rsidTr="006E2051">
              <w:trPr>
                <w:tblHeader/>
                <w:tblCellSpacing w:w="0" w:type="dxa"/>
              </w:trPr>
              <w:tc>
                <w:tcPr>
                  <w:tcW w:w="360" w:type="dxa"/>
                  <w:hideMark/>
                </w:tcPr>
                <w:p w14:paraId="7295AF18" w14:textId="77777777" w:rsidR="00D128FB" w:rsidRPr="00631F8B" w:rsidRDefault="00D128FB" w:rsidP="006E2051">
                  <w:r w:rsidRPr="00631F8B">
                    <w:t> </w:t>
                  </w:r>
                </w:p>
              </w:tc>
              <w:tc>
                <w:tcPr>
                  <w:tcW w:w="1500" w:type="dxa"/>
                  <w:hideMark/>
                </w:tcPr>
                <w:p w14:paraId="736B1092" w14:textId="77777777" w:rsidR="00D128FB" w:rsidRPr="00631F8B" w:rsidRDefault="00D128FB" w:rsidP="006E2051">
                  <w:r w:rsidRPr="00631F8B">
                    <w:t>Stereotypes:</w:t>
                  </w:r>
                </w:p>
              </w:tc>
              <w:tc>
                <w:tcPr>
                  <w:tcW w:w="0" w:type="auto"/>
                  <w:hideMark/>
                </w:tcPr>
                <w:p w14:paraId="6D679DC2" w14:textId="77777777" w:rsidR="00D128FB" w:rsidRPr="00631F8B" w:rsidRDefault="00D128FB" w:rsidP="006E2051">
                  <w:r w:rsidRPr="00631F8B">
                    <w:t>«voidable»</w:t>
                  </w:r>
                </w:p>
              </w:tc>
            </w:tr>
          </w:tbl>
          <w:p w14:paraId="3DDAD0ED" w14:textId="77777777" w:rsidR="00D128FB" w:rsidRPr="00631F8B" w:rsidRDefault="00D128FB" w:rsidP="006E2051"/>
        </w:tc>
      </w:tr>
      <w:tr w:rsidR="00D128FB" w:rsidRPr="00631F8B" w14:paraId="4920696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43F277" w14:textId="77777777" w:rsidR="00D128FB" w:rsidRPr="00631F8B" w:rsidRDefault="00D128FB" w:rsidP="006E2051">
            <w:r w:rsidRPr="00631F8B">
              <w:rPr>
                <w:b/>
                <w:bCs/>
              </w:rPr>
              <w:lastRenderedPageBreak/>
              <w:t>Attribuut: position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226960F" w14:textId="77777777" w:rsidTr="006E2051">
              <w:trPr>
                <w:tblHeader/>
                <w:tblCellSpacing w:w="0" w:type="dxa"/>
              </w:trPr>
              <w:tc>
                <w:tcPr>
                  <w:tcW w:w="360" w:type="dxa"/>
                  <w:hideMark/>
                </w:tcPr>
                <w:p w14:paraId="04B9C74E" w14:textId="77777777" w:rsidR="00D128FB" w:rsidRPr="00631F8B" w:rsidRDefault="00D128FB" w:rsidP="006E2051">
                  <w:r w:rsidRPr="00631F8B">
                    <w:t> </w:t>
                  </w:r>
                </w:p>
              </w:tc>
              <w:tc>
                <w:tcPr>
                  <w:tcW w:w="1500" w:type="dxa"/>
                  <w:hideMark/>
                </w:tcPr>
                <w:p w14:paraId="661FA96A" w14:textId="77777777" w:rsidR="00D128FB" w:rsidRPr="00631F8B" w:rsidRDefault="00D128FB" w:rsidP="006E2051">
                  <w:r w:rsidRPr="00631F8B">
                    <w:t>Type:</w:t>
                  </w:r>
                </w:p>
              </w:tc>
              <w:tc>
                <w:tcPr>
                  <w:tcW w:w="0" w:type="auto"/>
                  <w:hideMark/>
                </w:tcPr>
                <w:p w14:paraId="67B33C8B" w14:textId="77777777" w:rsidR="00D128FB" w:rsidRPr="00631F8B" w:rsidRDefault="00D128FB" w:rsidP="006E2051">
                  <w:r w:rsidRPr="00631F8B">
                    <w:t>GeographicPosition</w:t>
                  </w:r>
                </w:p>
              </w:tc>
            </w:tr>
            <w:tr w:rsidR="00D128FB" w:rsidRPr="00074262" w14:paraId="5730EF4F" w14:textId="77777777" w:rsidTr="006E2051">
              <w:trPr>
                <w:tblHeader/>
                <w:tblCellSpacing w:w="0" w:type="dxa"/>
              </w:trPr>
              <w:tc>
                <w:tcPr>
                  <w:tcW w:w="360" w:type="dxa"/>
                  <w:hideMark/>
                </w:tcPr>
                <w:p w14:paraId="7D57970F" w14:textId="77777777" w:rsidR="00D128FB" w:rsidRPr="00631F8B" w:rsidRDefault="00D128FB" w:rsidP="006E2051">
                  <w:r w:rsidRPr="00631F8B">
                    <w:t> </w:t>
                  </w:r>
                </w:p>
              </w:tc>
              <w:tc>
                <w:tcPr>
                  <w:tcW w:w="1500" w:type="dxa"/>
                  <w:hideMark/>
                </w:tcPr>
                <w:p w14:paraId="244B23F2" w14:textId="77777777" w:rsidR="00D128FB" w:rsidRPr="00631F8B" w:rsidRDefault="00D128FB" w:rsidP="006E2051">
                  <w:r w:rsidRPr="00631F8B">
                    <w:t>Definitie:</w:t>
                  </w:r>
                </w:p>
              </w:tc>
              <w:tc>
                <w:tcPr>
                  <w:tcW w:w="0" w:type="auto"/>
                  <w:hideMark/>
                </w:tcPr>
                <w:p w14:paraId="71AEBA60" w14:textId="77777777" w:rsidR="00D128FB" w:rsidRPr="00D128FB" w:rsidRDefault="00D128FB" w:rsidP="006E2051">
                  <w:pPr>
                    <w:rPr>
                      <w:lang w:val="en-GB"/>
                    </w:rPr>
                  </w:pPr>
                  <w:r w:rsidRPr="00D128FB">
                    <w:rPr>
                      <w:lang w:val="en-GB"/>
                    </w:rPr>
                    <w:t>Position of a characteristic point which represents the location of the address according to a certain specification, including information on the origin of the position.</w:t>
                  </w:r>
                </w:p>
              </w:tc>
            </w:tr>
            <w:tr w:rsidR="00D128FB" w:rsidRPr="00631F8B" w14:paraId="169F4906" w14:textId="77777777" w:rsidTr="006E2051">
              <w:trPr>
                <w:tblHeader/>
                <w:tblCellSpacing w:w="0" w:type="dxa"/>
              </w:trPr>
              <w:tc>
                <w:tcPr>
                  <w:tcW w:w="360" w:type="dxa"/>
                  <w:hideMark/>
                </w:tcPr>
                <w:p w14:paraId="0B597C0D" w14:textId="77777777" w:rsidR="00D128FB" w:rsidRPr="00D128FB" w:rsidRDefault="00D128FB" w:rsidP="006E2051">
                  <w:pPr>
                    <w:rPr>
                      <w:lang w:val="en-GB"/>
                    </w:rPr>
                  </w:pPr>
                  <w:r w:rsidRPr="00D128FB">
                    <w:rPr>
                      <w:lang w:val="en-GB"/>
                    </w:rPr>
                    <w:t> </w:t>
                  </w:r>
                </w:p>
              </w:tc>
              <w:tc>
                <w:tcPr>
                  <w:tcW w:w="1500" w:type="dxa"/>
                  <w:hideMark/>
                </w:tcPr>
                <w:p w14:paraId="02F8A3BE" w14:textId="77777777" w:rsidR="00D128FB" w:rsidRPr="00631F8B" w:rsidRDefault="00D128FB" w:rsidP="006E2051">
                  <w:r w:rsidRPr="00631F8B">
                    <w:t>Multipliciteit:</w:t>
                  </w:r>
                </w:p>
              </w:tc>
              <w:tc>
                <w:tcPr>
                  <w:tcW w:w="0" w:type="auto"/>
                  <w:hideMark/>
                </w:tcPr>
                <w:p w14:paraId="17AE5929" w14:textId="77777777" w:rsidR="00D128FB" w:rsidRPr="00631F8B" w:rsidRDefault="00D128FB" w:rsidP="006E2051">
                  <w:r w:rsidRPr="00631F8B">
                    <w:t>1..*</w:t>
                  </w:r>
                </w:p>
              </w:tc>
            </w:tr>
          </w:tbl>
          <w:p w14:paraId="77C12E76" w14:textId="77777777" w:rsidR="00D128FB" w:rsidRPr="00631F8B" w:rsidRDefault="00D128FB" w:rsidP="006E2051"/>
        </w:tc>
      </w:tr>
      <w:tr w:rsidR="00D128FB" w:rsidRPr="00631F8B" w14:paraId="5A767D5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78EDC8" w14:textId="77777777" w:rsidR="00D128FB" w:rsidRPr="00631F8B" w:rsidRDefault="00D128FB" w:rsidP="006E2051">
            <w:r w:rsidRPr="00631F8B">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C9ABE9D" w14:textId="77777777" w:rsidTr="006E2051">
              <w:trPr>
                <w:tblHeader/>
                <w:tblCellSpacing w:w="0" w:type="dxa"/>
              </w:trPr>
              <w:tc>
                <w:tcPr>
                  <w:tcW w:w="360" w:type="dxa"/>
                  <w:hideMark/>
                </w:tcPr>
                <w:p w14:paraId="69470F89" w14:textId="77777777" w:rsidR="00D128FB" w:rsidRPr="00631F8B" w:rsidRDefault="00D128FB" w:rsidP="006E2051">
                  <w:r w:rsidRPr="00631F8B">
                    <w:t> </w:t>
                  </w:r>
                </w:p>
              </w:tc>
              <w:tc>
                <w:tcPr>
                  <w:tcW w:w="1500" w:type="dxa"/>
                  <w:hideMark/>
                </w:tcPr>
                <w:p w14:paraId="662BDA9A" w14:textId="77777777" w:rsidR="00D128FB" w:rsidRPr="00631F8B" w:rsidRDefault="00D128FB" w:rsidP="006E2051">
                  <w:r w:rsidRPr="00631F8B">
                    <w:t>Type:</w:t>
                  </w:r>
                </w:p>
              </w:tc>
              <w:tc>
                <w:tcPr>
                  <w:tcW w:w="0" w:type="auto"/>
                  <w:hideMark/>
                </w:tcPr>
                <w:p w14:paraId="3B6E2C00" w14:textId="77777777" w:rsidR="00D128FB" w:rsidRPr="00631F8B" w:rsidRDefault="00D128FB" w:rsidP="006E2051">
                  <w:r w:rsidRPr="00631F8B">
                    <w:t>StatusValue</w:t>
                  </w:r>
                </w:p>
              </w:tc>
            </w:tr>
            <w:tr w:rsidR="00D128FB" w:rsidRPr="00074262" w14:paraId="7E6197D5" w14:textId="77777777" w:rsidTr="006E2051">
              <w:trPr>
                <w:tblHeader/>
                <w:tblCellSpacing w:w="0" w:type="dxa"/>
              </w:trPr>
              <w:tc>
                <w:tcPr>
                  <w:tcW w:w="360" w:type="dxa"/>
                  <w:hideMark/>
                </w:tcPr>
                <w:p w14:paraId="278F52DF" w14:textId="77777777" w:rsidR="00D128FB" w:rsidRPr="00631F8B" w:rsidRDefault="00D128FB" w:rsidP="006E2051">
                  <w:r w:rsidRPr="00631F8B">
                    <w:t> </w:t>
                  </w:r>
                </w:p>
              </w:tc>
              <w:tc>
                <w:tcPr>
                  <w:tcW w:w="1500" w:type="dxa"/>
                  <w:hideMark/>
                </w:tcPr>
                <w:p w14:paraId="406AF394" w14:textId="77777777" w:rsidR="00D128FB" w:rsidRPr="00631F8B" w:rsidRDefault="00D128FB" w:rsidP="006E2051">
                  <w:r w:rsidRPr="00631F8B">
                    <w:t>Definitie:</w:t>
                  </w:r>
                </w:p>
              </w:tc>
              <w:tc>
                <w:tcPr>
                  <w:tcW w:w="0" w:type="auto"/>
                  <w:hideMark/>
                </w:tcPr>
                <w:p w14:paraId="620F41F1" w14:textId="77777777" w:rsidR="00D128FB" w:rsidRPr="00D128FB" w:rsidRDefault="00D128FB" w:rsidP="006E2051">
                  <w:pPr>
                    <w:rPr>
                      <w:lang w:val="en-GB"/>
                    </w:rPr>
                  </w:pPr>
                  <w:r w:rsidRPr="00D128FB">
                    <w:rPr>
                      <w:lang w:val="en-GB"/>
                    </w:rPr>
                    <w:t xml:space="preserve">Validity of the address within the life-cycle (version) of the address spatial object. </w:t>
                  </w:r>
                </w:p>
              </w:tc>
            </w:tr>
            <w:tr w:rsidR="00D128FB" w:rsidRPr="00074262" w14:paraId="60196ED0" w14:textId="77777777" w:rsidTr="006E2051">
              <w:trPr>
                <w:tblHeader/>
                <w:tblCellSpacing w:w="0" w:type="dxa"/>
              </w:trPr>
              <w:tc>
                <w:tcPr>
                  <w:tcW w:w="360" w:type="dxa"/>
                  <w:hideMark/>
                </w:tcPr>
                <w:p w14:paraId="010ACC0E" w14:textId="77777777" w:rsidR="00D128FB" w:rsidRPr="00D128FB" w:rsidRDefault="00D128FB" w:rsidP="006E2051">
                  <w:pPr>
                    <w:rPr>
                      <w:lang w:val="en-GB"/>
                    </w:rPr>
                  </w:pPr>
                  <w:r w:rsidRPr="00D128FB">
                    <w:rPr>
                      <w:lang w:val="en-GB"/>
                    </w:rPr>
                    <w:t> </w:t>
                  </w:r>
                </w:p>
              </w:tc>
              <w:tc>
                <w:tcPr>
                  <w:tcW w:w="1500" w:type="dxa"/>
                  <w:hideMark/>
                </w:tcPr>
                <w:p w14:paraId="1642EA5D" w14:textId="77777777" w:rsidR="00D128FB" w:rsidRPr="00631F8B" w:rsidRDefault="00D128FB" w:rsidP="006E2051">
                  <w:r w:rsidRPr="00631F8B">
                    <w:t>Omschrijving:</w:t>
                  </w:r>
                </w:p>
              </w:tc>
              <w:tc>
                <w:tcPr>
                  <w:tcW w:w="0" w:type="auto"/>
                  <w:hideMark/>
                </w:tcPr>
                <w:p w14:paraId="2025AAE2" w14:textId="77777777" w:rsidR="00D128FB" w:rsidRPr="00D128FB" w:rsidRDefault="00D128FB" w:rsidP="006E2051">
                  <w:pPr>
                    <w:rPr>
                      <w:lang w:val="en-GB"/>
                    </w:rPr>
                  </w:pPr>
                  <w:r w:rsidRPr="00D128FB">
                    <w:rPr>
                      <w:lang w:val="en-GB"/>
                    </w:rPr>
                    <w:t>NOTE This status relates to the address and is not a property of the object to which the address is assigned (the addressable object).</w:t>
                  </w:r>
                </w:p>
              </w:tc>
            </w:tr>
            <w:tr w:rsidR="00D128FB" w:rsidRPr="00631F8B" w14:paraId="1460B037" w14:textId="77777777" w:rsidTr="006E2051">
              <w:trPr>
                <w:tblHeader/>
                <w:tblCellSpacing w:w="0" w:type="dxa"/>
              </w:trPr>
              <w:tc>
                <w:tcPr>
                  <w:tcW w:w="360" w:type="dxa"/>
                  <w:hideMark/>
                </w:tcPr>
                <w:p w14:paraId="4ABD076D" w14:textId="77777777" w:rsidR="00D128FB" w:rsidRPr="00D128FB" w:rsidRDefault="00D128FB" w:rsidP="006E2051">
                  <w:pPr>
                    <w:rPr>
                      <w:lang w:val="en-GB"/>
                    </w:rPr>
                  </w:pPr>
                  <w:r w:rsidRPr="00D128FB">
                    <w:rPr>
                      <w:lang w:val="en-GB"/>
                    </w:rPr>
                    <w:t> </w:t>
                  </w:r>
                </w:p>
              </w:tc>
              <w:tc>
                <w:tcPr>
                  <w:tcW w:w="1500" w:type="dxa"/>
                  <w:hideMark/>
                </w:tcPr>
                <w:p w14:paraId="50D2CB4B" w14:textId="77777777" w:rsidR="00D128FB" w:rsidRPr="00631F8B" w:rsidRDefault="00D128FB" w:rsidP="006E2051">
                  <w:r w:rsidRPr="00631F8B">
                    <w:t>Multipliciteit:</w:t>
                  </w:r>
                </w:p>
              </w:tc>
              <w:tc>
                <w:tcPr>
                  <w:tcW w:w="0" w:type="auto"/>
                  <w:hideMark/>
                </w:tcPr>
                <w:p w14:paraId="41CDEF43" w14:textId="77777777" w:rsidR="00D128FB" w:rsidRPr="00631F8B" w:rsidRDefault="00D128FB" w:rsidP="006E2051">
                  <w:r w:rsidRPr="00631F8B">
                    <w:t>0..1</w:t>
                  </w:r>
                </w:p>
              </w:tc>
            </w:tr>
            <w:tr w:rsidR="00D128FB" w:rsidRPr="00631F8B" w14:paraId="114F1FF0" w14:textId="77777777" w:rsidTr="006E2051">
              <w:trPr>
                <w:tblHeader/>
                <w:tblCellSpacing w:w="0" w:type="dxa"/>
              </w:trPr>
              <w:tc>
                <w:tcPr>
                  <w:tcW w:w="360" w:type="dxa"/>
                  <w:hideMark/>
                </w:tcPr>
                <w:p w14:paraId="5C54DD69" w14:textId="77777777" w:rsidR="00D128FB" w:rsidRPr="00631F8B" w:rsidRDefault="00D128FB" w:rsidP="006E2051">
                  <w:r w:rsidRPr="00631F8B">
                    <w:t> </w:t>
                  </w:r>
                </w:p>
              </w:tc>
              <w:tc>
                <w:tcPr>
                  <w:tcW w:w="1500" w:type="dxa"/>
                  <w:hideMark/>
                </w:tcPr>
                <w:p w14:paraId="3EBEDE29" w14:textId="77777777" w:rsidR="00D128FB" w:rsidRPr="00631F8B" w:rsidRDefault="00D128FB" w:rsidP="006E2051">
                  <w:r w:rsidRPr="00631F8B">
                    <w:t>Stereotypes:</w:t>
                  </w:r>
                </w:p>
              </w:tc>
              <w:tc>
                <w:tcPr>
                  <w:tcW w:w="0" w:type="auto"/>
                  <w:hideMark/>
                </w:tcPr>
                <w:p w14:paraId="3B5D9CA4" w14:textId="77777777" w:rsidR="00D128FB" w:rsidRPr="00631F8B" w:rsidRDefault="00D128FB" w:rsidP="006E2051">
                  <w:r w:rsidRPr="00631F8B">
                    <w:t>«voidable»</w:t>
                  </w:r>
                </w:p>
              </w:tc>
            </w:tr>
          </w:tbl>
          <w:p w14:paraId="2389044B" w14:textId="77777777" w:rsidR="00D128FB" w:rsidRPr="00631F8B" w:rsidRDefault="00D128FB" w:rsidP="006E2051"/>
        </w:tc>
      </w:tr>
      <w:tr w:rsidR="00D128FB" w:rsidRPr="00631F8B" w14:paraId="24D1C3C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49456" w14:textId="77777777" w:rsidR="00D128FB" w:rsidRPr="00631F8B" w:rsidRDefault="00D128FB" w:rsidP="006E2051">
            <w:r w:rsidRPr="00631F8B">
              <w:rPr>
                <w:b/>
                <w:bCs/>
              </w:rPr>
              <w:t>Attribuut: locator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9190C7F" w14:textId="77777777" w:rsidTr="006E2051">
              <w:trPr>
                <w:tblHeader/>
                <w:tblCellSpacing w:w="0" w:type="dxa"/>
              </w:trPr>
              <w:tc>
                <w:tcPr>
                  <w:tcW w:w="360" w:type="dxa"/>
                  <w:hideMark/>
                </w:tcPr>
                <w:p w14:paraId="40AB4D28" w14:textId="77777777" w:rsidR="00D128FB" w:rsidRPr="00631F8B" w:rsidRDefault="00D128FB" w:rsidP="006E2051">
                  <w:r w:rsidRPr="00631F8B">
                    <w:t> </w:t>
                  </w:r>
                </w:p>
              </w:tc>
              <w:tc>
                <w:tcPr>
                  <w:tcW w:w="1500" w:type="dxa"/>
                  <w:hideMark/>
                </w:tcPr>
                <w:p w14:paraId="06BBCDED" w14:textId="77777777" w:rsidR="00D128FB" w:rsidRPr="00631F8B" w:rsidRDefault="00D128FB" w:rsidP="006E2051">
                  <w:r w:rsidRPr="00631F8B">
                    <w:t>Type:</w:t>
                  </w:r>
                </w:p>
              </w:tc>
              <w:tc>
                <w:tcPr>
                  <w:tcW w:w="0" w:type="auto"/>
                  <w:hideMark/>
                </w:tcPr>
                <w:p w14:paraId="6DD7C121" w14:textId="77777777" w:rsidR="00D128FB" w:rsidRPr="00631F8B" w:rsidRDefault="00D128FB" w:rsidP="006E2051">
                  <w:r w:rsidRPr="00631F8B">
                    <w:t>AddressLocator</w:t>
                  </w:r>
                </w:p>
              </w:tc>
            </w:tr>
            <w:tr w:rsidR="00D128FB" w:rsidRPr="00074262" w14:paraId="4E34739F" w14:textId="77777777" w:rsidTr="006E2051">
              <w:trPr>
                <w:tblHeader/>
                <w:tblCellSpacing w:w="0" w:type="dxa"/>
              </w:trPr>
              <w:tc>
                <w:tcPr>
                  <w:tcW w:w="360" w:type="dxa"/>
                  <w:hideMark/>
                </w:tcPr>
                <w:p w14:paraId="21012135" w14:textId="77777777" w:rsidR="00D128FB" w:rsidRPr="00631F8B" w:rsidRDefault="00D128FB" w:rsidP="006E2051">
                  <w:r w:rsidRPr="00631F8B">
                    <w:t> </w:t>
                  </w:r>
                </w:p>
              </w:tc>
              <w:tc>
                <w:tcPr>
                  <w:tcW w:w="1500" w:type="dxa"/>
                  <w:hideMark/>
                </w:tcPr>
                <w:p w14:paraId="4363A327" w14:textId="77777777" w:rsidR="00D128FB" w:rsidRPr="00631F8B" w:rsidRDefault="00D128FB" w:rsidP="006E2051">
                  <w:r w:rsidRPr="00631F8B">
                    <w:t>Definitie:</w:t>
                  </w:r>
                </w:p>
              </w:tc>
              <w:tc>
                <w:tcPr>
                  <w:tcW w:w="0" w:type="auto"/>
                  <w:hideMark/>
                </w:tcPr>
                <w:p w14:paraId="6076F226" w14:textId="77777777" w:rsidR="00D128FB" w:rsidRPr="00D128FB" w:rsidRDefault="00D128FB" w:rsidP="006E2051">
                  <w:pPr>
                    <w:rPr>
                      <w:lang w:val="en-GB"/>
                    </w:rPr>
                  </w:pPr>
                  <w:r w:rsidRPr="00D128FB">
                    <w:rPr>
                      <w:lang w:val="en-GB"/>
                    </w:rPr>
                    <w:t>Human readable designator or name.</w:t>
                  </w:r>
                </w:p>
              </w:tc>
            </w:tr>
            <w:tr w:rsidR="00D128FB" w:rsidRPr="00631F8B" w14:paraId="60A70671" w14:textId="77777777" w:rsidTr="006E2051">
              <w:trPr>
                <w:tblHeader/>
                <w:tblCellSpacing w:w="0" w:type="dxa"/>
              </w:trPr>
              <w:tc>
                <w:tcPr>
                  <w:tcW w:w="360" w:type="dxa"/>
                  <w:hideMark/>
                </w:tcPr>
                <w:p w14:paraId="4D44701B" w14:textId="77777777" w:rsidR="00D128FB" w:rsidRPr="00D128FB" w:rsidRDefault="00D128FB" w:rsidP="006E2051">
                  <w:pPr>
                    <w:rPr>
                      <w:lang w:val="en-GB"/>
                    </w:rPr>
                  </w:pPr>
                  <w:r w:rsidRPr="00D128FB">
                    <w:rPr>
                      <w:lang w:val="en-GB"/>
                    </w:rPr>
                    <w:t> </w:t>
                  </w:r>
                </w:p>
              </w:tc>
              <w:tc>
                <w:tcPr>
                  <w:tcW w:w="1500" w:type="dxa"/>
                  <w:hideMark/>
                </w:tcPr>
                <w:p w14:paraId="558D9160" w14:textId="77777777" w:rsidR="00D128FB" w:rsidRPr="00631F8B" w:rsidRDefault="00D128FB" w:rsidP="006E2051">
                  <w:r w:rsidRPr="00631F8B">
                    <w:t>Multipliciteit:</w:t>
                  </w:r>
                </w:p>
              </w:tc>
              <w:tc>
                <w:tcPr>
                  <w:tcW w:w="0" w:type="auto"/>
                  <w:hideMark/>
                </w:tcPr>
                <w:p w14:paraId="330EFA59" w14:textId="77777777" w:rsidR="00D128FB" w:rsidRPr="00631F8B" w:rsidRDefault="00D128FB" w:rsidP="006E2051">
                  <w:r w:rsidRPr="00631F8B">
                    <w:t>1..*</w:t>
                  </w:r>
                </w:p>
              </w:tc>
            </w:tr>
            <w:tr w:rsidR="00D128FB" w:rsidRPr="00631F8B" w14:paraId="2FDCD3A8" w14:textId="77777777" w:rsidTr="006E2051">
              <w:trPr>
                <w:tblHeader/>
                <w:tblCellSpacing w:w="0" w:type="dxa"/>
              </w:trPr>
              <w:tc>
                <w:tcPr>
                  <w:tcW w:w="360" w:type="dxa"/>
                  <w:hideMark/>
                </w:tcPr>
                <w:p w14:paraId="02AEFC4A" w14:textId="77777777" w:rsidR="00D128FB" w:rsidRPr="00631F8B" w:rsidRDefault="00D128FB" w:rsidP="006E2051">
                  <w:r w:rsidRPr="00631F8B">
                    <w:t> </w:t>
                  </w:r>
                </w:p>
              </w:tc>
              <w:tc>
                <w:tcPr>
                  <w:tcW w:w="1500" w:type="dxa"/>
                  <w:hideMark/>
                </w:tcPr>
                <w:p w14:paraId="0E115131" w14:textId="77777777" w:rsidR="00D128FB" w:rsidRPr="00631F8B" w:rsidRDefault="00D128FB" w:rsidP="006E2051">
                  <w:r w:rsidRPr="00631F8B">
                    <w:t>Collectie constraints:</w:t>
                  </w:r>
                </w:p>
              </w:tc>
              <w:tc>
                <w:tcPr>
                  <w:tcW w:w="0" w:type="auto"/>
                  <w:hideMark/>
                </w:tcPr>
                <w:p w14:paraId="49648205" w14:textId="77777777" w:rsidR="00D128FB" w:rsidRPr="00631F8B" w:rsidRDefault="00D128FB" w:rsidP="006E2051">
                  <w:r w:rsidRPr="00631F8B">
                    <w:t>ordered</w:t>
                  </w:r>
                </w:p>
              </w:tc>
            </w:tr>
          </w:tbl>
          <w:p w14:paraId="45B0A5B4" w14:textId="77777777" w:rsidR="00D128FB" w:rsidRPr="00631F8B" w:rsidRDefault="00D128FB" w:rsidP="006E2051"/>
        </w:tc>
      </w:tr>
      <w:tr w:rsidR="00D128FB" w:rsidRPr="00631F8B" w14:paraId="76485B6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09DE2" w14:textId="77777777"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85E6230" w14:textId="77777777" w:rsidTr="006E2051">
              <w:trPr>
                <w:tblHeader/>
                <w:tblCellSpacing w:w="0" w:type="dxa"/>
              </w:trPr>
              <w:tc>
                <w:tcPr>
                  <w:tcW w:w="360" w:type="dxa"/>
                  <w:hideMark/>
                </w:tcPr>
                <w:p w14:paraId="15C5B2DB" w14:textId="77777777" w:rsidR="00D128FB" w:rsidRPr="00631F8B" w:rsidRDefault="00D128FB" w:rsidP="006E2051">
                  <w:r w:rsidRPr="00631F8B">
                    <w:t> </w:t>
                  </w:r>
                </w:p>
              </w:tc>
              <w:tc>
                <w:tcPr>
                  <w:tcW w:w="1500" w:type="dxa"/>
                  <w:hideMark/>
                </w:tcPr>
                <w:p w14:paraId="5C6B4789" w14:textId="77777777" w:rsidR="00D128FB" w:rsidRPr="00631F8B" w:rsidRDefault="00D128FB" w:rsidP="006E2051">
                  <w:r w:rsidRPr="00631F8B">
                    <w:t>Type:</w:t>
                  </w:r>
                </w:p>
              </w:tc>
              <w:tc>
                <w:tcPr>
                  <w:tcW w:w="0" w:type="auto"/>
                  <w:hideMark/>
                </w:tcPr>
                <w:p w14:paraId="1AA433A8" w14:textId="77777777" w:rsidR="00D128FB" w:rsidRPr="00631F8B" w:rsidRDefault="00D128FB" w:rsidP="006E2051">
                  <w:r w:rsidRPr="00631F8B">
                    <w:t>DateTime</w:t>
                  </w:r>
                </w:p>
              </w:tc>
            </w:tr>
            <w:tr w:rsidR="00D128FB" w:rsidRPr="00074262" w14:paraId="1BB062A2" w14:textId="77777777" w:rsidTr="006E2051">
              <w:trPr>
                <w:tblHeader/>
                <w:tblCellSpacing w:w="0" w:type="dxa"/>
              </w:trPr>
              <w:tc>
                <w:tcPr>
                  <w:tcW w:w="360" w:type="dxa"/>
                  <w:hideMark/>
                </w:tcPr>
                <w:p w14:paraId="47E9A115" w14:textId="77777777" w:rsidR="00D128FB" w:rsidRPr="00631F8B" w:rsidRDefault="00D128FB" w:rsidP="006E2051">
                  <w:r w:rsidRPr="00631F8B">
                    <w:t> </w:t>
                  </w:r>
                </w:p>
              </w:tc>
              <w:tc>
                <w:tcPr>
                  <w:tcW w:w="1500" w:type="dxa"/>
                  <w:hideMark/>
                </w:tcPr>
                <w:p w14:paraId="68D56DB4" w14:textId="77777777" w:rsidR="00D128FB" w:rsidRPr="00631F8B" w:rsidRDefault="00D128FB" w:rsidP="006E2051">
                  <w:r w:rsidRPr="00631F8B">
                    <w:t>Definitie:</w:t>
                  </w:r>
                </w:p>
              </w:tc>
              <w:tc>
                <w:tcPr>
                  <w:tcW w:w="0" w:type="auto"/>
                  <w:hideMark/>
                </w:tcPr>
                <w:p w14:paraId="5EDE92BE" w14:textId="77777777" w:rsidR="00D128FB" w:rsidRPr="00D128FB" w:rsidRDefault="00D128FB" w:rsidP="006E2051">
                  <w:pPr>
                    <w:rPr>
                      <w:lang w:val="en-GB"/>
                    </w:rPr>
                  </w:pPr>
                  <w:r w:rsidRPr="00D128FB">
                    <w:rPr>
                      <w:lang w:val="en-GB"/>
                    </w:rPr>
                    <w:t xml:space="preserve">Date and time of which this version of the address was or will be valid in the real world. </w:t>
                  </w:r>
                </w:p>
              </w:tc>
            </w:tr>
            <w:tr w:rsidR="00D128FB" w:rsidRPr="00074262" w14:paraId="712DD189" w14:textId="77777777" w:rsidTr="006E2051">
              <w:trPr>
                <w:tblHeader/>
                <w:tblCellSpacing w:w="0" w:type="dxa"/>
              </w:trPr>
              <w:tc>
                <w:tcPr>
                  <w:tcW w:w="360" w:type="dxa"/>
                  <w:hideMark/>
                </w:tcPr>
                <w:p w14:paraId="58C4B1FF" w14:textId="77777777" w:rsidR="00D128FB" w:rsidRPr="00D128FB" w:rsidRDefault="00D128FB" w:rsidP="006E2051">
                  <w:pPr>
                    <w:rPr>
                      <w:lang w:val="en-GB"/>
                    </w:rPr>
                  </w:pPr>
                  <w:r w:rsidRPr="00D128FB">
                    <w:rPr>
                      <w:lang w:val="en-GB"/>
                    </w:rPr>
                    <w:t> </w:t>
                  </w:r>
                </w:p>
              </w:tc>
              <w:tc>
                <w:tcPr>
                  <w:tcW w:w="1500" w:type="dxa"/>
                  <w:hideMark/>
                </w:tcPr>
                <w:p w14:paraId="0CED78FA" w14:textId="77777777" w:rsidR="00D128FB" w:rsidRPr="00631F8B" w:rsidRDefault="00D128FB" w:rsidP="006E2051">
                  <w:r w:rsidRPr="00631F8B">
                    <w:t>Omschrijving:</w:t>
                  </w:r>
                </w:p>
              </w:tc>
              <w:tc>
                <w:tcPr>
                  <w:tcW w:w="0" w:type="auto"/>
                  <w:hideMark/>
                </w:tcPr>
                <w:p w14:paraId="0D46D388" w14:textId="77777777" w:rsidR="00D128FB" w:rsidRPr="00D128FB" w:rsidRDefault="00D128FB" w:rsidP="006E2051">
                  <w:pPr>
                    <w:rPr>
                      <w:lang w:val="en-GB"/>
                    </w:rPr>
                  </w:pPr>
                  <w:r w:rsidRPr="00D128FB">
                    <w:rPr>
                      <w:lang w:val="en-GB"/>
                    </w:rPr>
                    <w:t>NOTE This date and time can be set in the future for situations where an address or a version of an address has been decided by the appropriate authority to take effect for a future date.</w:t>
                  </w:r>
                </w:p>
              </w:tc>
            </w:tr>
            <w:tr w:rsidR="00D128FB" w:rsidRPr="00631F8B" w14:paraId="745C2BBC" w14:textId="77777777" w:rsidTr="006E2051">
              <w:trPr>
                <w:tblHeader/>
                <w:tblCellSpacing w:w="0" w:type="dxa"/>
              </w:trPr>
              <w:tc>
                <w:tcPr>
                  <w:tcW w:w="360" w:type="dxa"/>
                  <w:hideMark/>
                </w:tcPr>
                <w:p w14:paraId="05CC5967" w14:textId="77777777" w:rsidR="00D128FB" w:rsidRPr="00D128FB" w:rsidRDefault="00D128FB" w:rsidP="006E2051">
                  <w:pPr>
                    <w:rPr>
                      <w:lang w:val="en-GB"/>
                    </w:rPr>
                  </w:pPr>
                  <w:r w:rsidRPr="00D128FB">
                    <w:rPr>
                      <w:lang w:val="en-GB"/>
                    </w:rPr>
                    <w:t> </w:t>
                  </w:r>
                </w:p>
              </w:tc>
              <w:tc>
                <w:tcPr>
                  <w:tcW w:w="1500" w:type="dxa"/>
                  <w:hideMark/>
                </w:tcPr>
                <w:p w14:paraId="0B8E75CD" w14:textId="77777777" w:rsidR="00D128FB" w:rsidRPr="00631F8B" w:rsidRDefault="00D128FB" w:rsidP="006E2051">
                  <w:r w:rsidRPr="00631F8B">
                    <w:t>Multipliciteit:</w:t>
                  </w:r>
                </w:p>
              </w:tc>
              <w:tc>
                <w:tcPr>
                  <w:tcW w:w="0" w:type="auto"/>
                  <w:hideMark/>
                </w:tcPr>
                <w:p w14:paraId="7349E17B" w14:textId="77777777" w:rsidR="00D128FB" w:rsidRPr="00631F8B" w:rsidRDefault="00D128FB" w:rsidP="006E2051">
                  <w:r w:rsidRPr="00631F8B">
                    <w:t>1</w:t>
                  </w:r>
                </w:p>
              </w:tc>
            </w:tr>
            <w:tr w:rsidR="00D128FB" w:rsidRPr="00631F8B" w14:paraId="4F6D8360" w14:textId="77777777" w:rsidTr="006E2051">
              <w:trPr>
                <w:tblHeader/>
                <w:tblCellSpacing w:w="0" w:type="dxa"/>
              </w:trPr>
              <w:tc>
                <w:tcPr>
                  <w:tcW w:w="360" w:type="dxa"/>
                  <w:hideMark/>
                </w:tcPr>
                <w:p w14:paraId="0F06B579" w14:textId="77777777" w:rsidR="00D128FB" w:rsidRPr="00631F8B" w:rsidRDefault="00D128FB" w:rsidP="006E2051">
                  <w:r w:rsidRPr="00631F8B">
                    <w:t> </w:t>
                  </w:r>
                </w:p>
              </w:tc>
              <w:tc>
                <w:tcPr>
                  <w:tcW w:w="1500" w:type="dxa"/>
                  <w:hideMark/>
                </w:tcPr>
                <w:p w14:paraId="0F6CA546" w14:textId="77777777" w:rsidR="00D128FB" w:rsidRPr="00631F8B" w:rsidRDefault="00D128FB" w:rsidP="006E2051">
                  <w:r w:rsidRPr="00631F8B">
                    <w:t>Stereotypes:</w:t>
                  </w:r>
                </w:p>
              </w:tc>
              <w:tc>
                <w:tcPr>
                  <w:tcW w:w="0" w:type="auto"/>
                  <w:hideMark/>
                </w:tcPr>
                <w:p w14:paraId="560D1863" w14:textId="77777777" w:rsidR="00D128FB" w:rsidRPr="00631F8B" w:rsidRDefault="00D128FB" w:rsidP="006E2051">
                  <w:r w:rsidRPr="00631F8B">
                    <w:t>«voidable»</w:t>
                  </w:r>
                </w:p>
              </w:tc>
            </w:tr>
          </w:tbl>
          <w:p w14:paraId="3755EBEB" w14:textId="77777777" w:rsidR="00D128FB" w:rsidRPr="00631F8B" w:rsidRDefault="00D128FB" w:rsidP="006E2051"/>
        </w:tc>
      </w:tr>
      <w:tr w:rsidR="00D128FB" w:rsidRPr="00631F8B" w14:paraId="1872E2E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67D3E" w14:textId="77777777"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C7AD701" w14:textId="77777777" w:rsidTr="006E2051">
              <w:trPr>
                <w:tblHeader/>
                <w:tblCellSpacing w:w="0" w:type="dxa"/>
              </w:trPr>
              <w:tc>
                <w:tcPr>
                  <w:tcW w:w="360" w:type="dxa"/>
                  <w:hideMark/>
                </w:tcPr>
                <w:p w14:paraId="355F87AB" w14:textId="77777777" w:rsidR="00D128FB" w:rsidRPr="00631F8B" w:rsidRDefault="00D128FB" w:rsidP="006E2051">
                  <w:r w:rsidRPr="00631F8B">
                    <w:t> </w:t>
                  </w:r>
                </w:p>
              </w:tc>
              <w:tc>
                <w:tcPr>
                  <w:tcW w:w="1500" w:type="dxa"/>
                  <w:hideMark/>
                </w:tcPr>
                <w:p w14:paraId="2CE4844A" w14:textId="77777777" w:rsidR="00D128FB" w:rsidRPr="00631F8B" w:rsidRDefault="00D128FB" w:rsidP="006E2051">
                  <w:r w:rsidRPr="00631F8B">
                    <w:t>Type:</w:t>
                  </w:r>
                </w:p>
              </w:tc>
              <w:tc>
                <w:tcPr>
                  <w:tcW w:w="0" w:type="auto"/>
                  <w:hideMark/>
                </w:tcPr>
                <w:p w14:paraId="55B3C434" w14:textId="77777777" w:rsidR="00D128FB" w:rsidRPr="00631F8B" w:rsidRDefault="00D128FB" w:rsidP="006E2051">
                  <w:r w:rsidRPr="00631F8B">
                    <w:t>DateTime</w:t>
                  </w:r>
                </w:p>
              </w:tc>
            </w:tr>
            <w:tr w:rsidR="00D128FB" w:rsidRPr="00074262" w14:paraId="70858CC4" w14:textId="77777777" w:rsidTr="006E2051">
              <w:trPr>
                <w:tblHeader/>
                <w:tblCellSpacing w:w="0" w:type="dxa"/>
              </w:trPr>
              <w:tc>
                <w:tcPr>
                  <w:tcW w:w="360" w:type="dxa"/>
                  <w:hideMark/>
                </w:tcPr>
                <w:p w14:paraId="3F973295" w14:textId="77777777" w:rsidR="00D128FB" w:rsidRPr="00631F8B" w:rsidRDefault="00D128FB" w:rsidP="006E2051">
                  <w:r w:rsidRPr="00631F8B">
                    <w:t> </w:t>
                  </w:r>
                </w:p>
              </w:tc>
              <w:tc>
                <w:tcPr>
                  <w:tcW w:w="1500" w:type="dxa"/>
                  <w:hideMark/>
                </w:tcPr>
                <w:p w14:paraId="267C434A" w14:textId="77777777" w:rsidR="00D128FB" w:rsidRPr="00631F8B" w:rsidRDefault="00D128FB" w:rsidP="006E2051">
                  <w:r w:rsidRPr="00631F8B">
                    <w:t>Definitie:</w:t>
                  </w:r>
                </w:p>
              </w:tc>
              <w:tc>
                <w:tcPr>
                  <w:tcW w:w="0" w:type="auto"/>
                  <w:hideMark/>
                </w:tcPr>
                <w:p w14:paraId="082E3A77" w14:textId="77777777" w:rsidR="00D128FB" w:rsidRPr="00D128FB" w:rsidRDefault="00D128FB" w:rsidP="006E2051">
                  <w:pPr>
                    <w:rPr>
                      <w:lang w:val="en-GB"/>
                    </w:rPr>
                  </w:pPr>
                  <w:r w:rsidRPr="00D128FB">
                    <w:rPr>
                      <w:lang w:val="en-GB"/>
                    </w:rPr>
                    <w:t>Date and time at which this version of the address ceased or will cease to exist in the real world.</w:t>
                  </w:r>
                </w:p>
              </w:tc>
            </w:tr>
            <w:tr w:rsidR="00D128FB" w:rsidRPr="00631F8B" w14:paraId="16E9F4D6" w14:textId="77777777" w:rsidTr="006E2051">
              <w:trPr>
                <w:tblHeader/>
                <w:tblCellSpacing w:w="0" w:type="dxa"/>
              </w:trPr>
              <w:tc>
                <w:tcPr>
                  <w:tcW w:w="360" w:type="dxa"/>
                  <w:hideMark/>
                </w:tcPr>
                <w:p w14:paraId="4E763B7B" w14:textId="77777777" w:rsidR="00D128FB" w:rsidRPr="00D128FB" w:rsidRDefault="00D128FB" w:rsidP="006E2051">
                  <w:pPr>
                    <w:rPr>
                      <w:lang w:val="en-GB"/>
                    </w:rPr>
                  </w:pPr>
                  <w:r w:rsidRPr="00D128FB">
                    <w:rPr>
                      <w:lang w:val="en-GB"/>
                    </w:rPr>
                    <w:t> </w:t>
                  </w:r>
                </w:p>
              </w:tc>
              <w:tc>
                <w:tcPr>
                  <w:tcW w:w="1500" w:type="dxa"/>
                  <w:hideMark/>
                </w:tcPr>
                <w:p w14:paraId="28D4B653" w14:textId="77777777" w:rsidR="00D128FB" w:rsidRPr="00631F8B" w:rsidRDefault="00D128FB" w:rsidP="006E2051">
                  <w:r w:rsidRPr="00631F8B">
                    <w:t>Multipliciteit:</w:t>
                  </w:r>
                </w:p>
              </w:tc>
              <w:tc>
                <w:tcPr>
                  <w:tcW w:w="0" w:type="auto"/>
                  <w:hideMark/>
                </w:tcPr>
                <w:p w14:paraId="0363636D" w14:textId="77777777" w:rsidR="00D128FB" w:rsidRPr="00631F8B" w:rsidRDefault="00D128FB" w:rsidP="006E2051">
                  <w:r w:rsidRPr="00631F8B">
                    <w:t>0..1</w:t>
                  </w:r>
                </w:p>
              </w:tc>
            </w:tr>
            <w:tr w:rsidR="00D128FB" w:rsidRPr="00631F8B" w14:paraId="6D07D1DC" w14:textId="77777777" w:rsidTr="006E2051">
              <w:trPr>
                <w:tblHeader/>
                <w:tblCellSpacing w:w="0" w:type="dxa"/>
              </w:trPr>
              <w:tc>
                <w:tcPr>
                  <w:tcW w:w="360" w:type="dxa"/>
                  <w:hideMark/>
                </w:tcPr>
                <w:p w14:paraId="28627DFA" w14:textId="77777777" w:rsidR="00D128FB" w:rsidRPr="00631F8B" w:rsidRDefault="00D128FB" w:rsidP="006E2051">
                  <w:r w:rsidRPr="00631F8B">
                    <w:t> </w:t>
                  </w:r>
                </w:p>
              </w:tc>
              <w:tc>
                <w:tcPr>
                  <w:tcW w:w="1500" w:type="dxa"/>
                  <w:hideMark/>
                </w:tcPr>
                <w:p w14:paraId="65879731" w14:textId="77777777" w:rsidR="00D128FB" w:rsidRPr="00631F8B" w:rsidRDefault="00D128FB" w:rsidP="006E2051">
                  <w:r w:rsidRPr="00631F8B">
                    <w:t>Stereotypes:</w:t>
                  </w:r>
                </w:p>
              </w:tc>
              <w:tc>
                <w:tcPr>
                  <w:tcW w:w="0" w:type="auto"/>
                  <w:hideMark/>
                </w:tcPr>
                <w:p w14:paraId="1DC0158F" w14:textId="77777777" w:rsidR="00D128FB" w:rsidRPr="00631F8B" w:rsidRDefault="00D128FB" w:rsidP="006E2051">
                  <w:r w:rsidRPr="00631F8B">
                    <w:t>«voidable»</w:t>
                  </w:r>
                </w:p>
              </w:tc>
            </w:tr>
          </w:tbl>
          <w:p w14:paraId="600AC6A0" w14:textId="77777777" w:rsidR="00D128FB" w:rsidRPr="00631F8B" w:rsidRDefault="00D128FB" w:rsidP="006E2051"/>
        </w:tc>
      </w:tr>
      <w:tr w:rsidR="00D128FB" w:rsidRPr="00631F8B" w14:paraId="16316A2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78B981" w14:textId="77777777"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2AFE982" w14:textId="77777777" w:rsidTr="006E2051">
              <w:trPr>
                <w:tblHeader/>
                <w:tblCellSpacing w:w="0" w:type="dxa"/>
              </w:trPr>
              <w:tc>
                <w:tcPr>
                  <w:tcW w:w="360" w:type="dxa"/>
                  <w:hideMark/>
                </w:tcPr>
                <w:p w14:paraId="547132B3" w14:textId="77777777" w:rsidR="00D128FB" w:rsidRPr="00631F8B" w:rsidRDefault="00D128FB" w:rsidP="006E2051">
                  <w:r w:rsidRPr="00631F8B">
                    <w:lastRenderedPageBreak/>
                    <w:t> </w:t>
                  </w:r>
                </w:p>
              </w:tc>
              <w:tc>
                <w:tcPr>
                  <w:tcW w:w="1500" w:type="dxa"/>
                  <w:hideMark/>
                </w:tcPr>
                <w:p w14:paraId="15B2D6A5" w14:textId="77777777" w:rsidR="00D128FB" w:rsidRPr="00631F8B" w:rsidRDefault="00D128FB" w:rsidP="006E2051">
                  <w:r w:rsidRPr="00631F8B">
                    <w:t>Type:</w:t>
                  </w:r>
                </w:p>
              </w:tc>
              <w:tc>
                <w:tcPr>
                  <w:tcW w:w="0" w:type="auto"/>
                  <w:hideMark/>
                </w:tcPr>
                <w:p w14:paraId="08E134B6" w14:textId="77777777" w:rsidR="00D128FB" w:rsidRPr="00631F8B" w:rsidRDefault="00D128FB" w:rsidP="006E2051">
                  <w:r w:rsidRPr="00631F8B">
                    <w:t>DateTime</w:t>
                  </w:r>
                </w:p>
              </w:tc>
            </w:tr>
            <w:tr w:rsidR="00D128FB" w:rsidRPr="00074262" w14:paraId="30F62377" w14:textId="77777777" w:rsidTr="006E2051">
              <w:trPr>
                <w:tblHeader/>
                <w:tblCellSpacing w:w="0" w:type="dxa"/>
              </w:trPr>
              <w:tc>
                <w:tcPr>
                  <w:tcW w:w="360" w:type="dxa"/>
                  <w:hideMark/>
                </w:tcPr>
                <w:p w14:paraId="719DED53" w14:textId="77777777" w:rsidR="00D128FB" w:rsidRPr="00631F8B" w:rsidRDefault="00D128FB" w:rsidP="006E2051">
                  <w:r w:rsidRPr="00631F8B">
                    <w:t> </w:t>
                  </w:r>
                </w:p>
              </w:tc>
              <w:tc>
                <w:tcPr>
                  <w:tcW w:w="1500" w:type="dxa"/>
                  <w:hideMark/>
                </w:tcPr>
                <w:p w14:paraId="52A685D5" w14:textId="77777777" w:rsidR="00D128FB" w:rsidRPr="00631F8B" w:rsidRDefault="00D128FB" w:rsidP="006E2051">
                  <w:r w:rsidRPr="00631F8B">
                    <w:t>Definitie:</w:t>
                  </w:r>
                </w:p>
              </w:tc>
              <w:tc>
                <w:tcPr>
                  <w:tcW w:w="0" w:type="auto"/>
                  <w:hideMark/>
                </w:tcPr>
                <w:p w14:paraId="59691FCF" w14:textId="77777777"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074262" w14:paraId="55281ADF" w14:textId="77777777" w:rsidTr="006E2051">
              <w:trPr>
                <w:tblHeader/>
                <w:tblCellSpacing w:w="0" w:type="dxa"/>
              </w:trPr>
              <w:tc>
                <w:tcPr>
                  <w:tcW w:w="360" w:type="dxa"/>
                  <w:hideMark/>
                </w:tcPr>
                <w:p w14:paraId="6DBB48D8" w14:textId="77777777" w:rsidR="00D128FB" w:rsidRPr="00D128FB" w:rsidRDefault="00D128FB" w:rsidP="006E2051">
                  <w:pPr>
                    <w:rPr>
                      <w:lang w:val="en-GB"/>
                    </w:rPr>
                  </w:pPr>
                  <w:r w:rsidRPr="00D128FB">
                    <w:rPr>
                      <w:lang w:val="en-GB"/>
                    </w:rPr>
                    <w:t> </w:t>
                  </w:r>
                </w:p>
              </w:tc>
              <w:tc>
                <w:tcPr>
                  <w:tcW w:w="1500" w:type="dxa"/>
                  <w:hideMark/>
                </w:tcPr>
                <w:p w14:paraId="44E684A6" w14:textId="77777777" w:rsidR="00D128FB" w:rsidRPr="00631F8B" w:rsidRDefault="00D128FB" w:rsidP="006E2051">
                  <w:r w:rsidRPr="00631F8B">
                    <w:t>Omschrijving:</w:t>
                  </w:r>
                </w:p>
              </w:tc>
              <w:tc>
                <w:tcPr>
                  <w:tcW w:w="0" w:type="auto"/>
                  <w:hideMark/>
                </w:tcPr>
                <w:p w14:paraId="5A7BA9A6" w14:textId="77777777" w:rsidR="00D128FB" w:rsidRPr="00D128FB" w:rsidRDefault="00D128FB" w:rsidP="006E2051">
                  <w:pPr>
                    <w:rPr>
                      <w:lang w:val="en-GB"/>
                    </w:rPr>
                  </w:pPr>
                  <w:r w:rsidRPr="00D128FB">
                    <w:rPr>
                      <w:lang w:val="en-GB"/>
                    </w:rPr>
                    <w:t>NOTE This date is recorded to enable the generation of change only update files.</w:t>
                  </w:r>
                </w:p>
              </w:tc>
            </w:tr>
            <w:tr w:rsidR="00D128FB" w:rsidRPr="00631F8B" w14:paraId="3FEDAADF" w14:textId="77777777" w:rsidTr="006E2051">
              <w:trPr>
                <w:tblHeader/>
                <w:tblCellSpacing w:w="0" w:type="dxa"/>
              </w:trPr>
              <w:tc>
                <w:tcPr>
                  <w:tcW w:w="360" w:type="dxa"/>
                  <w:hideMark/>
                </w:tcPr>
                <w:p w14:paraId="7E9BC77B" w14:textId="77777777" w:rsidR="00D128FB" w:rsidRPr="00D128FB" w:rsidRDefault="00D128FB" w:rsidP="006E2051">
                  <w:pPr>
                    <w:rPr>
                      <w:lang w:val="en-GB"/>
                    </w:rPr>
                  </w:pPr>
                  <w:r w:rsidRPr="00D128FB">
                    <w:rPr>
                      <w:lang w:val="en-GB"/>
                    </w:rPr>
                    <w:t> </w:t>
                  </w:r>
                </w:p>
              </w:tc>
              <w:tc>
                <w:tcPr>
                  <w:tcW w:w="1500" w:type="dxa"/>
                  <w:hideMark/>
                </w:tcPr>
                <w:p w14:paraId="3940BE28" w14:textId="77777777" w:rsidR="00D128FB" w:rsidRPr="00631F8B" w:rsidRDefault="00D128FB" w:rsidP="006E2051">
                  <w:r w:rsidRPr="00631F8B">
                    <w:t>Multipliciteit:</w:t>
                  </w:r>
                </w:p>
              </w:tc>
              <w:tc>
                <w:tcPr>
                  <w:tcW w:w="0" w:type="auto"/>
                  <w:hideMark/>
                </w:tcPr>
                <w:p w14:paraId="03CBE3C5" w14:textId="77777777" w:rsidR="00D128FB" w:rsidRPr="00631F8B" w:rsidRDefault="00D128FB" w:rsidP="006E2051">
                  <w:r w:rsidRPr="00631F8B">
                    <w:t>1</w:t>
                  </w:r>
                </w:p>
              </w:tc>
            </w:tr>
            <w:tr w:rsidR="00D128FB" w:rsidRPr="00631F8B" w14:paraId="38BB6838" w14:textId="77777777" w:rsidTr="006E2051">
              <w:trPr>
                <w:tblHeader/>
                <w:tblCellSpacing w:w="0" w:type="dxa"/>
              </w:trPr>
              <w:tc>
                <w:tcPr>
                  <w:tcW w:w="360" w:type="dxa"/>
                  <w:hideMark/>
                </w:tcPr>
                <w:p w14:paraId="1BC11098" w14:textId="77777777" w:rsidR="00D128FB" w:rsidRPr="00631F8B" w:rsidRDefault="00D128FB" w:rsidP="006E2051">
                  <w:r w:rsidRPr="00631F8B">
                    <w:t> </w:t>
                  </w:r>
                </w:p>
              </w:tc>
              <w:tc>
                <w:tcPr>
                  <w:tcW w:w="1500" w:type="dxa"/>
                  <w:hideMark/>
                </w:tcPr>
                <w:p w14:paraId="58A65A0E" w14:textId="77777777" w:rsidR="00D128FB" w:rsidRPr="00631F8B" w:rsidRDefault="00D128FB" w:rsidP="006E2051">
                  <w:r w:rsidRPr="00631F8B">
                    <w:t>Stereotypes:</w:t>
                  </w:r>
                </w:p>
              </w:tc>
              <w:tc>
                <w:tcPr>
                  <w:tcW w:w="0" w:type="auto"/>
                  <w:hideMark/>
                </w:tcPr>
                <w:p w14:paraId="00D9A5D4" w14:textId="77777777" w:rsidR="00D128FB" w:rsidRPr="00631F8B" w:rsidRDefault="00D128FB" w:rsidP="006E2051">
                  <w:r w:rsidRPr="00631F8B">
                    <w:t>«voidable,lifeCycleInfo»</w:t>
                  </w:r>
                </w:p>
              </w:tc>
            </w:tr>
          </w:tbl>
          <w:p w14:paraId="0899FAA6" w14:textId="77777777" w:rsidR="00D128FB" w:rsidRPr="00631F8B" w:rsidRDefault="00D128FB" w:rsidP="006E2051"/>
        </w:tc>
      </w:tr>
      <w:tr w:rsidR="00D128FB" w:rsidRPr="00631F8B" w14:paraId="137C4BC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C133D5" w14:textId="77777777" w:rsidR="00D128FB" w:rsidRPr="00631F8B" w:rsidRDefault="00D128FB" w:rsidP="006E2051">
            <w:r w:rsidRPr="00631F8B">
              <w:rPr>
                <w:b/>
                <w:bCs/>
              </w:rPr>
              <w:lastRenderedPageBreak/>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EAA73EC" w14:textId="77777777" w:rsidTr="006E2051">
              <w:trPr>
                <w:tblHeader/>
                <w:tblCellSpacing w:w="0" w:type="dxa"/>
              </w:trPr>
              <w:tc>
                <w:tcPr>
                  <w:tcW w:w="360" w:type="dxa"/>
                  <w:hideMark/>
                </w:tcPr>
                <w:p w14:paraId="0EEE1C91" w14:textId="77777777" w:rsidR="00D128FB" w:rsidRPr="00631F8B" w:rsidRDefault="00D128FB" w:rsidP="006E2051">
                  <w:r w:rsidRPr="00631F8B">
                    <w:t> </w:t>
                  </w:r>
                </w:p>
              </w:tc>
              <w:tc>
                <w:tcPr>
                  <w:tcW w:w="1500" w:type="dxa"/>
                  <w:hideMark/>
                </w:tcPr>
                <w:p w14:paraId="5FCAA444" w14:textId="77777777" w:rsidR="00D128FB" w:rsidRPr="00631F8B" w:rsidRDefault="00D128FB" w:rsidP="006E2051">
                  <w:r w:rsidRPr="00631F8B">
                    <w:t>Type:</w:t>
                  </w:r>
                </w:p>
              </w:tc>
              <w:tc>
                <w:tcPr>
                  <w:tcW w:w="0" w:type="auto"/>
                  <w:hideMark/>
                </w:tcPr>
                <w:p w14:paraId="7C0CB5E1" w14:textId="77777777" w:rsidR="00D128FB" w:rsidRPr="00631F8B" w:rsidRDefault="00D128FB" w:rsidP="006E2051">
                  <w:r w:rsidRPr="00631F8B">
                    <w:t>DateTime</w:t>
                  </w:r>
                </w:p>
              </w:tc>
            </w:tr>
            <w:tr w:rsidR="00D128FB" w:rsidRPr="00074262" w14:paraId="22B1A4BB" w14:textId="77777777" w:rsidTr="006E2051">
              <w:trPr>
                <w:tblHeader/>
                <w:tblCellSpacing w:w="0" w:type="dxa"/>
              </w:trPr>
              <w:tc>
                <w:tcPr>
                  <w:tcW w:w="360" w:type="dxa"/>
                  <w:hideMark/>
                </w:tcPr>
                <w:p w14:paraId="3C2DEFE3" w14:textId="77777777" w:rsidR="00D128FB" w:rsidRPr="00631F8B" w:rsidRDefault="00D128FB" w:rsidP="006E2051">
                  <w:r w:rsidRPr="00631F8B">
                    <w:t> </w:t>
                  </w:r>
                </w:p>
              </w:tc>
              <w:tc>
                <w:tcPr>
                  <w:tcW w:w="1500" w:type="dxa"/>
                  <w:hideMark/>
                </w:tcPr>
                <w:p w14:paraId="4958B86C" w14:textId="77777777" w:rsidR="00D128FB" w:rsidRPr="00631F8B" w:rsidRDefault="00D128FB" w:rsidP="006E2051">
                  <w:r w:rsidRPr="00631F8B">
                    <w:t>Definitie:</w:t>
                  </w:r>
                </w:p>
              </w:tc>
              <w:tc>
                <w:tcPr>
                  <w:tcW w:w="0" w:type="auto"/>
                  <w:hideMark/>
                </w:tcPr>
                <w:p w14:paraId="6BA7E2B8" w14:textId="77777777"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074262" w14:paraId="57C50789" w14:textId="77777777" w:rsidTr="006E2051">
              <w:trPr>
                <w:tblHeader/>
                <w:tblCellSpacing w:w="0" w:type="dxa"/>
              </w:trPr>
              <w:tc>
                <w:tcPr>
                  <w:tcW w:w="360" w:type="dxa"/>
                  <w:hideMark/>
                </w:tcPr>
                <w:p w14:paraId="14096564" w14:textId="77777777" w:rsidR="00D128FB" w:rsidRPr="00D128FB" w:rsidRDefault="00D128FB" w:rsidP="006E2051">
                  <w:pPr>
                    <w:rPr>
                      <w:lang w:val="en-GB"/>
                    </w:rPr>
                  </w:pPr>
                  <w:r w:rsidRPr="00D128FB">
                    <w:rPr>
                      <w:lang w:val="en-GB"/>
                    </w:rPr>
                    <w:t> </w:t>
                  </w:r>
                </w:p>
              </w:tc>
              <w:tc>
                <w:tcPr>
                  <w:tcW w:w="1500" w:type="dxa"/>
                  <w:hideMark/>
                </w:tcPr>
                <w:p w14:paraId="47835D6F" w14:textId="77777777" w:rsidR="00D128FB" w:rsidRPr="00631F8B" w:rsidRDefault="00D128FB" w:rsidP="006E2051">
                  <w:r w:rsidRPr="00631F8B">
                    <w:t>Omschrijving:</w:t>
                  </w:r>
                </w:p>
              </w:tc>
              <w:tc>
                <w:tcPr>
                  <w:tcW w:w="0" w:type="auto"/>
                  <w:hideMark/>
                </w:tcPr>
                <w:p w14:paraId="15A43655" w14:textId="77777777" w:rsidR="00D128FB" w:rsidRPr="00D128FB" w:rsidRDefault="00D128FB" w:rsidP="006E2051">
                  <w:pPr>
                    <w:rPr>
                      <w:lang w:val="en-GB"/>
                    </w:rPr>
                  </w:pPr>
                  <w:r w:rsidRPr="00D128FB">
                    <w:rPr>
                      <w:lang w:val="en-GB"/>
                    </w:rPr>
                    <w:t>NOTE This date is recorded primarily for those systems which "close" an entry in the spatial data set in the event of an attribute change.</w:t>
                  </w:r>
                </w:p>
              </w:tc>
            </w:tr>
            <w:tr w:rsidR="00D128FB" w:rsidRPr="00631F8B" w14:paraId="36AF156A" w14:textId="77777777" w:rsidTr="006E2051">
              <w:trPr>
                <w:tblHeader/>
                <w:tblCellSpacing w:w="0" w:type="dxa"/>
              </w:trPr>
              <w:tc>
                <w:tcPr>
                  <w:tcW w:w="360" w:type="dxa"/>
                  <w:hideMark/>
                </w:tcPr>
                <w:p w14:paraId="3CBEF680" w14:textId="77777777" w:rsidR="00D128FB" w:rsidRPr="00D128FB" w:rsidRDefault="00D128FB" w:rsidP="006E2051">
                  <w:pPr>
                    <w:rPr>
                      <w:lang w:val="en-GB"/>
                    </w:rPr>
                  </w:pPr>
                  <w:r w:rsidRPr="00D128FB">
                    <w:rPr>
                      <w:lang w:val="en-GB"/>
                    </w:rPr>
                    <w:t> </w:t>
                  </w:r>
                </w:p>
              </w:tc>
              <w:tc>
                <w:tcPr>
                  <w:tcW w:w="1500" w:type="dxa"/>
                  <w:hideMark/>
                </w:tcPr>
                <w:p w14:paraId="05035D47" w14:textId="77777777" w:rsidR="00D128FB" w:rsidRPr="00631F8B" w:rsidRDefault="00D128FB" w:rsidP="006E2051">
                  <w:r w:rsidRPr="00631F8B">
                    <w:t>Multipliciteit:</w:t>
                  </w:r>
                </w:p>
              </w:tc>
              <w:tc>
                <w:tcPr>
                  <w:tcW w:w="0" w:type="auto"/>
                  <w:hideMark/>
                </w:tcPr>
                <w:p w14:paraId="6D1E18EC" w14:textId="77777777" w:rsidR="00D128FB" w:rsidRPr="00631F8B" w:rsidRDefault="00D128FB" w:rsidP="006E2051">
                  <w:r w:rsidRPr="00631F8B">
                    <w:t>0..1</w:t>
                  </w:r>
                </w:p>
              </w:tc>
            </w:tr>
            <w:tr w:rsidR="00D128FB" w:rsidRPr="00631F8B" w14:paraId="3EB8A3CB" w14:textId="77777777" w:rsidTr="006E2051">
              <w:trPr>
                <w:tblHeader/>
                <w:tblCellSpacing w:w="0" w:type="dxa"/>
              </w:trPr>
              <w:tc>
                <w:tcPr>
                  <w:tcW w:w="360" w:type="dxa"/>
                  <w:hideMark/>
                </w:tcPr>
                <w:p w14:paraId="75D54AC3" w14:textId="77777777" w:rsidR="00D128FB" w:rsidRPr="00631F8B" w:rsidRDefault="00D128FB" w:rsidP="006E2051">
                  <w:r w:rsidRPr="00631F8B">
                    <w:t> </w:t>
                  </w:r>
                </w:p>
              </w:tc>
              <w:tc>
                <w:tcPr>
                  <w:tcW w:w="1500" w:type="dxa"/>
                  <w:hideMark/>
                </w:tcPr>
                <w:p w14:paraId="12A21114" w14:textId="77777777" w:rsidR="00D128FB" w:rsidRPr="00631F8B" w:rsidRDefault="00D128FB" w:rsidP="006E2051">
                  <w:r w:rsidRPr="00631F8B">
                    <w:t>Stereotypes:</w:t>
                  </w:r>
                </w:p>
              </w:tc>
              <w:tc>
                <w:tcPr>
                  <w:tcW w:w="0" w:type="auto"/>
                  <w:hideMark/>
                </w:tcPr>
                <w:p w14:paraId="6E75F804" w14:textId="77777777" w:rsidR="00D128FB" w:rsidRPr="00631F8B" w:rsidRDefault="00D128FB" w:rsidP="006E2051">
                  <w:r w:rsidRPr="00631F8B">
                    <w:t>«voidable,lifeCycleInfo»</w:t>
                  </w:r>
                </w:p>
              </w:tc>
            </w:tr>
          </w:tbl>
          <w:p w14:paraId="4C7083C7" w14:textId="77777777" w:rsidR="00D128FB" w:rsidRPr="00631F8B" w:rsidRDefault="00D128FB" w:rsidP="006E2051"/>
        </w:tc>
      </w:tr>
      <w:tr w:rsidR="00D128FB" w:rsidRPr="00631F8B" w14:paraId="06D8370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2D227" w14:textId="77777777" w:rsidR="00D128FB" w:rsidRPr="00631F8B" w:rsidRDefault="00D128FB" w:rsidP="006E2051">
            <w:r w:rsidRPr="00631F8B">
              <w:rPr>
                <w:b/>
                <w:bCs/>
              </w:rPr>
              <w:t>Relatie: building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1BF21B8" w14:textId="77777777" w:rsidTr="006E2051">
              <w:trPr>
                <w:tblHeader/>
                <w:tblCellSpacing w:w="0" w:type="dxa"/>
              </w:trPr>
              <w:tc>
                <w:tcPr>
                  <w:tcW w:w="360" w:type="dxa"/>
                  <w:hideMark/>
                </w:tcPr>
                <w:p w14:paraId="29F4EDFF" w14:textId="77777777" w:rsidR="00D128FB" w:rsidRPr="00631F8B" w:rsidRDefault="00D128FB" w:rsidP="006E2051">
                  <w:r w:rsidRPr="00631F8B">
                    <w:t> </w:t>
                  </w:r>
                </w:p>
              </w:tc>
              <w:tc>
                <w:tcPr>
                  <w:tcW w:w="1500" w:type="dxa"/>
                  <w:hideMark/>
                </w:tcPr>
                <w:p w14:paraId="345B2295" w14:textId="77777777" w:rsidR="00D128FB" w:rsidRPr="00631F8B" w:rsidRDefault="00D128FB" w:rsidP="006E2051">
                  <w:r w:rsidRPr="00631F8B">
                    <w:t>Naam:</w:t>
                  </w:r>
                </w:p>
              </w:tc>
              <w:tc>
                <w:tcPr>
                  <w:tcW w:w="0" w:type="auto"/>
                  <w:hideMark/>
                </w:tcPr>
                <w:p w14:paraId="274A8AE4" w14:textId="77777777" w:rsidR="00D128FB" w:rsidRPr="00631F8B" w:rsidRDefault="00D128FB" w:rsidP="006E2051">
                  <w:r w:rsidRPr="00631F8B">
                    <w:t xml:space="preserve">building </w:t>
                  </w:r>
                </w:p>
              </w:tc>
            </w:tr>
            <w:tr w:rsidR="00D128FB" w:rsidRPr="00631F8B" w14:paraId="635A26F3" w14:textId="77777777" w:rsidTr="006E2051">
              <w:trPr>
                <w:tblHeader/>
                <w:tblCellSpacing w:w="0" w:type="dxa"/>
              </w:trPr>
              <w:tc>
                <w:tcPr>
                  <w:tcW w:w="360" w:type="dxa"/>
                  <w:hideMark/>
                </w:tcPr>
                <w:p w14:paraId="4C7D8854" w14:textId="77777777" w:rsidR="00D128FB" w:rsidRPr="00631F8B" w:rsidRDefault="00D128FB" w:rsidP="006E2051">
                  <w:r w:rsidRPr="00631F8B">
                    <w:t> </w:t>
                  </w:r>
                </w:p>
              </w:tc>
              <w:tc>
                <w:tcPr>
                  <w:tcW w:w="1500" w:type="dxa"/>
                  <w:hideMark/>
                </w:tcPr>
                <w:p w14:paraId="06E3DB5B" w14:textId="77777777" w:rsidR="00D128FB" w:rsidRPr="00631F8B" w:rsidRDefault="00D128FB" w:rsidP="006E2051">
                  <w:r w:rsidRPr="00631F8B">
                    <w:t>Type:</w:t>
                  </w:r>
                </w:p>
              </w:tc>
              <w:tc>
                <w:tcPr>
                  <w:tcW w:w="0" w:type="auto"/>
                  <w:hideMark/>
                </w:tcPr>
                <w:p w14:paraId="6E62E78E" w14:textId="77777777" w:rsidR="00D128FB" w:rsidRPr="00631F8B" w:rsidRDefault="00D128FB" w:rsidP="006E2051">
                  <w:r w:rsidRPr="00631F8B">
                    <w:t>AbstractConstruction</w:t>
                  </w:r>
                </w:p>
              </w:tc>
            </w:tr>
            <w:tr w:rsidR="00D128FB" w:rsidRPr="00074262" w14:paraId="21AE6F84" w14:textId="77777777" w:rsidTr="006E2051">
              <w:trPr>
                <w:tblHeader/>
                <w:tblCellSpacing w:w="0" w:type="dxa"/>
              </w:trPr>
              <w:tc>
                <w:tcPr>
                  <w:tcW w:w="360" w:type="dxa"/>
                  <w:hideMark/>
                </w:tcPr>
                <w:p w14:paraId="14951591" w14:textId="77777777" w:rsidR="00D128FB" w:rsidRPr="00631F8B" w:rsidRDefault="00D128FB" w:rsidP="006E2051">
                  <w:r w:rsidRPr="00631F8B">
                    <w:t> </w:t>
                  </w:r>
                </w:p>
              </w:tc>
              <w:tc>
                <w:tcPr>
                  <w:tcW w:w="1500" w:type="dxa"/>
                  <w:hideMark/>
                </w:tcPr>
                <w:p w14:paraId="3669149F" w14:textId="77777777" w:rsidR="00D128FB" w:rsidRPr="00631F8B" w:rsidRDefault="00D128FB" w:rsidP="006E2051">
                  <w:r w:rsidRPr="00631F8B">
                    <w:t>Definitie:</w:t>
                  </w:r>
                </w:p>
              </w:tc>
              <w:tc>
                <w:tcPr>
                  <w:tcW w:w="0" w:type="auto"/>
                  <w:hideMark/>
                </w:tcPr>
                <w:p w14:paraId="7848F365" w14:textId="77777777" w:rsidR="00D128FB" w:rsidRPr="00D128FB" w:rsidRDefault="00D128FB" w:rsidP="006E2051">
                  <w:pPr>
                    <w:rPr>
                      <w:lang w:val="en-GB"/>
                    </w:rPr>
                  </w:pPr>
                  <w:r w:rsidRPr="00D128FB">
                    <w:rPr>
                      <w:lang w:val="en-GB"/>
                    </w:rPr>
                    <w:t xml:space="preserve">Building that the address is assigned to or associated with. </w:t>
                  </w:r>
                </w:p>
              </w:tc>
            </w:tr>
            <w:tr w:rsidR="00D128FB" w:rsidRPr="00074262" w14:paraId="6B2B9EBC" w14:textId="77777777" w:rsidTr="006E2051">
              <w:trPr>
                <w:tblHeader/>
                <w:tblCellSpacing w:w="0" w:type="dxa"/>
              </w:trPr>
              <w:tc>
                <w:tcPr>
                  <w:tcW w:w="360" w:type="dxa"/>
                  <w:hideMark/>
                </w:tcPr>
                <w:p w14:paraId="3BF8DE50" w14:textId="77777777" w:rsidR="00D128FB" w:rsidRPr="00D128FB" w:rsidRDefault="00D128FB" w:rsidP="006E2051">
                  <w:pPr>
                    <w:rPr>
                      <w:lang w:val="en-GB"/>
                    </w:rPr>
                  </w:pPr>
                  <w:r w:rsidRPr="00D128FB">
                    <w:rPr>
                      <w:lang w:val="en-GB"/>
                    </w:rPr>
                    <w:t> </w:t>
                  </w:r>
                </w:p>
              </w:tc>
              <w:tc>
                <w:tcPr>
                  <w:tcW w:w="1500" w:type="dxa"/>
                  <w:hideMark/>
                </w:tcPr>
                <w:p w14:paraId="55758837" w14:textId="77777777" w:rsidR="00D128FB" w:rsidRPr="00631F8B" w:rsidRDefault="00D128FB" w:rsidP="006E2051">
                  <w:r w:rsidRPr="00631F8B">
                    <w:t>Omschrijving:</w:t>
                  </w:r>
                </w:p>
              </w:tc>
              <w:tc>
                <w:tcPr>
                  <w:tcW w:w="0" w:type="auto"/>
                  <w:hideMark/>
                </w:tcPr>
                <w:p w14:paraId="18F78810" w14:textId="77777777" w:rsidR="00D128FB" w:rsidRPr="00D128FB" w:rsidRDefault="00D128FB" w:rsidP="006E2051">
                  <w:pPr>
                    <w:rPr>
                      <w:lang w:val="en-GB"/>
                    </w:rPr>
                  </w:pPr>
                  <w:r w:rsidRPr="00D128FB">
                    <w:rPr>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D128FB" w:rsidRPr="00631F8B" w14:paraId="794EAC04" w14:textId="77777777" w:rsidTr="006E2051">
              <w:trPr>
                <w:tblHeader/>
                <w:tblCellSpacing w:w="0" w:type="dxa"/>
              </w:trPr>
              <w:tc>
                <w:tcPr>
                  <w:tcW w:w="360" w:type="dxa"/>
                  <w:hideMark/>
                </w:tcPr>
                <w:p w14:paraId="037572BC" w14:textId="77777777" w:rsidR="00D128FB" w:rsidRPr="00D128FB" w:rsidRDefault="00D128FB" w:rsidP="006E2051">
                  <w:pPr>
                    <w:rPr>
                      <w:lang w:val="en-GB"/>
                    </w:rPr>
                  </w:pPr>
                  <w:r w:rsidRPr="00D128FB">
                    <w:rPr>
                      <w:lang w:val="en-GB"/>
                    </w:rPr>
                    <w:t> </w:t>
                  </w:r>
                </w:p>
              </w:tc>
              <w:tc>
                <w:tcPr>
                  <w:tcW w:w="1500" w:type="dxa"/>
                  <w:hideMark/>
                </w:tcPr>
                <w:p w14:paraId="4BBF4115" w14:textId="77777777" w:rsidR="00D128FB" w:rsidRPr="00631F8B" w:rsidRDefault="00D128FB" w:rsidP="006E2051">
                  <w:r w:rsidRPr="00631F8B">
                    <w:t>Multipliciteit:</w:t>
                  </w:r>
                </w:p>
              </w:tc>
              <w:tc>
                <w:tcPr>
                  <w:tcW w:w="0" w:type="auto"/>
                  <w:hideMark/>
                </w:tcPr>
                <w:p w14:paraId="0330919B" w14:textId="77777777" w:rsidR="00D128FB" w:rsidRPr="00631F8B" w:rsidRDefault="00D128FB" w:rsidP="006E2051">
                  <w:r w:rsidRPr="00631F8B">
                    <w:t>0..*</w:t>
                  </w:r>
                </w:p>
              </w:tc>
            </w:tr>
            <w:tr w:rsidR="00D128FB" w:rsidRPr="00631F8B" w14:paraId="00A070FE" w14:textId="77777777" w:rsidTr="006E2051">
              <w:trPr>
                <w:tblHeader/>
                <w:tblCellSpacing w:w="0" w:type="dxa"/>
              </w:trPr>
              <w:tc>
                <w:tcPr>
                  <w:tcW w:w="360" w:type="dxa"/>
                  <w:hideMark/>
                </w:tcPr>
                <w:p w14:paraId="5A2A04F3" w14:textId="77777777" w:rsidR="00D128FB" w:rsidRPr="00631F8B" w:rsidRDefault="00D128FB" w:rsidP="006E2051">
                  <w:r w:rsidRPr="00631F8B">
                    <w:t> </w:t>
                  </w:r>
                </w:p>
              </w:tc>
              <w:tc>
                <w:tcPr>
                  <w:tcW w:w="1500" w:type="dxa"/>
                  <w:hideMark/>
                </w:tcPr>
                <w:p w14:paraId="190CB3A0" w14:textId="77777777" w:rsidR="00D128FB" w:rsidRPr="00631F8B" w:rsidRDefault="00D128FB" w:rsidP="006E2051">
                  <w:r w:rsidRPr="00631F8B">
                    <w:t>Stereotypes:</w:t>
                  </w:r>
                </w:p>
              </w:tc>
              <w:tc>
                <w:tcPr>
                  <w:tcW w:w="0" w:type="auto"/>
                  <w:hideMark/>
                </w:tcPr>
                <w:p w14:paraId="1753B055" w14:textId="77777777" w:rsidR="00D128FB" w:rsidRPr="00631F8B" w:rsidRDefault="00D128FB" w:rsidP="006E2051">
                  <w:r w:rsidRPr="00631F8B">
                    <w:t>«voidable»</w:t>
                  </w:r>
                </w:p>
              </w:tc>
            </w:tr>
          </w:tbl>
          <w:p w14:paraId="261B7806" w14:textId="77777777" w:rsidR="00D128FB" w:rsidRPr="00631F8B" w:rsidRDefault="00D128FB" w:rsidP="006E2051"/>
        </w:tc>
      </w:tr>
      <w:tr w:rsidR="00D128FB" w:rsidRPr="00631F8B" w14:paraId="72657B1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C4CDE5" w14:textId="77777777" w:rsidR="00D128FB" w:rsidRPr="00631F8B" w:rsidRDefault="00D128FB" w:rsidP="006E2051">
            <w:r w:rsidRPr="00631F8B">
              <w:rPr>
                <w:b/>
                <w:bCs/>
              </w:rPr>
              <w:t>Relatie: parcel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65D41FB" w14:textId="77777777" w:rsidTr="006E2051">
              <w:trPr>
                <w:tblHeader/>
                <w:tblCellSpacing w:w="0" w:type="dxa"/>
              </w:trPr>
              <w:tc>
                <w:tcPr>
                  <w:tcW w:w="360" w:type="dxa"/>
                  <w:hideMark/>
                </w:tcPr>
                <w:p w14:paraId="2C1B960F" w14:textId="77777777" w:rsidR="00D128FB" w:rsidRPr="00631F8B" w:rsidRDefault="00D128FB" w:rsidP="006E2051">
                  <w:r w:rsidRPr="00631F8B">
                    <w:t> </w:t>
                  </w:r>
                </w:p>
              </w:tc>
              <w:tc>
                <w:tcPr>
                  <w:tcW w:w="1500" w:type="dxa"/>
                  <w:hideMark/>
                </w:tcPr>
                <w:p w14:paraId="395880B3" w14:textId="77777777" w:rsidR="00D128FB" w:rsidRPr="00631F8B" w:rsidRDefault="00D128FB" w:rsidP="006E2051">
                  <w:r w:rsidRPr="00631F8B">
                    <w:t>Type:</w:t>
                  </w:r>
                </w:p>
              </w:tc>
              <w:tc>
                <w:tcPr>
                  <w:tcW w:w="0" w:type="auto"/>
                  <w:hideMark/>
                </w:tcPr>
                <w:p w14:paraId="134E1A8D" w14:textId="77777777" w:rsidR="00D128FB" w:rsidRPr="00631F8B" w:rsidRDefault="00D128FB" w:rsidP="006E2051">
                  <w:r w:rsidRPr="00631F8B">
                    <w:t>CadastralParcel</w:t>
                  </w:r>
                </w:p>
              </w:tc>
            </w:tr>
            <w:tr w:rsidR="00D128FB" w:rsidRPr="00074262" w14:paraId="60380BA9" w14:textId="77777777" w:rsidTr="006E2051">
              <w:trPr>
                <w:tblHeader/>
                <w:tblCellSpacing w:w="0" w:type="dxa"/>
              </w:trPr>
              <w:tc>
                <w:tcPr>
                  <w:tcW w:w="360" w:type="dxa"/>
                  <w:hideMark/>
                </w:tcPr>
                <w:p w14:paraId="32B8FAD9" w14:textId="77777777" w:rsidR="00D128FB" w:rsidRPr="00631F8B" w:rsidRDefault="00D128FB" w:rsidP="006E2051">
                  <w:r w:rsidRPr="00631F8B">
                    <w:t> </w:t>
                  </w:r>
                </w:p>
              </w:tc>
              <w:tc>
                <w:tcPr>
                  <w:tcW w:w="1500" w:type="dxa"/>
                  <w:hideMark/>
                </w:tcPr>
                <w:p w14:paraId="7D7C274D" w14:textId="77777777" w:rsidR="00D128FB" w:rsidRPr="00631F8B" w:rsidRDefault="00D128FB" w:rsidP="006E2051">
                  <w:r w:rsidRPr="00631F8B">
                    <w:t>Definitie:</w:t>
                  </w:r>
                </w:p>
              </w:tc>
              <w:tc>
                <w:tcPr>
                  <w:tcW w:w="0" w:type="auto"/>
                  <w:hideMark/>
                </w:tcPr>
                <w:p w14:paraId="1EFCB853" w14:textId="77777777" w:rsidR="00D128FB" w:rsidRPr="00D128FB" w:rsidRDefault="00D128FB" w:rsidP="006E2051">
                  <w:pPr>
                    <w:rPr>
                      <w:lang w:val="en-GB"/>
                    </w:rPr>
                  </w:pPr>
                  <w:r w:rsidRPr="00D128FB">
                    <w:rPr>
                      <w:lang w:val="en-GB"/>
                    </w:rPr>
                    <w:t xml:space="preserve">Cadastral parcel that this address is assigned to or associated with. </w:t>
                  </w:r>
                </w:p>
              </w:tc>
            </w:tr>
            <w:tr w:rsidR="00D128FB" w:rsidRPr="00074262" w14:paraId="1B5A8D1B" w14:textId="77777777" w:rsidTr="006E2051">
              <w:trPr>
                <w:tblHeader/>
                <w:tblCellSpacing w:w="0" w:type="dxa"/>
              </w:trPr>
              <w:tc>
                <w:tcPr>
                  <w:tcW w:w="360" w:type="dxa"/>
                  <w:hideMark/>
                </w:tcPr>
                <w:p w14:paraId="6124457C" w14:textId="77777777" w:rsidR="00D128FB" w:rsidRPr="00D128FB" w:rsidRDefault="00D128FB" w:rsidP="006E2051">
                  <w:pPr>
                    <w:rPr>
                      <w:lang w:val="en-GB"/>
                    </w:rPr>
                  </w:pPr>
                  <w:r w:rsidRPr="00D128FB">
                    <w:rPr>
                      <w:lang w:val="en-GB"/>
                    </w:rPr>
                    <w:t> </w:t>
                  </w:r>
                </w:p>
              </w:tc>
              <w:tc>
                <w:tcPr>
                  <w:tcW w:w="1500" w:type="dxa"/>
                  <w:hideMark/>
                </w:tcPr>
                <w:p w14:paraId="478A7FE3" w14:textId="77777777" w:rsidR="00D128FB" w:rsidRPr="00631F8B" w:rsidRDefault="00D128FB" w:rsidP="006E2051">
                  <w:r w:rsidRPr="00631F8B">
                    <w:t>Omschrijving:</w:t>
                  </w:r>
                </w:p>
              </w:tc>
              <w:tc>
                <w:tcPr>
                  <w:tcW w:w="0" w:type="auto"/>
                  <w:hideMark/>
                </w:tcPr>
                <w:p w14:paraId="2758F923" w14:textId="77777777" w:rsidR="00D128FB" w:rsidRPr="00D128FB" w:rsidRDefault="00D128FB" w:rsidP="006E2051">
                  <w:pPr>
                    <w:rPr>
                      <w:lang w:val="en-GB"/>
                    </w:rPr>
                  </w:pPr>
                  <w:r w:rsidRPr="00D128FB">
                    <w:rPr>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D128FB" w:rsidRPr="00631F8B" w14:paraId="0533D55D" w14:textId="77777777" w:rsidTr="006E2051">
              <w:trPr>
                <w:tblHeader/>
                <w:tblCellSpacing w:w="0" w:type="dxa"/>
              </w:trPr>
              <w:tc>
                <w:tcPr>
                  <w:tcW w:w="360" w:type="dxa"/>
                  <w:hideMark/>
                </w:tcPr>
                <w:p w14:paraId="7BE41308" w14:textId="77777777" w:rsidR="00D128FB" w:rsidRPr="00D128FB" w:rsidRDefault="00D128FB" w:rsidP="006E2051">
                  <w:pPr>
                    <w:rPr>
                      <w:lang w:val="en-GB"/>
                    </w:rPr>
                  </w:pPr>
                  <w:r w:rsidRPr="00D128FB">
                    <w:rPr>
                      <w:lang w:val="en-GB"/>
                    </w:rPr>
                    <w:t> </w:t>
                  </w:r>
                </w:p>
              </w:tc>
              <w:tc>
                <w:tcPr>
                  <w:tcW w:w="1500" w:type="dxa"/>
                  <w:hideMark/>
                </w:tcPr>
                <w:p w14:paraId="77BB0C05" w14:textId="77777777" w:rsidR="00D128FB" w:rsidRPr="00631F8B" w:rsidRDefault="00D128FB" w:rsidP="006E2051">
                  <w:r w:rsidRPr="00631F8B">
                    <w:t>Multipliciteit:</w:t>
                  </w:r>
                </w:p>
              </w:tc>
              <w:tc>
                <w:tcPr>
                  <w:tcW w:w="0" w:type="auto"/>
                  <w:hideMark/>
                </w:tcPr>
                <w:p w14:paraId="5DC90E3B" w14:textId="77777777" w:rsidR="00D128FB" w:rsidRPr="00631F8B" w:rsidRDefault="00D128FB" w:rsidP="006E2051">
                  <w:r w:rsidRPr="00631F8B">
                    <w:t>0..*</w:t>
                  </w:r>
                </w:p>
              </w:tc>
            </w:tr>
            <w:tr w:rsidR="00D128FB" w:rsidRPr="00631F8B" w14:paraId="2EA55238" w14:textId="77777777" w:rsidTr="006E2051">
              <w:trPr>
                <w:tblHeader/>
                <w:tblCellSpacing w:w="0" w:type="dxa"/>
              </w:trPr>
              <w:tc>
                <w:tcPr>
                  <w:tcW w:w="360" w:type="dxa"/>
                  <w:hideMark/>
                </w:tcPr>
                <w:p w14:paraId="308D01CA" w14:textId="77777777" w:rsidR="00D128FB" w:rsidRPr="00631F8B" w:rsidRDefault="00D128FB" w:rsidP="006E2051">
                  <w:r w:rsidRPr="00631F8B">
                    <w:t> </w:t>
                  </w:r>
                </w:p>
              </w:tc>
              <w:tc>
                <w:tcPr>
                  <w:tcW w:w="1500" w:type="dxa"/>
                  <w:hideMark/>
                </w:tcPr>
                <w:p w14:paraId="2C8A7448" w14:textId="77777777" w:rsidR="00D128FB" w:rsidRPr="00631F8B" w:rsidRDefault="00D128FB" w:rsidP="006E2051">
                  <w:r w:rsidRPr="00631F8B">
                    <w:t>Stereotypes:</w:t>
                  </w:r>
                </w:p>
              </w:tc>
              <w:tc>
                <w:tcPr>
                  <w:tcW w:w="0" w:type="auto"/>
                  <w:hideMark/>
                </w:tcPr>
                <w:p w14:paraId="569BB616" w14:textId="77777777" w:rsidR="00D128FB" w:rsidRPr="00631F8B" w:rsidRDefault="00D128FB" w:rsidP="006E2051">
                  <w:r w:rsidRPr="00631F8B">
                    <w:t>«voidable»</w:t>
                  </w:r>
                </w:p>
              </w:tc>
            </w:tr>
          </w:tbl>
          <w:p w14:paraId="174FFB39" w14:textId="77777777" w:rsidR="00D128FB" w:rsidRPr="00631F8B" w:rsidRDefault="00D128FB" w:rsidP="006E2051"/>
        </w:tc>
      </w:tr>
      <w:tr w:rsidR="00D128FB" w:rsidRPr="00631F8B" w14:paraId="684A1E2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11DB1" w14:textId="77777777" w:rsidR="00D128FB" w:rsidRPr="00631F8B" w:rsidRDefault="00D128FB" w:rsidP="006E2051">
            <w:r w:rsidRPr="00631F8B">
              <w:rPr>
                <w:b/>
                <w:bCs/>
              </w:rPr>
              <w:t>Relatie: parentAddress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0AF2A1E" w14:textId="77777777" w:rsidTr="006E2051">
              <w:trPr>
                <w:tblHeader/>
                <w:tblCellSpacing w:w="0" w:type="dxa"/>
              </w:trPr>
              <w:tc>
                <w:tcPr>
                  <w:tcW w:w="360" w:type="dxa"/>
                  <w:hideMark/>
                </w:tcPr>
                <w:p w14:paraId="094CE971" w14:textId="77777777" w:rsidR="00D128FB" w:rsidRPr="00631F8B" w:rsidRDefault="00D128FB" w:rsidP="006E2051">
                  <w:r w:rsidRPr="00631F8B">
                    <w:lastRenderedPageBreak/>
                    <w:t> </w:t>
                  </w:r>
                </w:p>
              </w:tc>
              <w:tc>
                <w:tcPr>
                  <w:tcW w:w="1500" w:type="dxa"/>
                  <w:hideMark/>
                </w:tcPr>
                <w:p w14:paraId="66A45B3B" w14:textId="77777777" w:rsidR="00D128FB" w:rsidRPr="00631F8B" w:rsidRDefault="00D128FB" w:rsidP="006E2051">
                  <w:r w:rsidRPr="00631F8B">
                    <w:t>Type:</w:t>
                  </w:r>
                </w:p>
              </w:tc>
              <w:tc>
                <w:tcPr>
                  <w:tcW w:w="0" w:type="auto"/>
                  <w:hideMark/>
                </w:tcPr>
                <w:p w14:paraId="4A4CD5B4" w14:textId="77777777" w:rsidR="00D128FB" w:rsidRPr="00631F8B" w:rsidRDefault="00D128FB" w:rsidP="006E2051">
                  <w:r w:rsidRPr="00631F8B">
                    <w:t>Address</w:t>
                  </w:r>
                </w:p>
              </w:tc>
            </w:tr>
            <w:tr w:rsidR="00D128FB" w:rsidRPr="00074262" w14:paraId="5D27E943" w14:textId="77777777" w:rsidTr="006E2051">
              <w:trPr>
                <w:tblHeader/>
                <w:tblCellSpacing w:w="0" w:type="dxa"/>
              </w:trPr>
              <w:tc>
                <w:tcPr>
                  <w:tcW w:w="360" w:type="dxa"/>
                  <w:hideMark/>
                </w:tcPr>
                <w:p w14:paraId="5AEF7E90" w14:textId="77777777" w:rsidR="00D128FB" w:rsidRPr="00631F8B" w:rsidRDefault="00D128FB" w:rsidP="006E2051">
                  <w:r w:rsidRPr="00631F8B">
                    <w:t> </w:t>
                  </w:r>
                </w:p>
              </w:tc>
              <w:tc>
                <w:tcPr>
                  <w:tcW w:w="1500" w:type="dxa"/>
                  <w:hideMark/>
                </w:tcPr>
                <w:p w14:paraId="30D746F6" w14:textId="77777777" w:rsidR="00D128FB" w:rsidRPr="00631F8B" w:rsidRDefault="00D128FB" w:rsidP="006E2051">
                  <w:r w:rsidRPr="00631F8B">
                    <w:t>Definitie:</w:t>
                  </w:r>
                </w:p>
              </w:tc>
              <w:tc>
                <w:tcPr>
                  <w:tcW w:w="0" w:type="auto"/>
                  <w:hideMark/>
                </w:tcPr>
                <w:p w14:paraId="4DCA18D8" w14:textId="77777777" w:rsidR="00D128FB" w:rsidRPr="00D128FB" w:rsidRDefault="00D128FB" w:rsidP="006E2051">
                  <w:pPr>
                    <w:rPr>
                      <w:lang w:val="en-GB"/>
                    </w:rPr>
                  </w:pPr>
                  <w:r w:rsidRPr="00D128FB">
                    <w:rPr>
                      <w:lang w:val="en-GB"/>
                    </w:rPr>
                    <w:t xml:space="preserve">The main (parent) address with which this (sub) address is tightly connected. </w:t>
                  </w:r>
                </w:p>
              </w:tc>
            </w:tr>
            <w:tr w:rsidR="00D128FB" w:rsidRPr="00074262" w14:paraId="69F03382" w14:textId="77777777" w:rsidTr="006E2051">
              <w:trPr>
                <w:tblHeader/>
                <w:tblCellSpacing w:w="0" w:type="dxa"/>
              </w:trPr>
              <w:tc>
                <w:tcPr>
                  <w:tcW w:w="360" w:type="dxa"/>
                  <w:hideMark/>
                </w:tcPr>
                <w:p w14:paraId="5F2CA487" w14:textId="77777777" w:rsidR="00D128FB" w:rsidRPr="00D128FB" w:rsidRDefault="00D128FB" w:rsidP="006E2051">
                  <w:pPr>
                    <w:rPr>
                      <w:lang w:val="en-GB"/>
                    </w:rPr>
                  </w:pPr>
                  <w:r w:rsidRPr="00D128FB">
                    <w:rPr>
                      <w:lang w:val="en-GB"/>
                    </w:rPr>
                    <w:t> </w:t>
                  </w:r>
                </w:p>
              </w:tc>
              <w:tc>
                <w:tcPr>
                  <w:tcW w:w="1500" w:type="dxa"/>
                  <w:hideMark/>
                </w:tcPr>
                <w:p w14:paraId="4EB0AC2E" w14:textId="77777777" w:rsidR="00D128FB" w:rsidRPr="00631F8B" w:rsidRDefault="00D128FB" w:rsidP="006E2051">
                  <w:r w:rsidRPr="00631F8B">
                    <w:t>Omschrijving:</w:t>
                  </w:r>
                </w:p>
              </w:tc>
              <w:tc>
                <w:tcPr>
                  <w:tcW w:w="0" w:type="auto"/>
                  <w:hideMark/>
                </w:tcPr>
                <w:p w14:paraId="6ACA3215" w14:textId="77777777" w:rsidR="00D128FB" w:rsidRPr="00D128FB" w:rsidRDefault="00D128FB" w:rsidP="006E2051">
                  <w:pPr>
                    <w:rPr>
                      <w:lang w:val="en-GB"/>
                    </w:rPr>
                  </w:pPr>
                  <w:r w:rsidRPr="00D128FB">
                    <w:rPr>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D128FB" w:rsidRPr="00631F8B" w14:paraId="64927D50" w14:textId="77777777" w:rsidTr="006E2051">
              <w:trPr>
                <w:tblHeader/>
                <w:tblCellSpacing w:w="0" w:type="dxa"/>
              </w:trPr>
              <w:tc>
                <w:tcPr>
                  <w:tcW w:w="360" w:type="dxa"/>
                  <w:hideMark/>
                </w:tcPr>
                <w:p w14:paraId="3EF4E103" w14:textId="77777777" w:rsidR="00D128FB" w:rsidRPr="00D128FB" w:rsidRDefault="00D128FB" w:rsidP="006E2051">
                  <w:pPr>
                    <w:rPr>
                      <w:lang w:val="en-GB"/>
                    </w:rPr>
                  </w:pPr>
                  <w:r w:rsidRPr="00D128FB">
                    <w:rPr>
                      <w:lang w:val="en-GB"/>
                    </w:rPr>
                    <w:t> </w:t>
                  </w:r>
                </w:p>
              </w:tc>
              <w:tc>
                <w:tcPr>
                  <w:tcW w:w="1500" w:type="dxa"/>
                  <w:hideMark/>
                </w:tcPr>
                <w:p w14:paraId="53690150" w14:textId="77777777" w:rsidR="00D128FB" w:rsidRPr="00631F8B" w:rsidRDefault="00D128FB" w:rsidP="006E2051">
                  <w:r w:rsidRPr="00631F8B">
                    <w:t>Multipliciteit:</w:t>
                  </w:r>
                </w:p>
              </w:tc>
              <w:tc>
                <w:tcPr>
                  <w:tcW w:w="0" w:type="auto"/>
                  <w:hideMark/>
                </w:tcPr>
                <w:p w14:paraId="7E643000" w14:textId="77777777" w:rsidR="00D128FB" w:rsidRPr="00631F8B" w:rsidRDefault="00D128FB" w:rsidP="006E2051">
                  <w:r w:rsidRPr="00631F8B">
                    <w:t>0..1</w:t>
                  </w:r>
                </w:p>
              </w:tc>
            </w:tr>
            <w:tr w:rsidR="00D128FB" w:rsidRPr="00631F8B" w14:paraId="3612AF22" w14:textId="77777777" w:rsidTr="006E2051">
              <w:trPr>
                <w:tblHeader/>
                <w:tblCellSpacing w:w="0" w:type="dxa"/>
              </w:trPr>
              <w:tc>
                <w:tcPr>
                  <w:tcW w:w="360" w:type="dxa"/>
                  <w:hideMark/>
                </w:tcPr>
                <w:p w14:paraId="62DE5614" w14:textId="77777777" w:rsidR="00D128FB" w:rsidRPr="00631F8B" w:rsidRDefault="00D128FB" w:rsidP="006E2051">
                  <w:r w:rsidRPr="00631F8B">
                    <w:t> </w:t>
                  </w:r>
                </w:p>
              </w:tc>
              <w:tc>
                <w:tcPr>
                  <w:tcW w:w="1500" w:type="dxa"/>
                  <w:hideMark/>
                </w:tcPr>
                <w:p w14:paraId="06992C50" w14:textId="77777777" w:rsidR="00D128FB" w:rsidRPr="00631F8B" w:rsidRDefault="00D128FB" w:rsidP="006E2051">
                  <w:r w:rsidRPr="00631F8B">
                    <w:t>Stereotypes:</w:t>
                  </w:r>
                </w:p>
              </w:tc>
              <w:tc>
                <w:tcPr>
                  <w:tcW w:w="0" w:type="auto"/>
                  <w:hideMark/>
                </w:tcPr>
                <w:p w14:paraId="3D45B3E2" w14:textId="77777777" w:rsidR="00D128FB" w:rsidRPr="00631F8B" w:rsidRDefault="00D128FB" w:rsidP="006E2051">
                  <w:r w:rsidRPr="00631F8B">
                    <w:t>«voidable»</w:t>
                  </w:r>
                </w:p>
              </w:tc>
            </w:tr>
          </w:tbl>
          <w:p w14:paraId="05D57084" w14:textId="77777777" w:rsidR="00D128FB" w:rsidRPr="00631F8B" w:rsidRDefault="00D128FB" w:rsidP="006E2051"/>
        </w:tc>
      </w:tr>
      <w:tr w:rsidR="00D128FB" w:rsidRPr="00631F8B" w14:paraId="2546544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742385" w14:textId="77777777" w:rsidR="00D128FB" w:rsidRPr="00631F8B" w:rsidRDefault="00D128FB" w:rsidP="006E2051">
            <w:r w:rsidRPr="00631F8B">
              <w:rPr>
                <w:b/>
                <w:bCs/>
              </w:rPr>
              <w:lastRenderedPageBreak/>
              <w:t>Relatie: component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5FAAF8D" w14:textId="77777777" w:rsidTr="006E2051">
              <w:trPr>
                <w:tblHeader/>
                <w:tblCellSpacing w:w="0" w:type="dxa"/>
              </w:trPr>
              <w:tc>
                <w:tcPr>
                  <w:tcW w:w="360" w:type="dxa"/>
                  <w:hideMark/>
                </w:tcPr>
                <w:p w14:paraId="4883A598" w14:textId="77777777" w:rsidR="00D128FB" w:rsidRPr="00631F8B" w:rsidRDefault="00D128FB" w:rsidP="006E2051">
                  <w:r w:rsidRPr="00631F8B">
                    <w:t> </w:t>
                  </w:r>
                </w:p>
              </w:tc>
              <w:tc>
                <w:tcPr>
                  <w:tcW w:w="1500" w:type="dxa"/>
                  <w:hideMark/>
                </w:tcPr>
                <w:p w14:paraId="7D7490DB" w14:textId="77777777" w:rsidR="00D128FB" w:rsidRPr="00631F8B" w:rsidRDefault="00D128FB" w:rsidP="006E2051">
                  <w:r w:rsidRPr="00631F8B">
                    <w:t>Type:</w:t>
                  </w:r>
                </w:p>
              </w:tc>
              <w:tc>
                <w:tcPr>
                  <w:tcW w:w="0" w:type="auto"/>
                  <w:hideMark/>
                </w:tcPr>
                <w:p w14:paraId="7BE61D30" w14:textId="77777777" w:rsidR="00D128FB" w:rsidRPr="00631F8B" w:rsidRDefault="00D128FB" w:rsidP="006E2051">
                  <w:r w:rsidRPr="00631F8B">
                    <w:t>AddressComponent</w:t>
                  </w:r>
                </w:p>
              </w:tc>
            </w:tr>
            <w:tr w:rsidR="00D128FB" w:rsidRPr="00074262" w14:paraId="57EE782E" w14:textId="77777777" w:rsidTr="006E2051">
              <w:trPr>
                <w:tblHeader/>
                <w:tblCellSpacing w:w="0" w:type="dxa"/>
              </w:trPr>
              <w:tc>
                <w:tcPr>
                  <w:tcW w:w="360" w:type="dxa"/>
                  <w:hideMark/>
                </w:tcPr>
                <w:p w14:paraId="3D2D8A77" w14:textId="77777777" w:rsidR="00D128FB" w:rsidRPr="00631F8B" w:rsidRDefault="00D128FB" w:rsidP="006E2051">
                  <w:r w:rsidRPr="00631F8B">
                    <w:t> </w:t>
                  </w:r>
                </w:p>
              </w:tc>
              <w:tc>
                <w:tcPr>
                  <w:tcW w:w="1500" w:type="dxa"/>
                  <w:hideMark/>
                </w:tcPr>
                <w:p w14:paraId="1725D3B2" w14:textId="77777777" w:rsidR="00D128FB" w:rsidRPr="00631F8B" w:rsidRDefault="00D128FB" w:rsidP="006E2051">
                  <w:r w:rsidRPr="00631F8B">
                    <w:t>Definitie:</w:t>
                  </w:r>
                </w:p>
              </w:tc>
              <w:tc>
                <w:tcPr>
                  <w:tcW w:w="0" w:type="auto"/>
                  <w:hideMark/>
                </w:tcPr>
                <w:p w14:paraId="21370CB0" w14:textId="77777777" w:rsidR="00D128FB" w:rsidRPr="00D128FB" w:rsidRDefault="00D128FB" w:rsidP="006E2051">
                  <w:pPr>
                    <w:rPr>
                      <w:lang w:val="en-GB"/>
                    </w:rPr>
                  </w:pPr>
                  <w:r w:rsidRPr="00D128FB">
                    <w:rPr>
                      <w:lang w:val="en-GB"/>
                    </w:rPr>
                    <w:t xml:space="preserve">Represents that the address component is engaged as a part of the address. </w:t>
                  </w:r>
                </w:p>
              </w:tc>
            </w:tr>
            <w:tr w:rsidR="00D128FB" w:rsidRPr="00074262" w14:paraId="72991826" w14:textId="77777777" w:rsidTr="006E2051">
              <w:trPr>
                <w:tblHeader/>
                <w:tblCellSpacing w:w="0" w:type="dxa"/>
              </w:trPr>
              <w:tc>
                <w:tcPr>
                  <w:tcW w:w="360" w:type="dxa"/>
                  <w:hideMark/>
                </w:tcPr>
                <w:p w14:paraId="7285580C" w14:textId="77777777" w:rsidR="00D128FB" w:rsidRPr="00D128FB" w:rsidRDefault="00D128FB" w:rsidP="006E2051">
                  <w:pPr>
                    <w:rPr>
                      <w:lang w:val="en-GB"/>
                    </w:rPr>
                  </w:pPr>
                  <w:r w:rsidRPr="00D128FB">
                    <w:rPr>
                      <w:lang w:val="en-GB"/>
                    </w:rPr>
                    <w:t> </w:t>
                  </w:r>
                </w:p>
              </w:tc>
              <w:tc>
                <w:tcPr>
                  <w:tcW w:w="1500" w:type="dxa"/>
                  <w:hideMark/>
                </w:tcPr>
                <w:p w14:paraId="008FAE50" w14:textId="77777777" w:rsidR="00D128FB" w:rsidRPr="00631F8B" w:rsidRDefault="00D128FB" w:rsidP="006E2051">
                  <w:r w:rsidRPr="00631F8B">
                    <w:t>Omschrijving:</w:t>
                  </w:r>
                </w:p>
              </w:tc>
              <w:tc>
                <w:tcPr>
                  <w:tcW w:w="0" w:type="auto"/>
                  <w:hideMark/>
                </w:tcPr>
                <w:p w14:paraId="231EE08C" w14:textId="77777777" w:rsidR="00D128FB" w:rsidRPr="00D128FB" w:rsidRDefault="00D128FB" w:rsidP="006E2051">
                  <w:pPr>
                    <w:rPr>
                      <w:lang w:val="en-GB"/>
                    </w:rPr>
                  </w:pPr>
                  <w:r w:rsidRPr="00D128FB">
                    <w:rPr>
                      <w:lang w:val="en-GB"/>
                    </w:rPr>
                    <w:t>EXAMPLE For the address designated "Calle Mayor 13, Cortijo del Marqués, 41037, Écija, Sevilla, España" the six address components "Calle Mayor", "Cortijo del Marqués", "41037", "Écija", "Sevilla" and "España" are engaged as address components.</w:t>
                  </w:r>
                </w:p>
              </w:tc>
            </w:tr>
            <w:tr w:rsidR="00D128FB" w:rsidRPr="00631F8B" w14:paraId="0DCA6815" w14:textId="77777777" w:rsidTr="006E2051">
              <w:trPr>
                <w:tblHeader/>
                <w:tblCellSpacing w:w="0" w:type="dxa"/>
              </w:trPr>
              <w:tc>
                <w:tcPr>
                  <w:tcW w:w="360" w:type="dxa"/>
                  <w:hideMark/>
                </w:tcPr>
                <w:p w14:paraId="76406579" w14:textId="77777777" w:rsidR="00D128FB" w:rsidRPr="00D128FB" w:rsidRDefault="00D128FB" w:rsidP="006E2051">
                  <w:pPr>
                    <w:rPr>
                      <w:lang w:val="en-GB"/>
                    </w:rPr>
                  </w:pPr>
                  <w:r w:rsidRPr="00D128FB">
                    <w:rPr>
                      <w:lang w:val="en-GB"/>
                    </w:rPr>
                    <w:t> </w:t>
                  </w:r>
                </w:p>
              </w:tc>
              <w:tc>
                <w:tcPr>
                  <w:tcW w:w="1500" w:type="dxa"/>
                  <w:hideMark/>
                </w:tcPr>
                <w:p w14:paraId="1F81B856" w14:textId="77777777" w:rsidR="00D128FB" w:rsidRPr="00631F8B" w:rsidRDefault="00D128FB" w:rsidP="006E2051">
                  <w:r w:rsidRPr="00631F8B">
                    <w:t>Multipliciteit:</w:t>
                  </w:r>
                </w:p>
              </w:tc>
              <w:tc>
                <w:tcPr>
                  <w:tcW w:w="0" w:type="auto"/>
                  <w:hideMark/>
                </w:tcPr>
                <w:p w14:paraId="4E898BF0" w14:textId="77777777" w:rsidR="00D128FB" w:rsidRPr="00631F8B" w:rsidRDefault="00D128FB" w:rsidP="006E2051">
                  <w:r w:rsidRPr="00631F8B">
                    <w:t>1..*</w:t>
                  </w:r>
                </w:p>
              </w:tc>
            </w:tr>
          </w:tbl>
          <w:p w14:paraId="2907A4B4" w14:textId="77777777" w:rsidR="00D128FB" w:rsidRPr="00631F8B" w:rsidRDefault="00D128FB" w:rsidP="006E2051"/>
        </w:tc>
      </w:tr>
      <w:tr w:rsidR="00D128FB" w:rsidRPr="00074262" w14:paraId="37EAD29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1BD4D4" w14:textId="77777777" w:rsidR="00D128FB" w:rsidRPr="00631F8B" w:rsidRDefault="00D128FB" w:rsidP="006E2051">
            <w:r w:rsidRPr="00631F8B">
              <w:rPr>
                <w:b/>
                <w:bCs/>
              </w:rPr>
              <w:t>Constraint: AddressCountry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2B62BB4C" w14:textId="77777777" w:rsidTr="006E2051">
              <w:trPr>
                <w:tblHeader/>
                <w:tblCellSpacing w:w="0" w:type="dxa"/>
              </w:trPr>
              <w:tc>
                <w:tcPr>
                  <w:tcW w:w="360" w:type="dxa"/>
                  <w:hideMark/>
                </w:tcPr>
                <w:p w14:paraId="44C082DC" w14:textId="77777777" w:rsidR="00D128FB" w:rsidRPr="00631F8B" w:rsidRDefault="00D128FB" w:rsidP="006E2051">
                  <w:r w:rsidRPr="00631F8B">
                    <w:t> </w:t>
                  </w:r>
                </w:p>
              </w:tc>
              <w:tc>
                <w:tcPr>
                  <w:tcW w:w="1500" w:type="dxa"/>
                  <w:hideMark/>
                </w:tcPr>
                <w:p w14:paraId="28691474" w14:textId="77777777" w:rsidR="00D128FB" w:rsidRPr="00631F8B" w:rsidRDefault="00D128FB" w:rsidP="006E2051">
                  <w:r w:rsidRPr="00631F8B">
                    <w:t>Natuurlijke taal:</w:t>
                  </w:r>
                </w:p>
              </w:tc>
              <w:tc>
                <w:tcPr>
                  <w:tcW w:w="0" w:type="auto"/>
                  <w:hideMark/>
                </w:tcPr>
                <w:p w14:paraId="62427A82" w14:textId="77777777" w:rsidR="00D128FB" w:rsidRPr="00D128FB" w:rsidRDefault="00D128FB" w:rsidP="006E2051">
                  <w:pPr>
                    <w:rPr>
                      <w:lang w:val="en-GB"/>
                    </w:rPr>
                  </w:pPr>
                  <w:r w:rsidRPr="00D128FB">
                    <w:rPr>
                      <w:lang w:val="en-GB"/>
                    </w:rPr>
                    <w:t xml:space="preserve">An address shall have an admin unit address component spatial object whose level is 1 (Country) </w:t>
                  </w:r>
                </w:p>
              </w:tc>
            </w:tr>
            <w:tr w:rsidR="00D128FB" w:rsidRPr="00074262" w14:paraId="3D59B035" w14:textId="77777777" w:rsidTr="006E2051">
              <w:trPr>
                <w:tblHeader/>
                <w:tblCellSpacing w:w="0" w:type="dxa"/>
              </w:trPr>
              <w:tc>
                <w:tcPr>
                  <w:tcW w:w="360" w:type="dxa"/>
                  <w:hideMark/>
                </w:tcPr>
                <w:p w14:paraId="05B825EF" w14:textId="77777777" w:rsidR="00D128FB" w:rsidRPr="00D128FB" w:rsidRDefault="00D128FB" w:rsidP="006E2051">
                  <w:pPr>
                    <w:rPr>
                      <w:lang w:val="en-GB"/>
                    </w:rPr>
                  </w:pPr>
                  <w:r w:rsidRPr="00D128FB">
                    <w:rPr>
                      <w:lang w:val="en-GB"/>
                    </w:rPr>
                    <w:t> </w:t>
                  </w:r>
                </w:p>
              </w:tc>
              <w:tc>
                <w:tcPr>
                  <w:tcW w:w="1500" w:type="dxa"/>
                  <w:hideMark/>
                </w:tcPr>
                <w:p w14:paraId="0493F4B4" w14:textId="77777777" w:rsidR="00D128FB" w:rsidRPr="00631F8B" w:rsidRDefault="00D128FB" w:rsidP="006E2051">
                  <w:r w:rsidRPr="00631F8B">
                    <w:t>OCL:</w:t>
                  </w:r>
                </w:p>
              </w:tc>
              <w:tc>
                <w:tcPr>
                  <w:tcW w:w="0" w:type="auto"/>
                  <w:hideMark/>
                </w:tcPr>
                <w:p w14:paraId="3B1F5DAE" w14:textId="77777777" w:rsidR="00D128FB" w:rsidRPr="00D128FB" w:rsidRDefault="00D128FB" w:rsidP="006E2051">
                  <w:pPr>
                    <w:rPr>
                      <w:lang w:val="en-GB"/>
                    </w:rPr>
                  </w:pPr>
                  <w:r w:rsidRPr="00D128FB">
                    <w:rPr>
                      <w:lang w:val="en-GB"/>
                    </w:rPr>
                    <w:t xml:space="preserve">inv: self.component -&gt; forAll (a1 | exists(a1.parent.oclIsTypeOf(AdminUnitName) and a1.parent.level=1)) </w:t>
                  </w:r>
                </w:p>
              </w:tc>
            </w:tr>
          </w:tbl>
          <w:p w14:paraId="34C9AC7C" w14:textId="77777777" w:rsidR="00D128FB" w:rsidRPr="00D128FB" w:rsidRDefault="00D128FB" w:rsidP="006E2051">
            <w:pPr>
              <w:rPr>
                <w:lang w:val="en-GB"/>
              </w:rPr>
            </w:pPr>
          </w:p>
        </w:tc>
      </w:tr>
      <w:tr w:rsidR="00D128FB" w:rsidRPr="00074262" w14:paraId="21660A2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9E820A" w14:textId="77777777" w:rsidR="00D128FB" w:rsidRPr="00631F8B" w:rsidRDefault="00D128FB" w:rsidP="006E2051">
            <w:r w:rsidRPr="00631F8B">
              <w:rPr>
                <w:b/>
                <w:bCs/>
              </w:rPr>
              <w:t>Constraint: AddressPosition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4E336F78" w14:textId="77777777" w:rsidTr="006E2051">
              <w:trPr>
                <w:tblHeader/>
                <w:tblCellSpacing w:w="0" w:type="dxa"/>
              </w:trPr>
              <w:tc>
                <w:tcPr>
                  <w:tcW w:w="360" w:type="dxa"/>
                  <w:hideMark/>
                </w:tcPr>
                <w:p w14:paraId="49EF8B87" w14:textId="77777777" w:rsidR="00D128FB" w:rsidRPr="00631F8B" w:rsidRDefault="00D128FB" w:rsidP="006E2051">
                  <w:r w:rsidRPr="00631F8B">
                    <w:t> </w:t>
                  </w:r>
                </w:p>
              </w:tc>
              <w:tc>
                <w:tcPr>
                  <w:tcW w:w="1500" w:type="dxa"/>
                  <w:hideMark/>
                </w:tcPr>
                <w:p w14:paraId="05C8A857" w14:textId="77777777" w:rsidR="00D128FB" w:rsidRPr="00631F8B" w:rsidRDefault="00D128FB" w:rsidP="006E2051">
                  <w:r w:rsidRPr="00631F8B">
                    <w:t>Natuurlijke taal:</w:t>
                  </w:r>
                </w:p>
              </w:tc>
              <w:tc>
                <w:tcPr>
                  <w:tcW w:w="0" w:type="auto"/>
                  <w:hideMark/>
                </w:tcPr>
                <w:p w14:paraId="7DEED377" w14:textId="77777777" w:rsidR="00D128FB" w:rsidRPr="00D128FB" w:rsidRDefault="00D128FB" w:rsidP="006E2051">
                  <w:pPr>
                    <w:rPr>
                      <w:lang w:val="en-GB"/>
                    </w:rPr>
                  </w:pPr>
                  <w:r w:rsidRPr="00D128FB">
                    <w:rPr>
                      <w:lang w:val="en-GB"/>
                    </w:rPr>
                    <w:t xml:space="preserve">An address shall have exactly one default geographic position (default attribute of GeographicPosition must be true) </w:t>
                  </w:r>
                </w:p>
              </w:tc>
            </w:tr>
            <w:tr w:rsidR="00D128FB" w:rsidRPr="00074262" w14:paraId="68B4A3E3" w14:textId="77777777" w:rsidTr="006E2051">
              <w:trPr>
                <w:tblHeader/>
                <w:tblCellSpacing w:w="0" w:type="dxa"/>
              </w:trPr>
              <w:tc>
                <w:tcPr>
                  <w:tcW w:w="360" w:type="dxa"/>
                  <w:hideMark/>
                </w:tcPr>
                <w:p w14:paraId="26483685" w14:textId="77777777" w:rsidR="00D128FB" w:rsidRPr="00D128FB" w:rsidRDefault="00D128FB" w:rsidP="006E2051">
                  <w:pPr>
                    <w:rPr>
                      <w:lang w:val="en-GB"/>
                    </w:rPr>
                  </w:pPr>
                  <w:r w:rsidRPr="00D128FB">
                    <w:rPr>
                      <w:lang w:val="en-GB"/>
                    </w:rPr>
                    <w:t> </w:t>
                  </w:r>
                </w:p>
              </w:tc>
              <w:tc>
                <w:tcPr>
                  <w:tcW w:w="1500" w:type="dxa"/>
                  <w:hideMark/>
                </w:tcPr>
                <w:p w14:paraId="3B6063AF" w14:textId="77777777" w:rsidR="00D128FB" w:rsidRPr="00631F8B" w:rsidRDefault="00D128FB" w:rsidP="006E2051">
                  <w:r w:rsidRPr="00631F8B">
                    <w:t>OCL:</w:t>
                  </w:r>
                </w:p>
              </w:tc>
              <w:tc>
                <w:tcPr>
                  <w:tcW w:w="0" w:type="auto"/>
                  <w:hideMark/>
                </w:tcPr>
                <w:p w14:paraId="7BDD0278" w14:textId="77777777" w:rsidR="00D128FB" w:rsidRPr="00D128FB" w:rsidRDefault="00D128FB" w:rsidP="006E2051">
                  <w:pPr>
                    <w:rPr>
                      <w:lang w:val="en-GB"/>
                    </w:rPr>
                  </w:pPr>
                  <w:r w:rsidRPr="00D128FB">
                    <w:rPr>
                      <w:lang w:val="en-GB"/>
                    </w:rPr>
                    <w:t xml:space="preserve">inv: self.position -&gt; one(a1 | a1.default = true) </w:t>
                  </w:r>
                </w:p>
              </w:tc>
            </w:tr>
          </w:tbl>
          <w:p w14:paraId="750023B0" w14:textId="77777777" w:rsidR="00D128FB" w:rsidRPr="00D128FB" w:rsidRDefault="00D128FB" w:rsidP="006E2051">
            <w:pPr>
              <w:rPr>
                <w:lang w:val="en-GB"/>
              </w:rPr>
            </w:pPr>
          </w:p>
        </w:tc>
      </w:tr>
      <w:tr w:rsidR="00D128FB" w:rsidRPr="00074262" w14:paraId="048165F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A14845" w14:textId="77777777"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407C4942" w14:textId="77777777" w:rsidTr="006E2051">
              <w:trPr>
                <w:tblHeader/>
                <w:tblCellSpacing w:w="0" w:type="dxa"/>
              </w:trPr>
              <w:tc>
                <w:tcPr>
                  <w:tcW w:w="360" w:type="dxa"/>
                  <w:hideMark/>
                </w:tcPr>
                <w:p w14:paraId="605E7CCB" w14:textId="77777777" w:rsidR="00D128FB" w:rsidRPr="00631F8B" w:rsidRDefault="00D128FB" w:rsidP="006E2051">
                  <w:r w:rsidRPr="00631F8B">
                    <w:t> </w:t>
                  </w:r>
                </w:p>
              </w:tc>
              <w:tc>
                <w:tcPr>
                  <w:tcW w:w="1500" w:type="dxa"/>
                  <w:hideMark/>
                </w:tcPr>
                <w:p w14:paraId="23E67002" w14:textId="77777777" w:rsidR="00D128FB" w:rsidRPr="00631F8B" w:rsidRDefault="00D128FB" w:rsidP="006E2051">
                  <w:r w:rsidRPr="00631F8B">
                    <w:t>Natuurlijke taal:</w:t>
                  </w:r>
                </w:p>
              </w:tc>
              <w:tc>
                <w:tcPr>
                  <w:tcW w:w="0" w:type="auto"/>
                  <w:hideMark/>
                </w:tcPr>
                <w:p w14:paraId="5A63C4A8" w14:textId="77777777" w:rsidR="00D128FB" w:rsidRPr="00D128FB" w:rsidRDefault="00D128FB" w:rsidP="006E2051">
                  <w:pPr>
                    <w:rPr>
                      <w:lang w:val="en-GB"/>
                    </w:rPr>
                  </w:pPr>
                  <w:r w:rsidRPr="00D128FB">
                    <w:rPr>
                      <w:lang w:val="en-GB"/>
                    </w:rPr>
                    <w:t xml:space="preserve">If date set endLifespanVersion must be later than beginLifespanVersion (if set) </w:t>
                  </w:r>
                </w:p>
              </w:tc>
            </w:tr>
            <w:tr w:rsidR="00D128FB" w:rsidRPr="00074262" w14:paraId="6D747E79" w14:textId="77777777" w:rsidTr="006E2051">
              <w:trPr>
                <w:tblHeader/>
                <w:tblCellSpacing w:w="0" w:type="dxa"/>
              </w:trPr>
              <w:tc>
                <w:tcPr>
                  <w:tcW w:w="360" w:type="dxa"/>
                  <w:hideMark/>
                </w:tcPr>
                <w:p w14:paraId="7B1335DA" w14:textId="77777777" w:rsidR="00D128FB" w:rsidRPr="00D128FB" w:rsidRDefault="00D128FB" w:rsidP="006E2051">
                  <w:pPr>
                    <w:rPr>
                      <w:lang w:val="en-GB"/>
                    </w:rPr>
                  </w:pPr>
                  <w:r w:rsidRPr="00D128FB">
                    <w:rPr>
                      <w:lang w:val="en-GB"/>
                    </w:rPr>
                    <w:t> </w:t>
                  </w:r>
                </w:p>
              </w:tc>
              <w:tc>
                <w:tcPr>
                  <w:tcW w:w="1500" w:type="dxa"/>
                  <w:hideMark/>
                </w:tcPr>
                <w:p w14:paraId="2B05D3F9" w14:textId="77777777" w:rsidR="00D128FB" w:rsidRPr="00631F8B" w:rsidRDefault="00D128FB" w:rsidP="006E2051">
                  <w:r w:rsidRPr="00631F8B">
                    <w:t>OCL:</w:t>
                  </w:r>
                </w:p>
              </w:tc>
              <w:tc>
                <w:tcPr>
                  <w:tcW w:w="0" w:type="auto"/>
                  <w:hideMark/>
                </w:tcPr>
                <w:p w14:paraId="19A1C0F7" w14:textId="77777777" w:rsidR="00D128FB" w:rsidRPr="00D128FB" w:rsidRDefault="00D128FB" w:rsidP="006E2051">
                  <w:pPr>
                    <w:rPr>
                      <w:lang w:val="en-GB"/>
                    </w:rPr>
                  </w:pPr>
                  <w:r w:rsidRPr="00D128FB">
                    <w:rPr>
                      <w:lang w:val="en-GB"/>
                    </w:rPr>
                    <w:t>inv: self.endLifespanVersion.isAfter(self.beginLifespanVersion)</w:t>
                  </w:r>
                </w:p>
              </w:tc>
            </w:tr>
          </w:tbl>
          <w:p w14:paraId="2924D162" w14:textId="77777777" w:rsidR="00D128FB" w:rsidRPr="00D128FB" w:rsidRDefault="00D128FB" w:rsidP="006E2051">
            <w:pPr>
              <w:rPr>
                <w:lang w:val="en-GB"/>
              </w:rPr>
            </w:pPr>
          </w:p>
        </w:tc>
      </w:tr>
    </w:tbl>
    <w:p w14:paraId="73313B2C" w14:textId="77777777" w:rsidR="00D128FB" w:rsidRPr="00631F8B" w:rsidRDefault="00D128FB" w:rsidP="00D128FB">
      <w:pPr>
        <w:pStyle w:val="Kop5"/>
        <w:rPr>
          <w:sz w:val="16"/>
          <w:szCs w:val="16"/>
        </w:rPr>
      </w:pPr>
      <w:r w:rsidRPr="00631F8B">
        <w:rPr>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6CAE746"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2B7F8A7" w14:textId="77777777" w:rsidR="00D128FB" w:rsidRPr="00631F8B" w:rsidRDefault="00D128FB" w:rsidP="006E2051">
            <w:pPr>
              <w:spacing w:line="225" w:lineRule="atLeast"/>
            </w:pPr>
            <w:r w:rsidRPr="00631F8B">
              <w:rPr>
                <w:b/>
                <w:bCs/>
              </w:rPr>
              <w:lastRenderedPageBreak/>
              <w:t>AddressRepresentation</w:t>
            </w:r>
          </w:p>
        </w:tc>
      </w:tr>
      <w:tr w:rsidR="00D128FB" w:rsidRPr="00631F8B" w14:paraId="3CB3551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2C3FFF7" w14:textId="77777777" w:rsidTr="006E2051">
              <w:trPr>
                <w:tblHeader/>
                <w:tblCellSpacing w:w="0" w:type="dxa"/>
              </w:trPr>
              <w:tc>
                <w:tcPr>
                  <w:tcW w:w="360" w:type="dxa"/>
                  <w:hideMark/>
                </w:tcPr>
                <w:p w14:paraId="511742A5" w14:textId="77777777" w:rsidR="00D128FB" w:rsidRPr="00631F8B" w:rsidRDefault="00D128FB" w:rsidP="006E2051">
                  <w:r w:rsidRPr="00631F8B">
                    <w:t> </w:t>
                  </w:r>
                </w:p>
              </w:tc>
              <w:tc>
                <w:tcPr>
                  <w:tcW w:w="1500" w:type="dxa"/>
                  <w:hideMark/>
                </w:tcPr>
                <w:p w14:paraId="04648218" w14:textId="77777777" w:rsidR="00D128FB" w:rsidRPr="00631F8B" w:rsidRDefault="00D128FB" w:rsidP="006E2051">
                  <w:r w:rsidRPr="00631F8B">
                    <w:t>Package:</w:t>
                  </w:r>
                </w:p>
              </w:tc>
              <w:tc>
                <w:tcPr>
                  <w:tcW w:w="0" w:type="auto"/>
                  <w:hideMark/>
                </w:tcPr>
                <w:p w14:paraId="1EDF9781" w14:textId="77777777"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074262" w14:paraId="588CC10D" w14:textId="77777777" w:rsidTr="006E2051">
              <w:trPr>
                <w:tblHeader/>
                <w:tblCellSpacing w:w="0" w:type="dxa"/>
              </w:trPr>
              <w:tc>
                <w:tcPr>
                  <w:tcW w:w="360" w:type="dxa"/>
                  <w:hideMark/>
                </w:tcPr>
                <w:p w14:paraId="343F60E0" w14:textId="77777777" w:rsidR="00D128FB" w:rsidRPr="00D128FB" w:rsidRDefault="00D128FB" w:rsidP="006E2051">
                  <w:pPr>
                    <w:rPr>
                      <w:lang w:val="en-GB"/>
                    </w:rPr>
                  </w:pPr>
                  <w:r w:rsidRPr="00D128FB">
                    <w:rPr>
                      <w:lang w:val="en-GB"/>
                    </w:rPr>
                    <w:t> </w:t>
                  </w:r>
                </w:p>
              </w:tc>
              <w:tc>
                <w:tcPr>
                  <w:tcW w:w="1500" w:type="dxa"/>
                  <w:hideMark/>
                </w:tcPr>
                <w:p w14:paraId="7E74496A" w14:textId="77777777" w:rsidR="00D128FB" w:rsidRPr="00631F8B" w:rsidRDefault="00D128FB" w:rsidP="006E2051">
                  <w:r w:rsidRPr="00631F8B">
                    <w:t>Definitie:</w:t>
                  </w:r>
                </w:p>
              </w:tc>
              <w:tc>
                <w:tcPr>
                  <w:tcW w:w="0" w:type="auto"/>
                  <w:hideMark/>
                </w:tcPr>
                <w:p w14:paraId="4E3168C2" w14:textId="77777777" w:rsidR="00D128FB" w:rsidRPr="00D128FB" w:rsidRDefault="00D128FB" w:rsidP="006E2051">
                  <w:pPr>
                    <w:rPr>
                      <w:lang w:val="en-GB"/>
                    </w:rPr>
                  </w:pPr>
                  <w:r w:rsidRPr="00D128FB">
                    <w:rPr>
                      <w:lang w:val="en-GB"/>
                    </w:rPr>
                    <w:t xml:space="preserve">Representation of an address spatial object for use in external application schemas that need to include the basic, address information in a readable way. </w:t>
                  </w:r>
                </w:p>
              </w:tc>
            </w:tr>
            <w:tr w:rsidR="00D128FB" w:rsidRPr="00074262" w14:paraId="392F208F" w14:textId="77777777" w:rsidTr="006E2051">
              <w:trPr>
                <w:tblHeader/>
                <w:tblCellSpacing w:w="0" w:type="dxa"/>
              </w:trPr>
              <w:tc>
                <w:tcPr>
                  <w:tcW w:w="360" w:type="dxa"/>
                  <w:hideMark/>
                </w:tcPr>
                <w:p w14:paraId="2AD7031D" w14:textId="77777777" w:rsidR="00D128FB" w:rsidRPr="00D128FB" w:rsidRDefault="00D128FB" w:rsidP="006E2051">
                  <w:pPr>
                    <w:rPr>
                      <w:lang w:val="en-GB"/>
                    </w:rPr>
                  </w:pPr>
                  <w:r w:rsidRPr="00D128FB">
                    <w:rPr>
                      <w:lang w:val="en-GB"/>
                    </w:rPr>
                    <w:t> </w:t>
                  </w:r>
                </w:p>
              </w:tc>
              <w:tc>
                <w:tcPr>
                  <w:tcW w:w="1500" w:type="dxa"/>
                  <w:hideMark/>
                </w:tcPr>
                <w:p w14:paraId="159F3EE3" w14:textId="77777777" w:rsidR="00D128FB" w:rsidRPr="00631F8B" w:rsidRDefault="00D128FB" w:rsidP="006E2051">
                  <w:r w:rsidRPr="00631F8B">
                    <w:t>Omschrijving:</w:t>
                  </w:r>
                </w:p>
              </w:tc>
              <w:tc>
                <w:tcPr>
                  <w:tcW w:w="0" w:type="auto"/>
                  <w:hideMark/>
                </w:tcPr>
                <w:p w14:paraId="193C4BA8" w14:textId="77777777" w:rsidR="00D128FB" w:rsidRPr="00D128FB" w:rsidRDefault="00D128FB" w:rsidP="006E2051">
                  <w:pPr>
                    <w:rPr>
                      <w:lang w:val="en-GB"/>
                    </w:rPr>
                  </w:pPr>
                  <w:r w:rsidRPr="00D128FB">
                    <w:rPr>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D128FB" w:rsidRPr="00631F8B" w14:paraId="03861D00" w14:textId="77777777" w:rsidTr="006E2051">
              <w:trPr>
                <w:tblHeader/>
                <w:tblCellSpacing w:w="0" w:type="dxa"/>
              </w:trPr>
              <w:tc>
                <w:tcPr>
                  <w:tcW w:w="360" w:type="dxa"/>
                  <w:hideMark/>
                </w:tcPr>
                <w:p w14:paraId="6000CE16" w14:textId="77777777" w:rsidR="00D128FB" w:rsidRPr="00D128FB" w:rsidRDefault="00D128FB" w:rsidP="006E2051">
                  <w:pPr>
                    <w:rPr>
                      <w:lang w:val="en-GB"/>
                    </w:rPr>
                  </w:pPr>
                  <w:r w:rsidRPr="00D128FB">
                    <w:rPr>
                      <w:lang w:val="en-GB"/>
                    </w:rPr>
                    <w:t> </w:t>
                  </w:r>
                </w:p>
              </w:tc>
              <w:tc>
                <w:tcPr>
                  <w:tcW w:w="1500" w:type="dxa"/>
                  <w:hideMark/>
                </w:tcPr>
                <w:p w14:paraId="19EF0E6B" w14:textId="77777777" w:rsidR="00D128FB" w:rsidRPr="00631F8B" w:rsidRDefault="00D128FB" w:rsidP="006E2051">
                  <w:r w:rsidRPr="00631F8B">
                    <w:t>Stereotypes:</w:t>
                  </w:r>
                </w:p>
              </w:tc>
              <w:tc>
                <w:tcPr>
                  <w:tcW w:w="0" w:type="auto"/>
                  <w:hideMark/>
                </w:tcPr>
                <w:p w14:paraId="0308CBFB" w14:textId="77777777" w:rsidR="00D128FB" w:rsidRPr="00631F8B" w:rsidRDefault="00D128FB" w:rsidP="006E2051">
                  <w:r w:rsidRPr="00631F8B">
                    <w:t>«dataType»</w:t>
                  </w:r>
                </w:p>
              </w:tc>
            </w:tr>
          </w:tbl>
          <w:p w14:paraId="4B13410C" w14:textId="77777777" w:rsidR="00D128FB" w:rsidRPr="00631F8B" w:rsidRDefault="00D128FB" w:rsidP="006E2051"/>
        </w:tc>
      </w:tr>
      <w:tr w:rsidR="00D128FB" w:rsidRPr="00631F8B" w14:paraId="187B174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D47247" w14:textId="77777777" w:rsidR="00D128FB" w:rsidRPr="00631F8B" w:rsidRDefault="00D128FB" w:rsidP="006E2051">
            <w:r w:rsidRPr="00631F8B">
              <w:rPr>
                <w:b/>
                <w:bCs/>
              </w:rPr>
              <w:t>Attribuut: adminUnit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043FCE2" w14:textId="77777777" w:rsidTr="006E2051">
              <w:trPr>
                <w:tblHeader/>
                <w:tblCellSpacing w:w="0" w:type="dxa"/>
              </w:trPr>
              <w:tc>
                <w:tcPr>
                  <w:tcW w:w="360" w:type="dxa"/>
                  <w:hideMark/>
                </w:tcPr>
                <w:p w14:paraId="5F30F199" w14:textId="77777777" w:rsidR="00D128FB" w:rsidRPr="00631F8B" w:rsidRDefault="00D128FB" w:rsidP="006E2051">
                  <w:r w:rsidRPr="00631F8B">
                    <w:t> </w:t>
                  </w:r>
                </w:p>
              </w:tc>
              <w:tc>
                <w:tcPr>
                  <w:tcW w:w="1500" w:type="dxa"/>
                  <w:hideMark/>
                </w:tcPr>
                <w:p w14:paraId="73B15252" w14:textId="77777777" w:rsidR="00D128FB" w:rsidRPr="00631F8B" w:rsidRDefault="00D128FB" w:rsidP="006E2051">
                  <w:r w:rsidRPr="00631F8B">
                    <w:t>Type:</w:t>
                  </w:r>
                </w:p>
              </w:tc>
              <w:tc>
                <w:tcPr>
                  <w:tcW w:w="0" w:type="auto"/>
                  <w:hideMark/>
                </w:tcPr>
                <w:p w14:paraId="74B00886" w14:textId="77777777" w:rsidR="00D128FB" w:rsidRPr="00631F8B" w:rsidRDefault="00D128FB" w:rsidP="006E2051">
                  <w:r w:rsidRPr="00631F8B">
                    <w:t>GeographicalName</w:t>
                  </w:r>
                </w:p>
              </w:tc>
            </w:tr>
            <w:tr w:rsidR="00D128FB" w:rsidRPr="00074262" w14:paraId="1326C13A" w14:textId="77777777" w:rsidTr="006E2051">
              <w:trPr>
                <w:tblHeader/>
                <w:tblCellSpacing w:w="0" w:type="dxa"/>
              </w:trPr>
              <w:tc>
                <w:tcPr>
                  <w:tcW w:w="360" w:type="dxa"/>
                  <w:hideMark/>
                </w:tcPr>
                <w:p w14:paraId="6B493BD9" w14:textId="77777777" w:rsidR="00D128FB" w:rsidRPr="00631F8B" w:rsidRDefault="00D128FB" w:rsidP="006E2051">
                  <w:r w:rsidRPr="00631F8B">
                    <w:t> </w:t>
                  </w:r>
                </w:p>
              </w:tc>
              <w:tc>
                <w:tcPr>
                  <w:tcW w:w="1500" w:type="dxa"/>
                  <w:hideMark/>
                </w:tcPr>
                <w:p w14:paraId="7389D430" w14:textId="77777777" w:rsidR="00D128FB" w:rsidRPr="00631F8B" w:rsidRDefault="00D128FB" w:rsidP="006E2051">
                  <w:r w:rsidRPr="00631F8B">
                    <w:t>Definitie:</w:t>
                  </w:r>
                </w:p>
              </w:tc>
              <w:tc>
                <w:tcPr>
                  <w:tcW w:w="0" w:type="auto"/>
                  <w:hideMark/>
                </w:tcPr>
                <w:p w14:paraId="099E260F" w14:textId="77777777" w:rsidR="00D128FB" w:rsidRPr="00D128FB" w:rsidRDefault="00D128FB" w:rsidP="006E2051">
                  <w:pPr>
                    <w:rPr>
                      <w:lang w:val="en-GB"/>
                    </w:rPr>
                  </w:pPr>
                  <w:r w:rsidRPr="00D128FB">
                    <w:rPr>
                      <w:lang w:val="en-GB"/>
                    </w:rPr>
                    <w:t>The name or names of a unit of administration where a Member State has and/or exercises jurisdictional rights, for local, regional and national governance.</w:t>
                  </w:r>
                </w:p>
              </w:tc>
            </w:tr>
            <w:tr w:rsidR="00D128FB" w:rsidRPr="00631F8B" w14:paraId="413A88AA" w14:textId="77777777" w:rsidTr="006E2051">
              <w:trPr>
                <w:tblHeader/>
                <w:tblCellSpacing w:w="0" w:type="dxa"/>
              </w:trPr>
              <w:tc>
                <w:tcPr>
                  <w:tcW w:w="360" w:type="dxa"/>
                  <w:hideMark/>
                </w:tcPr>
                <w:p w14:paraId="50CF9540" w14:textId="77777777" w:rsidR="00D128FB" w:rsidRPr="00D128FB" w:rsidRDefault="00D128FB" w:rsidP="006E2051">
                  <w:pPr>
                    <w:rPr>
                      <w:lang w:val="en-GB"/>
                    </w:rPr>
                  </w:pPr>
                  <w:r w:rsidRPr="00D128FB">
                    <w:rPr>
                      <w:lang w:val="en-GB"/>
                    </w:rPr>
                    <w:t> </w:t>
                  </w:r>
                </w:p>
              </w:tc>
              <w:tc>
                <w:tcPr>
                  <w:tcW w:w="1500" w:type="dxa"/>
                  <w:hideMark/>
                </w:tcPr>
                <w:p w14:paraId="469DA785" w14:textId="77777777" w:rsidR="00D128FB" w:rsidRPr="00631F8B" w:rsidRDefault="00D128FB" w:rsidP="006E2051">
                  <w:r w:rsidRPr="00631F8B">
                    <w:t>Multipliciteit:</w:t>
                  </w:r>
                </w:p>
              </w:tc>
              <w:tc>
                <w:tcPr>
                  <w:tcW w:w="0" w:type="auto"/>
                  <w:hideMark/>
                </w:tcPr>
                <w:p w14:paraId="2930690B" w14:textId="77777777" w:rsidR="00D128FB" w:rsidRPr="00631F8B" w:rsidRDefault="00D128FB" w:rsidP="006E2051">
                  <w:r w:rsidRPr="00631F8B">
                    <w:t>1..*</w:t>
                  </w:r>
                </w:p>
              </w:tc>
            </w:tr>
            <w:tr w:rsidR="00D128FB" w:rsidRPr="00631F8B" w14:paraId="530D8889" w14:textId="77777777" w:rsidTr="006E2051">
              <w:trPr>
                <w:tblHeader/>
                <w:tblCellSpacing w:w="0" w:type="dxa"/>
              </w:trPr>
              <w:tc>
                <w:tcPr>
                  <w:tcW w:w="360" w:type="dxa"/>
                  <w:hideMark/>
                </w:tcPr>
                <w:p w14:paraId="7D99A80A" w14:textId="77777777" w:rsidR="00D128FB" w:rsidRPr="00631F8B" w:rsidRDefault="00D128FB" w:rsidP="006E2051">
                  <w:r w:rsidRPr="00631F8B">
                    <w:t> </w:t>
                  </w:r>
                </w:p>
              </w:tc>
              <w:tc>
                <w:tcPr>
                  <w:tcW w:w="1500" w:type="dxa"/>
                  <w:hideMark/>
                </w:tcPr>
                <w:p w14:paraId="0AD07003" w14:textId="77777777" w:rsidR="00D128FB" w:rsidRPr="00631F8B" w:rsidRDefault="00D128FB" w:rsidP="006E2051">
                  <w:r w:rsidRPr="00631F8B">
                    <w:t>Collectie constraints:</w:t>
                  </w:r>
                </w:p>
              </w:tc>
              <w:tc>
                <w:tcPr>
                  <w:tcW w:w="0" w:type="auto"/>
                  <w:hideMark/>
                </w:tcPr>
                <w:p w14:paraId="7965D79D" w14:textId="77777777" w:rsidR="00D128FB" w:rsidRPr="00631F8B" w:rsidRDefault="00D128FB" w:rsidP="006E2051">
                  <w:r w:rsidRPr="00631F8B">
                    <w:t>ordered</w:t>
                  </w:r>
                </w:p>
              </w:tc>
            </w:tr>
          </w:tbl>
          <w:p w14:paraId="493BDC31" w14:textId="77777777" w:rsidR="00D128FB" w:rsidRPr="00631F8B" w:rsidRDefault="00D128FB" w:rsidP="006E2051"/>
        </w:tc>
      </w:tr>
      <w:tr w:rsidR="00D128FB" w:rsidRPr="00631F8B" w14:paraId="08FD322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38993E" w14:textId="77777777" w:rsidR="00D128FB" w:rsidRPr="00631F8B" w:rsidRDefault="00D128FB" w:rsidP="006E2051">
            <w:r w:rsidRPr="00631F8B">
              <w:rPr>
                <w:b/>
                <w:bCs/>
              </w:rPr>
              <w:t>Attribuut: locatorDesignator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09E9EC9" w14:textId="77777777" w:rsidTr="006E2051">
              <w:trPr>
                <w:tblHeader/>
                <w:tblCellSpacing w:w="0" w:type="dxa"/>
              </w:trPr>
              <w:tc>
                <w:tcPr>
                  <w:tcW w:w="360" w:type="dxa"/>
                  <w:hideMark/>
                </w:tcPr>
                <w:p w14:paraId="275BBDEF" w14:textId="77777777" w:rsidR="00D128FB" w:rsidRPr="00631F8B" w:rsidRDefault="00D128FB" w:rsidP="006E2051">
                  <w:r w:rsidRPr="00631F8B">
                    <w:t> </w:t>
                  </w:r>
                </w:p>
              </w:tc>
              <w:tc>
                <w:tcPr>
                  <w:tcW w:w="1500" w:type="dxa"/>
                  <w:hideMark/>
                </w:tcPr>
                <w:p w14:paraId="05924E92" w14:textId="77777777" w:rsidR="00D128FB" w:rsidRPr="00631F8B" w:rsidRDefault="00D128FB" w:rsidP="006E2051">
                  <w:r w:rsidRPr="00631F8B">
                    <w:t>Type:</w:t>
                  </w:r>
                </w:p>
              </w:tc>
              <w:tc>
                <w:tcPr>
                  <w:tcW w:w="0" w:type="auto"/>
                  <w:hideMark/>
                </w:tcPr>
                <w:p w14:paraId="58DCFB39" w14:textId="77777777" w:rsidR="00D128FB" w:rsidRPr="00631F8B" w:rsidRDefault="00D128FB" w:rsidP="006E2051">
                  <w:r w:rsidRPr="00631F8B">
                    <w:t>CharacterString</w:t>
                  </w:r>
                </w:p>
              </w:tc>
            </w:tr>
            <w:tr w:rsidR="00D128FB" w:rsidRPr="00631F8B" w14:paraId="58E64958" w14:textId="77777777" w:rsidTr="006E2051">
              <w:trPr>
                <w:tblHeader/>
                <w:tblCellSpacing w:w="0" w:type="dxa"/>
              </w:trPr>
              <w:tc>
                <w:tcPr>
                  <w:tcW w:w="360" w:type="dxa"/>
                  <w:hideMark/>
                </w:tcPr>
                <w:p w14:paraId="503E6022" w14:textId="77777777" w:rsidR="00D128FB" w:rsidRPr="00631F8B" w:rsidRDefault="00D128FB" w:rsidP="006E2051">
                  <w:r w:rsidRPr="00631F8B">
                    <w:t> </w:t>
                  </w:r>
                </w:p>
              </w:tc>
              <w:tc>
                <w:tcPr>
                  <w:tcW w:w="1500" w:type="dxa"/>
                  <w:hideMark/>
                </w:tcPr>
                <w:p w14:paraId="03FACD66" w14:textId="77777777" w:rsidR="00D128FB" w:rsidRPr="00631F8B" w:rsidRDefault="00D128FB" w:rsidP="006E2051">
                  <w:r w:rsidRPr="00631F8B">
                    <w:t>Definitie:</w:t>
                  </w:r>
                </w:p>
              </w:tc>
              <w:tc>
                <w:tcPr>
                  <w:tcW w:w="0" w:type="auto"/>
                  <w:hideMark/>
                </w:tcPr>
                <w:p w14:paraId="47A67BC0" w14:textId="77777777" w:rsidR="00D128FB" w:rsidRPr="00631F8B" w:rsidRDefault="00D128FB" w:rsidP="006E2051">
                  <w:r w:rsidRPr="00D128FB">
                    <w:rPr>
                      <w:lang w:val="en-GB"/>
                    </w:rPr>
                    <w:t xml:space="preserve">A number or a sequence of characters which allows a user or an application to interpret, parse and format the locator within the relevant scope. </w:t>
                  </w:r>
                  <w:r w:rsidRPr="00631F8B">
                    <w:t>A locator may include more locator designators.</w:t>
                  </w:r>
                </w:p>
              </w:tc>
            </w:tr>
            <w:tr w:rsidR="00D128FB" w:rsidRPr="00631F8B" w14:paraId="545E5525" w14:textId="77777777" w:rsidTr="006E2051">
              <w:trPr>
                <w:tblHeader/>
                <w:tblCellSpacing w:w="0" w:type="dxa"/>
              </w:trPr>
              <w:tc>
                <w:tcPr>
                  <w:tcW w:w="360" w:type="dxa"/>
                  <w:hideMark/>
                </w:tcPr>
                <w:p w14:paraId="15989195" w14:textId="77777777" w:rsidR="00D128FB" w:rsidRPr="00631F8B" w:rsidRDefault="00D128FB" w:rsidP="006E2051">
                  <w:r w:rsidRPr="00631F8B">
                    <w:t> </w:t>
                  </w:r>
                </w:p>
              </w:tc>
              <w:tc>
                <w:tcPr>
                  <w:tcW w:w="1500" w:type="dxa"/>
                  <w:hideMark/>
                </w:tcPr>
                <w:p w14:paraId="1915C817" w14:textId="77777777" w:rsidR="00D128FB" w:rsidRPr="00631F8B" w:rsidRDefault="00D128FB" w:rsidP="006E2051">
                  <w:r w:rsidRPr="00631F8B">
                    <w:t>Multipliciteit:</w:t>
                  </w:r>
                </w:p>
              </w:tc>
              <w:tc>
                <w:tcPr>
                  <w:tcW w:w="0" w:type="auto"/>
                  <w:hideMark/>
                </w:tcPr>
                <w:p w14:paraId="73A9CE5A" w14:textId="77777777" w:rsidR="00D128FB" w:rsidRPr="00631F8B" w:rsidRDefault="00D128FB" w:rsidP="006E2051">
                  <w:r w:rsidRPr="00631F8B">
                    <w:t>0..*</w:t>
                  </w:r>
                </w:p>
              </w:tc>
            </w:tr>
            <w:tr w:rsidR="00D128FB" w:rsidRPr="00631F8B" w14:paraId="1E9613D2" w14:textId="77777777" w:rsidTr="006E2051">
              <w:trPr>
                <w:tblHeader/>
                <w:tblCellSpacing w:w="0" w:type="dxa"/>
              </w:trPr>
              <w:tc>
                <w:tcPr>
                  <w:tcW w:w="360" w:type="dxa"/>
                  <w:hideMark/>
                </w:tcPr>
                <w:p w14:paraId="41F54F6C" w14:textId="77777777" w:rsidR="00D128FB" w:rsidRPr="00631F8B" w:rsidRDefault="00D128FB" w:rsidP="006E2051">
                  <w:r w:rsidRPr="00631F8B">
                    <w:t> </w:t>
                  </w:r>
                </w:p>
              </w:tc>
              <w:tc>
                <w:tcPr>
                  <w:tcW w:w="1500" w:type="dxa"/>
                  <w:hideMark/>
                </w:tcPr>
                <w:p w14:paraId="7AF4BA0C" w14:textId="77777777" w:rsidR="00D128FB" w:rsidRPr="00631F8B" w:rsidRDefault="00D128FB" w:rsidP="006E2051">
                  <w:r w:rsidRPr="00631F8B">
                    <w:t>Collectie constraints:</w:t>
                  </w:r>
                </w:p>
              </w:tc>
              <w:tc>
                <w:tcPr>
                  <w:tcW w:w="0" w:type="auto"/>
                  <w:hideMark/>
                </w:tcPr>
                <w:p w14:paraId="19925A12" w14:textId="77777777" w:rsidR="00D128FB" w:rsidRPr="00631F8B" w:rsidRDefault="00D128FB" w:rsidP="006E2051">
                  <w:r w:rsidRPr="00631F8B">
                    <w:t>ordered</w:t>
                  </w:r>
                </w:p>
              </w:tc>
            </w:tr>
          </w:tbl>
          <w:p w14:paraId="7E832A5D" w14:textId="77777777" w:rsidR="00D128FB" w:rsidRPr="00631F8B" w:rsidRDefault="00D128FB" w:rsidP="006E2051"/>
        </w:tc>
      </w:tr>
      <w:tr w:rsidR="00D128FB" w:rsidRPr="00631F8B" w14:paraId="0747EAE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794865" w14:textId="77777777" w:rsidR="00D128FB" w:rsidRPr="00631F8B" w:rsidRDefault="00D128FB" w:rsidP="006E2051">
            <w:r w:rsidRPr="00631F8B">
              <w:rPr>
                <w:b/>
                <w:bCs/>
              </w:rPr>
              <w:t>Attribuut: locatorName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EDF4547" w14:textId="77777777" w:rsidTr="006E2051">
              <w:trPr>
                <w:tblHeader/>
                <w:tblCellSpacing w:w="0" w:type="dxa"/>
              </w:trPr>
              <w:tc>
                <w:tcPr>
                  <w:tcW w:w="360" w:type="dxa"/>
                  <w:hideMark/>
                </w:tcPr>
                <w:p w14:paraId="6BDB492B" w14:textId="77777777" w:rsidR="00D128FB" w:rsidRPr="00631F8B" w:rsidRDefault="00D128FB" w:rsidP="006E2051">
                  <w:r w:rsidRPr="00631F8B">
                    <w:t> </w:t>
                  </w:r>
                </w:p>
              </w:tc>
              <w:tc>
                <w:tcPr>
                  <w:tcW w:w="1500" w:type="dxa"/>
                  <w:hideMark/>
                </w:tcPr>
                <w:p w14:paraId="5692E7D6" w14:textId="77777777" w:rsidR="00D128FB" w:rsidRPr="00631F8B" w:rsidRDefault="00D128FB" w:rsidP="006E2051">
                  <w:r w:rsidRPr="00631F8B">
                    <w:t>Type:</w:t>
                  </w:r>
                </w:p>
              </w:tc>
              <w:tc>
                <w:tcPr>
                  <w:tcW w:w="0" w:type="auto"/>
                  <w:hideMark/>
                </w:tcPr>
                <w:p w14:paraId="5CD4E843" w14:textId="77777777" w:rsidR="00D128FB" w:rsidRPr="00631F8B" w:rsidRDefault="00D128FB" w:rsidP="006E2051">
                  <w:r w:rsidRPr="00631F8B">
                    <w:t>GeographicalName</w:t>
                  </w:r>
                </w:p>
              </w:tc>
            </w:tr>
            <w:tr w:rsidR="00D128FB" w:rsidRPr="00074262" w14:paraId="76CE20C1" w14:textId="77777777" w:rsidTr="006E2051">
              <w:trPr>
                <w:tblHeader/>
                <w:tblCellSpacing w:w="0" w:type="dxa"/>
              </w:trPr>
              <w:tc>
                <w:tcPr>
                  <w:tcW w:w="360" w:type="dxa"/>
                  <w:hideMark/>
                </w:tcPr>
                <w:p w14:paraId="0671A710" w14:textId="77777777" w:rsidR="00D128FB" w:rsidRPr="00631F8B" w:rsidRDefault="00D128FB" w:rsidP="006E2051">
                  <w:r w:rsidRPr="00631F8B">
                    <w:t> </w:t>
                  </w:r>
                </w:p>
              </w:tc>
              <w:tc>
                <w:tcPr>
                  <w:tcW w:w="1500" w:type="dxa"/>
                  <w:hideMark/>
                </w:tcPr>
                <w:p w14:paraId="5122C470" w14:textId="77777777" w:rsidR="00D128FB" w:rsidRPr="00631F8B" w:rsidRDefault="00D128FB" w:rsidP="006E2051">
                  <w:r w:rsidRPr="00631F8B">
                    <w:t>Definitie:</w:t>
                  </w:r>
                </w:p>
              </w:tc>
              <w:tc>
                <w:tcPr>
                  <w:tcW w:w="0" w:type="auto"/>
                  <w:hideMark/>
                </w:tcPr>
                <w:p w14:paraId="3DD6DC4C" w14:textId="77777777" w:rsidR="00D128FB" w:rsidRPr="00D128FB" w:rsidRDefault="00D128FB" w:rsidP="006E2051">
                  <w:pPr>
                    <w:rPr>
                      <w:lang w:val="en-GB"/>
                    </w:rPr>
                  </w:pPr>
                  <w:r w:rsidRPr="00D128FB">
                    <w:rPr>
                      <w:lang w:val="en-GB"/>
                    </w:rPr>
                    <w:t>Proper noun(s) applied to the real world entity identified by the locator.</w:t>
                  </w:r>
                </w:p>
              </w:tc>
            </w:tr>
            <w:tr w:rsidR="00D128FB" w:rsidRPr="00631F8B" w14:paraId="1CDCA791" w14:textId="77777777" w:rsidTr="006E2051">
              <w:trPr>
                <w:tblHeader/>
                <w:tblCellSpacing w:w="0" w:type="dxa"/>
              </w:trPr>
              <w:tc>
                <w:tcPr>
                  <w:tcW w:w="360" w:type="dxa"/>
                  <w:hideMark/>
                </w:tcPr>
                <w:p w14:paraId="5CCB8173" w14:textId="77777777" w:rsidR="00D128FB" w:rsidRPr="00D128FB" w:rsidRDefault="00D128FB" w:rsidP="006E2051">
                  <w:pPr>
                    <w:rPr>
                      <w:lang w:val="en-GB"/>
                    </w:rPr>
                  </w:pPr>
                  <w:r w:rsidRPr="00D128FB">
                    <w:rPr>
                      <w:lang w:val="en-GB"/>
                    </w:rPr>
                    <w:t> </w:t>
                  </w:r>
                </w:p>
              </w:tc>
              <w:tc>
                <w:tcPr>
                  <w:tcW w:w="1500" w:type="dxa"/>
                  <w:hideMark/>
                </w:tcPr>
                <w:p w14:paraId="06320401" w14:textId="77777777" w:rsidR="00D128FB" w:rsidRPr="00631F8B" w:rsidRDefault="00D128FB" w:rsidP="006E2051">
                  <w:r w:rsidRPr="00631F8B">
                    <w:t>Multipliciteit:</w:t>
                  </w:r>
                </w:p>
              </w:tc>
              <w:tc>
                <w:tcPr>
                  <w:tcW w:w="0" w:type="auto"/>
                  <w:hideMark/>
                </w:tcPr>
                <w:p w14:paraId="47D04B11" w14:textId="77777777" w:rsidR="00D128FB" w:rsidRPr="00631F8B" w:rsidRDefault="00D128FB" w:rsidP="006E2051">
                  <w:r w:rsidRPr="00631F8B">
                    <w:t>0..*</w:t>
                  </w:r>
                </w:p>
              </w:tc>
            </w:tr>
            <w:tr w:rsidR="00D128FB" w:rsidRPr="00631F8B" w14:paraId="5AB83D82" w14:textId="77777777" w:rsidTr="006E2051">
              <w:trPr>
                <w:tblHeader/>
                <w:tblCellSpacing w:w="0" w:type="dxa"/>
              </w:trPr>
              <w:tc>
                <w:tcPr>
                  <w:tcW w:w="360" w:type="dxa"/>
                  <w:hideMark/>
                </w:tcPr>
                <w:p w14:paraId="581517BA" w14:textId="77777777" w:rsidR="00D128FB" w:rsidRPr="00631F8B" w:rsidRDefault="00D128FB" w:rsidP="006E2051">
                  <w:r w:rsidRPr="00631F8B">
                    <w:t> </w:t>
                  </w:r>
                </w:p>
              </w:tc>
              <w:tc>
                <w:tcPr>
                  <w:tcW w:w="1500" w:type="dxa"/>
                  <w:hideMark/>
                </w:tcPr>
                <w:p w14:paraId="3C3C214C" w14:textId="77777777" w:rsidR="00D128FB" w:rsidRPr="00631F8B" w:rsidRDefault="00D128FB" w:rsidP="006E2051">
                  <w:r w:rsidRPr="00631F8B">
                    <w:t>Collectie constraints:</w:t>
                  </w:r>
                </w:p>
              </w:tc>
              <w:tc>
                <w:tcPr>
                  <w:tcW w:w="0" w:type="auto"/>
                  <w:hideMark/>
                </w:tcPr>
                <w:p w14:paraId="69D63B92" w14:textId="77777777" w:rsidR="00D128FB" w:rsidRPr="00631F8B" w:rsidRDefault="00D128FB" w:rsidP="006E2051">
                  <w:r w:rsidRPr="00631F8B">
                    <w:t>ordered</w:t>
                  </w:r>
                </w:p>
              </w:tc>
            </w:tr>
          </w:tbl>
          <w:p w14:paraId="691C8C86" w14:textId="77777777" w:rsidR="00D128FB" w:rsidRPr="00631F8B" w:rsidRDefault="00D128FB" w:rsidP="006E2051"/>
        </w:tc>
      </w:tr>
      <w:tr w:rsidR="00D128FB" w:rsidRPr="00631F8B" w14:paraId="7A9A2FB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0AEA1E" w14:textId="77777777" w:rsidR="00D128FB" w:rsidRPr="00631F8B" w:rsidRDefault="00D128FB" w:rsidP="006E2051">
            <w:r w:rsidRPr="00631F8B">
              <w:rPr>
                <w:b/>
                <w:bCs/>
              </w:rPr>
              <w:t>Attribuut: addressArea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9C96F9B" w14:textId="77777777" w:rsidTr="006E2051">
              <w:trPr>
                <w:tblHeader/>
                <w:tblCellSpacing w:w="0" w:type="dxa"/>
              </w:trPr>
              <w:tc>
                <w:tcPr>
                  <w:tcW w:w="360" w:type="dxa"/>
                  <w:hideMark/>
                </w:tcPr>
                <w:p w14:paraId="56C47111" w14:textId="77777777" w:rsidR="00D128FB" w:rsidRPr="00631F8B" w:rsidRDefault="00D128FB" w:rsidP="006E2051">
                  <w:r w:rsidRPr="00631F8B">
                    <w:t> </w:t>
                  </w:r>
                </w:p>
              </w:tc>
              <w:tc>
                <w:tcPr>
                  <w:tcW w:w="1500" w:type="dxa"/>
                  <w:hideMark/>
                </w:tcPr>
                <w:p w14:paraId="49326FDE" w14:textId="77777777" w:rsidR="00D128FB" w:rsidRPr="00631F8B" w:rsidRDefault="00D128FB" w:rsidP="006E2051">
                  <w:r w:rsidRPr="00631F8B">
                    <w:t>Type:</w:t>
                  </w:r>
                </w:p>
              </w:tc>
              <w:tc>
                <w:tcPr>
                  <w:tcW w:w="0" w:type="auto"/>
                  <w:hideMark/>
                </w:tcPr>
                <w:p w14:paraId="2EFA778F" w14:textId="77777777" w:rsidR="00D128FB" w:rsidRPr="00631F8B" w:rsidRDefault="00D128FB" w:rsidP="006E2051">
                  <w:r w:rsidRPr="00631F8B">
                    <w:t>GeographicalName</w:t>
                  </w:r>
                </w:p>
              </w:tc>
            </w:tr>
            <w:tr w:rsidR="00D128FB" w:rsidRPr="00074262" w14:paraId="0EDFFD27" w14:textId="77777777" w:rsidTr="006E2051">
              <w:trPr>
                <w:tblHeader/>
                <w:tblCellSpacing w:w="0" w:type="dxa"/>
              </w:trPr>
              <w:tc>
                <w:tcPr>
                  <w:tcW w:w="360" w:type="dxa"/>
                  <w:hideMark/>
                </w:tcPr>
                <w:p w14:paraId="1FCB722A" w14:textId="77777777" w:rsidR="00D128FB" w:rsidRPr="00631F8B" w:rsidRDefault="00D128FB" w:rsidP="006E2051">
                  <w:r w:rsidRPr="00631F8B">
                    <w:t> </w:t>
                  </w:r>
                </w:p>
              </w:tc>
              <w:tc>
                <w:tcPr>
                  <w:tcW w:w="1500" w:type="dxa"/>
                  <w:hideMark/>
                </w:tcPr>
                <w:p w14:paraId="5AE77B77" w14:textId="77777777" w:rsidR="00D128FB" w:rsidRPr="00631F8B" w:rsidRDefault="00D128FB" w:rsidP="006E2051">
                  <w:r w:rsidRPr="00631F8B">
                    <w:t>Definitie:</w:t>
                  </w:r>
                </w:p>
              </w:tc>
              <w:tc>
                <w:tcPr>
                  <w:tcW w:w="0" w:type="auto"/>
                  <w:hideMark/>
                </w:tcPr>
                <w:p w14:paraId="7D7865A2" w14:textId="77777777" w:rsidR="00D128FB" w:rsidRPr="00D128FB" w:rsidRDefault="00D128FB" w:rsidP="006E2051">
                  <w:pPr>
                    <w:rPr>
                      <w:lang w:val="en-GB"/>
                    </w:rPr>
                  </w:pPr>
                  <w:r w:rsidRPr="00D128FB">
                    <w:rPr>
                      <w:lang w:val="en-GB"/>
                    </w:rPr>
                    <w:t>The name or names of a geographic area or locality that groups a number of addressable objects for addressing purposes, without being an administrative unit.</w:t>
                  </w:r>
                </w:p>
              </w:tc>
            </w:tr>
            <w:tr w:rsidR="00D128FB" w:rsidRPr="00631F8B" w14:paraId="00C0F96D" w14:textId="77777777" w:rsidTr="006E2051">
              <w:trPr>
                <w:tblHeader/>
                <w:tblCellSpacing w:w="0" w:type="dxa"/>
              </w:trPr>
              <w:tc>
                <w:tcPr>
                  <w:tcW w:w="360" w:type="dxa"/>
                  <w:hideMark/>
                </w:tcPr>
                <w:p w14:paraId="41FF7A0A" w14:textId="77777777" w:rsidR="00D128FB" w:rsidRPr="00D128FB" w:rsidRDefault="00D128FB" w:rsidP="006E2051">
                  <w:pPr>
                    <w:rPr>
                      <w:lang w:val="en-GB"/>
                    </w:rPr>
                  </w:pPr>
                  <w:r w:rsidRPr="00D128FB">
                    <w:rPr>
                      <w:lang w:val="en-GB"/>
                    </w:rPr>
                    <w:t> </w:t>
                  </w:r>
                </w:p>
              </w:tc>
              <w:tc>
                <w:tcPr>
                  <w:tcW w:w="1500" w:type="dxa"/>
                  <w:hideMark/>
                </w:tcPr>
                <w:p w14:paraId="00F9A64E" w14:textId="77777777" w:rsidR="00D128FB" w:rsidRPr="00631F8B" w:rsidRDefault="00D128FB" w:rsidP="006E2051">
                  <w:r w:rsidRPr="00631F8B">
                    <w:t>Multipliciteit:</w:t>
                  </w:r>
                </w:p>
              </w:tc>
              <w:tc>
                <w:tcPr>
                  <w:tcW w:w="0" w:type="auto"/>
                  <w:hideMark/>
                </w:tcPr>
                <w:p w14:paraId="046DBB8E" w14:textId="77777777" w:rsidR="00D128FB" w:rsidRPr="00631F8B" w:rsidRDefault="00D128FB" w:rsidP="006E2051">
                  <w:r w:rsidRPr="00631F8B">
                    <w:t>0..*</w:t>
                  </w:r>
                </w:p>
              </w:tc>
            </w:tr>
            <w:tr w:rsidR="00D128FB" w:rsidRPr="00631F8B" w14:paraId="4892ACAF" w14:textId="77777777" w:rsidTr="006E2051">
              <w:trPr>
                <w:tblHeader/>
                <w:tblCellSpacing w:w="0" w:type="dxa"/>
              </w:trPr>
              <w:tc>
                <w:tcPr>
                  <w:tcW w:w="360" w:type="dxa"/>
                  <w:hideMark/>
                </w:tcPr>
                <w:p w14:paraId="062D8A79" w14:textId="77777777" w:rsidR="00D128FB" w:rsidRPr="00631F8B" w:rsidRDefault="00D128FB" w:rsidP="006E2051">
                  <w:r w:rsidRPr="00631F8B">
                    <w:t> </w:t>
                  </w:r>
                </w:p>
              </w:tc>
              <w:tc>
                <w:tcPr>
                  <w:tcW w:w="1500" w:type="dxa"/>
                  <w:hideMark/>
                </w:tcPr>
                <w:p w14:paraId="1C25FD2F" w14:textId="77777777" w:rsidR="00D128FB" w:rsidRPr="00631F8B" w:rsidRDefault="00D128FB" w:rsidP="006E2051">
                  <w:r w:rsidRPr="00631F8B">
                    <w:t>Stereotypes:</w:t>
                  </w:r>
                </w:p>
              </w:tc>
              <w:tc>
                <w:tcPr>
                  <w:tcW w:w="0" w:type="auto"/>
                  <w:hideMark/>
                </w:tcPr>
                <w:p w14:paraId="786EAA92" w14:textId="77777777" w:rsidR="00D128FB" w:rsidRPr="00631F8B" w:rsidRDefault="00D128FB" w:rsidP="006E2051">
                  <w:r w:rsidRPr="00631F8B">
                    <w:t>«voidable»</w:t>
                  </w:r>
                </w:p>
              </w:tc>
            </w:tr>
            <w:tr w:rsidR="00D128FB" w:rsidRPr="00631F8B" w14:paraId="7CEFD702" w14:textId="77777777" w:rsidTr="006E2051">
              <w:trPr>
                <w:tblHeader/>
                <w:tblCellSpacing w:w="0" w:type="dxa"/>
              </w:trPr>
              <w:tc>
                <w:tcPr>
                  <w:tcW w:w="360" w:type="dxa"/>
                  <w:hideMark/>
                </w:tcPr>
                <w:p w14:paraId="3DF782FA" w14:textId="77777777" w:rsidR="00D128FB" w:rsidRPr="00631F8B" w:rsidRDefault="00D128FB" w:rsidP="006E2051">
                  <w:r w:rsidRPr="00631F8B">
                    <w:t> </w:t>
                  </w:r>
                </w:p>
              </w:tc>
              <w:tc>
                <w:tcPr>
                  <w:tcW w:w="1500" w:type="dxa"/>
                  <w:hideMark/>
                </w:tcPr>
                <w:p w14:paraId="5B687CA5" w14:textId="77777777" w:rsidR="00D128FB" w:rsidRPr="00631F8B" w:rsidRDefault="00D128FB" w:rsidP="006E2051">
                  <w:r w:rsidRPr="00631F8B">
                    <w:t>Collectie constraints:</w:t>
                  </w:r>
                </w:p>
              </w:tc>
              <w:tc>
                <w:tcPr>
                  <w:tcW w:w="0" w:type="auto"/>
                  <w:hideMark/>
                </w:tcPr>
                <w:p w14:paraId="5282BF40" w14:textId="77777777" w:rsidR="00D128FB" w:rsidRPr="00631F8B" w:rsidRDefault="00D128FB" w:rsidP="006E2051">
                  <w:r w:rsidRPr="00631F8B">
                    <w:t>ordered</w:t>
                  </w:r>
                </w:p>
              </w:tc>
            </w:tr>
          </w:tbl>
          <w:p w14:paraId="181862FD" w14:textId="77777777" w:rsidR="00D128FB" w:rsidRPr="00631F8B" w:rsidRDefault="00D128FB" w:rsidP="006E2051"/>
        </w:tc>
      </w:tr>
      <w:tr w:rsidR="00D128FB" w:rsidRPr="00631F8B" w14:paraId="7BC6AD7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266FD5" w14:textId="77777777" w:rsidR="00D128FB" w:rsidRPr="00631F8B" w:rsidRDefault="00D128FB" w:rsidP="006E2051">
            <w:r w:rsidRPr="00631F8B">
              <w:rPr>
                <w:b/>
                <w:bCs/>
              </w:rPr>
              <w:t>Attribuut: postName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E594734" w14:textId="77777777" w:rsidTr="006E2051">
              <w:trPr>
                <w:tblHeader/>
                <w:tblCellSpacing w:w="0" w:type="dxa"/>
              </w:trPr>
              <w:tc>
                <w:tcPr>
                  <w:tcW w:w="360" w:type="dxa"/>
                  <w:hideMark/>
                </w:tcPr>
                <w:p w14:paraId="459CEFC2" w14:textId="77777777" w:rsidR="00D128FB" w:rsidRPr="00631F8B" w:rsidRDefault="00D128FB" w:rsidP="006E2051">
                  <w:r w:rsidRPr="00631F8B">
                    <w:t> </w:t>
                  </w:r>
                </w:p>
              </w:tc>
              <w:tc>
                <w:tcPr>
                  <w:tcW w:w="1500" w:type="dxa"/>
                  <w:hideMark/>
                </w:tcPr>
                <w:p w14:paraId="30A6B3DA" w14:textId="77777777" w:rsidR="00D128FB" w:rsidRPr="00631F8B" w:rsidRDefault="00D128FB" w:rsidP="006E2051">
                  <w:r w:rsidRPr="00631F8B">
                    <w:t>Type:</w:t>
                  </w:r>
                </w:p>
              </w:tc>
              <w:tc>
                <w:tcPr>
                  <w:tcW w:w="0" w:type="auto"/>
                  <w:hideMark/>
                </w:tcPr>
                <w:p w14:paraId="064E8BE3" w14:textId="77777777" w:rsidR="00D128FB" w:rsidRPr="00631F8B" w:rsidRDefault="00D128FB" w:rsidP="006E2051">
                  <w:r w:rsidRPr="00631F8B">
                    <w:t>GeographicalName</w:t>
                  </w:r>
                </w:p>
              </w:tc>
            </w:tr>
            <w:tr w:rsidR="00D128FB" w:rsidRPr="00074262" w14:paraId="493BAF86" w14:textId="77777777" w:rsidTr="006E2051">
              <w:trPr>
                <w:tblHeader/>
                <w:tblCellSpacing w:w="0" w:type="dxa"/>
              </w:trPr>
              <w:tc>
                <w:tcPr>
                  <w:tcW w:w="360" w:type="dxa"/>
                  <w:hideMark/>
                </w:tcPr>
                <w:p w14:paraId="120D5129" w14:textId="77777777" w:rsidR="00D128FB" w:rsidRPr="00631F8B" w:rsidRDefault="00D128FB" w:rsidP="006E2051">
                  <w:r w:rsidRPr="00631F8B">
                    <w:t> </w:t>
                  </w:r>
                </w:p>
              </w:tc>
              <w:tc>
                <w:tcPr>
                  <w:tcW w:w="1500" w:type="dxa"/>
                  <w:hideMark/>
                </w:tcPr>
                <w:p w14:paraId="23EF5F5F" w14:textId="77777777" w:rsidR="00D128FB" w:rsidRPr="00631F8B" w:rsidRDefault="00D128FB" w:rsidP="006E2051">
                  <w:r w:rsidRPr="00631F8B">
                    <w:t>Definitie:</w:t>
                  </w:r>
                </w:p>
              </w:tc>
              <w:tc>
                <w:tcPr>
                  <w:tcW w:w="0" w:type="auto"/>
                  <w:hideMark/>
                </w:tcPr>
                <w:p w14:paraId="312A924F" w14:textId="77777777" w:rsidR="00D128FB" w:rsidRPr="00D128FB" w:rsidRDefault="00D128FB" w:rsidP="006E2051">
                  <w:pPr>
                    <w:rPr>
                      <w:lang w:val="en-GB"/>
                    </w:rPr>
                  </w:pPr>
                  <w:r w:rsidRPr="00D128FB">
                    <w:rPr>
                      <w:lang w:val="en-GB"/>
                    </w:rPr>
                    <w:t xml:space="preserve">One or more names created and maintained for postal purposes to identify a subdivision of addresses and postal delivery points. </w:t>
                  </w:r>
                </w:p>
              </w:tc>
            </w:tr>
            <w:tr w:rsidR="00D128FB" w:rsidRPr="00631F8B" w14:paraId="2A097432" w14:textId="77777777" w:rsidTr="006E2051">
              <w:trPr>
                <w:tblHeader/>
                <w:tblCellSpacing w:w="0" w:type="dxa"/>
              </w:trPr>
              <w:tc>
                <w:tcPr>
                  <w:tcW w:w="360" w:type="dxa"/>
                  <w:hideMark/>
                </w:tcPr>
                <w:p w14:paraId="11C984D2" w14:textId="77777777" w:rsidR="00D128FB" w:rsidRPr="00D128FB" w:rsidRDefault="00D128FB" w:rsidP="006E2051">
                  <w:pPr>
                    <w:rPr>
                      <w:lang w:val="en-GB"/>
                    </w:rPr>
                  </w:pPr>
                  <w:r w:rsidRPr="00D128FB">
                    <w:rPr>
                      <w:lang w:val="en-GB"/>
                    </w:rPr>
                    <w:t> </w:t>
                  </w:r>
                </w:p>
              </w:tc>
              <w:tc>
                <w:tcPr>
                  <w:tcW w:w="1500" w:type="dxa"/>
                  <w:hideMark/>
                </w:tcPr>
                <w:p w14:paraId="7AF9174B" w14:textId="77777777" w:rsidR="00D128FB" w:rsidRPr="00631F8B" w:rsidRDefault="00D128FB" w:rsidP="006E2051">
                  <w:r w:rsidRPr="00631F8B">
                    <w:t>Multipliciteit:</w:t>
                  </w:r>
                </w:p>
              </w:tc>
              <w:tc>
                <w:tcPr>
                  <w:tcW w:w="0" w:type="auto"/>
                  <w:hideMark/>
                </w:tcPr>
                <w:p w14:paraId="40FFA27D" w14:textId="77777777" w:rsidR="00D128FB" w:rsidRPr="00631F8B" w:rsidRDefault="00D128FB" w:rsidP="006E2051">
                  <w:r w:rsidRPr="00631F8B">
                    <w:t>0..*</w:t>
                  </w:r>
                </w:p>
              </w:tc>
            </w:tr>
            <w:tr w:rsidR="00D128FB" w:rsidRPr="00631F8B" w14:paraId="7B426873" w14:textId="77777777" w:rsidTr="006E2051">
              <w:trPr>
                <w:tblHeader/>
                <w:tblCellSpacing w:w="0" w:type="dxa"/>
              </w:trPr>
              <w:tc>
                <w:tcPr>
                  <w:tcW w:w="360" w:type="dxa"/>
                  <w:hideMark/>
                </w:tcPr>
                <w:p w14:paraId="47BB7363" w14:textId="77777777" w:rsidR="00D128FB" w:rsidRPr="00631F8B" w:rsidRDefault="00D128FB" w:rsidP="006E2051">
                  <w:r w:rsidRPr="00631F8B">
                    <w:t> </w:t>
                  </w:r>
                </w:p>
              </w:tc>
              <w:tc>
                <w:tcPr>
                  <w:tcW w:w="1500" w:type="dxa"/>
                  <w:hideMark/>
                </w:tcPr>
                <w:p w14:paraId="7D4672E7" w14:textId="77777777" w:rsidR="00D128FB" w:rsidRPr="00631F8B" w:rsidRDefault="00D128FB" w:rsidP="006E2051">
                  <w:r w:rsidRPr="00631F8B">
                    <w:t>Stereotypes:</w:t>
                  </w:r>
                </w:p>
              </w:tc>
              <w:tc>
                <w:tcPr>
                  <w:tcW w:w="0" w:type="auto"/>
                  <w:hideMark/>
                </w:tcPr>
                <w:p w14:paraId="12B3153C" w14:textId="77777777" w:rsidR="00D128FB" w:rsidRPr="00631F8B" w:rsidRDefault="00D128FB" w:rsidP="006E2051">
                  <w:r w:rsidRPr="00631F8B">
                    <w:t>«voidable»</w:t>
                  </w:r>
                </w:p>
              </w:tc>
            </w:tr>
            <w:tr w:rsidR="00D128FB" w:rsidRPr="00631F8B" w14:paraId="72D97CD9" w14:textId="77777777" w:rsidTr="006E2051">
              <w:trPr>
                <w:tblHeader/>
                <w:tblCellSpacing w:w="0" w:type="dxa"/>
              </w:trPr>
              <w:tc>
                <w:tcPr>
                  <w:tcW w:w="360" w:type="dxa"/>
                  <w:hideMark/>
                </w:tcPr>
                <w:p w14:paraId="3DADF2D2" w14:textId="77777777" w:rsidR="00D128FB" w:rsidRPr="00631F8B" w:rsidRDefault="00D128FB" w:rsidP="006E2051">
                  <w:r w:rsidRPr="00631F8B">
                    <w:t> </w:t>
                  </w:r>
                </w:p>
              </w:tc>
              <w:tc>
                <w:tcPr>
                  <w:tcW w:w="1500" w:type="dxa"/>
                  <w:hideMark/>
                </w:tcPr>
                <w:p w14:paraId="5549439F" w14:textId="77777777" w:rsidR="00D128FB" w:rsidRPr="00631F8B" w:rsidRDefault="00D128FB" w:rsidP="006E2051">
                  <w:r w:rsidRPr="00631F8B">
                    <w:t>Collectie constraints:</w:t>
                  </w:r>
                </w:p>
              </w:tc>
              <w:tc>
                <w:tcPr>
                  <w:tcW w:w="0" w:type="auto"/>
                  <w:hideMark/>
                </w:tcPr>
                <w:p w14:paraId="76B402B9" w14:textId="77777777" w:rsidR="00D128FB" w:rsidRPr="00631F8B" w:rsidRDefault="00D128FB" w:rsidP="006E2051">
                  <w:r w:rsidRPr="00631F8B">
                    <w:t>ordered</w:t>
                  </w:r>
                </w:p>
              </w:tc>
            </w:tr>
          </w:tbl>
          <w:p w14:paraId="1C978499" w14:textId="77777777" w:rsidR="00D128FB" w:rsidRPr="00631F8B" w:rsidRDefault="00D128FB" w:rsidP="006E2051"/>
        </w:tc>
      </w:tr>
      <w:tr w:rsidR="00D128FB" w:rsidRPr="00631F8B" w14:paraId="54AFB2C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A47F7" w14:textId="77777777" w:rsidR="00D128FB" w:rsidRPr="00631F8B" w:rsidRDefault="00D128FB" w:rsidP="006E2051">
            <w:r w:rsidRPr="00631F8B">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B162B65" w14:textId="77777777" w:rsidTr="006E2051">
              <w:trPr>
                <w:tblHeader/>
                <w:tblCellSpacing w:w="0" w:type="dxa"/>
              </w:trPr>
              <w:tc>
                <w:tcPr>
                  <w:tcW w:w="360" w:type="dxa"/>
                  <w:hideMark/>
                </w:tcPr>
                <w:p w14:paraId="0FA78103" w14:textId="77777777" w:rsidR="00D128FB" w:rsidRPr="00631F8B" w:rsidRDefault="00D128FB" w:rsidP="006E2051">
                  <w:r w:rsidRPr="00631F8B">
                    <w:lastRenderedPageBreak/>
                    <w:t> </w:t>
                  </w:r>
                </w:p>
              </w:tc>
              <w:tc>
                <w:tcPr>
                  <w:tcW w:w="1500" w:type="dxa"/>
                  <w:hideMark/>
                </w:tcPr>
                <w:p w14:paraId="280CFEFF" w14:textId="77777777" w:rsidR="00D128FB" w:rsidRPr="00631F8B" w:rsidRDefault="00D128FB" w:rsidP="006E2051">
                  <w:r w:rsidRPr="00631F8B">
                    <w:t>Type:</w:t>
                  </w:r>
                </w:p>
              </w:tc>
              <w:tc>
                <w:tcPr>
                  <w:tcW w:w="0" w:type="auto"/>
                  <w:hideMark/>
                </w:tcPr>
                <w:p w14:paraId="159F4B3D" w14:textId="77777777" w:rsidR="00D128FB" w:rsidRPr="00631F8B" w:rsidRDefault="00D128FB" w:rsidP="006E2051">
                  <w:r w:rsidRPr="00631F8B">
                    <w:t>CharacterString</w:t>
                  </w:r>
                </w:p>
              </w:tc>
            </w:tr>
            <w:tr w:rsidR="00D128FB" w:rsidRPr="00074262" w14:paraId="3A6167FC" w14:textId="77777777" w:rsidTr="006E2051">
              <w:trPr>
                <w:tblHeader/>
                <w:tblCellSpacing w:w="0" w:type="dxa"/>
              </w:trPr>
              <w:tc>
                <w:tcPr>
                  <w:tcW w:w="360" w:type="dxa"/>
                  <w:hideMark/>
                </w:tcPr>
                <w:p w14:paraId="3C8B7910" w14:textId="77777777" w:rsidR="00D128FB" w:rsidRPr="00631F8B" w:rsidRDefault="00D128FB" w:rsidP="006E2051">
                  <w:r w:rsidRPr="00631F8B">
                    <w:t> </w:t>
                  </w:r>
                </w:p>
              </w:tc>
              <w:tc>
                <w:tcPr>
                  <w:tcW w:w="1500" w:type="dxa"/>
                  <w:hideMark/>
                </w:tcPr>
                <w:p w14:paraId="4DB03D91" w14:textId="77777777" w:rsidR="00D128FB" w:rsidRPr="00631F8B" w:rsidRDefault="00D128FB" w:rsidP="006E2051">
                  <w:r w:rsidRPr="00631F8B">
                    <w:t>Definitie:</w:t>
                  </w:r>
                </w:p>
              </w:tc>
              <w:tc>
                <w:tcPr>
                  <w:tcW w:w="0" w:type="auto"/>
                  <w:hideMark/>
                </w:tcPr>
                <w:p w14:paraId="7D36CCF2" w14:textId="77777777" w:rsidR="00D128FB" w:rsidRPr="00D128FB" w:rsidRDefault="00D128FB" w:rsidP="006E2051">
                  <w:pPr>
                    <w:rPr>
                      <w:lang w:val="en-GB"/>
                    </w:rPr>
                  </w:pPr>
                  <w:r w:rsidRPr="00D128FB">
                    <w:rPr>
                      <w:lang w:val="en-GB"/>
                    </w:rPr>
                    <w:t xml:space="preserve">A code created and maintained for postal purposes to identify a subdivision of addresses and postal delivery points. </w:t>
                  </w:r>
                </w:p>
              </w:tc>
            </w:tr>
            <w:tr w:rsidR="00D128FB" w:rsidRPr="00631F8B" w14:paraId="12382EF0" w14:textId="77777777" w:rsidTr="006E2051">
              <w:trPr>
                <w:tblHeader/>
                <w:tblCellSpacing w:w="0" w:type="dxa"/>
              </w:trPr>
              <w:tc>
                <w:tcPr>
                  <w:tcW w:w="360" w:type="dxa"/>
                  <w:hideMark/>
                </w:tcPr>
                <w:p w14:paraId="45DF02FE" w14:textId="77777777" w:rsidR="00D128FB" w:rsidRPr="00D128FB" w:rsidRDefault="00D128FB" w:rsidP="006E2051">
                  <w:pPr>
                    <w:rPr>
                      <w:lang w:val="en-GB"/>
                    </w:rPr>
                  </w:pPr>
                  <w:r w:rsidRPr="00D128FB">
                    <w:rPr>
                      <w:lang w:val="en-GB"/>
                    </w:rPr>
                    <w:t> </w:t>
                  </w:r>
                </w:p>
              </w:tc>
              <w:tc>
                <w:tcPr>
                  <w:tcW w:w="1500" w:type="dxa"/>
                  <w:hideMark/>
                </w:tcPr>
                <w:p w14:paraId="178298F3" w14:textId="77777777" w:rsidR="00D128FB" w:rsidRPr="00631F8B" w:rsidRDefault="00D128FB" w:rsidP="006E2051">
                  <w:r w:rsidRPr="00631F8B">
                    <w:t>Multipliciteit:</w:t>
                  </w:r>
                </w:p>
              </w:tc>
              <w:tc>
                <w:tcPr>
                  <w:tcW w:w="0" w:type="auto"/>
                  <w:hideMark/>
                </w:tcPr>
                <w:p w14:paraId="0832717B" w14:textId="77777777" w:rsidR="00D128FB" w:rsidRPr="00631F8B" w:rsidRDefault="00D128FB" w:rsidP="006E2051">
                  <w:r w:rsidRPr="00631F8B">
                    <w:t>0..1</w:t>
                  </w:r>
                </w:p>
              </w:tc>
            </w:tr>
            <w:tr w:rsidR="00D128FB" w:rsidRPr="00631F8B" w14:paraId="58E9C810" w14:textId="77777777" w:rsidTr="006E2051">
              <w:trPr>
                <w:tblHeader/>
                <w:tblCellSpacing w:w="0" w:type="dxa"/>
              </w:trPr>
              <w:tc>
                <w:tcPr>
                  <w:tcW w:w="360" w:type="dxa"/>
                  <w:hideMark/>
                </w:tcPr>
                <w:p w14:paraId="106D69F5" w14:textId="77777777" w:rsidR="00D128FB" w:rsidRPr="00631F8B" w:rsidRDefault="00D128FB" w:rsidP="006E2051">
                  <w:r w:rsidRPr="00631F8B">
                    <w:t> </w:t>
                  </w:r>
                </w:p>
              </w:tc>
              <w:tc>
                <w:tcPr>
                  <w:tcW w:w="1500" w:type="dxa"/>
                  <w:hideMark/>
                </w:tcPr>
                <w:p w14:paraId="50869B64" w14:textId="77777777" w:rsidR="00D128FB" w:rsidRPr="00631F8B" w:rsidRDefault="00D128FB" w:rsidP="006E2051">
                  <w:r w:rsidRPr="00631F8B">
                    <w:t>Stereotypes:</w:t>
                  </w:r>
                </w:p>
              </w:tc>
              <w:tc>
                <w:tcPr>
                  <w:tcW w:w="0" w:type="auto"/>
                  <w:hideMark/>
                </w:tcPr>
                <w:p w14:paraId="57043ECB" w14:textId="77777777" w:rsidR="00D128FB" w:rsidRPr="00631F8B" w:rsidRDefault="00D128FB" w:rsidP="006E2051">
                  <w:r w:rsidRPr="00631F8B">
                    <w:t>«voidable»</w:t>
                  </w:r>
                </w:p>
              </w:tc>
            </w:tr>
          </w:tbl>
          <w:p w14:paraId="1BACF13F" w14:textId="77777777" w:rsidR="00D128FB" w:rsidRPr="00631F8B" w:rsidRDefault="00D128FB" w:rsidP="006E2051"/>
        </w:tc>
      </w:tr>
      <w:tr w:rsidR="00D128FB" w:rsidRPr="00631F8B" w14:paraId="560936A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6AABFF" w14:textId="77777777" w:rsidR="00D128FB" w:rsidRPr="00631F8B" w:rsidRDefault="00D128FB" w:rsidP="006E2051">
            <w:r w:rsidRPr="00631F8B">
              <w:rPr>
                <w:b/>
                <w:bCs/>
              </w:rPr>
              <w:lastRenderedPageBreak/>
              <w:t>Attribuut: thoroughfare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4106B53" w14:textId="77777777" w:rsidTr="006E2051">
              <w:trPr>
                <w:tblHeader/>
                <w:tblCellSpacing w:w="0" w:type="dxa"/>
              </w:trPr>
              <w:tc>
                <w:tcPr>
                  <w:tcW w:w="360" w:type="dxa"/>
                  <w:hideMark/>
                </w:tcPr>
                <w:p w14:paraId="5E5553D0" w14:textId="77777777" w:rsidR="00D128FB" w:rsidRPr="00631F8B" w:rsidRDefault="00D128FB" w:rsidP="006E2051">
                  <w:r w:rsidRPr="00631F8B">
                    <w:t> </w:t>
                  </w:r>
                </w:p>
              </w:tc>
              <w:tc>
                <w:tcPr>
                  <w:tcW w:w="1500" w:type="dxa"/>
                  <w:hideMark/>
                </w:tcPr>
                <w:p w14:paraId="0A7D4E46" w14:textId="77777777" w:rsidR="00D128FB" w:rsidRPr="00631F8B" w:rsidRDefault="00D128FB" w:rsidP="006E2051">
                  <w:r w:rsidRPr="00631F8B">
                    <w:t>Type:</w:t>
                  </w:r>
                </w:p>
              </w:tc>
              <w:tc>
                <w:tcPr>
                  <w:tcW w:w="0" w:type="auto"/>
                  <w:hideMark/>
                </w:tcPr>
                <w:p w14:paraId="043082A3" w14:textId="77777777" w:rsidR="00D128FB" w:rsidRPr="00631F8B" w:rsidRDefault="00D128FB" w:rsidP="006E2051">
                  <w:r w:rsidRPr="00631F8B">
                    <w:t>GeographicalName</w:t>
                  </w:r>
                </w:p>
              </w:tc>
            </w:tr>
            <w:tr w:rsidR="00D128FB" w:rsidRPr="00074262" w14:paraId="5C46541E" w14:textId="77777777" w:rsidTr="006E2051">
              <w:trPr>
                <w:tblHeader/>
                <w:tblCellSpacing w:w="0" w:type="dxa"/>
              </w:trPr>
              <w:tc>
                <w:tcPr>
                  <w:tcW w:w="360" w:type="dxa"/>
                  <w:hideMark/>
                </w:tcPr>
                <w:p w14:paraId="14F22D44" w14:textId="77777777" w:rsidR="00D128FB" w:rsidRPr="00631F8B" w:rsidRDefault="00D128FB" w:rsidP="006E2051">
                  <w:r w:rsidRPr="00631F8B">
                    <w:t> </w:t>
                  </w:r>
                </w:p>
              </w:tc>
              <w:tc>
                <w:tcPr>
                  <w:tcW w:w="1500" w:type="dxa"/>
                  <w:hideMark/>
                </w:tcPr>
                <w:p w14:paraId="29BF4293" w14:textId="77777777" w:rsidR="00D128FB" w:rsidRPr="00631F8B" w:rsidRDefault="00D128FB" w:rsidP="006E2051">
                  <w:r w:rsidRPr="00631F8B">
                    <w:t>Definitie:</w:t>
                  </w:r>
                </w:p>
              </w:tc>
              <w:tc>
                <w:tcPr>
                  <w:tcW w:w="0" w:type="auto"/>
                  <w:hideMark/>
                </w:tcPr>
                <w:p w14:paraId="2969D613" w14:textId="77777777" w:rsidR="00D128FB" w:rsidRPr="00D128FB" w:rsidRDefault="00D128FB" w:rsidP="006E2051">
                  <w:pPr>
                    <w:rPr>
                      <w:lang w:val="en-GB"/>
                    </w:rPr>
                  </w:pPr>
                  <w:r w:rsidRPr="00D128FB">
                    <w:rPr>
                      <w:lang w:val="en-GB"/>
                    </w:rPr>
                    <w:t xml:space="preserve">The name or names of a passage or way through from one location to another like a road or a waterway. </w:t>
                  </w:r>
                </w:p>
              </w:tc>
            </w:tr>
            <w:tr w:rsidR="00D128FB" w:rsidRPr="00631F8B" w14:paraId="2FF16CDC" w14:textId="77777777" w:rsidTr="006E2051">
              <w:trPr>
                <w:tblHeader/>
                <w:tblCellSpacing w:w="0" w:type="dxa"/>
              </w:trPr>
              <w:tc>
                <w:tcPr>
                  <w:tcW w:w="360" w:type="dxa"/>
                  <w:hideMark/>
                </w:tcPr>
                <w:p w14:paraId="1115EC1A" w14:textId="77777777" w:rsidR="00D128FB" w:rsidRPr="00D128FB" w:rsidRDefault="00D128FB" w:rsidP="006E2051">
                  <w:pPr>
                    <w:rPr>
                      <w:lang w:val="en-GB"/>
                    </w:rPr>
                  </w:pPr>
                  <w:r w:rsidRPr="00D128FB">
                    <w:rPr>
                      <w:lang w:val="en-GB"/>
                    </w:rPr>
                    <w:t> </w:t>
                  </w:r>
                </w:p>
              </w:tc>
              <w:tc>
                <w:tcPr>
                  <w:tcW w:w="1500" w:type="dxa"/>
                  <w:hideMark/>
                </w:tcPr>
                <w:p w14:paraId="110F55D3" w14:textId="77777777" w:rsidR="00D128FB" w:rsidRPr="00631F8B" w:rsidRDefault="00D128FB" w:rsidP="006E2051">
                  <w:r w:rsidRPr="00631F8B">
                    <w:t>Multipliciteit:</w:t>
                  </w:r>
                </w:p>
              </w:tc>
              <w:tc>
                <w:tcPr>
                  <w:tcW w:w="0" w:type="auto"/>
                  <w:hideMark/>
                </w:tcPr>
                <w:p w14:paraId="145C31DB" w14:textId="77777777" w:rsidR="00D128FB" w:rsidRPr="00631F8B" w:rsidRDefault="00D128FB" w:rsidP="006E2051">
                  <w:r w:rsidRPr="00631F8B">
                    <w:t>0..*</w:t>
                  </w:r>
                </w:p>
              </w:tc>
            </w:tr>
            <w:tr w:rsidR="00D128FB" w:rsidRPr="00631F8B" w14:paraId="3EE71525" w14:textId="77777777" w:rsidTr="006E2051">
              <w:trPr>
                <w:tblHeader/>
                <w:tblCellSpacing w:w="0" w:type="dxa"/>
              </w:trPr>
              <w:tc>
                <w:tcPr>
                  <w:tcW w:w="360" w:type="dxa"/>
                  <w:hideMark/>
                </w:tcPr>
                <w:p w14:paraId="5BEA06A4" w14:textId="77777777" w:rsidR="00D128FB" w:rsidRPr="00631F8B" w:rsidRDefault="00D128FB" w:rsidP="006E2051">
                  <w:r w:rsidRPr="00631F8B">
                    <w:t> </w:t>
                  </w:r>
                </w:p>
              </w:tc>
              <w:tc>
                <w:tcPr>
                  <w:tcW w:w="1500" w:type="dxa"/>
                  <w:hideMark/>
                </w:tcPr>
                <w:p w14:paraId="3C0DAFCC" w14:textId="77777777" w:rsidR="00D128FB" w:rsidRPr="00631F8B" w:rsidRDefault="00D128FB" w:rsidP="006E2051">
                  <w:r w:rsidRPr="00631F8B">
                    <w:t>Stereotypes:</w:t>
                  </w:r>
                </w:p>
              </w:tc>
              <w:tc>
                <w:tcPr>
                  <w:tcW w:w="0" w:type="auto"/>
                  <w:hideMark/>
                </w:tcPr>
                <w:p w14:paraId="741E065D" w14:textId="77777777" w:rsidR="00D128FB" w:rsidRPr="00631F8B" w:rsidRDefault="00D128FB" w:rsidP="006E2051">
                  <w:r w:rsidRPr="00631F8B">
                    <w:t>«voidable»</w:t>
                  </w:r>
                </w:p>
              </w:tc>
            </w:tr>
            <w:tr w:rsidR="00D128FB" w:rsidRPr="00631F8B" w14:paraId="635D9FE8" w14:textId="77777777" w:rsidTr="006E2051">
              <w:trPr>
                <w:tblHeader/>
                <w:tblCellSpacing w:w="0" w:type="dxa"/>
              </w:trPr>
              <w:tc>
                <w:tcPr>
                  <w:tcW w:w="360" w:type="dxa"/>
                  <w:hideMark/>
                </w:tcPr>
                <w:p w14:paraId="422313EB" w14:textId="77777777" w:rsidR="00D128FB" w:rsidRPr="00631F8B" w:rsidRDefault="00D128FB" w:rsidP="006E2051">
                  <w:r w:rsidRPr="00631F8B">
                    <w:t> </w:t>
                  </w:r>
                </w:p>
              </w:tc>
              <w:tc>
                <w:tcPr>
                  <w:tcW w:w="1500" w:type="dxa"/>
                  <w:hideMark/>
                </w:tcPr>
                <w:p w14:paraId="56BFF24A" w14:textId="77777777" w:rsidR="00D128FB" w:rsidRPr="00631F8B" w:rsidRDefault="00D128FB" w:rsidP="006E2051">
                  <w:r w:rsidRPr="00631F8B">
                    <w:t>Collectie constraints:</w:t>
                  </w:r>
                </w:p>
              </w:tc>
              <w:tc>
                <w:tcPr>
                  <w:tcW w:w="0" w:type="auto"/>
                  <w:hideMark/>
                </w:tcPr>
                <w:p w14:paraId="1CBEEB82" w14:textId="77777777" w:rsidR="00D128FB" w:rsidRPr="00631F8B" w:rsidRDefault="00D128FB" w:rsidP="006E2051">
                  <w:r w:rsidRPr="00631F8B">
                    <w:t>ordered</w:t>
                  </w:r>
                </w:p>
              </w:tc>
            </w:tr>
          </w:tbl>
          <w:p w14:paraId="19CC84A4" w14:textId="77777777" w:rsidR="00D128FB" w:rsidRPr="00631F8B" w:rsidRDefault="00D128FB" w:rsidP="006E2051"/>
        </w:tc>
      </w:tr>
      <w:tr w:rsidR="00D128FB" w:rsidRPr="00631F8B" w14:paraId="7DF9B38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81C163" w14:textId="77777777" w:rsidR="00D128FB" w:rsidRPr="00631F8B" w:rsidRDefault="00D128FB" w:rsidP="006E2051">
            <w:r w:rsidRPr="00631F8B">
              <w:rPr>
                <w:b/>
                <w:bCs/>
              </w:rPr>
              <w:t>Relatie: addressFeature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D387D7C" w14:textId="77777777" w:rsidTr="006E2051">
              <w:trPr>
                <w:tblHeader/>
                <w:tblCellSpacing w:w="0" w:type="dxa"/>
              </w:trPr>
              <w:tc>
                <w:tcPr>
                  <w:tcW w:w="360" w:type="dxa"/>
                  <w:hideMark/>
                </w:tcPr>
                <w:p w14:paraId="1EE4D952" w14:textId="77777777" w:rsidR="00D128FB" w:rsidRPr="00631F8B" w:rsidRDefault="00D128FB" w:rsidP="006E2051">
                  <w:r w:rsidRPr="00631F8B">
                    <w:t> </w:t>
                  </w:r>
                </w:p>
              </w:tc>
              <w:tc>
                <w:tcPr>
                  <w:tcW w:w="1500" w:type="dxa"/>
                  <w:hideMark/>
                </w:tcPr>
                <w:p w14:paraId="4C71D6E9" w14:textId="77777777" w:rsidR="00D128FB" w:rsidRPr="00631F8B" w:rsidRDefault="00D128FB" w:rsidP="006E2051">
                  <w:r w:rsidRPr="00631F8B">
                    <w:t>Type:</w:t>
                  </w:r>
                </w:p>
              </w:tc>
              <w:tc>
                <w:tcPr>
                  <w:tcW w:w="0" w:type="auto"/>
                  <w:hideMark/>
                </w:tcPr>
                <w:p w14:paraId="464E845B" w14:textId="77777777" w:rsidR="00D128FB" w:rsidRPr="00631F8B" w:rsidRDefault="00D128FB" w:rsidP="006E2051">
                  <w:r w:rsidRPr="00631F8B">
                    <w:t>Address</w:t>
                  </w:r>
                </w:p>
              </w:tc>
            </w:tr>
            <w:tr w:rsidR="00D128FB" w:rsidRPr="00074262" w14:paraId="5A225A76" w14:textId="77777777" w:rsidTr="006E2051">
              <w:trPr>
                <w:tblHeader/>
                <w:tblCellSpacing w:w="0" w:type="dxa"/>
              </w:trPr>
              <w:tc>
                <w:tcPr>
                  <w:tcW w:w="360" w:type="dxa"/>
                  <w:hideMark/>
                </w:tcPr>
                <w:p w14:paraId="0B32E381" w14:textId="77777777" w:rsidR="00D128FB" w:rsidRPr="00631F8B" w:rsidRDefault="00D128FB" w:rsidP="006E2051">
                  <w:r w:rsidRPr="00631F8B">
                    <w:t> </w:t>
                  </w:r>
                </w:p>
              </w:tc>
              <w:tc>
                <w:tcPr>
                  <w:tcW w:w="1500" w:type="dxa"/>
                  <w:hideMark/>
                </w:tcPr>
                <w:p w14:paraId="3A4E7D18" w14:textId="77777777" w:rsidR="00D128FB" w:rsidRPr="00631F8B" w:rsidRDefault="00D128FB" w:rsidP="006E2051">
                  <w:r w:rsidRPr="00631F8B">
                    <w:t>Definitie:</w:t>
                  </w:r>
                </w:p>
              </w:tc>
              <w:tc>
                <w:tcPr>
                  <w:tcW w:w="0" w:type="auto"/>
                  <w:hideMark/>
                </w:tcPr>
                <w:p w14:paraId="7021C228" w14:textId="77777777" w:rsidR="00D128FB" w:rsidRPr="00D128FB" w:rsidRDefault="00D128FB" w:rsidP="006E2051">
                  <w:pPr>
                    <w:rPr>
                      <w:lang w:val="en-GB"/>
                    </w:rPr>
                  </w:pPr>
                  <w:r w:rsidRPr="00D128FB">
                    <w:rPr>
                      <w:lang w:val="en-GB"/>
                    </w:rPr>
                    <w:t xml:space="preserve">Reference to the address spatial object. </w:t>
                  </w:r>
                </w:p>
              </w:tc>
            </w:tr>
            <w:tr w:rsidR="00D128FB" w:rsidRPr="00631F8B" w14:paraId="380AB30E" w14:textId="77777777" w:rsidTr="006E2051">
              <w:trPr>
                <w:tblHeader/>
                <w:tblCellSpacing w:w="0" w:type="dxa"/>
              </w:trPr>
              <w:tc>
                <w:tcPr>
                  <w:tcW w:w="360" w:type="dxa"/>
                  <w:hideMark/>
                </w:tcPr>
                <w:p w14:paraId="72F54A4A" w14:textId="77777777" w:rsidR="00D128FB" w:rsidRPr="00D128FB" w:rsidRDefault="00D128FB" w:rsidP="006E2051">
                  <w:pPr>
                    <w:rPr>
                      <w:lang w:val="en-GB"/>
                    </w:rPr>
                  </w:pPr>
                  <w:r w:rsidRPr="00D128FB">
                    <w:rPr>
                      <w:lang w:val="en-GB"/>
                    </w:rPr>
                    <w:t> </w:t>
                  </w:r>
                </w:p>
              </w:tc>
              <w:tc>
                <w:tcPr>
                  <w:tcW w:w="1500" w:type="dxa"/>
                  <w:hideMark/>
                </w:tcPr>
                <w:p w14:paraId="472FE887" w14:textId="77777777" w:rsidR="00D128FB" w:rsidRPr="00631F8B" w:rsidRDefault="00D128FB" w:rsidP="006E2051">
                  <w:r w:rsidRPr="00631F8B">
                    <w:t>Multipliciteit:</w:t>
                  </w:r>
                </w:p>
              </w:tc>
              <w:tc>
                <w:tcPr>
                  <w:tcW w:w="0" w:type="auto"/>
                  <w:hideMark/>
                </w:tcPr>
                <w:p w14:paraId="13F84F66" w14:textId="77777777" w:rsidR="00D128FB" w:rsidRPr="00631F8B" w:rsidRDefault="00D128FB" w:rsidP="006E2051">
                  <w:r w:rsidRPr="00631F8B">
                    <w:t>0..1</w:t>
                  </w:r>
                </w:p>
              </w:tc>
            </w:tr>
            <w:tr w:rsidR="00D128FB" w:rsidRPr="00631F8B" w14:paraId="5A34DF12" w14:textId="77777777" w:rsidTr="006E2051">
              <w:trPr>
                <w:tblHeader/>
                <w:tblCellSpacing w:w="0" w:type="dxa"/>
              </w:trPr>
              <w:tc>
                <w:tcPr>
                  <w:tcW w:w="360" w:type="dxa"/>
                  <w:hideMark/>
                </w:tcPr>
                <w:p w14:paraId="0D83E001" w14:textId="77777777" w:rsidR="00D128FB" w:rsidRPr="00631F8B" w:rsidRDefault="00D128FB" w:rsidP="006E2051">
                  <w:r w:rsidRPr="00631F8B">
                    <w:t> </w:t>
                  </w:r>
                </w:p>
              </w:tc>
              <w:tc>
                <w:tcPr>
                  <w:tcW w:w="1500" w:type="dxa"/>
                  <w:hideMark/>
                </w:tcPr>
                <w:p w14:paraId="17353785" w14:textId="77777777" w:rsidR="00D128FB" w:rsidRPr="00631F8B" w:rsidRDefault="00D128FB" w:rsidP="006E2051">
                  <w:r w:rsidRPr="00631F8B">
                    <w:t>Stereotypes:</w:t>
                  </w:r>
                </w:p>
              </w:tc>
              <w:tc>
                <w:tcPr>
                  <w:tcW w:w="0" w:type="auto"/>
                  <w:hideMark/>
                </w:tcPr>
                <w:p w14:paraId="6F9FA2C9" w14:textId="77777777" w:rsidR="00D128FB" w:rsidRPr="00631F8B" w:rsidRDefault="00D128FB" w:rsidP="006E2051">
                  <w:r w:rsidRPr="00631F8B">
                    <w:t>«voidable»</w:t>
                  </w:r>
                </w:p>
              </w:tc>
            </w:tr>
          </w:tbl>
          <w:p w14:paraId="395E9EAA" w14:textId="77777777" w:rsidR="00D128FB" w:rsidRPr="00631F8B" w:rsidRDefault="00D128FB" w:rsidP="006E2051"/>
        </w:tc>
      </w:tr>
    </w:tbl>
    <w:p w14:paraId="6F691EBA" w14:textId="77777777" w:rsidR="00D128FB" w:rsidRPr="00631F8B" w:rsidRDefault="00D128FB" w:rsidP="00D128FB">
      <w:pPr>
        <w:pStyle w:val="Kop5"/>
        <w:rPr>
          <w:sz w:val="16"/>
          <w:szCs w:val="16"/>
        </w:rPr>
      </w:pPr>
      <w:r w:rsidRPr="00631F8B">
        <w:rPr>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7F05E31B"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CCB9EF" w14:textId="77777777" w:rsidR="00D128FB" w:rsidRPr="00631F8B" w:rsidRDefault="00D128FB" w:rsidP="006E2051">
            <w:pPr>
              <w:spacing w:line="225" w:lineRule="atLeast"/>
            </w:pPr>
            <w:r w:rsidRPr="00631F8B">
              <w:rPr>
                <w:b/>
                <w:bCs/>
              </w:rPr>
              <w:t>GeographicPosition</w:t>
            </w:r>
          </w:p>
        </w:tc>
      </w:tr>
      <w:tr w:rsidR="00D128FB" w:rsidRPr="00631F8B" w14:paraId="693485B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1C440177" w14:textId="77777777" w:rsidTr="006E2051">
              <w:trPr>
                <w:tblHeader/>
                <w:tblCellSpacing w:w="0" w:type="dxa"/>
              </w:trPr>
              <w:tc>
                <w:tcPr>
                  <w:tcW w:w="360" w:type="dxa"/>
                  <w:hideMark/>
                </w:tcPr>
                <w:p w14:paraId="1FE6887C" w14:textId="77777777" w:rsidR="00D128FB" w:rsidRPr="00631F8B" w:rsidRDefault="00D128FB" w:rsidP="006E2051">
                  <w:r w:rsidRPr="00631F8B">
                    <w:t> </w:t>
                  </w:r>
                </w:p>
              </w:tc>
              <w:tc>
                <w:tcPr>
                  <w:tcW w:w="1500" w:type="dxa"/>
                  <w:hideMark/>
                </w:tcPr>
                <w:p w14:paraId="6A0EB252" w14:textId="77777777" w:rsidR="00D128FB" w:rsidRPr="00631F8B" w:rsidRDefault="00D128FB" w:rsidP="006E2051">
                  <w:r w:rsidRPr="00631F8B">
                    <w:t>Package:</w:t>
                  </w:r>
                </w:p>
              </w:tc>
              <w:tc>
                <w:tcPr>
                  <w:tcW w:w="0" w:type="auto"/>
                  <w:hideMark/>
                </w:tcPr>
                <w:p w14:paraId="50DBD33F" w14:textId="77777777"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074262" w14:paraId="7E4208E8" w14:textId="77777777" w:rsidTr="006E2051">
              <w:trPr>
                <w:tblHeader/>
                <w:tblCellSpacing w:w="0" w:type="dxa"/>
              </w:trPr>
              <w:tc>
                <w:tcPr>
                  <w:tcW w:w="360" w:type="dxa"/>
                  <w:hideMark/>
                </w:tcPr>
                <w:p w14:paraId="77F8E315" w14:textId="77777777" w:rsidR="00D128FB" w:rsidRPr="00D128FB" w:rsidRDefault="00D128FB" w:rsidP="006E2051">
                  <w:pPr>
                    <w:rPr>
                      <w:lang w:val="en-GB"/>
                    </w:rPr>
                  </w:pPr>
                  <w:r w:rsidRPr="00D128FB">
                    <w:rPr>
                      <w:lang w:val="en-GB"/>
                    </w:rPr>
                    <w:t> </w:t>
                  </w:r>
                </w:p>
              </w:tc>
              <w:tc>
                <w:tcPr>
                  <w:tcW w:w="1500" w:type="dxa"/>
                  <w:hideMark/>
                </w:tcPr>
                <w:p w14:paraId="222C86F4" w14:textId="77777777" w:rsidR="00D128FB" w:rsidRPr="00631F8B" w:rsidRDefault="00D128FB" w:rsidP="006E2051">
                  <w:r w:rsidRPr="00631F8B">
                    <w:t>Definitie:</w:t>
                  </w:r>
                </w:p>
              </w:tc>
              <w:tc>
                <w:tcPr>
                  <w:tcW w:w="0" w:type="auto"/>
                  <w:hideMark/>
                </w:tcPr>
                <w:p w14:paraId="21420EE4" w14:textId="77777777" w:rsidR="00D128FB" w:rsidRPr="00D128FB" w:rsidRDefault="00D128FB" w:rsidP="006E2051">
                  <w:pPr>
                    <w:rPr>
                      <w:lang w:val="en-GB"/>
                    </w:rPr>
                  </w:pPr>
                  <w:r w:rsidRPr="00D128FB">
                    <w:rPr>
                      <w:lang w:val="en-GB"/>
                    </w:rPr>
                    <w:t>The position of a characteristic point which represents the location of the address according to a certain specification, including information on the origin of the position.</w:t>
                  </w:r>
                </w:p>
              </w:tc>
            </w:tr>
            <w:tr w:rsidR="00D128FB" w:rsidRPr="00631F8B" w14:paraId="4B45E8BE" w14:textId="77777777" w:rsidTr="006E2051">
              <w:trPr>
                <w:tblHeader/>
                <w:tblCellSpacing w:w="0" w:type="dxa"/>
              </w:trPr>
              <w:tc>
                <w:tcPr>
                  <w:tcW w:w="360" w:type="dxa"/>
                  <w:hideMark/>
                </w:tcPr>
                <w:p w14:paraId="465CA271" w14:textId="77777777" w:rsidR="00D128FB" w:rsidRPr="00D128FB" w:rsidRDefault="00D128FB" w:rsidP="006E2051">
                  <w:pPr>
                    <w:rPr>
                      <w:lang w:val="en-GB"/>
                    </w:rPr>
                  </w:pPr>
                  <w:r w:rsidRPr="00D128FB">
                    <w:rPr>
                      <w:lang w:val="en-GB"/>
                    </w:rPr>
                    <w:t> </w:t>
                  </w:r>
                </w:p>
              </w:tc>
              <w:tc>
                <w:tcPr>
                  <w:tcW w:w="1500" w:type="dxa"/>
                  <w:hideMark/>
                </w:tcPr>
                <w:p w14:paraId="6AD0B41F" w14:textId="77777777" w:rsidR="00D128FB" w:rsidRPr="00631F8B" w:rsidRDefault="00D128FB" w:rsidP="006E2051">
                  <w:r w:rsidRPr="00631F8B">
                    <w:t>Stereotypes:</w:t>
                  </w:r>
                </w:p>
              </w:tc>
              <w:tc>
                <w:tcPr>
                  <w:tcW w:w="0" w:type="auto"/>
                  <w:hideMark/>
                </w:tcPr>
                <w:p w14:paraId="639AF8C1" w14:textId="77777777" w:rsidR="00D128FB" w:rsidRPr="00631F8B" w:rsidRDefault="00D128FB" w:rsidP="006E2051">
                  <w:r w:rsidRPr="00631F8B">
                    <w:t>«dataType»</w:t>
                  </w:r>
                </w:p>
              </w:tc>
            </w:tr>
          </w:tbl>
          <w:p w14:paraId="53FE98B0" w14:textId="77777777" w:rsidR="00D128FB" w:rsidRPr="00631F8B" w:rsidRDefault="00D128FB" w:rsidP="006E2051"/>
        </w:tc>
      </w:tr>
      <w:tr w:rsidR="00D128FB" w:rsidRPr="00631F8B" w14:paraId="639FAF2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FA4E91" w14:textId="77777777"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CFAF359" w14:textId="77777777" w:rsidTr="006E2051">
              <w:trPr>
                <w:tblHeader/>
                <w:tblCellSpacing w:w="0" w:type="dxa"/>
              </w:trPr>
              <w:tc>
                <w:tcPr>
                  <w:tcW w:w="360" w:type="dxa"/>
                  <w:hideMark/>
                </w:tcPr>
                <w:p w14:paraId="03A4D40A" w14:textId="77777777" w:rsidR="00D128FB" w:rsidRPr="00631F8B" w:rsidRDefault="00D128FB" w:rsidP="006E2051">
                  <w:r w:rsidRPr="00631F8B">
                    <w:t> </w:t>
                  </w:r>
                </w:p>
              </w:tc>
              <w:tc>
                <w:tcPr>
                  <w:tcW w:w="1500" w:type="dxa"/>
                  <w:hideMark/>
                </w:tcPr>
                <w:p w14:paraId="6567426C" w14:textId="77777777" w:rsidR="00D128FB" w:rsidRPr="00631F8B" w:rsidRDefault="00D128FB" w:rsidP="006E2051">
                  <w:r w:rsidRPr="00631F8B">
                    <w:t>Type:</w:t>
                  </w:r>
                </w:p>
              </w:tc>
              <w:tc>
                <w:tcPr>
                  <w:tcW w:w="0" w:type="auto"/>
                  <w:hideMark/>
                </w:tcPr>
                <w:p w14:paraId="456C0B51" w14:textId="77777777" w:rsidR="00D128FB" w:rsidRPr="00631F8B" w:rsidRDefault="00D128FB" w:rsidP="006E2051">
                  <w:r w:rsidRPr="00631F8B">
                    <w:t>GM_Point</w:t>
                  </w:r>
                </w:p>
              </w:tc>
            </w:tr>
            <w:tr w:rsidR="00D128FB" w:rsidRPr="00074262" w14:paraId="7A778160" w14:textId="77777777" w:rsidTr="006E2051">
              <w:trPr>
                <w:tblHeader/>
                <w:tblCellSpacing w:w="0" w:type="dxa"/>
              </w:trPr>
              <w:tc>
                <w:tcPr>
                  <w:tcW w:w="360" w:type="dxa"/>
                  <w:hideMark/>
                </w:tcPr>
                <w:p w14:paraId="22567DC4" w14:textId="77777777" w:rsidR="00D128FB" w:rsidRPr="00631F8B" w:rsidRDefault="00D128FB" w:rsidP="006E2051">
                  <w:r w:rsidRPr="00631F8B">
                    <w:t> </w:t>
                  </w:r>
                </w:p>
              </w:tc>
              <w:tc>
                <w:tcPr>
                  <w:tcW w:w="1500" w:type="dxa"/>
                  <w:hideMark/>
                </w:tcPr>
                <w:p w14:paraId="6B239946" w14:textId="77777777" w:rsidR="00D128FB" w:rsidRPr="00631F8B" w:rsidRDefault="00D128FB" w:rsidP="006E2051">
                  <w:r w:rsidRPr="00631F8B">
                    <w:t>Definitie:</w:t>
                  </w:r>
                </w:p>
              </w:tc>
              <w:tc>
                <w:tcPr>
                  <w:tcW w:w="0" w:type="auto"/>
                  <w:hideMark/>
                </w:tcPr>
                <w:p w14:paraId="4FBC00CC" w14:textId="77777777" w:rsidR="00D128FB" w:rsidRPr="00D128FB" w:rsidRDefault="00D128FB" w:rsidP="006E2051">
                  <w:pPr>
                    <w:rPr>
                      <w:lang w:val="en-GB"/>
                    </w:rPr>
                  </w:pPr>
                  <w:r w:rsidRPr="00D128FB">
                    <w:rPr>
                      <w:lang w:val="en-GB"/>
                    </w:rPr>
                    <w:t>The position of the point expressed in coordinates in the chosen spatial reference system.</w:t>
                  </w:r>
                </w:p>
              </w:tc>
            </w:tr>
            <w:tr w:rsidR="00D128FB" w:rsidRPr="00631F8B" w14:paraId="4FD2D09E" w14:textId="77777777" w:rsidTr="006E2051">
              <w:trPr>
                <w:tblHeader/>
                <w:tblCellSpacing w:w="0" w:type="dxa"/>
              </w:trPr>
              <w:tc>
                <w:tcPr>
                  <w:tcW w:w="360" w:type="dxa"/>
                  <w:hideMark/>
                </w:tcPr>
                <w:p w14:paraId="55AB35F6" w14:textId="77777777" w:rsidR="00D128FB" w:rsidRPr="00D128FB" w:rsidRDefault="00D128FB" w:rsidP="006E2051">
                  <w:pPr>
                    <w:rPr>
                      <w:lang w:val="en-GB"/>
                    </w:rPr>
                  </w:pPr>
                  <w:r w:rsidRPr="00D128FB">
                    <w:rPr>
                      <w:lang w:val="en-GB"/>
                    </w:rPr>
                    <w:t> </w:t>
                  </w:r>
                </w:p>
              </w:tc>
              <w:tc>
                <w:tcPr>
                  <w:tcW w:w="1500" w:type="dxa"/>
                  <w:hideMark/>
                </w:tcPr>
                <w:p w14:paraId="24420266" w14:textId="77777777" w:rsidR="00D128FB" w:rsidRPr="00631F8B" w:rsidRDefault="00D128FB" w:rsidP="006E2051">
                  <w:r w:rsidRPr="00631F8B">
                    <w:t>Multipliciteit:</w:t>
                  </w:r>
                </w:p>
              </w:tc>
              <w:tc>
                <w:tcPr>
                  <w:tcW w:w="0" w:type="auto"/>
                  <w:hideMark/>
                </w:tcPr>
                <w:p w14:paraId="1362C957" w14:textId="77777777" w:rsidR="00D128FB" w:rsidRPr="00631F8B" w:rsidRDefault="00D128FB" w:rsidP="006E2051">
                  <w:r w:rsidRPr="00631F8B">
                    <w:t>1</w:t>
                  </w:r>
                </w:p>
              </w:tc>
            </w:tr>
          </w:tbl>
          <w:p w14:paraId="659A1836" w14:textId="77777777" w:rsidR="00D128FB" w:rsidRPr="00631F8B" w:rsidRDefault="00D128FB" w:rsidP="006E2051"/>
        </w:tc>
      </w:tr>
      <w:tr w:rsidR="00D128FB" w:rsidRPr="00631F8B" w14:paraId="36B926B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0F355A" w14:textId="77777777" w:rsidR="00D128FB" w:rsidRPr="00631F8B" w:rsidRDefault="00D128FB" w:rsidP="006E2051">
            <w:r w:rsidRPr="00631F8B">
              <w:rPr>
                <w:b/>
                <w:bCs/>
              </w:rPr>
              <w:t>Attribuut: specification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B8AC7AC" w14:textId="77777777" w:rsidTr="006E2051">
              <w:trPr>
                <w:tblHeader/>
                <w:tblCellSpacing w:w="0" w:type="dxa"/>
              </w:trPr>
              <w:tc>
                <w:tcPr>
                  <w:tcW w:w="360" w:type="dxa"/>
                  <w:hideMark/>
                </w:tcPr>
                <w:p w14:paraId="627E6A6D" w14:textId="77777777" w:rsidR="00D128FB" w:rsidRPr="00631F8B" w:rsidRDefault="00D128FB" w:rsidP="006E2051">
                  <w:r w:rsidRPr="00631F8B">
                    <w:t> </w:t>
                  </w:r>
                </w:p>
              </w:tc>
              <w:tc>
                <w:tcPr>
                  <w:tcW w:w="1500" w:type="dxa"/>
                  <w:hideMark/>
                </w:tcPr>
                <w:p w14:paraId="26C5C24C" w14:textId="77777777" w:rsidR="00D128FB" w:rsidRPr="00631F8B" w:rsidRDefault="00D128FB" w:rsidP="006E2051">
                  <w:r w:rsidRPr="00631F8B">
                    <w:t>Type:</w:t>
                  </w:r>
                </w:p>
              </w:tc>
              <w:tc>
                <w:tcPr>
                  <w:tcW w:w="0" w:type="auto"/>
                  <w:hideMark/>
                </w:tcPr>
                <w:p w14:paraId="0BBBB7E7" w14:textId="77777777" w:rsidR="00D128FB" w:rsidRPr="00631F8B" w:rsidRDefault="00D128FB" w:rsidP="006E2051">
                  <w:r w:rsidRPr="00631F8B">
                    <w:t>GeometrySpecificationValue</w:t>
                  </w:r>
                </w:p>
              </w:tc>
            </w:tr>
            <w:tr w:rsidR="00D128FB" w:rsidRPr="00074262" w14:paraId="2A6CCFE9" w14:textId="77777777" w:rsidTr="006E2051">
              <w:trPr>
                <w:tblHeader/>
                <w:tblCellSpacing w:w="0" w:type="dxa"/>
              </w:trPr>
              <w:tc>
                <w:tcPr>
                  <w:tcW w:w="360" w:type="dxa"/>
                  <w:hideMark/>
                </w:tcPr>
                <w:p w14:paraId="561AF882" w14:textId="77777777" w:rsidR="00D128FB" w:rsidRPr="00631F8B" w:rsidRDefault="00D128FB" w:rsidP="006E2051">
                  <w:r w:rsidRPr="00631F8B">
                    <w:t> </w:t>
                  </w:r>
                </w:p>
              </w:tc>
              <w:tc>
                <w:tcPr>
                  <w:tcW w:w="1500" w:type="dxa"/>
                  <w:hideMark/>
                </w:tcPr>
                <w:p w14:paraId="63BC8A10" w14:textId="77777777" w:rsidR="00D128FB" w:rsidRPr="00631F8B" w:rsidRDefault="00D128FB" w:rsidP="006E2051">
                  <w:r w:rsidRPr="00631F8B">
                    <w:t>Definitie:</w:t>
                  </w:r>
                </w:p>
              </w:tc>
              <w:tc>
                <w:tcPr>
                  <w:tcW w:w="0" w:type="auto"/>
                  <w:hideMark/>
                </w:tcPr>
                <w:p w14:paraId="530964CC" w14:textId="77777777" w:rsidR="00D128FB" w:rsidRPr="00D128FB" w:rsidRDefault="00D128FB" w:rsidP="006E2051">
                  <w:pPr>
                    <w:rPr>
                      <w:lang w:val="en-GB"/>
                    </w:rPr>
                  </w:pPr>
                  <w:r w:rsidRPr="00D128FB">
                    <w:rPr>
                      <w:lang w:val="en-GB"/>
                    </w:rPr>
                    <w:t>Information defining the specification used to create or derive this geographic position of the address.</w:t>
                  </w:r>
                </w:p>
              </w:tc>
            </w:tr>
            <w:tr w:rsidR="00D128FB" w:rsidRPr="00631F8B" w14:paraId="480AFAAE" w14:textId="77777777" w:rsidTr="006E2051">
              <w:trPr>
                <w:tblHeader/>
                <w:tblCellSpacing w:w="0" w:type="dxa"/>
              </w:trPr>
              <w:tc>
                <w:tcPr>
                  <w:tcW w:w="360" w:type="dxa"/>
                  <w:hideMark/>
                </w:tcPr>
                <w:p w14:paraId="2B70E368" w14:textId="77777777" w:rsidR="00D128FB" w:rsidRPr="00D128FB" w:rsidRDefault="00D128FB" w:rsidP="006E2051">
                  <w:pPr>
                    <w:rPr>
                      <w:lang w:val="en-GB"/>
                    </w:rPr>
                  </w:pPr>
                  <w:r w:rsidRPr="00D128FB">
                    <w:rPr>
                      <w:lang w:val="en-GB"/>
                    </w:rPr>
                    <w:t> </w:t>
                  </w:r>
                </w:p>
              </w:tc>
              <w:tc>
                <w:tcPr>
                  <w:tcW w:w="1500" w:type="dxa"/>
                  <w:hideMark/>
                </w:tcPr>
                <w:p w14:paraId="24D0C461" w14:textId="77777777" w:rsidR="00D128FB" w:rsidRPr="00631F8B" w:rsidRDefault="00D128FB" w:rsidP="006E2051">
                  <w:r w:rsidRPr="00631F8B">
                    <w:t>Multipliciteit:</w:t>
                  </w:r>
                </w:p>
              </w:tc>
              <w:tc>
                <w:tcPr>
                  <w:tcW w:w="0" w:type="auto"/>
                  <w:hideMark/>
                </w:tcPr>
                <w:p w14:paraId="780A8E88" w14:textId="77777777" w:rsidR="00D128FB" w:rsidRPr="00631F8B" w:rsidRDefault="00D128FB" w:rsidP="006E2051">
                  <w:r w:rsidRPr="00631F8B">
                    <w:t>1</w:t>
                  </w:r>
                </w:p>
              </w:tc>
            </w:tr>
            <w:tr w:rsidR="00D128FB" w:rsidRPr="00631F8B" w14:paraId="4C2AB743" w14:textId="77777777" w:rsidTr="006E2051">
              <w:trPr>
                <w:tblHeader/>
                <w:tblCellSpacing w:w="0" w:type="dxa"/>
              </w:trPr>
              <w:tc>
                <w:tcPr>
                  <w:tcW w:w="360" w:type="dxa"/>
                  <w:hideMark/>
                </w:tcPr>
                <w:p w14:paraId="683FC80A" w14:textId="77777777" w:rsidR="00D128FB" w:rsidRPr="00631F8B" w:rsidRDefault="00D128FB" w:rsidP="006E2051">
                  <w:r w:rsidRPr="00631F8B">
                    <w:t> </w:t>
                  </w:r>
                </w:p>
              </w:tc>
              <w:tc>
                <w:tcPr>
                  <w:tcW w:w="1500" w:type="dxa"/>
                  <w:hideMark/>
                </w:tcPr>
                <w:p w14:paraId="71EA17DF" w14:textId="77777777" w:rsidR="00D128FB" w:rsidRPr="00631F8B" w:rsidRDefault="00D128FB" w:rsidP="006E2051">
                  <w:r w:rsidRPr="00631F8B">
                    <w:t>Stereotypes:</w:t>
                  </w:r>
                </w:p>
              </w:tc>
              <w:tc>
                <w:tcPr>
                  <w:tcW w:w="0" w:type="auto"/>
                  <w:hideMark/>
                </w:tcPr>
                <w:p w14:paraId="3CA2C9F6" w14:textId="77777777" w:rsidR="00D128FB" w:rsidRPr="00631F8B" w:rsidRDefault="00D128FB" w:rsidP="006E2051">
                  <w:r w:rsidRPr="00631F8B">
                    <w:t>«voidable»</w:t>
                  </w:r>
                </w:p>
              </w:tc>
            </w:tr>
          </w:tbl>
          <w:p w14:paraId="1DC55777" w14:textId="77777777" w:rsidR="00D128FB" w:rsidRPr="00631F8B" w:rsidRDefault="00D128FB" w:rsidP="006E2051"/>
        </w:tc>
      </w:tr>
      <w:tr w:rsidR="00D128FB" w:rsidRPr="00631F8B" w14:paraId="47FE93B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0EA340" w14:textId="77777777" w:rsidR="00D128FB" w:rsidRPr="00631F8B" w:rsidRDefault="00D128FB" w:rsidP="006E2051">
            <w:r w:rsidRPr="00631F8B">
              <w:rPr>
                <w:b/>
                <w:bCs/>
              </w:rPr>
              <w:t>Attribuut: method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541CDB7" w14:textId="77777777" w:rsidTr="006E2051">
              <w:trPr>
                <w:tblHeader/>
                <w:tblCellSpacing w:w="0" w:type="dxa"/>
              </w:trPr>
              <w:tc>
                <w:tcPr>
                  <w:tcW w:w="360" w:type="dxa"/>
                  <w:hideMark/>
                </w:tcPr>
                <w:p w14:paraId="6499C29D" w14:textId="77777777" w:rsidR="00D128FB" w:rsidRPr="00631F8B" w:rsidRDefault="00D128FB" w:rsidP="006E2051">
                  <w:r w:rsidRPr="00631F8B">
                    <w:t> </w:t>
                  </w:r>
                </w:p>
              </w:tc>
              <w:tc>
                <w:tcPr>
                  <w:tcW w:w="1500" w:type="dxa"/>
                  <w:hideMark/>
                </w:tcPr>
                <w:p w14:paraId="79CBDE51" w14:textId="77777777" w:rsidR="00D128FB" w:rsidRPr="00631F8B" w:rsidRDefault="00D128FB" w:rsidP="006E2051">
                  <w:r w:rsidRPr="00631F8B">
                    <w:t>Type:</w:t>
                  </w:r>
                </w:p>
              </w:tc>
              <w:tc>
                <w:tcPr>
                  <w:tcW w:w="0" w:type="auto"/>
                  <w:hideMark/>
                </w:tcPr>
                <w:p w14:paraId="1D1CCF1A" w14:textId="77777777" w:rsidR="00D128FB" w:rsidRPr="00631F8B" w:rsidRDefault="00D128FB" w:rsidP="006E2051">
                  <w:r w:rsidRPr="00631F8B">
                    <w:t>GeometryMethodValue</w:t>
                  </w:r>
                </w:p>
              </w:tc>
            </w:tr>
            <w:tr w:rsidR="00D128FB" w:rsidRPr="00074262" w14:paraId="633BA2E0" w14:textId="77777777" w:rsidTr="006E2051">
              <w:trPr>
                <w:tblHeader/>
                <w:tblCellSpacing w:w="0" w:type="dxa"/>
              </w:trPr>
              <w:tc>
                <w:tcPr>
                  <w:tcW w:w="360" w:type="dxa"/>
                  <w:hideMark/>
                </w:tcPr>
                <w:p w14:paraId="787DEB4D" w14:textId="77777777" w:rsidR="00D128FB" w:rsidRPr="00631F8B" w:rsidRDefault="00D128FB" w:rsidP="006E2051">
                  <w:r w:rsidRPr="00631F8B">
                    <w:t> </w:t>
                  </w:r>
                </w:p>
              </w:tc>
              <w:tc>
                <w:tcPr>
                  <w:tcW w:w="1500" w:type="dxa"/>
                  <w:hideMark/>
                </w:tcPr>
                <w:p w14:paraId="11B8D2B3" w14:textId="77777777" w:rsidR="00D128FB" w:rsidRPr="00631F8B" w:rsidRDefault="00D128FB" w:rsidP="006E2051">
                  <w:r w:rsidRPr="00631F8B">
                    <w:t>Definitie:</w:t>
                  </w:r>
                </w:p>
              </w:tc>
              <w:tc>
                <w:tcPr>
                  <w:tcW w:w="0" w:type="auto"/>
                  <w:hideMark/>
                </w:tcPr>
                <w:p w14:paraId="7A77DBE4" w14:textId="77777777" w:rsidR="00D128FB" w:rsidRPr="00D128FB" w:rsidRDefault="00D128FB" w:rsidP="006E2051">
                  <w:pPr>
                    <w:rPr>
                      <w:lang w:val="en-GB"/>
                    </w:rPr>
                  </w:pPr>
                  <w:r w:rsidRPr="00D128FB">
                    <w:rPr>
                      <w:lang w:val="en-GB"/>
                    </w:rPr>
                    <w:t xml:space="preserve">Description of how and by whom the geographic position of the address was created or derived. </w:t>
                  </w:r>
                </w:p>
              </w:tc>
            </w:tr>
            <w:tr w:rsidR="00D128FB" w:rsidRPr="00074262" w14:paraId="3765299E" w14:textId="77777777" w:rsidTr="006E2051">
              <w:trPr>
                <w:tblHeader/>
                <w:tblCellSpacing w:w="0" w:type="dxa"/>
              </w:trPr>
              <w:tc>
                <w:tcPr>
                  <w:tcW w:w="360" w:type="dxa"/>
                  <w:hideMark/>
                </w:tcPr>
                <w:p w14:paraId="01E45EB2" w14:textId="77777777" w:rsidR="00D128FB" w:rsidRPr="00D128FB" w:rsidRDefault="00D128FB" w:rsidP="006E2051">
                  <w:pPr>
                    <w:rPr>
                      <w:lang w:val="en-GB"/>
                    </w:rPr>
                  </w:pPr>
                  <w:r w:rsidRPr="00D128FB">
                    <w:rPr>
                      <w:lang w:val="en-GB"/>
                    </w:rPr>
                    <w:t> </w:t>
                  </w:r>
                </w:p>
              </w:tc>
              <w:tc>
                <w:tcPr>
                  <w:tcW w:w="1500" w:type="dxa"/>
                  <w:hideMark/>
                </w:tcPr>
                <w:p w14:paraId="311174AF" w14:textId="77777777" w:rsidR="00D128FB" w:rsidRPr="00631F8B" w:rsidRDefault="00D128FB" w:rsidP="006E2051">
                  <w:r w:rsidRPr="00631F8B">
                    <w:t>Omschrijving:</w:t>
                  </w:r>
                </w:p>
              </w:tc>
              <w:tc>
                <w:tcPr>
                  <w:tcW w:w="0" w:type="auto"/>
                  <w:hideMark/>
                </w:tcPr>
                <w:p w14:paraId="05B622E4" w14:textId="77777777" w:rsidR="00D128FB" w:rsidRPr="00D128FB" w:rsidRDefault="00D128FB" w:rsidP="006E2051">
                  <w:pPr>
                    <w:rPr>
                      <w:lang w:val="en-GB"/>
                    </w:rPr>
                  </w:pPr>
                  <w:r w:rsidRPr="00D128FB">
                    <w:rPr>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D128FB" w:rsidRPr="00631F8B" w14:paraId="0139C40F" w14:textId="77777777" w:rsidTr="006E2051">
              <w:trPr>
                <w:tblHeader/>
                <w:tblCellSpacing w:w="0" w:type="dxa"/>
              </w:trPr>
              <w:tc>
                <w:tcPr>
                  <w:tcW w:w="360" w:type="dxa"/>
                  <w:hideMark/>
                </w:tcPr>
                <w:p w14:paraId="3EFA735B" w14:textId="77777777" w:rsidR="00D128FB" w:rsidRPr="00D128FB" w:rsidRDefault="00D128FB" w:rsidP="006E2051">
                  <w:pPr>
                    <w:rPr>
                      <w:lang w:val="en-GB"/>
                    </w:rPr>
                  </w:pPr>
                  <w:r w:rsidRPr="00D128FB">
                    <w:rPr>
                      <w:lang w:val="en-GB"/>
                    </w:rPr>
                    <w:t> </w:t>
                  </w:r>
                </w:p>
              </w:tc>
              <w:tc>
                <w:tcPr>
                  <w:tcW w:w="1500" w:type="dxa"/>
                  <w:hideMark/>
                </w:tcPr>
                <w:p w14:paraId="2928458C" w14:textId="77777777" w:rsidR="00D128FB" w:rsidRPr="00631F8B" w:rsidRDefault="00D128FB" w:rsidP="006E2051">
                  <w:r w:rsidRPr="00631F8B">
                    <w:t>Multipliciteit:</w:t>
                  </w:r>
                </w:p>
              </w:tc>
              <w:tc>
                <w:tcPr>
                  <w:tcW w:w="0" w:type="auto"/>
                  <w:hideMark/>
                </w:tcPr>
                <w:p w14:paraId="0900DD63" w14:textId="77777777" w:rsidR="00D128FB" w:rsidRPr="00631F8B" w:rsidRDefault="00D128FB" w:rsidP="006E2051">
                  <w:r w:rsidRPr="00631F8B">
                    <w:t>1</w:t>
                  </w:r>
                </w:p>
              </w:tc>
            </w:tr>
            <w:tr w:rsidR="00D128FB" w:rsidRPr="00631F8B" w14:paraId="0BEC494B" w14:textId="77777777" w:rsidTr="006E2051">
              <w:trPr>
                <w:tblHeader/>
                <w:tblCellSpacing w:w="0" w:type="dxa"/>
              </w:trPr>
              <w:tc>
                <w:tcPr>
                  <w:tcW w:w="360" w:type="dxa"/>
                  <w:hideMark/>
                </w:tcPr>
                <w:p w14:paraId="2023238E" w14:textId="77777777" w:rsidR="00D128FB" w:rsidRPr="00631F8B" w:rsidRDefault="00D128FB" w:rsidP="006E2051">
                  <w:r w:rsidRPr="00631F8B">
                    <w:t> </w:t>
                  </w:r>
                </w:p>
              </w:tc>
              <w:tc>
                <w:tcPr>
                  <w:tcW w:w="1500" w:type="dxa"/>
                  <w:hideMark/>
                </w:tcPr>
                <w:p w14:paraId="7F17C996" w14:textId="77777777" w:rsidR="00D128FB" w:rsidRPr="00631F8B" w:rsidRDefault="00D128FB" w:rsidP="006E2051">
                  <w:r w:rsidRPr="00631F8B">
                    <w:t>Stereotypes:</w:t>
                  </w:r>
                </w:p>
              </w:tc>
              <w:tc>
                <w:tcPr>
                  <w:tcW w:w="0" w:type="auto"/>
                  <w:hideMark/>
                </w:tcPr>
                <w:p w14:paraId="4E9D8460" w14:textId="77777777" w:rsidR="00D128FB" w:rsidRPr="00631F8B" w:rsidRDefault="00D128FB" w:rsidP="006E2051">
                  <w:r w:rsidRPr="00631F8B">
                    <w:t>«voidable»</w:t>
                  </w:r>
                </w:p>
              </w:tc>
            </w:tr>
          </w:tbl>
          <w:p w14:paraId="02C483BD" w14:textId="77777777" w:rsidR="00D128FB" w:rsidRPr="00631F8B" w:rsidRDefault="00D128FB" w:rsidP="006E2051"/>
        </w:tc>
      </w:tr>
      <w:tr w:rsidR="00D128FB" w:rsidRPr="00631F8B" w14:paraId="4BF8AE6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74E9B0" w14:textId="77777777" w:rsidR="00D128FB" w:rsidRPr="00631F8B" w:rsidRDefault="00D128FB" w:rsidP="006E2051">
            <w:r w:rsidRPr="00631F8B">
              <w:rPr>
                <w:b/>
                <w:bCs/>
              </w:rPr>
              <w:t>Attribuut: default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2754252" w14:textId="77777777" w:rsidTr="006E2051">
              <w:trPr>
                <w:tblHeader/>
                <w:tblCellSpacing w:w="0" w:type="dxa"/>
              </w:trPr>
              <w:tc>
                <w:tcPr>
                  <w:tcW w:w="360" w:type="dxa"/>
                  <w:hideMark/>
                </w:tcPr>
                <w:p w14:paraId="7C35BD21" w14:textId="77777777" w:rsidR="00D128FB" w:rsidRPr="00631F8B" w:rsidRDefault="00D128FB" w:rsidP="006E2051">
                  <w:r w:rsidRPr="00631F8B">
                    <w:lastRenderedPageBreak/>
                    <w:t> </w:t>
                  </w:r>
                </w:p>
              </w:tc>
              <w:tc>
                <w:tcPr>
                  <w:tcW w:w="1500" w:type="dxa"/>
                  <w:hideMark/>
                </w:tcPr>
                <w:p w14:paraId="34A5A408" w14:textId="77777777" w:rsidR="00D128FB" w:rsidRPr="00631F8B" w:rsidRDefault="00D128FB" w:rsidP="006E2051">
                  <w:r w:rsidRPr="00631F8B">
                    <w:t>Type:</w:t>
                  </w:r>
                </w:p>
              </w:tc>
              <w:tc>
                <w:tcPr>
                  <w:tcW w:w="0" w:type="auto"/>
                  <w:hideMark/>
                </w:tcPr>
                <w:p w14:paraId="5192A949" w14:textId="77777777" w:rsidR="00D128FB" w:rsidRPr="00631F8B" w:rsidRDefault="00D128FB" w:rsidP="006E2051">
                  <w:r w:rsidRPr="00631F8B">
                    <w:t>Boolean</w:t>
                  </w:r>
                </w:p>
              </w:tc>
            </w:tr>
            <w:tr w:rsidR="00D128FB" w:rsidRPr="00074262" w14:paraId="11F54D77" w14:textId="77777777" w:rsidTr="006E2051">
              <w:trPr>
                <w:tblHeader/>
                <w:tblCellSpacing w:w="0" w:type="dxa"/>
              </w:trPr>
              <w:tc>
                <w:tcPr>
                  <w:tcW w:w="360" w:type="dxa"/>
                  <w:hideMark/>
                </w:tcPr>
                <w:p w14:paraId="677DED5F" w14:textId="77777777" w:rsidR="00D128FB" w:rsidRPr="00631F8B" w:rsidRDefault="00D128FB" w:rsidP="006E2051">
                  <w:r w:rsidRPr="00631F8B">
                    <w:t> </w:t>
                  </w:r>
                </w:p>
              </w:tc>
              <w:tc>
                <w:tcPr>
                  <w:tcW w:w="1500" w:type="dxa"/>
                  <w:hideMark/>
                </w:tcPr>
                <w:p w14:paraId="65084E72" w14:textId="77777777" w:rsidR="00D128FB" w:rsidRPr="00631F8B" w:rsidRDefault="00D128FB" w:rsidP="006E2051">
                  <w:r w:rsidRPr="00631F8B">
                    <w:t>Definitie:</w:t>
                  </w:r>
                </w:p>
              </w:tc>
              <w:tc>
                <w:tcPr>
                  <w:tcW w:w="0" w:type="auto"/>
                  <w:hideMark/>
                </w:tcPr>
                <w:p w14:paraId="0AB662B4" w14:textId="77777777" w:rsidR="00D128FB" w:rsidRPr="00D128FB" w:rsidRDefault="00D128FB" w:rsidP="006E2051">
                  <w:pPr>
                    <w:rPr>
                      <w:lang w:val="en-GB"/>
                    </w:rPr>
                  </w:pPr>
                  <w:r w:rsidRPr="00D128FB">
                    <w:rPr>
                      <w:lang w:val="en-GB"/>
                    </w:rPr>
                    <w:t xml:space="preserve">Specifies whether or not this position should be considered as the default. </w:t>
                  </w:r>
                </w:p>
              </w:tc>
            </w:tr>
            <w:tr w:rsidR="00D128FB" w:rsidRPr="00074262" w14:paraId="5B208469" w14:textId="77777777" w:rsidTr="006E2051">
              <w:trPr>
                <w:tblHeader/>
                <w:tblCellSpacing w:w="0" w:type="dxa"/>
              </w:trPr>
              <w:tc>
                <w:tcPr>
                  <w:tcW w:w="360" w:type="dxa"/>
                  <w:hideMark/>
                </w:tcPr>
                <w:p w14:paraId="0AA978F1" w14:textId="77777777" w:rsidR="00D128FB" w:rsidRPr="00D128FB" w:rsidRDefault="00D128FB" w:rsidP="006E2051">
                  <w:pPr>
                    <w:rPr>
                      <w:lang w:val="en-GB"/>
                    </w:rPr>
                  </w:pPr>
                  <w:r w:rsidRPr="00D128FB">
                    <w:rPr>
                      <w:lang w:val="en-GB"/>
                    </w:rPr>
                    <w:t> </w:t>
                  </w:r>
                </w:p>
              </w:tc>
              <w:tc>
                <w:tcPr>
                  <w:tcW w:w="1500" w:type="dxa"/>
                  <w:hideMark/>
                </w:tcPr>
                <w:p w14:paraId="22917D8F" w14:textId="77777777" w:rsidR="00D128FB" w:rsidRPr="00631F8B" w:rsidRDefault="00D128FB" w:rsidP="006E2051">
                  <w:r w:rsidRPr="00631F8B">
                    <w:t>Omschrijving:</w:t>
                  </w:r>
                </w:p>
              </w:tc>
              <w:tc>
                <w:tcPr>
                  <w:tcW w:w="0" w:type="auto"/>
                  <w:hideMark/>
                </w:tcPr>
                <w:p w14:paraId="428A9FC8" w14:textId="77777777" w:rsidR="00D128FB" w:rsidRPr="00D128FB" w:rsidRDefault="00D128FB" w:rsidP="006E2051">
                  <w:pPr>
                    <w:rPr>
                      <w:lang w:val="en-GB"/>
                    </w:rPr>
                  </w:pPr>
                  <w:r w:rsidRPr="00D128FB">
                    <w:rPr>
                      <w:lang w:val="en-GB"/>
                    </w:rPr>
                    <w:t>NOTE As a member state may provide several positions of an address, there is a need to identify the commonly used (main) position. Preferrably, the default position should be the one with best accuracy.</w:t>
                  </w:r>
                </w:p>
              </w:tc>
            </w:tr>
            <w:tr w:rsidR="00D128FB" w:rsidRPr="00631F8B" w14:paraId="1234A441" w14:textId="77777777" w:rsidTr="006E2051">
              <w:trPr>
                <w:tblHeader/>
                <w:tblCellSpacing w:w="0" w:type="dxa"/>
              </w:trPr>
              <w:tc>
                <w:tcPr>
                  <w:tcW w:w="360" w:type="dxa"/>
                  <w:hideMark/>
                </w:tcPr>
                <w:p w14:paraId="0984984C" w14:textId="77777777" w:rsidR="00D128FB" w:rsidRPr="00D128FB" w:rsidRDefault="00D128FB" w:rsidP="006E2051">
                  <w:pPr>
                    <w:rPr>
                      <w:lang w:val="en-GB"/>
                    </w:rPr>
                  </w:pPr>
                  <w:r w:rsidRPr="00D128FB">
                    <w:rPr>
                      <w:lang w:val="en-GB"/>
                    </w:rPr>
                    <w:t> </w:t>
                  </w:r>
                </w:p>
              </w:tc>
              <w:tc>
                <w:tcPr>
                  <w:tcW w:w="1500" w:type="dxa"/>
                  <w:hideMark/>
                </w:tcPr>
                <w:p w14:paraId="3ED36185" w14:textId="77777777" w:rsidR="00D128FB" w:rsidRPr="00631F8B" w:rsidRDefault="00D128FB" w:rsidP="006E2051">
                  <w:r w:rsidRPr="00631F8B">
                    <w:t>Multipliciteit:</w:t>
                  </w:r>
                </w:p>
              </w:tc>
              <w:tc>
                <w:tcPr>
                  <w:tcW w:w="0" w:type="auto"/>
                  <w:hideMark/>
                </w:tcPr>
                <w:p w14:paraId="4E50F0D9" w14:textId="77777777" w:rsidR="00D128FB" w:rsidRPr="00631F8B" w:rsidRDefault="00D128FB" w:rsidP="006E2051">
                  <w:r w:rsidRPr="00631F8B">
                    <w:t>1</w:t>
                  </w:r>
                </w:p>
              </w:tc>
            </w:tr>
          </w:tbl>
          <w:p w14:paraId="088E08EA" w14:textId="77777777" w:rsidR="00D128FB" w:rsidRPr="00631F8B" w:rsidRDefault="00D128FB" w:rsidP="006E2051"/>
        </w:tc>
      </w:tr>
    </w:tbl>
    <w:p w14:paraId="1E489F5C" w14:textId="77777777" w:rsidR="00D128FB" w:rsidRPr="00631F8B" w:rsidRDefault="00D128FB" w:rsidP="00D128FB">
      <w:pPr>
        <w:pStyle w:val="Kop5"/>
        <w:rPr>
          <w:sz w:val="16"/>
          <w:szCs w:val="16"/>
        </w:rPr>
      </w:pPr>
      <w:r w:rsidRPr="00631F8B">
        <w:rPr>
          <w:sz w:val="16"/>
          <w:szCs w:val="16"/>
        </w:rPr>
        <w:lastRenderedPageBreak/>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8BD9F4B"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164763" w14:textId="77777777" w:rsidR="00D128FB" w:rsidRPr="00631F8B" w:rsidRDefault="00D128FB" w:rsidP="006E2051">
            <w:pPr>
              <w:spacing w:line="225" w:lineRule="atLeast"/>
            </w:pPr>
            <w:r w:rsidRPr="00631F8B">
              <w:rPr>
                <w:b/>
                <w:bCs/>
              </w:rPr>
              <w:t>AdministrativeBoundary</w:t>
            </w:r>
          </w:p>
        </w:tc>
      </w:tr>
      <w:tr w:rsidR="00D128FB" w:rsidRPr="00631F8B" w14:paraId="05E7FFA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C282795" w14:textId="77777777" w:rsidTr="006E2051">
              <w:trPr>
                <w:tblHeader/>
                <w:tblCellSpacing w:w="0" w:type="dxa"/>
              </w:trPr>
              <w:tc>
                <w:tcPr>
                  <w:tcW w:w="360" w:type="dxa"/>
                  <w:hideMark/>
                </w:tcPr>
                <w:p w14:paraId="4D94E387" w14:textId="77777777" w:rsidR="00D128FB" w:rsidRPr="00631F8B" w:rsidRDefault="00D128FB" w:rsidP="006E2051">
                  <w:r w:rsidRPr="00631F8B">
                    <w:t> </w:t>
                  </w:r>
                </w:p>
              </w:tc>
              <w:tc>
                <w:tcPr>
                  <w:tcW w:w="1500" w:type="dxa"/>
                  <w:hideMark/>
                </w:tcPr>
                <w:p w14:paraId="63E97F5E" w14:textId="77777777" w:rsidR="00D128FB" w:rsidRPr="00631F8B" w:rsidRDefault="00D128FB" w:rsidP="006E2051">
                  <w:r w:rsidRPr="00631F8B">
                    <w:t>Package:</w:t>
                  </w:r>
                </w:p>
              </w:tc>
              <w:tc>
                <w:tcPr>
                  <w:tcW w:w="0" w:type="auto"/>
                  <w:hideMark/>
                </w:tcPr>
                <w:p w14:paraId="0FC82460" w14:textId="77777777"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631F8B" w14:paraId="2929F799" w14:textId="77777777" w:rsidTr="006E2051">
              <w:trPr>
                <w:tblHeader/>
                <w:tblCellSpacing w:w="0" w:type="dxa"/>
              </w:trPr>
              <w:tc>
                <w:tcPr>
                  <w:tcW w:w="360" w:type="dxa"/>
                  <w:hideMark/>
                </w:tcPr>
                <w:p w14:paraId="7B833526" w14:textId="77777777" w:rsidR="00D128FB" w:rsidRPr="00D128FB" w:rsidRDefault="00D128FB" w:rsidP="006E2051">
                  <w:pPr>
                    <w:rPr>
                      <w:lang w:val="en-GB"/>
                    </w:rPr>
                  </w:pPr>
                  <w:r w:rsidRPr="00D128FB">
                    <w:rPr>
                      <w:lang w:val="en-GB"/>
                    </w:rPr>
                    <w:t> </w:t>
                  </w:r>
                </w:p>
              </w:tc>
              <w:tc>
                <w:tcPr>
                  <w:tcW w:w="1500" w:type="dxa"/>
                  <w:hideMark/>
                </w:tcPr>
                <w:p w14:paraId="739AF195" w14:textId="77777777" w:rsidR="00D128FB" w:rsidRPr="00631F8B" w:rsidRDefault="00D128FB" w:rsidP="006E2051">
                  <w:r w:rsidRPr="00631F8B">
                    <w:t>Naam:</w:t>
                  </w:r>
                </w:p>
              </w:tc>
              <w:tc>
                <w:tcPr>
                  <w:tcW w:w="0" w:type="auto"/>
                  <w:hideMark/>
                </w:tcPr>
                <w:p w14:paraId="1A32C7DC" w14:textId="77777777" w:rsidR="00D128FB" w:rsidRPr="00631F8B" w:rsidRDefault="00D128FB" w:rsidP="006E2051">
                  <w:r w:rsidRPr="00631F8B">
                    <w:t xml:space="preserve">administrative boundary </w:t>
                  </w:r>
                </w:p>
              </w:tc>
            </w:tr>
            <w:tr w:rsidR="00D128FB" w:rsidRPr="00074262" w14:paraId="1786F7E1" w14:textId="77777777" w:rsidTr="006E2051">
              <w:trPr>
                <w:tblHeader/>
                <w:tblCellSpacing w:w="0" w:type="dxa"/>
              </w:trPr>
              <w:tc>
                <w:tcPr>
                  <w:tcW w:w="360" w:type="dxa"/>
                  <w:hideMark/>
                </w:tcPr>
                <w:p w14:paraId="4A0C76A8" w14:textId="77777777" w:rsidR="00D128FB" w:rsidRPr="00631F8B" w:rsidRDefault="00D128FB" w:rsidP="006E2051">
                  <w:r w:rsidRPr="00631F8B">
                    <w:t> </w:t>
                  </w:r>
                </w:p>
              </w:tc>
              <w:tc>
                <w:tcPr>
                  <w:tcW w:w="1500" w:type="dxa"/>
                  <w:hideMark/>
                </w:tcPr>
                <w:p w14:paraId="5B30EF36" w14:textId="77777777" w:rsidR="00D128FB" w:rsidRPr="00631F8B" w:rsidRDefault="00D128FB" w:rsidP="006E2051">
                  <w:r w:rsidRPr="00631F8B">
                    <w:t>Definitie:</w:t>
                  </w:r>
                </w:p>
              </w:tc>
              <w:tc>
                <w:tcPr>
                  <w:tcW w:w="0" w:type="auto"/>
                  <w:hideMark/>
                </w:tcPr>
                <w:p w14:paraId="7F55BED5" w14:textId="77777777" w:rsidR="00D128FB" w:rsidRPr="00D128FB" w:rsidRDefault="00D128FB" w:rsidP="006E2051">
                  <w:pPr>
                    <w:rPr>
                      <w:lang w:val="en-GB"/>
                    </w:rPr>
                  </w:pPr>
                  <w:r w:rsidRPr="00D128FB">
                    <w:rPr>
                      <w:lang w:val="en-GB"/>
                    </w:rPr>
                    <w:t>A line of demarcation between administrative units.</w:t>
                  </w:r>
                </w:p>
              </w:tc>
            </w:tr>
            <w:tr w:rsidR="00D128FB" w:rsidRPr="00631F8B" w14:paraId="45E5778A" w14:textId="77777777" w:rsidTr="006E2051">
              <w:trPr>
                <w:tblHeader/>
                <w:tblCellSpacing w:w="0" w:type="dxa"/>
              </w:trPr>
              <w:tc>
                <w:tcPr>
                  <w:tcW w:w="360" w:type="dxa"/>
                  <w:hideMark/>
                </w:tcPr>
                <w:p w14:paraId="2FE02803" w14:textId="77777777" w:rsidR="00D128FB" w:rsidRPr="00D128FB" w:rsidRDefault="00D128FB" w:rsidP="006E2051">
                  <w:pPr>
                    <w:rPr>
                      <w:lang w:val="en-GB"/>
                    </w:rPr>
                  </w:pPr>
                  <w:r w:rsidRPr="00D128FB">
                    <w:rPr>
                      <w:lang w:val="en-GB"/>
                    </w:rPr>
                    <w:t> </w:t>
                  </w:r>
                </w:p>
              </w:tc>
              <w:tc>
                <w:tcPr>
                  <w:tcW w:w="1500" w:type="dxa"/>
                  <w:hideMark/>
                </w:tcPr>
                <w:p w14:paraId="456BDA8C" w14:textId="77777777" w:rsidR="00D128FB" w:rsidRPr="00631F8B" w:rsidRDefault="00D128FB" w:rsidP="006E2051">
                  <w:r w:rsidRPr="00631F8B">
                    <w:t>Stereotypes:</w:t>
                  </w:r>
                </w:p>
              </w:tc>
              <w:tc>
                <w:tcPr>
                  <w:tcW w:w="0" w:type="auto"/>
                  <w:hideMark/>
                </w:tcPr>
                <w:p w14:paraId="55AC166F" w14:textId="77777777" w:rsidR="00D128FB" w:rsidRPr="00631F8B" w:rsidRDefault="00D128FB" w:rsidP="006E2051">
                  <w:r w:rsidRPr="00631F8B">
                    <w:t>«featureType»</w:t>
                  </w:r>
                </w:p>
              </w:tc>
            </w:tr>
          </w:tbl>
          <w:p w14:paraId="0F27D376" w14:textId="77777777" w:rsidR="00D128FB" w:rsidRPr="00631F8B" w:rsidRDefault="00D128FB" w:rsidP="006E2051"/>
        </w:tc>
      </w:tr>
      <w:tr w:rsidR="00D128FB" w:rsidRPr="00631F8B" w14:paraId="1CC2175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487753" w14:textId="77777777"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251848A" w14:textId="77777777" w:rsidTr="006E2051">
              <w:trPr>
                <w:tblHeader/>
                <w:tblCellSpacing w:w="0" w:type="dxa"/>
              </w:trPr>
              <w:tc>
                <w:tcPr>
                  <w:tcW w:w="360" w:type="dxa"/>
                  <w:hideMark/>
                </w:tcPr>
                <w:p w14:paraId="67167F12" w14:textId="77777777" w:rsidR="00D128FB" w:rsidRPr="00631F8B" w:rsidRDefault="00D128FB" w:rsidP="006E2051">
                  <w:r w:rsidRPr="00631F8B">
                    <w:t> </w:t>
                  </w:r>
                </w:p>
              </w:tc>
              <w:tc>
                <w:tcPr>
                  <w:tcW w:w="1500" w:type="dxa"/>
                  <w:hideMark/>
                </w:tcPr>
                <w:p w14:paraId="6515C029" w14:textId="77777777" w:rsidR="00D128FB" w:rsidRPr="00631F8B" w:rsidRDefault="00D128FB" w:rsidP="006E2051">
                  <w:r w:rsidRPr="00631F8B">
                    <w:t>Naam:</w:t>
                  </w:r>
                </w:p>
              </w:tc>
              <w:tc>
                <w:tcPr>
                  <w:tcW w:w="0" w:type="auto"/>
                  <w:hideMark/>
                </w:tcPr>
                <w:p w14:paraId="0E79D0F2" w14:textId="77777777" w:rsidR="00D128FB" w:rsidRPr="00631F8B" w:rsidRDefault="00D128FB" w:rsidP="006E2051">
                  <w:r w:rsidRPr="00631F8B">
                    <w:t xml:space="preserve">begin lifespan version </w:t>
                  </w:r>
                </w:p>
              </w:tc>
            </w:tr>
            <w:tr w:rsidR="00D128FB" w:rsidRPr="00631F8B" w14:paraId="44FD1B51" w14:textId="77777777" w:rsidTr="006E2051">
              <w:trPr>
                <w:tblHeader/>
                <w:tblCellSpacing w:w="0" w:type="dxa"/>
              </w:trPr>
              <w:tc>
                <w:tcPr>
                  <w:tcW w:w="360" w:type="dxa"/>
                  <w:hideMark/>
                </w:tcPr>
                <w:p w14:paraId="3C569DEA" w14:textId="77777777" w:rsidR="00D128FB" w:rsidRPr="00631F8B" w:rsidRDefault="00D128FB" w:rsidP="006E2051">
                  <w:r w:rsidRPr="00631F8B">
                    <w:t> </w:t>
                  </w:r>
                </w:p>
              </w:tc>
              <w:tc>
                <w:tcPr>
                  <w:tcW w:w="1500" w:type="dxa"/>
                  <w:hideMark/>
                </w:tcPr>
                <w:p w14:paraId="61F4F68B" w14:textId="77777777" w:rsidR="00D128FB" w:rsidRPr="00631F8B" w:rsidRDefault="00D128FB" w:rsidP="006E2051">
                  <w:r w:rsidRPr="00631F8B">
                    <w:t>Type:</w:t>
                  </w:r>
                </w:p>
              </w:tc>
              <w:tc>
                <w:tcPr>
                  <w:tcW w:w="0" w:type="auto"/>
                  <w:hideMark/>
                </w:tcPr>
                <w:p w14:paraId="0DA318DA" w14:textId="77777777" w:rsidR="00D128FB" w:rsidRPr="00631F8B" w:rsidRDefault="00D128FB" w:rsidP="006E2051">
                  <w:r w:rsidRPr="00631F8B">
                    <w:t>DateTime</w:t>
                  </w:r>
                </w:p>
              </w:tc>
            </w:tr>
            <w:tr w:rsidR="00D128FB" w:rsidRPr="00074262" w14:paraId="2D872E00" w14:textId="77777777" w:rsidTr="006E2051">
              <w:trPr>
                <w:tblHeader/>
                <w:tblCellSpacing w:w="0" w:type="dxa"/>
              </w:trPr>
              <w:tc>
                <w:tcPr>
                  <w:tcW w:w="360" w:type="dxa"/>
                  <w:hideMark/>
                </w:tcPr>
                <w:p w14:paraId="3D0DCE23" w14:textId="77777777" w:rsidR="00D128FB" w:rsidRPr="00631F8B" w:rsidRDefault="00D128FB" w:rsidP="006E2051">
                  <w:r w:rsidRPr="00631F8B">
                    <w:t> </w:t>
                  </w:r>
                </w:p>
              </w:tc>
              <w:tc>
                <w:tcPr>
                  <w:tcW w:w="1500" w:type="dxa"/>
                  <w:hideMark/>
                </w:tcPr>
                <w:p w14:paraId="55A9FB24" w14:textId="77777777" w:rsidR="00D128FB" w:rsidRPr="00631F8B" w:rsidRDefault="00D128FB" w:rsidP="006E2051">
                  <w:r w:rsidRPr="00631F8B">
                    <w:t>Definitie:</w:t>
                  </w:r>
                </w:p>
              </w:tc>
              <w:tc>
                <w:tcPr>
                  <w:tcW w:w="0" w:type="auto"/>
                  <w:hideMark/>
                </w:tcPr>
                <w:p w14:paraId="75147987" w14:textId="77777777" w:rsidR="00D128FB" w:rsidRPr="00D128FB" w:rsidRDefault="00D128FB" w:rsidP="006E2051">
                  <w:pPr>
                    <w:rPr>
                      <w:lang w:val="en-GB"/>
                    </w:rPr>
                  </w:pPr>
                  <w:r w:rsidRPr="00D128FB">
                    <w:rPr>
                      <w:lang w:val="en-GB"/>
                    </w:rPr>
                    <w:t>Date and time at which this version of the spatial object was inserted or changed in the spatial data set.</w:t>
                  </w:r>
                </w:p>
              </w:tc>
            </w:tr>
            <w:tr w:rsidR="00D128FB" w:rsidRPr="00631F8B" w14:paraId="7BEF1E43" w14:textId="77777777" w:rsidTr="006E2051">
              <w:trPr>
                <w:tblHeader/>
                <w:tblCellSpacing w:w="0" w:type="dxa"/>
              </w:trPr>
              <w:tc>
                <w:tcPr>
                  <w:tcW w:w="360" w:type="dxa"/>
                  <w:hideMark/>
                </w:tcPr>
                <w:p w14:paraId="35FC7684" w14:textId="77777777" w:rsidR="00D128FB" w:rsidRPr="00D128FB" w:rsidRDefault="00D128FB" w:rsidP="006E2051">
                  <w:pPr>
                    <w:rPr>
                      <w:lang w:val="en-GB"/>
                    </w:rPr>
                  </w:pPr>
                  <w:r w:rsidRPr="00D128FB">
                    <w:rPr>
                      <w:lang w:val="en-GB"/>
                    </w:rPr>
                    <w:t> </w:t>
                  </w:r>
                </w:p>
              </w:tc>
              <w:tc>
                <w:tcPr>
                  <w:tcW w:w="1500" w:type="dxa"/>
                  <w:hideMark/>
                </w:tcPr>
                <w:p w14:paraId="315B687E" w14:textId="77777777" w:rsidR="00D128FB" w:rsidRPr="00631F8B" w:rsidRDefault="00D128FB" w:rsidP="006E2051">
                  <w:r w:rsidRPr="00631F8B">
                    <w:t>Multipliciteit:</w:t>
                  </w:r>
                </w:p>
              </w:tc>
              <w:tc>
                <w:tcPr>
                  <w:tcW w:w="0" w:type="auto"/>
                  <w:hideMark/>
                </w:tcPr>
                <w:p w14:paraId="1AC468A4" w14:textId="77777777" w:rsidR="00D128FB" w:rsidRPr="00631F8B" w:rsidRDefault="00D128FB" w:rsidP="006E2051">
                  <w:r w:rsidRPr="00631F8B">
                    <w:t>1</w:t>
                  </w:r>
                </w:p>
              </w:tc>
            </w:tr>
            <w:tr w:rsidR="00D128FB" w:rsidRPr="00631F8B" w14:paraId="661F6CEC" w14:textId="77777777" w:rsidTr="006E2051">
              <w:trPr>
                <w:tblHeader/>
                <w:tblCellSpacing w:w="0" w:type="dxa"/>
              </w:trPr>
              <w:tc>
                <w:tcPr>
                  <w:tcW w:w="360" w:type="dxa"/>
                  <w:hideMark/>
                </w:tcPr>
                <w:p w14:paraId="1F68E382" w14:textId="77777777" w:rsidR="00D128FB" w:rsidRPr="00631F8B" w:rsidRDefault="00D128FB" w:rsidP="006E2051">
                  <w:r w:rsidRPr="00631F8B">
                    <w:t> </w:t>
                  </w:r>
                </w:p>
              </w:tc>
              <w:tc>
                <w:tcPr>
                  <w:tcW w:w="1500" w:type="dxa"/>
                  <w:hideMark/>
                </w:tcPr>
                <w:p w14:paraId="15ECACC0" w14:textId="77777777" w:rsidR="00D128FB" w:rsidRPr="00631F8B" w:rsidRDefault="00D128FB" w:rsidP="006E2051">
                  <w:r w:rsidRPr="00631F8B">
                    <w:t>Stereotypes:</w:t>
                  </w:r>
                </w:p>
              </w:tc>
              <w:tc>
                <w:tcPr>
                  <w:tcW w:w="0" w:type="auto"/>
                  <w:hideMark/>
                </w:tcPr>
                <w:p w14:paraId="33ABEFE8" w14:textId="77777777" w:rsidR="00D128FB" w:rsidRPr="00631F8B" w:rsidRDefault="00D128FB" w:rsidP="006E2051">
                  <w:r w:rsidRPr="00631F8B">
                    <w:t>«voidable,lifeCycleInfo»</w:t>
                  </w:r>
                </w:p>
              </w:tc>
            </w:tr>
          </w:tbl>
          <w:p w14:paraId="5EA28B2D" w14:textId="77777777" w:rsidR="00D128FB" w:rsidRPr="00631F8B" w:rsidRDefault="00D128FB" w:rsidP="006E2051"/>
        </w:tc>
      </w:tr>
      <w:tr w:rsidR="00D128FB" w:rsidRPr="00631F8B" w14:paraId="4C74138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061DD9" w14:textId="77777777" w:rsidR="00D128FB" w:rsidRPr="00631F8B" w:rsidRDefault="00D128FB" w:rsidP="006E2051">
            <w:r w:rsidRPr="00631F8B">
              <w:rPr>
                <w:b/>
                <w:bCs/>
              </w:rPr>
              <w:t>Attribuut: 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97F3255" w14:textId="77777777" w:rsidTr="006E2051">
              <w:trPr>
                <w:tblHeader/>
                <w:tblCellSpacing w:w="0" w:type="dxa"/>
              </w:trPr>
              <w:tc>
                <w:tcPr>
                  <w:tcW w:w="360" w:type="dxa"/>
                  <w:hideMark/>
                </w:tcPr>
                <w:p w14:paraId="4EB40558" w14:textId="77777777" w:rsidR="00D128FB" w:rsidRPr="00631F8B" w:rsidRDefault="00D128FB" w:rsidP="006E2051">
                  <w:r w:rsidRPr="00631F8B">
                    <w:t> </w:t>
                  </w:r>
                </w:p>
              </w:tc>
              <w:tc>
                <w:tcPr>
                  <w:tcW w:w="1500" w:type="dxa"/>
                  <w:hideMark/>
                </w:tcPr>
                <w:p w14:paraId="6B3DCFF1" w14:textId="77777777" w:rsidR="00D128FB" w:rsidRPr="00631F8B" w:rsidRDefault="00D128FB" w:rsidP="006E2051">
                  <w:r w:rsidRPr="00631F8B">
                    <w:t>Naam:</w:t>
                  </w:r>
                </w:p>
              </w:tc>
              <w:tc>
                <w:tcPr>
                  <w:tcW w:w="0" w:type="auto"/>
                  <w:hideMark/>
                </w:tcPr>
                <w:p w14:paraId="3D5F3BA0" w14:textId="77777777" w:rsidR="00D128FB" w:rsidRPr="00631F8B" w:rsidRDefault="00D128FB" w:rsidP="006E2051">
                  <w:r w:rsidRPr="00631F8B">
                    <w:t xml:space="preserve">country </w:t>
                  </w:r>
                </w:p>
              </w:tc>
            </w:tr>
            <w:tr w:rsidR="00D128FB" w:rsidRPr="00631F8B" w14:paraId="5813774D" w14:textId="77777777" w:rsidTr="006E2051">
              <w:trPr>
                <w:tblHeader/>
                <w:tblCellSpacing w:w="0" w:type="dxa"/>
              </w:trPr>
              <w:tc>
                <w:tcPr>
                  <w:tcW w:w="360" w:type="dxa"/>
                  <w:hideMark/>
                </w:tcPr>
                <w:p w14:paraId="6FBAAC1C" w14:textId="77777777" w:rsidR="00D128FB" w:rsidRPr="00631F8B" w:rsidRDefault="00D128FB" w:rsidP="006E2051">
                  <w:r w:rsidRPr="00631F8B">
                    <w:t> </w:t>
                  </w:r>
                </w:p>
              </w:tc>
              <w:tc>
                <w:tcPr>
                  <w:tcW w:w="1500" w:type="dxa"/>
                  <w:hideMark/>
                </w:tcPr>
                <w:p w14:paraId="6769A814" w14:textId="77777777" w:rsidR="00D128FB" w:rsidRPr="00631F8B" w:rsidRDefault="00D128FB" w:rsidP="006E2051">
                  <w:r w:rsidRPr="00631F8B">
                    <w:t>Type:</w:t>
                  </w:r>
                </w:p>
              </w:tc>
              <w:tc>
                <w:tcPr>
                  <w:tcW w:w="0" w:type="auto"/>
                  <w:hideMark/>
                </w:tcPr>
                <w:p w14:paraId="5B61F57C" w14:textId="77777777" w:rsidR="00D128FB" w:rsidRPr="00631F8B" w:rsidRDefault="00D128FB" w:rsidP="006E2051">
                  <w:r w:rsidRPr="00631F8B">
                    <w:t>CountryCode</w:t>
                  </w:r>
                </w:p>
              </w:tc>
            </w:tr>
            <w:tr w:rsidR="00D128FB" w:rsidRPr="00074262" w14:paraId="204A458E" w14:textId="77777777" w:rsidTr="006E2051">
              <w:trPr>
                <w:tblHeader/>
                <w:tblCellSpacing w:w="0" w:type="dxa"/>
              </w:trPr>
              <w:tc>
                <w:tcPr>
                  <w:tcW w:w="360" w:type="dxa"/>
                  <w:hideMark/>
                </w:tcPr>
                <w:p w14:paraId="7DD4BC54" w14:textId="77777777" w:rsidR="00D128FB" w:rsidRPr="00631F8B" w:rsidRDefault="00D128FB" w:rsidP="006E2051">
                  <w:r w:rsidRPr="00631F8B">
                    <w:t> </w:t>
                  </w:r>
                </w:p>
              </w:tc>
              <w:tc>
                <w:tcPr>
                  <w:tcW w:w="1500" w:type="dxa"/>
                  <w:hideMark/>
                </w:tcPr>
                <w:p w14:paraId="6549F047" w14:textId="77777777" w:rsidR="00D128FB" w:rsidRPr="00631F8B" w:rsidRDefault="00D128FB" w:rsidP="006E2051">
                  <w:r w:rsidRPr="00631F8B">
                    <w:t>Definitie:</w:t>
                  </w:r>
                </w:p>
              </w:tc>
              <w:tc>
                <w:tcPr>
                  <w:tcW w:w="0" w:type="auto"/>
                  <w:hideMark/>
                </w:tcPr>
                <w:p w14:paraId="6093C71B" w14:textId="77777777" w:rsidR="00D128FB" w:rsidRPr="00D128FB" w:rsidRDefault="00D128FB" w:rsidP="006E2051">
                  <w:pPr>
                    <w:rPr>
                      <w:lang w:val="en-GB"/>
                    </w:rPr>
                  </w:pPr>
                  <w:r w:rsidRPr="00D128FB">
                    <w:rPr>
                      <w:lang w:val="en-GB"/>
                    </w:rPr>
                    <w:t>Two-character country code according to the Interinstitutional style guide published by the Publications Office of the European Union.</w:t>
                  </w:r>
                </w:p>
              </w:tc>
            </w:tr>
            <w:tr w:rsidR="00D128FB" w:rsidRPr="00631F8B" w14:paraId="0783882D" w14:textId="77777777" w:rsidTr="006E2051">
              <w:trPr>
                <w:tblHeader/>
                <w:tblCellSpacing w:w="0" w:type="dxa"/>
              </w:trPr>
              <w:tc>
                <w:tcPr>
                  <w:tcW w:w="360" w:type="dxa"/>
                  <w:hideMark/>
                </w:tcPr>
                <w:p w14:paraId="5C5B1DE5" w14:textId="77777777" w:rsidR="00D128FB" w:rsidRPr="00D128FB" w:rsidRDefault="00D128FB" w:rsidP="006E2051">
                  <w:pPr>
                    <w:rPr>
                      <w:lang w:val="en-GB"/>
                    </w:rPr>
                  </w:pPr>
                  <w:r w:rsidRPr="00D128FB">
                    <w:rPr>
                      <w:lang w:val="en-GB"/>
                    </w:rPr>
                    <w:t> </w:t>
                  </w:r>
                </w:p>
              </w:tc>
              <w:tc>
                <w:tcPr>
                  <w:tcW w:w="1500" w:type="dxa"/>
                  <w:hideMark/>
                </w:tcPr>
                <w:p w14:paraId="2E96B4B5" w14:textId="77777777" w:rsidR="00D128FB" w:rsidRPr="00631F8B" w:rsidRDefault="00D128FB" w:rsidP="006E2051">
                  <w:r w:rsidRPr="00631F8B">
                    <w:t>Multipliciteit:</w:t>
                  </w:r>
                </w:p>
              </w:tc>
              <w:tc>
                <w:tcPr>
                  <w:tcW w:w="0" w:type="auto"/>
                  <w:hideMark/>
                </w:tcPr>
                <w:p w14:paraId="669F476A" w14:textId="77777777" w:rsidR="00D128FB" w:rsidRPr="00631F8B" w:rsidRDefault="00D128FB" w:rsidP="006E2051">
                  <w:r w:rsidRPr="00631F8B">
                    <w:t>1</w:t>
                  </w:r>
                </w:p>
              </w:tc>
            </w:tr>
          </w:tbl>
          <w:p w14:paraId="5C0BD194" w14:textId="77777777" w:rsidR="00D128FB" w:rsidRPr="00631F8B" w:rsidRDefault="00D128FB" w:rsidP="006E2051"/>
        </w:tc>
      </w:tr>
      <w:tr w:rsidR="00D128FB" w:rsidRPr="00631F8B" w14:paraId="035EBB5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1EDA92" w14:textId="77777777"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5AB2CDD" w14:textId="77777777" w:rsidTr="006E2051">
              <w:trPr>
                <w:tblHeader/>
                <w:tblCellSpacing w:w="0" w:type="dxa"/>
              </w:trPr>
              <w:tc>
                <w:tcPr>
                  <w:tcW w:w="360" w:type="dxa"/>
                  <w:hideMark/>
                </w:tcPr>
                <w:p w14:paraId="66B3DE6A" w14:textId="77777777" w:rsidR="00D128FB" w:rsidRPr="00631F8B" w:rsidRDefault="00D128FB" w:rsidP="006E2051">
                  <w:r w:rsidRPr="00631F8B">
                    <w:t> </w:t>
                  </w:r>
                </w:p>
              </w:tc>
              <w:tc>
                <w:tcPr>
                  <w:tcW w:w="1500" w:type="dxa"/>
                  <w:hideMark/>
                </w:tcPr>
                <w:p w14:paraId="1D687E5F" w14:textId="77777777" w:rsidR="00D128FB" w:rsidRPr="00631F8B" w:rsidRDefault="00D128FB" w:rsidP="006E2051">
                  <w:r w:rsidRPr="00631F8B">
                    <w:t>Naam:</w:t>
                  </w:r>
                </w:p>
              </w:tc>
              <w:tc>
                <w:tcPr>
                  <w:tcW w:w="0" w:type="auto"/>
                  <w:hideMark/>
                </w:tcPr>
                <w:p w14:paraId="4CC4D1A3" w14:textId="77777777" w:rsidR="00D128FB" w:rsidRPr="00631F8B" w:rsidRDefault="00D128FB" w:rsidP="006E2051">
                  <w:r w:rsidRPr="00631F8B">
                    <w:t xml:space="preserve">end lifespan version </w:t>
                  </w:r>
                </w:p>
              </w:tc>
            </w:tr>
            <w:tr w:rsidR="00D128FB" w:rsidRPr="00631F8B" w14:paraId="2F7AC3B5" w14:textId="77777777" w:rsidTr="006E2051">
              <w:trPr>
                <w:tblHeader/>
                <w:tblCellSpacing w:w="0" w:type="dxa"/>
              </w:trPr>
              <w:tc>
                <w:tcPr>
                  <w:tcW w:w="360" w:type="dxa"/>
                  <w:hideMark/>
                </w:tcPr>
                <w:p w14:paraId="02E4DB2D" w14:textId="77777777" w:rsidR="00D128FB" w:rsidRPr="00631F8B" w:rsidRDefault="00D128FB" w:rsidP="006E2051">
                  <w:r w:rsidRPr="00631F8B">
                    <w:t> </w:t>
                  </w:r>
                </w:p>
              </w:tc>
              <w:tc>
                <w:tcPr>
                  <w:tcW w:w="1500" w:type="dxa"/>
                  <w:hideMark/>
                </w:tcPr>
                <w:p w14:paraId="20B90C5D" w14:textId="77777777" w:rsidR="00D128FB" w:rsidRPr="00631F8B" w:rsidRDefault="00D128FB" w:rsidP="006E2051">
                  <w:r w:rsidRPr="00631F8B">
                    <w:t>Type:</w:t>
                  </w:r>
                </w:p>
              </w:tc>
              <w:tc>
                <w:tcPr>
                  <w:tcW w:w="0" w:type="auto"/>
                  <w:hideMark/>
                </w:tcPr>
                <w:p w14:paraId="761C1C68" w14:textId="77777777" w:rsidR="00D128FB" w:rsidRPr="00631F8B" w:rsidRDefault="00D128FB" w:rsidP="006E2051">
                  <w:r w:rsidRPr="00631F8B">
                    <w:t>DateTime</w:t>
                  </w:r>
                </w:p>
              </w:tc>
            </w:tr>
            <w:tr w:rsidR="00D128FB" w:rsidRPr="00074262" w14:paraId="44250B53" w14:textId="77777777" w:rsidTr="006E2051">
              <w:trPr>
                <w:tblHeader/>
                <w:tblCellSpacing w:w="0" w:type="dxa"/>
              </w:trPr>
              <w:tc>
                <w:tcPr>
                  <w:tcW w:w="360" w:type="dxa"/>
                  <w:hideMark/>
                </w:tcPr>
                <w:p w14:paraId="13B2CF66" w14:textId="77777777" w:rsidR="00D128FB" w:rsidRPr="00631F8B" w:rsidRDefault="00D128FB" w:rsidP="006E2051">
                  <w:r w:rsidRPr="00631F8B">
                    <w:t> </w:t>
                  </w:r>
                </w:p>
              </w:tc>
              <w:tc>
                <w:tcPr>
                  <w:tcW w:w="1500" w:type="dxa"/>
                  <w:hideMark/>
                </w:tcPr>
                <w:p w14:paraId="4DCB2AF6" w14:textId="77777777" w:rsidR="00D128FB" w:rsidRPr="00631F8B" w:rsidRDefault="00D128FB" w:rsidP="006E2051">
                  <w:r w:rsidRPr="00631F8B">
                    <w:t>Definitie:</w:t>
                  </w:r>
                </w:p>
              </w:tc>
              <w:tc>
                <w:tcPr>
                  <w:tcW w:w="0" w:type="auto"/>
                  <w:hideMark/>
                </w:tcPr>
                <w:p w14:paraId="063BEDF9" w14:textId="77777777" w:rsidR="00D128FB" w:rsidRPr="00D128FB" w:rsidRDefault="00D128FB" w:rsidP="006E2051">
                  <w:pPr>
                    <w:rPr>
                      <w:lang w:val="en-GB"/>
                    </w:rPr>
                  </w:pPr>
                  <w:r w:rsidRPr="00D128FB">
                    <w:rPr>
                      <w:lang w:val="en-GB"/>
                    </w:rPr>
                    <w:t>Date and time at which this version of the spatial object was superseded or retired in the spatial data set.</w:t>
                  </w:r>
                </w:p>
              </w:tc>
            </w:tr>
            <w:tr w:rsidR="00D128FB" w:rsidRPr="00631F8B" w14:paraId="18FF631C" w14:textId="77777777" w:rsidTr="006E2051">
              <w:trPr>
                <w:tblHeader/>
                <w:tblCellSpacing w:w="0" w:type="dxa"/>
              </w:trPr>
              <w:tc>
                <w:tcPr>
                  <w:tcW w:w="360" w:type="dxa"/>
                  <w:hideMark/>
                </w:tcPr>
                <w:p w14:paraId="5C304CE3" w14:textId="77777777" w:rsidR="00D128FB" w:rsidRPr="00D128FB" w:rsidRDefault="00D128FB" w:rsidP="006E2051">
                  <w:pPr>
                    <w:rPr>
                      <w:lang w:val="en-GB"/>
                    </w:rPr>
                  </w:pPr>
                  <w:r w:rsidRPr="00D128FB">
                    <w:rPr>
                      <w:lang w:val="en-GB"/>
                    </w:rPr>
                    <w:t> </w:t>
                  </w:r>
                </w:p>
              </w:tc>
              <w:tc>
                <w:tcPr>
                  <w:tcW w:w="1500" w:type="dxa"/>
                  <w:hideMark/>
                </w:tcPr>
                <w:p w14:paraId="44028338" w14:textId="77777777" w:rsidR="00D128FB" w:rsidRPr="00631F8B" w:rsidRDefault="00D128FB" w:rsidP="006E2051">
                  <w:r w:rsidRPr="00631F8B">
                    <w:t>Multipliciteit:</w:t>
                  </w:r>
                </w:p>
              </w:tc>
              <w:tc>
                <w:tcPr>
                  <w:tcW w:w="0" w:type="auto"/>
                  <w:hideMark/>
                </w:tcPr>
                <w:p w14:paraId="2F70E49F" w14:textId="77777777" w:rsidR="00D128FB" w:rsidRPr="00631F8B" w:rsidRDefault="00D128FB" w:rsidP="006E2051">
                  <w:r w:rsidRPr="00631F8B">
                    <w:t>0..1</w:t>
                  </w:r>
                </w:p>
              </w:tc>
            </w:tr>
            <w:tr w:rsidR="00D128FB" w:rsidRPr="00631F8B" w14:paraId="3C9BAC52" w14:textId="77777777" w:rsidTr="006E2051">
              <w:trPr>
                <w:tblHeader/>
                <w:tblCellSpacing w:w="0" w:type="dxa"/>
              </w:trPr>
              <w:tc>
                <w:tcPr>
                  <w:tcW w:w="360" w:type="dxa"/>
                  <w:hideMark/>
                </w:tcPr>
                <w:p w14:paraId="1889D741" w14:textId="77777777" w:rsidR="00D128FB" w:rsidRPr="00631F8B" w:rsidRDefault="00D128FB" w:rsidP="006E2051">
                  <w:r w:rsidRPr="00631F8B">
                    <w:t> </w:t>
                  </w:r>
                </w:p>
              </w:tc>
              <w:tc>
                <w:tcPr>
                  <w:tcW w:w="1500" w:type="dxa"/>
                  <w:hideMark/>
                </w:tcPr>
                <w:p w14:paraId="7B13A749" w14:textId="77777777" w:rsidR="00D128FB" w:rsidRPr="00631F8B" w:rsidRDefault="00D128FB" w:rsidP="006E2051">
                  <w:r w:rsidRPr="00631F8B">
                    <w:t>Stereotypes:</w:t>
                  </w:r>
                </w:p>
              </w:tc>
              <w:tc>
                <w:tcPr>
                  <w:tcW w:w="0" w:type="auto"/>
                  <w:hideMark/>
                </w:tcPr>
                <w:p w14:paraId="3C059115" w14:textId="77777777" w:rsidR="00D128FB" w:rsidRPr="00631F8B" w:rsidRDefault="00D128FB" w:rsidP="006E2051">
                  <w:r w:rsidRPr="00631F8B">
                    <w:t>«voidable,lifeCycleInfo»</w:t>
                  </w:r>
                </w:p>
              </w:tc>
            </w:tr>
          </w:tbl>
          <w:p w14:paraId="3B2E8986" w14:textId="77777777" w:rsidR="00D128FB" w:rsidRPr="00631F8B" w:rsidRDefault="00D128FB" w:rsidP="006E2051"/>
        </w:tc>
      </w:tr>
      <w:tr w:rsidR="00D128FB" w:rsidRPr="00631F8B" w14:paraId="2AB1E80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44B989" w14:textId="77777777"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ACF017B" w14:textId="77777777" w:rsidTr="006E2051">
              <w:trPr>
                <w:tblHeader/>
                <w:tblCellSpacing w:w="0" w:type="dxa"/>
              </w:trPr>
              <w:tc>
                <w:tcPr>
                  <w:tcW w:w="360" w:type="dxa"/>
                  <w:hideMark/>
                </w:tcPr>
                <w:p w14:paraId="3B8EB5EE" w14:textId="77777777" w:rsidR="00D128FB" w:rsidRPr="00631F8B" w:rsidRDefault="00D128FB" w:rsidP="006E2051">
                  <w:r w:rsidRPr="00631F8B">
                    <w:t> </w:t>
                  </w:r>
                </w:p>
              </w:tc>
              <w:tc>
                <w:tcPr>
                  <w:tcW w:w="1500" w:type="dxa"/>
                  <w:hideMark/>
                </w:tcPr>
                <w:p w14:paraId="6CE63A48" w14:textId="77777777" w:rsidR="00D128FB" w:rsidRPr="00631F8B" w:rsidRDefault="00D128FB" w:rsidP="006E2051">
                  <w:r w:rsidRPr="00631F8B">
                    <w:t>Naam:</w:t>
                  </w:r>
                </w:p>
              </w:tc>
              <w:tc>
                <w:tcPr>
                  <w:tcW w:w="0" w:type="auto"/>
                  <w:hideMark/>
                </w:tcPr>
                <w:p w14:paraId="5756DFA8" w14:textId="77777777" w:rsidR="00D128FB" w:rsidRPr="00631F8B" w:rsidRDefault="00D128FB" w:rsidP="006E2051">
                  <w:r w:rsidRPr="00631F8B">
                    <w:t xml:space="preserve">geometry </w:t>
                  </w:r>
                </w:p>
              </w:tc>
            </w:tr>
            <w:tr w:rsidR="00D128FB" w:rsidRPr="00631F8B" w14:paraId="1D55DD6E" w14:textId="77777777" w:rsidTr="006E2051">
              <w:trPr>
                <w:tblHeader/>
                <w:tblCellSpacing w:w="0" w:type="dxa"/>
              </w:trPr>
              <w:tc>
                <w:tcPr>
                  <w:tcW w:w="360" w:type="dxa"/>
                  <w:hideMark/>
                </w:tcPr>
                <w:p w14:paraId="3278902B" w14:textId="77777777" w:rsidR="00D128FB" w:rsidRPr="00631F8B" w:rsidRDefault="00D128FB" w:rsidP="006E2051">
                  <w:r w:rsidRPr="00631F8B">
                    <w:t> </w:t>
                  </w:r>
                </w:p>
              </w:tc>
              <w:tc>
                <w:tcPr>
                  <w:tcW w:w="1500" w:type="dxa"/>
                  <w:hideMark/>
                </w:tcPr>
                <w:p w14:paraId="563F9C35" w14:textId="77777777" w:rsidR="00D128FB" w:rsidRPr="00631F8B" w:rsidRDefault="00D128FB" w:rsidP="006E2051">
                  <w:r w:rsidRPr="00631F8B">
                    <w:t>Type:</w:t>
                  </w:r>
                </w:p>
              </w:tc>
              <w:tc>
                <w:tcPr>
                  <w:tcW w:w="0" w:type="auto"/>
                  <w:hideMark/>
                </w:tcPr>
                <w:p w14:paraId="61588E3E" w14:textId="77777777" w:rsidR="00D128FB" w:rsidRPr="00631F8B" w:rsidRDefault="00D128FB" w:rsidP="006E2051">
                  <w:r w:rsidRPr="00631F8B">
                    <w:t>GM_Curve</w:t>
                  </w:r>
                </w:p>
              </w:tc>
            </w:tr>
            <w:tr w:rsidR="00D128FB" w:rsidRPr="00074262" w14:paraId="6176AF51" w14:textId="77777777" w:rsidTr="006E2051">
              <w:trPr>
                <w:tblHeader/>
                <w:tblCellSpacing w:w="0" w:type="dxa"/>
              </w:trPr>
              <w:tc>
                <w:tcPr>
                  <w:tcW w:w="360" w:type="dxa"/>
                  <w:hideMark/>
                </w:tcPr>
                <w:p w14:paraId="021C96F0" w14:textId="77777777" w:rsidR="00D128FB" w:rsidRPr="00631F8B" w:rsidRDefault="00D128FB" w:rsidP="006E2051">
                  <w:r w:rsidRPr="00631F8B">
                    <w:t> </w:t>
                  </w:r>
                </w:p>
              </w:tc>
              <w:tc>
                <w:tcPr>
                  <w:tcW w:w="1500" w:type="dxa"/>
                  <w:hideMark/>
                </w:tcPr>
                <w:p w14:paraId="1DD71DBA" w14:textId="77777777" w:rsidR="00D128FB" w:rsidRPr="00631F8B" w:rsidRDefault="00D128FB" w:rsidP="006E2051">
                  <w:r w:rsidRPr="00631F8B">
                    <w:t>Definitie:</w:t>
                  </w:r>
                </w:p>
              </w:tc>
              <w:tc>
                <w:tcPr>
                  <w:tcW w:w="0" w:type="auto"/>
                  <w:hideMark/>
                </w:tcPr>
                <w:p w14:paraId="609C2650" w14:textId="77777777" w:rsidR="00D128FB" w:rsidRPr="00D128FB" w:rsidRDefault="00D128FB" w:rsidP="006E2051">
                  <w:pPr>
                    <w:rPr>
                      <w:lang w:val="en-GB"/>
                    </w:rPr>
                  </w:pPr>
                  <w:r w:rsidRPr="00D128FB">
                    <w:rPr>
                      <w:lang w:val="en-GB"/>
                    </w:rPr>
                    <w:t>Geometric representation of border line.</w:t>
                  </w:r>
                </w:p>
              </w:tc>
            </w:tr>
            <w:tr w:rsidR="00D128FB" w:rsidRPr="00631F8B" w14:paraId="403ED094" w14:textId="77777777" w:rsidTr="006E2051">
              <w:trPr>
                <w:tblHeader/>
                <w:tblCellSpacing w:w="0" w:type="dxa"/>
              </w:trPr>
              <w:tc>
                <w:tcPr>
                  <w:tcW w:w="360" w:type="dxa"/>
                  <w:hideMark/>
                </w:tcPr>
                <w:p w14:paraId="2130919E" w14:textId="77777777" w:rsidR="00D128FB" w:rsidRPr="00D128FB" w:rsidRDefault="00D128FB" w:rsidP="006E2051">
                  <w:pPr>
                    <w:rPr>
                      <w:lang w:val="en-GB"/>
                    </w:rPr>
                  </w:pPr>
                  <w:r w:rsidRPr="00D128FB">
                    <w:rPr>
                      <w:lang w:val="en-GB"/>
                    </w:rPr>
                    <w:t> </w:t>
                  </w:r>
                </w:p>
              </w:tc>
              <w:tc>
                <w:tcPr>
                  <w:tcW w:w="1500" w:type="dxa"/>
                  <w:hideMark/>
                </w:tcPr>
                <w:p w14:paraId="5F4F100C" w14:textId="77777777" w:rsidR="00D128FB" w:rsidRPr="00631F8B" w:rsidRDefault="00D128FB" w:rsidP="006E2051">
                  <w:r w:rsidRPr="00631F8B">
                    <w:t>Multipliciteit:</w:t>
                  </w:r>
                </w:p>
              </w:tc>
              <w:tc>
                <w:tcPr>
                  <w:tcW w:w="0" w:type="auto"/>
                  <w:hideMark/>
                </w:tcPr>
                <w:p w14:paraId="7727784B" w14:textId="77777777" w:rsidR="00D128FB" w:rsidRPr="00631F8B" w:rsidRDefault="00D128FB" w:rsidP="006E2051">
                  <w:r w:rsidRPr="00631F8B">
                    <w:t>1</w:t>
                  </w:r>
                </w:p>
              </w:tc>
            </w:tr>
          </w:tbl>
          <w:p w14:paraId="44D49701" w14:textId="77777777" w:rsidR="00D128FB" w:rsidRPr="00631F8B" w:rsidRDefault="00D128FB" w:rsidP="006E2051"/>
        </w:tc>
      </w:tr>
      <w:tr w:rsidR="00D128FB" w:rsidRPr="00631F8B" w14:paraId="6C1B3F4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1EB574" w14:textId="77777777"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EA4C54D" w14:textId="77777777" w:rsidTr="006E2051">
              <w:trPr>
                <w:tblHeader/>
                <w:tblCellSpacing w:w="0" w:type="dxa"/>
              </w:trPr>
              <w:tc>
                <w:tcPr>
                  <w:tcW w:w="360" w:type="dxa"/>
                  <w:hideMark/>
                </w:tcPr>
                <w:p w14:paraId="6323C801" w14:textId="77777777" w:rsidR="00D128FB" w:rsidRPr="00631F8B" w:rsidRDefault="00D128FB" w:rsidP="006E2051">
                  <w:r w:rsidRPr="00631F8B">
                    <w:t> </w:t>
                  </w:r>
                </w:p>
              </w:tc>
              <w:tc>
                <w:tcPr>
                  <w:tcW w:w="1500" w:type="dxa"/>
                  <w:hideMark/>
                </w:tcPr>
                <w:p w14:paraId="6EBCB649" w14:textId="77777777" w:rsidR="00D128FB" w:rsidRPr="00631F8B" w:rsidRDefault="00D128FB" w:rsidP="006E2051">
                  <w:r w:rsidRPr="00631F8B">
                    <w:t>Naam:</w:t>
                  </w:r>
                </w:p>
              </w:tc>
              <w:tc>
                <w:tcPr>
                  <w:tcW w:w="0" w:type="auto"/>
                  <w:hideMark/>
                </w:tcPr>
                <w:p w14:paraId="58AA0C3F" w14:textId="77777777" w:rsidR="00D128FB" w:rsidRPr="00631F8B" w:rsidRDefault="00D128FB" w:rsidP="006E2051">
                  <w:r w:rsidRPr="00631F8B">
                    <w:t xml:space="preserve">inspire id </w:t>
                  </w:r>
                </w:p>
              </w:tc>
            </w:tr>
            <w:tr w:rsidR="00D128FB" w:rsidRPr="00631F8B" w14:paraId="086C811A" w14:textId="77777777" w:rsidTr="006E2051">
              <w:trPr>
                <w:tblHeader/>
                <w:tblCellSpacing w:w="0" w:type="dxa"/>
              </w:trPr>
              <w:tc>
                <w:tcPr>
                  <w:tcW w:w="360" w:type="dxa"/>
                  <w:hideMark/>
                </w:tcPr>
                <w:p w14:paraId="6231CA7A" w14:textId="77777777" w:rsidR="00D128FB" w:rsidRPr="00631F8B" w:rsidRDefault="00D128FB" w:rsidP="006E2051">
                  <w:r w:rsidRPr="00631F8B">
                    <w:t> </w:t>
                  </w:r>
                </w:p>
              </w:tc>
              <w:tc>
                <w:tcPr>
                  <w:tcW w:w="1500" w:type="dxa"/>
                  <w:hideMark/>
                </w:tcPr>
                <w:p w14:paraId="2B318A4E" w14:textId="77777777" w:rsidR="00D128FB" w:rsidRPr="00631F8B" w:rsidRDefault="00D128FB" w:rsidP="006E2051">
                  <w:r w:rsidRPr="00631F8B">
                    <w:t>Type:</w:t>
                  </w:r>
                </w:p>
              </w:tc>
              <w:tc>
                <w:tcPr>
                  <w:tcW w:w="0" w:type="auto"/>
                  <w:hideMark/>
                </w:tcPr>
                <w:p w14:paraId="26939FF7" w14:textId="77777777" w:rsidR="00D128FB" w:rsidRPr="00631F8B" w:rsidRDefault="00D128FB" w:rsidP="006E2051">
                  <w:r w:rsidRPr="00631F8B">
                    <w:t>Identifier</w:t>
                  </w:r>
                </w:p>
              </w:tc>
            </w:tr>
            <w:tr w:rsidR="00D128FB" w:rsidRPr="00074262" w14:paraId="60FCCCEA" w14:textId="77777777" w:rsidTr="006E2051">
              <w:trPr>
                <w:tblHeader/>
                <w:tblCellSpacing w:w="0" w:type="dxa"/>
              </w:trPr>
              <w:tc>
                <w:tcPr>
                  <w:tcW w:w="360" w:type="dxa"/>
                  <w:hideMark/>
                </w:tcPr>
                <w:p w14:paraId="45A18907" w14:textId="77777777" w:rsidR="00D128FB" w:rsidRPr="00631F8B" w:rsidRDefault="00D128FB" w:rsidP="006E2051">
                  <w:r w:rsidRPr="00631F8B">
                    <w:t> </w:t>
                  </w:r>
                </w:p>
              </w:tc>
              <w:tc>
                <w:tcPr>
                  <w:tcW w:w="1500" w:type="dxa"/>
                  <w:hideMark/>
                </w:tcPr>
                <w:p w14:paraId="6112AF6D" w14:textId="77777777" w:rsidR="00D128FB" w:rsidRPr="00631F8B" w:rsidRDefault="00D128FB" w:rsidP="006E2051">
                  <w:r w:rsidRPr="00631F8B">
                    <w:t>Definitie:</w:t>
                  </w:r>
                </w:p>
              </w:tc>
              <w:tc>
                <w:tcPr>
                  <w:tcW w:w="0" w:type="auto"/>
                  <w:hideMark/>
                </w:tcPr>
                <w:p w14:paraId="24E0D94B" w14:textId="77777777" w:rsidR="00D128FB" w:rsidRPr="00D128FB" w:rsidRDefault="00D128FB" w:rsidP="006E2051">
                  <w:pPr>
                    <w:rPr>
                      <w:lang w:val="en-GB"/>
                    </w:rPr>
                  </w:pPr>
                  <w:r w:rsidRPr="00D128FB">
                    <w:rPr>
                      <w:lang w:val="en-GB"/>
                    </w:rPr>
                    <w:t xml:space="preserve">External object identifier of the spatial object. </w:t>
                  </w:r>
                </w:p>
              </w:tc>
            </w:tr>
            <w:tr w:rsidR="00D128FB" w:rsidRPr="00074262" w14:paraId="6A2FED28" w14:textId="77777777" w:rsidTr="006E2051">
              <w:trPr>
                <w:tblHeader/>
                <w:tblCellSpacing w:w="0" w:type="dxa"/>
              </w:trPr>
              <w:tc>
                <w:tcPr>
                  <w:tcW w:w="360" w:type="dxa"/>
                  <w:hideMark/>
                </w:tcPr>
                <w:p w14:paraId="5D4E0F76" w14:textId="77777777" w:rsidR="00D128FB" w:rsidRPr="00D128FB" w:rsidRDefault="00D128FB" w:rsidP="006E2051">
                  <w:pPr>
                    <w:rPr>
                      <w:lang w:val="en-GB"/>
                    </w:rPr>
                  </w:pPr>
                  <w:r w:rsidRPr="00D128FB">
                    <w:rPr>
                      <w:lang w:val="en-GB"/>
                    </w:rPr>
                    <w:t> </w:t>
                  </w:r>
                </w:p>
              </w:tc>
              <w:tc>
                <w:tcPr>
                  <w:tcW w:w="1500" w:type="dxa"/>
                  <w:hideMark/>
                </w:tcPr>
                <w:p w14:paraId="16B415A2" w14:textId="77777777" w:rsidR="00D128FB" w:rsidRPr="00631F8B" w:rsidRDefault="00D128FB" w:rsidP="006E2051">
                  <w:r w:rsidRPr="00631F8B">
                    <w:t>Omschrijving:</w:t>
                  </w:r>
                </w:p>
              </w:tc>
              <w:tc>
                <w:tcPr>
                  <w:tcW w:w="0" w:type="auto"/>
                  <w:hideMark/>
                </w:tcPr>
                <w:p w14:paraId="15AEB3AF" w14:textId="77777777"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14:paraId="7AFE625C" w14:textId="77777777" w:rsidTr="006E2051">
              <w:trPr>
                <w:tblHeader/>
                <w:tblCellSpacing w:w="0" w:type="dxa"/>
              </w:trPr>
              <w:tc>
                <w:tcPr>
                  <w:tcW w:w="360" w:type="dxa"/>
                  <w:hideMark/>
                </w:tcPr>
                <w:p w14:paraId="4BA9F44B" w14:textId="77777777" w:rsidR="00D128FB" w:rsidRPr="00D128FB" w:rsidRDefault="00D128FB" w:rsidP="006E2051">
                  <w:pPr>
                    <w:rPr>
                      <w:lang w:val="en-GB"/>
                    </w:rPr>
                  </w:pPr>
                  <w:r w:rsidRPr="00D128FB">
                    <w:rPr>
                      <w:lang w:val="en-GB"/>
                    </w:rPr>
                    <w:t> </w:t>
                  </w:r>
                </w:p>
              </w:tc>
              <w:tc>
                <w:tcPr>
                  <w:tcW w:w="1500" w:type="dxa"/>
                  <w:hideMark/>
                </w:tcPr>
                <w:p w14:paraId="520DB624" w14:textId="77777777" w:rsidR="00D128FB" w:rsidRPr="00631F8B" w:rsidRDefault="00D128FB" w:rsidP="006E2051">
                  <w:r w:rsidRPr="00631F8B">
                    <w:t>Multipliciteit:</w:t>
                  </w:r>
                </w:p>
              </w:tc>
              <w:tc>
                <w:tcPr>
                  <w:tcW w:w="0" w:type="auto"/>
                  <w:hideMark/>
                </w:tcPr>
                <w:p w14:paraId="73115532" w14:textId="77777777" w:rsidR="00D128FB" w:rsidRPr="00631F8B" w:rsidRDefault="00D128FB" w:rsidP="006E2051">
                  <w:r w:rsidRPr="00631F8B">
                    <w:t>1</w:t>
                  </w:r>
                </w:p>
              </w:tc>
            </w:tr>
          </w:tbl>
          <w:p w14:paraId="0C1065BA" w14:textId="77777777" w:rsidR="00D128FB" w:rsidRPr="00631F8B" w:rsidRDefault="00D128FB" w:rsidP="006E2051"/>
        </w:tc>
      </w:tr>
      <w:tr w:rsidR="00D128FB" w:rsidRPr="00631F8B" w14:paraId="655DD2F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565A4E" w14:textId="77777777" w:rsidR="00D128FB" w:rsidRPr="00631F8B" w:rsidRDefault="00D128FB" w:rsidP="006E2051">
            <w:r w:rsidRPr="00631F8B">
              <w:rPr>
                <w:b/>
                <w:bCs/>
              </w:rPr>
              <w:t>Attribuut: legalStatus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0091466" w14:textId="77777777" w:rsidTr="006E2051">
              <w:trPr>
                <w:tblHeader/>
                <w:tblCellSpacing w:w="0" w:type="dxa"/>
              </w:trPr>
              <w:tc>
                <w:tcPr>
                  <w:tcW w:w="360" w:type="dxa"/>
                  <w:hideMark/>
                </w:tcPr>
                <w:p w14:paraId="47D35D71" w14:textId="77777777" w:rsidR="00D128FB" w:rsidRPr="00631F8B" w:rsidRDefault="00D128FB" w:rsidP="006E2051">
                  <w:r w:rsidRPr="00631F8B">
                    <w:lastRenderedPageBreak/>
                    <w:t> </w:t>
                  </w:r>
                </w:p>
              </w:tc>
              <w:tc>
                <w:tcPr>
                  <w:tcW w:w="1500" w:type="dxa"/>
                  <w:hideMark/>
                </w:tcPr>
                <w:p w14:paraId="12B4A2AD" w14:textId="77777777" w:rsidR="00D128FB" w:rsidRPr="00631F8B" w:rsidRDefault="00D128FB" w:rsidP="006E2051">
                  <w:r w:rsidRPr="00631F8B">
                    <w:t>Naam:</w:t>
                  </w:r>
                </w:p>
              </w:tc>
              <w:tc>
                <w:tcPr>
                  <w:tcW w:w="0" w:type="auto"/>
                  <w:hideMark/>
                </w:tcPr>
                <w:p w14:paraId="36D18C88" w14:textId="77777777" w:rsidR="00D128FB" w:rsidRPr="00631F8B" w:rsidRDefault="00D128FB" w:rsidP="006E2051">
                  <w:r w:rsidRPr="00631F8B">
                    <w:t xml:space="preserve">legal status </w:t>
                  </w:r>
                </w:p>
              </w:tc>
            </w:tr>
            <w:tr w:rsidR="00D128FB" w:rsidRPr="00631F8B" w14:paraId="639AAA1C" w14:textId="77777777" w:rsidTr="006E2051">
              <w:trPr>
                <w:tblHeader/>
                <w:tblCellSpacing w:w="0" w:type="dxa"/>
              </w:trPr>
              <w:tc>
                <w:tcPr>
                  <w:tcW w:w="360" w:type="dxa"/>
                  <w:hideMark/>
                </w:tcPr>
                <w:p w14:paraId="1760627A" w14:textId="77777777" w:rsidR="00D128FB" w:rsidRPr="00631F8B" w:rsidRDefault="00D128FB" w:rsidP="006E2051">
                  <w:r w:rsidRPr="00631F8B">
                    <w:t> </w:t>
                  </w:r>
                </w:p>
              </w:tc>
              <w:tc>
                <w:tcPr>
                  <w:tcW w:w="1500" w:type="dxa"/>
                  <w:hideMark/>
                </w:tcPr>
                <w:p w14:paraId="67AE987E" w14:textId="77777777" w:rsidR="00D128FB" w:rsidRPr="00631F8B" w:rsidRDefault="00D128FB" w:rsidP="006E2051">
                  <w:r w:rsidRPr="00631F8B">
                    <w:t>Type:</w:t>
                  </w:r>
                </w:p>
              </w:tc>
              <w:tc>
                <w:tcPr>
                  <w:tcW w:w="0" w:type="auto"/>
                  <w:hideMark/>
                </w:tcPr>
                <w:p w14:paraId="301D0020" w14:textId="77777777" w:rsidR="00D128FB" w:rsidRPr="00631F8B" w:rsidRDefault="00D128FB" w:rsidP="006E2051">
                  <w:r w:rsidRPr="00631F8B">
                    <w:t>LegalStatusValue</w:t>
                  </w:r>
                </w:p>
              </w:tc>
            </w:tr>
            <w:tr w:rsidR="00D128FB" w:rsidRPr="00074262" w14:paraId="577C6EBA" w14:textId="77777777" w:rsidTr="006E2051">
              <w:trPr>
                <w:tblHeader/>
                <w:tblCellSpacing w:w="0" w:type="dxa"/>
              </w:trPr>
              <w:tc>
                <w:tcPr>
                  <w:tcW w:w="360" w:type="dxa"/>
                  <w:hideMark/>
                </w:tcPr>
                <w:p w14:paraId="3F7CCFE2" w14:textId="77777777" w:rsidR="00D128FB" w:rsidRPr="00631F8B" w:rsidRDefault="00D128FB" w:rsidP="006E2051">
                  <w:r w:rsidRPr="00631F8B">
                    <w:t> </w:t>
                  </w:r>
                </w:p>
              </w:tc>
              <w:tc>
                <w:tcPr>
                  <w:tcW w:w="1500" w:type="dxa"/>
                  <w:hideMark/>
                </w:tcPr>
                <w:p w14:paraId="323FF788" w14:textId="77777777" w:rsidR="00D128FB" w:rsidRPr="00631F8B" w:rsidRDefault="00D128FB" w:rsidP="006E2051">
                  <w:r w:rsidRPr="00631F8B">
                    <w:t>Definitie:</w:t>
                  </w:r>
                </w:p>
              </w:tc>
              <w:tc>
                <w:tcPr>
                  <w:tcW w:w="0" w:type="auto"/>
                  <w:hideMark/>
                </w:tcPr>
                <w:p w14:paraId="5B07DB7F" w14:textId="77777777" w:rsidR="00D128FB" w:rsidRPr="00D128FB" w:rsidRDefault="00D128FB" w:rsidP="006E2051">
                  <w:pPr>
                    <w:rPr>
                      <w:lang w:val="en-GB"/>
                    </w:rPr>
                  </w:pPr>
                  <w:r w:rsidRPr="00D128FB">
                    <w:rPr>
                      <w:lang w:val="en-GB"/>
                    </w:rPr>
                    <w:t xml:space="preserve">Legal status of this administrative boundary. </w:t>
                  </w:r>
                </w:p>
              </w:tc>
            </w:tr>
            <w:tr w:rsidR="00D128FB" w:rsidRPr="00074262" w14:paraId="63C7E3BA" w14:textId="77777777" w:rsidTr="006E2051">
              <w:trPr>
                <w:tblHeader/>
                <w:tblCellSpacing w:w="0" w:type="dxa"/>
              </w:trPr>
              <w:tc>
                <w:tcPr>
                  <w:tcW w:w="360" w:type="dxa"/>
                  <w:hideMark/>
                </w:tcPr>
                <w:p w14:paraId="5BB0BC5F" w14:textId="77777777" w:rsidR="00D128FB" w:rsidRPr="00D128FB" w:rsidRDefault="00D128FB" w:rsidP="006E2051">
                  <w:pPr>
                    <w:rPr>
                      <w:lang w:val="en-GB"/>
                    </w:rPr>
                  </w:pPr>
                  <w:r w:rsidRPr="00D128FB">
                    <w:rPr>
                      <w:lang w:val="en-GB"/>
                    </w:rPr>
                    <w:t> </w:t>
                  </w:r>
                </w:p>
              </w:tc>
              <w:tc>
                <w:tcPr>
                  <w:tcW w:w="1500" w:type="dxa"/>
                  <w:hideMark/>
                </w:tcPr>
                <w:p w14:paraId="26376A72" w14:textId="77777777" w:rsidR="00D128FB" w:rsidRPr="00631F8B" w:rsidRDefault="00D128FB" w:rsidP="006E2051">
                  <w:r w:rsidRPr="00631F8B">
                    <w:t>Omschrijving:</w:t>
                  </w:r>
                </w:p>
              </w:tc>
              <w:tc>
                <w:tcPr>
                  <w:tcW w:w="0" w:type="auto"/>
                  <w:hideMark/>
                </w:tcPr>
                <w:p w14:paraId="36FB5A67" w14:textId="77777777" w:rsidR="00D128FB" w:rsidRPr="00D128FB" w:rsidRDefault="00D128FB" w:rsidP="006E2051">
                  <w:pPr>
                    <w:rPr>
                      <w:lang w:val="en-GB"/>
                    </w:rPr>
                  </w:pPr>
                  <w:r w:rsidRPr="00D128FB">
                    <w:rPr>
                      <w:lang w:val="en-GB"/>
                    </w:rPr>
                    <w:t>NOTE The legal status is considered in terms of political agreement or disagreement of the administrative units separated by this boundary.</w:t>
                  </w:r>
                </w:p>
              </w:tc>
            </w:tr>
            <w:tr w:rsidR="00D128FB" w:rsidRPr="00631F8B" w14:paraId="24A7D3B8" w14:textId="77777777" w:rsidTr="006E2051">
              <w:trPr>
                <w:tblHeader/>
                <w:tblCellSpacing w:w="0" w:type="dxa"/>
              </w:trPr>
              <w:tc>
                <w:tcPr>
                  <w:tcW w:w="360" w:type="dxa"/>
                  <w:hideMark/>
                </w:tcPr>
                <w:p w14:paraId="06784D43" w14:textId="77777777" w:rsidR="00D128FB" w:rsidRPr="00D128FB" w:rsidRDefault="00D128FB" w:rsidP="006E2051">
                  <w:pPr>
                    <w:rPr>
                      <w:lang w:val="en-GB"/>
                    </w:rPr>
                  </w:pPr>
                  <w:r w:rsidRPr="00D128FB">
                    <w:rPr>
                      <w:lang w:val="en-GB"/>
                    </w:rPr>
                    <w:t> </w:t>
                  </w:r>
                </w:p>
              </w:tc>
              <w:tc>
                <w:tcPr>
                  <w:tcW w:w="1500" w:type="dxa"/>
                  <w:hideMark/>
                </w:tcPr>
                <w:p w14:paraId="5038AC06" w14:textId="77777777" w:rsidR="00D128FB" w:rsidRPr="00631F8B" w:rsidRDefault="00D128FB" w:rsidP="006E2051">
                  <w:r w:rsidRPr="00631F8B">
                    <w:t>Multipliciteit:</w:t>
                  </w:r>
                </w:p>
              </w:tc>
              <w:tc>
                <w:tcPr>
                  <w:tcW w:w="0" w:type="auto"/>
                  <w:hideMark/>
                </w:tcPr>
                <w:p w14:paraId="292C5439" w14:textId="77777777" w:rsidR="00D128FB" w:rsidRPr="00631F8B" w:rsidRDefault="00D128FB" w:rsidP="006E2051">
                  <w:r w:rsidRPr="00631F8B">
                    <w:t>1</w:t>
                  </w:r>
                </w:p>
              </w:tc>
            </w:tr>
            <w:tr w:rsidR="00D128FB" w:rsidRPr="00631F8B" w14:paraId="60CF9C6A" w14:textId="77777777" w:rsidTr="006E2051">
              <w:trPr>
                <w:tblHeader/>
                <w:tblCellSpacing w:w="0" w:type="dxa"/>
              </w:trPr>
              <w:tc>
                <w:tcPr>
                  <w:tcW w:w="360" w:type="dxa"/>
                  <w:hideMark/>
                </w:tcPr>
                <w:p w14:paraId="5571F87C" w14:textId="77777777" w:rsidR="00D128FB" w:rsidRPr="00631F8B" w:rsidRDefault="00D128FB" w:rsidP="006E2051">
                  <w:r w:rsidRPr="00631F8B">
                    <w:t> </w:t>
                  </w:r>
                </w:p>
              </w:tc>
              <w:tc>
                <w:tcPr>
                  <w:tcW w:w="1500" w:type="dxa"/>
                  <w:hideMark/>
                </w:tcPr>
                <w:p w14:paraId="10568132" w14:textId="77777777" w:rsidR="00D128FB" w:rsidRPr="00631F8B" w:rsidRDefault="00D128FB" w:rsidP="006E2051">
                  <w:r w:rsidRPr="00631F8B">
                    <w:t>Stereotypes:</w:t>
                  </w:r>
                </w:p>
              </w:tc>
              <w:tc>
                <w:tcPr>
                  <w:tcW w:w="0" w:type="auto"/>
                  <w:hideMark/>
                </w:tcPr>
                <w:p w14:paraId="61A70DF7" w14:textId="77777777" w:rsidR="00D128FB" w:rsidRPr="00631F8B" w:rsidRDefault="00D128FB" w:rsidP="006E2051">
                  <w:r w:rsidRPr="00631F8B">
                    <w:t>«voidable»</w:t>
                  </w:r>
                </w:p>
              </w:tc>
            </w:tr>
          </w:tbl>
          <w:p w14:paraId="17B066A0" w14:textId="77777777" w:rsidR="00D128FB" w:rsidRPr="00631F8B" w:rsidRDefault="00D128FB" w:rsidP="006E2051"/>
        </w:tc>
      </w:tr>
      <w:tr w:rsidR="00D128FB" w:rsidRPr="00631F8B" w14:paraId="699D58B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73AC44" w14:textId="77777777" w:rsidR="00D128FB" w:rsidRPr="00631F8B" w:rsidRDefault="00D128FB" w:rsidP="006E2051">
            <w:r w:rsidRPr="00631F8B">
              <w:rPr>
                <w:b/>
                <w:bCs/>
              </w:rPr>
              <w:lastRenderedPageBreak/>
              <w:t>Attribuut: nationalLevel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4354562" w14:textId="77777777" w:rsidTr="006E2051">
              <w:trPr>
                <w:tblHeader/>
                <w:tblCellSpacing w:w="0" w:type="dxa"/>
              </w:trPr>
              <w:tc>
                <w:tcPr>
                  <w:tcW w:w="360" w:type="dxa"/>
                  <w:hideMark/>
                </w:tcPr>
                <w:p w14:paraId="7FA498AC" w14:textId="77777777" w:rsidR="00D128FB" w:rsidRPr="00631F8B" w:rsidRDefault="00D128FB" w:rsidP="006E2051">
                  <w:r w:rsidRPr="00631F8B">
                    <w:t> </w:t>
                  </w:r>
                </w:p>
              </w:tc>
              <w:tc>
                <w:tcPr>
                  <w:tcW w:w="1500" w:type="dxa"/>
                  <w:hideMark/>
                </w:tcPr>
                <w:p w14:paraId="6881F4DE" w14:textId="77777777" w:rsidR="00D128FB" w:rsidRPr="00631F8B" w:rsidRDefault="00D128FB" w:rsidP="006E2051">
                  <w:r w:rsidRPr="00631F8B">
                    <w:t>Naam:</w:t>
                  </w:r>
                </w:p>
              </w:tc>
              <w:tc>
                <w:tcPr>
                  <w:tcW w:w="0" w:type="auto"/>
                  <w:hideMark/>
                </w:tcPr>
                <w:p w14:paraId="5C9BE88D" w14:textId="77777777" w:rsidR="00D128FB" w:rsidRPr="00631F8B" w:rsidRDefault="00D128FB" w:rsidP="006E2051">
                  <w:r w:rsidRPr="00631F8B">
                    <w:t xml:space="preserve">national level </w:t>
                  </w:r>
                </w:p>
              </w:tc>
            </w:tr>
            <w:tr w:rsidR="00D128FB" w:rsidRPr="00631F8B" w14:paraId="15459334" w14:textId="77777777" w:rsidTr="006E2051">
              <w:trPr>
                <w:tblHeader/>
                <w:tblCellSpacing w:w="0" w:type="dxa"/>
              </w:trPr>
              <w:tc>
                <w:tcPr>
                  <w:tcW w:w="360" w:type="dxa"/>
                  <w:hideMark/>
                </w:tcPr>
                <w:p w14:paraId="6AB3AA79" w14:textId="77777777" w:rsidR="00D128FB" w:rsidRPr="00631F8B" w:rsidRDefault="00D128FB" w:rsidP="006E2051">
                  <w:r w:rsidRPr="00631F8B">
                    <w:t> </w:t>
                  </w:r>
                </w:p>
              </w:tc>
              <w:tc>
                <w:tcPr>
                  <w:tcW w:w="1500" w:type="dxa"/>
                  <w:hideMark/>
                </w:tcPr>
                <w:p w14:paraId="099FD70D" w14:textId="77777777" w:rsidR="00D128FB" w:rsidRPr="00631F8B" w:rsidRDefault="00D128FB" w:rsidP="006E2051">
                  <w:r w:rsidRPr="00631F8B">
                    <w:t>Type:</w:t>
                  </w:r>
                </w:p>
              </w:tc>
              <w:tc>
                <w:tcPr>
                  <w:tcW w:w="0" w:type="auto"/>
                  <w:hideMark/>
                </w:tcPr>
                <w:p w14:paraId="5409C133" w14:textId="77777777" w:rsidR="00D128FB" w:rsidRPr="00631F8B" w:rsidRDefault="00D128FB" w:rsidP="006E2051">
                  <w:r w:rsidRPr="00631F8B">
                    <w:t>AdministrativeHierarchyLevel</w:t>
                  </w:r>
                </w:p>
              </w:tc>
            </w:tr>
            <w:tr w:rsidR="00D128FB" w:rsidRPr="00074262" w14:paraId="17EF4539" w14:textId="77777777" w:rsidTr="006E2051">
              <w:trPr>
                <w:tblHeader/>
                <w:tblCellSpacing w:w="0" w:type="dxa"/>
              </w:trPr>
              <w:tc>
                <w:tcPr>
                  <w:tcW w:w="360" w:type="dxa"/>
                  <w:hideMark/>
                </w:tcPr>
                <w:p w14:paraId="292CE4EB" w14:textId="77777777" w:rsidR="00D128FB" w:rsidRPr="00631F8B" w:rsidRDefault="00D128FB" w:rsidP="006E2051">
                  <w:r w:rsidRPr="00631F8B">
                    <w:t> </w:t>
                  </w:r>
                </w:p>
              </w:tc>
              <w:tc>
                <w:tcPr>
                  <w:tcW w:w="1500" w:type="dxa"/>
                  <w:hideMark/>
                </w:tcPr>
                <w:p w14:paraId="3A56D999" w14:textId="77777777" w:rsidR="00D128FB" w:rsidRPr="00631F8B" w:rsidRDefault="00D128FB" w:rsidP="006E2051">
                  <w:r w:rsidRPr="00631F8B">
                    <w:t>Definitie:</w:t>
                  </w:r>
                </w:p>
              </w:tc>
              <w:tc>
                <w:tcPr>
                  <w:tcW w:w="0" w:type="auto"/>
                  <w:hideMark/>
                </w:tcPr>
                <w:p w14:paraId="30E68E56" w14:textId="77777777" w:rsidR="00D128FB" w:rsidRPr="00D128FB" w:rsidRDefault="00D128FB" w:rsidP="006E2051">
                  <w:pPr>
                    <w:rPr>
                      <w:lang w:val="en-GB"/>
                    </w:rPr>
                  </w:pPr>
                  <w:r w:rsidRPr="00D128FB">
                    <w:rPr>
                      <w:lang w:val="en-GB"/>
                    </w:rPr>
                    <w:t>The hierarchy levels of all adjacent administrative units this boundary is part of.</w:t>
                  </w:r>
                </w:p>
              </w:tc>
            </w:tr>
            <w:tr w:rsidR="00D128FB" w:rsidRPr="00631F8B" w14:paraId="1008F295" w14:textId="77777777" w:rsidTr="006E2051">
              <w:trPr>
                <w:tblHeader/>
                <w:tblCellSpacing w:w="0" w:type="dxa"/>
              </w:trPr>
              <w:tc>
                <w:tcPr>
                  <w:tcW w:w="360" w:type="dxa"/>
                  <w:hideMark/>
                </w:tcPr>
                <w:p w14:paraId="513F563A" w14:textId="77777777" w:rsidR="00D128FB" w:rsidRPr="00D128FB" w:rsidRDefault="00D128FB" w:rsidP="006E2051">
                  <w:pPr>
                    <w:rPr>
                      <w:lang w:val="en-GB"/>
                    </w:rPr>
                  </w:pPr>
                  <w:r w:rsidRPr="00D128FB">
                    <w:rPr>
                      <w:lang w:val="en-GB"/>
                    </w:rPr>
                    <w:t> </w:t>
                  </w:r>
                </w:p>
              </w:tc>
              <w:tc>
                <w:tcPr>
                  <w:tcW w:w="1500" w:type="dxa"/>
                  <w:hideMark/>
                </w:tcPr>
                <w:p w14:paraId="05DBC398" w14:textId="77777777" w:rsidR="00D128FB" w:rsidRPr="00631F8B" w:rsidRDefault="00D128FB" w:rsidP="006E2051">
                  <w:r w:rsidRPr="00631F8B">
                    <w:t>Multipliciteit:</w:t>
                  </w:r>
                </w:p>
              </w:tc>
              <w:tc>
                <w:tcPr>
                  <w:tcW w:w="0" w:type="auto"/>
                  <w:hideMark/>
                </w:tcPr>
                <w:p w14:paraId="5AEB4D7F" w14:textId="77777777" w:rsidR="00D128FB" w:rsidRPr="00631F8B" w:rsidRDefault="00D128FB" w:rsidP="006E2051">
                  <w:r w:rsidRPr="00631F8B">
                    <w:t>1..6</w:t>
                  </w:r>
                </w:p>
              </w:tc>
            </w:tr>
          </w:tbl>
          <w:p w14:paraId="424EF1C1" w14:textId="77777777" w:rsidR="00D128FB" w:rsidRPr="00631F8B" w:rsidRDefault="00D128FB" w:rsidP="006E2051"/>
        </w:tc>
      </w:tr>
      <w:tr w:rsidR="00D128FB" w:rsidRPr="00631F8B" w14:paraId="5663FEC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61825A" w14:textId="77777777" w:rsidR="00D128FB" w:rsidRPr="00631F8B" w:rsidRDefault="00D128FB" w:rsidP="006E2051">
            <w:r w:rsidRPr="00631F8B">
              <w:rPr>
                <w:b/>
                <w:bCs/>
              </w:rPr>
              <w:t>Attribuut: technicalStatus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98710B1" w14:textId="77777777" w:rsidTr="006E2051">
              <w:trPr>
                <w:tblHeader/>
                <w:tblCellSpacing w:w="0" w:type="dxa"/>
              </w:trPr>
              <w:tc>
                <w:tcPr>
                  <w:tcW w:w="360" w:type="dxa"/>
                  <w:hideMark/>
                </w:tcPr>
                <w:p w14:paraId="3BD2AC09" w14:textId="77777777" w:rsidR="00D128FB" w:rsidRPr="00631F8B" w:rsidRDefault="00D128FB" w:rsidP="006E2051">
                  <w:r w:rsidRPr="00631F8B">
                    <w:t> </w:t>
                  </w:r>
                </w:p>
              </w:tc>
              <w:tc>
                <w:tcPr>
                  <w:tcW w:w="1500" w:type="dxa"/>
                  <w:hideMark/>
                </w:tcPr>
                <w:p w14:paraId="1C1E99FB" w14:textId="77777777" w:rsidR="00D128FB" w:rsidRPr="00631F8B" w:rsidRDefault="00D128FB" w:rsidP="006E2051">
                  <w:r w:rsidRPr="00631F8B">
                    <w:t>Naam:</w:t>
                  </w:r>
                </w:p>
              </w:tc>
              <w:tc>
                <w:tcPr>
                  <w:tcW w:w="0" w:type="auto"/>
                  <w:hideMark/>
                </w:tcPr>
                <w:p w14:paraId="5D05FB50" w14:textId="77777777" w:rsidR="00D128FB" w:rsidRPr="00631F8B" w:rsidRDefault="00D128FB" w:rsidP="006E2051">
                  <w:r w:rsidRPr="00631F8B">
                    <w:t xml:space="preserve">technical status </w:t>
                  </w:r>
                </w:p>
              </w:tc>
            </w:tr>
            <w:tr w:rsidR="00D128FB" w:rsidRPr="00631F8B" w14:paraId="0DC9366D" w14:textId="77777777" w:rsidTr="006E2051">
              <w:trPr>
                <w:tblHeader/>
                <w:tblCellSpacing w:w="0" w:type="dxa"/>
              </w:trPr>
              <w:tc>
                <w:tcPr>
                  <w:tcW w:w="360" w:type="dxa"/>
                  <w:hideMark/>
                </w:tcPr>
                <w:p w14:paraId="5D982DF7" w14:textId="77777777" w:rsidR="00D128FB" w:rsidRPr="00631F8B" w:rsidRDefault="00D128FB" w:rsidP="006E2051">
                  <w:r w:rsidRPr="00631F8B">
                    <w:t> </w:t>
                  </w:r>
                </w:p>
              </w:tc>
              <w:tc>
                <w:tcPr>
                  <w:tcW w:w="1500" w:type="dxa"/>
                  <w:hideMark/>
                </w:tcPr>
                <w:p w14:paraId="32284A80" w14:textId="77777777" w:rsidR="00D128FB" w:rsidRPr="00631F8B" w:rsidRDefault="00D128FB" w:rsidP="006E2051">
                  <w:r w:rsidRPr="00631F8B">
                    <w:t>Type:</w:t>
                  </w:r>
                </w:p>
              </w:tc>
              <w:tc>
                <w:tcPr>
                  <w:tcW w:w="0" w:type="auto"/>
                  <w:hideMark/>
                </w:tcPr>
                <w:p w14:paraId="4EBEEE4F" w14:textId="77777777" w:rsidR="00D128FB" w:rsidRPr="00631F8B" w:rsidRDefault="00D128FB" w:rsidP="006E2051">
                  <w:r w:rsidRPr="00631F8B">
                    <w:t>TechnicalStatusValue</w:t>
                  </w:r>
                </w:p>
              </w:tc>
            </w:tr>
            <w:tr w:rsidR="00D128FB" w:rsidRPr="00074262" w14:paraId="53838589" w14:textId="77777777" w:rsidTr="006E2051">
              <w:trPr>
                <w:tblHeader/>
                <w:tblCellSpacing w:w="0" w:type="dxa"/>
              </w:trPr>
              <w:tc>
                <w:tcPr>
                  <w:tcW w:w="360" w:type="dxa"/>
                  <w:hideMark/>
                </w:tcPr>
                <w:p w14:paraId="7B39B262" w14:textId="77777777" w:rsidR="00D128FB" w:rsidRPr="00631F8B" w:rsidRDefault="00D128FB" w:rsidP="006E2051">
                  <w:r w:rsidRPr="00631F8B">
                    <w:t> </w:t>
                  </w:r>
                </w:p>
              </w:tc>
              <w:tc>
                <w:tcPr>
                  <w:tcW w:w="1500" w:type="dxa"/>
                  <w:hideMark/>
                </w:tcPr>
                <w:p w14:paraId="6F7D620B" w14:textId="77777777" w:rsidR="00D128FB" w:rsidRPr="00631F8B" w:rsidRDefault="00D128FB" w:rsidP="006E2051">
                  <w:r w:rsidRPr="00631F8B">
                    <w:t>Definitie:</w:t>
                  </w:r>
                </w:p>
              </w:tc>
              <w:tc>
                <w:tcPr>
                  <w:tcW w:w="0" w:type="auto"/>
                  <w:hideMark/>
                </w:tcPr>
                <w:p w14:paraId="3827375C" w14:textId="77777777" w:rsidR="00D128FB" w:rsidRPr="00D128FB" w:rsidRDefault="00D128FB" w:rsidP="006E2051">
                  <w:pPr>
                    <w:rPr>
                      <w:lang w:val="en-GB"/>
                    </w:rPr>
                  </w:pPr>
                  <w:r w:rsidRPr="00D128FB">
                    <w:rPr>
                      <w:lang w:val="en-GB"/>
                    </w:rPr>
                    <w:t xml:space="preserve">The technical status of the administrative boundary. </w:t>
                  </w:r>
                </w:p>
              </w:tc>
            </w:tr>
            <w:tr w:rsidR="00D128FB" w:rsidRPr="00074262" w14:paraId="6A02B87F" w14:textId="77777777" w:rsidTr="006E2051">
              <w:trPr>
                <w:tblHeader/>
                <w:tblCellSpacing w:w="0" w:type="dxa"/>
              </w:trPr>
              <w:tc>
                <w:tcPr>
                  <w:tcW w:w="360" w:type="dxa"/>
                  <w:hideMark/>
                </w:tcPr>
                <w:p w14:paraId="77A6ACB0" w14:textId="77777777" w:rsidR="00D128FB" w:rsidRPr="00D128FB" w:rsidRDefault="00D128FB" w:rsidP="006E2051">
                  <w:pPr>
                    <w:rPr>
                      <w:lang w:val="en-GB"/>
                    </w:rPr>
                  </w:pPr>
                  <w:r w:rsidRPr="00D128FB">
                    <w:rPr>
                      <w:lang w:val="en-GB"/>
                    </w:rPr>
                    <w:t> </w:t>
                  </w:r>
                </w:p>
              </w:tc>
              <w:tc>
                <w:tcPr>
                  <w:tcW w:w="1500" w:type="dxa"/>
                  <w:hideMark/>
                </w:tcPr>
                <w:p w14:paraId="503BC68F" w14:textId="77777777" w:rsidR="00D128FB" w:rsidRPr="00631F8B" w:rsidRDefault="00D128FB" w:rsidP="006E2051">
                  <w:r w:rsidRPr="00631F8B">
                    <w:t>Omschrijving:</w:t>
                  </w:r>
                </w:p>
              </w:tc>
              <w:tc>
                <w:tcPr>
                  <w:tcW w:w="0" w:type="auto"/>
                  <w:hideMark/>
                </w:tcPr>
                <w:p w14:paraId="203D4813" w14:textId="77777777" w:rsidR="00D128FB" w:rsidRPr="00D128FB" w:rsidRDefault="00D128FB" w:rsidP="006E2051">
                  <w:pPr>
                    <w:rPr>
                      <w:lang w:val="en-GB"/>
                    </w:rPr>
                  </w:pPr>
                  <w:r w:rsidRPr="00D128FB">
                    <w:rPr>
                      <w:lang w:val="en-GB"/>
                    </w:rPr>
                    <w:t>NOTE The technical status of the boundary is considered in terms of its topological matching or not-matching with the borders of all separated administrative units. Edge-matched means that the same set of coordinates is used.</w:t>
                  </w:r>
                </w:p>
              </w:tc>
            </w:tr>
            <w:tr w:rsidR="00D128FB" w:rsidRPr="00631F8B" w14:paraId="044ADE30" w14:textId="77777777" w:rsidTr="006E2051">
              <w:trPr>
                <w:tblHeader/>
                <w:tblCellSpacing w:w="0" w:type="dxa"/>
              </w:trPr>
              <w:tc>
                <w:tcPr>
                  <w:tcW w:w="360" w:type="dxa"/>
                  <w:hideMark/>
                </w:tcPr>
                <w:p w14:paraId="056CD7CD" w14:textId="77777777" w:rsidR="00D128FB" w:rsidRPr="00D128FB" w:rsidRDefault="00D128FB" w:rsidP="006E2051">
                  <w:pPr>
                    <w:rPr>
                      <w:lang w:val="en-GB"/>
                    </w:rPr>
                  </w:pPr>
                  <w:r w:rsidRPr="00D128FB">
                    <w:rPr>
                      <w:lang w:val="en-GB"/>
                    </w:rPr>
                    <w:t> </w:t>
                  </w:r>
                </w:p>
              </w:tc>
              <w:tc>
                <w:tcPr>
                  <w:tcW w:w="1500" w:type="dxa"/>
                  <w:hideMark/>
                </w:tcPr>
                <w:p w14:paraId="3B9F8A05" w14:textId="77777777" w:rsidR="00D128FB" w:rsidRPr="00631F8B" w:rsidRDefault="00D128FB" w:rsidP="006E2051">
                  <w:r w:rsidRPr="00631F8B">
                    <w:t>Multipliciteit:</w:t>
                  </w:r>
                </w:p>
              </w:tc>
              <w:tc>
                <w:tcPr>
                  <w:tcW w:w="0" w:type="auto"/>
                  <w:hideMark/>
                </w:tcPr>
                <w:p w14:paraId="727EC4A5" w14:textId="77777777" w:rsidR="00D128FB" w:rsidRPr="00631F8B" w:rsidRDefault="00D128FB" w:rsidP="006E2051">
                  <w:r w:rsidRPr="00631F8B">
                    <w:t>1</w:t>
                  </w:r>
                </w:p>
              </w:tc>
            </w:tr>
            <w:tr w:rsidR="00D128FB" w:rsidRPr="00631F8B" w14:paraId="19370CB8" w14:textId="77777777" w:rsidTr="006E2051">
              <w:trPr>
                <w:tblHeader/>
                <w:tblCellSpacing w:w="0" w:type="dxa"/>
              </w:trPr>
              <w:tc>
                <w:tcPr>
                  <w:tcW w:w="360" w:type="dxa"/>
                  <w:hideMark/>
                </w:tcPr>
                <w:p w14:paraId="473A8ECF" w14:textId="77777777" w:rsidR="00D128FB" w:rsidRPr="00631F8B" w:rsidRDefault="00D128FB" w:rsidP="006E2051">
                  <w:r w:rsidRPr="00631F8B">
                    <w:t> </w:t>
                  </w:r>
                </w:p>
              </w:tc>
              <w:tc>
                <w:tcPr>
                  <w:tcW w:w="1500" w:type="dxa"/>
                  <w:hideMark/>
                </w:tcPr>
                <w:p w14:paraId="2C857DF5" w14:textId="77777777" w:rsidR="00D128FB" w:rsidRPr="00631F8B" w:rsidRDefault="00D128FB" w:rsidP="006E2051">
                  <w:r w:rsidRPr="00631F8B">
                    <w:t>Stereotypes:</w:t>
                  </w:r>
                </w:p>
              </w:tc>
              <w:tc>
                <w:tcPr>
                  <w:tcW w:w="0" w:type="auto"/>
                  <w:hideMark/>
                </w:tcPr>
                <w:p w14:paraId="183DE2EB" w14:textId="77777777" w:rsidR="00D128FB" w:rsidRPr="00631F8B" w:rsidRDefault="00D128FB" w:rsidP="006E2051">
                  <w:r w:rsidRPr="00631F8B">
                    <w:t>«voidable»</w:t>
                  </w:r>
                </w:p>
              </w:tc>
            </w:tr>
          </w:tbl>
          <w:p w14:paraId="6FEF9CEC" w14:textId="77777777" w:rsidR="00D128FB" w:rsidRPr="00631F8B" w:rsidRDefault="00D128FB" w:rsidP="006E2051"/>
        </w:tc>
      </w:tr>
      <w:tr w:rsidR="00D128FB" w:rsidRPr="00631F8B" w14:paraId="332D63F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1C147" w14:textId="77777777" w:rsidR="00D128FB" w:rsidRPr="00631F8B" w:rsidRDefault="00D128FB" w:rsidP="006E2051">
            <w:r w:rsidRPr="00631F8B">
              <w:rPr>
                <w:b/>
                <w:bCs/>
              </w:rPr>
              <w:t>Relatie: admUnit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A2505BD" w14:textId="77777777" w:rsidTr="006E2051">
              <w:trPr>
                <w:tblHeader/>
                <w:tblCellSpacing w:w="0" w:type="dxa"/>
              </w:trPr>
              <w:tc>
                <w:tcPr>
                  <w:tcW w:w="360" w:type="dxa"/>
                  <w:hideMark/>
                </w:tcPr>
                <w:p w14:paraId="70D0A857" w14:textId="77777777" w:rsidR="00D128FB" w:rsidRPr="00631F8B" w:rsidRDefault="00D128FB" w:rsidP="006E2051">
                  <w:r w:rsidRPr="00631F8B">
                    <w:t> </w:t>
                  </w:r>
                </w:p>
              </w:tc>
              <w:tc>
                <w:tcPr>
                  <w:tcW w:w="1500" w:type="dxa"/>
                  <w:hideMark/>
                </w:tcPr>
                <w:p w14:paraId="0FD712DC" w14:textId="77777777" w:rsidR="00D128FB" w:rsidRPr="00631F8B" w:rsidRDefault="00D128FB" w:rsidP="006E2051">
                  <w:r w:rsidRPr="00631F8B">
                    <w:t>Naam:</w:t>
                  </w:r>
                </w:p>
              </w:tc>
              <w:tc>
                <w:tcPr>
                  <w:tcW w:w="0" w:type="auto"/>
                  <w:hideMark/>
                </w:tcPr>
                <w:p w14:paraId="48FB4223" w14:textId="77777777" w:rsidR="00D128FB" w:rsidRPr="00631F8B" w:rsidRDefault="00D128FB" w:rsidP="006E2051">
                  <w:r w:rsidRPr="00631F8B">
                    <w:t xml:space="preserve">adm unit </w:t>
                  </w:r>
                </w:p>
              </w:tc>
            </w:tr>
            <w:tr w:rsidR="00D128FB" w:rsidRPr="00631F8B" w14:paraId="2E5FBA88" w14:textId="77777777" w:rsidTr="006E2051">
              <w:trPr>
                <w:tblHeader/>
                <w:tblCellSpacing w:w="0" w:type="dxa"/>
              </w:trPr>
              <w:tc>
                <w:tcPr>
                  <w:tcW w:w="360" w:type="dxa"/>
                  <w:hideMark/>
                </w:tcPr>
                <w:p w14:paraId="295A1960" w14:textId="77777777" w:rsidR="00D128FB" w:rsidRPr="00631F8B" w:rsidRDefault="00D128FB" w:rsidP="006E2051">
                  <w:r w:rsidRPr="00631F8B">
                    <w:t> </w:t>
                  </w:r>
                </w:p>
              </w:tc>
              <w:tc>
                <w:tcPr>
                  <w:tcW w:w="1500" w:type="dxa"/>
                  <w:hideMark/>
                </w:tcPr>
                <w:p w14:paraId="008C3911" w14:textId="77777777" w:rsidR="00D128FB" w:rsidRPr="00631F8B" w:rsidRDefault="00D128FB" w:rsidP="006E2051">
                  <w:r w:rsidRPr="00631F8B">
                    <w:t>Type:</w:t>
                  </w:r>
                </w:p>
              </w:tc>
              <w:tc>
                <w:tcPr>
                  <w:tcW w:w="0" w:type="auto"/>
                  <w:hideMark/>
                </w:tcPr>
                <w:p w14:paraId="1E75F5B4" w14:textId="77777777" w:rsidR="00D128FB" w:rsidRPr="00631F8B" w:rsidRDefault="00D128FB" w:rsidP="006E2051">
                  <w:r w:rsidRPr="00631F8B">
                    <w:t>AdministrativeUnit</w:t>
                  </w:r>
                </w:p>
              </w:tc>
            </w:tr>
            <w:tr w:rsidR="00D128FB" w:rsidRPr="00074262" w14:paraId="1095D777" w14:textId="77777777" w:rsidTr="006E2051">
              <w:trPr>
                <w:tblHeader/>
                <w:tblCellSpacing w:w="0" w:type="dxa"/>
              </w:trPr>
              <w:tc>
                <w:tcPr>
                  <w:tcW w:w="360" w:type="dxa"/>
                  <w:hideMark/>
                </w:tcPr>
                <w:p w14:paraId="2983C4F8" w14:textId="77777777" w:rsidR="00D128FB" w:rsidRPr="00631F8B" w:rsidRDefault="00D128FB" w:rsidP="006E2051">
                  <w:r w:rsidRPr="00631F8B">
                    <w:t> </w:t>
                  </w:r>
                </w:p>
              </w:tc>
              <w:tc>
                <w:tcPr>
                  <w:tcW w:w="1500" w:type="dxa"/>
                  <w:hideMark/>
                </w:tcPr>
                <w:p w14:paraId="3F2819D9" w14:textId="77777777" w:rsidR="00D128FB" w:rsidRPr="00631F8B" w:rsidRDefault="00D128FB" w:rsidP="006E2051">
                  <w:r w:rsidRPr="00631F8B">
                    <w:t>Definitie:</w:t>
                  </w:r>
                </w:p>
              </w:tc>
              <w:tc>
                <w:tcPr>
                  <w:tcW w:w="0" w:type="auto"/>
                  <w:hideMark/>
                </w:tcPr>
                <w:p w14:paraId="0074816D" w14:textId="77777777" w:rsidR="00D128FB" w:rsidRPr="00D128FB" w:rsidRDefault="00D128FB" w:rsidP="006E2051">
                  <w:pPr>
                    <w:rPr>
                      <w:lang w:val="en-GB"/>
                    </w:rPr>
                  </w:pPr>
                  <w:r w:rsidRPr="00D128FB">
                    <w:rPr>
                      <w:lang w:val="en-GB"/>
                    </w:rPr>
                    <w:t xml:space="preserve">The administrative units separated by this administrative boundary. </w:t>
                  </w:r>
                </w:p>
              </w:tc>
            </w:tr>
            <w:tr w:rsidR="00D128FB" w:rsidRPr="00074262" w14:paraId="20D9CA8A" w14:textId="77777777" w:rsidTr="006E2051">
              <w:trPr>
                <w:tblHeader/>
                <w:tblCellSpacing w:w="0" w:type="dxa"/>
              </w:trPr>
              <w:tc>
                <w:tcPr>
                  <w:tcW w:w="360" w:type="dxa"/>
                  <w:hideMark/>
                </w:tcPr>
                <w:p w14:paraId="5F77B1CB" w14:textId="77777777" w:rsidR="00D128FB" w:rsidRPr="00D128FB" w:rsidRDefault="00D128FB" w:rsidP="006E2051">
                  <w:pPr>
                    <w:rPr>
                      <w:lang w:val="en-GB"/>
                    </w:rPr>
                  </w:pPr>
                  <w:r w:rsidRPr="00D128FB">
                    <w:rPr>
                      <w:lang w:val="en-GB"/>
                    </w:rPr>
                    <w:t> </w:t>
                  </w:r>
                </w:p>
              </w:tc>
              <w:tc>
                <w:tcPr>
                  <w:tcW w:w="1500" w:type="dxa"/>
                  <w:hideMark/>
                </w:tcPr>
                <w:p w14:paraId="0DEC9B9E" w14:textId="77777777" w:rsidR="00D128FB" w:rsidRPr="00631F8B" w:rsidRDefault="00D128FB" w:rsidP="006E2051">
                  <w:r w:rsidRPr="00631F8B">
                    <w:t>Omschrijving:</w:t>
                  </w:r>
                </w:p>
              </w:tc>
              <w:tc>
                <w:tcPr>
                  <w:tcW w:w="0" w:type="auto"/>
                  <w:hideMark/>
                </w:tcPr>
                <w:p w14:paraId="491AB68B" w14:textId="77777777" w:rsidR="00D128FB" w:rsidRPr="00D128FB" w:rsidRDefault="00D128FB" w:rsidP="006E2051">
                  <w:pPr>
                    <w:rPr>
                      <w:lang w:val="en-GB"/>
                    </w:rPr>
                  </w:pPr>
                  <w:r w:rsidRPr="00D128FB">
                    <w:rPr>
                      <w:lang w:val="en-GB"/>
                    </w:rPr>
                    <w:t>NOTE In case of a national boundary (i.e. nationalLevel='1st order') only one national administrative unit (i.e. country) is provided.</w:t>
                  </w:r>
                </w:p>
              </w:tc>
            </w:tr>
            <w:tr w:rsidR="00D128FB" w:rsidRPr="00631F8B" w14:paraId="3A068A0E" w14:textId="77777777" w:rsidTr="006E2051">
              <w:trPr>
                <w:tblHeader/>
                <w:tblCellSpacing w:w="0" w:type="dxa"/>
              </w:trPr>
              <w:tc>
                <w:tcPr>
                  <w:tcW w:w="360" w:type="dxa"/>
                  <w:hideMark/>
                </w:tcPr>
                <w:p w14:paraId="5E3BD404" w14:textId="77777777" w:rsidR="00D128FB" w:rsidRPr="00D128FB" w:rsidRDefault="00D128FB" w:rsidP="006E2051">
                  <w:pPr>
                    <w:rPr>
                      <w:lang w:val="en-GB"/>
                    </w:rPr>
                  </w:pPr>
                  <w:r w:rsidRPr="00D128FB">
                    <w:rPr>
                      <w:lang w:val="en-GB"/>
                    </w:rPr>
                    <w:t> </w:t>
                  </w:r>
                </w:p>
              </w:tc>
              <w:tc>
                <w:tcPr>
                  <w:tcW w:w="1500" w:type="dxa"/>
                  <w:hideMark/>
                </w:tcPr>
                <w:p w14:paraId="38418D06" w14:textId="77777777" w:rsidR="00D128FB" w:rsidRPr="00631F8B" w:rsidRDefault="00D128FB" w:rsidP="006E2051">
                  <w:r w:rsidRPr="00631F8B">
                    <w:t>Multipliciteit:</w:t>
                  </w:r>
                </w:p>
              </w:tc>
              <w:tc>
                <w:tcPr>
                  <w:tcW w:w="0" w:type="auto"/>
                  <w:hideMark/>
                </w:tcPr>
                <w:p w14:paraId="45CBE46A" w14:textId="77777777" w:rsidR="00D128FB" w:rsidRPr="00631F8B" w:rsidRDefault="00D128FB" w:rsidP="006E2051">
                  <w:r w:rsidRPr="00631F8B">
                    <w:t>1..*</w:t>
                  </w:r>
                </w:p>
              </w:tc>
            </w:tr>
            <w:tr w:rsidR="00D128FB" w:rsidRPr="00631F8B" w14:paraId="069D4B5E" w14:textId="77777777" w:rsidTr="006E2051">
              <w:trPr>
                <w:tblHeader/>
                <w:tblCellSpacing w:w="0" w:type="dxa"/>
              </w:trPr>
              <w:tc>
                <w:tcPr>
                  <w:tcW w:w="360" w:type="dxa"/>
                  <w:hideMark/>
                </w:tcPr>
                <w:p w14:paraId="27EB02DE" w14:textId="77777777" w:rsidR="00D128FB" w:rsidRPr="00631F8B" w:rsidRDefault="00D128FB" w:rsidP="006E2051">
                  <w:r w:rsidRPr="00631F8B">
                    <w:t> </w:t>
                  </w:r>
                </w:p>
              </w:tc>
              <w:tc>
                <w:tcPr>
                  <w:tcW w:w="1500" w:type="dxa"/>
                  <w:hideMark/>
                </w:tcPr>
                <w:p w14:paraId="7DD9D8EF" w14:textId="77777777" w:rsidR="00D128FB" w:rsidRPr="00631F8B" w:rsidRDefault="00D128FB" w:rsidP="006E2051">
                  <w:r w:rsidRPr="00631F8B">
                    <w:t>Stereotypes:</w:t>
                  </w:r>
                </w:p>
              </w:tc>
              <w:tc>
                <w:tcPr>
                  <w:tcW w:w="0" w:type="auto"/>
                  <w:hideMark/>
                </w:tcPr>
                <w:p w14:paraId="2964444F" w14:textId="77777777" w:rsidR="00D128FB" w:rsidRPr="00631F8B" w:rsidRDefault="00D128FB" w:rsidP="006E2051">
                  <w:r w:rsidRPr="00631F8B">
                    <w:t>«voidable»</w:t>
                  </w:r>
                </w:p>
              </w:tc>
            </w:tr>
          </w:tbl>
          <w:p w14:paraId="5B60FF42" w14:textId="77777777" w:rsidR="00D128FB" w:rsidRPr="00631F8B" w:rsidRDefault="00D128FB" w:rsidP="006E2051"/>
        </w:tc>
      </w:tr>
    </w:tbl>
    <w:p w14:paraId="6F60BE2A" w14:textId="77777777" w:rsidR="00D128FB" w:rsidRPr="00631F8B" w:rsidRDefault="00D128FB" w:rsidP="00D128FB">
      <w:pPr>
        <w:pStyle w:val="Kop5"/>
        <w:rPr>
          <w:sz w:val="16"/>
          <w:szCs w:val="16"/>
        </w:rPr>
      </w:pPr>
      <w:r w:rsidRPr="00631F8B">
        <w:rPr>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C7B9045"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6C3D60" w14:textId="77777777" w:rsidR="00D128FB" w:rsidRPr="00631F8B" w:rsidRDefault="00D128FB" w:rsidP="006E2051">
            <w:pPr>
              <w:spacing w:line="225" w:lineRule="atLeast"/>
            </w:pPr>
            <w:r w:rsidRPr="00631F8B">
              <w:rPr>
                <w:b/>
                <w:bCs/>
              </w:rPr>
              <w:t>AdministrativeUnit</w:t>
            </w:r>
          </w:p>
        </w:tc>
      </w:tr>
      <w:tr w:rsidR="00D128FB" w:rsidRPr="00631F8B" w14:paraId="0DA4C8F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37CF8DC9" w14:textId="77777777" w:rsidTr="006E2051">
              <w:trPr>
                <w:tblHeader/>
                <w:tblCellSpacing w:w="0" w:type="dxa"/>
              </w:trPr>
              <w:tc>
                <w:tcPr>
                  <w:tcW w:w="360" w:type="dxa"/>
                  <w:hideMark/>
                </w:tcPr>
                <w:p w14:paraId="5B5AA5C5" w14:textId="77777777" w:rsidR="00D128FB" w:rsidRPr="00631F8B" w:rsidRDefault="00D128FB" w:rsidP="006E2051">
                  <w:r w:rsidRPr="00631F8B">
                    <w:t> </w:t>
                  </w:r>
                </w:p>
              </w:tc>
              <w:tc>
                <w:tcPr>
                  <w:tcW w:w="1500" w:type="dxa"/>
                  <w:hideMark/>
                </w:tcPr>
                <w:p w14:paraId="3F965666" w14:textId="77777777" w:rsidR="00D128FB" w:rsidRPr="00631F8B" w:rsidRDefault="00D128FB" w:rsidP="006E2051">
                  <w:r w:rsidRPr="00631F8B">
                    <w:t>Package:</w:t>
                  </w:r>
                </w:p>
              </w:tc>
              <w:tc>
                <w:tcPr>
                  <w:tcW w:w="0" w:type="auto"/>
                  <w:hideMark/>
                </w:tcPr>
                <w:p w14:paraId="057D6D1C" w14:textId="77777777"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631F8B" w14:paraId="1F596EC3" w14:textId="77777777" w:rsidTr="006E2051">
              <w:trPr>
                <w:tblHeader/>
                <w:tblCellSpacing w:w="0" w:type="dxa"/>
              </w:trPr>
              <w:tc>
                <w:tcPr>
                  <w:tcW w:w="360" w:type="dxa"/>
                  <w:hideMark/>
                </w:tcPr>
                <w:p w14:paraId="307F1DDB" w14:textId="77777777" w:rsidR="00D128FB" w:rsidRPr="00D128FB" w:rsidRDefault="00D128FB" w:rsidP="006E2051">
                  <w:pPr>
                    <w:rPr>
                      <w:lang w:val="en-GB"/>
                    </w:rPr>
                  </w:pPr>
                  <w:r w:rsidRPr="00D128FB">
                    <w:rPr>
                      <w:lang w:val="en-GB"/>
                    </w:rPr>
                    <w:t> </w:t>
                  </w:r>
                </w:p>
              </w:tc>
              <w:tc>
                <w:tcPr>
                  <w:tcW w:w="1500" w:type="dxa"/>
                  <w:hideMark/>
                </w:tcPr>
                <w:p w14:paraId="17A91920" w14:textId="77777777" w:rsidR="00D128FB" w:rsidRPr="00631F8B" w:rsidRDefault="00D128FB" w:rsidP="006E2051">
                  <w:r w:rsidRPr="00631F8B">
                    <w:t>Naam:</w:t>
                  </w:r>
                </w:p>
              </w:tc>
              <w:tc>
                <w:tcPr>
                  <w:tcW w:w="0" w:type="auto"/>
                  <w:hideMark/>
                </w:tcPr>
                <w:p w14:paraId="4D35ADCD" w14:textId="77777777" w:rsidR="00D128FB" w:rsidRPr="00631F8B" w:rsidRDefault="00D128FB" w:rsidP="006E2051">
                  <w:r w:rsidRPr="00631F8B">
                    <w:t xml:space="preserve">administrative unit </w:t>
                  </w:r>
                </w:p>
              </w:tc>
            </w:tr>
            <w:tr w:rsidR="00D128FB" w:rsidRPr="00074262" w14:paraId="7568CDFB" w14:textId="77777777" w:rsidTr="006E2051">
              <w:trPr>
                <w:tblHeader/>
                <w:tblCellSpacing w:w="0" w:type="dxa"/>
              </w:trPr>
              <w:tc>
                <w:tcPr>
                  <w:tcW w:w="360" w:type="dxa"/>
                  <w:hideMark/>
                </w:tcPr>
                <w:p w14:paraId="44FAE7C9" w14:textId="77777777" w:rsidR="00D128FB" w:rsidRPr="00631F8B" w:rsidRDefault="00D128FB" w:rsidP="006E2051">
                  <w:r w:rsidRPr="00631F8B">
                    <w:t> </w:t>
                  </w:r>
                </w:p>
              </w:tc>
              <w:tc>
                <w:tcPr>
                  <w:tcW w:w="1500" w:type="dxa"/>
                  <w:hideMark/>
                </w:tcPr>
                <w:p w14:paraId="689AE5A8" w14:textId="77777777" w:rsidR="00D128FB" w:rsidRPr="00631F8B" w:rsidRDefault="00D128FB" w:rsidP="006E2051">
                  <w:r w:rsidRPr="00631F8B">
                    <w:t>Definitie:</w:t>
                  </w:r>
                </w:p>
              </w:tc>
              <w:tc>
                <w:tcPr>
                  <w:tcW w:w="0" w:type="auto"/>
                  <w:hideMark/>
                </w:tcPr>
                <w:p w14:paraId="19693D7E" w14:textId="77777777" w:rsidR="00D128FB" w:rsidRPr="00D128FB" w:rsidRDefault="00D128FB" w:rsidP="006E2051">
                  <w:pPr>
                    <w:rPr>
                      <w:lang w:val="en-GB"/>
                    </w:rPr>
                  </w:pPr>
                  <w:r w:rsidRPr="00D128FB">
                    <w:rPr>
                      <w:lang w:val="en-GB"/>
                    </w:rPr>
                    <w:t>Unit of administration where a Member State has and/or exercises jurisdictional rights, for local, regional and national governance.</w:t>
                  </w:r>
                </w:p>
              </w:tc>
            </w:tr>
            <w:tr w:rsidR="00D128FB" w:rsidRPr="00631F8B" w14:paraId="77540C6F" w14:textId="77777777" w:rsidTr="006E2051">
              <w:trPr>
                <w:tblHeader/>
                <w:tblCellSpacing w:w="0" w:type="dxa"/>
              </w:trPr>
              <w:tc>
                <w:tcPr>
                  <w:tcW w:w="360" w:type="dxa"/>
                  <w:hideMark/>
                </w:tcPr>
                <w:p w14:paraId="50B313C3" w14:textId="77777777" w:rsidR="00D128FB" w:rsidRPr="00D128FB" w:rsidRDefault="00D128FB" w:rsidP="006E2051">
                  <w:pPr>
                    <w:rPr>
                      <w:lang w:val="en-GB"/>
                    </w:rPr>
                  </w:pPr>
                  <w:r w:rsidRPr="00D128FB">
                    <w:rPr>
                      <w:lang w:val="en-GB"/>
                    </w:rPr>
                    <w:t> </w:t>
                  </w:r>
                </w:p>
              </w:tc>
              <w:tc>
                <w:tcPr>
                  <w:tcW w:w="1500" w:type="dxa"/>
                  <w:hideMark/>
                </w:tcPr>
                <w:p w14:paraId="010A0A2B" w14:textId="77777777" w:rsidR="00D128FB" w:rsidRPr="00631F8B" w:rsidRDefault="00D128FB" w:rsidP="006E2051">
                  <w:r w:rsidRPr="00631F8B">
                    <w:t>Stereotypes:</w:t>
                  </w:r>
                </w:p>
              </w:tc>
              <w:tc>
                <w:tcPr>
                  <w:tcW w:w="0" w:type="auto"/>
                  <w:hideMark/>
                </w:tcPr>
                <w:p w14:paraId="7934BD6E" w14:textId="77777777" w:rsidR="00D128FB" w:rsidRPr="00631F8B" w:rsidRDefault="00D128FB" w:rsidP="006E2051">
                  <w:r w:rsidRPr="00631F8B">
                    <w:t>«featureType»</w:t>
                  </w:r>
                </w:p>
              </w:tc>
            </w:tr>
          </w:tbl>
          <w:p w14:paraId="6E6E0438" w14:textId="77777777" w:rsidR="00D128FB" w:rsidRPr="00631F8B" w:rsidRDefault="00D128FB" w:rsidP="006E2051"/>
        </w:tc>
      </w:tr>
      <w:tr w:rsidR="00D128FB" w:rsidRPr="00631F8B" w14:paraId="51E5164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BE5F83" w14:textId="77777777"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CB49950" w14:textId="77777777" w:rsidTr="006E2051">
              <w:trPr>
                <w:tblHeader/>
                <w:tblCellSpacing w:w="0" w:type="dxa"/>
              </w:trPr>
              <w:tc>
                <w:tcPr>
                  <w:tcW w:w="360" w:type="dxa"/>
                  <w:hideMark/>
                </w:tcPr>
                <w:p w14:paraId="7362C568" w14:textId="77777777" w:rsidR="00D128FB" w:rsidRPr="00631F8B" w:rsidRDefault="00D128FB" w:rsidP="006E2051">
                  <w:r w:rsidRPr="00631F8B">
                    <w:t> </w:t>
                  </w:r>
                </w:p>
              </w:tc>
              <w:tc>
                <w:tcPr>
                  <w:tcW w:w="1500" w:type="dxa"/>
                  <w:hideMark/>
                </w:tcPr>
                <w:p w14:paraId="2F3C160D" w14:textId="77777777" w:rsidR="00D128FB" w:rsidRPr="00631F8B" w:rsidRDefault="00D128FB" w:rsidP="006E2051">
                  <w:r w:rsidRPr="00631F8B">
                    <w:t>Naam:</w:t>
                  </w:r>
                </w:p>
              </w:tc>
              <w:tc>
                <w:tcPr>
                  <w:tcW w:w="0" w:type="auto"/>
                  <w:hideMark/>
                </w:tcPr>
                <w:p w14:paraId="2F26C086" w14:textId="77777777" w:rsidR="00D128FB" w:rsidRPr="00631F8B" w:rsidRDefault="00D128FB" w:rsidP="006E2051">
                  <w:r w:rsidRPr="00631F8B">
                    <w:t xml:space="preserve">begin lifespan version </w:t>
                  </w:r>
                </w:p>
              </w:tc>
            </w:tr>
            <w:tr w:rsidR="00D128FB" w:rsidRPr="00631F8B" w14:paraId="47A6A0BF" w14:textId="77777777" w:rsidTr="006E2051">
              <w:trPr>
                <w:tblHeader/>
                <w:tblCellSpacing w:w="0" w:type="dxa"/>
              </w:trPr>
              <w:tc>
                <w:tcPr>
                  <w:tcW w:w="360" w:type="dxa"/>
                  <w:hideMark/>
                </w:tcPr>
                <w:p w14:paraId="376A7A97" w14:textId="77777777" w:rsidR="00D128FB" w:rsidRPr="00631F8B" w:rsidRDefault="00D128FB" w:rsidP="006E2051">
                  <w:r w:rsidRPr="00631F8B">
                    <w:t> </w:t>
                  </w:r>
                </w:p>
              </w:tc>
              <w:tc>
                <w:tcPr>
                  <w:tcW w:w="1500" w:type="dxa"/>
                  <w:hideMark/>
                </w:tcPr>
                <w:p w14:paraId="0AEDB552" w14:textId="77777777" w:rsidR="00D128FB" w:rsidRPr="00631F8B" w:rsidRDefault="00D128FB" w:rsidP="006E2051">
                  <w:r w:rsidRPr="00631F8B">
                    <w:t>Type:</w:t>
                  </w:r>
                </w:p>
              </w:tc>
              <w:tc>
                <w:tcPr>
                  <w:tcW w:w="0" w:type="auto"/>
                  <w:hideMark/>
                </w:tcPr>
                <w:p w14:paraId="5C51C2AF" w14:textId="77777777" w:rsidR="00D128FB" w:rsidRPr="00631F8B" w:rsidRDefault="00D128FB" w:rsidP="006E2051">
                  <w:r w:rsidRPr="00631F8B">
                    <w:t>DateTime</w:t>
                  </w:r>
                </w:p>
              </w:tc>
            </w:tr>
            <w:tr w:rsidR="00D128FB" w:rsidRPr="00074262" w14:paraId="228C7571" w14:textId="77777777" w:rsidTr="006E2051">
              <w:trPr>
                <w:tblHeader/>
                <w:tblCellSpacing w:w="0" w:type="dxa"/>
              </w:trPr>
              <w:tc>
                <w:tcPr>
                  <w:tcW w:w="360" w:type="dxa"/>
                  <w:hideMark/>
                </w:tcPr>
                <w:p w14:paraId="5E718BD0" w14:textId="77777777" w:rsidR="00D128FB" w:rsidRPr="00631F8B" w:rsidRDefault="00D128FB" w:rsidP="006E2051">
                  <w:r w:rsidRPr="00631F8B">
                    <w:t> </w:t>
                  </w:r>
                </w:p>
              </w:tc>
              <w:tc>
                <w:tcPr>
                  <w:tcW w:w="1500" w:type="dxa"/>
                  <w:hideMark/>
                </w:tcPr>
                <w:p w14:paraId="450D8EE4" w14:textId="77777777" w:rsidR="00D128FB" w:rsidRPr="00631F8B" w:rsidRDefault="00D128FB" w:rsidP="006E2051">
                  <w:r w:rsidRPr="00631F8B">
                    <w:t>Definitie:</w:t>
                  </w:r>
                </w:p>
              </w:tc>
              <w:tc>
                <w:tcPr>
                  <w:tcW w:w="0" w:type="auto"/>
                  <w:hideMark/>
                </w:tcPr>
                <w:p w14:paraId="342FA2FC" w14:textId="77777777" w:rsidR="00D128FB" w:rsidRPr="00D128FB" w:rsidRDefault="00D128FB" w:rsidP="006E2051">
                  <w:pPr>
                    <w:rPr>
                      <w:lang w:val="en-GB"/>
                    </w:rPr>
                  </w:pPr>
                  <w:r w:rsidRPr="00D128FB">
                    <w:rPr>
                      <w:lang w:val="en-GB"/>
                    </w:rPr>
                    <w:t>Date and time at which this version of the spatial object was inserted or changed in the spatial data set.</w:t>
                  </w:r>
                </w:p>
              </w:tc>
            </w:tr>
            <w:tr w:rsidR="00D128FB" w:rsidRPr="00631F8B" w14:paraId="1294C778" w14:textId="77777777" w:rsidTr="006E2051">
              <w:trPr>
                <w:tblHeader/>
                <w:tblCellSpacing w:w="0" w:type="dxa"/>
              </w:trPr>
              <w:tc>
                <w:tcPr>
                  <w:tcW w:w="360" w:type="dxa"/>
                  <w:hideMark/>
                </w:tcPr>
                <w:p w14:paraId="01822601" w14:textId="77777777" w:rsidR="00D128FB" w:rsidRPr="00D128FB" w:rsidRDefault="00D128FB" w:rsidP="006E2051">
                  <w:pPr>
                    <w:rPr>
                      <w:lang w:val="en-GB"/>
                    </w:rPr>
                  </w:pPr>
                  <w:r w:rsidRPr="00D128FB">
                    <w:rPr>
                      <w:lang w:val="en-GB"/>
                    </w:rPr>
                    <w:t> </w:t>
                  </w:r>
                </w:p>
              </w:tc>
              <w:tc>
                <w:tcPr>
                  <w:tcW w:w="1500" w:type="dxa"/>
                  <w:hideMark/>
                </w:tcPr>
                <w:p w14:paraId="78F89F72" w14:textId="77777777" w:rsidR="00D128FB" w:rsidRPr="00631F8B" w:rsidRDefault="00D128FB" w:rsidP="006E2051">
                  <w:r w:rsidRPr="00631F8B">
                    <w:t>Multipliciteit:</w:t>
                  </w:r>
                </w:p>
              </w:tc>
              <w:tc>
                <w:tcPr>
                  <w:tcW w:w="0" w:type="auto"/>
                  <w:hideMark/>
                </w:tcPr>
                <w:p w14:paraId="7509C343" w14:textId="77777777" w:rsidR="00D128FB" w:rsidRPr="00631F8B" w:rsidRDefault="00D128FB" w:rsidP="006E2051">
                  <w:r w:rsidRPr="00631F8B">
                    <w:t>1</w:t>
                  </w:r>
                </w:p>
              </w:tc>
            </w:tr>
            <w:tr w:rsidR="00D128FB" w:rsidRPr="00631F8B" w14:paraId="322CA9CA" w14:textId="77777777" w:rsidTr="006E2051">
              <w:trPr>
                <w:tblHeader/>
                <w:tblCellSpacing w:w="0" w:type="dxa"/>
              </w:trPr>
              <w:tc>
                <w:tcPr>
                  <w:tcW w:w="360" w:type="dxa"/>
                  <w:hideMark/>
                </w:tcPr>
                <w:p w14:paraId="70B5103F" w14:textId="77777777" w:rsidR="00D128FB" w:rsidRPr="00631F8B" w:rsidRDefault="00D128FB" w:rsidP="006E2051">
                  <w:r w:rsidRPr="00631F8B">
                    <w:t> </w:t>
                  </w:r>
                </w:p>
              </w:tc>
              <w:tc>
                <w:tcPr>
                  <w:tcW w:w="1500" w:type="dxa"/>
                  <w:hideMark/>
                </w:tcPr>
                <w:p w14:paraId="6D3D2FEE" w14:textId="77777777" w:rsidR="00D128FB" w:rsidRPr="00631F8B" w:rsidRDefault="00D128FB" w:rsidP="006E2051">
                  <w:r w:rsidRPr="00631F8B">
                    <w:t>Stereotypes:</w:t>
                  </w:r>
                </w:p>
              </w:tc>
              <w:tc>
                <w:tcPr>
                  <w:tcW w:w="0" w:type="auto"/>
                  <w:hideMark/>
                </w:tcPr>
                <w:p w14:paraId="5F649ECB" w14:textId="77777777" w:rsidR="00D128FB" w:rsidRPr="00631F8B" w:rsidRDefault="00D128FB" w:rsidP="006E2051">
                  <w:r w:rsidRPr="00631F8B">
                    <w:t>«voidable,lifeCycleInfo»</w:t>
                  </w:r>
                </w:p>
              </w:tc>
            </w:tr>
          </w:tbl>
          <w:p w14:paraId="767A6E44" w14:textId="77777777" w:rsidR="00D128FB" w:rsidRPr="00631F8B" w:rsidRDefault="00D128FB" w:rsidP="006E2051"/>
        </w:tc>
      </w:tr>
      <w:tr w:rsidR="00D128FB" w:rsidRPr="00631F8B" w14:paraId="52ABA00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9440BD" w14:textId="77777777" w:rsidR="00D128FB" w:rsidRPr="00631F8B" w:rsidRDefault="00D128FB" w:rsidP="006E2051">
            <w:r w:rsidRPr="00631F8B">
              <w:rPr>
                <w:b/>
                <w:bCs/>
              </w:rPr>
              <w:t>Attribuut: 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EB62C14" w14:textId="77777777" w:rsidTr="006E2051">
              <w:trPr>
                <w:tblHeader/>
                <w:tblCellSpacing w:w="0" w:type="dxa"/>
              </w:trPr>
              <w:tc>
                <w:tcPr>
                  <w:tcW w:w="360" w:type="dxa"/>
                  <w:hideMark/>
                </w:tcPr>
                <w:p w14:paraId="3E846D2D" w14:textId="77777777" w:rsidR="00D128FB" w:rsidRPr="00631F8B" w:rsidRDefault="00D128FB" w:rsidP="006E2051">
                  <w:r w:rsidRPr="00631F8B">
                    <w:lastRenderedPageBreak/>
                    <w:t> </w:t>
                  </w:r>
                </w:p>
              </w:tc>
              <w:tc>
                <w:tcPr>
                  <w:tcW w:w="1500" w:type="dxa"/>
                  <w:hideMark/>
                </w:tcPr>
                <w:p w14:paraId="795D1B01" w14:textId="77777777" w:rsidR="00D128FB" w:rsidRPr="00631F8B" w:rsidRDefault="00D128FB" w:rsidP="006E2051">
                  <w:r w:rsidRPr="00631F8B">
                    <w:t>Naam:</w:t>
                  </w:r>
                </w:p>
              </w:tc>
              <w:tc>
                <w:tcPr>
                  <w:tcW w:w="0" w:type="auto"/>
                  <w:hideMark/>
                </w:tcPr>
                <w:p w14:paraId="03E1F665" w14:textId="77777777" w:rsidR="00D128FB" w:rsidRPr="00631F8B" w:rsidRDefault="00D128FB" w:rsidP="006E2051">
                  <w:r w:rsidRPr="00631F8B">
                    <w:t xml:space="preserve">country </w:t>
                  </w:r>
                </w:p>
              </w:tc>
            </w:tr>
            <w:tr w:rsidR="00D128FB" w:rsidRPr="00631F8B" w14:paraId="491A36D2" w14:textId="77777777" w:rsidTr="006E2051">
              <w:trPr>
                <w:tblHeader/>
                <w:tblCellSpacing w:w="0" w:type="dxa"/>
              </w:trPr>
              <w:tc>
                <w:tcPr>
                  <w:tcW w:w="360" w:type="dxa"/>
                  <w:hideMark/>
                </w:tcPr>
                <w:p w14:paraId="7DC5B542" w14:textId="77777777" w:rsidR="00D128FB" w:rsidRPr="00631F8B" w:rsidRDefault="00D128FB" w:rsidP="006E2051">
                  <w:r w:rsidRPr="00631F8B">
                    <w:t> </w:t>
                  </w:r>
                </w:p>
              </w:tc>
              <w:tc>
                <w:tcPr>
                  <w:tcW w:w="1500" w:type="dxa"/>
                  <w:hideMark/>
                </w:tcPr>
                <w:p w14:paraId="24C79572" w14:textId="77777777" w:rsidR="00D128FB" w:rsidRPr="00631F8B" w:rsidRDefault="00D128FB" w:rsidP="006E2051">
                  <w:r w:rsidRPr="00631F8B">
                    <w:t>Type:</w:t>
                  </w:r>
                </w:p>
              </w:tc>
              <w:tc>
                <w:tcPr>
                  <w:tcW w:w="0" w:type="auto"/>
                  <w:hideMark/>
                </w:tcPr>
                <w:p w14:paraId="17BD029E" w14:textId="77777777" w:rsidR="00D128FB" w:rsidRPr="00631F8B" w:rsidRDefault="00D128FB" w:rsidP="006E2051">
                  <w:r w:rsidRPr="00631F8B">
                    <w:t>CountryCode</w:t>
                  </w:r>
                </w:p>
              </w:tc>
            </w:tr>
            <w:tr w:rsidR="00D128FB" w:rsidRPr="00074262" w14:paraId="43CE2C35" w14:textId="77777777" w:rsidTr="006E2051">
              <w:trPr>
                <w:tblHeader/>
                <w:tblCellSpacing w:w="0" w:type="dxa"/>
              </w:trPr>
              <w:tc>
                <w:tcPr>
                  <w:tcW w:w="360" w:type="dxa"/>
                  <w:hideMark/>
                </w:tcPr>
                <w:p w14:paraId="0DB604D0" w14:textId="77777777" w:rsidR="00D128FB" w:rsidRPr="00631F8B" w:rsidRDefault="00D128FB" w:rsidP="006E2051">
                  <w:r w:rsidRPr="00631F8B">
                    <w:t> </w:t>
                  </w:r>
                </w:p>
              </w:tc>
              <w:tc>
                <w:tcPr>
                  <w:tcW w:w="1500" w:type="dxa"/>
                  <w:hideMark/>
                </w:tcPr>
                <w:p w14:paraId="1AE34FF8" w14:textId="77777777" w:rsidR="00D128FB" w:rsidRPr="00631F8B" w:rsidRDefault="00D128FB" w:rsidP="006E2051">
                  <w:r w:rsidRPr="00631F8B">
                    <w:t>Definitie:</w:t>
                  </w:r>
                </w:p>
              </w:tc>
              <w:tc>
                <w:tcPr>
                  <w:tcW w:w="0" w:type="auto"/>
                  <w:hideMark/>
                </w:tcPr>
                <w:p w14:paraId="1D7F9D9C" w14:textId="77777777" w:rsidR="00D128FB" w:rsidRPr="00D128FB" w:rsidRDefault="00D128FB" w:rsidP="006E2051">
                  <w:pPr>
                    <w:rPr>
                      <w:lang w:val="en-GB"/>
                    </w:rPr>
                  </w:pPr>
                  <w:r w:rsidRPr="00D128FB">
                    <w:rPr>
                      <w:lang w:val="en-GB"/>
                    </w:rPr>
                    <w:t>Two-character country code according to the Interinstitutional style guide published by the Publications Office of the European Union.</w:t>
                  </w:r>
                </w:p>
              </w:tc>
            </w:tr>
            <w:tr w:rsidR="00D128FB" w:rsidRPr="00631F8B" w14:paraId="655D7DE3" w14:textId="77777777" w:rsidTr="006E2051">
              <w:trPr>
                <w:tblHeader/>
                <w:tblCellSpacing w:w="0" w:type="dxa"/>
              </w:trPr>
              <w:tc>
                <w:tcPr>
                  <w:tcW w:w="360" w:type="dxa"/>
                  <w:hideMark/>
                </w:tcPr>
                <w:p w14:paraId="5782D27B" w14:textId="77777777" w:rsidR="00D128FB" w:rsidRPr="00D128FB" w:rsidRDefault="00D128FB" w:rsidP="006E2051">
                  <w:pPr>
                    <w:rPr>
                      <w:lang w:val="en-GB"/>
                    </w:rPr>
                  </w:pPr>
                  <w:r w:rsidRPr="00D128FB">
                    <w:rPr>
                      <w:lang w:val="en-GB"/>
                    </w:rPr>
                    <w:t> </w:t>
                  </w:r>
                </w:p>
              </w:tc>
              <w:tc>
                <w:tcPr>
                  <w:tcW w:w="1500" w:type="dxa"/>
                  <w:hideMark/>
                </w:tcPr>
                <w:p w14:paraId="50D1A1BB" w14:textId="77777777" w:rsidR="00D128FB" w:rsidRPr="00631F8B" w:rsidRDefault="00D128FB" w:rsidP="006E2051">
                  <w:r w:rsidRPr="00631F8B">
                    <w:t>Multipliciteit:</w:t>
                  </w:r>
                </w:p>
              </w:tc>
              <w:tc>
                <w:tcPr>
                  <w:tcW w:w="0" w:type="auto"/>
                  <w:hideMark/>
                </w:tcPr>
                <w:p w14:paraId="1536761A" w14:textId="77777777" w:rsidR="00D128FB" w:rsidRPr="00631F8B" w:rsidRDefault="00D128FB" w:rsidP="006E2051">
                  <w:r w:rsidRPr="00631F8B">
                    <w:t>1</w:t>
                  </w:r>
                </w:p>
              </w:tc>
            </w:tr>
          </w:tbl>
          <w:p w14:paraId="4EB36161" w14:textId="77777777" w:rsidR="00D128FB" w:rsidRPr="00631F8B" w:rsidRDefault="00D128FB" w:rsidP="006E2051"/>
        </w:tc>
      </w:tr>
      <w:tr w:rsidR="00D128FB" w:rsidRPr="00631F8B" w14:paraId="6F6B0FE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61112" w14:textId="77777777" w:rsidR="00D128FB" w:rsidRPr="00631F8B" w:rsidRDefault="00D128FB" w:rsidP="006E2051">
            <w:r w:rsidRPr="00631F8B">
              <w:rPr>
                <w:b/>
                <w:bCs/>
              </w:rPr>
              <w:lastRenderedPageBreak/>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8FF949E" w14:textId="77777777" w:rsidTr="006E2051">
              <w:trPr>
                <w:tblHeader/>
                <w:tblCellSpacing w:w="0" w:type="dxa"/>
              </w:trPr>
              <w:tc>
                <w:tcPr>
                  <w:tcW w:w="360" w:type="dxa"/>
                  <w:hideMark/>
                </w:tcPr>
                <w:p w14:paraId="586996AF" w14:textId="77777777" w:rsidR="00D128FB" w:rsidRPr="00631F8B" w:rsidRDefault="00D128FB" w:rsidP="006E2051">
                  <w:r w:rsidRPr="00631F8B">
                    <w:t> </w:t>
                  </w:r>
                </w:p>
              </w:tc>
              <w:tc>
                <w:tcPr>
                  <w:tcW w:w="1500" w:type="dxa"/>
                  <w:hideMark/>
                </w:tcPr>
                <w:p w14:paraId="65C6ABC9" w14:textId="77777777" w:rsidR="00D128FB" w:rsidRPr="00631F8B" w:rsidRDefault="00D128FB" w:rsidP="006E2051">
                  <w:r w:rsidRPr="00631F8B">
                    <w:t>Naam:</w:t>
                  </w:r>
                </w:p>
              </w:tc>
              <w:tc>
                <w:tcPr>
                  <w:tcW w:w="0" w:type="auto"/>
                  <w:hideMark/>
                </w:tcPr>
                <w:p w14:paraId="11B933A9" w14:textId="77777777" w:rsidR="00D128FB" w:rsidRPr="00631F8B" w:rsidRDefault="00D128FB" w:rsidP="006E2051">
                  <w:r w:rsidRPr="00631F8B">
                    <w:t xml:space="preserve">end lifespan version </w:t>
                  </w:r>
                </w:p>
              </w:tc>
            </w:tr>
            <w:tr w:rsidR="00D128FB" w:rsidRPr="00631F8B" w14:paraId="32F791F8" w14:textId="77777777" w:rsidTr="006E2051">
              <w:trPr>
                <w:tblHeader/>
                <w:tblCellSpacing w:w="0" w:type="dxa"/>
              </w:trPr>
              <w:tc>
                <w:tcPr>
                  <w:tcW w:w="360" w:type="dxa"/>
                  <w:hideMark/>
                </w:tcPr>
                <w:p w14:paraId="4FF52A0B" w14:textId="77777777" w:rsidR="00D128FB" w:rsidRPr="00631F8B" w:rsidRDefault="00D128FB" w:rsidP="006E2051">
                  <w:r w:rsidRPr="00631F8B">
                    <w:t> </w:t>
                  </w:r>
                </w:p>
              </w:tc>
              <w:tc>
                <w:tcPr>
                  <w:tcW w:w="1500" w:type="dxa"/>
                  <w:hideMark/>
                </w:tcPr>
                <w:p w14:paraId="0B5ACE20" w14:textId="77777777" w:rsidR="00D128FB" w:rsidRPr="00631F8B" w:rsidRDefault="00D128FB" w:rsidP="006E2051">
                  <w:r w:rsidRPr="00631F8B">
                    <w:t>Type:</w:t>
                  </w:r>
                </w:p>
              </w:tc>
              <w:tc>
                <w:tcPr>
                  <w:tcW w:w="0" w:type="auto"/>
                  <w:hideMark/>
                </w:tcPr>
                <w:p w14:paraId="35A26B35" w14:textId="77777777" w:rsidR="00D128FB" w:rsidRPr="00631F8B" w:rsidRDefault="00D128FB" w:rsidP="006E2051">
                  <w:r w:rsidRPr="00631F8B">
                    <w:t>DateTime</w:t>
                  </w:r>
                </w:p>
              </w:tc>
            </w:tr>
            <w:tr w:rsidR="00D128FB" w:rsidRPr="00074262" w14:paraId="1AA6EF7A" w14:textId="77777777" w:rsidTr="006E2051">
              <w:trPr>
                <w:tblHeader/>
                <w:tblCellSpacing w:w="0" w:type="dxa"/>
              </w:trPr>
              <w:tc>
                <w:tcPr>
                  <w:tcW w:w="360" w:type="dxa"/>
                  <w:hideMark/>
                </w:tcPr>
                <w:p w14:paraId="5EA79608" w14:textId="77777777" w:rsidR="00D128FB" w:rsidRPr="00631F8B" w:rsidRDefault="00D128FB" w:rsidP="006E2051">
                  <w:r w:rsidRPr="00631F8B">
                    <w:t> </w:t>
                  </w:r>
                </w:p>
              </w:tc>
              <w:tc>
                <w:tcPr>
                  <w:tcW w:w="1500" w:type="dxa"/>
                  <w:hideMark/>
                </w:tcPr>
                <w:p w14:paraId="5E33A0EC" w14:textId="77777777" w:rsidR="00D128FB" w:rsidRPr="00631F8B" w:rsidRDefault="00D128FB" w:rsidP="006E2051">
                  <w:r w:rsidRPr="00631F8B">
                    <w:t>Definitie:</w:t>
                  </w:r>
                </w:p>
              </w:tc>
              <w:tc>
                <w:tcPr>
                  <w:tcW w:w="0" w:type="auto"/>
                  <w:hideMark/>
                </w:tcPr>
                <w:p w14:paraId="7DB16CC6" w14:textId="77777777" w:rsidR="00D128FB" w:rsidRPr="00D128FB" w:rsidRDefault="00D128FB" w:rsidP="006E2051">
                  <w:pPr>
                    <w:rPr>
                      <w:lang w:val="en-GB"/>
                    </w:rPr>
                  </w:pPr>
                  <w:r w:rsidRPr="00D128FB">
                    <w:rPr>
                      <w:lang w:val="en-GB"/>
                    </w:rPr>
                    <w:t>Date and time at which this version of the spatial object was superseded or retired in the spatial data set.</w:t>
                  </w:r>
                </w:p>
              </w:tc>
            </w:tr>
            <w:tr w:rsidR="00D128FB" w:rsidRPr="00631F8B" w14:paraId="5C1C42D2" w14:textId="77777777" w:rsidTr="006E2051">
              <w:trPr>
                <w:tblHeader/>
                <w:tblCellSpacing w:w="0" w:type="dxa"/>
              </w:trPr>
              <w:tc>
                <w:tcPr>
                  <w:tcW w:w="360" w:type="dxa"/>
                  <w:hideMark/>
                </w:tcPr>
                <w:p w14:paraId="113DE56D" w14:textId="77777777" w:rsidR="00D128FB" w:rsidRPr="00D128FB" w:rsidRDefault="00D128FB" w:rsidP="006E2051">
                  <w:pPr>
                    <w:rPr>
                      <w:lang w:val="en-GB"/>
                    </w:rPr>
                  </w:pPr>
                  <w:r w:rsidRPr="00D128FB">
                    <w:rPr>
                      <w:lang w:val="en-GB"/>
                    </w:rPr>
                    <w:t> </w:t>
                  </w:r>
                </w:p>
              </w:tc>
              <w:tc>
                <w:tcPr>
                  <w:tcW w:w="1500" w:type="dxa"/>
                  <w:hideMark/>
                </w:tcPr>
                <w:p w14:paraId="0E9752BA" w14:textId="77777777" w:rsidR="00D128FB" w:rsidRPr="00631F8B" w:rsidRDefault="00D128FB" w:rsidP="006E2051">
                  <w:r w:rsidRPr="00631F8B">
                    <w:t>Multipliciteit:</w:t>
                  </w:r>
                </w:p>
              </w:tc>
              <w:tc>
                <w:tcPr>
                  <w:tcW w:w="0" w:type="auto"/>
                  <w:hideMark/>
                </w:tcPr>
                <w:p w14:paraId="5E4D7206" w14:textId="77777777" w:rsidR="00D128FB" w:rsidRPr="00631F8B" w:rsidRDefault="00D128FB" w:rsidP="006E2051">
                  <w:r w:rsidRPr="00631F8B">
                    <w:t>0..1</w:t>
                  </w:r>
                </w:p>
              </w:tc>
            </w:tr>
            <w:tr w:rsidR="00D128FB" w:rsidRPr="00631F8B" w14:paraId="755116FD" w14:textId="77777777" w:rsidTr="006E2051">
              <w:trPr>
                <w:tblHeader/>
                <w:tblCellSpacing w:w="0" w:type="dxa"/>
              </w:trPr>
              <w:tc>
                <w:tcPr>
                  <w:tcW w:w="360" w:type="dxa"/>
                  <w:hideMark/>
                </w:tcPr>
                <w:p w14:paraId="433C48AE" w14:textId="77777777" w:rsidR="00D128FB" w:rsidRPr="00631F8B" w:rsidRDefault="00D128FB" w:rsidP="006E2051">
                  <w:r w:rsidRPr="00631F8B">
                    <w:t> </w:t>
                  </w:r>
                </w:p>
              </w:tc>
              <w:tc>
                <w:tcPr>
                  <w:tcW w:w="1500" w:type="dxa"/>
                  <w:hideMark/>
                </w:tcPr>
                <w:p w14:paraId="7ABD259B" w14:textId="77777777" w:rsidR="00D128FB" w:rsidRPr="00631F8B" w:rsidRDefault="00D128FB" w:rsidP="006E2051">
                  <w:r w:rsidRPr="00631F8B">
                    <w:t>Stereotypes:</w:t>
                  </w:r>
                </w:p>
              </w:tc>
              <w:tc>
                <w:tcPr>
                  <w:tcW w:w="0" w:type="auto"/>
                  <w:hideMark/>
                </w:tcPr>
                <w:p w14:paraId="4558A8D0" w14:textId="77777777" w:rsidR="00D128FB" w:rsidRPr="00631F8B" w:rsidRDefault="00D128FB" w:rsidP="006E2051">
                  <w:r w:rsidRPr="00631F8B">
                    <w:t>«voidable,lifeCycleInfo»</w:t>
                  </w:r>
                </w:p>
              </w:tc>
            </w:tr>
          </w:tbl>
          <w:p w14:paraId="42EBE989" w14:textId="77777777" w:rsidR="00D128FB" w:rsidRPr="00631F8B" w:rsidRDefault="00D128FB" w:rsidP="006E2051"/>
        </w:tc>
      </w:tr>
      <w:tr w:rsidR="00D128FB" w:rsidRPr="00631F8B" w14:paraId="45AC575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4DD04E" w14:textId="77777777"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CBB1646" w14:textId="77777777" w:rsidTr="006E2051">
              <w:trPr>
                <w:tblHeader/>
                <w:tblCellSpacing w:w="0" w:type="dxa"/>
              </w:trPr>
              <w:tc>
                <w:tcPr>
                  <w:tcW w:w="360" w:type="dxa"/>
                  <w:hideMark/>
                </w:tcPr>
                <w:p w14:paraId="393D33F3" w14:textId="77777777" w:rsidR="00D128FB" w:rsidRPr="00631F8B" w:rsidRDefault="00D128FB" w:rsidP="006E2051">
                  <w:r w:rsidRPr="00631F8B">
                    <w:t> </w:t>
                  </w:r>
                </w:p>
              </w:tc>
              <w:tc>
                <w:tcPr>
                  <w:tcW w:w="1500" w:type="dxa"/>
                  <w:hideMark/>
                </w:tcPr>
                <w:p w14:paraId="7BFED59A" w14:textId="77777777" w:rsidR="00D128FB" w:rsidRPr="00631F8B" w:rsidRDefault="00D128FB" w:rsidP="006E2051">
                  <w:r w:rsidRPr="00631F8B">
                    <w:t>Naam:</w:t>
                  </w:r>
                </w:p>
              </w:tc>
              <w:tc>
                <w:tcPr>
                  <w:tcW w:w="0" w:type="auto"/>
                  <w:hideMark/>
                </w:tcPr>
                <w:p w14:paraId="7A557D76" w14:textId="77777777" w:rsidR="00D128FB" w:rsidRPr="00631F8B" w:rsidRDefault="00D128FB" w:rsidP="006E2051">
                  <w:r w:rsidRPr="00631F8B">
                    <w:t xml:space="preserve">geometry </w:t>
                  </w:r>
                </w:p>
              </w:tc>
            </w:tr>
            <w:tr w:rsidR="00D128FB" w:rsidRPr="00631F8B" w14:paraId="1B40127C" w14:textId="77777777" w:rsidTr="006E2051">
              <w:trPr>
                <w:tblHeader/>
                <w:tblCellSpacing w:w="0" w:type="dxa"/>
              </w:trPr>
              <w:tc>
                <w:tcPr>
                  <w:tcW w:w="360" w:type="dxa"/>
                  <w:hideMark/>
                </w:tcPr>
                <w:p w14:paraId="70523F63" w14:textId="77777777" w:rsidR="00D128FB" w:rsidRPr="00631F8B" w:rsidRDefault="00D128FB" w:rsidP="006E2051">
                  <w:r w:rsidRPr="00631F8B">
                    <w:t> </w:t>
                  </w:r>
                </w:p>
              </w:tc>
              <w:tc>
                <w:tcPr>
                  <w:tcW w:w="1500" w:type="dxa"/>
                  <w:hideMark/>
                </w:tcPr>
                <w:p w14:paraId="1E56AF81" w14:textId="77777777" w:rsidR="00D128FB" w:rsidRPr="00631F8B" w:rsidRDefault="00D128FB" w:rsidP="006E2051">
                  <w:r w:rsidRPr="00631F8B">
                    <w:t>Type:</w:t>
                  </w:r>
                </w:p>
              </w:tc>
              <w:tc>
                <w:tcPr>
                  <w:tcW w:w="0" w:type="auto"/>
                  <w:hideMark/>
                </w:tcPr>
                <w:p w14:paraId="7E97A91F" w14:textId="77777777" w:rsidR="00D128FB" w:rsidRPr="00631F8B" w:rsidRDefault="00D128FB" w:rsidP="006E2051">
                  <w:r w:rsidRPr="00631F8B">
                    <w:t>GM_MultiSurface</w:t>
                  </w:r>
                </w:p>
              </w:tc>
            </w:tr>
            <w:tr w:rsidR="00D128FB" w:rsidRPr="00074262" w14:paraId="22055FBE" w14:textId="77777777" w:rsidTr="006E2051">
              <w:trPr>
                <w:tblHeader/>
                <w:tblCellSpacing w:w="0" w:type="dxa"/>
              </w:trPr>
              <w:tc>
                <w:tcPr>
                  <w:tcW w:w="360" w:type="dxa"/>
                  <w:hideMark/>
                </w:tcPr>
                <w:p w14:paraId="0411DB38" w14:textId="77777777" w:rsidR="00D128FB" w:rsidRPr="00631F8B" w:rsidRDefault="00D128FB" w:rsidP="006E2051">
                  <w:r w:rsidRPr="00631F8B">
                    <w:t> </w:t>
                  </w:r>
                </w:p>
              </w:tc>
              <w:tc>
                <w:tcPr>
                  <w:tcW w:w="1500" w:type="dxa"/>
                  <w:hideMark/>
                </w:tcPr>
                <w:p w14:paraId="3C13A15A" w14:textId="77777777" w:rsidR="00D128FB" w:rsidRPr="00631F8B" w:rsidRDefault="00D128FB" w:rsidP="006E2051">
                  <w:r w:rsidRPr="00631F8B">
                    <w:t>Definitie:</w:t>
                  </w:r>
                </w:p>
              </w:tc>
              <w:tc>
                <w:tcPr>
                  <w:tcW w:w="0" w:type="auto"/>
                  <w:hideMark/>
                </w:tcPr>
                <w:p w14:paraId="5821C167" w14:textId="77777777" w:rsidR="00D128FB" w:rsidRPr="00D128FB" w:rsidRDefault="00D128FB" w:rsidP="006E2051">
                  <w:pPr>
                    <w:rPr>
                      <w:lang w:val="en-GB"/>
                    </w:rPr>
                  </w:pPr>
                  <w:r w:rsidRPr="00D128FB">
                    <w:rPr>
                      <w:lang w:val="en-GB"/>
                    </w:rPr>
                    <w:t>Geometric representation of spatial area covered by this administrative unit.</w:t>
                  </w:r>
                </w:p>
              </w:tc>
            </w:tr>
            <w:tr w:rsidR="00D128FB" w:rsidRPr="00631F8B" w14:paraId="6B78277A" w14:textId="77777777" w:rsidTr="006E2051">
              <w:trPr>
                <w:tblHeader/>
                <w:tblCellSpacing w:w="0" w:type="dxa"/>
              </w:trPr>
              <w:tc>
                <w:tcPr>
                  <w:tcW w:w="360" w:type="dxa"/>
                  <w:hideMark/>
                </w:tcPr>
                <w:p w14:paraId="4336AEE6" w14:textId="77777777" w:rsidR="00D128FB" w:rsidRPr="00D128FB" w:rsidRDefault="00D128FB" w:rsidP="006E2051">
                  <w:pPr>
                    <w:rPr>
                      <w:lang w:val="en-GB"/>
                    </w:rPr>
                  </w:pPr>
                  <w:r w:rsidRPr="00D128FB">
                    <w:rPr>
                      <w:lang w:val="en-GB"/>
                    </w:rPr>
                    <w:t> </w:t>
                  </w:r>
                </w:p>
              </w:tc>
              <w:tc>
                <w:tcPr>
                  <w:tcW w:w="1500" w:type="dxa"/>
                  <w:hideMark/>
                </w:tcPr>
                <w:p w14:paraId="23E09435" w14:textId="77777777" w:rsidR="00D128FB" w:rsidRPr="00631F8B" w:rsidRDefault="00D128FB" w:rsidP="006E2051">
                  <w:r w:rsidRPr="00631F8B">
                    <w:t>Multipliciteit:</w:t>
                  </w:r>
                </w:p>
              </w:tc>
              <w:tc>
                <w:tcPr>
                  <w:tcW w:w="0" w:type="auto"/>
                  <w:hideMark/>
                </w:tcPr>
                <w:p w14:paraId="79A2893F" w14:textId="77777777" w:rsidR="00D128FB" w:rsidRPr="00631F8B" w:rsidRDefault="00D128FB" w:rsidP="006E2051">
                  <w:r w:rsidRPr="00631F8B">
                    <w:t>1</w:t>
                  </w:r>
                </w:p>
              </w:tc>
            </w:tr>
          </w:tbl>
          <w:p w14:paraId="7B8F5B3E" w14:textId="77777777" w:rsidR="00D128FB" w:rsidRPr="00631F8B" w:rsidRDefault="00D128FB" w:rsidP="006E2051"/>
        </w:tc>
      </w:tr>
      <w:tr w:rsidR="00D128FB" w:rsidRPr="00631F8B" w14:paraId="6BCD5BF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9F0A74" w14:textId="77777777"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CA0EC57" w14:textId="77777777" w:rsidTr="006E2051">
              <w:trPr>
                <w:tblHeader/>
                <w:tblCellSpacing w:w="0" w:type="dxa"/>
              </w:trPr>
              <w:tc>
                <w:tcPr>
                  <w:tcW w:w="360" w:type="dxa"/>
                  <w:hideMark/>
                </w:tcPr>
                <w:p w14:paraId="1360F549" w14:textId="77777777" w:rsidR="00D128FB" w:rsidRPr="00631F8B" w:rsidRDefault="00D128FB" w:rsidP="006E2051">
                  <w:r w:rsidRPr="00631F8B">
                    <w:t> </w:t>
                  </w:r>
                </w:p>
              </w:tc>
              <w:tc>
                <w:tcPr>
                  <w:tcW w:w="1500" w:type="dxa"/>
                  <w:hideMark/>
                </w:tcPr>
                <w:p w14:paraId="09AEAFCA" w14:textId="77777777" w:rsidR="00D128FB" w:rsidRPr="00631F8B" w:rsidRDefault="00D128FB" w:rsidP="006E2051">
                  <w:r w:rsidRPr="00631F8B">
                    <w:t>Naam:</w:t>
                  </w:r>
                </w:p>
              </w:tc>
              <w:tc>
                <w:tcPr>
                  <w:tcW w:w="0" w:type="auto"/>
                  <w:hideMark/>
                </w:tcPr>
                <w:p w14:paraId="0D9A89B0" w14:textId="77777777" w:rsidR="00D128FB" w:rsidRPr="00631F8B" w:rsidRDefault="00D128FB" w:rsidP="006E2051">
                  <w:r w:rsidRPr="00631F8B">
                    <w:t xml:space="preserve">inspire id </w:t>
                  </w:r>
                </w:p>
              </w:tc>
            </w:tr>
            <w:tr w:rsidR="00D128FB" w:rsidRPr="00631F8B" w14:paraId="2C176B64" w14:textId="77777777" w:rsidTr="006E2051">
              <w:trPr>
                <w:tblHeader/>
                <w:tblCellSpacing w:w="0" w:type="dxa"/>
              </w:trPr>
              <w:tc>
                <w:tcPr>
                  <w:tcW w:w="360" w:type="dxa"/>
                  <w:hideMark/>
                </w:tcPr>
                <w:p w14:paraId="4497C9C7" w14:textId="77777777" w:rsidR="00D128FB" w:rsidRPr="00631F8B" w:rsidRDefault="00D128FB" w:rsidP="006E2051">
                  <w:r w:rsidRPr="00631F8B">
                    <w:t> </w:t>
                  </w:r>
                </w:p>
              </w:tc>
              <w:tc>
                <w:tcPr>
                  <w:tcW w:w="1500" w:type="dxa"/>
                  <w:hideMark/>
                </w:tcPr>
                <w:p w14:paraId="0E24C105" w14:textId="77777777" w:rsidR="00D128FB" w:rsidRPr="00631F8B" w:rsidRDefault="00D128FB" w:rsidP="006E2051">
                  <w:r w:rsidRPr="00631F8B">
                    <w:t>Type:</w:t>
                  </w:r>
                </w:p>
              </w:tc>
              <w:tc>
                <w:tcPr>
                  <w:tcW w:w="0" w:type="auto"/>
                  <w:hideMark/>
                </w:tcPr>
                <w:p w14:paraId="330D9B9C" w14:textId="77777777" w:rsidR="00D128FB" w:rsidRPr="00631F8B" w:rsidRDefault="00D128FB" w:rsidP="006E2051">
                  <w:r w:rsidRPr="00631F8B">
                    <w:t>Identifier</w:t>
                  </w:r>
                </w:p>
              </w:tc>
            </w:tr>
            <w:tr w:rsidR="00D128FB" w:rsidRPr="00074262" w14:paraId="692D154F" w14:textId="77777777" w:rsidTr="006E2051">
              <w:trPr>
                <w:tblHeader/>
                <w:tblCellSpacing w:w="0" w:type="dxa"/>
              </w:trPr>
              <w:tc>
                <w:tcPr>
                  <w:tcW w:w="360" w:type="dxa"/>
                  <w:hideMark/>
                </w:tcPr>
                <w:p w14:paraId="197FAC41" w14:textId="77777777" w:rsidR="00D128FB" w:rsidRPr="00631F8B" w:rsidRDefault="00D128FB" w:rsidP="006E2051">
                  <w:r w:rsidRPr="00631F8B">
                    <w:t> </w:t>
                  </w:r>
                </w:p>
              </w:tc>
              <w:tc>
                <w:tcPr>
                  <w:tcW w:w="1500" w:type="dxa"/>
                  <w:hideMark/>
                </w:tcPr>
                <w:p w14:paraId="51FFF3AF" w14:textId="77777777" w:rsidR="00D128FB" w:rsidRPr="00631F8B" w:rsidRDefault="00D128FB" w:rsidP="006E2051">
                  <w:r w:rsidRPr="00631F8B">
                    <w:t>Definitie:</w:t>
                  </w:r>
                </w:p>
              </w:tc>
              <w:tc>
                <w:tcPr>
                  <w:tcW w:w="0" w:type="auto"/>
                  <w:hideMark/>
                </w:tcPr>
                <w:p w14:paraId="633451A5" w14:textId="77777777" w:rsidR="00D128FB" w:rsidRPr="00D128FB" w:rsidRDefault="00D128FB" w:rsidP="006E2051">
                  <w:pPr>
                    <w:rPr>
                      <w:lang w:val="en-GB"/>
                    </w:rPr>
                  </w:pPr>
                  <w:r w:rsidRPr="00D128FB">
                    <w:rPr>
                      <w:lang w:val="en-GB"/>
                    </w:rPr>
                    <w:t xml:space="preserve">External object identifier of the spatial object. </w:t>
                  </w:r>
                </w:p>
              </w:tc>
            </w:tr>
            <w:tr w:rsidR="00D128FB" w:rsidRPr="00074262" w14:paraId="6E88F895" w14:textId="77777777" w:rsidTr="006E2051">
              <w:trPr>
                <w:tblHeader/>
                <w:tblCellSpacing w:w="0" w:type="dxa"/>
              </w:trPr>
              <w:tc>
                <w:tcPr>
                  <w:tcW w:w="360" w:type="dxa"/>
                  <w:hideMark/>
                </w:tcPr>
                <w:p w14:paraId="019766E6" w14:textId="77777777" w:rsidR="00D128FB" w:rsidRPr="00D128FB" w:rsidRDefault="00D128FB" w:rsidP="006E2051">
                  <w:pPr>
                    <w:rPr>
                      <w:lang w:val="en-GB"/>
                    </w:rPr>
                  </w:pPr>
                  <w:r w:rsidRPr="00D128FB">
                    <w:rPr>
                      <w:lang w:val="en-GB"/>
                    </w:rPr>
                    <w:t> </w:t>
                  </w:r>
                </w:p>
              </w:tc>
              <w:tc>
                <w:tcPr>
                  <w:tcW w:w="1500" w:type="dxa"/>
                  <w:hideMark/>
                </w:tcPr>
                <w:p w14:paraId="285327F3" w14:textId="77777777" w:rsidR="00D128FB" w:rsidRPr="00631F8B" w:rsidRDefault="00D128FB" w:rsidP="006E2051">
                  <w:r w:rsidRPr="00631F8B">
                    <w:t>Omschrijving:</w:t>
                  </w:r>
                </w:p>
              </w:tc>
              <w:tc>
                <w:tcPr>
                  <w:tcW w:w="0" w:type="auto"/>
                  <w:hideMark/>
                </w:tcPr>
                <w:p w14:paraId="19305711" w14:textId="77777777"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14:paraId="4D8B4EE5" w14:textId="77777777" w:rsidTr="006E2051">
              <w:trPr>
                <w:tblHeader/>
                <w:tblCellSpacing w:w="0" w:type="dxa"/>
              </w:trPr>
              <w:tc>
                <w:tcPr>
                  <w:tcW w:w="360" w:type="dxa"/>
                  <w:hideMark/>
                </w:tcPr>
                <w:p w14:paraId="17B566AD" w14:textId="77777777" w:rsidR="00D128FB" w:rsidRPr="00D128FB" w:rsidRDefault="00D128FB" w:rsidP="006E2051">
                  <w:pPr>
                    <w:rPr>
                      <w:lang w:val="en-GB"/>
                    </w:rPr>
                  </w:pPr>
                  <w:r w:rsidRPr="00D128FB">
                    <w:rPr>
                      <w:lang w:val="en-GB"/>
                    </w:rPr>
                    <w:t> </w:t>
                  </w:r>
                </w:p>
              </w:tc>
              <w:tc>
                <w:tcPr>
                  <w:tcW w:w="1500" w:type="dxa"/>
                  <w:hideMark/>
                </w:tcPr>
                <w:p w14:paraId="2530C45B" w14:textId="77777777" w:rsidR="00D128FB" w:rsidRPr="00631F8B" w:rsidRDefault="00D128FB" w:rsidP="006E2051">
                  <w:r w:rsidRPr="00631F8B">
                    <w:t>Multipliciteit:</w:t>
                  </w:r>
                </w:p>
              </w:tc>
              <w:tc>
                <w:tcPr>
                  <w:tcW w:w="0" w:type="auto"/>
                  <w:hideMark/>
                </w:tcPr>
                <w:p w14:paraId="5AE991CD" w14:textId="77777777" w:rsidR="00D128FB" w:rsidRPr="00631F8B" w:rsidRDefault="00D128FB" w:rsidP="006E2051">
                  <w:r w:rsidRPr="00631F8B">
                    <w:t>1</w:t>
                  </w:r>
                </w:p>
              </w:tc>
            </w:tr>
          </w:tbl>
          <w:p w14:paraId="745E96D5" w14:textId="77777777" w:rsidR="00D128FB" w:rsidRPr="00631F8B" w:rsidRDefault="00D128FB" w:rsidP="006E2051"/>
        </w:tc>
      </w:tr>
      <w:tr w:rsidR="00D128FB" w:rsidRPr="00631F8B" w14:paraId="101ABCE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4D226A" w14:textId="77777777"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D8FB68C" w14:textId="77777777" w:rsidTr="006E2051">
              <w:trPr>
                <w:tblHeader/>
                <w:tblCellSpacing w:w="0" w:type="dxa"/>
              </w:trPr>
              <w:tc>
                <w:tcPr>
                  <w:tcW w:w="360" w:type="dxa"/>
                  <w:hideMark/>
                </w:tcPr>
                <w:p w14:paraId="6A2E0BB4" w14:textId="77777777" w:rsidR="00D128FB" w:rsidRPr="00631F8B" w:rsidRDefault="00D128FB" w:rsidP="006E2051">
                  <w:r w:rsidRPr="00631F8B">
                    <w:t> </w:t>
                  </w:r>
                </w:p>
              </w:tc>
              <w:tc>
                <w:tcPr>
                  <w:tcW w:w="1500" w:type="dxa"/>
                  <w:hideMark/>
                </w:tcPr>
                <w:p w14:paraId="0383F85F" w14:textId="77777777" w:rsidR="00D128FB" w:rsidRPr="00631F8B" w:rsidRDefault="00D128FB" w:rsidP="006E2051">
                  <w:r w:rsidRPr="00631F8B">
                    <w:t>Naam:</w:t>
                  </w:r>
                </w:p>
              </w:tc>
              <w:tc>
                <w:tcPr>
                  <w:tcW w:w="0" w:type="auto"/>
                  <w:hideMark/>
                </w:tcPr>
                <w:p w14:paraId="78DC1147" w14:textId="77777777" w:rsidR="00D128FB" w:rsidRPr="00631F8B" w:rsidRDefault="00D128FB" w:rsidP="006E2051">
                  <w:r w:rsidRPr="00631F8B">
                    <w:t xml:space="preserve">name </w:t>
                  </w:r>
                </w:p>
              </w:tc>
            </w:tr>
            <w:tr w:rsidR="00D128FB" w:rsidRPr="00631F8B" w14:paraId="1A09EEC7" w14:textId="77777777" w:rsidTr="006E2051">
              <w:trPr>
                <w:tblHeader/>
                <w:tblCellSpacing w:w="0" w:type="dxa"/>
              </w:trPr>
              <w:tc>
                <w:tcPr>
                  <w:tcW w:w="360" w:type="dxa"/>
                  <w:hideMark/>
                </w:tcPr>
                <w:p w14:paraId="7D5AE61B" w14:textId="77777777" w:rsidR="00D128FB" w:rsidRPr="00631F8B" w:rsidRDefault="00D128FB" w:rsidP="006E2051">
                  <w:r w:rsidRPr="00631F8B">
                    <w:t> </w:t>
                  </w:r>
                </w:p>
              </w:tc>
              <w:tc>
                <w:tcPr>
                  <w:tcW w:w="1500" w:type="dxa"/>
                  <w:hideMark/>
                </w:tcPr>
                <w:p w14:paraId="233AA46E" w14:textId="77777777" w:rsidR="00D128FB" w:rsidRPr="00631F8B" w:rsidRDefault="00D128FB" w:rsidP="006E2051">
                  <w:r w:rsidRPr="00631F8B">
                    <w:t>Type:</w:t>
                  </w:r>
                </w:p>
              </w:tc>
              <w:tc>
                <w:tcPr>
                  <w:tcW w:w="0" w:type="auto"/>
                  <w:hideMark/>
                </w:tcPr>
                <w:p w14:paraId="1BC2C4F0" w14:textId="77777777" w:rsidR="00D128FB" w:rsidRPr="00631F8B" w:rsidRDefault="00D128FB" w:rsidP="006E2051">
                  <w:r w:rsidRPr="00631F8B">
                    <w:t>GeographicalName</w:t>
                  </w:r>
                </w:p>
              </w:tc>
            </w:tr>
            <w:tr w:rsidR="00D128FB" w:rsidRPr="00074262" w14:paraId="064E5DD3" w14:textId="77777777" w:rsidTr="006E2051">
              <w:trPr>
                <w:tblHeader/>
                <w:tblCellSpacing w:w="0" w:type="dxa"/>
              </w:trPr>
              <w:tc>
                <w:tcPr>
                  <w:tcW w:w="360" w:type="dxa"/>
                  <w:hideMark/>
                </w:tcPr>
                <w:p w14:paraId="0A19F5A1" w14:textId="77777777" w:rsidR="00D128FB" w:rsidRPr="00631F8B" w:rsidRDefault="00D128FB" w:rsidP="006E2051">
                  <w:r w:rsidRPr="00631F8B">
                    <w:t> </w:t>
                  </w:r>
                </w:p>
              </w:tc>
              <w:tc>
                <w:tcPr>
                  <w:tcW w:w="1500" w:type="dxa"/>
                  <w:hideMark/>
                </w:tcPr>
                <w:p w14:paraId="20F0D0D8" w14:textId="77777777" w:rsidR="00D128FB" w:rsidRPr="00631F8B" w:rsidRDefault="00D128FB" w:rsidP="006E2051">
                  <w:r w:rsidRPr="00631F8B">
                    <w:t>Definitie:</w:t>
                  </w:r>
                </w:p>
              </w:tc>
              <w:tc>
                <w:tcPr>
                  <w:tcW w:w="0" w:type="auto"/>
                  <w:hideMark/>
                </w:tcPr>
                <w:p w14:paraId="5188C084" w14:textId="77777777" w:rsidR="00D128FB" w:rsidRPr="00D128FB" w:rsidRDefault="00D128FB" w:rsidP="006E2051">
                  <w:pPr>
                    <w:rPr>
                      <w:lang w:val="en-GB"/>
                    </w:rPr>
                  </w:pPr>
                  <w:r w:rsidRPr="00D128FB">
                    <w:rPr>
                      <w:lang w:val="en-GB"/>
                    </w:rPr>
                    <w:t>Official national geographical name of the administrative unit, given in several languages where required.</w:t>
                  </w:r>
                </w:p>
              </w:tc>
            </w:tr>
            <w:tr w:rsidR="00D128FB" w:rsidRPr="00631F8B" w14:paraId="173E3BE0" w14:textId="77777777" w:rsidTr="006E2051">
              <w:trPr>
                <w:tblHeader/>
                <w:tblCellSpacing w:w="0" w:type="dxa"/>
              </w:trPr>
              <w:tc>
                <w:tcPr>
                  <w:tcW w:w="360" w:type="dxa"/>
                  <w:hideMark/>
                </w:tcPr>
                <w:p w14:paraId="07722147" w14:textId="77777777" w:rsidR="00D128FB" w:rsidRPr="00D128FB" w:rsidRDefault="00D128FB" w:rsidP="006E2051">
                  <w:pPr>
                    <w:rPr>
                      <w:lang w:val="en-GB"/>
                    </w:rPr>
                  </w:pPr>
                  <w:r w:rsidRPr="00D128FB">
                    <w:rPr>
                      <w:lang w:val="en-GB"/>
                    </w:rPr>
                    <w:t> </w:t>
                  </w:r>
                </w:p>
              </w:tc>
              <w:tc>
                <w:tcPr>
                  <w:tcW w:w="1500" w:type="dxa"/>
                  <w:hideMark/>
                </w:tcPr>
                <w:p w14:paraId="4073480E" w14:textId="77777777" w:rsidR="00D128FB" w:rsidRPr="00631F8B" w:rsidRDefault="00D128FB" w:rsidP="006E2051">
                  <w:r w:rsidRPr="00631F8B">
                    <w:t>Multipliciteit:</w:t>
                  </w:r>
                </w:p>
              </w:tc>
              <w:tc>
                <w:tcPr>
                  <w:tcW w:w="0" w:type="auto"/>
                  <w:hideMark/>
                </w:tcPr>
                <w:p w14:paraId="21A021D2" w14:textId="77777777" w:rsidR="00D128FB" w:rsidRPr="00631F8B" w:rsidRDefault="00D128FB" w:rsidP="006E2051">
                  <w:r w:rsidRPr="00631F8B">
                    <w:t>1..*</w:t>
                  </w:r>
                </w:p>
              </w:tc>
            </w:tr>
          </w:tbl>
          <w:p w14:paraId="498BB7E6" w14:textId="77777777" w:rsidR="00D128FB" w:rsidRPr="00631F8B" w:rsidRDefault="00D128FB" w:rsidP="006E2051"/>
        </w:tc>
      </w:tr>
      <w:tr w:rsidR="00D128FB" w:rsidRPr="00631F8B" w14:paraId="4FD6BE9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D0B22" w14:textId="77777777" w:rsidR="00D128FB" w:rsidRPr="00631F8B" w:rsidRDefault="00D128FB" w:rsidP="006E2051">
            <w:r w:rsidRPr="00631F8B">
              <w:rPr>
                <w:b/>
                <w:bCs/>
              </w:rPr>
              <w:t>Attribuut: nationalCode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7C814A8" w14:textId="77777777" w:rsidTr="006E2051">
              <w:trPr>
                <w:tblHeader/>
                <w:tblCellSpacing w:w="0" w:type="dxa"/>
              </w:trPr>
              <w:tc>
                <w:tcPr>
                  <w:tcW w:w="360" w:type="dxa"/>
                  <w:hideMark/>
                </w:tcPr>
                <w:p w14:paraId="1130F9CF" w14:textId="77777777" w:rsidR="00D128FB" w:rsidRPr="00631F8B" w:rsidRDefault="00D128FB" w:rsidP="006E2051">
                  <w:r w:rsidRPr="00631F8B">
                    <w:t> </w:t>
                  </w:r>
                </w:p>
              </w:tc>
              <w:tc>
                <w:tcPr>
                  <w:tcW w:w="1500" w:type="dxa"/>
                  <w:hideMark/>
                </w:tcPr>
                <w:p w14:paraId="1EEC47C1" w14:textId="77777777" w:rsidR="00D128FB" w:rsidRPr="00631F8B" w:rsidRDefault="00D128FB" w:rsidP="006E2051">
                  <w:r w:rsidRPr="00631F8B">
                    <w:t>Naam:</w:t>
                  </w:r>
                </w:p>
              </w:tc>
              <w:tc>
                <w:tcPr>
                  <w:tcW w:w="0" w:type="auto"/>
                  <w:hideMark/>
                </w:tcPr>
                <w:p w14:paraId="69896A83" w14:textId="77777777" w:rsidR="00D128FB" w:rsidRPr="00631F8B" w:rsidRDefault="00D128FB" w:rsidP="006E2051">
                  <w:r w:rsidRPr="00631F8B">
                    <w:t xml:space="preserve">national code </w:t>
                  </w:r>
                </w:p>
              </w:tc>
            </w:tr>
            <w:tr w:rsidR="00D128FB" w:rsidRPr="00631F8B" w14:paraId="7D1643E3" w14:textId="77777777" w:rsidTr="006E2051">
              <w:trPr>
                <w:tblHeader/>
                <w:tblCellSpacing w:w="0" w:type="dxa"/>
              </w:trPr>
              <w:tc>
                <w:tcPr>
                  <w:tcW w:w="360" w:type="dxa"/>
                  <w:hideMark/>
                </w:tcPr>
                <w:p w14:paraId="31CD4E8B" w14:textId="77777777" w:rsidR="00D128FB" w:rsidRPr="00631F8B" w:rsidRDefault="00D128FB" w:rsidP="006E2051">
                  <w:r w:rsidRPr="00631F8B">
                    <w:t> </w:t>
                  </w:r>
                </w:p>
              </w:tc>
              <w:tc>
                <w:tcPr>
                  <w:tcW w:w="1500" w:type="dxa"/>
                  <w:hideMark/>
                </w:tcPr>
                <w:p w14:paraId="2C4AF859" w14:textId="77777777" w:rsidR="00D128FB" w:rsidRPr="00631F8B" w:rsidRDefault="00D128FB" w:rsidP="006E2051">
                  <w:r w:rsidRPr="00631F8B">
                    <w:t>Type:</w:t>
                  </w:r>
                </w:p>
              </w:tc>
              <w:tc>
                <w:tcPr>
                  <w:tcW w:w="0" w:type="auto"/>
                  <w:hideMark/>
                </w:tcPr>
                <w:p w14:paraId="53263D9B" w14:textId="77777777" w:rsidR="00D128FB" w:rsidRPr="00631F8B" w:rsidRDefault="00D128FB" w:rsidP="006E2051">
                  <w:r w:rsidRPr="00631F8B">
                    <w:t>CharacterString</w:t>
                  </w:r>
                </w:p>
              </w:tc>
            </w:tr>
            <w:tr w:rsidR="00D128FB" w:rsidRPr="00074262" w14:paraId="4E623BEE" w14:textId="77777777" w:rsidTr="006E2051">
              <w:trPr>
                <w:tblHeader/>
                <w:tblCellSpacing w:w="0" w:type="dxa"/>
              </w:trPr>
              <w:tc>
                <w:tcPr>
                  <w:tcW w:w="360" w:type="dxa"/>
                  <w:hideMark/>
                </w:tcPr>
                <w:p w14:paraId="5A3760D6" w14:textId="77777777" w:rsidR="00D128FB" w:rsidRPr="00631F8B" w:rsidRDefault="00D128FB" w:rsidP="006E2051">
                  <w:r w:rsidRPr="00631F8B">
                    <w:t> </w:t>
                  </w:r>
                </w:p>
              </w:tc>
              <w:tc>
                <w:tcPr>
                  <w:tcW w:w="1500" w:type="dxa"/>
                  <w:hideMark/>
                </w:tcPr>
                <w:p w14:paraId="198AD7DF" w14:textId="77777777" w:rsidR="00D128FB" w:rsidRPr="00631F8B" w:rsidRDefault="00D128FB" w:rsidP="006E2051">
                  <w:r w:rsidRPr="00631F8B">
                    <w:t>Definitie:</w:t>
                  </w:r>
                </w:p>
              </w:tc>
              <w:tc>
                <w:tcPr>
                  <w:tcW w:w="0" w:type="auto"/>
                  <w:hideMark/>
                </w:tcPr>
                <w:p w14:paraId="7E884F96" w14:textId="77777777" w:rsidR="00D128FB" w:rsidRPr="00D128FB" w:rsidRDefault="00D128FB" w:rsidP="006E2051">
                  <w:pPr>
                    <w:rPr>
                      <w:lang w:val="en-GB"/>
                    </w:rPr>
                  </w:pPr>
                  <w:r w:rsidRPr="00D128FB">
                    <w:rPr>
                      <w:lang w:val="en-GB"/>
                    </w:rPr>
                    <w:t>Thematic identifier corresponding to the national administrative codes defined in each country.</w:t>
                  </w:r>
                </w:p>
              </w:tc>
            </w:tr>
            <w:tr w:rsidR="00D128FB" w:rsidRPr="00631F8B" w14:paraId="4CCA6354" w14:textId="77777777" w:rsidTr="006E2051">
              <w:trPr>
                <w:tblHeader/>
                <w:tblCellSpacing w:w="0" w:type="dxa"/>
              </w:trPr>
              <w:tc>
                <w:tcPr>
                  <w:tcW w:w="360" w:type="dxa"/>
                  <w:hideMark/>
                </w:tcPr>
                <w:p w14:paraId="29A1FED7" w14:textId="77777777" w:rsidR="00D128FB" w:rsidRPr="00D128FB" w:rsidRDefault="00D128FB" w:rsidP="006E2051">
                  <w:pPr>
                    <w:rPr>
                      <w:lang w:val="en-GB"/>
                    </w:rPr>
                  </w:pPr>
                  <w:r w:rsidRPr="00D128FB">
                    <w:rPr>
                      <w:lang w:val="en-GB"/>
                    </w:rPr>
                    <w:t> </w:t>
                  </w:r>
                </w:p>
              </w:tc>
              <w:tc>
                <w:tcPr>
                  <w:tcW w:w="1500" w:type="dxa"/>
                  <w:hideMark/>
                </w:tcPr>
                <w:p w14:paraId="46BA4EBA" w14:textId="77777777" w:rsidR="00D128FB" w:rsidRPr="00631F8B" w:rsidRDefault="00D128FB" w:rsidP="006E2051">
                  <w:r w:rsidRPr="00631F8B">
                    <w:t>Multipliciteit:</w:t>
                  </w:r>
                </w:p>
              </w:tc>
              <w:tc>
                <w:tcPr>
                  <w:tcW w:w="0" w:type="auto"/>
                  <w:hideMark/>
                </w:tcPr>
                <w:p w14:paraId="746B207D" w14:textId="77777777" w:rsidR="00D128FB" w:rsidRPr="00631F8B" w:rsidRDefault="00D128FB" w:rsidP="006E2051">
                  <w:r w:rsidRPr="00631F8B">
                    <w:t>1</w:t>
                  </w:r>
                </w:p>
              </w:tc>
            </w:tr>
          </w:tbl>
          <w:p w14:paraId="0B517A8A" w14:textId="77777777" w:rsidR="00D128FB" w:rsidRPr="00631F8B" w:rsidRDefault="00D128FB" w:rsidP="006E2051"/>
        </w:tc>
      </w:tr>
      <w:tr w:rsidR="00D128FB" w:rsidRPr="00631F8B" w14:paraId="5C50DEE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5BC654" w14:textId="77777777" w:rsidR="00D128FB" w:rsidRPr="00631F8B" w:rsidRDefault="00D128FB" w:rsidP="006E2051">
            <w:r w:rsidRPr="00631F8B">
              <w:rPr>
                <w:b/>
                <w:bCs/>
              </w:rPr>
              <w:t>Attribuut: nationalLevel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5C737AD" w14:textId="77777777" w:rsidTr="006E2051">
              <w:trPr>
                <w:tblHeader/>
                <w:tblCellSpacing w:w="0" w:type="dxa"/>
              </w:trPr>
              <w:tc>
                <w:tcPr>
                  <w:tcW w:w="360" w:type="dxa"/>
                  <w:hideMark/>
                </w:tcPr>
                <w:p w14:paraId="67D48C49" w14:textId="77777777" w:rsidR="00D128FB" w:rsidRPr="00631F8B" w:rsidRDefault="00D128FB" w:rsidP="006E2051">
                  <w:r w:rsidRPr="00631F8B">
                    <w:t> </w:t>
                  </w:r>
                </w:p>
              </w:tc>
              <w:tc>
                <w:tcPr>
                  <w:tcW w:w="1500" w:type="dxa"/>
                  <w:hideMark/>
                </w:tcPr>
                <w:p w14:paraId="6016AB74" w14:textId="77777777" w:rsidR="00D128FB" w:rsidRPr="00631F8B" w:rsidRDefault="00D128FB" w:rsidP="006E2051">
                  <w:r w:rsidRPr="00631F8B">
                    <w:t>Naam:</w:t>
                  </w:r>
                </w:p>
              </w:tc>
              <w:tc>
                <w:tcPr>
                  <w:tcW w:w="0" w:type="auto"/>
                  <w:hideMark/>
                </w:tcPr>
                <w:p w14:paraId="60BC604C" w14:textId="77777777" w:rsidR="00D128FB" w:rsidRPr="00631F8B" w:rsidRDefault="00D128FB" w:rsidP="006E2051">
                  <w:r w:rsidRPr="00631F8B">
                    <w:t xml:space="preserve">national level </w:t>
                  </w:r>
                </w:p>
              </w:tc>
            </w:tr>
            <w:tr w:rsidR="00D128FB" w:rsidRPr="00631F8B" w14:paraId="648311BB" w14:textId="77777777" w:rsidTr="006E2051">
              <w:trPr>
                <w:tblHeader/>
                <w:tblCellSpacing w:w="0" w:type="dxa"/>
              </w:trPr>
              <w:tc>
                <w:tcPr>
                  <w:tcW w:w="360" w:type="dxa"/>
                  <w:hideMark/>
                </w:tcPr>
                <w:p w14:paraId="36AFA930" w14:textId="77777777" w:rsidR="00D128FB" w:rsidRPr="00631F8B" w:rsidRDefault="00D128FB" w:rsidP="006E2051">
                  <w:r w:rsidRPr="00631F8B">
                    <w:t> </w:t>
                  </w:r>
                </w:p>
              </w:tc>
              <w:tc>
                <w:tcPr>
                  <w:tcW w:w="1500" w:type="dxa"/>
                  <w:hideMark/>
                </w:tcPr>
                <w:p w14:paraId="0BFA58E7" w14:textId="77777777" w:rsidR="00D128FB" w:rsidRPr="00631F8B" w:rsidRDefault="00D128FB" w:rsidP="006E2051">
                  <w:r w:rsidRPr="00631F8B">
                    <w:t>Type:</w:t>
                  </w:r>
                </w:p>
              </w:tc>
              <w:tc>
                <w:tcPr>
                  <w:tcW w:w="0" w:type="auto"/>
                  <w:hideMark/>
                </w:tcPr>
                <w:p w14:paraId="1E314DD1" w14:textId="77777777" w:rsidR="00D128FB" w:rsidRPr="00631F8B" w:rsidRDefault="00D128FB" w:rsidP="006E2051">
                  <w:r w:rsidRPr="00631F8B">
                    <w:t>AdministrativeHierarchyLevel</w:t>
                  </w:r>
                </w:p>
              </w:tc>
            </w:tr>
            <w:tr w:rsidR="00D128FB" w:rsidRPr="00074262" w14:paraId="3A1A7F24" w14:textId="77777777" w:rsidTr="006E2051">
              <w:trPr>
                <w:tblHeader/>
                <w:tblCellSpacing w:w="0" w:type="dxa"/>
              </w:trPr>
              <w:tc>
                <w:tcPr>
                  <w:tcW w:w="360" w:type="dxa"/>
                  <w:hideMark/>
                </w:tcPr>
                <w:p w14:paraId="134C25BA" w14:textId="77777777" w:rsidR="00D128FB" w:rsidRPr="00631F8B" w:rsidRDefault="00D128FB" w:rsidP="006E2051">
                  <w:r w:rsidRPr="00631F8B">
                    <w:t> </w:t>
                  </w:r>
                </w:p>
              </w:tc>
              <w:tc>
                <w:tcPr>
                  <w:tcW w:w="1500" w:type="dxa"/>
                  <w:hideMark/>
                </w:tcPr>
                <w:p w14:paraId="6B500E89" w14:textId="77777777" w:rsidR="00D128FB" w:rsidRPr="00631F8B" w:rsidRDefault="00D128FB" w:rsidP="006E2051">
                  <w:r w:rsidRPr="00631F8B">
                    <w:t>Definitie:</w:t>
                  </w:r>
                </w:p>
              </w:tc>
              <w:tc>
                <w:tcPr>
                  <w:tcW w:w="0" w:type="auto"/>
                  <w:hideMark/>
                </w:tcPr>
                <w:p w14:paraId="794A7FEC" w14:textId="77777777" w:rsidR="00D128FB" w:rsidRPr="00D128FB" w:rsidRDefault="00D128FB" w:rsidP="006E2051">
                  <w:pPr>
                    <w:rPr>
                      <w:lang w:val="en-GB"/>
                    </w:rPr>
                  </w:pPr>
                  <w:r w:rsidRPr="00D128FB">
                    <w:rPr>
                      <w:lang w:val="en-GB"/>
                    </w:rPr>
                    <w:t>Level in the national administrative hierarchy, at which the administrative unit is established.</w:t>
                  </w:r>
                </w:p>
              </w:tc>
            </w:tr>
            <w:tr w:rsidR="00D128FB" w:rsidRPr="00631F8B" w14:paraId="341041FC" w14:textId="77777777" w:rsidTr="006E2051">
              <w:trPr>
                <w:tblHeader/>
                <w:tblCellSpacing w:w="0" w:type="dxa"/>
              </w:trPr>
              <w:tc>
                <w:tcPr>
                  <w:tcW w:w="360" w:type="dxa"/>
                  <w:hideMark/>
                </w:tcPr>
                <w:p w14:paraId="258C4C0A" w14:textId="77777777" w:rsidR="00D128FB" w:rsidRPr="00D128FB" w:rsidRDefault="00D128FB" w:rsidP="006E2051">
                  <w:pPr>
                    <w:rPr>
                      <w:lang w:val="en-GB"/>
                    </w:rPr>
                  </w:pPr>
                  <w:r w:rsidRPr="00D128FB">
                    <w:rPr>
                      <w:lang w:val="en-GB"/>
                    </w:rPr>
                    <w:t> </w:t>
                  </w:r>
                </w:p>
              </w:tc>
              <w:tc>
                <w:tcPr>
                  <w:tcW w:w="1500" w:type="dxa"/>
                  <w:hideMark/>
                </w:tcPr>
                <w:p w14:paraId="124DEBCF" w14:textId="77777777" w:rsidR="00D128FB" w:rsidRPr="00631F8B" w:rsidRDefault="00D128FB" w:rsidP="006E2051">
                  <w:r w:rsidRPr="00631F8B">
                    <w:t>Multipliciteit:</w:t>
                  </w:r>
                </w:p>
              </w:tc>
              <w:tc>
                <w:tcPr>
                  <w:tcW w:w="0" w:type="auto"/>
                  <w:hideMark/>
                </w:tcPr>
                <w:p w14:paraId="525C2550" w14:textId="77777777" w:rsidR="00D128FB" w:rsidRPr="00631F8B" w:rsidRDefault="00D128FB" w:rsidP="006E2051">
                  <w:r w:rsidRPr="00631F8B">
                    <w:t>1</w:t>
                  </w:r>
                </w:p>
              </w:tc>
            </w:tr>
          </w:tbl>
          <w:p w14:paraId="6EC024CE" w14:textId="77777777" w:rsidR="00D128FB" w:rsidRPr="00631F8B" w:rsidRDefault="00D128FB" w:rsidP="006E2051"/>
        </w:tc>
      </w:tr>
      <w:tr w:rsidR="00D128FB" w:rsidRPr="00631F8B" w14:paraId="3103CE3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835B3F" w14:textId="77777777" w:rsidR="00D128FB" w:rsidRPr="00631F8B" w:rsidRDefault="00D128FB" w:rsidP="006E2051">
            <w:r w:rsidRPr="00631F8B">
              <w:rPr>
                <w:b/>
                <w:bCs/>
              </w:rPr>
              <w:t>Attribuut: nationalLevelName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B61AE2A" w14:textId="77777777" w:rsidTr="006E2051">
              <w:trPr>
                <w:tblHeader/>
                <w:tblCellSpacing w:w="0" w:type="dxa"/>
              </w:trPr>
              <w:tc>
                <w:tcPr>
                  <w:tcW w:w="360" w:type="dxa"/>
                  <w:hideMark/>
                </w:tcPr>
                <w:p w14:paraId="3B503CE1" w14:textId="77777777" w:rsidR="00D128FB" w:rsidRPr="00631F8B" w:rsidRDefault="00D128FB" w:rsidP="006E2051">
                  <w:r w:rsidRPr="00631F8B">
                    <w:lastRenderedPageBreak/>
                    <w:t> </w:t>
                  </w:r>
                </w:p>
              </w:tc>
              <w:tc>
                <w:tcPr>
                  <w:tcW w:w="1500" w:type="dxa"/>
                  <w:hideMark/>
                </w:tcPr>
                <w:p w14:paraId="103C5809" w14:textId="77777777" w:rsidR="00D128FB" w:rsidRPr="00631F8B" w:rsidRDefault="00D128FB" w:rsidP="006E2051">
                  <w:r w:rsidRPr="00631F8B">
                    <w:t>Naam:</w:t>
                  </w:r>
                </w:p>
              </w:tc>
              <w:tc>
                <w:tcPr>
                  <w:tcW w:w="0" w:type="auto"/>
                  <w:hideMark/>
                </w:tcPr>
                <w:p w14:paraId="760A1201" w14:textId="77777777" w:rsidR="00D128FB" w:rsidRPr="00631F8B" w:rsidRDefault="00D128FB" w:rsidP="006E2051">
                  <w:r w:rsidRPr="00631F8B">
                    <w:t xml:space="preserve">national level name </w:t>
                  </w:r>
                </w:p>
              </w:tc>
            </w:tr>
            <w:tr w:rsidR="00D128FB" w:rsidRPr="00631F8B" w14:paraId="393A7A3C" w14:textId="77777777" w:rsidTr="006E2051">
              <w:trPr>
                <w:tblHeader/>
                <w:tblCellSpacing w:w="0" w:type="dxa"/>
              </w:trPr>
              <w:tc>
                <w:tcPr>
                  <w:tcW w:w="360" w:type="dxa"/>
                  <w:hideMark/>
                </w:tcPr>
                <w:p w14:paraId="6D63808F" w14:textId="77777777" w:rsidR="00D128FB" w:rsidRPr="00631F8B" w:rsidRDefault="00D128FB" w:rsidP="006E2051">
                  <w:r w:rsidRPr="00631F8B">
                    <w:t> </w:t>
                  </w:r>
                </w:p>
              </w:tc>
              <w:tc>
                <w:tcPr>
                  <w:tcW w:w="1500" w:type="dxa"/>
                  <w:hideMark/>
                </w:tcPr>
                <w:p w14:paraId="1D47DF2B" w14:textId="77777777" w:rsidR="00D128FB" w:rsidRPr="00631F8B" w:rsidRDefault="00D128FB" w:rsidP="006E2051">
                  <w:r w:rsidRPr="00631F8B">
                    <w:t>Type:</w:t>
                  </w:r>
                </w:p>
              </w:tc>
              <w:tc>
                <w:tcPr>
                  <w:tcW w:w="0" w:type="auto"/>
                  <w:hideMark/>
                </w:tcPr>
                <w:p w14:paraId="694939C7" w14:textId="77777777" w:rsidR="00D128FB" w:rsidRPr="00631F8B" w:rsidRDefault="00D128FB" w:rsidP="006E2051">
                  <w:r w:rsidRPr="00631F8B">
                    <w:t>LocalisedCharacterString</w:t>
                  </w:r>
                </w:p>
              </w:tc>
            </w:tr>
            <w:tr w:rsidR="00D128FB" w:rsidRPr="00074262" w14:paraId="67CC1E11" w14:textId="77777777" w:rsidTr="006E2051">
              <w:trPr>
                <w:tblHeader/>
                <w:tblCellSpacing w:w="0" w:type="dxa"/>
              </w:trPr>
              <w:tc>
                <w:tcPr>
                  <w:tcW w:w="360" w:type="dxa"/>
                  <w:hideMark/>
                </w:tcPr>
                <w:p w14:paraId="13701BB4" w14:textId="77777777" w:rsidR="00D128FB" w:rsidRPr="00631F8B" w:rsidRDefault="00D128FB" w:rsidP="006E2051">
                  <w:r w:rsidRPr="00631F8B">
                    <w:t> </w:t>
                  </w:r>
                </w:p>
              </w:tc>
              <w:tc>
                <w:tcPr>
                  <w:tcW w:w="1500" w:type="dxa"/>
                  <w:hideMark/>
                </w:tcPr>
                <w:p w14:paraId="4EE37BF1" w14:textId="77777777" w:rsidR="00D128FB" w:rsidRPr="00631F8B" w:rsidRDefault="00D128FB" w:rsidP="006E2051">
                  <w:r w:rsidRPr="00631F8B">
                    <w:t>Definitie:</w:t>
                  </w:r>
                </w:p>
              </w:tc>
              <w:tc>
                <w:tcPr>
                  <w:tcW w:w="0" w:type="auto"/>
                  <w:hideMark/>
                </w:tcPr>
                <w:p w14:paraId="0816A532" w14:textId="77777777" w:rsidR="00D128FB" w:rsidRPr="00D128FB" w:rsidRDefault="00D128FB" w:rsidP="006E2051">
                  <w:pPr>
                    <w:rPr>
                      <w:lang w:val="en-GB"/>
                    </w:rPr>
                  </w:pPr>
                  <w:r w:rsidRPr="00D128FB">
                    <w:rPr>
                      <w:lang w:val="en-GB"/>
                    </w:rPr>
                    <w:t>Name of the level in the national administrative hierarchy, at which the administrative unit is established.</w:t>
                  </w:r>
                </w:p>
              </w:tc>
            </w:tr>
            <w:tr w:rsidR="00D128FB" w:rsidRPr="00631F8B" w14:paraId="72194114" w14:textId="77777777" w:rsidTr="006E2051">
              <w:trPr>
                <w:tblHeader/>
                <w:tblCellSpacing w:w="0" w:type="dxa"/>
              </w:trPr>
              <w:tc>
                <w:tcPr>
                  <w:tcW w:w="360" w:type="dxa"/>
                  <w:hideMark/>
                </w:tcPr>
                <w:p w14:paraId="1CAA6724" w14:textId="77777777" w:rsidR="00D128FB" w:rsidRPr="00D128FB" w:rsidRDefault="00D128FB" w:rsidP="006E2051">
                  <w:pPr>
                    <w:rPr>
                      <w:lang w:val="en-GB"/>
                    </w:rPr>
                  </w:pPr>
                  <w:r w:rsidRPr="00D128FB">
                    <w:rPr>
                      <w:lang w:val="en-GB"/>
                    </w:rPr>
                    <w:t> </w:t>
                  </w:r>
                </w:p>
              </w:tc>
              <w:tc>
                <w:tcPr>
                  <w:tcW w:w="1500" w:type="dxa"/>
                  <w:hideMark/>
                </w:tcPr>
                <w:p w14:paraId="5043984F" w14:textId="77777777" w:rsidR="00D128FB" w:rsidRPr="00631F8B" w:rsidRDefault="00D128FB" w:rsidP="006E2051">
                  <w:r w:rsidRPr="00631F8B">
                    <w:t>Multipliciteit:</w:t>
                  </w:r>
                </w:p>
              </w:tc>
              <w:tc>
                <w:tcPr>
                  <w:tcW w:w="0" w:type="auto"/>
                  <w:hideMark/>
                </w:tcPr>
                <w:p w14:paraId="4C36EC6F" w14:textId="77777777" w:rsidR="00D128FB" w:rsidRPr="00631F8B" w:rsidRDefault="00D128FB" w:rsidP="006E2051">
                  <w:r w:rsidRPr="00631F8B">
                    <w:t>1..*</w:t>
                  </w:r>
                </w:p>
              </w:tc>
            </w:tr>
            <w:tr w:rsidR="00D128FB" w:rsidRPr="00631F8B" w14:paraId="79CE95C9" w14:textId="77777777" w:rsidTr="006E2051">
              <w:trPr>
                <w:tblHeader/>
                <w:tblCellSpacing w:w="0" w:type="dxa"/>
              </w:trPr>
              <w:tc>
                <w:tcPr>
                  <w:tcW w:w="360" w:type="dxa"/>
                  <w:hideMark/>
                </w:tcPr>
                <w:p w14:paraId="4DE2858A" w14:textId="77777777" w:rsidR="00D128FB" w:rsidRPr="00631F8B" w:rsidRDefault="00D128FB" w:rsidP="006E2051">
                  <w:r w:rsidRPr="00631F8B">
                    <w:t> </w:t>
                  </w:r>
                </w:p>
              </w:tc>
              <w:tc>
                <w:tcPr>
                  <w:tcW w:w="1500" w:type="dxa"/>
                  <w:hideMark/>
                </w:tcPr>
                <w:p w14:paraId="0629E0EB" w14:textId="77777777" w:rsidR="00D128FB" w:rsidRPr="00631F8B" w:rsidRDefault="00D128FB" w:rsidP="006E2051">
                  <w:r w:rsidRPr="00631F8B">
                    <w:t>Stereotypes:</w:t>
                  </w:r>
                </w:p>
              </w:tc>
              <w:tc>
                <w:tcPr>
                  <w:tcW w:w="0" w:type="auto"/>
                  <w:hideMark/>
                </w:tcPr>
                <w:p w14:paraId="0FA64C6C" w14:textId="77777777" w:rsidR="00D128FB" w:rsidRPr="00631F8B" w:rsidRDefault="00D128FB" w:rsidP="006E2051">
                  <w:r w:rsidRPr="00631F8B">
                    <w:t>«voidable»</w:t>
                  </w:r>
                </w:p>
              </w:tc>
            </w:tr>
          </w:tbl>
          <w:p w14:paraId="055535F6" w14:textId="77777777" w:rsidR="00D128FB" w:rsidRPr="00631F8B" w:rsidRDefault="00D128FB" w:rsidP="006E2051"/>
        </w:tc>
      </w:tr>
      <w:tr w:rsidR="00D128FB" w:rsidRPr="00631F8B" w14:paraId="4D14303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0C2358" w14:textId="77777777" w:rsidR="00D128FB" w:rsidRPr="00631F8B" w:rsidRDefault="00D128FB" w:rsidP="006E2051">
            <w:r w:rsidRPr="00631F8B">
              <w:rPr>
                <w:b/>
                <w:bCs/>
              </w:rPr>
              <w:lastRenderedPageBreak/>
              <w:t>Attribuut: residenceOfAuthority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FE9B85A" w14:textId="77777777" w:rsidTr="006E2051">
              <w:trPr>
                <w:tblHeader/>
                <w:tblCellSpacing w:w="0" w:type="dxa"/>
              </w:trPr>
              <w:tc>
                <w:tcPr>
                  <w:tcW w:w="360" w:type="dxa"/>
                  <w:hideMark/>
                </w:tcPr>
                <w:p w14:paraId="3EB4ECB7" w14:textId="77777777" w:rsidR="00D128FB" w:rsidRPr="00631F8B" w:rsidRDefault="00D128FB" w:rsidP="006E2051">
                  <w:r w:rsidRPr="00631F8B">
                    <w:t> </w:t>
                  </w:r>
                </w:p>
              </w:tc>
              <w:tc>
                <w:tcPr>
                  <w:tcW w:w="1500" w:type="dxa"/>
                  <w:hideMark/>
                </w:tcPr>
                <w:p w14:paraId="3DEA0B29" w14:textId="77777777" w:rsidR="00D128FB" w:rsidRPr="00631F8B" w:rsidRDefault="00D128FB" w:rsidP="006E2051">
                  <w:r w:rsidRPr="00631F8B">
                    <w:t>Naam:</w:t>
                  </w:r>
                </w:p>
              </w:tc>
              <w:tc>
                <w:tcPr>
                  <w:tcW w:w="0" w:type="auto"/>
                  <w:hideMark/>
                </w:tcPr>
                <w:p w14:paraId="56BB0633" w14:textId="77777777" w:rsidR="00D128FB" w:rsidRPr="00631F8B" w:rsidRDefault="00D128FB" w:rsidP="006E2051">
                  <w:r w:rsidRPr="00631F8B">
                    <w:t xml:space="preserve">residence of authority </w:t>
                  </w:r>
                </w:p>
              </w:tc>
            </w:tr>
            <w:tr w:rsidR="00D128FB" w:rsidRPr="00631F8B" w14:paraId="21BA747B" w14:textId="77777777" w:rsidTr="006E2051">
              <w:trPr>
                <w:tblHeader/>
                <w:tblCellSpacing w:w="0" w:type="dxa"/>
              </w:trPr>
              <w:tc>
                <w:tcPr>
                  <w:tcW w:w="360" w:type="dxa"/>
                  <w:hideMark/>
                </w:tcPr>
                <w:p w14:paraId="24524F21" w14:textId="77777777" w:rsidR="00D128FB" w:rsidRPr="00631F8B" w:rsidRDefault="00D128FB" w:rsidP="006E2051">
                  <w:r w:rsidRPr="00631F8B">
                    <w:t> </w:t>
                  </w:r>
                </w:p>
              </w:tc>
              <w:tc>
                <w:tcPr>
                  <w:tcW w:w="1500" w:type="dxa"/>
                  <w:hideMark/>
                </w:tcPr>
                <w:p w14:paraId="04B27730" w14:textId="77777777" w:rsidR="00D128FB" w:rsidRPr="00631F8B" w:rsidRDefault="00D128FB" w:rsidP="006E2051">
                  <w:r w:rsidRPr="00631F8B">
                    <w:t>Type:</w:t>
                  </w:r>
                </w:p>
              </w:tc>
              <w:tc>
                <w:tcPr>
                  <w:tcW w:w="0" w:type="auto"/>
                  <w:hideMark/>
                </w:tcPr>
                <w:p w14:paraId="4D9329E1" w14:textId="77777777" w:rsidR="00D128FB" w:rsidRPr="00631F8B" w:rsidRDefault="00D128FB" w:rsidP="006E2051">
                  <w:r w:rsidRPr="00631F8B">
                    <w:t>ResidenceOfAuthority</w:t>
                  </w:r>
                </w:p>
              </w:tc>
            </w:tr>
            <w:tr w:rsidR="00D128FB" w:rsidRPr="00074262" w14:paraId="722D1B31" w14:textId="77777777" w:rsidTr="006E2051">
              <w:trPr>
                <w:tblHeader/>
                <w:tblCellSpacing w:w="0" w:type="dxa"/>
              </w:trPr>
              <w:tc>
                <w:tcPr>
                  <w:tcW w:w="360" w:type="dxa"/>
                  <w:hideMark/>
                </w:tcPr>
                <w:p w14:paraId="09136110" w14:textId="77777777" w:rsidR="00D128FB" w:rsidRPr="00631F8B" w:rsidRDefault="00D128FB" w:rsidP="006E2051">
                  <w:r w:rsidRPr="00631F8B">
                    <w:t> </w:t>
                  </w:r>
                </w:p>
              </w:tc>
              <w:tc>
                <w:tcPr>
                  <w:tcW w:w="1500" w:type="dxa"/>
                  <w:hideMark/>
                </w:tcPr>
                <w:p w14:paraId="477F5623" w14:textId="77777777" w:rsidR="00D128FB" w:rsidRPr="00631F8B" w:rsidRDefault="00D128FB" w:rsidP="006E2051">
                  <w:r w:rsidRPr="00631F8B">
                    <w:t>Definitie:</w:t>
                  </w:r>
                </w:p>
              </w:tc>
              <w:tc>
                <w:tcPr>
                  <w:tcW w:w="0" w:type="auto"/>
                  <w:hideMark/>
                </w:tcPr>
                <w:p w14:paraId="7B1866CF" w14:textId="77777777" w:rsidR="00D128FB" w:rsidRPr="00D128FB" w:rsidRDefault="00D128FB" w:rsidP="006E2051">
                  <w:pPr>
                    <w:rPr>
                      <w:lang w:val="en-GB"/>
                    </w:rPr>
                  </w:pPr>
                  <w:r w:rsidRPr="00D128FB">
                    <w:rPr>
                      <w:lang w:val="en-GB"/>
                    </w:rPr>
                    <w:t>Center for national or local administration.</w:t>
                  </w:r>
                </w:p>
              </w:tc>
            </w:tr>
            <w:tr w:rsidR="00D128FB" w:rsidRPr="00631F8B" w14:paraId="6539CF41" w14:textId="77777777" w:rsidTr="006E2051">
              <w:trPr>
                <w:tblHeader/>
                <w:tblCellSpacing w:w="0" w:type="dxa"/>
              </w:trPr>
              <w:tc>
                <w:tcPr>
                  <w:tcW w:w="360" w:type="dxa"/>
                  <w:hideMark/>
                </w:tcPr>
                <w:p w14:paraId="47791AB7" w14:textId="77777777" w:rsidR="00D128FB" w:rsidRPr="00D128FB" w:rsidRDefault="00D128FB" w:rsidP="006E2051">
                  <w:pPr>
                    <w:rPr>
                      <w:lang w:val="en-GB"/>
                    </w:rPr>
                  </w:pPr>
                  <w:r w:rsidRPr="00D128FB">
                    <w:rPr>
                      <w:lang w:val="en-GB"/>
                    </w:rPr>
                    <w:t> </w:t>
                  </w:r>
                </w:p>
              </w:tc>
              <w:tc>
                <w:tcPr>
                  <w:tcW w:w="1500" w:type="dxa"/>
                  <w:hideMark/>
                </w:tcPr>
                <w:p w14:paraId="0C02B853" w14:textId="77777777" w:rsidR="00D128FB" w:rsidRPr="00631F8B" w:rsidRDefault="00D128FB" w:rsidP="006E2051">
                  <w:r w:rsidRPr="00631F8B">
                    <w:t>Multipliciteit:</w:t>
                  </w:r>
                </w:p>
              </w:tc>
              <w:tc>
                <w:tcPr>
                  <w:tcW w:w="0" w:type="auto"/>
                  <w:hideMark/>
                </w:tcPr>
                <w:p w14:paraId="5F65F376" w14:textId="77777777" w:rsidR="00D128FB" w:rsidRPr="00631F8B" w:rsidRDefault="00D128FB" w:rsidP="006E2051">
                  <w:r w:rsidRPr="00631F8B">
                    <w:t>1..*</w:t>
                  </w:r>
                </w:p>
              </w:tc>
            </w:tr>
            <w:tr w:rsidR="00D128FB" w:rsidRPr="00631F8B" w14:paraId="28768820" w14:textId="77777777" w:rsidTr="006E2051">
              <w:trPr>
                <w:tblHeader/>
                <w:tblCellSpacing w:w="0" w:type="dxa"/>
              </w:trPr>
              <w:tc>
                <w:tcPr>
                  <w:tcW w:w="360" w:type="dxa"/>
                  <w:hideMark/>
                </w:tcPr>
                <w:p w14:paraId="75D0E533" w14:textId="77777777" w:rsidR="00D128FB" w:rsidRPr="00631F8B" w:rsidRDefault="00D128FB" w:rsidP="006E2051">
                  <w:r w:rsidRPr="00631F8B">
                    <w:t> </w:t>
                  </w:r>
                </w:p>
              </w:tc>
              <w:tc>
                <w:tcPr>
                  <w:tcW w:w="1500" w:type="dxa"/>
                  <w:hideMark/>
                </w:tcPr>
                <w:p w14:paraId="69F5C7A4" w14:textId="77777777" w:rsidR="00D128FB" w:rsidRPr="00631F8B" w:rsidRDefault="00D128FB" w:rsidP="006E2051">
                  <w:r w:rsidRPr="00631F8B">
                    <w:t>Stereotypes:</w:t>
                  </w:r>
                </w:p>
              </w:tc>
              <w:tc>
                <w:tcPr>
                  <w:tcW w:w="0" w:type="auto"/>
                  <w:hideMark/>
                </w:tcPr>
                <w:p w14:paraId="14F8D0FF" w14:textId="77777777" w:rsidR="00D128FB" w:rsidRPr="00631F8B" w:rsidRDefault="00D128FB" w:rsidP="006E2051">
                  <w:r w:rsidRPr="00631F8B">
                    <w:t>«voidable»</w:t>
                  </w:r>
                </w:p>
              </w:tc>
            </w:tr>
          </w:tbl>
          <w:p w14:paraId="66510405" w14:textId="77777777" w:rsidR="00D128FB" w:rsidRPr="00631F8B" w:rsidRDefault="00D128FB" w:rsidP="006E2051"/>
        </w:tc>
      </w:tr>
      <w:tr w:rsidR="00D128FB" w:rsidRPr="00631F8B" w14:paraId="3F5184A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89DC16" w14:textId="77777777" w:rsidR="00D128FB" w:rsidRPr="00631F8B" w:rsidRDefault="00D128FB" w:rsidP="006E2051">
            <w:r w:rsidRPr="00631F8B">
              <w:rPr>
                <w:b/>
                <w:bCs/>
              </w:rPr>
              <w:t>Relatie: lowerLevelUnit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34A7568" w14:textId="77777777" w:rsidTr="006E2051">
              <w:trPr>
                <w:tblHeader/>
                <w:tblCellSpacing w:w="0" w:type="dxa"/>
              </w:trPr>
              <w:tc>
                <w:tcPr>
                  <w:tcW w:w="360" w:type="dxa"/>
                  <w:hideMark/>
                </w:tcPr>
                <w:p w14:paraId="35CCFD60" w14:textId="77777777" w:rsidR="00D128FB" w:rsidRPr="00631F8B" w:rsidRDefault="00D128FB" w:rsidP="006E2051">
                  <w:r w:rsidRPr="00631F8B">
                    <w:t> </w:t>
                  </w:r>
                </w:p>
              </w:tc>
              <w:tc>
                <w:tcPr>
                  <w:tcW w:w="1500" w:type="dxa"/>
                  <w:hideMark/>
                </w:tcPr>
                <w:p w14:paraId="14212D5C" w14:textId="77777777" w:rsidR="00D128FB" w:rsidRPr="00631F8B" w:rsidRDefault="00D128FB" w:rsidP="006E2051">
                  <w:r w:rsidRPr="00631F8B">
                    <w:t>Naam:</w:t>
                  </w:r>
                </w:p>
              </w:tc>
              <w:tc>
                <w:tcPr>
                  <w:tcW w:w="0" w:type="auto"/>
                  <w:hideMark/>
                </w:tcPr>
                <w:p w14:paraId="57D5E1F6" w14:textId="77777777" w:rsidR="00D128FB" w:rsidRPr="00631F8B" w:rsidRDefault="00D128FB" w:rsidP="006E2051">
                  <w:r w:rsidRPr="00631F8B">
                    <w:t xml:space="preserve">lower level unit </w:t>
                  </w:r>
                </w:p>
              </w:tc>
            </w:tr>
            <w:tr w:rsidR="00D128FB" w:rsidRPr="00631F8B" w14:paraId="080BF6E0" w14:textId="77777777" w:rsidTr="006E2051">
              <w:trPr>
                <w:tblHeader/>
                <w:tblCellSpacing w:w="0" w:type="dxa"/>
              </w:trPr>
              <w:tc>
                <w:tcPr>
                  <w:tcW w:w="360" w:type="dxa"/>
                  <w:hideMark/>
                </w:tcPr>
                <w:p w14:paraId="1A86E4DC" w14:textId="77777777" w:rsidR="00D128FB" w:rsidRPr="00631F8B" w:rsidRDefault="00D128FB" w:rsidP="006E2051">
                  <w:r w:rsidRPr="00631F8B">
                    <w:t> </w:t>
                  </w:r>
                </w:p>
              </w:tc>
              <w:tc>
                <w:tcPr>
                  <w:tcW w:w="1500" w:type="dxa"/>
                  <w:hideMark/>
                </w:tcPr>
                <w:p w14:paraId="440689BD" w14:textId="77777777" w:rsidR="00D128FB" w:rsidRPr="00631F8B" w:rsidRDefault="00D128FB" w:rsidP="006E2051">
                  <w:r w:rsidRPr="00631F8B">
                    <w:t>Type:</w:t>
                  </w:r>
                </w:p>
              </w:tc>
              <w:tc>
                <w:tcPr>
                  <w:tcW w:w="0" w:type="auto"/>
                  <w:hideMark/>
                </w:tcPr>
                <w:p w14:paraId="49DEEBE1" w14:textId="77777777" w:rsidR="00D128FB" w:rsidRPr="00631F8B" w:rsidRDefault="00D128FB" w:rsidP="006E2051">
                  <w:r w:rsidRPr="00631F8B">
                    <w:t>AdministrativeUnit</w:t>
                  </w:r>
                </w:p>
              </w:tc>
            </w:tr>
            <w:tr w:rsidR="00D128FB" w:rsidRPr="00074262" w14:paraId="6925EE85" w14:textId="77777777" w:rsidTr="006E2051">
              <w:trPr>
                <w:tblHeader/>
                <w:tblCellSpacing w:w="0" w:type="dxa"/>
              </w:trPr>
              <w:tc>
                <w:tcPr>
                  <w:tcW w:w="360" w:type="dxa"/>
                  <w:hideMark/>
                </w:tcPr>
                <w:p w14:paraId="4E0AA493" w14:textId="77777777" w:rsidR="00D128FB" w:rsidRPr="00631F8B" w:rsidRDefault="00D128FB" w:rsidP="006E2051">
                  <w:r w:rsidRPr="00631F8B">
                    <w:t> </w:t>
                  </w:r>
                </w:p>
              </w:tc>
              <w:tc>
                <w:tcPr>
                  <w:tcW w:w="1500" w:type="dxa"/>
                  <w:hideMark/>
                </w:tcPr>
                <w:p w14:paraId="095873E5" w14:textId="77777777" w:rsidR="00D128FB" w:rsidRPr="00631F8B" w:rsidRDefault="00D128FB" w:rsidP="006E2051">
                  <w:r w:rsidRPr="00631F8B">
                    <w:t>Definitie:</w:t>
                  </w:r>
                </w:p>
              </w:tc>
              <w:tc>
                <w:tcPr>
                  <w:tcW w:w="0" w:type="auto"/>
                  <w:hideMark/>
                </w:tcPr>
                <w:p w14:paraId="2162DF86" w14:textId="77777777" w:rsidR="00D128FB" w:rsidRPr="00D128FB" w:rsidRDefault="00D128FB" w:rsidP="006E2051">
                  <w:pPr>
                    <w:rPr>
                      <w:lang w:val="en-GB"/>
                    </w:rPr>
                  </w:pPr>
                  <w:r w:rsidRPr="00D128FB">
                    <w:rPr>
                      <w:lang w:val="en-GB"/>
                    </w:rPr>
                    <w:t xml:space="preserve">Units established at a lower level of the national administrative hierarchy which are administered by the administrative unit. </w:t>
                  </w:r>
                </w:p>
              </w:tc>
            </w:tr>
            <w:tr w:rsidR="00D128FB" w:rsidRPr="00074262" w14:paraId="1E7C3878" w14:textId="77777777" w:rsidTr="006E2051">
              <w:trPr>
                <w:tblHeader/>
                <w:tblCellSpacing w:w="0" w:type="dxa"/>
              </w:trPr>
              <w:tc>
                <w:tcPr>
                  <w:tcW w:w="360" w:type="dxa"/>
                  <w:hideMark/>
                </w:tcPr>
                <w:p w14:paraId="6F3C5229" w14:textId="77777777" w:rsidR="00D128FB" w:rsidRPr="00D128FB" w:rsidRDefault="00D128FB" w:rsidP="006E2051">
                  <w:pPr>
                    <w:rPr>
                      <w:lang w:val="en-GB"/>
                    </w:rPr>
                  </w:pPr>
                  <w:r w:rsidRPr="00D128FB">
                    <w:rPr>
                      <w:lang w:val="en-GB"/>
                    </w:rPr>
                    <w:t> </w:t>
                  </w:r>
                </w:p>
              </w:tc>
              <w:tc>
                <w:tcPr>
                  <w:tcW w:w="1500" w:type="dxa"/>
                  <w:hideMark/>
                </w:tcPr>
                <w:p w14:paraId="7828D3AC" w14:textId="77777777" w:rsidR="00D128FB" w:rsidRPr="00631F8B" w:rsidRDefault="00D128FB" w:rsidP="006E2051">
                  <w:r w:rsidRPr="00631F8B">
                    <w:t>Omschrijving:</w:t>
                  </w:r>
                </w:p>
              </w:tc>
              <w:tc>
                <w:tcPr>
                  <w:tcW w:w="0" w:type="auto"/>
                  <w:hideMark/>
                </w:tcPr>
                <w:p w14:paraId="514D5329" w14:textId="77777777" w:rsidR="00D128FB" w:rsidRPr="00D128FB" w:rsidRDefault="00D128FB" w:rsidP="006E2051">
                  <w:pPr>
                    <w:rPr>
                      <w:lang w:val="en-GB"/>
                    </w:rPr>
                  </w:pPr>
                  <w:r w:rsidRPr="00D128FB">
                    <w:rPr>
                      <w:lang w:val="en-GB"/>
                    </w:rPr>
                    <w:t>NOTE For administrative units at the lowest level of the national hierarchy no lower level unit exists. CONSTRAINT Each administrative unit except for the lowest level units shall refer to its lower level units</w:t>
                  </w:r>
                </w:p>
              </w:tc>
            </w:tr>
            <w:tr w:rsidR="00D128FB" w:rsidRPr="00631F8B" w14:paraId="25701395" w14:textId="77777777" w:rsidTr="006E2051">
              <w:trPr>
                <w:tblHeader/>
                <w:tblCellSpacing w:w="0" w:type="dxa"/>
              </w:trPr>
              <w:tc>
                <w:tcPr>
                  <w:tcW w:w="360" w:type="dxa"/>
                  <w:hideMark/>
                </w:tcPr>
                <w:p w14:paraId="1E8F0EA4" w14:textId="77777777" w:rsidR="00D128FB" w:rsidRPr="00D128FB" w:rsidRDefault="00D128FB" w:rsidP="006E2051">
                  <w:pPr>
                    <w:rPr>
                      <w:lang w:val="en-GB"/>
                    </w:rPr>
                  </w:pPr>
                  <w:r w:rsidRPr="00D128FB">
                    <w:rPr>
                      <w:lang w:val="en-GB"/>
                    </w:rPr>
                    <w:t> </w:t>
                  </w:r>
                </w:p>
              </w:tc>
              <w:tc>
                <w:tcPr>
                  <w:tcW w:w="1500" w:type="dxa"/>
                  <w:hideMark/>
                </w:tcPr>
                <w:p w14:paraId="71316225" w14:textId="77777777" w:rsidR="00D128FB" w:rsidRPr="00631F8B" w:rsidRDefault="00D128FB" w:rsidP="006E2051">
                  <w:r w:rsidRPr="00631F8B">
                    <w:t>Multipliciteit:</w:t>
                  </w:r>
                </w:p>
              </w:tc>
              <w:tc>
                <w:tcPr>
                  <w:tcW w:w="0" w:type="auto"/>
                  <w:hideMark/>
                </w:tcPr>
                <w:p w14:paraId="0E8F2AF8" w14:textId="77777777" w:rsidR="00D128FB" w:rsidRPr="00631F8B" w:rsidRDefault="00D128FB" w:rsidP="006E2051">
                  <w:r w:rsidRPr="00631F8B">
                    <w:t>0..*</w:t>
                  </w:r>
                </w:p>
              </w:tc>
            </w:tr>
            <w:tr w:rsidR="00D128FB" w:rsidRPr="00631F8B" w14:paraId="144B37DB" w14:textId="77777777" w:rsidTr="006E2051">
              <w:trPr>
                <w:tblHeader/>
                <w:tblCellSpacing w:w="0" w:type="dxa"/>
              </w:trPr>
              <w:tc>
                <w:tcPr>
                  <w:tcW w:w="360" w:type="dxa"/>
                  <w:hideMark/>
                </w:tcPr>
                <w:p w14:paraId="57AC0A67" w14:textId="77777777" w:rsidR="00D128FB" w:rsidRPr="00631F8B" w:rsidRDefault="00D128FB" w:rsidP="006E2051">
                  <w:r w:rsidRPr="00631F8B">
                    <w:t> </w:t>
                  </w:r>
                </w:p>
              </w:tc>
              <w:tc>
                <w:tcPr>
                  <w:tcW w:w="1500" w:type="dxa"/>
                  <w:hideMark/>
                </w:tcPr>
                <w:p w14:paraId="7E17F1FF" w14:textId="77777777" w:rsidR="00D128FB" w:rsidRPr="00631F8B" w:rsidRDefault="00D128FB" w:rsidP="006E2051">
                  <w:r w:rsidRPr="00631F8B">
                    <w:t>Stereotypes:</w:t>
                  </w:r>
                </w:p>
              </w:tc>
              <w:tc>
                <w:tcPr>
                  <w:tcW w:w="0" w:type="auto"/>
                  <w:hideMark/>
                </w:tcPr>
                <w:p w14:paraId="77ABC902" w14:textId="77777777" w:rsidR="00D128FB" w:rsidRPr="00631F8B" w:rsidRDefault="00D128FB" w:rsidP="006E2051">
                  <w:r w:rsidRPr="00631F8B">
                    <w:t>«voidable»</w:t>
                  </w:r>
                </w:p>
              </w:tc>
            </w:tr>
          </w:tbl>
          <w:p w14:paraId="24AA9637" w14:textId="77777777" w:rsidR="00D128FB" w:rsidRPr="00631F8B" w:rsidRDefault="00D128FB" w:rsidP="006E2051"/>
        </w:tc>
      </w:tr>
      <w:tr w:rsidR="00D128FB" w:rsidRPr="00631F8B" w14:paraId="79E42D3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5B2894" w14:textId="77777777" w:rsidR="00D128FB" w:rsidRPr="00631F8B" w:rsidRDefault="00D128FB" w:rsidP="006E2051">
            <w:r w:rsidRPr="00631F8B">
              <w:rPr>
                <w:b/>
                <w:bCs/>
              </w:rPr>
              <w:t>Relatie: upperLevelUnit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92C06D8" w14:textId="77777777" w:rsidTr="006E2051">
              <w:trPr>
                <w:tblHeader/>
                <w:tblCellSpacing w:w="0" w:type="dxa"/>
              </w:trPr>
              <w:tc>
                <w:tcPr>
                  <w:tcW w:w="360" w:type="dxa"/>
                  <w:hideMark/>
                </w:tcPr>
                <w:p w14:paraId="05307FCC" w14:textId="77777777" w:rsidR="00D128FB" w:rsidRPr="00631F8B" w:rsidRDefault="00D128FB" w:rsidP="006E2051">
                  <w:r w:rsidRPr="00631F8B">
                    <w:t> </w:t>
                  </w:r>
                </w:p>
              </w:tc>
              <w:tc>
                <w:tcPr>
                  <w:tcW w:w="1500" w:type="dxa"/>
                  <w:hideMark/>
                </w:tcPr>
                <w:p w14:paraId="30A37A45" w14:textId="77777777" w:rsidR="00D128FB" w:rsidRPr="00631F8B" w:rsidRDefault="00D128FB" w:rsidP="006E2051">
                  <w:r w:rsidRPr="00631F8B">
                    <w:t>Naam:</w:t>
                  </w:r>
                </w:p>
              </w:tc>
              <w:tc>
                <w:tcPr>
                  <w:tcW w:w="0" w:type="auto"/>
                  <w:hideMark/>
                </w:tcPr>
                <w:p w14:paraId="0A9675A6" w14:textId="77777777" w:rsidR="00D128FB" w:rsidRPr="00631F8B" w:rsidRDefault="00D128FB" w:rsidP="006E2051">
                  <w:r w:rsidRPr="00631F8B">
                    <w:t xml:space="preserve">upper level unit </w:t>
                  </w:r>
                </w:p>
              </w:tc>
            </w:tr>
            <w:tr w:rsidR="00D128FB" w:rsidRPr="00631F8B" w14:paraId="05D1435A" w14:textId="77777777" w:rsidTr="006E2051">
              <w:trPr>
                <w:tblHeader/>
                <w:tblCellSpacing w:w="0" w:type="dxa"/>
              </w:trPr>
              <w:tc>
                <w:tcPr>
                  <w:tcW w:w="360" w:type="dxa"/>
                  <w:hideMark/>
                </w:tcPr>
                <w:p w14:paraId="390F6662" w14:textId="77777777" w:rsidR="00D128FB" w:rsidRPr="00631F8B" w:rsidRDefault="00D128FB" w:rsidP="006E2051">
                  <w:r w:rsidRPr="00631F8B">
                    <w:t> </w:t>
                  </w:r>
                </w:p>
              </w:tc>
              <w:tc>
                <w:tcPr>
                  <w:tcW w:w="1500" w:type="dxa"/>
                  <w:hideMark/>
                </w:tcPr>
                <w:p w14:paraId="1ED7963E" w14:textId="77777777" w:rsidR="00D128FB" w:rsidRPr="00631F8B" w:rsidRDefault="00D128FB" w:rsidP="006E2051">
                  <w:r w:rsidRPr="00631F8B">
                    <w:t>Type:</w:t>
                  </w:r>
                </w:p>
              </w:tc>
              <w:tc>
                <w:tcPr>
                  <w:tcW w:w="0" w:type="auto"/>
                  <w:hideMark/>
                </w:tcPr>
                <w:p w14:paraId="4FAB9DCB" w14:textId="77777777" w:rsidR="00D128FB" w:rsidRPr="00631F8B" w:rsidRDefault="00D128FB" w:rsidP="006E2051">
                  <w:r w:rsidRPr="00631F8B">
                    <w:t>AdministrativeUnit</w:t>
                  </w:r>
                </w:p>
              </w:tc>
            </w:tr>
            <w:tr w:rsidR="00D128FB" w:rsidRPr="00074262" w14:paraId="62559FCF" w14:textId="77777777" w:rsidTr="006E2051">
              <w:trPr>
                <w:tblHeader/>
                <w:tblCellSpacing w:w="0" w:type="dxa"/>
              </w:trPr>
              <w:tc>
                <w:tcPr>
                  <w:tcW w:w="360" w:type="dxa"/>
                  <w:hideMark/>
                </w:tcPr>
                <w:p w14:paraId="48117590" w14:textId="77777777" w:rsidR="00D128FB" w:rsidRPr="00631F8B" w:rsidRDefault="00D128FB" w:rsidP="006E2051">
                  <w:r w:rsidRPr="00631F8B">
                    <w:t> </w:t>
                  </w:r>
                </w:p>
              </w:tc>
              <w:tc>
                <w:tcPr>
                  <w:tcW w:w="1500" w:type="dxa"/>
                  <w:hideMark/>
                </w:tcPr>
                <w:p w14:paraId="60D7F30C" w14:textId="77777777" w:rsidR="00D128FB" w:rsidRPr="00631F8B" w:rsidRDefault="00D128FB" w:rsidP="006E2051">
                  <w:r w:rsidRPr="00631F8B">
                    <w:t>Definitie:</w:t>
                  </w:r>
                </w:p>
              </w:tc>
              <w:tc>
                <w:tcPr>
                  <w:tcW w:w="0" w:type="auto"/>
                  <w:hideMark/>
                </w:tcPr>
                <w:p w14:paraId="5793F61D" w14:textId="77777777" w:rsidR="00D128FB" w:rsidRPr="00D128FB" w:rsidRDefault="00D128FB" w:rsidP="006E2051">
                  <w:pPr>
                    <w:rPr>
                      <w:lang w:val="en-GB"/>
                    </w:rPr>
                  </w:pPr>
                  <w:r w:rsidRPr="00D128FB">
                    <w:rPr>
                      <w:lang w:val="en-GB"/>
                    </w:rPr>
                    <w:t xml:space="preserve">A unit established at a higher level of national administrative hierarchy that this administrative unit administers. </w:t>
                  </w:r>
                </w:p>
              </w:tc>
            </w:tr>
            <w:tr w:rsidR="00D128FB" w:rsidRPr="00074262" w14:paraId="66B31B15" w14:textId="77777777" w:rsidTr="006E2051">
              <w:trPr>
                <w:tblHeader/>
                <w:tblCellSpacing w:w="0" w:type="dxa"/>
              </w:trPr>
              <w:tc>
                <w:tcPr>
                  <w:tcW w:w="360" w:type="dxa"/>
                  <w:hideMark/>
                </w:tcPr>
                <w:p w14:paraId="09E0A9E9" w14:textId="77777777" w:rsidR="00D128FB" w:rsidRPr="00D128FB" w:rsidRDefault="00D128FB" w:rsidP="006E2051">
                  <w:pPr>
                    <w:rPr>
                      <w:lang w:val="en-GB"/>
                    </w:rPr>
                  </w:pPr>
                  <w:r w:rsidRPr="00D128FB">
                    <w:rPr>
                      <w:lang w:val="en-GB"/>
                    </w:rPr>
                    <w:t> </w:t>
                  </w:r>
                </w:p>
              </w:tc>
              <w:tc>
                <w:tcPr>
                  <w:tcW w:w="1500" w:type="dxa"/>
                  <w:hideMark/>
                </w:tcPr>
                <w:p w14:paraId="0AE2FDBB" w14:textId="77777777" w:rsidR="00D128FB" w:rsidRPr="00631F8B" w:rsidRDefault="00D128FB" w:rsidP="006E2051">
                  <w:r w:rsidRPr="00631F8B">
                    <w:t>Omschrijving:</w:t>
                  </w:r>
                </w:p>
              </w:tc>
              <w:tc>
                <w:tcPr>
                  <w:tcW w:w="0" w:type="auto"/>
                  <w:hideMark/>
                </w:tcPr>
                <w:p w14:paraId="412C973F" w14:textId="77777777" w:rsidR="00D128FB" w:rsidRPr="00D128FB" w:rsidRDefault="00D128FB" w:rsidP="006E2051">
                  <w:pPr>
                    <w:rPr>
                      <w:lang w:val="en-GB"/>
                    </w:rPr>
                  </w:pPr>
                  <w:r w:rsidRPr="00D128FB">
                    <w:rPr>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D128FB" w:rsidRPr="00631F8B" w14:paraId="63CC8989" w14:textId="77777777" w:rsidTr="006E2051">
              <w:trPr>
                <w:tblHeader/>
                <w:tblCellSpacing w:w="0" w:type="dxa"/>
              </w:trPr>
              <w:tc>
                <w:tcPr>
                  <w:tcW w:w="360" w:type="dxa"/>
                  <w:hideMark/>
                </w:tcPr>
                <w:p w14:paraId="0022F49C" w14:textId="77777777" w:rsidR="00D128FB" w:rsidRPr="00D128FB" w:rsidRDefault="00D128FB" w:rsidP="006E2051">
                  <w:pPr>
                    <w:rPr>
                      <w:lang w:val="en-GB"/>
                    </w:rPr>
                  </w:pPr>
                  <w:r w:rsidRPr="00D128FB">
                    <w:rPr>
                      <w:lang w:val="en-GB"/>
                    </w:rPr>
                    <w:t> </w:t>
                  </w:r>
                </w:p>
              </w:tc>
              <w:tc>
                <w:tcPr>
                  <w:tcW w:w="1500" w:type="dxa"/>
                  <w:hideMark/>
                </w:tcPr>
                <w:p w14:paraId="580EC170" w14:textId="77777777" w:rsidR="00D128FB" w:rsidRPr="00631F8B" w:rsidRDefault="00D128FB" w:rsidP="006E2051">
                  <w:r w:rsidRPr="00631F8B">
                    <w:t>Multipliciteit:</w:t>
                  </w:r>
                </w:p>
              </w:tc>
              <w:tc>
                <w:tcPr>
                  <w:tcW w:w="0" w:type="auto"/>
                  <w:hideMark/>
                </w:tcPr>
                <w:p w14:paraId="491FCB71" w14:textId="77777777" w:rsidR="00D128FB" w:rsidRPr="00631F8B" w:rsidRDefault="00D128FB" w:rsidP="006E2051">
                  <w:r w:rsidRPr="00631F8B">
                    <w:t>0..1</w:t>
                  </w:r>
                </w:p>
              </w:tc>
            </w:tr>
            <w:tr w:rsidR="00D128FB" w:rsidRPr="00631F8B" w14:paraId="454E7DF5" w14:textId="77777777" w:rsidTr="006E2051">
              <w:trPr>
                <w:tblHeader/>
                <w:tblCellSpacing w:w="0" w:type="dxa"/>
              </w:trPr>
              <w:tc>
                <w:tcPr>
                  <w:tcW w:w="360" w:type="dxa"/>
                  <w:hideMark/>
                </w:tcPr>
                <w:p w14:paraId="38C544A8" w14:textId="77777777" w:rsidR="00D128FB" w:rsidRPr="00631F8B" w:rsidRDefault="00D128FB" w:rsidP="006E2051">
                  <w:r w:rsidRPr="00631F8B">
                    <w:t> </w:t>
                  </w:r>
                </w:p>
              </w:tc>
              <w:tc>
                <w:tcPr>
                  <w:tcW w:w="1500" w:type="dxa"/>
                  <w:hideMark/>
                </w:tcPr>
                <w:p w14:paraId="02E7AC7D" w14:textId="77777777" w:rsidR="00D128FB" w:rsidRPr="00631F8B" w:rsidRDefault="00D128FB" w:rsidP="006E2051">
                  <w:r w:rsidRPr="00631F8B">
                    <w:t>Stereotypes:</w:t>
                  </w:r>
                </w:p>
              </w:tc>
              <w:tc>
                <w:tcPr>
                  <w:tcW w:w="0" w:type="auto"/>
                  <w:hideMark/>
                </w:tcPr>
                <w:p w14:paraId="0CD0E784" w14:textId="77777777" w:rsidR="00D128FB" w:rsidRPr="00631F8B" w:rsidRDefault="00D128FB" w:rsidP="006E2051">
                  <w:r w:rsidRPr="00631F8B">
                    <w:t>«voidable»</w:t>
                  </w:r>
                </w:p>
              </w:tc>
            </w:tr>
          </w:tbl>
          <w:p w14:paraId="6F430A04" w14:textId="77777777" w:rsidR="00D128FB" w:rsidRPr="00631F8B" w:rsidRDefault="00D128FB" w:rsidP="006E2051"/>
        </w:tc>
      </w:tr>
      <w:tr w:rsidR="00D128FB" w:rsidRPr="00631F8B" w14:paraId="60D5816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A6A6D0" w14:textId="77777777" w:rsidR="00D128FB" w:rsidRPr="00631F8B" w:rsidRDefault="00D128FB" w:rsidP="006E2051">
            <w:r w:rsidRPr="00631F8B">
              <w:rPr>
                <w:b/>
                <w:bCs/>
              </w:rPr>
              <w:t>Relatie: condominium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11C1D9D" w14:textId="77777777" w:rsidTr="006E2051">
              <w:trPr>
                <w:tblHeader/>
                <w:tblCellSpacing w:w="0" w:type="dxa"/>
              </w:trPr>
              <w:tc>
                <w:tcPr>
                  <w:tcW w:w="360" w:type="dxa"/>
                  <w:hideMark/>
                </w:tcPr>
                <w:p w14:paraId="315A56B3" w14:textId="77777777" w:rsidR="00D128FB" w:rsidRPr="00631F8B" w:rsidRDefault="00D128FB" w:rsidP="006E2051">
                  <w:r w:rsidRPr="00631F8B">
                    <w:t> </w:t>
                  </w:r>
                </w:p>
              </w:tc>
              <w:tc>
                <w:tcPr>
                  <w:tcW w:w="1500" w:type="dxa"/>
                  <w:hideMark/>
                </w:tcPr>
                <w:p w14:paraId="71BCE266" w14:textId="77777777" w:rsidR="00D128FB" w:rsidRPr="00631F8B" w:rsidRDefault="00D128FB" w:rsidP="006E2051">
                  <w:r w:rsidRPr="00631F8B">
                    <w:t>Naam:</w:t>
                  </w:r>
                </w:p>
              </w:tc>
              <w:tc>
                <w:tcPr>
                  <w:tcW w:w="0" w:type="auto"/>
                  <w:hideMark/>
                </w:tcPr>
                <w:p w14:paraId="764646EE" w14:textId="77777777" w:rsidR="00D128FB" w:rsidRPr="00631F8B" w:rsidRDefault="00D128FB" w:rsidP="006E2051">
                  <w:r w:rsidRPr="00631F8B">
                    <w:t xml:space="preserve">condominium </w:t>
                  </w:r>
                </w:p>
              </w:tc>
            </w:tr>
            <w:tr w:rsidR="00D128FB" w:rsidRPr="00631F8B" w14:paraId="6AEDEA31" w14:textId="77777777" w:rsidTr="006E2051">
              <w:trPr>
                <w:tblHeader/>
                <w:tblCellSpacing w:w="0" w:type="dxa"/>
              </w:trPr>
              <w:tc>
                <w:tcPr>
                  <w:tcW w:w="360" w:type="dxa"/>
                  <w:hideMark/>
                </w:tcPr>
                <w:p w14:paraId="2EA8BAF8" w14:textId="77777777" w:rsidR="00D128FB" w:rsidRPr="00631F8B" w:rsidRDefault="00D128FB" w:rsidP="006E2051">
                  <w:r w:rsidRPr="00631F8B">
                    <w:t> </w:t>
                  </w:r>
                </w:p>
              </w:tc>
              <w:tc>
                <w:tcPr>
                  <w:tcW w:w="1500" w:type="dxa"/>
                  <w:hideMark/>
                </w:tcPr>
                <w:p w14:paraId="1A199902" w14:textId="77777777" w:rsidR="00D128FB" w:rsidRPr="00631F8B" w:rsidRDefault="00D128FB" w:rsidP="006E2051">
                  <w:r w:rsidRPr="00631F8B">
                    <w:t>Type:</w:t>
                  </w:r>
                </w:p>
              </w:tc>
              <w:tc>
                <w:tcPr>
                  <w:tcW w:w="0" w:type="auto"/>
                  <w:hideMark/>
                </w:tcPr>
                <w:p w14:paraId="630FA9B2" w14:textId="77777777" w:rsidR="00D128FB" w:rsidRPr="00631F8B" w:rsidRDefault="00D128FB" w:rsidP="006E2051">
                  <w:r w:rsidRPr="00631F8B">
                    <w:t>Condominium</w:t>
                  </w:r>
                </w:p>
              </w:tc>
            </w:tr>
            <w:tr w:rsidR="00D128FB" w:rsidRPr="00074262" w14:paraId="15DA6CBD" w14:textId="77777777" w:rsidTr="006E2051">
              <w:trPr>
                <w:tblHeader/>
                <w:tblCellSpacing w:w="0" w:type="dxa"/>
              </w:trPr>
              <w:tc>
                <w:tcPr>
                  <w:tcW w:w="360" w:type="dxa"/>
                  <w:hideMark/>
                </w:tcPr>
                <w:p w14:paraId="443E37C3" w14:textId="77777777" w:rsidR="00D128FB" w:rsidRPr="00631F8B" w:rsidRDefault="00D128FB" w:rsidP="006E2051">
                  <w:r w:rsidRPr="00631F8B">
                    <w:t> </w:t>
                  </w:r>
                </w:p>
              </w:tc>
              <w:tc>
                <w:tcPr>
                  <w:tcW w:w="1500" w:type="dxa"/>
                  <w:hideMark/>
                </w:tcPr>
                <w:p w14:paraId="21EE054A" w14:textId="77777777" w:rsidR="00D128FB" w:rsidRPr="00631F8B" w:rsidRDefault="00D128FB" w:rsidP="006E2051">
                  <w:r w:rsidRPr="00631F8B">
                    <w:t>Definitie:</w:t>
                  </w:r>
                </w:p>
              </w:tc>
              <w:tc>
                <w:tcPr>
                  <w:tcW w:w="0" w:type="auto"/>
                  <w:hideMark/>
                </w:tcPr>
                <w:p w14:paraId="434DAC5E" w14:textId="77777777" w:rsidR="00D128FB" w:rsidRPr="00D128FB" w:rsidRDefault="00D128FB" w:rsidP="006E2051">
                  <w:pPr>
                    <w:rPr>
                      <w:lang w:val="en-GB"/>
                    </w:rPr>
                  </w:pPr>
                  <w:r w:rsidRPr="00D128FB">
                    <w:rPr>
                      <w:lang w:val="en-GB"/>
                    </w:rPr>
                    <w:t xml:space="preserve">Condominium administered by this administrative unit. </w:t>
                  </w:r>
                </w:p>
              </w:tc>
            </w:tr>
            <w:tr w:rsidR="00D128FB" w:rsidRPr="00074262" w14:paraId="51848CCF" w14:textId="77777777" w:rsidTr="006E2051">
              <w:trPr>
                <w:tblHeader/>
                <w:tblCellSpacing w:w="0" w:type="dxa"/>
              </w:trPr>
              <w:tc>
                <w:tcPr>
                  <w:tcW w:w="360" w:type="dxa"/>
                  <w:hideMark/>
                </w:tcPr>
                <w:p w14:paraId="778A5949" w14:textId="77777777" w:rsidR="00D128FB" w:rsidRPr="00D128FB" w:rsidRDefault="00D128FB" w:rsidP="006E2051">
                  <w:pPr>
                    <w:rPr>
                      <w:lang w:val="en-GB"/>
                    </w:rPr>
                  </w:pPr>
                  <w:r w:rsidRPr="00D128FB">
                    <w:rPr>
                      <w:lang w:val="en-GB"/>
                    </w:rPr>
                    <w:t> </w:t>
                  </w:r>
                </w:p>
              </w:tc>
              <w:tc>
                <w:tcPr>
                  <w:tcW w:w="1500" w:type="dxa"/>
                  <w:hideMark/>
                </w:tcPr>
                <w:p w14:paraId="1190426E" w14:textId="77777777" w:rsidR="00D128FB" w:rsidRPr="00631F8B" w:rsidRDefault="00D128FB" w:rsidP="006E2051">
                  <w:r w:rsidRPr="00631F8B">
                    <w:t>Omschrijving:</w:t>
                  </w:r>
                </w:p>
              </w:tc>
              <w:tc>
                <w:tcPr>
                  <w:tcW w:w="0" w:type="auto"/>
                  <w:hideMark/>
                </w:tcPr>
                <w:p w14:paraId="665121A4" w14:textId="77777777" w:rsidR="00D128FB" w:rsidRPr="00D128FB" w:rsidRDefault="00D128FB" w:rsidP="006E2051">
                  <w:pPr>
                    <w:rPr>
                      <w:lang w:val="en-GB"/>
                    </w:rPr>
                  </w:pPr>
                  <w:r w:rsidRPr="00D128FB">
                    <w:rPr>
                      <w:lang w:val="en-GB"/>
                    </w:rPr>
                    <w:t>NOTE Condominiums may only exist at state level and can be administered only by administrative units at the highest level of the national administrative hierarchy (i.e. countries).</w:t>
                  </w:r>
                </w:p>
              </w:tc>
            </w:tr>
            <w:tr w:rsidR="00D128FB" w:rsidRPr="00631F8B" w14:paraId="6182636C" w14:textId="77777777" w:rsidTr="006E2051">
              <w:trPr>
                <w:tblHeader/>
                <w:tblCellSpacing w:w="0" w:type="dxa"/>
              </w:trPr>
              <w:tc>
                <w:tcPr>
                  <w:tcW w:w="360" w:type="dxa"/>
                  <w:hideMark/>
                </w:tcPr>
                <w:p w14:paraId="651AC12E" w14:textId="77777777" w:rsidR="00D128FB" w:rsidRPr="00D128FB" w:rsidRDefault="00D128FB" w:rsidP="006E2051">
                  <w:pPr>
                    <w:rPr>
                      <w:lang w:val="en-GB"/>
                    </w:rPr>
                  </w:pPr>
                  <w:r w:rsidRPr="00D128FB">
                    <w:rPr>
                      <w:lang w:val="en-GB"/>
                    </w:rPr>
                    <w:t> </w:t>
                  </w:r>
                </w:p>
              </w:tc>
              <w:tc>
                <w:tcPr>
                  <w:tcW w:w="1500" w:type="dxa"/>
                  <w:hideMark/>
                </w:tcPr>
                <w:p w14:paraId="4E71F5B3" w14:textId="77777777" w:rsidR="00D128FB" w:rsidRPr="00631F8B" w:rsidRDefault="00D128FB" w:rsidP="006E2051">
                  <w:r w:rsidRPr="00631F8B">
                    <w:t>Multipliciteit:</w:t>
                  </w:r>
                </w:p>
              </w:tc>
              <w:tc>
                <w:tcPr>
                  <w:tcW w:w="0" w:type="auto"/>
                  <w:hideMark/>
                </w:tcPr>
                <w:p w14:paraId="04EBB4C4" w14:textId="77777777" w:rsidR="00D128FB" w:rsidRPr="00631F8B" w:rsidRDefault="00D128FB" w:rsidP="006E2051">
                  <w:r w:rsidRPr="00631F8B">
                    <w:t>0..*</w:t>
                  </w:r>
                </w:p>
              </w:tc>
            </w:tr>
            <w:tr w:rsidR="00D128FB" w:rsidRPr="00631F8B" w14:paraId="0EDEFF00" w14:textId="77777777" w:rsidTr="006E2051">
              <w:trPr>
                <w:tblHeader/>
                <w:tblCellSpacing w:w="0" w:type="dxa"/>
              </w:trPr>
              <w:tc>
                <w:tcPr>
                  <w:tcW w:w="360" w:type="dxa"/>
                  <w:hideMark/>
                </w:tcPr>
                <w:p w14:paraId="622D041E" w14:textId="77777777" w:rsidR="00D128FB" w:rsidRPr="00631F8B" w:rsidRDefault="00D128FB" w:rsidP="006E2051">
                  <w:r w:rsidRPr="00631F8B">
                    <w:t> </w:t>
                  </w:r>
                </w:p>
              </w:tc>
              <w:tc>
                <w:tcPr>
                  <w:tcW w:w="1500" w:type="dxa"/>
                  <w:hideMark/>
                </w:tcPr>
                <w:p w14:paraId="7403E396" w14:textId="77777777" w:rsidR="00D128FB" w:rsidRPr="00631F8B" w:rsidRDefault="00D128FB" w:rsidP="006E2051">
                  <w:r w:rsidRPr="00631F8B">
                    <w:t>Stereotypes:</w:t>
                  </w:r>
                </w:p>
              </w:tc>
              <w:tc>
                <w:tcPr>
                  <w:tcW w:w="0" w:type="auto"/>
                  <w:hideMark/>
                </w:tcPr>
                <w:p w14:paraId="543EF8E3" w14:textId="77777777" w:rsidR="00D128FB" w:rsidRPr="00631F8B" w:rsidRDefault="00D128FB" w:rsidP="006E2051">
                  <w:r w:rsidRPr="00631F8B">
                    <w:t>«voidable»</w:t>
                  </w:r>
                </w:p>
              </w:tc>
            </w:tr>
          </w:tbl>
          <w:p w14:paraId="1BE95102" w14:textId="77777777" w:rsidR="00D128FB" w:rsidRPr="00631F8B" w:rsidRDefault="00D128FB" w:rsidP="006E2051"/>
        </w:tc>
      </w:tr>
      <w:tr w:rsidR="00D128FB" w:rsidRPr="00631F8B" w14:paraId="74B3D9B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D352A4" w14:textId="77777777" w:rsidR="00D128FB" w:rsidRPr="00631F8B" w:rsidRDefault="00D128FB" w:rsidP="006E2051">
            <w:r w:rsidRPr="00631F8B">
              <w:rPr>
                <w:b/>
                <w:bCs/>
              </w:rPr>
              <w:t>Relatie: administeredBy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69D38C6" w14:textId="77777777" w:rsidTr="006E2051">
              <w:trPr>
                <w:tblHeader/>
                <w:tblCellSpacing w:w="0" w:type="dxa"/>
              </w:trPr>
              <w:tc>
                <w:tcPr>
                  <w:tcW w:w="360" w:type="dxa"/>
                  <w:hideMark/>
                </w:tcPr>
                <w:p w14:paraId="3B165D2E" w14:textId="77777777" w:rsidR="00D128FB" w:rsidRPr="00631F8B" w:rsidRDefault="00D128FB" w:rsidP="006E2051">
                  <w:r w:rsidRPr="00631F8B">
                    <w:t> </w:t>
                  </w:r>
                </w:p>
              </w:tc>
              <w:tc>
                <w:tcPr>
                  <w:tcW w:w="1500" w:type="dxa"/>
                  <w:hideMark/>
                </w:tcPr>
                <w:p w14:paraId="64019470" w14:textId="77777777" w:rsidR="00D128FB" w:rsidRPr="00631F8B" w:rsidRDefault="00D128FB" w:rsidP="006E2051">
                  <w:r w:rsidRPr="00631F8B">
                    <w:t>Naam:</w:t>
                  </w:r>
                </w:p>
              </w:tc>
              <w:tc>
                <w:tcPr>
                  <w:tcW w:w="0" w:type="auto"/>
                  <w:hideMark/>
                </w:tcPr>
                <w:p w14:paraId="2BA867A7" w14:textId="77777777" w:rsidR="00D128FB" w:rsidRPr="00631F8B" w:rsidRDefault="00D128FB" w:rsidP="006E2051">
                  <w:r w:rsidRPr="00631F8B">
                    <w:t xml:space="preserve">administered by </w:t>
                  </w:r>
                </w:p>
              </w:tc>
            </w:tr>
            <w:tr w:rsidR="00D128FB" w:rsidRPr="00631F8B" w14:paraId="284DEF95" w14:textId="77777777" w:rsidTr="006E2051">
              <w:trPr>
                <w:tblHeader/>
                <w:tblCellSpacing w:w="0" w:type="dxa"/>
              </w:trPr>
              <w:tc>
                <w:tcPr>
                  <w:tcW w:w="360" w:type="dxa"/>
                  <w:hideMark/>
                </w:tcPr>
                <w:p w14:paraId="0897EC3C" w14:textId="77777777" w:rsidR="00D128FB" w:rsidRPr="00631F8B" w:rsidRDefault="00D128FB" w:rsidP="006E2051">
                  <w:r w:rsidRPr="00631F8B">
                    <w:t> </w:t>
                  </w:r>
                </w:p>
              </w:tc>
              <w:tc>
                <w:tcPr>
                  <w:tcW w:w="1500" w:type="dxa"/>
                  <w:hideMark/>
                </w:tcPr>
                <w:p w14:paraId="474E6747" w14:textId="77777777" w:rsidR="00D128FB" w:rsidRPr="00631F8B" w:rsidRDefault="00D128FB" w:rsidP="006E2051">
                  <w:r w:rsidRPr="00631F8B">
                    <w:t>Type:</w:t>
                  </w:r>
                </w:p>
              </w:tc>
              <w:tc>
                <w:tcPr>
                  <w:tcW w:w="0" w:type="auto"/>
                  <w:hideMark/>
                </w:tcPr>
                <w:p w14:paraId="25DCF273" w14:textId="77777777" w:rsidR="00D128FB" w:rsidRPr="00631F8B" w:rsidRDefault="00D128FB" w:rsidP="006E2051">
                  <w:r w:rsidRPr="00631F8B">
                    <w:t>AdministrativeUnit</w:t>
                  </w:r>
                </w:p>
              </w:tc>
            </w:tr>
            <w:tr w:rsidR="00D128FB" w:rsidRPr="00074262" w14:paraId="722687B9" w14:textId="77777777" w:rsidTr="006E2051">
              <w:trPr>
                <w:tblHeader/>
                <w:tblCellSpacing w:w="0" w:type="dxa"/>
              </w:trPr>
              <w:tc>
                <w:tcPr>
                  <w:tcW w:w="360" w:type="dxa"/>
                  <w:hideMark/>
                </w:tcPr>
                <w:p w14:paraId="50ECFDBF" w14:textId="77777777" w:rsidR="00D128FB" w:rsidRPr="00631F8B" w:rsidRDefault="00D128FB" w:rsidP="006E2051">
                  <w:r w:rsidRPr="00631F8B">
                    <w:t> </w:t>
                  </w:r>
                </w:p>
              </w:tc>
              <w:tc>
                <w:tcPr>
                  <w:tcW w:w="1500" w:type="dxa"/>
                  <w:hideMark/>
                </w:tcPr>
                <w:p w14:paraId="2ECF6154" w14:textId="77777777" w:rsidR="00D128FB" w:rsidRPr="00631F8B" w:rsidRDefault="00D128FB" w:rsidP="006E2051">
                  <w:r w:rsidRPr="00631F8B">
                    <w:t>Definitie:</w:t>
                  </w:r>
                </w:p>
              </w:tc>
              <w:tc>
                <w:tcPr>
                  <w:tcW w:w="0" w:type="auto"/>
                  <w:hideMark/>
                </w:tcPr>
                <w:p w14:paraId="64D59E4B" w14:textId="77777777" w:rsidR="00D128FB" w:rsidRPr="00D128FB" w:rsidRDefault="00D128FB" w:rsidP="006E2051">
                  <w:pPr>
                    <w:rPr>
                      <w:lang w:val="en-GB"/>
                    </w:rPr>
                  </w:pPr>
                  <w:r w:rsidRPr="00D128FB">
                    <w:rPr>
                      <w:lang w:val="en-GB"/>
                    </w:rPr>
                    <w:t xml:space="preserve">Administrative unit established at same level of national administrative hierarchy that administers this administrative unit. </w:t>
                  </w:r>
                </w:p>
              </w:tc>
            </w:tr>
            <w:tr w:rsidR="00D128FB" w:rsidRPr="00631F8B" w14:paraId="390BBE0F" w14:textId="77777777" w:rsidTr="006E2051">
              <w:trPr>
                <w:tblHeader/>
                <w:tblCellSpacing w:w="0" w:type="dxa"/>
              </w:trPr>
              <w:tc>
                <w:tcPr>
                  <w:tcW w:w="360" w:type="dxa"/>
                  <w:hideMark/>
                </w:tcPr>
                <w:p w14:paraId="4B31B44D" w14:textId="77777777" w:rsidR="00D128FB" w:rsidRPr="00D128FB" w:rsidRDefault="00D128FB" w:rsidP="006E2051">
                  <w:pPr>
                    <w:rPr>
                      <w:lang w:val="en-GB"/>
                    </w:rPr>
                  </w:pPr>
                  <w:r w:rsidRPr="00D128FB">
                    <w:rPr>
                      <w:lang w:val="en-GB"/>
                    </w:rPr>
                    <w:t> </w:t>
                  </w:r>
                </w:p>
              </w:tc>
              <w:tc>
                <w:tcPr>
                  <w:tcW w:w="1500" w:type="dxa"/>
                  <w:hideMark/>
                </w:tcPr>
                <w:p w14:paraId="4CDEBD9F" w14:textId="77777777" w:rsidR="00D128FB" w:rsidRPr="00631F8B" w:rsidRDefault="00D128FB" w:rsidP="006E2051">
                  <w:r w:rsidRPr="00631F8B">
                    <w:t>Multipliciteit:</w:t>
                  </w:r>
                </w:p>
              </w:tc>
              <w:tc>
                <w:tcPr>
                  <w:tcW w:w="0" w:type="auto"/>
                  <w:hideMark/>
                </w:tcPr>
                <w:p w14:paraId="181D59D3" w14:textId="77777777" w:rsidR="00D128FB" w:rsidRPr="00631F8B" w:rsidRDefault="00D128FB" w:rsidP="006E2051">
                  <w:r w:rsidRPr="00631F8B">
                    <w:t>0..*</w:t>
                  </w:r>
                </w:p>
              </w:tc>
            </w:tr>
            <w:tr w:rsidR="00D128FB" w:rsidRPr="00631F8B" w14:paraId="5BF7768D" w14:textId="77777777" w:rsidTr="006E2051">
              <w:trPr>
                <w:tblHeader/>
                <w:tblCellSpacing w:w="0" w:type="dxa"/>
              </w:trPr>
              <w:tc>
                <w:tcPr>
                  <w:tcW w:w="360" w:type="dxa"/>
                  <w:hideMark/>
                </w:tcPr>
                <w:p w14:paraId="12870717" w14:textId="77777777" w:rsidR="00D128FB" w:rsidRPr="00631F8B" w:rsidRDefault="00D128FB" w:rsidP="006E2051">
                  <w:r w:rsidRPr="00631F8B">
                    <w:t> </w:t>
                  </w:r>
                </w:p>
              </w:tc>
              <w:tc>
                <w:tcPr>
                  <w:tcW w:w="1500" w:type="dxa"/>
                  <w:hideMark/>
                </w:tcPr>
                <w:p w14:paraId="6127B553" w14:textId="77777777" w:rsidR="00D128FB" w:rsidRPr="00631F8B" w:rsidRDefault="00D128FB" w:rsidP="006E2051">
                  <w:r w:rsidRPr="00631F8B">
                    <w:t>Stereotypes:</w:t>
                  </w:r>
                </w:p>
              </w:tc>
              <w:tc>
                <w:tcPr>
                  <w:tcW w:w="0" w:type="auto"/>
                  <w:hideMark/>
                </w:tcPr>
                <w:p w14:paraId="4B64254A" w14:textId="77777777" w:rsidR="00D128FB" w:rsidRPr="00631F8B" w:rsidRDefault="00D128FB" w:rsidP="006E2051">
                  <w:r w:rsidRPr="00631F8B">
                    <w:t>«voidable»</w:t>
                  </w:r>
                </w:p>
              </w:tc>
            </w:tr>
          </w:tbl>
          <w:p w14:paraId="3F8BE3ED" w14:textId="77777777" w:rsidR="00D128FB" w:rsidRPr="00631F8B" w:rsidRDefault="00D128FB" w:rsidP="006E2051"/>
        </w:tc>
      </w:tr>
      <w:tr w:rsidR="00D128FB" w:rsidRPr="00631F8B" w14:paraId="7F05038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B4C495" w14:textId="77777777" w:rsidR="00D128FB" w:rsidRPr="00631F8B" w:rsidRDefault="00D128FB" w:rsidP="006E2051">
            <w:r w:rsidRPr="00631F8B">
              <w:rPr>
                <w:b/>
                <w:bCs/>
              </w:rPr>
              <w:t>Relatie: coAdminister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381B19C" w14:textId="77777777" w:rsidTr="006E2051">
              <w:trPr>
                <w:tblHeader/>
                <w:tblCellSpacing w:w="0" w:type="dxa"/>
              </w:trPr>
              <w:tc>
                <w:tcPr>
                  <w:tcW w:w="360" w:type="dxa"/>
                  <w:hideMark/>
                </w:tcPr>
                <w:p w14:paraId="5BE66676" w14:textId="77777777" w:rsidR="00D128FB" w:rsidRPr="00631F8B" w:rsidRDefault="00D128FB" w:rsidP="006E2051">
                  <w:r w:rsidRPr="00631F8B">
                    <w:lastRenderedPageBreak/>
                    <w:t> </w:t>
                  </w:r>
                </w:p>
              </w:tc>
              <w:tc>
                <w:tcPr>
                  <w:tcW w:w="1500" w:type="dxa"/>
                  <w:hideMark/>
                </w:tcPr>
                <w:p w14:paraId="30F5B102" w14:textId="77777777" w:rsidR="00D128FB" w:rsidRPr="00631F8B" w:rsidRDefault="00D128FB" w:rsidP="006E2051">
                  <w:r w:rsidRPr="00631F8B">
                    <w:t>Naam:</w:t>
                  </w:r>
                </w:p>
              </w:tc>
              <w:tc>
                <w:tcPr>
                  <w:tcW w:w="0" w:type="auto"/>
                  <w:hideMark/>
                </w:tcPr>
                <w:p w14:paraId="5C946208" w14:textId="77777777" w:rsidR="00D128FB" w:rsidRPr="00631F8B" w:rsidRDefault="00D128FB" w:rsidP="006E2051">
                  <w:r w:rsidRPr="00631F8B">
                    <w:t xml:space="preserve">co administer </w:t>
                  </w:r>
                </w:p>
              </w:tc>
            </w:tr>
            <w:tr w:rsidR="00D128FB" w:rsidRPr="00631F8B" w14:paraId="47BE4623" w14:textId="77777777" w:rsidTr="006E2051">
              <w:trPr>
                <w:tblHeader/>
                <w:tblCellSpacing w:w="0" w:type="dxa"/>
              </w:trPr>
              <w:tc>
                <w:tcPr>
                  <w:tcW w:w="360" w:type="dxa"/>
                  <w:hideMark/>
                </w:tcPr>
                <w:p w14:paraId="61878C4E" w14:textId="77777777" w:rsidR="00D128FB" w:rsidRPr="00631F8B" w:rsidRDefault="00D128FB" w:rsidP="006E2051">
                  <w:r w:rsidRPr="00631F8B">
                    <w:t> </w:t>
                  </w:r>
                </w:p>
              </w:tc>
              <w:tc>
                <w:tcPr>
                  <w:tcW w:w="1500" w:type="dxa"/>
                  <w:hideMark/>
                </w:tcPr>
                <w:p w14:paraId="281E75FD" w14:textId="77777777" w:rsidR="00D128FB" w:rsidRPr="00631F8B" w:rsidRDefault="00D128FB" w:rsidP="006E2051">
                  <w:r w:rsidRPr="00631F8B">
                    <w:t>Type:</w:t>
                  </w:r>
                </w:p>
              </w:tc>
              <w:tc>
                <w:tcPr>
                  <w:tcW w:w="0" w:type="auto"/>
                  <w:hideMark/>
                </w:tcPr>
                <w:p w14:paraId="33A122BC" w14:textId="77777777" w:rsidR="00D128FB" w:rsidRPr="00631F8B" w:rsidRDefault="00D128FB" w:rsidP="006E2051">
                  <w:r w:rsidRPr="00631F8B">
                    <w:t>AdministrativeUnit</w:t>
                  </w:r>
                </w:p>
              </w:tc>
            </w:tr>
            <w:tr w:rsidR="00D128FB" w:rsidRPr="00074262" w14:paraId="2D4AF33B" w14:textId="77777777" w:rsidTr="006E2051">
              <w:trPr>
                <w:tblHeader/>
                <w:tblCellSpacing w:w="0" w:type="dxa"/>
              </w:trPr>
              <w:tc>
                <w:tcPr>
                  <w:tcW w:w="360" w:type="dxa"/>
                  <w:hideMark/>
                </w:tcPr>
                <w:p w14:paraId="69957D43" w14:textId="77777777" w:rsidR="00D128FB" w:rsidRPr="00631F8B" w:rsidRDefault="00D128FB" w:rsidP="006E2051">
                  <w:r w:rsidRPr="00631F8B">
                    <w:t> </w:t>
                  </w:r>
                </w:p>
              </w:tc>
              <w:tc>
                <w:tcPr>
                  <w:tcW w:w="1500" w:type="dxa"/>
                  <w:hideMark/>
                </w:tcPr>
                <w:p w14:paraId="26F3574C" w14:textId="77777777" w:rsidR="00D128FB" w:rsidRPr="00631F8B" w:rsidRDefault="00D128FB" w:rsidP="006E2051">
                  <w:r w:rsidRPr="00631F8B">
                    <w:t>Definitie:</w:t>
                  </w:r>
                </w:p>
              </w:tc>
              <w:tc>
                <w:tcPr>
                  <w:tcW w:w="0" w:type="auto"/>
                  <w:hideMark/>
                </w:tcPr>
                <w:p w14:paraId="6068BDEC" w14:textId="77777777" w:rsidR="00D128FB" w:rsidRPr="00D128FB" w:rsidRDefault="00D128FB" w:rsidP="006E2051">
                  <w:pPr>
                    <w:rPr>
                      <w:lang w:val="en-GB"/>
                    </w:rPr>
                  </w:pPr>
                  <w:r w:rsidRPr="00D128FB">
                    <w:rPr>
                      <w:lang w:val="en-GB"/>
                    </w:rPr>
                    <w:t xml:space="preserve">Administrative unit established at same level of national administrative hierarchy which is co-administered by this administrative unit. </w:t>
                  </w:r>
                </w:p>
              </w:tc>
            </w:tr>
            <w:tr w:rsidR="00D128FB" w:rsidRPr="00631F8B" w14:paraId="51224697" w14:textId="77777777" w:rsidTr="006E2051">
              <w:trPr>
                <w:tblHeader/>
                <w:tblCellSpacing w:w="0" w:type="dxa"/>
              </w:trPr>
              <w:tc>
                <w:tcPr>
                  <w:tcW w:w="360" w:type="dxa"/>
                  <w:hideMark/>
                </w:tcPr>
                <w:p w14:paraId="2F61F8E0" w14:textId="77777777" w:rsidR="00D128FB" w:rsidRPr="00D128FB" w:rsidRDefault="00D128FB" w:rsidP="006E2051">
                  <w:pPr>
                    <w:rPr>
                      <w:lang w:val="en-GB"/>
                    </w:rPr>
                  </w:pPr>
                  <w:r w:rsidRPr="00D128FB">
                    <w:rPr>
                      <w:lang w:val="en-GB"/>
                    </w:rPr>
                    <w:t> </w:t>
                  </w:r>
                </w:p>
              </w:tc>
              <w:tc>
                <w:tcPr>
                  <w:tcW w:w="1500" w:type="dxa"/>
                  <w:hideMark/>
                </w:tcPr>
                <w:p w14:paraId="5C956611" w14:textId="77777777" w:rsidR="00D128FB" w:rsidRPr="00631F8B" w:rsidRDefault="00D128FB" w:rsidP="006E2051">
                  <w:r w:rsidRPr="00631F8B">
                    <w:t>Multipliciteit:</w:t>
                  </w:r>
                </w:p>
              </w:tc>
              <w:tc>
                <w:tcPr>
                  <w:tcW w:w="0" w:type="auto"/>
                  <w:hideMark/>
                </w:tcPr>
                <w:p w14:paraId="6A7978F5" w14:textId="77777777" w:rsidR="00D128FB" w:rsidRPr="00631F8B" w:rsidRDefault="00D128FB" w:rsidP="006E2051">
                  <w:r w:rsidRPr="00631F8B">
                    <w:t>0..*</w:t>
                  </w:r>
                </w:p>
              </w:tc>
            </w:tr>
            <w:tr w:rsidR="00D128FB" w:rsidRPr="00631F8B" w14:paraId="2A148C9C" w14:textId="77777777" w:rsidTr="006E2051">
              <w:trPr>
                <w:tblHeader/>
                <w:tblCellSpacing w:w="0" w:type="dxa"/>
              </w:trPr>
              <w:tc>
                <w:tcPr>
                  <w:tcW w:w="360" w:type="dxa"/>
                  <w:hideMark/>
                </w:tcPr>
                <w:p w14:paraId="2AFAE4CD" w14:textId="77777777" w:rsidR="00D128FB" w:rsidRPr="00631F8B" w:rsidRDefault="00D128FB" w:rsidP="006E2051">
                  <w:r w:rsidRPr="00631F8B">
                    <w:t> </w:t>
                  </w:r>
                </w:p>
              </w:tc>
              <w:tc>
                <w:tcPr>
                  <w:tcW w:w="1500" w:type="dxa"/>
                  <w:hideMark/>
                </w:tcPr>
                <w:p w14:paraId="76284D0F" w14:textId="77777777" w:rsidR="00D128FB" w:rsidRPr="00631F8B" w:rsidRDefault="00D128FB" w:rsidP="006E2051">
                  <w:r w:rsidRPr="00631F8B">
                    <w:t>Stereotypes:</w:t>
                  </w:r>
                </w:p>
              </w:tc>
              <w:tc>
                <w:tcPr>
                  <w:tcW w:w="0" w:type="auto"/>
                  <w:hideMark/>
                </w:tcPr>
                <w:p w14:paraId="03212852" w14:textId="77777777" w:rsidR="00D128FB" w:rsidRPr="00631F8B" w:rsidRDefault="00D128FB" w:rsidP="006E2051">
                  <w:r w:rsidRPr="00631F8B">
                    <w:t>«voidable»</w:t>
                  </w:r>
                </w:p>
              </w:tc>
            </w:tr>
          </w:tbl>
          <w:p w14:paraId="716306B3" w14:textId="77777777" w:rsidR="00D128FB" w:rsidRPr="00631F8B" w:rsidRDefault="00D128FB" w:rsidP="006E2051"/>
        </w:tc>
      </w:tr>
      <w:tr w:rsidR="00D128FB" w:rsidRPr="00631F8B" w14:paraId="591124C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66223E" w14:textId="77777777" w:rsidR="00D128FB" w:rsidRPr="00631F8B" w:rsidRDefault="00D128FB" w:rsidP="006E2051">
            <w:r w:rsidRPr="00631F8B">
              <w:rPr>
                <w:b/>
                <w:bCs/>
              </w:rPr>
              <w:lastRenderedPageBreak/>
              <w:t>Relatie: boundary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635EF8F" w14:textId="77777777" w:rsidTr="006E2051">
              <w:trPr>
                <w:tblHeader/>
                <w:tblCellSpacing w:w="0" w:type="dxa"/>
              </w:trPr>
              <w:tc>
                <w:tcPr>
                  <w:tcW w:w="360" w:type="dxa"/>
                  <w:hideMark/>
                </w:tcPr>
                <w:p w14:paraId="2F3CA5A0" w14:textId="77777777" w:rsidR="00D128FB" w:rsidRPr="00631F8B" w:rsidRDefault="00D128FB" w:rsidP="006E2051">
                  <w:r w:rsidRPr="00631F8B">
                    <w:t> </w:t>
                  </w:r>
                </w:p>
              </w:tc>
              <w:tc>
                <w:tcPr>
                  <w:tcW w:w="1500" w:type="dxa"/>
                  <w:hideMark/>
                </w:tcPr>
                <w:p w14:paraId="44AAC3C4" w14:textId="77777777" w:rsidR="00D128FB" w:rsidRPr="00631F8B" w:rsidRDefault="00D128FB" w:rsidP="006E2051">
                  <w:r w:rsidRPr="00631F8B">
                    <w:t>Naam:</w:t>
                  </w:r>
                </w:p>
              </w:tc>
              <w:tc>
                <w:tcPr>
                  <w:tcW w:w="0" w:type="auto"/>
                  <w:hideMark/>
                </w:tcPr>
                <w:p w14:paraId="66250B78" w14:textId="77777777" w:rsidR="00D128FB" w:rsidRPr="00631F8B" w:rsidRDefault="00D128FB" w:rsidP="006E2051">
                  <w:r w:rsidRPr="00631F8B">
                    <w:t xml:space="preserve">boundary </w:t>
                  </w:r>
                </w:p>
              </w:tc>
            </w:tr>
            <w:tr w:rsidR="00D128FB" w:rsidRPr="00631F8B" w14:paraId="178FF1E6" w14:textId="77777777" w:rsidTr="006E2051">
              <w:trPr>
                <w:tblHeader/>
                <w:tblCellSpacing w:w="0" w:type="dxa"/>
              </w:trPr>
              <w:tc>
                <w:tcPr>
                  <w:tcW w:w="360" w:type="dxa"/>
                  <w:hideMark/>
                </w:tcPr>
                <w:p w14:paraId="4E34092E" w14:textId="77777777" w:rsidR="00D128FB" w:rsidRPr="00631F8B" w:rsidRDefault="00D128FB" w:rsidP="006E2051">
                  <w:r w:rsidRPr="00631F8B">
                    <w:t> </w:t>
                  </w:r>
                </w:p>
              </w:tc>
              <w:tc>
                <w:tcPr>
                  <w:tcW w:w="1500" w:type="dxa"/>
                  <w:hideMark/>
                </w:tcPr>
                <w:p w14:paraId="3D510772" w14:textId="77777777" w:rsidR="00D128FB" w:rsidRPr="00631F8B" w:rsidRDefault="00D128FB" w:rsidP="006E2051">
                  <w:r w:rsidRPr="00631F8B">
                    <w:t>Type:</w:t>
                  </w:r>
                </w:p>
              </w:tc>
              <w:tc>
                <w:tcPr>
                  <w:tcW w:w="0" w:type="auto"/>
                  <w:hideMark/>
                </w:tcPr>
                <w:p w14:paraId="6897832B" w14:textId="77777777" w:rsidR="00D128FB" w:rsidRPr="00631F8B" w:rsidRDefault="00D128FB" w:rsidP="006E2051">
                  <w:r w:rsidRPr="00631F8B">
                    <w:t>AdministrativeBoundary</w:t>
                  </w:r>
                </w:p>
              </w:tc>
            </w:tr>
            <w:tr w:rsidR="00D128FB" w:rsidRPr="00074262" w14:paraId="3016F90C" w14:textId="77777777" w:rsidTr="006E2051">
              <w:trPr>
                <w:tblHeader/>
                <w:tblCellSpacing w:w="0" w:type="dxa"/>
              </w:trPr>
              <w:tc>
                <w:tcPr>
                  <w:tcW w:w="360" w:type="dxa"/>
                  <w:hideMark/>
                </w:tcPr>
                <w:p w14:paraId="083FBFE7" w14:textId="77777777" w:rsidR="00D128FB" w:rsidRPr="00631F8B" w:rsidRDefault="00D128FB" w:rsidP="006E2051">
                  <w:r w:rsidRPr="00631F8B">
                    <w:t> </w:t>
                  </w:r>
                </w:p>
              </w:tc>
              <w:tc>
                <w:tcPr>
                  <w:tcW w:w="1500" w:type="dxa"/>
                  <w:hideMark/>
                </w:tcPr>
                <w:p w14:paraId="10B1AF01" w14:textId="77777777" w:rsidR="00D128FB" w:rsidRPr="00631F8B" w:rsidRDefault="00D128FB" w:rsidP="006E2051">
                  <w:r w:rsidRPr="00631F8B">
                    <w:t>Definitie:</w:t>
                  </w:r>
                </w:p>
              </w:tc>
              <w:tc>
                <w:tcPr>
                  <w:tcW w:w="0" w:type="auto"/>
                  <w:hideMark/>
                </w:tcPr>
                <w:p w14:paraId="0B9361AE" w14:textId="77777777" w:rsidR="00D128FB" w:rsidRPr="00D128FB" w:rsidRDefault="00D128FB" w:rsidP="006E2051">
                  <w:pPr>
                    <w:rPr>
                      <w:lang w:val="en-GB"/>
                    </w:rPr>
                  </w:pPr>
                  <w:r w:rsidRPr="00D128FB">
                    <w:rPr>
                      <w:lang w:val="en-GB"/>
                    </w:rPr>
                    <w:t xml:space="preserve">The administrative boundaries between this administrative unit and all the units adjacent to it. </w:t>
                  </w:r>
                </w:p>
              </w:tc>
            </w:tr>
            <w:tr w:rsidR="00D128FB" w:rsidRPr="00074262" w14:paraId="46658ADC" w14:textId="77777777" w:rsidTr="006E2051">
              <w:trPr>
                <w:tblHeader/>
                <w:tblCellSpacing w:w="0" w:type="dxa"/>
              </w:trPr>
              <w:tc>
                <w:tcPr>
                  <w:tcW w:w="360" w:type="dxa"/>
                  <w:hideMark/>
                </w:tcPr>
                <w:p w14:paraId="7C5D1AF8" w14:textId="77777777" w:rsidR="00D128FB" w:rsidRPr="00D128FB" w:rsidRDefault="00D128FB" w:rsidP="006E2051">
                  <w:pPr>
                    <w:rPr>
                      <w:lang w:val="en-GB"/>
                    </w:rPr>
                  </w:pPr>
                  <w:r w:rsidRPr="00D128FB">
                    <w:rPr>
                      <w:lang w:val="en-GB"/>
                    </w:rPr>
                    <w:t> </w:t>
                  </w:r>
                </w:p>
              </w:tc>
              <w:tc>
                <w:tcPr>
                  <w:tcW w:w="1500" w:type="dxa"/>
                  <w:hideMark/>
                </w:tcPr>
                <w:p w14:paraId="1AE0A597" w14:textId="77777777" w:rsidR="00D128FB" w:rsidRPr="00631F8B" w:rsidRDefault="00D128FB" w:rsidP="006E2051">
                  <w:r w:rsidRPr="00631F8B">
                    <w:t>Omschrijving:</w:t>
                  </w:r>
                </w:p>
              </w:tc>
              <w:tc>
                <w:tcPr>
                  <w:tcW w:w="0" w:type="auto"/>
                  <w:hideMark/>
                </w:tcPr>
                <w:p w14:paraId="373D5152" w14:textId="77777777" w:rsidR="00D128FB" w:rsidRPr="00D128FB" w:rsidRDefault="00D128FB" w:rsidP="006E2051">
                  <w:pPr>
                    <w:rPr>
                      <w:lang w:val="en-GB"/>
                    </w:rPr>
                  </w:pPr>
                  <w:r w:rsidRPr="00D128FB">
                    <w:rPr>
                      <w:lang w:val="en-GB"/>
                    </w:rPr>
                    <w:t>NOTE Administrative boundary corresponds to the curve established between the nodes at lowest level of territory division in Member State. Thus, it does not necessarily represents boundary in political terms, but just part of it.</w:t>
                  </w:r>
                </w:p>
              </w:tc>
            </w:tr>
            <w:tr w:rsidR="00D128FB" w:rsidRPr="00631F8B" w14:paraId="74AF61CC" w14:textId="77777777" w:rsidTr="006E2051">
              <w:trPr>
                <w:tblHeader/>
                <w:tblCellSpacing w:w="0" w:type="dxa"/>
              </w:trPr>
              <w:tc>
                <w:tcPr>
                  <w:tcW w:w="360" w:type="dxa"/>
                  <w:hideMark/>
                </w:tcPr>
                <w:p w14:paraId="408CEC1E" w14:textId="77777777" w:rsidR="00D128FB" w:rsidRPr="00D128FB" w:rsidRDefault="00D128FB" w:rsidP="006E2051">
                  <w:pPr>
                    <w:rPr>
                      <w:lang w:val="en-GB"/>
                    </w:rPr>
                  </w:pPr>
                  <w:r w:rsidRPr="00D128FB">
                    <w:rPr>
                      <w:lang w:val="en-GB"/>
                    </w:rPr>
                    <w:t> </w:t>
                  </w:r>
                </w:p>
              </w:tc>
              <w:tc>
                <w:tcPr>
                  <w:tcW w:w="1500" w:type="dxa"/>
                  <w:hideMark/>
                </w:tcPr>
                <w:p w14:paraId="794B1EB3" w14:textId="77777777" w:rsidR="00D128FB" w:rsidRPr="00631F8B" w:rsidRDefault="00D128FB" w:rsidP="006E2051">
                  <w:r w:rsidRPr="00631F8B">
                    <w:t>Multipliciteit:</w:t>
                  </w:r>
                </w:p>
              </w:tc>
              <w:tc>
                <w:tcPr>
                  <w:tcW w:w="0" w:type="auto"/>
                  <w:hideMark/>
                </w:tcPr>
                <w:p w14:paraId="51E5B722" w14:textId="77777777" w:rsidR="00D128FB" w:rsidRPr="00631F8B" w:rsidRDefault="00D128FB" w:rsidP="006E2051">
                  <w:r w:rsidRPr="00631F8B">
                    <w:t>1..*</w:t>
                  </w:r>
                </w:p>
              </w:tc>
            </w:tr>
            <w:tr w:rsidR="00D128FB" w:rsidRPr="00631F8B" w14:paraId="3C281E65" w14:textId="77777777" w:rsidTr="006E2051">
              <w:trPr>
                <w:tblHeader/>
                <w:tblCellSpacing w:w="0" w:type="dxa"/>
              </w:trPr>
              <w:tc>
                <w:tcPr>
                  <w:tcW w:w="360" w:type="dxa"/>
                  <w:hideMark/>
                </w:tcPr>
                <w:p w14:paraId="0747D622" w14:textId="77777777" w:rsidR="00D128FB" w:rsidRPr="00631F8B" w:rsidRDefault="00D128FB" w:rsidP="006E2051">
                  <w:r w:rsidRPr="00631F8B">
                    <w:t> </w:t>
                  </w:r>
                </w:p>
              </w:tc>
              <w:tc>
                <w:tcPr>
                  <w:tcW w:w="1500" w:type="dxa"/>
                  <w:hideMark/>
                </w:tcPr>
                <w:p w14:paraId="69EE961D" w14:textId="77777777" w:rsidR="00D128FB" w:rsidRPr="00631F8B" w:rsidRDefault="00D128FB" w:rsidP="006E2051">
                  <w:r w:rsidRPr="00631F8B">
                    <w:t>Stereotypes:</w:t>
                  </w:r>
                </w:p>
              </w:tc>
              <w:tc>
                <w:tcPr>
                  <w:tcW w:w="0" w:type="auto"/>
                  <w:hideMark/>
                </w:tcPr>
                <w:p w14:paraId="0101C67B" w14:textId="77777777" w:rsidR="00D128FB" w:rsidRPr="00631F8B" w:rsidRDefault="00D128FB" w:rsidP="006E2051">
                  <w:r w:rsidRPr="00631F8B">
                    <w:t>«voidable»</w:t>
                  </w:r>
                </w:p>
              </w:tc>
            </w:tr>
          </w:tbl>
          <w:p w14:paraId="6A22EDFE" w14:textId="77777777" w:rsidR="00D128FB" w:rsidRPr="00631F8B" w:rsidRDefault="00D128FB" w:rsidP="006E2051"/>
        </w:tc>
      </w:tr>
      <w:tr w:rsidR="00D128FB" w:rsidRPr="00074262" w14:paraId="3F58624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BBE725" w14:textId="77777777" w:rsidR="00D128FB" w:rsidRPr="00631F8B" w:rsidRDefault="00D128FB" w:rsidP="006E2051">
            <w:r w:rsidRPr="00631F8B">
              <w:rPr>
                <w:b/>
                <w:bCs/>
              </w:rPr>
              <w:t>Constraint: AdmininstrativeUnitHighestLevel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49E8F424" w14:textId="77777777" w:rsidTr="006E2051">
              <w:trPr>
                <w:tblHeader/>
                <w:tblCellSpacing w:w="0" w:type="dxa"/>
              </w:trPr>
              <w:tc>
                <w:tcPr>
                  <w:tcW w:w="360" w:type="dxa"/>
                  <w:hideMark/>
                </w:tcPr>
                <w:p w14:paraId="209F208E" w14:textId="77777777" w:rsidR="00D128FB" w:rsidRPr="00631F8B" w:rsidRDefault="00D128FB" w:rsidP="006E2051">
                  <w:r w:rsidRPr="00631F8B">
                    <w:t> </w:t>
                  </w:r>
                </w:p>
              </w:tc>
              <w:tc>
                <w:tcPr>
                  <w:tcW w:w="1500" w:type="dxa"/>
                  <w:hideMark/>
                </w:tcPr>
                <w:p w14:paraId="13B09E37" w14:textId="77777777" w:rsidR="00D128FB" w:rsidRPr="00631F8B" w:rsidRDefault="00D128FB" w:rsidP="006E2051">
                  <w:r w:rsidRPr="00631F8B">
                    <w:t>Natuurlijke taal:</w:t>
                  </w:r>
                </w:p>
              </w:tc>
              <w:tc>
                <w:tcPr>
                  <w:tcW w:w="0" w:type="auto"/>
                  <w:hideMark/>
                </w:tcPr>
                <w:p w14:paraId="79B2580D" w14:textId="77777777" w:rsidR="00D128FB" w:rsidRPr="00D128FB" w:rsidRDefault="00D128FB" w:rsidP="006E2051">
                  <w:pPr>
                    <w:rPr>
                      <w:lang w:val="en-GB"/>
                    </w:rPr>
                  </w:pPr>
                  <w:r w:rsidRPr="00D128FB">
                    <w:rPr>
                      <w:lang w:val="en-GB"/>
                    </w:rPr>
                    <w:t xml:space="preserve">No unit at highest level can associate units at a higher level. </w:t>
                  </w:r>
                </w:p>
              </w:tc>
            </w:tr>
            <w:tr w:rsidR="00D128FB" w:rsidRPr="00074262" w14:paraId="70018FFA" w14:textId="77777777" w:rsidTr="006E2051">
              <w:trPr>
                <w:tblHeader/>
                <w:tblCellSpacing w:w="0" w:type="dxa"/>
              </w:trPr>
              <w:tc>
                <w:tcPr>
                  <w:tcW w:w="360" w:type="dxa"/>
                  <w:hideMark/>
                </w:tcPr>
                <w:p w14:paraId="08EAE804" w14:textId="77777777" w:rsidR="00D128FB" w:rsidRPr="00D128FB" w:rsidRDefault="00D128FB" w:rsidP="006E2051">
                  <w:pPr>
                    <w:rPr>
                      <w:lang w:val="en-GB"/>
                    </w:rPr>
                  </w:pPr>
                  <w:r w:rsidRPr="00D128FB">
                    <w:rPr>
                      <w:lang w:val="en-GB"/>
                    </w:rPr>
                    <w:t> </w:t>
                  </w:r>
                </w:p>
              </w:tc>
              <w:tc>
                <w:tcPr>
                  <w:tcW w:w="1500" w:type="dxa"/>
                  <w:hideMark/>
                </w:tcPr>
                <w:p w14:paraId="36D39A40" w14:textId="77777777" w:rsidR="00D128FB" w:rsidRPr="00631F8B" w:rsidRDefault="00D128FB" w:rsidP="006E2051">
                  <w:r w:rsidRPr="00631F8B">
                    <w:t>OCL:</w:t>
                  </w:r>
                </w:p>
              </w:tc>
              <w:tc>
                <w:tcPr>
                  <w:tcW w:w="0" w:type="auto"/>
                  <w:hideMark/>
                </w:tcPr>
                <w:p w14:paraId="6ED156F3" w14:textId="77777777" w:rsidR="00D128FB" w:rsidRPr="00D128FB" w:rsidRDefault="00D128FB" w:rsidP="006E2051">
                  <w:pPr>
                    <w:rPr>
                      <w:lang w:val="en-GB"/>
                    </w:rPr>
                  </w:pPr>
                  <w:r w:rsidRPr="00D128FB">
                    <w:rPr>
                      <w:lang w:val="en-GB"/>
                    </w:rPr>
                    <w:t>inv: self.nationalLevel = '1stOrder' implies self.upperLevelUnit-&gt;isEmpty() and self.loweLevelUnit-&gt;notEmpty()</w:t>
                  </w:r>
                </w:p>
              </w:tc>
            </w:tr>
          </w:tbl>
          <w:p w14:paraId="06FD52A6" w14:textId="77777777" w:rsidR="00D128FB" w:rsidRPr="00D128FB" w:rsidRDefault="00D128FB" w:rsidP="006E2051">
            <w:pPr>
              <w:rPr>
                <w:lang w:val="en-GB"/>
              </w:rPr>
            </w:pPr>
          </w:p>
        </w:tc>
      </w:tr>
      <w:tr w:rsidR="00D128FB" w:rsidRPr="00074262" w14:paraId="5957C84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F0B92" w14:textId="77777777" w:rsidR="00D128FB" w:rsidRPr="00631F8B" w:rsidRDefault="00D128FB" w:rsidP="006E2051">
            <w:r w:rsidRPr="00631F8B">
              <w:rPr>
                <w:b/>
                <w:bCs/>
              </w:rPr>
              <w:t>Constraint: AdministrativeUnitLowestLevel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4F1558C" w14:textId="77777777" w:rsidTr="006E2051">
              <w:trPr>
                <w:tblHeader/>
                <w:tblCellSpacing w:w="0" w:type="dxa"/>
              </w:trPr>
              <w:tc>
                <w:tcPr>
                  <w:tcW w:w="360" w:type="dxa"/>
                  <w:hideMark/>
                </w:tcPr>
                <w:p w14:paraId="082BA859" w14:textId="77777777" w:rsidR="00D128FB" w:rsidRPr="00631F8B" w:rsidRDefault="00D128FB" w:rsidP="006E2051">
                  <w:r w:rsidRPr="00631F8B">
                    <w:t> </w:t>
                  </w:r>
                </w:p>
              </w:tc>
              <w:tc>
                <w:tcPr>
                  <w:tcW w:w="1500" w:type="dxa"/>
                  <w:hideMark/>
                </w:tcPr>
                <w:p w14:paraId="0DE61CAD" w14:textId="77777777" w:rsidR="00D128FB" w:rsidRPr="00631F8B" w:rsidRDefault="00D128FB" w:rsidP="006E2051">
                  <w:r w:rsidRPr="00631F8B">
                    <w:t>Natuurlijke taal:</w:t>
                  </w:r>
                </w:p>
              </w:tc>
              <w:tc>
                <w:tcPr>
                  <w:tcW w:w="0" w:type="auto"/>
                  <w:hideMark/>
                </w:tcPr>
                <w:p w14:paraId="4FE6D11E" w14:textId="77777777" w:rsidR="00D128FB" w:rsidRPr="00D128FB" w:rsidRDefault="00D128FB" w:rsidP="006E2051">
                  <w:pPr>
                    <w:rPr>
                      <w:lang w:val="en-GB"/>
                    </w:rPr>
                  </w:pPr>
                  <w:r w:rsidRPr="00D128FB">
                    <w:rPr>
                      <w:lang w:val="en-GB"/>
                    </w:rPr>
                    <w:t xml:space="preserve">No unit at lowest level can associate units at lower level. </w:t>
                  </w:r>
                </w:p>
              </w:tc>
            </w:tr>
            <w:tr w:rsidR="00D128FB" w:rsidRPr="00074262" w14:paraId="610ECBDB" w14:textId="77777777" w:rsidTr="006E2051">
              <w:trPr>
                <w:tblHeader/>
                <w:tblCellSpacing w:w="0" w:type="dxa"/>
              </w:trPr>
              <w:tc>
                <w:tcPr>
                  <w:tcW w:w="360" w:type="dxa"/>
                  <w:hideMark/>
                </w:tcPr>
                <w:p w14:paraId="196BBA0C" w14:textId="77777777" w:rsidR="00D128FB" w:rsidRPr="00D128FB" w:rsidRDefault="00D128FB" w:rsidP="006E2051">
                  <w:pPr>
                    <w:rPr>
                      <w:lang w:val="en-GB"/>
                    </w:rPr>
                  </w:pPr>
                  <w:r w:rsidRPr="00D128FB">
                    <w:rPr>
                      <w:lang w:val="en-GB"/>
                    </w:rPr>
                    <w:t> </w:t>
                  </w:r>
                </w:p>
              </w:tc>
              <w:tc>
                <w:tcPr>
                  <w:tcW w:w="1500" w:type="dxa"/>
                  <w:hideMark/>
                </w:tcPr>
                <w:p w14:paraId="54CD1E33" w14:textId="77777777" w:rsidR="00D128FB" w:rsidRPr="00631F8B" w:rsidRDefault="00D128FB" w:rsidP="006E2051">
                  <w:r w:rsidRPr="00631F8B">
                    <w:t>OCL:</w:t>
                  </w:r>
                </w:p>
              </w:tc>
              <w:tc>
                <w:tcPr>
                  <w:tcW w:w="0" w:type="auto"/>
                  <w:hideMark/>
                </w:tcPr>
                <w:p w14:paraId="5C0C5B13" w14:textId="77777777" w:rsidR="00D128FB" w:rsidRPr="00D128FB" w:rsidRDefault="00D128FB" w:rsidP="006E2051">
                  <w:pPr>
                    <w:rPr>
                      <w:lang w:val="en-GB"/>
                    </w:rPr>
                  </w:pPr>
                  <w:r w:rsidRPr="00D128FB">
                    <w:rPr>
                      <w:lang w:val="en-GB"/>
                    </w:rPr>
                    <w:t>inv: self.nationalLevel = '6thOrder' implies self.lowerLevelUnit-&gt;isEmpty and self.upperLevelUnit-&gt;notEmpty</w:t>
                  </w:r>
                </w:p>
              </w:tc>
            </w:tr>
          </w:tbl>
          <w:p w14:paraId="0FAF763D" w14:textId="77777777" w:rsidR="00D128FB" w:rsidRPr="00D128FB" w:rsidRDefault="00D128FB" w:rsidP="006E2051">
            <w:pPr>
              <w:rPr>
                <w:lang w:val="en-GB"/>
              </w:rPr>
            </w:pPr>
          </w:p>
        </w:tc>
      </w:tr>
      <w:tr w:rsidR="00D128FB" w:rsidRPr="00074262" w14:paraId="012154E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BBFB0" w14:textId="77777777" w:rsidR="00D128FB" w:rsidRPr="00631F8B" w:rsidRDefault="00D128FB" w:rsidP="006E2051">
            <w:r w:rsidRPr="00631F8B">
              <w:rPr>
                <w:b/>
                <w:bCs/>
              </w:rPr>
              <w:t>Constraint: CondominiumsAtCountryLevel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4033E49C" w14:textId="77777777" w:rsidTr="006E2051">
              <w:trPr>
                <w:tblHeader/>
                <w:tblCellSpacing w:w="0" w:type="dxa"/>
              </w:trPr>
              <w:tc>
                <w:tcPr>
                  <w:tcW w:w="360" w:type="dxa"/>
                  <w:hideMark/>
                </w:tcPr>
                <w:p w14:paraId="32E57FA1" w14:textId="77777777" w:rsidR="00D128FB" w:rsidRPr="00631F8B" w:rsidRDefault="00D128FB" w:rsidP="006E2051">
                  <w:r w:rsidRPr="00631F8B">
                    <w:t> </w:t>
                  </w:r>
                </w:p>
              </w:tc>
              <w:tc>
                <w:tcPr>
                  <w:tcW w:w="1500" w:type="dxa"/>
                  <w:hideMark/>
                </w:tcPr>
                <w:p w14:paraId="295E2246" w14:textId="77777777" w:rsidR="00D128FB" w:rsidRPr="00631F8B" w:rsidRDefault="00D128FB" w:rsidP="006E2051">
                  <w:r w:rsidRPr="00631F8B">
                    <w:t>Natuurlijke taal:</w:t>
                  </w:r>
                </w:p>
              </w:tc>
              <w:tc>
                <w:tcPr>
                  <w:tcW w:w="0" w:type="auto"/>
                  <w:hideMark/>
                </w:tcPr>
                <w:p w14:paraId="1B55A8A8" w14:textId="77777777" w:rsidR="00D128FB" w:rsidRPr="00D128FB" w:rsidRDefault="00D128FB" w:rsidP="006E2051">
                  <w:pPr>
                    <w:rPr>
                      <w:lang w:val="en-GB"/>
                    </w:rPr>
                  </w:pPr>
                  <w:r w:rsidRPr="00D128FB">
                    <w:rPr>
                      <w:lang w:val="en-GB"/>
                    </w:rPr>
                    <w:t xml:space="preserve">Association role condominium applies only for administrative units which nationalLevel='1st order' (country level). </w:t>
                  </w:r>
                </w:p>
              </w:tc>
            </w:tr>
            <w:tr w:rsidR="00D128FB" w:rsidRPr="00074262" w14:paraId="15D5AFA5" w14:textId="77777777" w:rsidTr="006E2051">
              <w:trPr>
                <w:tblHeader/>
                <w:tblCellSpacing w:w="0" w:type="dxa"/>
              </w:trPr>
              <w:tc>
                <w:tcPr>
                  <w:tcW w:w="360" w:type="dxa"/>
                  <w:hideMark/>
                </w:tcPr>
                <w:p w14:paraId="21D61BA0" w14:textId="77777777" w:rsidR="00D128FB" w:rsidRPr="00D128FB" w:rsidRDefault="00D128FB" w:rsidP="006E2051">
                  <w:pPr>
                    <w:rPr>
                      <w:lang w:val="en-GB"/>
                    </w:rPr>
                  </w:pPr>
                  <w:r w:rsidRPr="00D128FB">
                    <w:rPr>
                      <w:lang w:val="en-GB"/>
                    </w:rPr>
                    <w:t> </w:t>
                  </w:r>
                </w:p>
              </w:tc>
              <w:tc>
                <w:tcPr>
                  <w:tcW w:w="1500" w:type="dxa"/>
                  <w:hideMark/>
                </w:tcPr>
                <w:p w14:paraId="2DEE92A2" w14:textId="77777777" w:rsidR="00D128FB" w:rsidRPr="00631F8B" w:rsidRDefault="00D128FB" w:rsidP="006E2051">
                  <w:r w:rsidRPr="00631F8B">
                    <w:t>OCL:</w:t>
                  </w:r>
                </w:p>
              </w:tc>
              <w:tc>
                <w:tcPr>
                  <w:tcW w:w="0" w:type="auto"/>
                  <w:hideMark/>
                </w:tcPr>
                <w:p w14:paraId="347C0B99" w14:textId="77777777" w:rsidR="00D128FB" w:rsidRPr="00D128FB" w:rsidRDefault="00D128FB" w:rsidP="006E2051">
                  <w:pPr>
                    <w:rPr>
                      <w:lang w:val="en-GB"/>
                    </w:rPr>
                  </w:pPr>
                  <w:r w:rsidRPr="00D128FB">
                    <w:rPr>
                      <w:lang w:val="en-GB"/>
                    </w:rPr>
                    <w:t xml:space="preserve">inv: self.condominium-&gt;notEmpty implies self.nationalLevel = '1stOrder' </w:t>
                  </w:r>
                </w:p>
              </w:tc>
            </w:tr>
          </w:tbl>
          <w:p w14:paraId="41C01639" w14:textId="77777777" w:rsidR="00D128FB" w:rsidRPr="00D128FB" w:rsidRDefault="00D128FB" w:rsidP="006E2051">
            <w:pPr>
              <w:rPr>
                <w:lang w:val="en-GB"/>
              </w:rPr>
            </w:pPr>
          </w:p>
        </w:tc>
      </w:tr>
    </w:tbl>
    <w:p w14:paraId="76C33E11" w14:textId="77777777" w:rsidR="00D128FB" w:rsidRPr="00631F8B" w:rsidRDefault="00D128FB" w:rsidP="00D128FB">
      <w:pPr>
        <w:pStyle w:val="Kop5"/>
        <w:rPr>
          <w:sz w:val="16"/>
          <w:szCs w:val="16"/>
        </w:rPr>
      </w:pPr>
      <w:r w:rsidRPr="00631F8B">
        <w:rPr>
          <w:sz w:val="16"/>
          <w:szCs w:val="16"/>
        </w:rPr>
        <w:t>AdministrativeHierarchyLevel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1F48F0B" w14:textId="77777777"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B3100B2" w14:textId="77777777" w:rsidR="00D128FB" w:rsidRPr="00631F8B" w:rsidRDefault="00D128FB" w:rsidP="006E2051">
            <w:pPr>
              <w:spacing w:line="225" w:lineRule="atLeast"/>
            </w:pPr>
            <w:r w:rsidRPr="00631F8B">
              <w:rPr>
                <w:b/>
                <w:bCs/>
              </w:rPr>
              <w:t>AdministrativeHierarchyLevel</w:t>
            </w:r>
          </w:p>
        </w:tc>
      </w:tr>
    </w:tbl>
    <w:p w14:paraId="7E2085CA" w14:textId="77777777" w:rsidR="00D128FB" w:rsidRPr="00631F8B" w:rsidRDefault="00D128FB" w:rsidP="00D128FB">
      <w:pPr>
        <w:pStyle w:val="Kop5"/>
        <w:rPr>
          <w:sz w:val="16"/>
          <w:szCs w:val="16"/>
        </w:rPr>
      </w:pPr>
      <w:r w:rsidRPr="00631F8B">
        <w:rPr>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9575B50"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B98CB2" w14:textId="77777777" w:rsidR="00D128FB" w:rsidRPr="00631F8B" w:rsidRDefault="00D128FB" w:rsidP="006E2051">
            <w:pPr>
              <w:spacing w:line="225" w:lineRule="atLeast"/>
            </w:pPr>
            <w:r w:rsidRPr="00631F8B">
              <w:rPr>
                <w:b/>
                <w:bCs/>
              </w:rPr>
              <w:t>Condominium</w:t>
            </w:r>
          </w:p>
        </w:tc>
      </w:tr>
      <w:tr w:rsidR="00D128FB" w:rsidRPr="00631F8B" w14:paraId="0204AED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359CDD97" w14:textId="77777777" w:rsidTr="006E2051">
              <w:trPr>
                <w:tblHeader/>
                <w:tblCellSpacing w:w="0" w:type="dxa"/>
              </w:trPr>
              <w:tc>
                <w:tcPr>
                  <w:tcW w:w="360" w:type="dxa"/>
                  <w:hideMark/>
                </w:tcPr>
                <w:p w14:paraId="1756CCF4" w14:textId="77777777" w:rsidR="00D128FB" w:rsidRPr="00631F8B" w:rsidRDefault="00D128FB" w:rsidP="006E2051">
                  <w:r w:rsidRPr="00631F8B">
                    <w:t> </w:t>
                  </w:r>
                </w:p>
              </w:tc>
              <w:tc>
                <w:tcPr>
                  <w:tcW w:w="1500" w:type="dxa"/>
                  <w:hideMark/>
                </w:tcPr>
                <w:p w14:paraId="78016BA7" w14:textId="77777777" w:rsidR="00D128FB" w:rsidRPr="00631F8B" w:rsidRDefault="00D128FB" w:rsidP="006E2051">
                  <w:r w:rsidRPr="00631F8B">
                    <w:t>Package:</w:t>
                  </w:r>
                </w:p>
              </w:tc>
              <w:tc>
                <w:tcPr>
                  <w:tcW w:w="0" w:type="auto"/>
                  <w:hideMark/>
                </w:tcPr>
                <w:p w14:paraId="698BDCA7" w14:textId="77777777"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631F8B" w14:paraId="641F62F6" w14:textId="77777777" w:rsidTr="006E2051">
              <w:trPr>
                <w:tblHeader/>
                <w:tblCellSpacing w:w="0" w:type="dxa"/>
              </w:trPr>
              <w:tc>
                <w:tcPr>
                  <w:tcW w:w="360" w:type="dxa"/>
                  <w:hideMark/>
                </w:tcPr>
                <w:p w14:paraId="5DEDCB69" w14:textId="77777777" w:rsidR="00D128FB" w:rsidRPr="00D128FB" w:rsidRDefault="00D128FB" w:rsidP="006E2051">
                  <w:pPr>
                    <w:rPr>
                      <w:lang w:val="en-GB"/>
                    </w:rPr>
                  </w:pPr>
                  <w:r w:rsidRPr="00D128FB">
                    <w:rPr>
                      <w:lang w:val="en-GB"/>
                    </w:rPr>
                    <w:t> </w:t>
                  </w:r>
                </w:p>
              </w:tc>
              <w:tc>
                <w:tcPr>
                  <w:tcW w:w="1500" w:type="dxa"/>
                  <w:hideMark/>
                </w:tcPr>
                <w:p w14:paraId="06A16805" w14:textId="77777777" w:rsidR="00D128FB" w:rsidRPr="00631F8B" w:rsidRDefault="00D128FB" w:rsidP="006E2051">
                  <w:r w:rsidRPr="00631F8B">
                    <w:t>Naam:</w:t>
                  </w:r>
                </w:p>
              </w:tc>
              <w:tc>
                <w:tcPr>
                  <w:tcW w:w="0" w:type="auto"/>
                  <w:hideMark/>
                </w:tcPr>
                <w:p w14:paraId="7920385E" w14:textId="77777777" w:rsidR="00D128FB" w:rsidRPr="00631F8B" w:rsidRDefault="00D128FB" w:rsidP="006E2051">
                  <w:r w:rsidRPr="00631F8B">
                    <w:t xml:space="preserve">condominium </w:t>
                  </w:r>
                </w:p>
              </w:tc>
            </w:tr>
            <w:tr w:rsidR="00D128FB" w:rsidRPr="00074262" w14:paraId="7F700C49" w14:textId="77777777" w:rsidTr="006E2051">
              <w:trPr>
                <w:tblHeader/>
                <w:tblCellSpacing w:w="0" w:type="dxa"/>
              </w:trPr>
              <w:tc>
                <w:tcPr>
                  <w:tcW w:w="360" w:type="dxa"/>
                  <w:hideMark/>
                </w:tcPr>
                <w:p w14:paraId="2324581A" w14:textId="77777777" w:rsidR="00D128FB" w:rsidRPr="00631F8B" w:rsidRDefault="00D128FB" w:rsidP="006E2051">
                  <w:r w:rsidRPr="00631F8B">
                    <w:t> </w:t>
                  </w:r>
                </w:p>
              </w:tc>
              <w:tc>
                <w:tcPr>
                  <w:tcW w:w="1500" w:type="dxa"/>
                  <w:hideMark/>
                </w:tcPr>
                <w:p w14:paraId="4454A407" w14:textId="77777777" w:rsidR="00D128FB" w:rsidRPr="00631F8B" w:rsidRDefault="00D128FB" w:rsidP="006E2051">
                  <w:r w:rsidRPr="00631F8B">
                    <w:t>Definitie:</w:t>
                  </w:r>
                </w:p>
              </w:tc>
              <w:tc>
                <w:tcPr>
                  <w:tcW w:w="0" w:type="auto"/>
                  <w:hideMark/>
                </w:tcPr>
                <w:p w14:paraId="7E257E6D" w14:textId="77777777" w:rsidR="00D128FB" w:rsidRPr="00D128FB" w:rsidRDefault="00D128FB" w:rsidP="006E2051">
                  <w:pPr>
                    <w:rPr>
                      <w:lang w:val="en-GB"/>
                    </w:rPr>
                  </w:pPr>
                  <w:r w:rsidRPr="00D128FB">
                    <w:rPr>
                      <w:lang w:val="en-GB"/>
                    </w:rPr>
                    <w:t xml:space="preserve">An administrative area established independently to any national administrative division of territory and administered by two or more countries. </w:t>
                  </w:r>
                </w:p>
              </w:tc>
            </w:tr>
            <w:tr w:rsidR="00D128FB" w:rsidRPr="00074262" w14:paraId="7062C091" w14:textId="77777777" w:rsidTr="006E2051">
              <w:trPr>
                <w:tblHeader/>
                <w:tblCellSpacing w:w="0" w:type="dxa"/>
              </w:trPr>
              <w:tc>
                <w:tcPr>
                  <w:tcW w:w="360" w:type="dxa"/>
                  <w:hideMark/>
                </w:tcPr>
                <w:p w14:paraId="089453EB" w14:textId="77777777" w:rsidR="00D128FB" w:rsidRPr="00D128FB" w:rsidRDefault="00D128FB" w:rsidP="006E2051">
                  <w:pPr>
                    <w:rPr>
                      <w:lang w:val="en-GB"/>
                    </w:rPr>
                  </w:pPr>
                  <w:r w:rsidRPr="00D128FB">
                    <w:rPr>
                      <w:lang w:val="en-GB"/>
                    </w:rPr>
                    <w:t> </w:t>
                  </w:r>
                </w:p>
              </w:tc>
              <w:tc>
                <w:tcPr>
                  <w:tcW w:w="1500" w:type="dxa"/>
                  <w:hideMark/>
                </w:tcPr>
                <w:p w14:paraId="3D641A8A" w14:textId="77777777" w:rsidR="00D128FB" w:rsidRPr="00631F8B" w:rsidRDefault="00D128FB" w:rsidP="006E2051">
                  <w:r w:rsidRPr="00631F8B">
                    <w:t>Omschrijving:</w:t>
                  </w:r>
                </w:p>
              </w:tc>
              <w:tc>
                <w:tcPr>
                  <w:tcW w:w="0" w:type="auto"/>
                  <w:hideMark/>
                </w:tcPr>
                <w:p w14:paraId="445AF481" w14:textId="77777777" w:rsidR="00D128FB" w:rsidRPr="00D128FB" w:rsidRDefault="00D128FB" w:rsidP="006E2051">
                  <w:pPr>
                    <w:rPr>
                      <w:lang w:val="en-GB"/>
                    </w:rPr>
                  </w:pPr>
                  <w:r w:rsidRPr="00D128FB">
                    <w:rPr>
                      <w:lang w:val="en-GB"/>
                    </w:rPr>
                    <w:t>NOTE Condominium is not a part of any national administrative hierarchy of territory division in Member State.</w:t>
                  </w:r>
                </w:p>
              </w:tc>
            </w:tr>
            <w:tr w:rsidR="00D128FB" w:rsidRPr="00631F8B" w14:paraId="703D285B" w14:textId="77777777" w:rsidTr="006E2051">
              <w:trPr>
                <w:tblHeader/>
                <w:tblCellSpacing w:w="0" w:type="dxa"/>
              </w:trPr>
              <w:tc>
                <w:tcPr>
                  <w:tcW w:w="360" w:type="dxa"/>
                  <w:hideMark/>
                </w:tcPr>
                <w:p w14:paraId="1782745D" w14:textId="77777777" w:rsidR="00D128FB" w:rsidRPr="00D128FB" w:rsidRDefault="00D128FB" w:rsidP="006E2051">
                  <w:pPr>
                    <w:rPr>
                      <w:lang w:val="en-GB"/>
                    </w:rPr>
                  </w:pPr>
                  <w:r w:rsidRPr="00D128FB">
                    <w:rPr>
                      <w:lang w:val="en-GB"/>
                    </w:rPr>
                    <w:t> </w:t>
                  </w:r>
                </w:p>
              </w:tc>
              <w:tc>
                <w:tcPr>
                  <w:tcW w:w="1500" w:type="dxa"/>
                  <w:hideMark/>
                </w:tcPr>
                <w:p w14:paraId="02B6C6AA" w14:textId="77777777" w:rsidR="00D128FB" w:rsidRPr="00631F8B" w:rsidRDefault="00D128FB" w:rsidP="006E2051">
                  <w:r w:rsidRPr="00631F8B">
                    <w:t>Stereotypes:</w:t>
                  </w:r>
                </w:p>
              </w:tc>
              <w:tc>
                <w:tcPr>
                  <w:tcW w:w="0" w:type="auto"/>
                  <w:hideMark/>
                </w:tcPr>
                <w:p w14:paraId="38F0280C" w14:textId="77777777" w:rsidR="00D128FB" w:rsidRPr="00631F8B" w:rsidRDefault="00D128FB" w:rsidP="006E2051">
                  <w:r w:rsidRPr="00631F8B">
                    <w:t>«featureType»</w:t>
                  </w:r>
                </w:p>
              </w:tc>
            </w:tr>
          </w:tbl>
          <w:p w14:paraId="75420D49" w14:textId="77777777" w:rsidR="00D128FB" w:rsidRPr="00631F8B" w:rsidRDefault="00D128FB" w:rsidP="006E2051"/>
        </w:tc>
      </w:tr>
      <w:tr w:rsidR="00D128FB" w:rsidRPr="00631F8B" w14:paraId="319B688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B3672A" w14:textId="77777777"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F80A986" w14:textId="77777777" w:rsidTr="006E2051">
              <w:trPr>
                <w:tblHeader/>
                <w:tblCellSpacing w:w="0" w:type="dxa"/>
              </w:trPr>
              <w:tc>
                <w:tcPr>
                  <w:tcW w:w="360" w:type="dxa"/>
                  <w:hideMark/>
                </w:tcPr>
                <w:p w14:paraId="65896490" w14:textId="77777777" w:rsidR="00D128FB" w:rsidRPr="00631F8B" w:rsidRDefault="00D128FB" w:rsidP="006E2051">
                  <w:r w:rsidRPr="00631F8B">
                    <w:t> </w:t>
                  </w:r>
                </w:p>
              </w:tc>
              <w:tc>
                <w:tcPr>
                  <w:tcW w:w="1500" w:type="dxa"/>
                  <w:hideMark/>
                </w:tcPr>
                <w:p w14:paraId="62E3E2E2" w14:textId="77777777" w:rsidR="00D128FB" w:rsidRPr="00631F8B" w:rsidRDefault="00D128FB" w:rsidP="006E2051">
                  <w:r w:rsidRPr="00631F8B">
                    <w:t>Naam:</w:t>
                  </w:r>
                </w:p>
              </w:tc>
              <w:tc>
                <w:tcPr>
                  <w:tcW w:w="0" w:type="auto"/>
                  <w:hideMark/>
                </w:tcPr>
                <w:p w14:paraId="5B83EF50" w14:textId="77777777" w:rsidR="00D128FB" w:rsidRPr="00631F8B" w:rsidRDefault="00D128FB" w:rsidP="006E2051">
                  <w:r w:rsidRPr="00631F8B">
                    <w:t xml:space="preserve">begin lifespan version </w:t>
                  </w:r>
                </w:p>
              </w:tc>
            </w:tr>
            <w:tr w:rsidR="00D128FB" w:rsidRPr="00631F8B" w14:paraId="123D2A56" w14:textId="77777777" w:rsidTr="006E2051">
              <w:trPr>
                <w:tblHeader/>
                <w:tblCellSpacing w:w="0" w:type="dxa"/>
              </w:trPr>
              <w:tc>
                <w:tcPr>
                  <w:tcW w:w="360" w:type="dxa"/>
                  <w:hideMark/>
                </w:tcPr>
                <w:p w14:paraId="35F4753D" w14:textId="77777777" w:rsidR="00D128FB" w:rsidRPr="00631F8B" w:rsidRDefault="00D128FB" w:rsidP="006E2051">
                  <w:r w:rsidRPr="00631F8B">
                    <w:t> </w:t>
                  </w:r>
                </w:p>
              </w:tc>
              <w:tc>
                <w:tcPr>
                  <w:tcW w:w="1500" w:type="dxa"/>
                  <w:hideMark/>
                </w:tcPr>
                <w:p w14:paraId="7E426CDD" w14:textId="77777777" w:rsidR="00D128FB" w:rsidRPr="00631F8B" w:rsidRDefault="00D128FB" w:rsidP="006E2051">
                  <w:r w:rsidRPr="00631F8B">
                    <w:t>Type:</w:t>
                  </w:r>
                </w:p>
              </w:tc>
              <w:tc>
                <w:tcPr>
                  <w:tcW w:w="0" w:type="auto"/>
                  <w:hideMark/>
                </w:tcPr>
                <w:p w14:paraId="555753F8" w14:textId="77777777" w:rsidR="00D128FB" w:rsidRPr="00631F8B" w:rsidRDefault="00D128FB" w:rsidP="006E2051">
                  <w:r w:rsidRPr="00631F8B">
                    <w:t>DateTime</w:t>
                  </w:r>
                </w:p>
              </w:tc>
            </w:tr>
            <w:tr w:rsidR="00D128FB" w:rsidRPr="00074262" w14:paraId="28E3C9DE" w14:textId="77777777" w:rsidTr="006E2051">
              <w:trPr>
                <w:tblHeader/>
                <w:tblCellSpacing w:w="0" w:type="dxa"/>
              </w:trPr>
              <w:tc>
                <w:tcPr>
                  <w:tcW w:w="360" w:type="dxa"/>
                  <w:hideMark/>
                </w:tcPr>
                <w:p w14:paraId="4F8DE588" w14:textId="77777777" w:rsidR="00D128FB" w:rsidRPr="00631F8B" w:rsidRDefault="00D128FB" w:rsidP="006E2051">
                  <w:r w:rsidRPr="00631F8B">
                    <w:t> </w:t>
                  </w:r>
                </w:p>
              </w:tc>
              <w:tc>
                <w:tcPr>
                  <w:tcW w:w="1500" w:type="dxa"/>
                  <w:hideMark/>
                </w:tcPr>
                <w:p w14:paraId="11AB6667" w14:textId="77777777" w:rsidR="00D128FB" w:rsidRPr="00631F8B" w:rsidRDefault="00D128FB" w:rsidP="006E2051">
                  <w:r w:rsidRPr="00631F8B">
                    <w:t>Definitie:</w:t>
                  </w:r>
                </w:p>
              </w:tc>
              <w:tc>
                <w:tcPr>
                  <w:tcW w:w="0" w:type="auto"/>
                  <w:hideMark/>
                </w:tcPr>
                <w:p w14:paraId="778448A5" w14:textId="77777777" w:rsidR="00D128FB" w:rsidRPr="00D128FB" w:rsidRDefault="00D128FB" w:rsidP="006E2051">
                  <w:pPr>
                    <w:rPr>
                      <w:lang w:val="en-GB"/>
                    </w:rPr>
                  </w:pPr>
                  <w:r w:rsidRPr="00D128FB">
                    <w:rPr>
                      <w:lang w:val="en-GB"/>
                    </w:rPr>
                    <w:t>Date and time at which this version of the spatial object was inserted or changed in the spatial data set.</w:t>
                  </w:r>
                </w:p>
              </w:tc>
            </w:tr>
            <w:tr w:rsidR="00D128FB" w:rsidRPr="00631F8B" w14:paraId="21388E8E" w14:textId="77777777" w:rsidTr="006E2051">
              <w:trPr>
                <w:tblHeader/>
                <w:tblCellSpacing w:w="0" w:type="dxa"/>
              </w:trPr>
              <w:tc>
                <w:tcPr>
                  <w:tcW w:w="360" w:type="dxa"/>
                  <w:hideMark/>
                </w:tcPr>
                <w:p w14:paraId="45C42117" w14:textId="77777777" w:rsidR="00D128FB" w:rsidRPr="00D128FB" w:rsidRDefault="00D128FB" w:rsidP="006E2051">
                  <w:pPr>
                    <w:rPr>
                      <w:lang w:val="en-GB"/>
                    </w:rPr>
                  </w:pPr>
                  <w:r w:rsidRPr="00D128FB">
                    <w:rPr>
                      <w:lang w:val="en-GB"/>
                    </w:rPr>
                    <w:t> </w:t>
                  </w:r>
                </w:p>
              </w:tc>
              <w:tc>
                <w:tcPr>
                  <w:tcW w:w="1500" w:type="dxa"/>
                  <w:hideMark/>
                </w:tcPr>
                <w:p w14:paraId="10364839" w14:textId="77777777" w:rsidR="00D128FB" w:rsidRPr="00631F8B" w:rsidRDefault="00D128FB" w:rsidP="006E2051">
                  <w:r w:rsidRPr="00631F8B">
                    <w:t>Multipliciteit:</w:t>
                  </w:r>
                </w:p>
              </w:tc>
              <w:tc>
                <w:tcPr>
                  <w:tcW w:w="0" w:type="auto"/>
                  <w:hideMark/>
                </w:tcPr>
                <w:p w14:paraId="0D7D7685" w14:textId="77777777" w:rsidR="00D128FB" w:rsidRPr="00631F8B" w:rsidRDefault="00D128FB" w:rsidP="006E2051">
                  <w:r w:rsidRPr="00631F8B">
                    <w:t>1</w:t>
                  </w:r>
                </w:p>
              </w:tc>
            </w:tr>
            <w:tr w:rsidR="00D128FB" w:rsidRPr="00631F8B" w14:paraId="7B850C1E" w14:textId="77777777" w:rsidTr="006E2051">
              <w:trPr>
                <w:tblHeader/>
                <w:tblCellSpacing w:w="0" w:type="dxa"/>
              </w:trPr>
              <w:tc>
                <w:tcPr>
                  <w:tcW w:w="360" w:type="dxa"/>
                  <w:hideMark/>
                </w:tcPr>
                <w:p w14:paraId="11C1A6F2" w14:textId="77777777" w:rsidR="00D128FB" w:rsidRPr="00631F8B" w:rsidRDefault="00D128FB" w:rsidP="006E2051">
                  <w:r w:rsidRPr="00631F8B">
                    <w:t> </w:t>
                  </w:r>
                </w:p>
              </w:tc>
              <w:tc>
                <w:tcPr>
                  <w:tcW w:w="1500" w:type="dxa"/>
                  <w:hideMark/>
                </w:tcPr>
                <w:p w14:paraId="4D2E3EB9" w14:textId="77777777" w:rsidR="00D128FB" w:rsidRPr="00631F8B" w:rsidRDefault="00D128FB" w:rsidP="006E2051">
                  <w:r w:rsidRPr="00631F8B">
                    <w:t>Stereotypes:</w:t>
                  </w:r>
                </w:p>
              </w:tc>
              <w:tc>
                <w:tcPr>
                  <w:tcW w:w="0" w:type="auto"/>
                  <w:hideMark/>
                </w:tcPr>
                <w:p w14:paraId="02290A84" w14:textId="77777777" w:rsidR="00D128FB" w:rsidRPr="00631F8B" w:rsidRDefault="00D128FB" w:rsidP="006E2051">
                  <w:r w:rsidRPr="00631F8B">
                    <w:t>«voidable,lifeCycleInfo»</w:t>
                  </w:r>
                </w:p>
              </w:tc>
            </w:tr>
          </w:tbl>
          <w:p w14:paraId="3A2ED483" w14:textId="77777777" w:rsidR="00D128FB" w:rsidRPr="00631F8B" w:rsidRDefault="00D128FB" w:rsidP="006E2051"/>
        </w:tc>
      </w:tr>
      <w:tr w:rsidR="00D128FB" w:rsidRPr="00631F8B" w14:paraId="0B3E36E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04D835" w14:textId="77777777"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C737C35" w14:textId="77777777" w:rsidTr="006E2051">
              <w:trPr>
                <w:tblHeader/>
                <w:tblCellSpacing w:w="0" w:type="dxa"/>
              </w:trPr>
              <w:tc>
                <w:tcPr>
                  <w:tcW w:w="360" w:type="dxa"/>
                  <w:hideMark/>
                </w:tcPr>
                <w:p w14:paraId="7EE73DB2" w14:textId="77777777" w:rsidR="00D128FB" w:rsidRPr="00631F8B" w:rsidRDefault="00D128FB" w:rsidP="006E2051">
                  <w:r w:rsidRPr="00631F8B">
                    <w:lastRenderedPageBreak/>
                    <w:t> </w:t>
                  </w:r>
                </w:p>
              </w:tc>
              <w:tc>
                <w:tcPr>
                  <w:tcW w:w="1500" w:type="dxa"/>
                  <w:hideMark/>
                </w:tcPr>
                <w:p w14:paraId="0836CAB5" w14:textId="77777777" w:rsidR="00D128FB" w:rsidRPr="00631F8B" w:rsidRDefault="00D128FB" w:rsidP="006E2051">
                  <w:r w:rsidRPr="00631F8B">
                    <w:t>Naam:</w:t>
                  </w:r>
                </w:p>
              </w:tc>
              <w:tc>
                <w:tcPr>
                  <w:tcW w:w="0" w:type="auto"/>
                  <w:hideMark/>
                </w:tcPr>
                <w:p w14:paraId="390B2ABE" w14:textId="77777777" w:rsidR="00D128FB" w:rsidRPr="00631F8B" w:rsidRDefault="00D128FB" w:rsidP="006E2051">
                  <w:r w:rsidRPr="00631F8B">
                    <w:t xml:space="preserve">end lifespan version </w:t>
                  </w:r>
                </w:p>
              </w:tc>
            </w:tr>
            <w:tr w:rsidR="00D128FB" w:rsidRPr="00631F8B" w14:paraId="674A437C" w14:textId="77777777" w:rsidTr="006E2051">
              <w:trPr>
                <w:tblHeader/>
                <w:tblCellSpacing w:w="0" w:type="dxa"/>
              </w:trPr>
              <w:tc>
                <w:tcPr>
                  <w:tcW w:w="360" w:type="dxa"/>
                  <w:hideMark/>
                </w:tcPr>
                <w:p w14:paraId="7570FE81" w14:textId="77777777" w:rsidR="00D128FB" w:rsidRPr="00631F8B" w:rsidRDefault="00D128FB" w:rsidP="006E2051">
                  <w:r w:rsidRPr="00631F8B">
                    <w:t> </w:t>
                  </w:r>
                </w:p>
              </w:tc>
              <w:tc>
                <w:tcPr>
                  <w:tcW w:w="1500" w:type="dxa"/>
                  <w:hideMark/>
                </w:tcPr>
                <w:p w14:paraId="0AE08172" w14:textId="77777777" w:rsidR="00D128FB" w:rsidRPr="00631F8B" w:rsidRDefault="00D128FB" w:rsidP="006E2051">
                  <w:r w:rsidRPr="00631F8B">
                    <w:t>Type:</w:t>
                  </w:r>
                </w:p>
              </w:tc>
              <w:tc>
                <w:tcPr>
                  <w:tcW w:w="0" w:type="auto"/>
                  <w:hideMark/>
                </w:tcPr>
                <w:p w14:paraId="61D29926" w14:textId="77777777" w:rsidR="00D128FB" w:rsidRPr="00631F8B" w:rsidRDefault="00D128FB" w:rsidP="006E2051">
                  <w:r w:rsidRPr="00631F8B">
                    <w:t>DateTime</w:t>
                  </w:r>
                </w:p>
              </w:tc>
            </w:tr>
            <w:tr w:rsidR="00D128FB" w:rsidRPr="00074262" w14:paraId="30428AFD" w14:textId="77777777" w:rsidTr="006E2051">
              <w:trPr>
                <w:tblHeader/>
                <w:tblCellSpacing w:w="0" w:type="dxa"/>
              </w:trPr>
              <w:tc>
                <w:tcPr>
                  <w:tcW w:w="360" w:type="dxa"/>
                  <w:hideMark/>
                </w:tcPr>
                <w:p w14:paraId="270BCF7B" w14:textId="77777777" w:rsidR="00D128FB" w:rsidRPr="00631F8B" w:rsidRDefault="00D128FB" w:rsidP="006E2051">
                  <w:r w:rsidRPr="00631F8B">
                    <w:t> </w:t>
                  </w:r>
                </w:p>
              </w:tc>
              <w:tc>
                <w:tcPr>
                  <w:tcW w:w="1500" w:type="dxa"/>
                  <w:hideMark/>
                </w:tcPr>
                <w:p w14:paraId="0B235696" w14:textId="77777777" w:rsidR="00D128FB" w:rsidRPr="00631F8B" w:rsidRDefault="00D128FB" w:rsidP="006E2051">
                  <w:r w:rsidRPr="00631F8B">
                    <w:t>Definitie:</w:t>
                  </w:r>
                </w:p>
              </w:tc>
              <w:tc>
                <w:tcPr>
                  <w:tcW w:w="0" w:type="auto"/>
                  <w:hideMark/>
                </w:tcPr>
                <w:p w14:paraId="65BD751B" w14:textId="77777777" w:rsidR="00D128FB" w:rsidRPr="00D128FB" w:rsidRDefault="00D128FB" w:rsidP="006E2051">
                  <w:pPr>
                    <w:rPr>
                      <w:lang w:val="en-GB"/>
                    </w:rPr>
                  </w:pPr>
                  <w:r w:rsidRPr="00D128FB">
                    <w:rPr>
                      <w:lang w:val="en-GB"/>
                    </w:rPr>
                    <w:t>Date and time at which this version of the spatial object was superseded or retired in the spatial data set.</w:t>
                  </w:r>
                </w:p>
              </w:tc>
            </w:tr>
            <w:tr w:rsidR="00D128FB" w:rsidRPr="00631F8B" w14:paraId="044EEC43" w14:textId="77777777" w:rsidTr="006E2051">
              <w:trPr>
                <w:tblHeader/>
                <w:tblCellSpacing w:w="0" w:type="dxa"/>
              </w:trPr>
              <w:tc>
                <w:tcPr>
                  <w:tcW w:w="360" w:type="dxa"/>
                  <w:hideMark/>
                </w:tcPr>
                <w:p w14:paraId="03DAE142" w14:textId="77777777" w:rsidR="00D128FB" w:rsidRPr="00D128FB" w:rsidRDefault="00D128FB" w:rsidP="006E2051">
                  <w:pPr>
                    <w:rPr>
                      <w:lang w:val="en-GB"/>
                    </w:rPr>
                  </w:pPr>
                  <w:r w:rsidRPr="00D128FB">
                    <w:rPr>
                      <w:lang w:val="en-GB"/>
                    </w:rPr>
                    <w:t> </w:t>
                  </w:r>
                </w:p>
              </w:tc>
              <w:tc>
                <w:tcPr>
                  <w:tcW w:w="1500" w:type="dxa"/>
                  <w:hideMark/>
                </w:tcPr>
                <w:p w14:paraId="7F00502E" w14:textId="77777777" w:rsidR="00D128FB" w:rsidRPr="00631F8B" w:rsidRDefault="00D128FB" w:rsidP="006E2051">
                  <w:r w:rsidRPr="00631F8B">
                    <w:t>Multipliciteit:</w:t>
                  </w:r>
                </w:p>
              </w:tc>
              <w:tc>
                <w:tcPr>
                  <w:tcW w:w="0" w:type="auto"/>
                  <w:hideMark/>
                </w:tcPr>
                <w:p w14:paraId="4A10DF2F" w14:textId="77777777" w:rsidR="00D128FB" w:rsidRPr="00631F8B" w:rsidRDefault="00D128FB" w:rsidP="006E2051">
                  <w:r w:rsidRPr="00631F8B">
                    <w:t>0..1</w:t>
                  </w:r>
                </w:p>
              </w:tc>
            </w:tr>
            <w:tr w:rsidR="00D128FB" w:rsidRPr="00631F8B" w14:paraId="46BF9623" w14:textId="77777777" w:rsidTr="006E2051">
              <w:trPr>
                <w:tblHeader/>
                <w:tblCellSpacing w:w="0" w:type="dxa"/>
              </w:trPr>
              <w:tc>
                <w:tcPr>
                  <w:tcW w:w="360" w:type="dxa"/>
                  <w:hideMark/>
                </w:tcPr>
                <w:p w14:paraId="62CA862D" w14:textId="77777777" w:rsidR="00D128FB" w:rsidRPr="00631F8B" w:rsidRDefault="00D128FB" w:rsidP="006E2051">
                  <w:r w:rsidRPr="00631F8B">
                    <w:t> </w:t>
                  </w:r>
                </w:p>
              </w:tc>
              <w:tc>
                <w:tcPr>
                  <w:tcW w:w="1500" w:type="dxa"/>
                  <w:hideMark/>
                </w:tcPr>
                <w:p w14:paraId="0E8A6343" w14:textId="77777777" w:rsidR="00D128FB" w:rsidRPr="00631F8B" w:rsidRDefault="00D128FB" w:rsidP="006E2051">
                  <w:r w:rsidRPr="00631F8B">
                    <w:t>Stereotypes:</w:t>
                  </w:r>
                </w:p>
              </w:tc>
              <w:tc>
                <w:tcPr>
                  <w:tcW w:w="0" w:type="auto"/>
                  <w:hideMark/>
                </w:tcPr>
                <w:p w14:paraId="6E0EBEEE" w14:textId="77777777" w:rsidR="00D128FB" w:rsidRPr="00631F8B" w:rsidRDefault="00D128FB" w:rsidP="006E2051">
                  <w:r w:rsidRPr="00631F8B">
                    <w:t>«voidable,lifeCycleInfo»</w:t>
                  </w:r>
                </w:p>
              </w:tc>
            </w:tr>
          </w:tbl>
          <w:p w14:paraId="3EEFA949" w14:textId="77777777" w:rsidR="00D128FB" w:rsidRPr="00631F8B" w:rsidRDefault="00D128FB" w:rsidP="006E2051"/>
        </w:tc>
      </w:tr>
      <w:tr w:rsidR="00D128FB" w:rsidRPr="00631F8B" w14:paraId="56512AE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E0108" w14:textId="77777777" w:rsidR="00D128FB" w:rsidRPr="00631F8B" w:rsidRDefault="00D128FB" w:rsidP="006E2051">
            <w:r w:rsidRPr="00631F8B">
              <w:rPr>
                <w:b/>
                <w:bCs/>
              </w:rPr>
              <w:lastRenderedPageBreak/>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A229682" w14:textId="77777777" w:rsidTr="006E2051">
              <w:trPr>
                <w:tblHeader/>
                <w:tblCellSpacing w:w="0" w:type="dxa"/>
              </w:trPr>
              <w:tc>
                <w:tcPr>
                  <w:tcW w:w="360" w:type="dxa"/>
                  <w:hideMark/>
                </w:tcPr>
                <w:p w14:paraId="360A6F11" w14:textId="77777777" w:rsidR="00D128FB" w:rsidRPr="00631F8B" w:rsidRDefault="00D128FB" w:rsidP="006E2051">
                  <w:r w:rsidRPr="00631F8B">
                    <w:t> </w:t>
                  </w:r>
                </w:p>
              </w:tc>
              <w:tc>
                <w:tcPr>
                  <w:tcW w:w="1500" w:type="dxa"/>
                  <w:hideMark/>
                </w:tcPr>
                <w:p w14:paraId="4953AD07" w14:textId="77777777" w:rsidR="00D128FB" w:rsidRPr="00631F8B" w:rsidRDefault="00D128FB" w:rsidP="006E2051">
                  <w:r w:rsidRPr="00631F8B">
                    <w:t>Naam:</w:t>
                  </w:r>
                </w:p>
              </w:tc>
              <w:tc>
                <w:tcPr>
                  <w:tcW w:w="0" w:type="auto"/>
                  <w:hideMark/>
                </w:tcPr>
                <w:p w14:paraId="2A21B4D2" w14:textId="77777777" w:rsidR="00D128FB" w:rsidRPr="00631F8B" w:rsidRDefault="00D128FB" w:rsidP="006E2051">
                  <w:r w:rsidRPr="00631F8B">
                    <w:t xml:space="preserve">geometry </w:t>
                  </w:r>
                </w:p>
              </w:tc>
            </w:tr>
            <w:tr w:rsidR="00D128FB" w:rsidRPr="00631F8B" w14:paraId="3D6F40EC" w14:textId="77777777" w:rsidTr="006E2051">
              <w:trPr>
                <w:tblHeader/>
                <w:tblCellSpacing w:w="0" w:type="dxa"/>
              </w:trPr>
              <w:tc>
                <w:tcPr>
                  <w:tcW w:w="360" w:type="dxa"/>
                  <w:hideMark/>
                </w:tcPr>
                <w:p w14:paraId="4BF4D83C" w14:textId="77777777" w:rsidR="00D128FB" w:rsidRPr="00631F8B" w:rsidRDefault="00D128FB" w:rsidP="006E2051">
                  <w:r w:rsidRPr="00631F8B">
                    <w:t> </w:t>
                  </w:r>
                </w:p>
              </w:tc>
              <w:tc>
                <w:tcPr>
                  <w:tcW w:w="1500" w:type="dxa"/>
                  <w:hideMark/>
                </w:tcPr>
                <w:p w14:paraId="0B185BED" w14:textId="77777777" w:rsidR="00D128FB" w:rsidRPr="00631F8B" w:rsidRDefault="00D128FB" w:rsidP="006E2051">
                  <w:r w:rsidRPr="00631F8B">
                    <w:t>Type:</w:t>
                  </w:r>
                </w:p>
              </w:tc>
              <w:tc>
                <w:tcPr>
                  <w:tcW w:w="0" w:type="auto"/>
                  <w:hideMark/>
                </w:tcPr>
                <w:p w14:paraId="408B5CAD" w14:textId="77777777" w:rsidR="00D128FB" w:rsidRPr="00631F8B" w:rsidRDefault="00D128FB" w:rsidP="006E2051">
                  <w:r w:rsidRPr="00631F8B">
                    <w:t>GM_MultiSurface</w:t>
                  </w:r>
                </w:p>
              </w:tc>
            </w:tr>
            <w:tr w:rsidR="00D128FB" w:rsidRPr="00074262" w14:paraId="1EE4385E" w14:textId="77777777" w:rsidTr="006E2051">
              <w:trPr>
                <w:tblHeader/>
                <w:tblCellSpacing w:w="0" w:type="dxa"/>
              </w:trPr>
              <w:tc>
                <w:tcPr>
                  <w:tcW w:w="360" w:type="dxa"/>
                  <w:hideMark/>
                </w:tcPr>
                <w:p w14:paraId="701A8309" w14:textId="77777777" w:rsidR="00D128FB" w:rsidRPr="00631F8B" w:rsidRDefault="00D128FB" w:rsidP="006E2051">
                  <w:r w:rsidRPr="00631F8B">
                    <w:t> </w:t>
                  </w:r>
                </w:p>
              </w:tc>
              <w:tc>
                <w:tcPr>
                  <w:tcW w:w="1500" w:type="dxa"/>
                  <w:hideMark/>
                </w:tcPr>
                <w:p w14:paraId="4421E04A" w14:textId="77777777" w:rsidR="00D128FB" w:rsidRPr="00631F8B" w:rsidRDefault="00D128FB" w:rsidP="006E2051">
                  <w:r w:rsidRPr="00631F8B">
                    <w:t>Definitie:</w:t>
                  </w:r>
                </w:p>
              </w:tc>
              <w:tc>
                <w:tcPr>
                  <w:tcW w:w="0" w:type="auto"/>
                  <w:hideMark/>
                </w:tcPr>
                <w:p w14:paraId="62A63FA3" w14:textId="77777777" w:rsidR="00D128FB" w:rsidRPr="00D128FB" w:rsidRDefault="00D128FB" w:rsidP="006E2051">
                  <w:pPr>
                    <w:rPr>
                      <w:lang w:val="en-GB"/>
                    </w:rPr>
                  </w:pPr>
                  <w:r w:rsidRPr="00D128FB">
                    <w:rPr>
                      <w:lang w:val="en-GB"/>
                    </w:rPr>
                    <w:t>Geometric representation of spatial area covered by this condominium.</w:t>
                  </w:r>
                </w:p>
              </w:tc>
            </w:tr>
            <w:tr w:rsidR="00D128FB" w:rsidRPr="00631F8B" w14:paraId="3046F5AF" w14:textId="77777777" w:rsidTr="006E2051">
              <w:trPr>
                <w:tblHeader/>
                <w:tblCellSpacing w:w="0" w:type="dxa"/>
              </w:trPr>
              <w:tc>
                <w:tcPr>
                  <w:tcW w:w="360" w:type="dxa"/>
                  <w:hideMark/>
                </w:tcPr>
                <w:p w14:paraId="3453340F" w14:textId="77777777" w:rsidR="00D128FB" w:rsidRPr="00D128FB" w:rsidRDefault="00D128FB" w:rsidP="006E2051">
                  <w:pPr>
                    <w:rPr>
                      <w:lang w:val="en-GB"/>
                    </w:rPr>
                  </w:pPr>
                  <w:r w:rsidRPr="00D128FB">
                    <w:rPr>
                      <w:lang w:val="en-GB"/>
                    </w:rPr>
                    <w:t> </w:t>
                  </w:r>
                </w:p>
              </w:tc>
              <w:tc>
                <w:tcPr>
                  <w:tcW w:w="1500" w:type="dxa"/>
                  <w:hideMark/>
                </w:tcPr>
                <w:p w14:paraId="7700E8FB" w14:textId="77777777" w:rsidR="00D128FB" w:rsidRPr="00631F8B" w:rsidRDefault="00D128FB" w:rsidP="006E2051">
                  <w:r w:rsidRPr="00631F8B">
                    <w:t>Multipliciteit:</w:t>
                  </w:r>
                </w:p>
              </w:tc>
              <w:tc>
                <w:tcPr>
                  <w:tcW w:w="0" w:type="auto"/>
                  <w:hideMark/>
                </w:tcPr>
                <w:p w14:paraId="78F6D499" w14:textId="77777777" w:rsidR="00D128FB" w:rsidRPr="00631F8B" w:rsidRDefault="00D128FB" w:rsidP="006E2051">
                  <w:r w:rsidRPr="00631F8B">
                    <w:t>1</w:t>
                  </w:r>
                </w:p>
              </w:tc>
            </w:tr>
          </w:tbl>
          <w:p w14:paraId="2D4BF70B" w14:textId="77777777" w:rsidR="00D128FB" w:rsidRPr="00631F8B" w:rsidRDefault="00D128FB" w:rsidP="006E2051"/>
        </w:tc>
      </w:tr>
      <w:tr w:rsidR="00D128FB" w:rsidRPr="00631F8B" w14:paraId="7A43E0C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6B0F7" w14:textId="77777777"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795625A" w14:textId="77777777" w:rsidTr="006E2051">
              <w:trPr>
                <w:tblHeader/>
                <w:tblCellSpacing w:w="0" w:type="dxa"/>
              </w:trPr>
              <w:tc>
                <w:tcPr>
                  <w:tcW w:w="360" w:type="dxa"/>
                  <w:hideMark/>
                </w:tcPr>
                <w:p w14:paraId="671FA22F" w14:textId="77777777" w:rsidR="00D128FB" w:rsidRPr="00631F8B" w:rsidRDefault="00D128FB" w:rsidP="006E2051">
                  <w:r w:rsidRPr="00631F8B">
                    <w:t> </w:t>
                  </w:r>
                </w:p>
              </w:tc>
              <w:tc>
                <w:tcPr>
                  <w:tcW w:w="1500" w:type="dxa"/>
                  <w:hideMark/>
                </w:tcPr>
                <w:p w14:paraId="439DD698" w14:textId="77777777" w:rsidR="00D128FB" w:rsidRPr="00631F8B" w:rsidRDefault="00D128FB" w:rsidP="006E2051">
                  <w:r w:rsidRPr="00631F8B">
                    <w:t>Naam:</w:t>
                  </w:r>
                </w:p>
              </w:tc>
              <w:tc>
                <w:tcPr>
                  <w:tcW w:w="0" w:type="auto"/>
                  <w:hideMark/>
                </w:tcPr>
                <w:p w14:paraId="193E56D1" w14:textId="77777777" w:rsidR="00D128FB" w:rsidRPr="00631F8B" w:rsidRDefault="00D128FB" w:rsidP="006E2051">
                  <w:r w:rsidRPr="00631F8B">
                    <w:t xml:space="preserve">inspire id </w:t>
                  </w:r>
                </w:p>
              </w:tc>
            </w:tr>
            <w:tr w:rsidR="00D128FB" w:rsidRPr="00631F8B" w14:paraId="592A3A2F" w14:textId="77777777" w:rsidTr="006E2051">
              <w:trPr>
                <w:tblHeader/>
                <w:tblCellSpacing w:w="0" w:type="dxa"/>
              </w:trPr>
              <w:tc>
                <w:tcPr>
                  <w:tcW w:w="360" w:type="dxa"/>
                  <w:hideMark/>
                </w:tcPr>
                <w:p w14:paraId="08EAC2AF" w14:textId="77777777" w:rsidR="00D128FB" w:rsidRPr="00631F8B" w:rsidRDefault="00D128FB" w:rsidP="006E2051">
                  <w:r w:rsidRPr="00631F8B">
                    <w:t> </w:t>
                  </w:r>
                </w:p>
              </w:tc>
              <w:tc>
                <w:tcPr>
                  <w:tcW w:w="1500" w:type="dxa"/>
                  <w:hideMark/>
                </w:tcPr>
                <w:p w14:paraId="313B5897" w14:textId="77777777" w:rsidR="00D128FB" w:rsidRPr="00631F8B" w:rsidRDefault="00D128FB" w:rsidP="006E2051">
                  <w:r w:rsidRPr="00631F8B">
                    <w:t>Type:</w:t>
                  </w:r>
                </w:p>
              </w:tc>
              <w:tc>
                <w:tcPr>
                  <w:tcW w:w="0" w:type="auto"/>
                  <w:hideMark/>
                </w:tcPr>
                <w:p w14:paraId="4CC2685B" w14:textId="77777777" w:rsidR="00D128FB" w:rsidRPr="00631F8B" w:rsidRDefault="00D128FB" w:rsidP="006E2051">
                  <w:r w:rsidRPr="00631F8B">
                    <w:t>Identifier</w:t>
                  </w:r>
                </w:p>
              </w:tc>
            </w:tr>
            <w:tr w:rsidR="00D128FB" w:rsidRPr="00074262" w14:paraId="5976CAB4" w14:textId="77777777" w:rsidTr="006E2051">
              <w:trPr>
                <w:tblHeader/>
                <w:tblCellSpacing w:w="0" w:type="dxa"/>
              </w:trPr>
              <w:tc>
                <w:tcPr>
                  <w:tcW w:w="360" w:type="dxa"/>
                  <w:hideMark/>
                </w:tcPr>
                <w:p w14:paraId="4406EFB8" w14:textId="77777777" w:rsidR="00D128FB" w:rsidRPr="00631F8B" w:rsidRDefault="00D128FB" w:rsidP="006E2051">
                  <w:r w:rsidRPr="00631F8B">
                    <w:t> </w:t>
                  </w:r>
                </w:p>
              </w:tc>
              <w:tc>
                <w:tcPr>
                  <w:tcW w:w="1500" w:type="dxa"/>
                  <w:hideMark/>
                </w:tcPr>
                <w:p w14:paraId="59274D18" w14:textId="77777777" w:rsidR="00D128FB" w:rsidRPr="00631F8B" w:rsidRDefault="00D128FB" w:rsidP="006E2051">
                  <w:r w:rsidRPr="00631F8B">
                    <w:t>Definitie:</w:t>
                  </w:r>
                </w:p>
              </w:tc>
              <w:tc>
                <w:tcPr>
                  <w:tcW w:w="0" w:type="auto"/>
                  <w:hideMark/>
                </w:tcPr>
                <w:p w14:paraId="53C57719" w14:textId="77777777" w:rsidR="00D128FB" w:rsidRPr="00D128FB" w:rsidRDefault="00D128FB" w:rsidP="006E2051">
                  <w:pPr>
                    <w:rPr>
                      <w:lang w:val="en-GB"/>
                    </w:rPr>
                  </w:pPr>
                  <w:r w:rsidRPr="00D128FB">
                    <w:rPr>
                      <w:lang w:val="en-GB"/>
                    </w:rPr>
                    <w:t xml:space="preserve">External object identifier of the spatial object. </w:t>
                  </w:r>
                </w:p>
              </w:tc>
            </w:tr>
            <w:tr w:rsidR="00D128FB" w:rsidRPr="00074262" w14:paraId="5DD3CBFB" w14:textId="77777777" w:rsidTr="006E2051">
              <w:trPr>
                <w:tblHeader/>
                <w:tblCellSpacing w:w="0" w:type="dxa"/>
              </w:trPr>
              <w:tc>
                <w:tcPr>
                  <w:tcW w:w="360" w:type="dxa"/>
                  <w:hideMark/>
                </w:tcPr>
                <w:p w14:paraId="3D4B4650" w14:textId="77777777" w:rsidR="00D128FB" w:rsidRPr="00D128FB" w:rsidRDefault="00D128FB" w:rsidP="006E2051">
                  <w:pPr>
                    <w:rPr>
                      <w:lang w:val="en-GB"/>
                    </w:rPr>
                  </w:pPr>
                  <w:r w:rsidRPr="00D128FB">
                    <w:rPr>
                      <w:lang w:val="en-GB"/>
                    </w:rPr>
                    <w:t> </w:t>
                  </w:r>
                </w:p>
              </w:tc>
              <w:tc>
                <w:tcPr>
                  <w:tcW w:w="1500" w:type="dxa"/>
                  <w:hideMark/>
                </w:tcPr>
                <w:p w14:paraId="0BD54C9F" w14:textId="77777777" w:rsidR="00D128FB" w:rsidRPr="00631F8B" w:rsidRDefault="00D128FB" w:rsidP="006E2051">
                  <w:r w:rsidRPr="00631F8B">
                    <w:t>Omschrijving:</w:t>
                  </w:r>
                </w:p>
              </w:tc>
              <w:tc>
                <w:tcPr>
                  <w:tcW w:w="0" w:type="auto"/>
                  <w:hideMark/>
                </w:tcPr>
                <w:p w14:paraId="10E93646" w14:textId="77777777"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14:paraId="00FEC2CB" w14:textId="77777777" w:rsidTr="006E2051">
              <w:trPr>
                <w:tblHeader/>
                <w:tblCellSpacing w:w="0" w:type="dxa"/>
              </w:trPr>
              <w:tc>
                <w:tcPr>
                  <w:tcW w:w="360" w:type="dxa"/>
                  <w:hideMark/>
                </w:tcPr>
                <w:p w14:paraId="21455100" w14:textId="77777777" w:rsidR="00D128FB" w:rsidRPr="00D128FB" w:rsidRDefault="00D128FB" w:rsidP="006E2051">
                  <w:pPr>
                    <w:rPr>
                      <w:lang w:val="en-GB"/>
                    </w:rPr>
                  </w:pPr>
                  <w:r w:rsidRPr="00D128FB">
                    <w:rPr>
                      <w:lang w:val="en-GB"/>
                    </w:rPr>
                    <w:t> </w:t>
                  </w:r>
                </w:p>
              </w:tc>
              <w:tc>
                <w:tcPr>
                  <w:tcW w:w="1500" w:type="dxa"/>
                  <w:hideMark/>
                </w:tcPr>
                <w:p w14:paraId="7B41274A" w14:textId="77777777" w:rsidR="00D128FB" w:rsidRPr="00631F8B" w:rsidRDefault="00D128FB" w:rsidP="006E2051">
                  <w:r w:rsidRPr="00631F8B">
                    <w:t>Multipliciteit:</w:t>
                  </w:r>
                </w:p>
              </w:tc>
              <w:tc>
                <w:tcPr>
                  <w:tcW w:w="0" w:type="auto"/>
                  <w:hideMark/>
                </w:tcPr>
                <w:p w14:paraId="0D8D4E3A" w14:textId="77777777" w:rsidR="00D128FB" w:rsidRPr="00631F8B" w:rsidRDefault="00D128FB" w:rsidP="006E2051">
                  <w:r w:rsidRPr="00631F8B">
                    <w:t>1</w:t>
                  </w:r>
                </w:p>
              </w:tc>
            </w:tr>
          </w:tbl>
          <w:p w14:paraId="4883904E" w14:textId="77777777" w:rsidR="00D128FB" w:rsidRPr="00631F8B" w:rsidRDefault="00D128FB" w:rsidP="006E2051"/>
        </w:tc>
      </w:tr>
      <w:tr w:rsidR="00D128FB" w:rsidRPr="00631F8B" w14:paraId="56169A0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12C21B" w14:textId="77777777"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695C3D4" w14:textId="77777777" w:rsidTr="006E2051">
              <w:trPr>
                <w:tblHeader/>
                <w:tblCellSpacing w:w="0" w:type="dxa"/>
              </w:trPr>
              <w:tc>
                <w:tcPr>
                  <w:tcW w:w="360" w:type="dxa"/>
                  <w:hideMark/>
                </w:tcPr>
                <w:p w14:paraId="7FAD45DE" w14:textId="77777777" w:rsidR="00D128FB" w:rsidRPr="00631F8B" w:rsidRDefault="00D128FB" w:rsidP="006E2051">
                  <w:r w:rsidRPr="00631F8B">
                    <w:t> </w:t>
                  </w:r>
                </w:p>
              </w:tc>
              <w:tc>
                <w:tcPr>
                  <w:tcW w:w="1500" w:type="dxa"/>
                  <w:hideMark/>
                </w:tcPr>
                <w:p w14:paraId="355E6177" w14:textId="77777777" w:rsidR="00D128FB" w:rsidRPr="00631F8B" w:rsidRDefault="00D128FB" w:rsidP="006E2051">
                  <w:r w:rsidRPr="00631F8B">
                    <w:t>Naam:</w:t>
                  </w:r>
                </w:p>
              </w:tc>
              <w:tc>
                <w:tcPr>
                  <w:tcW w:w="0" w:type="auto"/>
                  <w:hideMark/>
                </w:tcPr>
                <w:p w14:paraId="00CDE9FA" w14:textId="77777777" w:rsidR="00D128FB" w:rsidRPr="00631F8B" w:rsidRDefault="00D128FB" w:rsidP="006E2051">
                  <w:r w:rsidRPr="00631F8B">
                    <w:t xml:space="preserve">name </w:t>
                  </w:r>
                </w:p>
              </w:tc>
            </w:tr>
            <w:tr w:rsidR="00D128FB" w:rsidRPr="00631F8B" w14:paraId="350B8558" w14:textId="77777777" w:rsidTr="006E2051">
              <w:trPr>
                <w:tblHeader/>
                <w:tblCellSpacing w:w="0" w:type="dxa"/>
              </w:trPr>
              <w:tc>
                <w:tcPr>
                  <w:tcW w:w="360" w:type="dxa"/>
                  <w:hideMark/>
                </w:tcPr>
                <w:p w14:paraId="6A869C11" w14:textId="77777777" w:rsidR="00D128FB" w:rsidRPr="00631F8B" w:rsidRDefault="00D128FB" w:rsidP="006E2051">
                  <w:r w:rsidRPr="00631F8B">
                    <w:t> </w:t>
                  </w:r>
                </w:p>
              </w:tc>
              <w:tc>
                <w:tcPr>
                  <w:tcW w:w="1500" w:type="dxa"/>
                  <w:hideMark/>
                </w:tcPr>
                <w:p w14:paraId="491E2DE3" w14:textId="77777777" w:rsidR="00D128FB" w:rsidRPr="00631F8B" w:rsidRDefault="00D128FB" w:rsidP="006E2051">
                  <w:r w:rsidRPr="00631F8B">
                    <w:t>Type:</w:t>
                  </w:r>
                </w:p>
              </w:tc>
              <w:tc>
                <w:tcPr>
                  <w:tcW w:w="0" w:type="auto"/>
                  <w:hideMark/>
                </w:tcPr>
                <w:p w14:paraId="25D34505" w14:textId="77777777" w:rsidR="00D128FB" w:rsidRPr="00631F8B" w:rsidRDefault="00D128FB" w:rsidP="006E2051">
                  <w:r w:rsidRPr="00631F8B">
                    <w:t>GeographicalName</w:t>
                  </w:r>
                </w:p>
              </w:tc>
            </w:tr>
            <w:tr w:rsidR="00D128FB" w:rsidRPr="00074262" w14:paraId="24A14419" w14:textId="77777777" w:rsidTr="006E2051">
              <w:trPr>
                <w:tblHeader/>
                <w:tblCellSpacing w:w="0" w:type="dxa"/>
              </w:trPr>
              <w:tc>
                <w:tcPr>
                  <w:tcW w:w="360" w:type="dxa"/>
                  <w:hideMark/>
                </w:tcPr>
                <w:p w14:paraId="1607411C" w14:textId="77777777" w:rsidR="00D128FB" w:rsidRPr="00631F8B" w:rsidRDefault="00D128FB" w:rsidP="006E2051">
                  <w:r w:rsidRPr="00631F8B">
                    <w:t> </w:t>
                  </w:r>
                </w:p>
              </w:tc>
              <w:tc>
                <w:tcPr>
                  <w:tcW w:w="1500" w:type="dxa"/>
                  <w:hideMark/>
                </w:tcPr>
                <w:p w14:paraId="2F59953B" w14:textId="77777777" w:rsidR="00D128FB" w:rsidRPr="00631F8B" w:rsidRDefault="00D128FB" w:rsidP="006E2051">
                  <w:r w:rsidRPr="00631F8B">
                    <w:t>Definitie:</w:t>
                  </w:r>
                </w:p>
              </w:tc>
              <w:tc>
                <w:tcPr>
                  <w:tcW w:w="0" w:type="auto"/>
                  <w:hideMark/>
                </w:tcPr>
                <w:p w14:paraId="1ABECBE8" w14:textId="77777777" w:rsidR="00D128FB" w:rsidRPr="00D128FB" w:rsidRDefault="00D128FB" w:rsidP="006E2051">
                  <w:pPr>
                    <w:rPr>
                      <w:lang w:val="en-GB"/>
                    </w:rPr>
                  </w:pPr>
                  <w:r w:rsidRPr="00D128FB">
                    <w:rPr>
                      <w:lang w:val="en-GB"/>
                    </w:rPr>
                    <w:t>Official geographical name of this condominium, given in several languages where required.</w:t>
                  </w:r>
                </w:p>
              </w:tc>
            </w:tr>
            <w:tr w:rsidR="00D128FB" w:rsidRPr="00631F8B" w14:paraId="6A0FD0E9" w14:textId="77777777" w:rsidTr="006E2051">
              <w:trPr>
                <w:tblHeader/>
                <w:tblCellSpacing w:w="0" w:type="dxa"/>
              </w:trPr>
              <w:tc>
                <w:tcPr>
                  <w:tcW w:w="360" w:type="dxa"/>
                  <w:hideMark/>
                </w:tcPr>
                <w:p w14:paraId="59BE2B21" w14:textId="77777777" w:rsidR="00D128FB" w:rsidRPr="00D128FB" w:rsidRDefault="00D128FB" w:rsidP="006E2051">
                  <w:pPr>
                    <w:rPr>
                      <w:lang w:val="en-GB"/>
                    </w:rPr>
                  </w:pPr>
                  <w:r w:rsidRPr="00D128FB">
                    <w:rPr>
                      <w:lang w:val="en-GB"/>
                    </w:rPr>
                    <w:t> </w:t>
                  </w:r>
                </w:p>
              </w:tc>
              <w:tc>
                <w:tcPr>
                  <w:tcW w:w="1500" w:type="dxa"/>
                  <w:hideMark/>
                </w:tcPr>
                <w:p w14:paraId="6F8965BB" w14:textId="77777777" w:rsidR="00D128FB" w:rsidRPr="00631F8B" w:rsidRDefault="00D128FB" w:rsidP="006E2051">
                  <w:r w:rsidRPr="00631F8B">
                    <w:t>Multipliciteit:</w:t>
                  </w:r>
                </w:p>
              </w:tc>
              <w:tc>
                <w:tcPr>
                  <w:tcW w:w="0" w:type="auto"/>
                  <w:hideMark/>
                </w:tcPr>
                <w:p w14:paraId="0510A17C" w14:textId="77777777" w:rsidR="00D128FB" w:rsidRPr="00631F8B" w:rsidRDefault="00D128FB" w:rsidP="006E2051">
                  <w:r w:rsidRPr="00631F8B">
                    <w:t>0..*</w:t>
                  </w:r>
                </w:p>
              </w:tc>
            </w:tr>
            <w:tr w:rsidR="00D128FB" w:rsidRPr="00631F8B" w14:paraId="02F03B0F" w14:textId="77777777" w:rsidTr="006E2051">
              <w:trPr>
                <w:tblHeader/>
                <w:tblCellSpacing w:w="0" w:type="dxa"/>
              </w:trPr>
              <w:tc>
                <w:tcPr>
                  <w:tcW w:w="360" w:type="dxa"/>
                  <w:hideMark/>
                </w:tcPr>
                <w:p w14:paraId="7BCE63B1" w14:textId="77777777" w:rsidR="00D128FB" w:rsidRPr="00631F8B" w:rsidRDefault="00D128FB" w:rsidP="006E2051">
                  <w:r w:rsidRPr="00631F8B">
                    <w:t> </w:t>
                  </w:r>
                </w:p>
              </w:tc>
              <w:tc>
                <w:tcPr>
                  <w:tcW w:w="1500" w:type="dxa"/>
                  <w:hideMark/>
                </w:tcPr>
                <w:p w14:paraId="37D37077" w14:textId="77777777" w:rsidR="00D128FB" w:rsidRPr="00631F8B" w:rsidRDefault="00D128FB" w:rsidP="006E2051">
                  <w:r w:rsidRPr="00631F8B">
                    <w:t>Stereotypes:</w:t>
                  </w:r>
                </w:p>
              </w:tc>
              <w:tc>
                <w:tcPr>
                  <w:tcW w:w="0" w:type="auto"/>
                  <w:hideMark/>
                </w:tcPr>
                <w:p w14:paraId="458E661D" w14:textId="77777777" w:rsidR="00D128FB" w:rsidRPr="00631F8B" w:rsidRDefault="00D128FB" w:rsidP="006E2051">
                  <w:r w:rsidRPr="00631F8B">
                    <w:t>«voidable»</w:t>
                  </w:r>
                </w:p>
              </w:tc>
            </w:tr>
          </w:tbl>
          <w:p w14:paraId="55165DBA" w14:textId="77777777" w:rsidR="00D128FB" w:rsidRPr="00631F8B" w:rsidRDefault="00D128FB" w:rsidP="006E2051"/>
        </w:tc>
      </w:tr>
      <w:tr w:rsidR="00D128FB" w:rsidRPr="00631F8B" w14:paraId="1B05AEA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1F5615" w14:textId="77777777" w:rsidR="00D128FB" w:rsidRPr="00631F8B" w:rsidRDefault="00D128FB" w:rsidP="006E2051">
            <w:r w:rsidRPr="00631F8B">
              <w:rPr>
                <w:b/>
                <w:bCs/>
              </w:rPr>
              <w:t>Relatie: admUnit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D0C6605" w14:textId="77777777" w:rsidTr="006E2051">
              <w:trPr>
                <w:tblHeader/>
                <w:tblCellSpacing w:w="0" w:type="dxa"/>
              </w:trPr>
              <w:tc>
                <w:tcPr>
                  <w:tcW w:w="360" w:type="dxa"/>
                  <w:hideMark/>
                </w:tcPr>
                <w:p w14:paraId="19363A2C" w14:textId="77777777" w:rsidR="00D128FB" w:rsidRPr="00631F8B" w:rsidRDefault="00D128FB" w:rsidP="006E2051">
                  <w:r w:rsidRPr="00631F8B">
                    <w:t> </w:t>
                  </w:r>
                </w:p>
              </w:tc>
              <w:tc>
                <w:tcPr>
                  <w:tcW w:w="1500" w:type="dxa"/>
                  <w:hideMark/>
                </w:tcPr>
                <w:p w14:paraId="50627BF5" w14:textId="77777777" w:rsidR="00D128FB" w:rsidRPr="00631F8B" w:rsidRDefault="00D128FB" w:rsidP="006E2051">
                  <w:r w:rsidRPr="00631F8B">
                    <w:t>Naam:</w:t>
                  </w:r>
                </w:p>
              </w:tc>
              <w:tc>
                <w:tcPr>
                  <w:tcW w:w="0" w:type="auto"/>
                  <w:hideMark/>
                </w:tcPr>
                <w:p w14:paraId="6D3A34E7" w14:textId="77777777" w:rsidR="00D128FB" w:rsidRPr="00631F8B" w:rsidRDefault="00D128FB" w:rsidP="006E2051">
                  <w:r w:rsidRPr="00631F8B">
                    <w:t xml:space="preserve">adm unit </w:t>
                  </w:r>
                </w:p>
              </w:tc>
            </w:tr>
            <w:tr w:rsidR="00D128FB" w:rsidRPr="00631F8B" w14:paraId="23EFF187" w14:textId="77777777" w:rsidTr="006E2051">
              <w:trPr>
                <w:tblHeader/>
                <w:tblCellSpacing w:w="0" w:type="dxa"/>
              </w:trPr>
              <w:tc>
                <w:tcPr>
                  <w:tcW w:w="360" w:type="dxa"/>
                  <w:hideMark/>
                </w:tcPr>
                <w:p w14:paraId="0FB2C16F" w14:textId="77777777" w:rsidR="00D128FB" w:rsidRPr="00631F8B" w:rsidRDefault="00D128FB" w:rsidP="006E2051">
                  <w:r w:rsidRPr="00631F8B">
                    <w:t> </w:t>
                  </w:r>
                </w:p>
              </w:tc>
              <w:tc>
                <w:tcPr>
                  <w:tcW w:w="1500" w:type="dxa"/>
                  <w:hideMark/>
                </w:tcPr>
                <w:p w14:paraId="57B37D4A" w14:textId="77777777" w:rsidR="00D128FB" w:rsidRPr="00631F8B" w:rsidRDefault="00D128FB" w:rsidP="006E2051">
                  <w:r w:rsidRPr="00631F8B">
                    <w:t>Type:</w:t>
                  </w:r>
                </w:p>
              </w:tc>
              <w:tc>
                <w:tcPr>
                  <w:tcW w:w="0" w:type="auto"/>
                  <w:hideMark/>
                </w:tcPr>
                <w:p w14:paraId="1BDA620B" w14:textId="77777777" w:rsidR="00D128FB" w:rsidRPr="00631F8B" w:rsidRDefault="00D128FB" w:rsidP="006E2051">
                  <w:r w:rsidRPr="00631F8B">
                    <w:t>AdministrativeUnit</w:t>
                  </w:r>
                </w:p>
              </w:tc>
            </w:tr>
            <w:tr w:rsidR="00D128FB" w:rsidRPr="00074262" w14:paraId="5979E3E3" w14:textId="77777777" w:rsidTr="006E2051">
              <w:trPr>
                <w:tblHeader/>
                <w:tblCellSpacing w:w="0" w:type="dxa"/>
              </w:trPr>
              <w:tc>
                <w:tcPr>
                  <w:tcW w:w="360" w:type="dxa"/>
                  <w:hideMark/>
                </w:tcPr>
                <w:p w14:paraId="47117DFE" w14:textId="77777777" w:rsidR="00D128FB" w:rsidRPr="00631F8B" w:rsidRDefault="00D128FB" w:rsidP="006E2051">
                  <w:r w:rsidRPr="00631F8B">
                    <w:t> </w:t>
                  </w:r>
                </w:p>
              </w:tc>
              <w:tc>
                <w:tcPr>
                  <w:tcW w:w="1500" w:type="dxa"/>
                  <w:hideMark/>
                </w:tcPr>
                <w:p w14:paraId="051B4AB9" w14:textId="77777777" w:rsidR="00D128FB" w:rsidRPr="00631F8B" w:rsidRDefault="00D128FB" w:rsidP="006E2051">
                  <w:r w:rsidRPr="00631F8B">
                    <w:t>Definitie:</w:t>
                  </w:r>
                </w:p>
              </w:tc>
              <w:tc>
                <w:tcPr>
                  <w:tcW w:w="0" w:type="auto"/>
                  <w:hideMark/>
                </w:tcPr>
                <w:p w14:paraId="030E5FB2" w14:textId="77777777" w:rsidR="00D128FB" w:rsidRPr="00D128FB" w:rsidRDefault="00D128FB" w:rsidP="006E2051">
                  <w:pPr>
                    <w:rPr>
                      <w:lang w:val="en-GB"/>
                    </w:rPr>
                  </w:pPr>
                  <w:r w:rsidRPr="00D128FB">
                    <w:rPr>
                      <w:lang w:val="en-GB"/>
                    </w:rPr>
                    <w:t>The administrative unit administering the condominium.</w:t>
                  </w:r>
                </w:p>
              </w:tc>
            </w:tr>
            <w:tr w:rsidR="00D128FB" w:rsidRPr="00631F8B" w14:paraId="0E73A137" w14:textId="77777777" w:rsidTr="006E2051">
              <w:trPr>
                <w:tblHeader/>
                <w:tblCellSpacing w:w="0" w:type="dxa"/>
              </w:trPr>
              <w:tc>
                <w:tcPr>
                  <w:tcW w:w="360" w:type="dxa"/>
                  <w:hideMark/>
                </w:tcPr>
                <w:p w14:paraId="34286C76" w14:textId="77777777" w:rsidR="00D128FB" w:rsidRPr="00D128FB" w:rsidRDefault="00D128FB" w:rsidP="006E2051">
                  <w:pPr>
                    <w:rPr>
                      <w:lang w:val="en-GB"/>
                    </w:rPr>
                  </w:pPr>
                  <w:r w:rsidRPr="00D128FB">
                    <w:rPr>
                      <w:lang w:val="en-GB"/>
                    </w:rPr>
                    <w:t> </w:t>
                  </w:r>
                </w:p>
              </w:tc>
              <w:tc>
                <w:tcPr>
                  <w:tcW w:w="1500" w:type="dxa"/>
                  <w:hideMark/>
                </w:tcPr>
                <w:p w14:paraId="0DD5B20D" w14:textId="77777777" w:rsidR="00D128FB" w:rsidRPr="00631F8B" w:rsidRDefault="00D128FB" w:rsidP="006E2051">
                  <w:r w:rsidRPr="00631F8B">
                    <w:t>Multipliciteit:</w:t>
                  </w:r>
                </w:p>
              </w:tc>
              <w:tc>
                <w:tcPr>
                  <w:tcW w:w="0" w:type="auto"/>
                  <w:hideMark/>
                </w:tcPr>
                <w:p w14:paraId="5A1C65A0" w14:textId="77777777" w:rsidR="00D128FB" w:rsidRPr="00631F8B" w:rsidRDefault="00D128FB" w:rsidP="006E2051">
                  <w:r w:rsidRPr="00631F8B">
                    <w:t>1..*</w:t>
                  </w:r>
                </w:p>
              </w:tc>
            </w:tr>
            <w:tr w:rsidR="00D128FB" w:rsidRPr="00631F8B" w14:paraId="6C606776" w14:textId="77777777" w:rsidTr="006E2051">
              <w:trPr>
                <w:tblHeader/>
                <w:tblCellSpacing w:w="0" w:type="dxa"/>
              </w:trPr>
              <w:tc>
                <w:tcPr>
                  <w:tcW w:w="360" w:type="dxa"/>
                  <w:hideMark/>
                </w:tcPr>
                <w:p w14:paraId="04FC78A6" w14:textId="77777777" w:rsidR="00D128FB" w:rsidRPr="00631F8B" w:rsidRDefault="00D128FB" w:rsidP="006E2051">
                  <w:r w:rsidRPr="00631F8B">
                    <w:t> </w:t>
                  </w:r>
                </w:p>
              </w:tc>
              <w:tc>
                <w:tcPr>
                  <w:tcW w:w="1500" w:type="dxa"/>
                  <w:hideMark/>
                </w:tcPr>
                <w:p w14:paraId="64AD3E96" w14:textId="77777777" w:rsidR="00D128FB" w:rsidRPr="00631F8B" w:rsidRDefault="00D128FB" w:rsidP="006E2051">
                  <w:r w:rsidRPr="00631F8B">
                    <w:t>Stereotypes:</w:t>
                  </w:r>
                </w:p>
              </w:tc>
              <w:tc>
                <w:tcPr>
                  <w:tcW w:w="0" w:type="auto"/>
                  <w:hideMark/>
                </w:tcPr>
                <w:p w14:paraId="6546E8DE" w14:textId="77777777" w:rsidR="00D128FB" w:rsidRPr="00631F8B" w:rsidRDefault="00D128FB" w:rsidP="006E2051">
                  <w:r w:rsidRPr="00631F8B">
                    <w:t>«voidable»</w:t>
                  </w:r>
                </w:p>
              </w:tc>
            </w:tr>
          </w:tbl>
          <w:p w14:paraId="496DF967" w14:textId="77777777" w:rsidR="00D128FB" w:rsidRPr="00631F8B" w:rsidRDefault="00D128FB" w:rsidP="006E2051"/>
        </w:tc>
      </w:tr>
    </w:tbl>
    <w:p w14:paraId="440AD68C" w14:textId="77777777" w:rsidR="00D128FB" w:rsidRPr="00631F8B" w:rsidRDefault="00D128FB" w:rsidP="00D128FB">
      <w:pPr>
        <w:pStyle w:val="Kop5"/>
        <w:rPr>
          <w:sz w:val="16"/>
          <w:szCs w:val="16"/>
        </w:rPr>
      </w:pPr>
      <w:r w:rsidRPr="00631F8B">
        <w:rPr>
          <w:sz w:val="16"/>
          <w:szCs w:val="16"/>
        </w:rPr>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145258B7"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D59F6F" w14:textId="77777777" w:rsidR="00D128FB" w:rsidRPr="00631F8B" w:rsidRDefault="00D128FB" w:rsidP="006E2051">
            <w:pPr>
              <w:spacing w:line="225" w:lineRule="atLeast"/>
            </w:pPr>
            <w:r w:rsidRPr="00631F8B">
              <w:rPr>
                <w:b/>
                <w:bCs/>
              </w:rPr>
              <w:t>ResidenceOfAuthority</w:t>
            </w:r>
          </w:p>
        </w:tc>
      </w:tr>
      <w:tr w:rsidR="00D128FB" w:rsidRPr="00631F8B" w14:paraId="3EE7C45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D62A6D1" w14:textId="77777777" w:rsidTr="006E2051">
              <w:trPr>
                <w:tblHeader/>
                <w:tblCellSpacing w:w="0" w:type="dxa"/>
              </w:trPr>
              <w:tc>
                <w:tcPr>
                  <w:tcW w:w="360" w:type="dxa"/>
                  <w:hideMark/>
                </w:tcPr>
                <w:p w14:paraId="362233D5" w14:textId="77777777" w:rsidR="00D128FB" w:rsidRPr="00631F8B" w:rsidRDefault="00D128FB" w:rsidP="006E2051">
                  <w:r w:rsidRPr="00631F8B">
                    <w:t> </w:t>
                  </w:r>
                </w:p>
              </w:tc>
              <w:tc>
                <w:tcPr>
                  <w:tcW w:w="1500" w:type="dxa"/>
                  <w:hideMark/>
                </w:tcPr>
                <w:p w14:paraId="592B3391" w14:textId="77777777" w:rsidR="00D128FB" w:rsidRPr="00631F8B" w:rsidRDefault="00D128FB" w:rsidP="006E2051">
                  <w:r w:rsidRPr="00631F8B">
                    <w:t>Package:</w:t>
                  </w:r>
                </w:p>
              </w:tc>
              <w:tc>
                <w:tcPr>
                  <w:tcW w:w="0" w:type="auto"/>
                  <w:hideMark/>
                </w:tcPr>
                <w:p w14:paraId="69661C90" w14:textId="77777777"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074262" w14:paraId="1A6806E7" w14:textId="77777777" w:rsidTr="006E2051">
              <w:trPr>
                <w:tblHeader/>
                <w:tblCellSpacing w:w="0" w:type="dxa"/>
              </w:trPr>
              <w:tc>
                <w:tcPr>
                  <w:tcW w:w="360" w:type="dxa"/>
                  <w:hideMark/>
                </w:tcPr>
                <w:p w14:paraId="1CA665FC" w14:textId="77777777" w:rsidR="00D128FB" w:rsidRPr="00D128FB" w:rsidRDefault="00D128FB" w:rsidP="006E2051">
                  <w:pPr>
                    <w:rPr>
                      <w:lang w:val="en-GB"/>
                    </w:rPr>
                  </w:pPr>
                  <w:r w:rsidRPr="00D128FB">
                    <w:rPr>
                      <w:lang w:val="en-GB"/>
                    </w:rPr>
                    <w:t> </w:t>
                  </w:r>
                </w:p>
              </w:tc>
              <w:tc>
                <w:tcPr>
                  <w:tcW w:w="1500" w:type="dxa"/>
                  <w:hideMark/>
                </w:tcPr>
                <w:p w14:paraId="36A34805" w14:textId="77777777" w:rsidR="00D128FB" w:rsidRPr="00631F8B" w:rsidRDefault="00D128FB" w:rsidP="006E2051">
                  <w:r w:rsidRPr="00631F8B">
                    <w:t>Definitie:</w:t>
                  </w:r>
                </w:p>
              </w:tc>
              <w:tc>
                <w:tcPr>
                  <w:tcW w:w="0" w:type="auto"/>
                  <w:hideMark/>
                </w:tcPr>
                <w:p w14:paraId="310EA8A1" w14:textId="77777777" w:rsidR="00D128FB" w:rsidRPr="00D128FB" w:rsidRDefault="00D128FB" w:rsidP="006E2051">
                  <w:pPr>
                    <w:rPr>
                      <w:lang w:val="en-GB"/>
                    </w:rPr>
                  </w:pPr>
                  <w:r w:rsidRPr="00D128FB">
                    <w:rPr>
                      <w:lang w:val="en-GB"/>
                    </w:rPr>
                    <w:t xml:space="preserve">Data type representing the name and position of a residence of authority. </w:t>
                  </w:r>
                </w:p>
              </w:tc>
            </w:tr>
            <w:tr w:rsidR="00D128FB" w:rsidRPr="00631F8B" w14:paraId="710152C9" w14:textId="77777777" w:rsidTr="006E2051">
              <w:trPr>
                <w:tblHeader/>
                <w:tblCellSpacing w:w="0" w:type="dxa"/>
              </w:trPr>
              <w:tc>
                <w:tcPr>
                  <w:tcW w:w="360" w:type="dxa"/>
                  <w:hideMark/>
                </w:tcPr>
                <w:p w14:paraId="23DD7A4D" w14:textId="77777777" w:rsidR="00D128FB" w:rsidRPr="00D128FB" w:rsidRDefault="00D128FB" w:rsidP="006E2051">
                  <w:pPr>
                    <w:rPr>
                      <w:lang w:val="en-GB"/>
                    </w:rPr>
                  </w:pPr>
                  <w:r w:rsidRPr="00D128FB">
                    <w:rPr>
                      <w:lang w:val="en-GB"/>
                    </w:rPr>
                    <w:t> </w:t>
                  </w:r>
                </w:p>
              </w:tc>
              <w:tc>
                <w:tcPr>
                  <w:tcW w:w="1500" w:type="dxa"/>
                  <w:hideMark/>
                </w:tcPr>
                <w:p w14:paraId="02A9A029" w14:textId="77777777" w:rsidR="00D128FB" w:rsidRPr="00631F8B" w:rsidRDefault="00D128FB" w:rsidP="006E2051">
                  <w:r w:rsidRPr="00631F8B">
                    <w:t>Stereotypes:</w:t>
                  </w:r>
                </w:p>
              </w:tc>
              <w:tc>
                <w:tcPr>
                  <w:tcW w:w="0" w:type="auto"/>
                  <w:hideMark/>
                </w:tcPr>
                <w:p w14:paraId="4072039C" w14:textId="77777777" w:rsidR="00D128FB" w:rsidRPr="00631F8B" w:rsidRDefault="00D128FB" w:rsidP="006E2051">
                  <w:r w:rsidRPr="00631F8B">
                    <w:t>«dataType»</w:t>
                  </w:r>
                </w:p>
              </w:tc>
            </w:tr>
          </w:tbl>
          <w:p w14:paraId="5AD1D511" w14:textId="77777777" w:rsidR="00D128FB" w:rsidRPr="00631F8B" w:rsidRDefault="00D128FB" w:rsidP="006E2051"/>
        </w:tc>
      </w:tr>
      <w:tr w:rsidR="00D128FB" w:rsidRPr="00631F8B" w14:paraId="2EDEFDD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633AC7" w14:textId="77777777"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A6CBB13" w14:textId="77777777" w:rsidTr="006E2051">
              <w:trPr>
                <w:tblHeader/>
                <w:tblCellSpacing w:w="0" w:type="dxa"/>
              </w:trPr>
              <w:tc>
                <w:tcPr>
                  <w:tcW w:w="360" w:type="dxa"/>
                  <w:hideMark/>
                </w:tcPr>
                <w:p w14:paraId="65D2DEF3" w14:textId="77777777" w:rsidR="00D128FB" w:rsidRPr="00631F8B" w:rsidRDefault="00D128FB" w:rsidP="006E2051">
                  <w:r w:rsidRPr="00631F8B">
                    <w:t> </w:t>
                  </w:r>
                </w:p>
              </w:tc>
              <w:tc>
                <w:tcPr>
                  <w:tcW w:w="1500" w:type="dxa"/>
                  <w:hideMark/>
                </w:tcPr>
                <w:p w14:paraId="65BFF760" w14:textId="77777777" w:rsidR="00D128FB" w:rsidRPr="00631F8B" w:rsidRDefault="00D128FB" w:rsidP="006E2051">
                  <w:r w:rsidRPr="00631F8B">
                    <w:t>Type:</w:t>
                  </w:r>
                </w:p>
              </w:tc>
              <w:tc>
                <w:tcPr>
                  <w:tcW w:w="0" w:type="auto"/>
                  <w:hideMark/>
                </w:tcPr>
                <w:p w14:paraId="10821BAF" w14:textId="77777777" w:rsidR="00D128FB" w:rsidRPr="00631F8B" w:rsidRDefault="00D128FB" w:rsidP="006E2051">
                  <w:r w:rsidRPr="00631F8B">
                    <w:t>GeographicalName</w:t>
                  </w:r>
                </w:p>
              </w:tc>
            </w:tr>
            <w:tr w:rsidR="00D128FB" w:rsidRPr="00074262" w14:paraId="2CB82084" w14:textId="77777777" w:rsidTr="006E2051">
              <w:trPr>
                <w:tblHeader/>
                <w:tblCellSpacing w:w="0" w:type="dxa"/>
              </w:trPr>
              <w:tc>
                <w:tcPr>
                  <w:tcW w:w="360" w:type="dxa"/>
                  <w:hideMark/>
                </w:tcPr>
                <w:p w14:paraId="6851B213" w14:textId="77777777" w:rsidR="00D128FB" w:rsidRPr="00631F8B" w:rsidRDefault="00D128FB" w:rsidP="006E2051">
                  <w:r w:rsidRPr="00631F8B">
                    <w:t> </w:t>
                  </w:r>
                </w:p>
              </w:tc>
              <w:tc>
                <w:tcPr>
                  <w:tcW w:w="1500" w:type="dxa"/>
                  <w:hideMark/>
                </w:tcPr>
                <w:p w14:paraId="21296B81" w14:textId="77777777" w:rsidR="00D128FB" w:rsidRPr="00631F8B" w:rsidRDefault="00D128FB" w:rsidP="006E2051">
                  <w:r w:rsidRPr="00631F8B">
                    <w:t>Definitie:</w:t>
                  </w:r>
                </w:p>
              </w:tc>
              <w:tc>
                <w:tcPr>
                  <w:tcW w:w="0" w:type="auto"/>
                  <w:hideMark/>
                </w:tcPr>
                <w:p w14:paraId="4D0DFD38" w14:textId="77777777" w:rsidR="00D128FB" w:rsidRPr="00D128FB" w:rsidRDefault="00D128FB" w:rsidP="006E2051">
                  <w:pPr>
                    <w:rPr>
                      <w:lang w:val="en-GB"/>
                    </w:rPr>
                  </w:pPr>
                  <w:r w:rsidRPr="00D128FB">
                    <w:rPr>
                      <w:lang w:val="en-GB"/>
                    </w:rPr>
                    <w:t xml:space="preserve">Name of the residence of authority. </w:t>
                  </w:r>
                </w:p>
              </w:tc>
            </w:tr>
            <w:tr w:rsidR="00D128FB" w:rsidRPr="00631F8B" w14:paraId="51E5553A" w14:textId="77777777" w:rsidTr="006E2051">
              <w:trPr>
                <w:tblHeader/>
                <w:tblCellSpacing w:w="0" w:type="dxa"/>
              </w:trPr>
              <w:tc>
                <w:tcPr>
                  <w:tcW w:w="360" w:type="dxa"/>
                  <w:hideMark/>
                </w:tcPr>
                <w:p w14:paraId="2EC43342" w14:textId="77777777" w:rsidR="00D128FB" w:rsidRPr="00D128FB" w:rsidRDefault="00D128FB" w:rsidP="006E2051">
                  <w:pPr>
                    <w:rPr>
                      <w:lang w:val="en-GB"/>
                    </w:rPr>
                  </w:pPr>
                  <w:r w:rsidRPr="00D128FB">
                    <w:rPr>
                      <w:lang w:val="en-GB"/>
                    </w:rPr>
                    <w:t> </w:t>
                  </w:r>
                </w:p>
              </w:tc>
              <w:tc>
                <w:tcPr>
                  <w:tcW w:w="1500" w:type="dxa"/>
                  <w:hideMark/>
                </w:tcPr>
                <w:p w14:paraId="37EF3382" w14:textId="77777777" w:rsidR="00D128FB" w:rsidRPr="00631F8B" w:rsidRDefault="00D128FB" w:rsidP="006E2051">
                  <w:r w:rsidRPr="00631F8B">
                    <w:t>Multipliciteit:</w:t>
                  </w:r>
                </w:p>
              </w:tc>
              <w:tc>
                <w:tcPr>
                  <w:tcW w:w="0" w:type="auto"/>
                  <w:hideMark/>
                </w:tcPr>
                <w:p w14:paraId="6E97D578" w14:textId="77777777" w:rsidR="00D128FB" w:rsidRPr="00631F8B" w:rsidRDefault="00D128FB" w:rsidP="006E2051">
                  <w:r w:rsidRPr="00631F8B">
                    <w:t>1</w:t>
                  </w:r>
                </w:p>
              </w:tc>
            </w:tr>
          </w:tbl>
          <w:p w14:paraId="66037CFE" w14:textId="77777777" w:rsidR="00D128FB" w:rsidRPr="00631F8B" w:rsidRDefault="00D128FB" w:rsidP="006E2051"/>
        </w:tc>
      </w:tr>
      <w:tr w:rsidR="00D128FB" w:rsidRPr="00631F8B" w14:paraId="29424E1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BC9AE3" w14:textId="77777777"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45E055E" w14:textId="77777777" w:rsidTr="006E2051">
              <w:trPr>
                <w:tblHeader/>
                <w:tblCellSpacing w:w="0" w:type="dxa"/>
              </w:trPr>
              <w:tc>
                <w:tcPr>
                  <w:tcW w:w="360" w:type="dxa"/>
                  <w:hideMark/>
                </w:tcPr>
                <w:p w14:paraId="4D8ECD62" w14:textId="77777777" w:rsidR="00D128FB" w:rsidRPr="00631F8B" w:rsidRDefault="00D128FB" w:rsidP="006E2051">
                  <w:r w:rsidRPr="00631F8B">
                    <w:t> </w:t>
                  </w:r>
                </w:p>
              </w:tc>
              <w:tc>
                <w:tcPr>
                  <w:tcW w:w="1500" w:type="dxa"/>
                  <w:hideMark/>
                </w:tcPr>
                <w:p w14:paraId="7A69F70C" w14:textId="77777777" w:rsidR="00D128FB" w:rsidRPr="00631F8B" w:rsidRDefault="00D128FB" w:rsidP="006E2051">
                  <w:r w:rsidRPr="00631F8B">
                    <w:t>Type:</w:t>
                  </w:r>
                </w:p>
              </w:tc>
              <w:tc>
                <w:tcPr>
                  <w:tcW w:w="0" w:type="auto"/>
                  <w:hideMark/>
                </w:tcPr>
                <w:p w14:paraId="4E378E61" w14:textId="77777777" w:rsidR="00D128FB" w:rsidRPr="00631F8B" w:rsidRDefault="00D128FB" w:rsidP="006E2051">
                  <w:r w:rsidRPr="00631F8B">
                    <w:t>GM_Point</w:t>
                  </w:r>
                </w:p>
              </w:tc>
            </w:tr>
            <w:tr w:rsidR="00D128FB" w:rsidRPr="00074262" w14:paraId="0BCDAC8B" w14:textId="77777777" w:rsidTr="006E2051">
              <w:trPr>
                <w:tblHeader/>
                <w:tblCellSpacing w:w="0" w:type="dxa"/>
              </w:trPr>
              <w:tc>
                <w:tcPr>
                  <w:tcW w:w="360" w:type="dxa"/>
                  <w:hideMark/>
                </w:tcPr>
                <w:p w14:paraId="6600B0BA" w14:textId="77777777" w:rsidR="00D128FB" w:rsidRPr="00631F8B" w:rsidRDefault="00D128FB" w:rsidP="006E2051">
                  <w:r w:rsidRPr="00631F8B">
                    <w:t> </w:t>
                  </w:r>
                </w:p>
              </w:tc>
              <w:tc>
                <w:tcPr>
                  <w:tcW w:w="1500" w:type="dxa"/>
                  <w:hideMark/>
                </w:tcPr>
                <w:p w14:paraId="4388B7A5" w14:textId="77777777" w:rsidR="00D128FB" w:rsidRPr="00631F8B" w:rsidRDefault="00D128FB" w:rsidP="006E2051">
                  <w:r w:rsidRPr="00631F8B">
                    <w:t>Definitie:</w:t>
                  </w:r>
                </w:p>
              </w:tc>
              <w:tc>
                <w:tcPr>
                  <w:tcW w:w="0" w:type="auto"/>
                  <w:hideMark/>
                </w:tcPr>
                <w:p w14:paraId="6EFA1A3E" w14:textId="77777777" w:rsidR="00D128FB" w:rsidRPr="00D128FB" w:rsidRDefault="00D128FB" w:rsidP="006E2051">
                  <w:pPr>
                    <w:rPr>
                      <w:lang w:val="en-GB"/>
                    </w:rPr>
                  </w:pPr>
                  <w:r w:rsidRPr="00D128FB">
                    <w:rPr>
                      <w:lang w:val="en-GB"/>
                    </w:rPr>
                    <w:t xml:space="preserve">Position of the residence of authority. </w:t>
                  </w:r>
                </w:p>
              </w:tc>
            </w:tr>
            <w:tr w:rsidR="00D128FB" w:rsidRPr="00631F8B" w14:paraId="5A1690CA" w14:textId="77777777" w:rsidTr="006E2051">
              <w:trPr>
                <w:tblHeader/>
                <w:tblCellSpacing w:w="0" w:type="dxa"/>
              </w:trPr>
              <w:tc>
                <w:tcPr>
                  <w:tcW w:w="360" w:type="dxa"/>
                  <w:hideMark/>
                </w:tcPr>
                <w:p w14:paraId="6C611940" w14:textId="77777777" w:rsidR="00D128FB" w:rsidRPr="00D128FB" w:rsidRDefault="00D128FB" w:rsidP="006E2051">
                  <w:pPr>
                    <w:rPr>
                      <w:lang w:val="en-GB"/>
                    </w:rPr>
                  </w:pPr>
                  <w:r w:rsidRPr="00D128FB">
                    <w:rPr>
                      <w:lang w:val="en-GB"/>
                    </w:rPr>
                    <w:t> </w:t>
                  </w:r>
                </w:p>
              </w:tc>
              <w:tc>
                <w:tcPr>
                  <w:tcW w:w="1500" w:type="dxa"/>
                  <w:hideMark/>
                </w:tcPr>
                <w:p w14:paraId="64129466" w14:textId="77777777" w:rsidR="00D128FB" w:rsidRPr="00631F8B" w:rsidRDefault="00D128FB" w:rsidP="006E2051">
                  <w:r w:rsidRPr="00631F8B">
                    <w:t>Multipliciteit:</w:t>
                  </w:r>
                </w:p>
              </w:tc>
              <w:tc>
                <w:tcPr>
                  <w:tcW w:w="0" w:type="auto"/>
                  <w:hideMark/>
                </w:tcPr>
                <w:p w14:paraId="37D3F97A" w14:textId="77777777" w:rsidR="00D128FB" w:rsidRPr="00631F8B" w:rsidRDefault="00D128FB" w:rsidP="006E2051">
                  <w:r w:rsidRPr="00631F8B">
                    <w:t>1</w:t>
                  </w:r>
                </w:p>
              </w:tc>
            </w:tr>
            <w:tr w:rsidR="00D128FB" w:rsidRPr="00631F8B" w14:paraId="61CFB3CE" w14:textId="77777777" w:rsidTr="006E2051">
              <w:trPr>
                <w:tblHeader/>
                <w:tblCellSpacing w:w="0" w:type="dxa"/>
              </w:trPr>
              <w:tc>
                <w:tcPr>
                  <w:tcW w:w="360" w:type="dxa"/>
                  <w:hideMark/>
                </w:tcPr>
                <w:p w14:paraId="2EBD7C8F" w14:textId="77777777" w:rsidR="00D128FB" w:rsidRPr="00631F8B" w:rsidRDefault="00D128FB" w:rsidP="006E2051">
                  <w:r w:rsidRPr="00631F8B">
                    <w:t> </w:t>
                  </w:r>
                </w:p>
              </w:tc>
              <w:tc>
                <w:tcPr>
                  <w:tcW w:w="1500" w:type="dxa"/>
                  <w:hideMark/>
                </w:tcPr>
                <w:p w14:paraId="3660585C" w14:textId="77777777" w:rsidR="00D128FB" w:rsidRPr="00631F8B" w:rsidRDefault="00D128FB" w:rsidP="006E2051">
                  <w:r w:rsidRPr="00631F8B">
                    <w:t>Stereotypes:</w:t>
                  </w:r>
                </w:p>
              </w:tc>
              <w:tc>
                <w:tcPr>
                  <w:tcW w:w="0" w:type="auto"/>
                  <w:hideMark/>
                </w:tcPr>
                <w:p w14:paraId="292A962B" w14:textId="77777777" w:rsidR="00D128FB" w:rsidRPr="00631F8B" w:rsidRDefault="00D128FB" w:rsidP="006E2051">
                  <w:r w:rsidRPr="00631F8B">
                    <w:t>«voidable»</w:t>
                  </w:r>
                </w:p>
              </w:tc>
            </w:tr>
          </w:tbl>
          <w:p w14:paraId="7831CAE9" w14:textId="77777777" w:rsidR="00D128FB" w:rsidRPr="00631F8B" w:rsidRDefault="00D128FB" w:rsidP="006E2051"/>
        </w:tc>
      </w:tr>
    </w:tbl>
    <w:p w14:paraId="6FBBD04E" w14:textId="77777777" w:rsidR="00D128FB" w:rsidRPr="00631F8B" w:rsidRDefault="00D128FB" w:rsidP="00D128FB">
      <w:pPr>
        <w:pStyle w:val="Kop5"/>
        <w:rPr>
          <w:sz w:val="16"/>
          <w:szCs w:val="16"/>
        </w:rPr>
      </w:pPr>
      <w:r w:rsidRPr="00631F8B">
        <w:rPr>
          <w:sz w:val="16"/>
          <w:szCs w:val="16"/>
        </w:rPr>
        <w:lastRenderedPageBreak/>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B6E9770"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332066" w14:textId="77777777" w:rsidR="00D128FB" w:rsidRPr="00631F8B" w:rsidRDefault="00D128FB" w:rsidP="006E2051">
            <w:pPr>
              <w:spacing w:line="225" w:lineRule="atLeast"/>
            </w:pPr>
            <w:r w:rsidRPr="00631F8B">
              <w:rPr>
                <w:b/>
                <w:bCs/>
              </w:rPr>
              <w:t>CadastralZoning</w:t>
            </w:r>
          </w:p>
        </w:tc>
      </w:tr>
      <w:tr w:rsidR="00D128FB" w:rsidRPr="00631F8B" w14:paraId="098AB52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8E39CA3" w14:textId="77777777" w:rsidTr="006E2051">
              <w:trPr>
                <w:tblHeader/>
                <w:tblCellSpacing w:w="0" w:type="dxa"/>
              </w:trPr>
              <w:tc>
                <w:tcPr>
                  <w:tcW w:w="360" w:type="dxa"/>
                  <w:hideMark/>
                </w:tcPr>
                <w:p w14:paraId="4CB467DF" w14:textId="77777777" w:rsidR="00D128FB" w:rsidRPr="00631F8B" w:rsidRDefault="00D128FB" w:rsidP="006E2051">
                  <w:r w:rsidRPr="00631F8B">
                    <w:t> </w:t>
                  </w:r>
                </w:p>
              </w:tc>
              <w:tc>
                <w:tcPr>
                  <w:tcW w:w="1500" w:type="dxa"/>
                  <w:hideMark/>
                </w:tcPr>
                <w:p w14:paraId="4001BB17" w14:textId="77777777" w:rsidR="00D128FB" w:rsidRPr="00631F8B" w:rsidRDefault="00D128FB" w:rsidP="006E2051">
                  <w:r w:rsidRPr="00631F8B">
                    <w:t>Package:</w:t>
                  </w:r>
                </w:p>
              </w:tc>
              <w:tc>
                <w:tcPr>
                  <w:tcW w:w="0" w:type="auto"/>
                  <w:hideMark/>
                </w:tcPr>
                <w:p w14:paraId="1D733C79" w14:textId="77777777"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074262" w14:paraId="7D4BCB92" w14:textId="77777777" w:rsidTr="006E2051">
              <w:trPr>
                <w:tblHeader/>
                <w:tblCellSpacing w:w="0" w:type="dxa"/>
              </w:trPr>
              <w:tc>
                <w:tcPr>
                  <w:tcW w:w="360" w:type="dxa"/>
                  <w:hideMark/>
                </w:tcPr>
                <w:p w14:paraId="7EFCF945" w14:textId="77777777" w:rsidR="00D128FB" w:rsidRPr="00D128FB" w:rsidRDefault="00D128FB" w:rsidP="006E2051">
                  <w:pPr>
                    <w:rPr>
                      <w:lang w:val="en-GB"/>
                    </w:rPr>
                  </w:pPr>
                  <w:r w:rsidRPr="00D128FB">
                    <w:rPr>
                      <w:lang w:val="en-GB"/>
                    </w:rPr>
                    <w:t> </w:t>
                  </w:r>
                </w:p>
              </w:tc>
              <w:tc>
                <w:tcPr>
                  <w:tcW w:w="1500" w:type="dxa"/>
                  <w:hideMark/>
                </w:tcPr>
                <w:p w14:paraId="49F3C706" w14:textId="77777777" w:rsidR="00D128FB" w:rsidRPr="00631F8B" w:rsidRDefault="00D128FB" w:rsidP="006E2051">
                  <w:r w:rsidRPr="00631F8B">
                    <w:t>Definitie:</w:t>
                  </w:r>
                </w:p>
              </w:tc>
              <w:tc>
                <w:tcPr>
                  <w:tcW w:w="0" w:type="auto"/>
                  <w:hideMark/>
                </w:tcPr>
                <w:p w14:paraId="28270DDE" w14:textId="77777777" w:rsidR="00D128FB" w:rsidRPr="00D128FB" w:rsidRDefault="00D128FB" w:rsidP="006E2051">
                  <w:pPr>
                    <w:rPr>
                      <w:lang w:val="en-GB"/>
                    </w:rPr>
                  </w:pPr>
                  <w:r w:rsidRPr="00D128FB">
                    <w:rPr>
                      <w:lang w:val="en-GB"/>
                    </w:rPr>
                    <w:t xml:space="preserve">Intermediary areas used in order to divide national territory into cadastral parcels. </w:t>
                  </w:r>
                </w:p>
              </w:tc>
            </w:tr>
            <w:tr w:rsidR="00D128FB" w:rsidRPr="00631F8B" w14:paraId="25732D1F" w14:textId="77777777" w:rsidTr="006E2051">
              <w:trPr>
                <w:tblHeader/>
                <w:tblCellSpacing w:w="0" w:type="dxa"/>
              </w:trPr>
              <w:tc>
                <w:tcPr>
                  <w:tcW w:w="360" w:type="dxa"/>
                  <w:hideMark/>
                </w:tcPr>
                <w:p w14:paraId="5FCD9CA5" w14:textId="77777777" w:rsidR="00D128FB" w:rsidRPr="00D128FB" w:rsidRDefault="00D128FB" w:rsidP="006E2051">
                  <w:pPr>
                    <w:rPr>
                      <w:lang w:val="en-GB"/>
                    </w:rPr>
                  </w:pPr>
                  <w:r w:rsidRPr="00D128FB">
                    <w:rPr>
                      <w:lang w:val="en-GB"/>
                    </w:rPr>
                    <w:t> </w:t>
                  </w:r>
                </w:p>
              </w:tc>
              <w:tc>
                <w:tcPr>
                  <w:tcW w:w="1500" w:type="dxa"/>
                  <w:hideMark/>
                </w:tcPr>
                <w:p w14:paraId="6DFF427A" w14:textId="77777777" w:rsidR="00D128FB" w:rsidRPr="00631F8B" w:rsidRDefault="00D128FB" w:rsidP="006E2051">
                  <w:r w:rsidRPr="00631F8B">
                    <w:t>Omschrijving:</w:t>
                  </w:r>
                </w:p>
              </w:tc>
              <w:tc>
                <w:tcPr>
                  <w:tcW w:w="0" w:type="auto"/>
                  <w:hideMark/>
                </w:tcPr>
                <w:p w14:paraId="74A628AB" w14:textId="77777777" w:rsidR="00D128FB" w:rsidRPr="00631F8B" w:rsidRDefault="00D128FB" w:rsidP="006E2051">
                  <w:r w:rsidRPr="00D128FB">
                    <w:rPr>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631F8B">
                    <w:t>EXAMPLE Municipality, section, parish, district, block.</w:t>
                  </w:r>
                </w:p>
              </w:tc>
            </w:tr>
            <w:tr w:rsidR="00D128FB" w:rsidRPr="00631F8B" w14:paraId="2FF3C748" w14:textId="77777777" w:rsidTr="006E2051">
              <w:trPr>
                <w:tblHeader/>
                <w:tblCellSpacing w:w="0" w:type="dxa"/>
              </w:trPr>
              <w:tc>
                <w:tcPr>
                  <w:tcW w:w="360" w:type="dxa"/>
                  <w:hideMark/>
                </w:tcPr>
                <w:p w14:paraId="4E96C19F" w14:textId="77777777" w:rsidR="00D128FB" w:rsidRPr="00631F8B" w:rsidRDefault="00D128FB" w:rsidP="006E2051">
                  <w:r w:rsidRPr="00631F8B">
                    <w:t> </w:t>
                  </w:r>
                </w:p>
              </w:tc>
              <w:tc>
                <w:tcPr>
                  <w:tcW w:w="1500" w:type="dxa"/>
                  <w:hideMark/>
                </w:tcPr>
                <w:p w14:paraId="088ED5EB" w14:textId="77777777" w:rsidR="00D128FB" w:rsidRPr="00631F8B" w:rsidRDefault="00D128FB" w:rsidP="006E2051">
                  <w:r w:rsidRPr="00631F8B">
                    <w:t>Stereotypes:</w:t>
                  </w:r>
                </w:p>
              </w:tc>
              <w:tc>
                <w:tcPr>
                  <w:tcW w:w="0" w:type="auto"/>
                  <w:hideMark/>
                </w:tcPr>
                <w:p w14:paraId="6AB15416" w14:textId="77777777" w:rsidR="00D128FB" w:rsidRPr="00631F8B" w:rsidRDefault="00D128FB" w:rsidP="006E2051">
                  <w:r w:rsidRPr="00631F8B">
                    <w:t>«featureType»</w:t>
                  </w:r>
                </w:p>
              </w:tc>
            </w:tr>
          </w:tbl>
          <w:p w14:paraId="3630CF3A" w14:textId="77777777" w:rsidR="00D128FB" w:rsidRPr="00631F8B" w:rsidRDefault="00D128FB" w:rsidP="006E2051"/>
        </w:tc>
      </w:tr>
      <w:tr w:rsidR="00D128FB" w:rsidRPr="00631F8B" w14:paraId="356A6B8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541473" w14:textId="77777777"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CE64DA9" w14:textId="77777777" w:rsidTr="006E2051">
              <w:trPr>
                <w:tblHeader/>
                <w:tblCellSpacing w:w="0" w:type="dxa"/>
              </w:trPr>
              <w:tc>
                <w:tcPr>
                  <w:tcW w:w="360" w:type="dxa"/>
                  <w:hideMark/>
                </w:tcPr>
                <w:p w14:paraId="19A1489C" w14:textId="77777777" w:rsidR="00D128FB" w:rsidRPr="00631F8B" w:rsidRDefault="00D128FB" w:rsidP="006E2051">
                  <w:r w:rsidRPr="00631F8B">
                    <w:t> </w:t>
                  </w:r>
                </w:p>
              </w:tc>
              <w:tc>
                <w:tcPr>
                  <w:tcW w:w="1500" w:type="dxa"/>
                  <w:hideMark/>
                </w:tcPr>
                <w:p w14:paraId="5B6B516D" w14:textId="77777777" w:rsidR="00D128FB" w:rsidRPr="00631F8B" w:rsidRDefault="00D128FB" w:rsidP="006E2051">
                  <w:r w:rsidRPr="00631F8B">
                    <w:t>Type:</w:t>
                  </w:r>
                </w:p>
              </w:tc>
              <w:tc>
                <w:tcPr>
                  <w:tcW w:w="0" w:type="auto"/>
                  <w:hideMark/>
                </w:tcPr>
                <w:p w14:paraId="3F1FAAC0" w14:textId="77777777" w:rsidR="00D128FB" w:rsidRPr="00631F8B" w:rsidRDefault="00D128FB" w:rsidP="006E2051">
                  <w:r w:rsidRPr="00631F8B">
                    <w:t>DateTime</w:t>
                  </w:r>
                </w:p>
              </w:tc>
            </w:tr>
            <w:tr w:rsidR="00D128FB" w:rsidRPr="00074262" w14:paraId="4CEDF3D2" w14:textId="77777777" w:rsidTr="006E2051">
              <w:trPr>
                <w:tblHeader/>
                <w:tblCellSpacing w:w="0" w:type="dxa"/>
              </w:trPr>
              <w:tc>
                <w:tcPr>
                  <w:tcW w:w="360" w:type="dxa"/>
                  <w:hideMark/>
                </w:tcPr>
                <w:p w14:paraId="6A3E11ED" w14:textId="77777777" w:rsidR="00D128FB" w:rsidRPr="00631F8B" w:rsidRDefault="00D128FB" w:rsidP="006E2051">
                  <w:r w:rsidRPr="00631F8B">
                    <w:t> </w:t>
                  </w:r>
                </w:p>
              </w:tc>
              <w:tc>
                <w:tcPr>
                  <w:tcW w:w="1500" w:type="dxa"/>
                  <w:hideMark/>
                </w:tcPr>
                <w:p w14:paraId="6A42A084" w14:textId="77777777" w:rsidR="00D128FB" w:rsidRPr="00631F8B" w:rsidRDefault="00D128FB" w:rsidP="006E2051">
                  <w:r w:rsidRPr="00631F8B">
                    <w:t>Definitie:</w:t>
                  </w:r>
                </w:p>
              </w:tc>
              <w:tc>
                <w:tcPr>
                  <w:tcW w:w="0" w:type="auto"/>
                  <w:hideMark/>
                </w:tcPr>
                <w:p w14:paraId="1914C59E" w14:textId="77777777"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14:paraId="033DC652" w14:textId="77777777" w:rsidTr="006E2051">
              <w:trPr>
                <w:tblHeader/>
                <w:tblCellSpacing w:w="0" w:type="dxa"/>
              </w:trPr>
              <w:tc>
                <w:tcPr>
                  <w:tcW w:w="360" w:type="dxa"/>
                  <w:hideMark/>
                </w:tcPr>
                <w:p w14:paraId="5FAFACAF" w14:textId="77777777" w:rsidR="00D128FB" w:rsidRPr="00D128FB" w:rsidRDefault="00D128FB" w:rsidP="006E2051">
                  <w:pPr>
                    <w:rPr>
                      <w:lang w:val="en-GB"/>
                    </w:rPr>
                  </w:pPr>
                  <w:r w:rsidRPr="00D128FB">
                    <w:rPr>
                      <w:lang w:val="en-GB"/>
                    </w:rPr>
                    <w:t> </w:t>
                  </w:r>
                </w:p>
              </w:tc>
              <w:tc>
                <w:tcPr>
                  <w:tcW w:w="1500" w:type="dxa"/>
                  <w:hideMark/>
                </w:tcPr>
                <w:p w14:paraId="718096E7" w14:textId="77777777" w:rsidR="00D128FB" w:rsidRPr="00631F8B" w:rsidRDefault="00D128FB" w:rsidP="006E2051">
                  <w:r w:rsidRPr="00631F8B">
                    <w:t>Multipliciteit:</w:t>
                  </w:r>
                </w:p>
              </w:tc>
              <w:tc>
                <w:tcPr>
                  <w:tcW w:w="0" w:type="auto"/>
                  <w:hideMark/>
                </w:tcPr>
                <w:p w14:paraId="6D2A1A3F" w14:textId="77777777" w:rsidR="00D128FB" w:rsidRPr="00631F8B" w:rsidRDefault="00D128FB" w:rsidP="006E2051">
                  <w:r w:rsidRPr="00631F8B">
                    <w:t>1</w:t>
                  </w:r>
                </w:p>
              </w:tc>
            </w:tr>
            <w:tr w:rsidR="00D128FB" w:rsidRPr="00631F8B" w14:paraId="58179026" w14:textId="77777777" w:rsidTr="006E2051">
              <w:trPr>
                <w:tblHeader/>
                <w:tblCellSpacing w:w="0" w:type="dxa"/>
              </w:trPr>
              <w:tc>
                <w:tcPr>
                  <w:tcW w:w="360" w:type="dxa"/>
                  <w:hideMark/>
                </w:tcPr>
                <w:p w14:paraId="73EDECC3" w14:textId="77777777" w:rsidR="00D128FB" w:rsidRPr="00631F8B" w:rsidRDefault="00D128FB" w:rsidP="006E2051">
                  <w:r w:rsidRPr="00631F8B">
                    <w:t> </w:t>
                  </w:r>
                </w:p>
              </w:tc>
              <w:tc>
                <w:tcPr>
                  <w:tcW w:w="1500" w:type="dxa"/>
                  <w:hideMark/>
                </w:tcPr>
                <w:p w14:paraId="09A0DECB" w14:textId="77777777" w:rsidR="00D128FB" w:rsidRPr="00631F8B" w:rsidRDefault="00D128FB" w:rsidP="006E2051">
                  <w:r w:rsidRPr="00631F8B">
                    <w:t>Stereotypes:</w:t>
                  </w:r>
                </w:p>
              </w:tc>
              <w:tc>
                <w:tcPr>
                  <w:tcW w:w="0" w:type="auto"/>
                  <w:hideMark/>
                </w:tcPr>
                <w:p w14:paraId="7B8FD627" w14:textId="77777777" w:rsidR="00D128FB" w:rsidRPr="00631F8B" w:rsidRDefault="00D128FB" w:rsidP="006E2051">
                  <w:r w:rsidRPr="00631F8B">
                    <w:t>«lifeCycleInfo,voidable»</w:t>
                  </w:r>
                </w:p>
              </w:tc>
            </w:tr>
          </w:tbl>
          <w:p w14:paraId="1B01F6EC" w14:textId="77777777" w:rsidR="00D128FB" w:rsidRPr="00631F8B" w:rsidRDefault="00D128FB" w:rsidP="006E2051"/>
        </w:tc>
      </w:tr>
      <w:tr w:rsidR="00D128FB" w:rsidRPr="00631F8B" w14:paraId="59ECADB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AC62A0" w14:textId="77777777"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BB1C394" w14:textId="77777777" w:rsidTr="006E2051">
              <w:trPr>
                <w:tblHeader/>
                <w:tblCellSpacing w:w="0" w:type="dxa"/>
              </w:trPr>
              <w:tc>
                <w:tcPr>
                  <w:tcW w:w="360" w:type="dxa"/>
                  <w:hideMark/>
                </w:tcPr>
                <w:p w14:paraId="465077A1" w14:textId="77777777" w:rsidR="00D128FB" w:rsidRPr="00631F8B" w:rsidRDefault="00D128FB" w:rsidP="006E2051">
                  <w:r w:rsidRPr="00631F8B">
                    <w:t> </w:t>
                  </w:r>
                </w:p>
              </w:tc>
              <w:tc>
                <w:tcPr>
                  <w:tcW w:w="1500" w:type="dxa"/>
                  <w:hideMark/>
                </w:tcPr>
                <w:p w14:paraId="180A3DB9" w14:textId="77777777" w:rsidR="00D128FB" w:rsidRPr="00631F8B" w:rsidRDefault="00D128FB" w:rsidP="006E2051">
                  <w:r w:rsidRPr="00631F8B">
                    <w:t>Type:</w:t>
                  </w:r>
                </w:p>
              </w:tc>
              <w:tc>
                <w:tcPr>
                  <w:tcW w:w="0" w:type="auto"/>
                  <w:hideMark/>
                </w:tcPr>
                <w:p w14:paraId="5BEE9AB4" w14:textId="77777777" w:rsidR="00D128FB" w:rsidRPr="00631F8B" w:rsidRDefault="00D128FB" w:rsidP="006E2051">
                  <w:r w:rsidRPr="00631F8B">
                    <w:t>DateTime</w:t>
                  </w:r>
                </w:p>
              </w:tc>
            </w:tr>
            <w:tr w:rsidR="00D128FB" w:rsidRPr="00074262" w14:paraId="4DDE8EE6" w14:textId="77777777" w:rsidTr="006E2051">
              <w:trPr>
                <w:tblHeader/>
                <w:tblCellSpacing w:w="0" w:type="dxa"/>
              </w:trPr>
              <w:tc>
                <w:tcPr>
                  <w:tcW w:w="360" w:type="dxa"/>
                  <w:hideMark/>
                </w:tcPr>
                <w:p w14:paraId="1DA8FCF4" w14:textId="77777777" w:rsidR="00D128FB" w:rsidRPr="00631F8B" w:rsidRDefault="00D128FB" w:rsidP="006E2051">
                  <w:r w:rsidRPr="00631F8B">
                    <w:t> </w:t>
                  </w:r>
                </w:p>
              </w:tc>
              <w:tc>
                <w:tcPr>
                  <w:tcW w:w="1500" w:type="dxa"/>
                  <w:hideMark/>
                </w:tcPr>
                <w:p w14:paraId="76FCDD9A" w14:textId="77777777" w:rsidR="00D128FB" w:rsidRPr="00631F8B" w:rsidRDefault="00D128FB" w:rsidP="006E2051">
                  <w:r w:rsidRPr="00631F8B">
                    <w:t>Definitie:</w:t>
                  </w:r>
                </w:p>
              </w:tc>
              <w:tc>
                <w:tcPr>
                  <w:tcW w:w="0" w:type="auto"/>
                  <w:hideMark/>
                </w:tcPr>
                <w:p w14:paraId="5DCE494A" w14:textId="77777777"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14:paraId="530D6596" w14:textId="77777777" w:rsidTr="006E2051">
              <w:trPr>
                <w:tblHeader/>
                <w:tblCellSpacing w:w="0" w:type="dxa"/>
              </w:trPr>
              <w:tc>
                <w:tcPr>
                  <w:tcW w:w="360" w:type="dxa"/>
                  <w:hideMark/>
                </w:tcPr>
                <w:p w14:paraId="6E1CE06C" w14:textId="77777777" w:rsidR="00D128FB" w:rsidRPr="00D128FB" w:rsidRDefault="00D128FB" w:rsidP="006E2051">
                  <w:pPr>
                    <w:rPr>
                      <w:lang w:val="en-GB"/>
                    </w:rPr>
                  </w:pPr>
                  <w:r w:rsidRPr="00D128FB">
                    <w:rPr>
                      <w:lang w:val="en-GB"/>
                    </w:rPr>
                    <w:t> </w:t>
                  </w:r>
                </w:p>
              </w:tc>
              <w:tc>
                <w:tcPr>
                  <w:tcW w:w="1500" w:type="dxa"/>
                  <w:hideMark/>
                </w:tcPr>
                <w:p w14:paraId="64DA8B63" w14:textId="77777777" w:rsidR="00D128FB" w:rsidRPr="00631F8B" w:rsidRDefault="00D128FB" w:rsidP="006E2051">
                  <w:r w:rsidRPr="00631F8B">
                    <w:t>Multipliciteit:</w:t>
                  </w:r>
                </w:p>
              </w:tc>
              <w:tc>
                <w:tcPr>
                  <w:tcW w:w="0" w:type="auto"/>
                  <w:hideMark/>
                </w:tcPr>
                <w:p w14:paraId="2F22546B" w14:textId="77777777" w:rsidR="00D128FB" w:rsidRPr="00631F8B" w:rsidRDefault="00D128FB" w:rsidP="006E2051">
                  <w:r w:rsidRPr="00631F8B">
                    <w:t>0..1</w:t>
                  </w:r>
                </w:p>
              </w:tc>
            </w:tr>
            <w:tr w:rsidR="00D128FB" w:rsidRPr="00631F8B" w14:paraId="30EBC4C0" w14:textId="77777777" w:rsidTr="006E2051">
              <w:trPr>
                <w:tblHeader/>
                <w:tblCellSpacing w:w="0" w:type="dxa"/>
              </w:trPr>
              <w:tc>
                <w:tcPr>
                  <w:tcW w:w="360" w:type="dxa"/>
                  <w:hideMark/>
                </w:tcPr>
                <w:p w14:paraId="43FF07BB" w14:textId="77777777" w:rsidR="00D128FB" w:rsidRPr="00631F8B" w:rsidRDefault="00D128FB" w:rsidP="006E2051">
                  <w:r w:rsidRPr="00631F8B">
                    <w:t> </w:t>
                  </w:r>
                </w:p>
              </w:tc>
              <w:tc>
                <w:tcPr>
                  <w:tcW w:w="1500" w:type="dxa"/>
                  <w:hideMark/>
                </w:tcPr>
                <w:p w14:paraId="29D85B6A" w14:textId="77777777" w:rsidR="00D128FB" w:rsidRPr="00631F8B" w:rsidRDefault="00D128FB" w:rsidP="006E2051">
                  <w:r w:rsidRPr="00631F8B">
                    <w:t>Stereotypes:</w:t>
                  </w:r>
                </w:p>
              </w:tc>
              <w:tc>
                <w:tcPr>
                  <w:tcW w:w="0" w:type="auto"/>
                  <w:hideMark/>
                </w:tcPr>
                <w:p w14:paraId="6C37BA1C" w14:textId="77777777" w:rsidR="00D128FB" w:rsidRPr="00631F8B" w:rsidRDefault="00D128FB" w:rsidP="006E2051">
                  <w:r w:rsidRPr="00631F8B">
                    <w:t>«lifeCycleInfo,voidable»</w:t>
                  </w:r>
                </w:p>
              </w:tc>
            </w:tr>
          </w:tbl>
          <w:p w14:paraId="5FE7C7E6" w14:textId="77777777" w:rsidR="00D128FB" w:rsidRPr="00631F8B" w:rsidRDefault="00D128FB" w:rsidP="006E2051"/>
        </w:tc>
      </w:tr>
      <w:tr w:rsidR="00D128FB" w:rsidRPr="00631F8B" w14:paraId="15212F8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D0A27D" w14:textId="77777777" w:rsidR="00D128FB" w:rsidRPr="00631F8B" w:rsidRDefault="00D128FB" w:rsidP="006E2051">
            <w:r w:rsidRPr="00631F8B">
              <w:rPr>
                <w:b/>
                <w:bCs/>
              </w:rPr>
              <w:t>Attribuut: estimatedAccuracy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62F49E6" w14:textId="77777777" w:rsidTr="006E2051">
              <w:trPr>
                <w:tblHeader/>
                <w:tblCellSpacing w:w="0" w:type="dxa"/>
              </w:trPr>
              <w:tc>
                <w:tcPr>
                  <w:tcW w:w="360" w:type="dxa"/>
                  <w:hideMark/>
                </w:tcPr>
                <w:p w14:paraId="49F675EB" w14:textId="77777777" w:rsidR="00D128FB" w:rsidRPr="00631F8B" w:rsidRDefault="00D128FB" w:rsidP="006E2051">
                  <w:r w:rsidRPr="00631F8B">
                    <w:t> </w:t>
                  </w:r>
                </w:p>
              </w:tc>
              <w:tc>
                <w:tcPr>
                  <w:tcW w:w="1500" w:type="dxa"/>
                  <w:hideMark/>
                </w:tcPr>
                <w:p w14:paraId="0F16906A" w14:textId="77777777" w:rsidR="00D128FB" w:rsidRPr="00631F8B" w:rsidRDefault="00D128FB" w:rsidP="006E2051">
                  <w:r w:rsidRPr="00631F8B">
                    <w:t>Type:</w:t>
                  </w:r>
                </w:p>
              </w:tc>
              <w:tc>
                <w:tcPr>
                  <w:tcW w:w="0" w:type="auto"/>
                  <w:hideMark/>
                </w:tcPr>
                <w:p w14:paraId="6FAEF664" w14:textId="77777777" w:rsidR="00D128FB" w:rsidRPr="00631F8B" w:rsidRDefault="00D128FB" w:rsidP="006E2051">
                  <w:r w:rsidRPr="00631F8B">
                    <w:t>Length</w:t>
                  </w:r>
                </w:p>
              </w:tc>
            </w:tr>
            <w:tr w:rsidR="00D128FB" w:rsidRPr="00074262" w14:paraId="733B7C03" w14:textId="77777777" w:rsidTr="006E2051">
              <w:trPr>
                <w:tblHeader/>
                <w:tblCellSpacing w:w="0" w:type="dxa"/>
              </w:trPr>
              <w:tc>
                <w:tcPr>
                  <w:tcW w:w="360" w:type="dxa"/>
                  <w:hideMark/>
                </w:tcPr>
                <w:p w14:paraId="7F32C1DC" w14:textId="77777777" w:rsidR="00D128FB" w:rsidRPr="00631F8B" w:rsidRDefault="00D128FB" w:rsidP="006E2051">
                  <w:r w:rsidRPr="00631F8B">
                    <w:t> </w:t>
                  </w:r>
                </w:p>
              </w:tc>
              <w:tc>
                <w:tcPr>
                  <w:tcW w:w="1500" w:type="dxa"/>
                  <w:hideMark/>
                </w:tcPr>
                <w:p w14:paraId="594415CC" w14:textId="77777777" w:rsidR="00D128FB" w:rsidRPr="00631F8B" w:rsidRDefault="00D128FB" w:rsidP="006E2051">
                  <w:r w:rsidRPr="00631F8B">
                    <w:t>Definitie:</w:t>
                  </w:r>
                </w:p>
              </w:tc>
              <w:tc>
                <w:tcPr>
                  <w:tcW w:w="0" w:type="auto"/>
                  <w:hideMark/>
                </w:tcPr>
                <w:p w14:paraId="24051D23" w14:textId="77777777" w:rsidR="00D128FB" w:rsidRPr="00D128FB" w:rsidRDefault="00D128FB" w:rsidP="006E2051">
                  <w:pPr>
                    <w:rPr>
                      <w:lang w:val="en-GB"/>
                    </w:rPr>
                  </w:pPr>
                  <w:r w:rsidRPr="00D128FB">
                    <w:rPr>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D128FB" w:rsidRPr="00074262" w14:paraId="704443A6" w14:textId="77777777" w:rsidTr="006E2051">
              <w:trPr>
                <w:tblHeader/>
                <w:tblCellSpacing w:w="0" w:type="dxa"/>
              </w:trPr>
              <w:tc>
                <w:tcPr>
                  <w:tcW w:w="360" w:type="dxa"/>
                  <w:hideMark/>
                </w:tcPr>
                <w:p w14:paraId="4C11770D" w14:textId="77777777" w:rsidR="00D128FB" w:rsidRPr="00D128FB" w:rsidRDefault="00D128FB" w:rsidP="006E2051">
                  <w:pPr>
                    <w:rPr>
                      <w:lang w:val="en-GB"/>
                    </w:rPr>
                  </w:pPr>
                  <w:r w:rsidRPr="00D128FB">
                    <w:rPr>
                      <w:lang w:val="en-GB"/>
                    </w:rPr>
                    <w:t> </w:t>
                  </w:r>
                </w:p>
              </w:tc>
              <w:tc>
                <w:tcPr>
                  <w:tcW w:w="1500" w:type="dxa"/>
                  <w:hideMark/>
                </w:tcPr>
                <w:p w14:paraId="55110038" w14:textId="77777777" w:rsidR="00D128FB" w:rsidRPr="00631F8B" w:rsidRDefault="00D128FB" w:rsidP="006E2051">
                  <w:r w:rsidRPr="00631F8B">
                    <w:t>Omschrijving:</w:t>
                  </w:r>
                </w:p>
              </w:tc>
              <w:tc>
                <w:tcPr>
                  <w:tcW w:w="0" w:type="auto"/>
                  <w:hideMark/>
                </w:tcPr>
                <w:p w14:paraId="08423DA9" w14:textId="77777777" w:rsidR="00D128FB" w:rsidRPr="00D128FB" w:rsidRDefault="00D128FB" w:rsidP="006E2051">
                  <w:pPr>
                    <w:rPr>
                      <w:lang w:val="en-GB"/>
                    </w:rPr>
                  </w:pPr>
                  <w:r w:rsidRPr="00D128FB">
                    <w:rPr>
                      <w:lang w:val="en-GB"/>
                    </w:rPr>
                    <w:t>NOTE This mean value may come from quality measures on a homogeneous population of cadastral parcels or from an estimation based on the knowledge of the production processes and of their accuracy.</w:t>
                  </w:r>
                </w:p>
              </w:tc>
            </w:tr>
            <w:tr w:rsidR="00D128FB" w:rsidRPr="00631F8B" w14:paraId="3D0D09F4" w14:textId="77777777" w:rsidTr="006E2051">
              <w:trPr>
                <w:tblHeader/>
                <w:tblCellSpacing w:w="0" w:type="dxa"/>
              </w:trPr>
              <w:tc>
                <w:tcPr>
                  <w:tcW w:w="360" w:type="dxa"/>
                  <w:hideMark/>
                </w:tcPr>
                <w:p w14:paraId="05E42D8C" w14:textId="77777777" w:rsidR="00D128FB" w:rsidRPr="00D128FB" w:rsidRDefault="00D128FB" w:rsidP="006E2051">
                  <w:pPr>
                    <w:rPr>
                      <w:lang w:val="en-GB"/>
                    </w:rPr>
                  </w:pPr>
                  <w:r w:rsidRPr="00D128FB">
                    <w:rPr>
                      <w:lang w:val="en-GB"/>
                    </w:rPr>
                    <w:t> </w:t>
                  </w:r>
                </w:p>
              </w:tc>
              <w:tc>
                <w:tcPr>
                  <w:tcW w:w="1500" w:type="dxa"/>
                  <w:hideMark/>
                </w:tcPr>
                <w:p w14:paraId="1DB3F940" w14:textId="77777777" w:rsidR="00D128FB" w:rsidRPr="00631F8B" w:rsidRDefault="00D128FB" w:rsidP="006E2051">
                  <w:r w:rsidRPr="00631F8B">
                    <w:t>Multipliciteit:</w:t>
                  </w:r>
                </w:p>
              </w:tc>
              <w:tc>
                <w:tcPr>
                  <w:tcW w:w="0" w:type="auto"/>
                  <w:hideMark/>
                </w:tcPr>
                <w:p w14:paraId="1C6DD83B" w14:textId="77777777" w:rsidR="00D128FB" w:rsidRPr="00631F8B" w:rsidRDefault="00D128FB" w:rsidP="006E2051">
                  <w:r w:rsidRPr="00631F8B">
                    <w:t>0..1</w:t>
                  </w:r>
                </w:p>
              </w:tc>
            </w:tr>
            <w:tr w:rsidR="00D128FB" w:rsidRPr="00631F8B" w14:paraId="4CCE829B" w14:textId="77777777" w:rsidTr="006E2051">
              <w:trPr>
                <w:tblHeader/>
                <w:tblCellSpacing w:w="0" w:type="dxa"/>
              </w:trPr>
              <w:tc>
                <w:tcPr>
                  <w:tcW w:w="360" w:type="dxa"/>
                  <w:hideMark/>
                </w:tcPr>
                <w:p w14:paraId="3843AA29" w14:textId="77777777" w:rsidR="00D128FB" w:rsidRPr="00631F8B" w:rsidRDefault="00D128FB" w:rsidP="006E2051">
                  <w:r w:rsidRPr="00631F8B">
                    <w:t> </w:t>
                  </w:r>
                </w:p>
              </w:tc>
              <w:tc>
                <w:tcPr>
                  <w:tcW w:w="1500" w:type="dxa"/>
                  <w:hideMark/>
                </w:tcPr>
                <w:p w14:paraId="16E3BC8A" w14:textId="77777777" w:rsidR="00D128FB" w:rsidRPr="00631F8B" w:rsidRDefault="00D128FB" w:rsidP="006E2051">
                  <w:r w:rsidRPr="00631F8B">
                    <w:t>Stereotypes:</w:t>
                  </w:r>
                </w:p>
              </w:tc>
              <w:tc>
                <w:tcPr>
                  <w:tcW w:w="0" w:type="auto"/>
                  <w:hideMark/>
                </w:tcPr>
                <w:p w14:paraId="39C4C536" w14:textId="77777777" w:rsidR="00D128FB" w:rsidRPr="00631F8B" w:rsidRDefault="00D128FB" w:rsidP="006E2051">
                  <w:r w:rsidRPr="00631F8B">
                    <w:t>«voidable»</w:t>
                  </w:r>
                </w:p>
              </w:tc>
            </w:tr>
          </w:tbl>
          <w:p w14:paraId="297553EB" w14:textId="77777777" w:rsidR="00D128FB" w:rsidRPr="00631F8B" w:rsidRDefault="00D128FB" w:rsidP="006E2051"/>
        </w:tc>
      </w:tr>
      <w:tr w:rsidR="00D128FB" w:rsidRPr="00631F8B" w14:paraId="40BA80D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28D04B" w14:textId="77777777"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EC255D9" w14:textId="77777777" w:rsidTr="006E2051">
              <w:trPr>
                <w:tblHeader/>
                <w:tblCellSpacing w:w="0" w:type="dxa"/>
              </w:trPr>
              <w:tc>
                <w:tcPr>
                  <w:tcW w:w="360" w:type="dxa"/>
                  <w:hideMark/>
                </w:tcPr>
                <w:p w14:paraId="79CB91F4" w14:textId="77777777" w:rsidR="00D128FB" w:rsidRPr="00631F8B" w:rsidRDefault="00D128FB" w:rsidP="006E2051">
                  <w:r w:rsidRPr="00631F8B">
                    <w:t> </w:t>
                  </w:r>
                </w:p>
              </w:tc>
              <w:tc>
                <w:tcPr>
                  <w:tcW w:w="1500" w:type="dxa"/>
                  <w:hideMark/>
                </w:tcPr>
                <w:p w14:paraId="11AB2D23" w14:textId="77777777" w:rsidR="00D128FB" w:rsidRPr="00631F8B" w:rsidRDefault="00D128FB" w:rsidP="006E2051">
                  <w:r w:rsidRPr="00631F8B">
                    <w:t>Type:</w:t>
                  </w:r>
                </w:p>
              </w:tc>
              <w:tc>
                <w:tcPr>
                  <w:tcW w:w="0" w:type="auto"/>
                  <w:hideMark/>
                </w:tcPr>
                <w:p w14:paraId="6EEF55FA" w14:textId="77777777" w:rsidR="00D128FB" w:rsidRPr="00631F8B" w:rsidRDefault="00D128FB" w:rsidP="006E2051">
                  <w:r w:rsidRPr="00631F8B">
                    <w:t>GM_MultiSurface</w:t>
                  </w:r>
                </w:p>
              </w:tc>
            </w:tr>
            <w:tr w:rsidR="00D128FB" w:rsidRPr="00074262" w14:paraId="06CF3A32" w14:textId="77777777" w:rsidTr="006E2051">
              <w:trPr>
                <w:tblHeader/>
                <w:tblCellSpacing w:w="0" w:type="dxa"/>
              </w:trPr>
              <w:tc>
                <w:tcPr>
                  <w:tcW w:w="360" w:type="dxa"/>
                  <w:hideMark/>
                </w:tcPr>
                <w:p w14:paraId="306453C1" w14:textId="77777777" w:rsidR="00D128FB" w:rsidRPr="00631F8B" w:rsidRDefault="00D128FB" w:rsidP="006E2051">
                  <w:r w:rsidRPr="00631F8B">
                    <w:t> </w:t>
                  </w:r>
                </w:p>
              </w:tc>
              <w:tc>
                <w:tcPr>
                  <w:tcW w:w="1500" w:type="dxa"/>
                  <w:hideMark/>
                </w:tcPr>
                <w:p w14:paraId="13EDD893" w14:textId="77777777" w:rsidR="00D128FB" w:rsidRPr="00631F8B" w:rsidRDefault="00D128FB" w:rsidP="006E2051">
                  <w:r w:rsidRPr="00631F8B">
                    <w:t>Definitie:</w:t>
                  </w:r>
                </w:p>
              </w:tc>
              <w:tc>
                <w:tcPr>
                  <w:tcW w:w="0" w:type="auto"/>
                  <w:hideMark/>
                </w:tcPr>
                <w:p w14:paraId="269A417E" w14:textId="77777777" w:rsidR="00D128FB" w:rsidRPr="00D128FB" w:rsidRDefault="00D128FB" w:rsidP="006E2051">
                  <w:pPr>
                    <w:rPr>
                      <w:lang w:val="en-GB"/>
                    </w:rPr>
                  </w:pPr>
                  <w:r w:rsidRPr="00D128FB">
                    <w:rPr>
                      <w:lang w:val="en-GB"/>
                    </w:rPr>
                    <w:t>Geometry of the cadastral zoning.</w:t>
                  </w:r>
                </w:p>
              </w:tc>
            </w:tr>
            <w:tr w:rsidR="00D128FB" w:rsidRPr="00631F8B" w14:paraId="334D4210" w14:textId="77777777" w:rsidTr="006E2051">
              <w:trPr>
                <w:tblHeader/>
                <w:tblCellSpacing w:w="0" w:type="dxa"/>
              </w:trPr>
              <w:tc>
                <w:tcPr>
                  <w:tcW w:w="360" w:type="dxa"/>
                  <w:hideMark/>
                </w:tcPr>
                <w:p w14:paraId="56F84536" w14:textId="77777777" w:rsidR="00D128FB" w:rsidRPr="00D128FB" w:rsidRDefault="00D128FB" w:rsidP="006E2051">
                  <w:pPr>
                    <w:rPr>
                      <w:lang w:val="en-GB"/>
                    </w:rPr>
                  </w:pPr>
                  <w:r w:rsidRPr="00D128FB">
                    <w:rPr>
                      <w:lang w:val="en-GB"/>
                    </w:rPr>
                    <w:t> </w:t>
                  </w:r>
                </w:p>
              </w:tc>
              <w:tc>
                <w:tcPr>
                  <w:tcW w:w="1500" w:type="dxa"/>
                  <w:hideMark/>
                </w:tcPr>
                <w:p w14:paraId="0D84198A" w14:textId="77777777" w:rsidR="00D128FB" w:rsidRPr="00631F8B" w:rsidRDefault="00D128FB" w:rsidP="006E2051">
                  <w:r w:rsidRPr="00631F8B">
                    <w:t>Multipliciteit:</w:t>
                  </w:r>
                </w:p>
              </w:tc>
              <w:tc>
                <w:tcPr>
                  <w:tcW w:w="0" w:type="auto"/>
                  <w:hideMark/>
                </w:tcPr>
                <w:p w14:paraId="1FD46C58" w14:textId="77777777" w:rsidR="00D128FB" w:rsidRPr="00631F8B" w:rsidRDefault="00D128FB" w:rsidP="006E2051">
                  <w:r w:rsidRPr="00631F8B">
                    <w:t>1</w:t>
                  </w:r>
                </w:p>
              </w:tc>
            </w:tr>
          </w:tbl>
          <w:p w14:paraId="35EC2E57" w14:textId="77777777" w:rsidR="00D128FB" w:rsidRPr="00631F8B" w:rsidRDefault="00D128FB" w:rsidP="006E2051"/>
        </w:tc>
      </w:tr>
      <w:tr w:rsidR="00D128FB" w:rsidRPr="00631F8B" w14:paraId="79E7334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EA681" w14:textId="77777777"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D42024E" w14:textId="77777777" w:rsidTr="006E2051">
              <w:trPr>
                <w:tblHeader/>
                <w:tblCellSpacing w:w="0" w:type="dxa"/>
              </w:trPr>
              <w:tc>
                <w:tcPr>
                  <w:tcW w:w="360" w:type="dxa"/>
                  <w:hideMark/>
                </w:tcPr>
                <w:p w14:paraId="5776853E" w14:textId="77777777" w:rsidR="00D128FB" w:rsidRPr="00631F8B" w:rsidRDefault="00D128FB" w:rsidP="006E2051">
                  <w:r w:rsidRPr="00631F8B">
                    <w:t> </w:t>
                  </w:r>
                </w:p>
              </w:tc>
              <w:tc>
                <w:tcPr>
                  <w:tcW w:w="1500" w:type="dxa"/>
                  <w:hideMark/>
                </w:tcPr>
                <w:p w14:paraId="78E28851" w14:textId="77777777" w:rsidR="00D128FB" w:rsidRPr="00631F8B" w:rsidRDefault="00D128FB" w:rsidP="006E2051">
                  <w:r w:rsidRPr="00631F8B">
                    <w:t>Type:</w:t>
                  </w:r>
                </w:p>
              </w:tc>
              <w:tc>
                <w:tcPr>
                  <w:tcW w:w="0" w:type="auto"/>
                  <w:hideMark/>
                </w:tcPr>
                <w:p w14:paraId="259481BD" w14:textId="77777777" w:rsidR="00D128FB" w:rsidRPr="00631F8B" w:rsidRDefault="00D128FB" w:rsidP="006E2051">
                  <w:r w:rsidRPr="00631F8B">
                    <w:t>Identifier</w:t>
                  </w:r>
                </w:p>
              </w:tc>
            </w:tr>
            <w:tr w:rsidR="00D128FB" w:rsidRPr="00074262" w14:paraId="38C2ACB8" w14:textId="77777777" w:rsidTr="006E2051">
              <w:trPr>
                <w:tblHeader/>
                <w:tblCellSpacing w:w="0" w:type="dxa"/>
              </w:trPr>
              <w:tc>
                <w:tcPr>
                  <w:tcW w:w="360" w:type="dxa"/>
                  <w:hideMark/>
                </w:tcPr>
                <w:p w14:paraId="785F5196" w14:textId="77777777" w:rsidR="00D128FB" w:rsidRPr="00631F8B" w:rsidRDefault="00D128FB" w:rsidP="006E2051">
                  <w:r w:rsidRPr="00631F8B">
                    <w:t> </w:t>
                  </w:r>
                </w:p>
              </w:tc>
              <w:tc>
                <w:tcPr>
                  <w:tcW w:w="1500" w:type="dxa"/>
                  <w:hideMark/>
                </w:tcPr>
                <w:p w14:paraId="7BC9CCDE" w14:textId="77777777" w:rsidR="00D128FB" w:rsidRPr="00631F8B" w:rsidRDefault="00D128FB" w:rsidP="006E2051">
                  <w:r w:rsidRPr="00631F8B">
                    <w:t>Definitie:</w:t>
                  </w:r>
                </w:p>
              </w:tc>
              <w:tc>
                <w:tcPr>
                  <w:tcW w:w="0" w:type="auto"/>
                  <w:hideMark/>
                </w:tcPr>
                <w:p w14:paraId="07C557B7" w14:textId="77777777" w:rsidR="00D128FB" w:rsidRPr="00D128FB" w:rsidRDefault="00D128FB" w:rsidP="006E2051">
                  <w:pPr>
                    <w:rPr>
                      <w:lang w:val="en-GB"/>
                    </w:rPr>
                  </w:pPr>
                  <w:r w:rsidRPr="00D128FB">
                    <w:rPr>
                      <w:lang w:val="en-GB"/>
                    </w:rPr>
                    <w:t xml:space="preserve">External object identifier of spatial object. </w:t>
                  </w:r>
                </w:p>
              </w:tc>
            </w:tr>
            <w:tr w:rsidR="00D128FB" w:rsidRPr="00074262" w14:paraId="3647AB9C" w14:textId="77777777" w:rsidTr="006E2051">
              <w:trPr>
                <w:tblHeader/>
                <w:tblCellSpacing w:w="0" w:type="dxa"/>
              </w:trPr>
              <w:tc>
                <w:tcPr>
                  <w:tcW w:w="360" w:type="dxa"/>
                  <w:hideMark/>
                </w:tcPr>
                <w:p w14:paraId="1F68F340" w14:textId="77777777" w:rsidR="00D128FB" w:rsidRPr="00D128FB" w:rsidRDefault="00D128FB" w:rsidP="006E2051">
                  <w:pPr>
                    <w:rPr>
                      <w:lang w:val="en-GB"/>
                    </w:rPr>
                  </w:pPr>
                  <w:r w:rsidRPr="00D128FB">
                    <w:rPr>
                      <w:lang w:val="en-GB"/>
                    </w:rPr>
                    <w:t> </w:t>
                  </w:r>
                </w:p>
              </w:tc>
              <w:tc>
                <w:tcPr>
                  <w:tcW w:w="1500" w:type="dxa"/>
                  <w:hideMark/>
                </w:tcPr>
                <w:p w14:paraId="1848A104" w14:textId="77777777" w:rsidR="00D128FB" w:rsidRPr="00631F8B" w:rsidRDefault="00D128FB" w:rsidP="006E2051">
                  <w:r w:rsidRPr="00631F8B">
                    <w:t>Omschrijving:</w:t>
                  </w:r>
                </w:p>
              </w:tc>
              <w:tc>
                <w:tcPr>
                  <w:tcW w:w="0" w:type="auto"/>
                  <w:hideMark/>
                </w:tcPr>
                <w:p w14:paraId="3555C3DC" w14:textId="77777777"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14:paraId="037E62DE" w14:textId="77777777" w:rsidTr="006E2051">
              <w:trPr>
                <w:tblHeader/>
                <w:tblCellSpacing w:w="0" w:type="dxa"/>
              </w:trPr>
              <w:tc>
                <w:tcPr>
                  <w:tcW w:w="360" w:type="dxa"/>
                  <w:hideMark/>
                </w:tcPr>
                <w:p w14:paraId="768F4D98" w14:textId="77777777" w:rsidR="00D128FB" w:rsidRPr="00D128FB" w:rsidRDefault="00D128FB" w:rsidP="006E2051">
                  <w:pPr>
                    <w:rPr>
                      <w:lang w:val="en-GB"/>
                    </w:rPr>
                  </w:pPr>
                  <w:r w:rsidRPr="00D128FB">
                    <w:rPr>
                      <w:lang w:val="en-GB"/>
                    </w:rPr>
                    <w:t> </w:t>
                  </w:r>
                </w:p>
              </w:tc>
              <w:tc>
                <w:tcPr>
                  <w:tcW w:w="1500" w:type="dxa"/>
                  <w:hideMark/>
                </w:tcPr>
                <w:p w14:paraId="72A0BCD2" w14:textId="77777777" w:rsidR="00D128FB" w:rsidRPr="00631F8B" w:rsidRDefault="00D128FB" w:rsidP="006E2051">
                  <w:r w:rsidRPr="00631F8B">
                    <w:t>Multipliciteit:</w:t>
                  </w:r>
                </w:p>
              </w:tc>
              <w:tc>
                <w:tcPr>
                  <w:tcW w:w="0" w:type="auto"/>
                  <w:hideMark/>
                </w:tcPr>
                <w:p w14:paraId="1B78C731" w14:textId="77777777" w:rsidR="00D128FB" w:rsidRPr="00631F8B" w:rsidRDefault="00D128FB" w:rsidP="006E2051">
                  <w:r w:rsidRPr="00631F8B">
                    <w:t>0..1</w:t>
                  </w:r>
                </w:p>
              </w:tc>
            </w:tr>
          </w:tbl>
          <w:p w14:paraId="22A39DBD" w14:textId="77777777" w:rsidR="00D128FB" w:rsidRPr="00631F8B" w:rsidRDefault="00D128FB" w:rsidP="006E2051"/>
        </w:tc>
      </w:tr>
      <w:tr w:rsidR="00D128FB" w:rsidRPr="00631F8B" w14:paraId="15BE872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6050D" w14:textId="77777777" w:rsidR="00D128FB" w:rsidRPr="00631F8B" w:rsidRDefault="00D128FB" w:rsidP="006E2051">
            <w:r w:rsidRPr="00631F8B">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4B6A54F" w14:textId="77777777" w:rsidTr="006E2051">
              <w:trPr>
                <w:tblHeader/>
                <w:tblCellSpacing w:w="0" w:type="dxa"/>
              </w:trPr>
              <w:tc>
                <w:tcPr>
                  <w:tcW w:w="360" w:type="dxa"/>
                  <w:hideMark/>
                </w:tcPr>
                <w:p w14:paraId="3D1CA5A8" w14:textId="77777777" w:rsidR="00D128FB" w:rsidRPr="00631F8B" w:rsidRDefault="00D128FB" w:rsidP="006E2051">
                  <w:r w:rsidRPr="00631F8B">
                    <w:t> </w:t>
                  </w:r>
                </w:p>
              </w:tc>
              <w:tc>
                <w:tcPr>
                  <w:tcW w:w="1500" w:type="dxa"/>
                  <w:hideMark/>
                </w:tcPr>
                <w:p w14:paraId="0F0BE105" w14:textId="77777777" w:rsidR="00D128FB" w:rsidRPr="00631F8B" w:rsidRDefault="00D128FB" w:rsidP="006E2051">
                  <w:r w:rsidRPr="00631F8B">
                    <w:t>Type:</w:t>
                  </w:r>
                </w:p>
              </w:tc>
              <w:tc>
                <w:tcPr>
                  <w:tcW w:w="0" w:type="auto"/>
                  <w:hideMark/>
                </w:tcPr>
                <w:p w14:paraId="55C43F20" w14:textId="77777777" w:rsidR="00D128FB" w:rsidRPr="00631F8B" w:rsidRDefault="00D128FB" w:rsidP="006E2051">
                  <w:r w:rsidRPr="00631F8B">
                    <w:t>CharacterString</w:t>
                  </w:r>
                </w:p>
              </w:tc>
            </w:tr>
            <w:tr w:rsidR="00D128FB" w:rsidRPr="00074262" w14:paraId="34857DEA" w14:textId="77777777" w:rsidTr="006E2051">
              <w:trPr>
                <w:tblHeader/>
                <w:tblCellSpacing w:w="0" w:type="dxa"/>
              </w:trPr>
              <w:tc>
                <w:tcPr>
                  <w:tcW w:w="360" w:type="dxa"/>
                  <w:hideMark/>
                </w:tcPr>
                <w:p w14:paraId="4DF0BD1C" w14:textId="77777777" w:rsidR="00D128FB" w:rsidRPr="00631F8B" w:rsidRDefault="00D128FB" w:rsidP="006E2051">
                  <w:r w:rsidRPr="00631F8B">
                    <w:t> </w:t>
                  </w:r>
                </w:p>
              </w:tc>
              <w:tc>
                <w:tcPr>
                  <w:tcW w:w="1500" w:type="dxa"/>
                  <w:hideMark/>
                </w:tcPr>
                <w:p w14:paraId="2793CD37" w14:textId="77777777" w:rsidR="00D128FB" w:rsidRPr="00631F8B" w:rsidRDefault="00D128FB" w:rsidP="006E2051">
                  <w:r w:rsidRPr="00631F8B">
                    <w:t>Definitie:</w:t>
                  </w:r>
                </w:p>
              </w:tc>
              <w:tc>
                <w:tcPr>
                  <w:tcW w:w="0" w:type="auto"/>
                  <w:hideMark/>
                </w:tcPr>
                <w:p w14:paraId="6C347BFD" w14:textId="77777777" w:rsidR="00D128FB" w:rsidRPr="00D128FB" w:rsidRDefault="00D128FB" w:rsidP="006E2051">
                  <w:pPr>
                    <w:rPr>
                      <w:lang w:val="en-GB"/>
                    </w:rPr>
                  </w:pPr>
                  <w:r w:rsidRPr="00D128FB">
                    <w:rPr>
                      <w:lang w:val="en-GB"/>
                    </w:rPr>
                    <w:t xml:space="preserve">Text commonly used to display the cadastral zoning identification. </w:t>
                  </w:r>
                </w:p>
              </w:tc>
            </w:tr>
            <w:tr w:rsidR="00D128FB" w:rsidRPr="00074262" w14:paraId="460FA5D0" w14:textId="77777777" w:rsidTr="006E2051">
              <w:trPr>
                <w:tblHeader/>
                <w:tblCellSpacing w:w="0" w:type="dxa"/>
              </w:trPr>
              <w:tc>
                <w:tcPr>
                  <w:tcW w:w="360" w:type="dxa"/>
                  <w:hideMark/>
                </w:tcPr>
                <w:p w14:paraId="003C4E28" w14:textId="77777777" w:rsidR="00D128FB" w:rsidRPr="00D128FB" w:rsidRDefault="00D128FB" w:rsidP="006E2051">
                  <w:pPr>
                    <w:rPr>
                      <w:lang w:val="en-GB"/>
                    </w:rPr>
                  </w:pPr>
                  <w:r w:rsidRPr="00D128FB">
                    <w:rPr>
                      <w:lang w:val="en-GB"/>
                    </w:rPr>
                    <w:t> </w:t>
                  </w:r>
                </w:p>
              </w:tc>
              <w:tc>
                <w:tcPr>
                  <w:tcW w:w="1500" w:type="dxa"/>
                  <w:hideMark/>
                </w:tcPr>
                <w:p w14:paraId="248F0756" w14:textId="77777777" w:rsidR="00D128FB" w:rsidRPr="00631F8B" w:rsidRDefault="00D128FB" w:rsidP="006E2051">
                  <w:r w:rsidRPr="00631F8B">
                    <w:t>Omschrijving:</w:t>
                  </w:r>
                </w:p>
              </w:tc>
              <w:tc>
                <w:tcPr>
                  <w:tcW w:w="0" w:type="auto"/>
                  <w:hideMark/>
                </w:tcPr>
                <w:p w14:paraId="1E192791" w14:textId="77777777" w:rsidR="00D128FB" w:rsidRPr="00D128FB" w:rsidRDefault="00D128FB" w:rsidP="006E2051">
                  <w:pPr>
                    <w:rPr>
                      <w:lang w:val="en-GB"/>
                    </w:rPr>
                  </w:pPr>
                  <w:r w:rsidRPr="00D128FB">
                    <w:rPr>
                      <w:lang w:val="en-GB"/>
                    </w:rPr>
                    <w:t>NOTE 1 The label is usually the last part of the national cadastral zoning reference or that reference itself or the name. NOTE 2 The label can be used for label in portrayal.</w:t>
                  </w:r>
                </w:p>
              </w:tc>
            </w:tr>
            <w:tr w:rsidR="00D128FB" w:rsidRPr="00631F8B" w14:paraId="5A3D35E6" w14:textId="77777777" w:rsidTr="006E2051">
              <w:trPr>
                <w:tblHeader/>
                <w:tblCellSpacing w:w="0" w:type="dxa"/>
              </w:trPr>
              <w:tc>
                <w:tcPr>
                  <w:tcW w:w="360" w:type="dxa"/>
                  <w:hideMark/>
                </w:tcPr>
                <w:p w14:paraId="615908FB" w14:textId="77777777" w:rsidR="00D128FB" w:rsidRPr="00D128FB" w:rsidRDefault="00D128FB" w:rsidP="006E2051">
                  <w:pPr>
                    <w:rPr>
                      <w:lang w:val="en-GB"/>
                    </w:rPr>
                  </w:pPr>
                  <w:r w:rsidRPr="00D128FB">
                    <w:rPr>
                      <w:lang w:val="en-GB"/>
                    </w:rPr>
                    <w:t> </w:t>
                  </w:r>
                </w:p>
              </w:tc>
              <w:tc>
                <w:tcPr>
                  <w:tcW w:w="1500" w:type="dxa"/>
                  <w:hideMark/>
                </w:tcPr>
                <w:p w14:paraId="2FBA7F05" w14:textId="77777777" w:rsidR="00D128FB" w:rsidRPr="00631F8B" w:rsidRDefault="00D128FB" w:rsidP="006E2051">
                  <w:r w:rsidRPr="00631F8B">
                    <w:t>Multipliciteit:</w:t>
                  </w:r>
                </w:p>
              </w:tc>
              <w:tc>
                <w:tcPr>
                  <w:tcW w:w="0" w:type="auto"/>
                  <w:hideMark/>
                </w:tcPr>
                <w:p w14:paraId="20A7A3A2" w14:textId="77777777" w:rsidR="00D128FB" w:rsidRPr="00631F8B" w:rsidRDefault="00D128FB" w:rsidP="006E2051">
                  <w:r w:rsidRPr="00631F8B">
                    <w:t>1</w:t>
                  </w:r>
                </w:p>
              </w:tc>
            </w:tr>
          </w:tbl>
          <w:p w14:paraId="79498D4C" w14:textId="77777777" w:rsidR="00D128FB" w:rsidRPr="00631F8B" w:rsidRDefault="00D128FB" w:rsidP="006E2051"/>
        </w:tc>
      </w:tr>
      <w:tr w:rsidR="00D128FB" w:rsidRPr="00631F8B" w14:paraId="12CB1AE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53EEC2" w14:textId="77777777" w:rsidR="00D128FB" w:rsidRPr="00631F8B" w:rsidRDefault="00D128FB" w:rsidP="006E2051">
            <w:r w:rsidRPr="00631F8B">
              <w:rPr>
                <w:b/>
                <w:bCs/>
              </w:rPr>
              <w:lastRenderedPageBreak/>
              <w:t>Attribuut: 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12C0858" w14:textId="77777777" w:rsidTr="006E2051">
              <w:trPr>
                <w:tblHeader/>
                <w:tblCellSpacing w:w="0" w:type="dxa"/>
              </w:trPr>
              <w:tc>
                <w:tcPr>
                  <w:tcW w:w="360" w:type="dxa"/>
                  <w:hideMark/>
                </w:tcPr>
                <w:p w14:paraId="33FB7187" w14:textId="77777777" w:rsidR="00D128FB" w:rsidRPr="00631F8B" w:rsidRDefault="00D128FB" w:rsidP="006E2051">
                  <w:r w:rsidRPr="00631F8B">
                    <w:t> </w:t>
                  </w:r>
                </w:p>
              </w:tc>
              <w:tc>
                <w:tcPr>
                  <w:tcW w:w="1500" w:type="dxa"/>
                  <w:hideMark/>
                </w:tcPr>
                <w:p w14:paraId="503F14D8" w14:textId="77777777" w:rsidR="00D128FB" w:rsidRPr="00631F8B" w:rsidRDefault="00D128FB" w:rsidP="006E2051">
                  <w:r w:rsidRPr="00631F8B">
                    <w:t>Type:</w:t>
                  </w:r>
                </w:p>
              </w:tc>
              <w:tc>
                <w:tcPr>
                  <w:tcW w:w="0" w:type="auto"/>
                  <w:hideMark/>
                </w:tcPr>
                <w:p w14:paraId="1F0F8347" w14:textId="77777777" w:rsidR="00D128FB" w:rsidRPr="00631F8B" w:rsidRDefault="00D128FB" w:rsidP="006E2051">
                  <w:r w:rsidRPr="00631F8B">
                    <w:t>CadastralZoningLevelValue</w:t>
                  </w:r>
                </w:p>
              </w:tc>
            </w:tr>
            <w:tr w:rsidR="00D128FB" w:rsidRPr="00074262" w14:paraId="57D467E7" w14:textId="77777777" w:rsidTr="006E2051">
              <w:trPr>
                <w:tblHeader/>
                <w:tblCellSpacing w:w="0" w:type="dxa"/>
              </w:trPr>
              <w:tc>
                <w:tcPr>
                  <w:tcW w:w="360" w:type="dxa"/>
                  <w:hideMark/>
                </w:tcPr>
                <w:p w14:paraId="0148F1BD" w14:textId="77777777" w:rsidR="00D128FB" w:rsidRPr="00631F8B" w:rsidRDefault="00D128FB" w:rsidP="006E2051">
                  <w:r w:rsidRPr="00631F8B">
                    <w:t> </w:t>
                  </w:r>
                </w:p>
              </w:tc>
              <w:tc>
                <w:tcPr>
                  <w:tcW w:w="1500" w:type="dxa"/>
                  <w:hideMark/>
                </w:tcPr>
                <w:p w14:paraId="666E8400" w14:textId="77777777" w:rsidR="00D128FB" w:rsidRPr="00631F8B" w:rsidRDefault="00D128FB" w:rsidP="006E2051">
                  <w:r w:rsidRPr="00631F8B">
                    <w:t>Definitie:</w:t>
                  </w:r>
                </w:p>
              </w:tc>
              <w:tc>
                <w:tcPr>
                  <w:tcW w:w="0" w:type="auto"/>
                  <w:hideMark/>
                </w:tcPr>
                <w:p w14:paraId="38CAD183" w14:textId="77777777" w:rsidR="00D128FB" w:rsidRPr="00D128FB" w:rsidRDefault="00D128FB" w:rsidP="006E2051">
                  <w:pPr>
                    <w:rPr>
                      <w:lang w:val="en-GB"/>
                    </w:rPr>
                  </w:pPr>
                  <w:r w:rsidRPr="00D128FB">
                    <w:rPr>
                      <w:lang w:val="en-GB"/>
                    </w:rPr>
                    <w:t>Level of the cadastral zoning in the national cadastral hierarchy.</w:t>
                  </w:r>
                </w:p>
              </w:tc>
            </w:tr>
            <w:tr w:rsidR="00D128FB" w:rsidRPr="00631F8B" w14:paraId="311BEEEC" w14:textId="77777777" w:rsidTr="006E2051">
              <w:trPr>
                <w:tblHeader/>
                <w:tblCellSpacing w:w="0" w:type="dxa"/>
              </w:trPr>
              <w:tc>
                <w:tcPr>
                  <w:tcW w:w="360" w:type="dxa"/>
                  <w:hideMark/>
                </w:tcPr>
                <w:p w14:paraId="0AA2F68B" w14:textId="77777777" w:rsidR="00D128FB" w:rsidRPr="00D128FB" w:rsidRDefault="00D128FB" w:rsidP="006E2051">
                  <w:pPr>
                    <w:rPr>
                      <w:lang w:val="en-GB"/>
                    </w:rPr>
                  </w:pPr>
                  <w:r w:rsidRPr="00D128FB">
                    <w:rPr>
                      <w:lang w:val="en-GB"/>
                    </w:rPr>
                    <w:t> </w:t>
                  </w:r>
                </w:p>
              </w:tc>
              <w:tc>
                <w:tcPr>
                  <w:tcW w:w="1500" w:type="dxa"/>
                  <w:hideMark/>
                </w:tcPr>
                <w:p w14:paraId="28D8DC02" w14:textId="77777777" w:rsidR="00D128FB" w:rsidRPr="00631F8B" w:rsidRDefault="00D128FB" w:rsidP="006E2051">
                  <w:r w:rsidRPr="00631F8B">
                    <w:t>Multipliciteit:</w:t>
                  </w:r>
                </w:p>
              </w:tc>
              <w:tc>
                <w:tcPr>
                  <w:tcW w:w="0" w:type="auto"/>
                  <w:hideMark/>
                </w:tcPr>
                <w:p w14:paraId="227D0455" w14:textId="77777777" w:rsidR="00D128FB" w:rsidRPr="00631F8B" w:rsidRDefault="00D128FB" w:rsidP="006E2051">
                  <w:r w:rsidRPr="00631F8B">
                    <w:t>1</w:t>
                  </w:r>
                </w:p>
              </w:tc>
            </w:tr>
            <w:tr w:rsidR="00D128FB" w:rsidRPr="00631F8B" w14:paraId="5870F905" w14:textId="77777777" w:rsidTr="006E2051">
              <w:trPr>
                <w:tblHeader/>
                <w:tblCellSpacing w:w="0" w:type="dxa"/>
              </w:trPr>
              <w:tc>
                <w:tcPr>
                  <w:tcW w:w="360" w:type="dxa"/>
                  <w:hideMark/>
                </w:tcPr>
                <w:p w14:paraId="17A99680" w14:textId="77777777" w:rsidR="00D128FB" w:rsidRPr="00631F8B" w:rsidRDefault="00D128FB" w:rsidP="006E2051">
                  <w:r w:rsidRPr="00631F8B">
                    <w:t> </w:t>
                  </w:r>
                </w:p>
              </w:tc>
              <w:tc>
                <w:tcPr>
                  <w:tcW w:w="1500" w:type="dxa"/>
                  <w:hideMark/>
                </w:tcPr>
                <w:p w14:paraId="5FFF59E8" w14:textId="77777777" w:rsidR="00D128FB" w:rsidRPr="00631F8B" w:rsidRDefault="00D128FB" w:rsidP="006E2051">
                  <w:r w:rsidRPr="00631F8B">
                    <w:t>Stereotypes:</w:t>
                  </w:r>
                </w:p>
              </w:tc>
              <w:tc>
                <w:tcPr>
                  <w:tcW w:w="0" w:type="auto"/>
                  <w:hideMark/>
                </w:tcPr>
                <w:p w14:paraId="6228F5F7" w14:textId="77777777" w:rsidR="00D128FB" w:rsidRPr="00631F8B" w:rsidRDefault="00D128FB" w:rsidP="006E2051">
                  <w:r w:rsidRPr="00631F8B">
                    <w:t>«voidable»</w:t>
                  </w:r>
                </w:p>
              </w:tc>
            </w:tr>
          </w:tbl>
          <w:p w14:paraId="010E0B10" w14:textId="77777777" w:rsidR="00D128FB" w:rsidRPr="00631F8B" w:rsidRDefault="00D128FB" w:rsidP="006E2051"/>
        </w:tc>
      </w:tr>
      <w:tr w:rsidR="00D128FB" w:rsidRPr="00631F8B" w14:paraId="59A4E59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D43C08" w14:textId="77777777" w:rsidR="00D128FB" w:rsidRPr="00631F8B" w:rsidRDefault="00D128FB" w:rsidP="006E2051">
            <w:r w:rsidRPr="00631F8B">
              <w:rPr>
                <w:b/>
                <w:bCs/>
              </w:rPr>
              <w:t>Attribuut: levelName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5C10653" w14:textId="77777777" w:rsidTr="006E2051">
              <w:trPr>
                <w:tblHeader/>
                <w:tblCellSpacing w:w="0" w:type="dxa"/>
              </w:trPr>
              <w:tc>
                <w:tcPr>
                  <w:tcW w:w="360" w:type="dxa"/>
                  <w:hideMark/>
                </w:tcPr>
                <w:p w14:paraId="2D0FC6A7" w14:textId="77777777" w:rsidR="00D128FB" w:rsidRPr="00631F8B" w:rsidRDefault="00D128FB" w:rsidP="006E2051">
                  <w:r w:rsidRPr="00631F8B">
                    <w:t> </w:t>
                  </w:r>
                </w:p>
              </w:tc>
              <w:tc>
                <w:tcPr>
                  <w:tcW w:w="1500" w:type="dxa"/>
                  <w:hideMark/>
                </w:tcPr>
                <w:p w14:paraId="5144B84A" w14:textId="77777777" w:rsidR="00D128FB" w:rsidRPr="00631F8B" w:rsidRDefault="00D128FB" w:rsidP="006E2051">
                  <w:r w:rsidRPr="00631F8B">
                    <w:t>Type:</w:t>
                  </w:r>
                </w:p>
              </w:tc>
              <w:tc>
                <w:tcPr>
                  <w:tcW w:w="0" w:type="auto"/>
                  <w:hideMark/>
                </w:tcPr>
                <w:p w14:paraId="545ED93E" w14:textId="77777777" w:rsidR="00D128FB" w:rsidRPr="00631F8B" w:rsidRDefault="00D128FB" w:rsidP="006E2051">
                  <w:r w:rsidRPr="00631F8B">
                    <w:t>LocalisedCharacterString</w:t>
                  </w:r>
                </w:p>
              </w:tc>
            </w:tr>
            <w:tr w:rsidR="00D128FB" w:rsidRPr="00074262" w14:paraId="5405D975" w14:textId="77777777" w:rsidTr="006E2051">
              <w:trPr>
                <w:tblHeader/>
                <w:tblCellSpacing w:w="0" w:type="dxa"/>
              </w:trPr>
              <w:tc>
                <w:tcPr>
                  <w:tcW w:w="360" w:type="dxa"/>
                  <w:hideMark/>
                </w:tcPr>
                <w:p w14:paraId="691C8015" w14:textId="77777777" w:rsidR="00D128FB" w:rsidRPr="00631F8B" w:rsidRDefault="00D128FB" w:rsidP="006E2051">
                  <w:r w:rsidRPr="00631F8B">
                    <w:t> </w:t>
                  </w:r>
                </w:p>
              </w:tc>
              <w:tc>
                <w:tcPr>
                  <w:tcW w:w="1500" w:type="dxa"/>
                  <w:hideMark/>
                </w:tcPr>
                <w:p w14:paraId="056A8EFB" w14:textId="77777777" w:rsidR="00D128FB" w:rsidRPr="00631F8B" w:rsidRDefault="00D128FB" w:rsidP="006E2051">
                  <w:r w:rsidRPr="00631F8B">
                    <w:t>Definitie:</w:t>
                  </w:r>
                </w:p>
              </w:tc>
              <w:tc>
                <w:tcPr>
                  <w:tcW w:w="0" w:type="auto"/>
                  <w:hideMark/>
                </w:tcPr>
                <w:p w14:paraId="63FBF57E" w14:textId="77777777" w:rsidR="00D128FB" w:rsidRPr="00D128FB" w:rsidRDefault="00D128FB" w:rsidP="006E2051">
                  <w:pPr>
                    <w:rPr>
                      <w:lang w:val="en-GB"/>
                    </w:rPr>
                  </w:pPr>
                  <w:r w:rsidRPr="00D128FB">
                    <w:rPr>
                      <w:lang w:val="en-GB"/>
                    </w:rPr>
                    <w:t xml:space="preserve">Name of the level of the cadastral zoning in the national cadastral hierarchy, in at least one official language of the European Union. </w:t>
                  </w:r>
                </w:p>
              </w:tc>
            </w:tr>
            <w:tr w:rsidR="00D128FB" w:rsidRPr="00074262" w14:paraId="19F01AAE" w14:textId="77777777" w:rsidTr="006E2051">
              <w:trPr>
                <w:tblHeader/>
                <w:tblCellSpacing w:w="0" w:type="dxa"/>
              </w:trPr>
              <w:tc>
                <w:tcPr>
                  <w:tcW w:w="360" w:type="dxa"/>
                  <w:hideMark/>
                </w:tcPr>
                <w:p w14:paraId="7F7452EA" w14:textId="77777777" w:rsidR="00D128FB" w:rsidRPr="00D128FB" w:rsidRDefault="00D128FB" w:rsidP="006E2051">
                  <w:pPr>
                    <w:rPr>
                      <w:lang w:val="en-GB"/>
                    </w:rPr>
                  </w:pPr>
                  <w:r w:rsidRPr="00D128FB">
                    <w:rPr>
                      <w:lang w:val="en-GB"/>
                    </w:rPr>
                    <w:t> </w:t>
                  </w:r>
                </w:p>
              </w:tc>
              <w:tc>
                <w:tcPr>
                  <w:tcW w:w="1500" w:type="dxa"/>
                  <w:hideMark/>
                </w:tcPr>
                <w:p w14:paraId="2C9DCD0D" w14:textId="77777777" w:rsidR="00D128FB" w:rsidRPr="00631F8B" w:rsidRDefault="00D128FB" w:rsidP="006E2051">
                  <w:r w:rsidRPr="00631F8B">
                    <w:t>Omschrijving:</w:t>
                  </w:r>
                </w:p>
              </w:tc>
              <w:tc>
                <w:tcPr>
                  <w:tcW w:w="0" w:type="auto"/>
                  <w:hideMark/>
                </w:tcPr>
                <w:p w14:paraId="3CD030E2" w14:textId="77777777" w:rsidR="00D128FB" w:rsidRPr="00D128FB" w:rsidRDefault="00D128FB" w:rsidP="006E2051">
                  <w:pPr>
                    <w:rPr>
                      <w:lang w:val="en-GB"/>
                    </w:rPr>
                  </w:pPr>
                  <w:r w:rsidRPr="00D128FB">
                    <w:rPr>
                      <w:lang w:val="en-GB"/>
                    </w:rPr>
                    <w:t>EXAMPLE For Spain, level name might be supplied as "municipio" (in Spanish) and as "municipality" (in English).</w:t>
                  </w:r>
                </w:p>
              </w:tc>
            </w:tr>
            <w:tr w:rsidR="00D128FB" w:rsidRPr="00631F8B" w14:paraId="66E1F923" w14:textId="77777777" w:rsidTr="006E2051">
              <w:trPr>
                <w:tblHeader/>
                <w:tblCellSpacing w:w="0" w:type="dxa"/>
              </w:trPr>
              <w:tc>
                <w:tcPr>
                  <w:tcW w:w="360" w:type="dxa"/>
                  <w:hideMark/>
                </w:tcPr>
                <w:p w14:paraId="2B3C511D" w14:textId="77777777" w:rsidR="00D128FB" w:rsidRPr="00D128FB" w:rsidRDefault="00D128FB" w:rsidP="006E2051">
                  <w:pPr>
                    <w:rPr>
                      <w:lang w:val="en-GB"/>
                    </w:rPr>
                  </w:pPr>
                  <w:r w:rsidRPr="00D128FB">
                    <w:rPr>
                      <w:lang w:val="en-GB"/>
                    </w:rPr>
                    <w:t> </w:t>
                  </w:r>
                </w:p>
              </w:tc>
              <w:tc>
                <w:tcPr>
                  <w:tcW w:w="1500" w:type="dxa"/>
                  <w:hideMark/>
                </w:tcPr>
                <w:p w14:paraId="44009F73" w14:textId="77777777" w:rsidR="00D128FB" w:rsidRPr="00631F8B" w:rsidRDefault="00D128FB" w:rsidP="006E2051">
                  <w:r w:rsidRPr="00631F8B">
                    <w:t>Multipliciteit:</w:t>
                  </w:r>
                </w:p>
              </w:tc>
              <w:tc>
                <w:tcPr>
                  <w:tcW w:w="0" w:type="auto"/>
                  <w:hideMark/>
                </w:tcPr>
                <w:p w14:paraId="66F1D76A" w14:textId="77777777" w:rsidR="00D128FB" w:rsidRPr="00631F8B" w:rsidRDefault="00D128FB" w:rsidP="006E2051">
                  <w:r w:rsidRPr="00631F8B">
                    <w:t>1..*</w:t>
                  </w:r>
                </w:p>
              </w:tc>
            </w:tr>
            <w:tr w:rsidR="00D128FB" w:rsidRPr="00631F8B" w14:paraId="195558C7" w14:textId="77777777" w:rsidTr="006E2051">
              <w:trPr>
                <w:tblHeader/>
                <w:tblCellSpacing w:w="0" w:type="dxa"/>
              </w:trPr>
              <w:tc>
                <w:tcPr>
                  <w:tcW w:w="360" w:type="dxa"/>
                  <w:hideMark/>
                </w:tcPr>
                <w:p w14:paraId="061FA8AF" w14:textId="77777777" w:rsidR="00D128FB" w:rsidRPr="00631F8B" w:rsidRDefault="00D128FB" w:rsidP="006E2051">
                  <w:r w:rsidRPr="00631F8B">
                    <w:t> </w:t>
                  </w:r>
                </w:p>
              </w:tc>
              <w:tc>
                <w:tcPr>
                  <w:tcW w:w="1500" w:type="dxa"/>
                  <w:hideMark/>
                </w:tcPr>
                <w:p w14:paraId="0796E372" w14:textId="77777777" w:rsidR="00D128FB" w:rsidRPr="00631F8B" w:rsidRDefault="00D128FB" w:rsidP="006E2051">
                  <w:r w:rsidRPr="00631F8B">
                    <w:t>Stereotypes:</w:t>
                  </w:r>
                </w:p>
              </w:tc>
              <w:tc>
                <w:tcPr>
                  <w:tcW w:w="0" w:type="auto"/>
                  <w:hideMark/>
                </w:tcPr>
                <w:p w14:paraId="42A043C9" w14:textId="77777777" w:rsidR="00D128FB" w:rsidRPr="00631F8B" w:rsidRDefault="00D128FB" w:rsidP="006E2051">
                  <w:r w:rsidRPr="00631F8B">
                    <w:t>«voidable»</w:t>
                  </w:r>
                </w:p>
              </w:tc>
            </w:tr>
          </w:tbl>
          <w:p w14:paraId="7A3B8D33" w14:textId="77777777" w:rsidR="00D128FB" w:rsidRPr="00631F8B" w:rsidRDefault="00D128FB" w:rsidP="006E2051"/>
        </w:tc>
      </w:tr>
      <w:tr w:rsidR="00D128FB" w:rsidRPr="00631F8B" w14:paraId="3FF36A5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08F307" w14:textId="77777777"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FDE004D" w14:textId="77777777" w:rsidTr="006E2051">
              <w:trPr>
                <w:tblHeader/>
                <w:tblCellSpacing w:w="0" w:type="dxa"/>
              </w:trPr>
              <w:tc>
                <w:tcPr>
                  <w:tcW w:w="360" w:type="dxa"/>
                  <w:hideMark/>
                </w:tcPr>
                <w:p w14:paraId="40602238" w14:textId="77777777" w:rsidR="00D128FB" w:rsidRPr="00631F8B" w:rsidRDefault="00D128FB" w:rsidP="006E2051">
                  <w:r w:rsidRPr="00631F8B">
                    <w:t> </w:t>
                  </w:r>
                </w:p>
              </w:tc>
              <w:tc>
                <w:tcPr>
                  <w:tcW w:w="1500" w:type="dxa"/>
                  <w:hideMark/>
                </w:tcPr>
                <w:p w14:paraId="430D8D8B" w14:textId="77777777" w:rsidR="00D128FB" w:rsidRPr="00631F8B" w:rsidRDefault="00D128FB" w:rsidP="006E2051">
                  <w:r w:rsidRPr="00631F8B">
                    <w:t>Type:</w:t>
                  </w:r>
                </w:p>
              </w:tc>
              <w:tc>
                <w:tcPr>
                  <w:tcW w:w="0" w:type="auto"/>
                  <w:hideMark/>
                </w:tcPr>
                <w:p w14:paraId="79FBE71B" w14:textId="77777777" w:rsidR="00D128FB" w:rsidRPr="00631F8B" w:rsidRDefault="00D128FB" w:rsidP="006E2051">
                  <w:r w:rsidRPr="00631F8B">
                    <w:t>GeographicalName</w:t>
                  </w:r>
                </w:p>
              </w:tc>
            </w:tr>
            <w:tr w:rsidR="00D128FB" w:rsidRPr="00074262" w14:paraId="0601CF1C" w14:textId="77777777" w:rsidTr="006E2051">
              <w:trPr>
                <w:tblHeader/>
                <w:tblCellSpacing w:w="0" w:type="dxa"/>
              </w:trPr>
              <w:tc>
                <w:tcPr>
                  <w:tcW w:w="360" w:type="dxa"/>
                  <w:hideMark/>
                </w:tcPr>
                <w:p w14:paraId="12BE6FCE" w14:textId="77777777" w:rsidR="00D128FB" w:rsidRPr="00631F8B" w:rsidRDefault="00D128FB" w:rsidP="006E2051">
                  <w:r w:rsidRPr="00631F8B">
                    <w:t> </w:t>
                  </w:r>
                </w:p>
              </w:tc>
              <w:tc>
                <w:tcPr>
                  <w:tcW w:w="1500" w:type="dxa"/>
                  <w:hideMark/>
                </w:tcPr>
                <w:p w14:paraId="2ED3DF8B" w14:textId="77777777" w:rsidR="00D128FB" w:rsidRPr="00631F8B" w:rsidRDefault="00D128FB" w:rsidP="006E2051">
                  <w:r w:rsidRPr="00631F8B">
                    <w:t>Definitie:</w:t>
                  </w:r>
                </w:p>
              </w:tc>
              <w:tc>
                <w:tcPr>
                  <w:tcW w:w="0" w:type="auto"/>
                  <w:hideMark/>
                </w:tcPr>
                <w:p w14:paraId="1133A9B2" w14:textId="77777777" w:rsidR="00D128FB" w:rsidRPr="00D128FB" w:rsidRDefault="00D128FB" w:rsidP="006E2051">
                  <w:pPr>
                    <w:rPr>
                      <w:lang w:val="en-GB"/>
                    </w:rPr>
                  </w:pPr>
                  <w:r w:rsidRPr="00D128FB">
                    <w:rPr>
                      <w:lang w:val="en-GB"/>
                    </w:rPr>
                    <w:t xml:space="preserve">Name of the cadastral zoning. </w:t>
                  </w:r>
                </w:p>
              </w:tc>
            </w:tr>
            <w:tr w:rsidR="00D128FB" w:rsidRPr="00074262" w14:paraId="4627A13D" w14:textId="77777777" w:rsidTr="006E2051">
              <w:trPr>
                <w:tblHeader/>
                <w:tblCellSpacing w:w="0" w:type="dxa"/>
              </w:trPr>
              <w:tc>
                <w:tcPr>
                  <w:tcW w:w="360" w:type="dxa"/>
                  <w:hideMark/>
                </w:tcPr>
                <w:p w14:paraId="0E73168E" w14:textId="77777777" w:rsidR="00D128FB" w:rsidRPr="00D128FB" w:rsidRDefault="00D128FB" w:rsidP="006E2051">
                  <w:pPr>
                    <w:rPr>
                      <w:lang w:val="en-GB"/>
                    </w:rPr>
                  </w:pPr>
                  <w:r w:rsidRPr="00D128FB">
                    <w:rPr>
                      <w:lang w:val="en-GB"/>
                    </w:rPr>
                    <w:t> </w:t>
                  </w:r>
                </w:p>
              </w:tc>
              <w:tc>
                <w:tcPr>
                  <w:tcW w:w="1500" w:type="dxa"/>
                  <w:hideMark/>
                </w:tcPr>
                <w:p w14:paraId="7034ED98" w14:textId="77777777" w:rsidR="00D128FB" w:rsidRPr="00631F8B" w:rsidRDefault="00D128FB" w:rsidP="006E2051">
                  <w:r w:rsidRPr="00631F8B">
                    <w:t>Omschrijving:</w:t>
                  </w:r>
                </w:p>
              </w:tc>
              <w:tc>
                <w:tcPr>
                  <w:tcW w:w="0" w:type="auto"/>
                  <w:hideMark/>
                </w:tcPr>
                <w:p w14:paraId="398BE046" w14:textId="77777777" w:rsidR="00D128FB" w:rsidRPr="00D128FB" w:rsidRDefault="00D128FB" w:rsidP="006E2051">
                  <w:pPr>
                    <w:rPr>
                      <w:lang w:val="en-GB"/>
                    </w:rPr>
                  </w:pPr>
                  <w:r w:rsidRPr="00D128FB">
                    <w:rPr>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D128FB" w:rsidRPr="00631F8B" w14:paraId="47E93A6A" w14:textId="77777777" w:rsidTr="006E2051">
              <w:trPr>
                <w:tblHeader/>
                <w:tblCellSpacing w:w="0" w:type="dxa"/>
              </w:trPr>
              <w:tc>
                <w:tcPr>
                  <w:tcW w:w="360" w:type="dxa"/>
                  <w:hideMark/>
                </w:tcPr>
                <w:p w14:paraId="796189C2" w14:textId="77777777" w:rsidR="00D128FB" w:rsidRPr="00D128FB" w:rsidRDefault="00D128FB" w:rsidP="006E2051">
                  <w:pPr>
                    <w:rPr>
                      <w:lang w:val="en-GB"/>
                    </w:rPr>
                  </w:pPr>
                  <w:r w:rsidRPr="00D128FB">
                    <w:rPr>
                      <w:lang w:val="en-GB"/>
                    </w:rPr>
                    <w:t> </w:t>
                  </w:r>
                </w:p>
              </w:tc>
              <w:tc>
                <w:tcPr>
                  <w:tcW w:w="1500" w:type="dxa"/>
                  <w:hideMark/>
                </w:tcPr>
                <w:p w14:paraId="2DEEC732" w14:textId="77777777" w:rsidR="00D128FB" w:rsidRPr="00631F8B" w:rsidRDefault="00D128FB" w:rsidP="006E2051">
                  <w:r w:rsidRPr="00631F8B">
                    <w:t>Multipliciteit:</w:t>
                  </w:r>
                </w:p>
              </w:tc>
              <w:tc>
                <w:tcPr>
                  <w:tcW w:w="0" w:type="auto"/>
                  <w:hideMark/>
                </w:tcPr>
                <w:p w14:paraId="3C5C9C69" w14:textId="77777777" w:rsidR="00D128FB" w:rsidRPr="00631F8B" w:rsidRDefault="00D128FB" w:rsidP="006E2051">
                  <w:r w:rsidRPr="00631F8B">
                    <w:t>0..*</w:t>
                  </w:r>
                </w:p>
              </w:tc>
            </w:tr>
            <w:tr w:rsidR="00D128FB" w:rsidRPr="00631F8B" w14:paraId="6F5A9929" w14:textId="77777777" w:rsidTr="006E2051">
              <w:trPr>
                <w:tblHeader/>
                <w:tblCellSpacing w:w="0" w:type="dxa"/>
              </w:trPr>
              <w:tc>
                <w:tcPr>
                  <w:tcW w:w="360" w:type="dxa"/>
                  <w:hideMark/>
                </w:tcPr>
                <w:p w14:paraId="5972DF48" w14:textId="77777777" w:rsidR="00D128FB" w:rsidRPr="00631F8B" w:rsidRDefault="00D128FB" w:rsidP="006E2051">
                  <w:r w:rsidRPr="00631F8B">
                    <w:t> </w:t>
                  </w:r>
                </w:p>
              </w:tc>
              <w:tc>
                <w:tcPr>
                  <w:tcW w:w="1500" w:type="dxa"/>
                  <w:hideMark/>
                </w:tcPr>
                <w:p w14:paraId="26ECA0C7" w14:textId="77777777" w:rsidR="00D128FB" w:rsidRPr="00631F8B" w:rsidRDefault="00D128FB" w:rsidP="006E2051">
                  <w:r w:rsidRPr="00631F8B">
                    <w:t>Stereotypes:</w:t>
                  </w:r>
                </w:p>
              </w:tc>
              <w:tc>
                <w:tcPr>
                  <w:tcW w:w="0" w:type="auto"/>
                  <w:hideMark/>
                </w:tcPr>
                <w:p w14:paraId="5EE0C10B" w14:textId="77777777" w:rsidR="00D128FB" w:rsidRPr="00631F8B" w:rsidRDefault="00D128FB" w:rsidP="006E2051">
                  <w:r w:rsidRPr="00631F8B">
                    <w:t>«voidable»</w:t>
                  </w:r>
                </w:p>
              </w:tc>
            </w:tr>
          </w:tbl>
          <w:p w14:paraId="01B2B5C1" w14:textId="77777777" w:rsidR="00D128FB" w:rsidRPr="00631F8B" w:rsidRDefault="00D128FB" w:rsidP="006E2051"/>
        </w:tc>
      </w:tr>
      <w:tr w:rsidR="00D128FB" w:rsidRPr="00631F8B" w14:paraId="0842D95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4301B7" w14:textId="77777777" w:rsidR="00D128FB" w:rsidRPr="00631F8B" w:rsidRDefault="00D128FB" w:rsidP="006E2051">
            <w:r w:rsidRPr="00631F8B">
              <w:rPr>
                <w:b/>
                <w:bCs/>
              </w:rPr>
              <w:t>Attribuut: nationalCadastalZoningReference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F3C40AA" w14:textId="77777777" w:rsidTr="006E2051">
              <w:trPr>
                <w:tblHeader/>
                <w:tblCellSpacing w:w="0" w:type="dxa"/>
              </w:trPr>
              <w:tc>
                <w:tcPr>
                  <w:tcW w:w="360" w:type="dxa"/>
                  <w:hideMark/>
                </w:tcPr>
                <w:p w14:paraId="3DA5BB39" w14:textId="77777777" w:rsidR="00D128FB" w:rsidRPr="00631F8B" w:rsidRDefault="00D128FB" w:rsidP="006E2051">
                  <w:r w:rsidRPr="00631F8B">
                    <w:t> </w:t>
                  </w:r>
                </w:p>
              </w:tc>
              <w:tc>
                <w:tcPr>
                  <w:tcW w:w="1500" w:type="dxa"/>
                  <w:hideMark/>
                </w:tcPr>
                <w:p w14:paraId="1A0C495C" w14:textId="77777777" w:rsidR="00D128FB" w:rsidRPr="00631F8B" w:rsidRDefault="00D128FB" w:rsidP="006E2051">
                  <w:r w:rsidRPr="00631F8B">
                    <w:t>Type:</w:t>
                  </w:r>
                </w:p>
              </w:tc>
              <w:tc>
                <w:tcPr>
                  <w:tcW w:w="0" w:type="auto"/>
                  <w:hideMark/>
                </w:tcPr>
                <w:p w14:paraId="6467051E" w14:textId="77777777" w:rsidR="00D128FB" w:rsidRPr="00631F8B" w:rsidRDefault="00D128FB" w:rsidP="006E2051">
                  <w:r w:rsidRPr="00631F8B">
                    <w:t>CharacterString</w:t>
                  </w:r>
                </w:p>
              </w:tc>
            </w:tr>
            <w:tr w:rsidR="00D128FB" w:rsidRPr="00074262" w14:paraId="4F9EDBE9" w14:textId="77777777" w:rsidTr="006E2051">
              <w:trPr>
                <w:tblHeader/>
                <w:tblCellSpacing w:w="0" w:type="dxa"/>
              </w:trPr>
              <w:tc>
                <w:tcPr>
                  <w:tcW w:w="360" w:type="dxa"/>
                  <w:hideMark/>
                </w:tcPr>
                <w:p w14:paraId="2589A1C3" w14:textId="77777777" w:rsidR="00D128FB" w:rsidRPr="00631F8B" w:rsidRDefault="00D128FB" w:rsidP="006E2051">
                  <w:r w:rsidRPr="00631F8B">
                    <w:t> </w:t>
                  </w:r>
                </w:p>
              </w:tc>
              <w:tc>
                <w:tcPr>
                  <w:tcW w:w="1500" w:type="dxa"/>
                  <w:hideMark/>
                </w:tcPr>
                <w:p w14:paraId="2C0F6DD0" w14:textId="77777777" w:rsidR="00D128FB" w:rsidRPr="00631F8B" w:rsidRDefault="00D128FB" w:rsidP="006E2051">
                  <w:r w:rsidRPr="00631F8B">
                    <w:t>Definitie:</w:t>
                  </w:r>
                </w:p>
              </w:tc>
              <w:tc>
                <w:tcPr>
                  <w:tcW w:w="0" w:type="auto"/>
                  <w:hideMark/>
                </w:tcPr>
                <w:p w14:paraId="66F49256" w14:textId="77777777" w:rsidR="00D128FB" w:rsidRPr="00D128FB" w:rsidRDefault="00D128FB" w:rsidP="006E2051">
                  <w:pPr>
                    <w:rPr>
                      <w:lang w:val="en-GB"/>
                    </w:rPr>
                  </w:pPr>
                  <w:r w:rsidRPr="00D128FB">
                    <w:rPr>
                      <w:lang w:val="en-GB"/>
                    </w:rPr>
                    <w:t xml:space="preserve">Thematic identifier at national level, generally the full national code of the cadastral zoning. </w:t>
                  </w:r>
                </w:p>
              </w:tc>
            </w:tr>
            <w:tr w:rsidR="00D128FB" w:rsidRPr="00074262" w14:paraId="1AD82A6D" w14:textId="77777777" w:rsidTr="006E2051">
              <w:trPr>
                <w:tblHeader/>
                <w:tblCellSpacing w:w="0" w:type="dxa"/>
              </w:trPr>
              <w:tc>
                <w:tcPr>
                  <w:tcW w:w="360" w:type="dxa"/>
                  <w:hideMark/>
                </w:tcPr>
                <w:p w14:paraId="1C675E5A" w14:textId="77777777" w:rsidR="00D128FB" w:rsidRPr="00D128FB" w:rsidRDefault="00D128FB" w:rsidP="006E2051">
                  <w:pPr>
                    <w:rPr>
                      <w:lang w:val="en-GB"/>
                    </w:rPr>
                  </w:pPr>
                  <w:r w:rsidRPr="00D128FB">
                    <w:rPr>
                      <w:lang w:val="en-GB"/>
                    </w:rPr>
                    <w:t> </w:t>
                  </w:r>
                </w:p>
              </w:tc>
              <w:tc>
                <w:tcPr>
                  <w:tcW w:w="1500" w:type="dxa"/>
                  <w:hideMark/>
                </w:tcPr>
                <w:p w14:paraId="449B5AF7" w14:textId="77777777" w:rsidR="00D128FB" w:rsidRPr="00631F8B" w:rsidRDefault="00D128FB" w:rsidP="006E2051">
                  <w:r w:rsidRPr="00631F8B">
                    <w:t>Omschrijving:</w:t>
                  </w:r>
                </w:p>
              </w:tc>
              <w:tc>
                <w:tcPr>
                  <w:tcW w:w="0" w:type="auto"/>
                  <w:hideMark/>
                </w:tcPr>
                <w:p w14:paraId="16FD9F62" w14:textId="77777777" w:rsidR="00D128FB" w:rsidRPr="00074262" w:rsidRDefault="00D128FB" w:rsidP="006E2051">
                  <w:pPr>
                    <w:rPr>
                      <w:lang w:val="en-GB"/>
                    </w:rPr>
                  </w:pPr>
                  <w:r w:rsidRPr="00074262">
                    <w:rPr>
                      <w:lang w:val="en-GB"/>
                    </w:rPr>
                    <w:t>EXAMPLE 03260000AB (France), 30133 (Austria), APD00F (Netherlands).</w:t>
                  </w:r>
                </w:p>
              </w:tc>
            </w:tr>
            <w:tr w:rsidR="00D128FB" w:rsidRPr="00631F8B" w14:paraId="2F111C4D" w14:textId="77777777" w:rsidTr="006E2051">
              <w:trPr>
                <w:tblHeader/>
                <w:tblCellSpacing w:w="0" w:type="dxa"/>
              </w:trPr>
              <w:tc>
                <w:tcPr>
                  <w:tcW w:w="360" w:type="dxa"/>
                  <w:hideMark/>
                </w:tcPr>
                <w:p w14:paraId="71E0576F" w14:textId="77777777" w:rsidR="00D128FB" w:rsidRPr="00074262" w:rsidRDefault="00D128FB" w:rsidP="006E2051">
                  <w:pPr>
                    <w:rPr>
                      <w:lang w:val="en-GB"/>
                    </w:rPr>
                  </w:pPr>
                  <w:r w:rsidRPr="00074262">
                    <w:rPr>
                      <w:lang w:val="en-GB"/>
                    </w:rPr>
                    <w:t> </w:t>
                  </w:r>
                </w:p>
              </w:tc>
              <w:tc>
                <w:tcPr>
                  <w:tcW w:w="1500" w:type="dxa"/>
                  <w:hideMark/>
                </w:tcPr>
                <w:p w14:paraId="4687343C" w14:textId="77777777" w:rsidR="00D128FB" w:rsidRPr="00631F8B" w:rsidRDefault="00D128FB" w:rsidP="006E2051">
                  <w:r w:rsidRPr="00631F8B">
                    <w:t>Multipliciteit:</w:t>
                  </w:r>
                </w:p>
              </w:tc>
              <w:tc>
                <w:tcPr>
                  <w:tcW w:w="0" w:type="auto"/>
                  <w:hideMark/>
                </w:tcPr>
                <w:p w14:paraId="4BEBC5D3" w14:textId="77777777" w:rsidR="00D128FB" w:rsidRPr="00631F8B" w:rsidRDefault="00D128FB" w:rsidP="006E2051">
                  <w:r w:rsidRPr="00631F8B">
                    <w:t>1</w:t>
                  </w:r>
                </w:p>
              </w:tc>
            </w:tr>
          </w:tbl>
          <w:p w14:paraId="3E7777FC" w14:textId="77777777" w:rsidR="00D128FB" w:rsidRPr="00631F8B" w:rsidRDefault="00D128FB" w:rsidP="006E2051"/>
        </w:tc>
      </w:tr>
      <w:tr w:rsidR="00D128FB" w:rsidRPr="00631F8B" w14:paraId="42517C9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997DF6" w14:textId="77777777" w:rsidR="00D128FB" w:rsidRPr="00631F8B" w:rsidRDefault="00D128FB" w:rsidP="006E2051">
            <w:r w:rsidRPr="00631F8B">
              <w:rPr>
                <w:b/>
                <w:bCs/>
              </w:rPr>
              <w:t>Attribuut: originalMapScaleDenominator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DA26270" w14:textId="77777777" w:rsidTr="006E2051">
              <w:trPr>
                <w:tblHeader/>
                <w:tblCellSpacing w:w="0" w:type="dxa"/>
              </w:trPr>
              <w:tc>
                <w:tcPr>
                  <w:tcW w:w="360" w:type="dxa"/>
                  <w:hideMark/>
                </w:tcPr>
                <w:p w14:paraId="2681EA2F" w14:textId="77777777" w:rsidR="00D128FB" w:rsidRPr="00631F8B" w:rsidRDefault="00D128FB" w:rsidP="006E2051">
                  <w:r w:rsidRPr="00631F8B">
                    <w:t> </w:t>
                  </w:r>
                </w:p>
              </w:tc>
              <w:tc>
                <w:tcPr>
                  <w:tcW w:w="1500" w:type="dxa"/>
                  <w:hideMark/>
                </w:tcPr>
                <w:p w14:paraId="6101E02B" w14:textId="77777777" w:rsidR="00D128FB" w:rsidRPr="00631F8B" w:rsidRDefault="00D128FB" w:rsidP="006E2051">
                  <w:r w:rsidRPr="00631F8B">
                    <w:t>Type:</w:t>
                  </w:r>
                </w:p>
              </w:tc>
              <w:tc>
                <w:tcPr>
                  <w:tcW w:w="0" w:type="auto"/>
                  <w:hideMark/>
                </w:tcPr>
                <w:p w14:paraId="2001BC52" w14:textId="77777777" w:rsidR="00D128FB" w:rsidRPr="00631F8B" w:rsidRDefault="00D128FB" w:rsidP="006E2051">
                  <w:r w:rsidRPr="00631F8B">
                    <w:t>Integer</w:t>
                  </w:r>
                </w:p>
              </w:tc>
            </w:tr>
            <w:tr w:rsidR="00D128FB" w:rsidRPr="00074262" w14:paraId="3773FAFA" w14:textId="77777777" w:rsidTr="006E2051">
              <w:trPr>
                <w:tblHeader/>
                <w:tblCellSpacing w:w="0" w:type="dxa"/>
              </w:trPr>
              <w:tc>
                <w:tcPr>
                  <w:tcW w:w="360" w:type="dxa"/>
                  <w:hideMark/>
                </w:tcPr>
                <w:p w14:paraId="59A75BEC" w14:textId="77777777" w:rsidR="00D128FB" w:rsidRPr="00631F8B" w:rsidRDefault="00D128FB" w:rsidP="006E2051">
                  <w:r w:rsidRPr="00631F8B">
                    <w:t> </w:t>
                  </w:r>
                </w:p>
              </w:tc>
              <w:tc>
                <w:tcPr>
                  <w:tcW w:w="1500" w:type="dxa"/>
                  <w:hideMark/>
                </w:tcPr>
                <w:p w14:paraId="047E42AE" w14:textId="77777777" w:rsidR="00D128FB" w:rsidRPr="00631F8B" w:rsidRDefault="00D128FB" w:rsidP="006E2051">
                  <w:r w:rsidRPr="00631F8B">
                    <w:t>Definitie:</w:t>
                  </w:r>
                </w:p>
              </w:tc>
              <w:tc>
                <w:tcPr>
                  <w:tcW w:w="0" w:type="auto"/>
                  <w:hideMark/>
                </w:tcPr>
                <w:p w14:paraId="7AD0CDCC" w14:textId="77777777" w:rsidR="00D128FB" w:rsidRPr="00D128FB" w:rsidRDefault="00D128FB" w:rsidP="006E2051">
                  <w:pPr>
                    <w:rPr>
                      <w:lang w:val="en-GB"/>
                    </w:rPr>
                  </w:pPr>
                  <w:r w:rsidRPr="00D128FB">
                    <w:rPr>
                      <w:lang w:val="en-GB"/>
                    </w:rPr>
                    <w:t xml:space="preserve">The denominator in the scale of the original paper map (if any) to whose extent the cadastral zoning corresponds. </w:t>
                  </w:r>
                </w:p>
              </w:tc>
            </w:tr>
            <w:tr w:rsidR="00D128FB" w:rsidRPr="00074262" w14:paraId="06F3A4C7" w14:textId="77777777" w:rsidTr="006E2051">
              <w:trPr>
                <w:tblHeader/>
                <w:tblCellSpacing w:w="0" w:type="dxa"/>
              </w:trPr>
              <w:tc>
                <w:tcPr>
                  <w:tcW w:w="360" w:type="dxa"/>
                  <w:hideMark/>
                </w:tcPr>
                <w:p w14:paraId="77702A00" w14:textId="77777777" w:rsidR="00D128FB" w:rsidRPr="00D128FB" w:rsidRDefault="00D128FB" w:rsidP="006E2051">
                  <w:pPr>
                    <w:rPr>
                      <w:lang w:val="en-GB"/>
                    </w:rPr>
                  </w:pPr>
                  <w:r w:rsidRPr="00D128FB">
                    <w:rPr>
                      <w:lang w:val="en-GB"/>
                    </w:rPr>
                    <w:t> </w:t>
                  </w:r>
                </w:p>
              </w:tc>
              <w:tc>
                <w:tcPr>
                  <w:tcW w:w="1500" w:type="dxa"/>
                  <w:hideMark/>
                </w:tcPr>
                <w:p w14:paraId="25083265" w14:textId="77777777" w:rsidR="00D128FB" w:rsidRPr="00631F8B" w:rsidRDefault="00D128FB" w:rsidP="006E2051">
                  <w:r w:rsidRPr="00631F8B">
                    <w:t>Omschrijving:</w:t>
                  </w:r>
                </w:p>
              </w:tc>
              <w:tc>
                <w:tcPr>
                  <w:tcW w:w="0" w:type="auto"/>
                  <w:hideMark/>
                </w:tcPr>
                <w:p w14:paraId="468211DA" w14:textId="77777777" w:rsidR="00D128FB" w:rsidRPr="00D128FB" w:rsidRDefault="00D128FB" w:rsidP="006E2051">
                  <w:pPr>
                    <w:rPr>
                      <w:lang w:val="en-GB"/>
                    </w:rPr>
                  </w:pPr>
                  <w:r w:rsidRPr="00D128FB">
                    <w:rPr>
                      <w:lang w:val="en-GB"/>
                    </w:rPr>
                    <w:t>EXAMPLE 2000 means that original cadastral map was designed at scale 1: 2000.</w:t>
                  </w:r>
                </w:p>
              </w:tc>
            </w:tr>
            <w:tr w:rsidR="00D128FB" w:rsidRPr="00631F8B" w14:paraId="62555ECE" w14:textId="77777777" w:rsidTr="006E2051">
              <w:trPr>
                <w:tblHeader/>
                <w:tblCellSpacing w:w="0" w:type="dxa"/>
              </w:trPr>
              <w:tc>
                <w:tcPr>
                  <w:tcW w:w="360" w:type="dxa"/>
                  <w:hideMark/>
                </w:tcPr>
                <w:p w14:paraId="4C050BD5" w14:textId="77777777" w:rsidR="00D128FB" w:rsidRPr="00D128FB" w:rsidRDefault="00D128FB" w:rsidP="006E2051">
                  <w:pPr>
                    <w:rPr>
                      <w:lang w:val="en-GB"/>
                    </w:rPr>
                  </w:pPr>
                  <w:r w:rsidRPr="00D128FB">
                    <w:rPr>
                      <w:lang w:val="en-GB"/>
                    </w:rPr>
                    <w:t> </w:t>
                  </w:r>
                </w:p>
              </w:tc>
              <w:tc>
                <w:tcPr>
                  <w:tcW w:w="1500" w:type="dxa"/>
                  <w:hideMark/>
                </w:tcPr>
                <w:p w14:paraId="78A3C44A" w14:textId="77777777" w:rsidR="00D128FB" w:rsidRPr="00631F8B" w:rsidRDefault="00D128FB" w:rsidP="006E2051">
                  <w:r w:rsidRPr="00631F8B">
                    <w:t>Multipliciteit:</w:t>
                  </w:r>
                </w:p>
              </w:tc>
              <w:tc>
                <w:tcPr>
                  <w:tcW w:w="0" w:type="auto"/>
                  <w:hideMark/>
                </w:tcPr>
                <w:p w14:paraId="3DAE49E3" w14:textId="77777777" w:rsidR="00D128FB" w:rsidRPr="00631F8B" w:rsidRDefault="00D128FB" w:rsidP="006E2051">
                  <w:r w:rsidRPr="00631F8B">
                    <w:t>0..1</w:t>
                  </w:r>
                </w:p>
              </w:tc>
            </w:tr>
            <w:tr w:rsidR="00D128FB" w:rsidRPr="00631F8B" w14:paraId="160C57A0" w14:textId="77777777" w:rsidTr="006E2051">
              <w:trPr>
                <w:tblHeader/>
                <w:tblCellSpacing w:w="0" w:type="dxa"/>
              </w:trPr>
              <w:tc>
                <w:tcPr>
                  <w:tcW w:w="360" w:type="dxa"/>
                  <w:hideMark/>
                </w:tcPr>
                <w:p w14:paraId="002300C6" w14:textId="77777777" w:rsidR="00D128FB" w:rsidRPr="00631F8B" w:rsidRDefault="00D128FB" w:rsidP="006E2051">
                  <w:r w:rsidRPr="00631F8B">
                    <w:t> </w:t>
                  </w:r>
                </w:p>
              </w:tc>
              <w:tc>
                <w:tcPr>
                  <w:tcW w:w="1500" w:type="dxa"/>
                  <w:hideMark/>
                </w:tcPr>
                <w:p w14:paraId="59E149AD" w14:textId="77777777" w:rsidR="00D128FB" w:rsidRPr="00631F8B" w:rsidRDefault="00D128FB" w:rsidP="006E2051">
                  <w:r w:rsidRPr="00631F8B">
                    <w:t>Stereotypes:</w:t>
                  </w:r>
                </w:p>
              </w:tc>
              <w:tc>
                <w:tcPr>
                  <w:tcW w:w="0" w:type="auto"/>
                  <w:hideMark/>
                </w:tcPr>
                <w:p w14:paraId="32D44FF6" w14:textId="77777777" w:rsidR="00D128FB" w:rsidRPr="00631F8B" w:rsidRDefault="00D128FB" w:rsidP="006E2051">
                  <w:r w:rsidRPr="00631F8B">
                    <w:t>«voidable»</w:t>
                  </w:r>
                </w:p>
              </w:tc>
            </w:tr>
          </w:tbl>
          <w:p w14:paraId="728A64FF" w14:textId="77777777" w:rsidR="00D128FB" w:rsidRPr="00631F8B" w:rsidRDefault="00D128FB" w:rsidP="006E2051"/>
        </w:tc>
      </w:tr>
      <w:tr w:rsidR="00D128FB" w:rsidRPr="00631F8B" w14:paraId="1A6EB41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26046C" w14:textId="77777777"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4AC9131" w14:textId="77777777" w:rsidTr="006E2051">
              <w:trPr>
                <w:tblHeader/>
                <w:tblCellSpacing w:w="0" w:type="dxa"/>
              </w:trPr>
              <w:tc>
                <w:tcPr>
                  <w:tcW w:w="360" w:type="dxa"/>
                  <w:hideMark/>
                </w:tcPr>
                <w:p w14:paraId="0C849355" w14:textId="77777777" w:rsidR="00D128FB" w:rsidRPr="00631F8B" w:rsidRDefault="00D128FB" w:rsidP="006E2051">
                  <w:r w:rsidRPr="00631F8B">
                    <w:t> </w:t>
                  </w:r>
                </w:p>
              </w:tc>
              <w:tc>
                <w:tcPr>
                  <w:tcW w:w="1500" w:type="dxa"/>
                  <w:hideMark/>
                </w:tcPr>
                <w:p w14:paraId="5514CD2A" w14:textId="77777777" w:rsidR="00D128FB" w:rsidRPr="00631F8B" w:rsidRDefault="00D128FB" w:rsidP="006E2051">
                  <w:r w:rsidRPr="00631F8B">
                    <w:t>Type:</w:t>
                  </w:r>
                </w:p>
              </w:tc>
              <w:tc>
                <w:tcPr>
                  <w:tcW w:w="0" w:type="auto"/>
                  <w:hideMark/>
                </w:tcPr>
                <w:p w14:paraId="1A0FA152" w14:textId="77777777" w:rsidR="00D128FB" w:rsidRPr="00631F8B" w:rsidRDefault="00D128FB" w:rsidP="006E2051">
                  <w:r w:rsidRPr="00631F8B">
                    <w:t>DateTime</w:t>
                  </w:r>
                </w:p>
              </w:tc>
            </w:tr>
            <w:tr w:rsidR="00D128FB" w:rsidRPr="00074262" w14:paraId="6D16EB20" w14:textId="77777777" w:rsidTr="006E2051">
              <w:trPr>
                <w:tblHeader/>
                <w:tblCellSpacing w:w="0" w:type="dxa"/>
              </w:trPr>
              <w:tc>
                <w:tcPr>
                  <w:tcW w:w="360" w:type="dxa"/>
                  <w:hideMark/>
                </w:tcPr>
                <w:p w14:paraId="4B4AECCD" w14:textId="77777777" w:rsidR="00D128FB" w:rsidRPr="00631F8B" w:rsidRDefault="00D128FB" w:rsidP="006E2051">
                  <w:r w:rsidRPr="00631F8B">
                    <w:t> </w:t>
                  </w:r>
                </w:p>
              </w:tc>
              <w:tc>
                <w:tcPr>
                  <w:tcW w:w="1500" w:type="dxa"/>
                  <w:hideMark/>
                </w:tcPr>
                <w:p w14:paraId="146B52CF" w14:textId="77777777" w:rsidR="00D128FB" w:rsidRPr="00631F8B" w:rsidRDefault="00D128FB" w:rsidP="006E2051">
                  <w:r w:rsidRPr="00631F8B">
                    <w:t>Definitie:</w:t>
                  </w:r>
                </w:p>
              </w:tc>
              <w:tc>
                <w:tcPr>
                  <w:tcW w:w="0" w:type="auto"/>
                  <w:hideMark/>
                </w:tcPr>
                <w:p w14:paraId="74549CF9" w14:textId="77777777" w:rsidR="00D128FB" w:rsidRPr="00D128FB" w:rsidRDefault="00D128FB" w:rsidP="006E2051">
                  <w:pPr>
                    <w:rPr>
                      <w:lang w:val="en-GB"/>
                    </w:rPr>
                  </w:pPr>
                  <w:r w:rsidRPr="00D128FB">
                    <w:rPr>
                      <w:lang w:val="en-GB"/>
                    </w:rPr>
                    <w:t xml:space="preserve">Official date and time the cadastral zoning was/will be legally established. </w:t>
                  </w:r>
                </w:p>
              </w:tc>
            </w:tr>
            <w:tr w:rsidR="00D128FB" w:rsidRPr="00631F8B" w14:paraId="13EE716C" w14:textId="77777777" w:rsidTr="006E2051">
              <w:trPr>
                <w:tblHeader/>
                <w:tblCellSpacing w:w="0" w:type="dxa"/>
              </w:trPr>
              <w:tc>
                <w:tcPr>
                  <w:tcW w:w="360" w:type="dxa"/>
                  <w:hideMark/>
                </w:tcPr>
                <w:p w14:paraId="23470F68" w14:textId="77777777" w:rsidR="00D128FB" w:rsidRPr="00D128FB" w:rsidRDefault="00D128FB" w:rsidP="006E2051">
                  <w:pPr>
                    <w:rPr>
                      <w:lang w:val="en-GB"/>
                    </w:rPr>
                  </w:pPr>
                  <w:r w:rsidRPr="00D128FB">
                    <w:rPr>
                      <w:lang w:val="en-GB"/>
                    </w:rPr>
                    <w:t> </w:t>
                  </w:r>
                </w:p>
              </w:tc>
              <w:tc>
                <w:tcPr>
                  <w:tcW w:w="1500" w:type="dxa"/>
                  <w:hideMark/>
                </w:tcPr>
                <w:p w14:paraId="7826C818" w14:textId="77777777" w:rsidR="00D128FB" w:rsidRPr="00631F8B" w:rsidRDefault="00D128FB" w:rsidP="006E2051">
                  <w:r w:rsidRPr="00631F8B">
                    <w:t>Multipliciteit:</w:t>
                  </w:r>
                </w:p>
              </w:tc>
              <w:tc>
                <w:tcPr>
                  <w:tcW w:w="0" w:type="auto"/>
                  <w:hideMark/>
                </w:tcPr>
                <w:p w14:paraId="02D72D38" w14:textId="77777777" w:rsidR="00D128FB" w:rsidRPr="00631F8B" w:rsidRDefault="00D128FB" w:rsidP="006E2051">
                  <w:r w:rsidRPr="00631F8B">
                    <w:t>0..1</w:t>
                  </w:r>
                </w:p>
              </w:tc>
            </w:tr>
            <w:tr w:rsidR="00D128FB" w:rsidRPr="00631F8B" w14:paraId="7C1A9F86" w14:textId="77777777" w:rsidTr="006E2051">
              <w:trPr>
                <w:tblHeader/>
                <w:tblCellSpacing w:w="0" w:type="dxa"/>
              </w:trPr>
              <w:tc>
                <w:tcPr>
                  <w:tcW w:w="360" w:type="dxa"/>
                  <w:hideMark/>
                </w:tcPr>
                <w:p w14:paraId="3D81F8EE" w14:textId="77777777" w:rsidR="00D128FB" w:rsidRPr="00631F8B" w:rsidRDefault="00D128FB" w:rsidP="006E2051">
                  <w:r w:rsidRPr="00631F8B">
                    <w:t> </w:t>
                  </w:r>
                </w:p>
              </w:tc>
              <w:tc>
                <w:tcPr>
                  <w:tcW w:w="1500" w:type="dxa"/>
                  <w:hideMark/>
                </w:tcPr>
                <w:p w14:paraId="3E3791E3" w14:textId="77777777" w:rsidR="00D128FB" w:rsidRPr="00631F8B" w:rsidRDefault="00D128FB" w:rsidP="006E2051">
                  <w:r w:rsidRPr="00631F8B">
                    <w:t>Stereotypes:</w:t>
                  </w:r>
                </w:p>
              </w:tc>
              <w:tc>
                <w:tcPr>
                  <w:tcW w:w="0" w:type="auto"/>
                  <w:hideMark/>
                </w:tcPr>
                <w:p w14:paraId="74E4799E" w14:textId="77777777" w:rsidR="00D128FB" w:rsidRPr="00631F8B" w:rsidRDefault="00D128FB" w:rsidP="006E2051">
                  <w:r w:rsidRPr="00631F8B">
                    <w:t>«voidable»</w:t>
                  </w:r>
                </w:p>
              </w:tc>
            </w:tr>
          </w:tbl>
          <w:p w14:paraId="2466E512" w14:textId="77777777" w:rsidR="00D128FB" w:rsidRPr="00631F8B" w:rsidRDefault="00D128FB" w:rsidP="006E2051"/>
        </w:tc>
      </w:tr>
      <w:tr w:rsidR="00D128FB" w:rsidRPr="00631F8B" w14:paraId="1D0D4D0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FF93F3" w14:textId="77777777" w:rsidR="00D128FB" w:rsidRPr="00631F8B" w:rsidRDefault="00D128FB" w:rsidP="006E2051">
            <w:r w:rsidRPr="00631F8B">
              <w:rPr>
                <w:b/>
                <w:bCs/>
              </w:rPr>
              <w:t>Attribuut: referencePoint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05A1B67" w14:textId="77777777" w:rsidTr="006E2051">
              <w:trPr>
                <w:tblHeader/>
                <w:tblCellSpacing w:w="0" w:type="dxa"/>
              </w:trPr>
              <w:tc>
                <w:tcPr>
                  <w:tcW w:w="360" w:type="dxa"/>
                  <w:hideMark/>
                </w:tcPr>
                <w:p w14:paraId="1EDB9098" w14:textId="77777777" w:rsidR="00D128FB" w:rsidRPr="00631F8B" w:rsidRDefault="00D128FB" w:rsidP="006E2051">
                  <w:r w:rsidRPr="00631F8B">
                    <w:t> </w:t>
                  </w:r>
                </w:p>
              </w:tc>
              <w:tc>
                <w:tcPr>
                  <w:tcW w:w="1500" w:type="dxa"/>
                  <w:hideMark/>
                </w:tcPr>
                <w:p w14:paraId="6846DD59" w14:textId="77777777" w:rsidR="00D128FB" w:rsidRPr="00631F8B" w:rsidRDefault="00D128FB" w:rsidP="006E2051">
                  <w:r w:rsidRPr="00631F8B">
                    <w:t>Type:</w:t>
                  </w:r>
                </w:p>
              </w:tc>
              <w:tc>
                <w:tcPr>
                  <w:tcW w:w="0" w:type="auto"/>
                  <w:hideMark/>
                </w:tcPr>
                <w:p w14:paraId="01A6A023" w14:textId="77777777" w:rsidR="00D128FB" w:rsidRPr="00631F8B" w:rsidRDefault="00D128FB" w:rsidP="006E2051">
                  <w:r w:rsidRPr="00631F8B">
                    <w:t>GM_Point</w:t>
                  </w:r>
                </w:p>
              </w:tc>
            </w:tr>
            <w:tr w:rsidR="00D128FB" w:rsidRPr="00074262" w14:paraId="01B87725" w14:textId="77777777" w:rsidTr="006E2051">
              <w:trPr>
                <w:tblHeader/>
                <w:tblCellSpacing w:w="0" w:type="dxa"/>
              </w:trPr>
              <w:tc>
                <w:tcPr>
                  <w:tcW w:w="360" w:type="dxa"/>
                  <w:hideMark/>
                </w:tcPr>
                <w:p w14:paraId="4BDA4391" w14:textId="77777777" w:rsidR="00D128FB" w:rsidRPr="00631F8B" w:rsidRDefault="00D128FB" w:rsidP="006E2051">
                  <w:r w:rsidRPr="00631F8B">
                    <w:t> </w:t>
                  </w:r>
                </w:p>
              </w:tc>
              <w:tc>
                <w:tcPr>
                  <w:tcW w:w="1500" w:type="dxa"/>
                  <w:hideMark/>
                </w:tcPr>
                <w:p w14:paraId="0F5EEE84" w14:textId="77777777" w:rsidR="00D128FB" w:rsidRPr="00631F8B" w:rsidRDefault="00D128FB" w:rsidP="006E2051">
                  <w:r w:rsidRPr="00631F8B">
                    <w:t>Definitie:</w:t>
                  </w:r>
                </w:p>
              </w:tc>
              <w:tc>
                <w:tcPr>
                  <w:tcW w:w="0" w:type="auto"/>
                  <w:hideMark/>
                </w:tcPr>
                <w:p w14:paraId="47F0F374" w14:textId="77777777" w:rsidR="00D128FB" w:rsidRPr="00D128FB" w:rsidRDefault="00D128FB" w:rsidP="006E2051">
                  <w:pPr>
                    <w:rPr>
                      <w:lang w:val="en-GB"/>
                    </w:rPr>
                  </w:pPr>
                  <w:r w:rsidRPr="00D128FB">
                    <w:rPr>
                      <w:lang w:val="en-GB"/>
                    </w:rPr>
                    <w:t xml:space="preserve">A point within the cadastral zoning. </w:t>
                  </w:r>
                </w:p>
              </w:tc>
            </w:tr>
            <w:tr w:rsidR="00D128FB" w:rsidRPr="00074262" w14:paraId="15B7C6B0" w14:textId="77777777" w:rsidTr="006E2051">
              <w:trPr>
                <w:tblHeader/>
                <w:tblCellSpacing w:w="0" w:type="dxa"/>
              </w:trPr>
              <w:tc>
                <w:tcPr>
                  <w:tcW w:w="360" w:type="dxa"/>
                  <w:hideMark/>
                </w:tcPr>
                <w:p w14:paraId="1CBF7D4B" w14:textId="77777777" w:rsidR="00D128FB" w:rsidRPr="00D128FB" w:rsidRDefault="00D128FB" w:rsidP="006E2051">
                  <w:pPr>
                    <w:rPr>
                      <w:lang w:val="en-GB"/>
                    </w:rPr>
                  </w:pPr>
                  <w:r w:rsidRPr="00D128FB">
                    <w:rPr>
                      <w:lang w:val="en-GB"/>
                    </w:rPr>
                    <w:t> </w:t>
                  </w:r>
                </w:p>
              </w:tc>
              <w:tc>
                <w:tcPr>
                  <w:tcW w:w="1500" w:type="dxa"/>
                  <w:hideMark/>
                </w:tcPr>
                <w:p w14:paraId="79365839" w14:textId="77777777" w:rsidR="00D128FB" w:rsidRPr="00631F8B" w:rsidRDefault="00D128FB" w:rsidP="006E2051">
                  <w:r w:rsidRPr="00631F8B">
                    <w:t>Omschrijving:</w:t>
                  </w:r>
                </w:p>
              </w:tc>
              <w:tc>
                <w:tcPr>
                  <w:tcW w:w="0" w:type="auto"/>
                  <w:hideMark/>
                </w:tcPr>
                <w:p w14:paraId="34E37978" w14:textId="77777777" w:rsidR="00D128FB" w:rsidRPr="00D128FB" w:rsidRDefault="00D128FB" w:rsidP="006E2051">
                  <w:pPr>
                    <w:rPr>
                      <w:lang w:val="en-GB"/>
                    </w:rPr>
                  </w:pPr>
                  <w:r w:rsidRPr="00D128FB">
                    <w:rPr>
                      <w:lang w:val="en-GB"/>
                    </w:rPr>
                    <w:t>EXAMPLE The centroid of the cadastral parcel geometry.</w:t>
                  </w:r>
                </w:p>
              </w:tc>
            </w:tr>
            <w:tr w:rsidR="00D128FB" w:rsidRPr="00631F8B" w14:paraId="6FC92BDE" w14:textId="77777777" w:rsidTr="006E2051">
              <w:trPr>
                <w:tblHeader/>
                <w:tblCellSpacing w:w="0" w:type="dxa"/>
              </w:trPr>
              <w:tc>
                <w:tcPr>
                  <w:tcW w:w="360" w:type="dxa"/>
                  <w:hideMark/>
                </w:tcPr>
                <w:p w14:paraId="464E1C76" w14:textId="77777777" w:rsidR="00D128FB" w:rsidRPr="00D128FB" w:rsidRDefault="00D128FB" w:rsidP="006E2051">
                  <w:pPr>
                    <w:rPr>
                      <w:lang w:val="en-GB"/>
                    </w:rPr>
                  </w:pPr>
                  <w:r w:rsidRPr="00D128FB">
                    <w:rPr>
                      <w:lang w:val="en-GB"/>
                    </w:rPr>
                    <w:t> </w:t>
                  </w:r>
                </w:p>
              </w:tc>
              <w:tc>
                <w:tcPr>
                  <w:tcW w:w="1500" w:type="dxa"/>
                  <w:hideMark/>
                </w:tcPr>
                <w:p w14:paraId="3DA6C27E" w14:textId="77777777" w:rsidR="00D128FB" w:rsidRPr="00631F8B" w:rsidRDefault="00D128FB" w:rsidP="006E2051">
                  <w:r w:rsidRPr="00631F8B">
                    <w:t>Multipliciteit:</w:t>
                  </w:r>
                </w:p>
              </w:tc>
              <w:tc>
                <w:tcPr>
                  <w:tcW w:w="0" w:type="auto"/>
                  <w:hideMark/>
                </w:tcPr>
                <w:p w14:paraId="41803DA1" w14:textId="77777777" w:rsidR="00D128FB" w:rsidRPr="00631F8B" w:rsidRDefault="00D128FB" w:rsidP="006E2051">
                  <w:r w:rsidRPr="00631F8B">
                    <w:t>0..1</w:t>
                  </w:r>
                </w:p>
              </w:tc>
            </w:tr>
            <w:tr w:rsidR="00D128FB" w:rsidRPr="00631F8B" w14:paraId="38E0DA58" w14:textId="77777777" w:rsidTr="006E2051">
              <w:trPr>
                <w:tblHeader/>
                <w:tblCellSpacing w:w="0" w:type="dxa"/>
              </w:trPr>
              <w:tc>
                <w:tcPr>
                  <w:tcW w:w="360" w:type="dxa"/>
                  <w:hideMark/>
                </w:tcPr>
                <w:p w14:paraId="13A4D073" w14:textId="77777777" w:rsidR="00D128FB" w:rsidRPr="00631F8B" w:rsidRDefault="00D128FB" w:rsidP="006E2051">
                  <w:r w:rsidRPr="00631F8B">
                    <w:t> </w:t>
                  </w:r>
                </w:p>
              </w:tc>
              <w:tc>
                <w:tcPr>
                  <w:tcW w:w="1500" w:type="dxa"/>
                  <w:hideMark/>
                </w:tcPr>
                <w:p w14:paraId="34DD755D" w14:textId="77777777" w:rsidR="00D128FB" w:rsidRPr="00631F8B" w:rsidRDefault="00D128FB" w:rsidP="006E2051">
                  <w:r w:rsidRPr="00631F8B">
                    <w:t>Stereotypes:</w:t>
                  </w:r>
                </w:p>
              </w:tc>
              <w:tc>
                <w:tcPr>
                  <w:tcW w:w="0" w:type="auto"/>
                  <w:hideMark/>
                </w:tcPr>
                <w:p w14:paraId="2EEC435C" w14:textId="77777777" w:rsidR="00D128FB" w:rsidRPr="00631F8B" w:rsidRDefault="00D128FB" w:rsidP="006E2051">
                  <w:r w:rsidRPr="00631F8B">
                    <w:t>«voidable»</w:t>
                  </w:r>
                </w:p>
              </w:tc>
            </w:tr>
          </w:tbl>
          <w:p w14:paraId="2525251B" w14:textId="77777777" w:rsidR="00D128FB" w:rsidRPr="00631F8B" w:rsidRDefault="00D128FB" w:rsidP="006E2051"/>
        </w:tc>
      </w:tr>
      <w:tr w:rsidR="00D128FB" w:rsidRPr="00631F8B" w14:paraId="6AFFC51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520088" w14:textId="77777777"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609A0A8" w14:textId="77777777" w:rsidTr="006E2051">
              <w:trPr>
                <w:tblHeader/>
                <w:tblCellSpacing w:w="0" w:type="dxa"/>
              </w:trPr>
              <w:tc>
                <w:tcPr>
                  <w:tcW w:w="360" w:type="dxa"/>
                  <w:hideMark/>
                </w:tcPr>
                <w:p w14:paraId="3EEB3135" w14:textId="77777777" w:rsidR="00D128FB" w:rsidRPr="00631F8B" w:rsidRDefault="00D128FB" w:rsidP="006E2051">
                  <w:r w:rsidRPr="00631F8B">
                    <w:t> </w:t>
                  </w:r>
                </w:p>
              </w:tc>
              <w:tc>
                <w:tcPr>
                  <w:tcW w:w="1500" w:type="dxa"/>
                  <w:hideMark/>
                </w:tcPr>
                <w:p w14:paraId="5FCB82E3" w14:textId="77777777" w:rsidR="00D128FB" w:rsidRPr="00631F8B" w:rsidRDefault="00D128FB" w:rsidP="006E2051">
                  <w:r w:rsidRPr="00631F8B">
                    <w:t>Type:</w:t>
                  </w:r>
                </w:p>
              </w:tc>
              <w:tc>
                <w:tcPr>
                  <w:tcW w:w="0" w:type="auto"/>
                  <w:hideMark/>
                </w:tcPr>
                <w:p w14:paraId="1D6926FE" w14:textId="77777777" w:rsidR="00D128FB" w:rsidRPr="00631F8B" w:rsidRDefault="00D128FB" w:rsidP="006E2051">
                  <w:r w:rsidRPr="00631F8B">
                    <w:t>DateTime</w:t>
                  </w:r>
                </w:p>
              </w:tc>
            </w:tr>
            <w:tr w:rsidR="00D128FB" w:rsidRPr="00074262" w14:paraId="06CFF6E2" w14:textId="77777777" w:rsidTr="006E2051">
              <w:trPr>
                <w:tblHeader/>
                <w:tblCellSpacing w:w="0" w:type="dxa"/>
              </w:trPr>
              <w:tc>
                <w:tcPr>
                  <w:tcW w:w="360" w:type="dxa"/>
                  <w:hideMark/>
                </w:tcPr>
                <w:p w14:paraId="1A654AB0" w14:textId="77777777" w:rsidR="00D128FB" w:rsidRPr="00631F8B" w:rsidRDefault="00D128FB" w:rsidP="006E2051">
                  <w:r w:rsidRPr="00631F8B">
                    <w:t> </w:t>
                  </w:r>
                </w:p>
              </w:tc>
              <w:tc>
                <w:tcPr>
                  <w:tcW w:w="1500" w:type="dxa"/>
                  <w:hideMark/>
                </w:tcPr>
                <w:p w14:paraId="3AEF0CDE" w14:textId="77777777" w:rsidR="00D128FB" w:rsidRPr="00631F8B" w:rsidRDefault="00D128FB" w:rsidP="006E2051">
                  <w:r w:rsidRPr="00631F8B">
                    <w:t>Definitie:</w:t>
                  </w:r>
                </w:p>
              </w:tc>
              <w:tc>
                <w:tcPr>
                  <w:tcW w:w="0" w:type="auto"/>
                  <w:hideMark/>
                </w:tcPr>
                <w:p w14:paraId="7FCD6CB2" w14:textId="77777777" w:rsidR="00D128FB" w:rsidRPr="00D128FB" w:rsidRDefault="00D128FB" w:rsidP="006E2051">
                  <w:pPr>
                    <w:rPr>
                      <w:lang w:val="en-GB"/>
                    </w:rPr>
                  </w:pPr>
                  <w:r w:rsidRPr="00D128FB">
                    <w:rPr>
                      <w:lang w:val="en-GB"/>
                    </w:rPr>
                    <w:t xml:space="preserve">Date and time at which the cadastral zoning legally ceased/will cease to be used. </w:t>
                  </w:r>
                </w:p>
              </w:tc>
            </w:tr>
            <w:tr w:rsidR="00D128FB" w:rsidRPr="00631F8B" w14:paraId="0F9E7018" w14:textId="77777777" w:rsidTr="006E2051">
              <w:trPr>
                <w:tblHeader/>
                <w:tblCellSpacing w:w="0" w:type="dxa"/>
              </w:trPr>
              <w:tc>
                <w:tcPr>
                  <w:tcW w:w="360" w:type="dxa"/>
                  <w:hideMark/>
                </w:tcPr>
                <w:p w14:paraId="733EE649" w14:textId="77777777" w:rsidR="00D128FB" w:rsidRPr="00D128FB" w:rsidRDefault="00D128FB" w:rsidP="006E2051">
                  <w:pPr>
                    <w:rPr>
                      <w:lang w:val="en-GB"/>
                    </w:rPr>
                  </w:pPr>
                  <w:r w:rsidRPr="00D128FB">
                    <w:rPr>
                      <w:lang w:val="en-GB"/>
                    </w:rPr>
                    <w:t> </w:t>
                  </w:r>
                </w:p>
              </w:tc>
              <w:tc>
                <w:tcPr>
                  <w:tcW w:w="1500" w:type="dxa"/>
                  <w:hideMark/>
                </w:tcPr>
                <w:p w14:paraId="4F156279" w14:textId="77777777" w:rsidR="00D128FB" w:rsidRPr="00631F8B" w:rsidRDefault="00D128FB" w:rsidP="006E2051">
                  <w:r w:rsidRPr="00631F8B">
                    <w:t>Multipliciteit:</w:t>
                  </w:r>
                </w:p>
              </w:tc>
              <w:tc>
                <w:tcPr>
                  <w:tcW w:w="0" w:type="auto"/>
                  <w:hideMark/>
                </w:tcPr>
                <w:p w14:paraId="026FA1CA" w14:textId="77777777" w:rsidR="00D128FB" w:rsidRPr="00631F8B" w:rsidRDefault="00D128FB" w:rsidP="006E2051">
                  <w:r w:rsidRPr="00631F8B">
                    <w:t>0..1</w:t>
                  </w:r>
                </w:p>
              </w:tc>
            </w:tr>
            <w:tr w:rsidR="00D128FB" w:rsidRPr="00631F8B" w14:paraId="2BAE4054" w14:textId="77777777" w:rsidTr="006E2051">
              <w:trPr>
                <w:tblHeader/>
                <w:tblCellSpacing w:w="0" w:type="dxa"/>
              </w:trPr>
              <w:tc>
                <w:tcPr>
                  <w:tcW w:w="360" w:type="dxa"/>
                  <w:hideMark/>
                </w:tcPr>
                <w:p w14:paraId="4C3EF48E" w14:textId="77777777" w:rsidR="00D128FB" w:rsidRPr="00631F8B" w:rsidRDefault="00D128FB" w:rsidP="006E2051">
                  <w:r w:rsidRPr="00631F8B">
                    <w:t> </w:t>
                  </w:r>
                </w:p>
              </w:tc>
              <w:tc>
                <w:tcPr>
                  <w:tcW w:w="1500" w:type="dxa"/>
                  <w:hideMark/>
                </w:tcPr>
                <w:p w14:paraId="2638C008" w14:textId="77777777" w:rsidR="00D128FB" w:rsidRPr="00631F8B" w:rsidRDefault="00D128FB" w:rsidP="006E2051">
                  <w:r w:rsidRPr="00631F8B">
                    <w:t>Stereotypes:</w:t>
                  </w:r>
                </w:p>
              </w:tc>
              <w:tc>
                <w:tcPr>
                  <w:tcW w:w="0" w:type="auto"/>
                  <w:hideMark/>
                </w:tcPr>
                <w:p w14:paraId="6A2BC194" w14:textId="77777777" w:rsidR="00D128FB" w:rsidRPr="00631F8B" w:rsidRDefault="00D128FB" w:rsidP="006E2051">
                  <w:r w:rsidRPr="00631F8B">
                    <w:t>«voidable»</w:t>
                  </w:r>
                </w:p>
              </w:tc>
            </w:tr>
          </w:tbl>
          <w:p w14:paraId="56E6B021" w14:textId="77777777" w:rsidR="00D128FB" w:rsidRPr="00631F8B" w:rsidRDefault="00D128FB" w:rsidP="006E2051"/>
        </w:tc>
      </w:tr>
      <w:tr w:rsidR="00D128FB" w:rsidRPr="00631F8B" w14:paraId="7000373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39F5A6" w14:textId="77777777" w:rsidR="00D128FB" w:rsidRPr="00631F8B" w:rsidRDefault="00D128FB" w:rsidP="006E2051">
            <w:r w:rsidRPr="00631F8B">
              <w:rPr>
                <w:b/>
                <w:bCs/>
              </w:rPr>
              <w:lastRenderedPageBreak/>
              <w:t>Relatie: upperLevelUnit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E8BFAF7" w14:textId="77777777" w:rsidTr="006E2051">
              <w:trPr>
                <w:tblHeader/>
                <w:tblCellSpacing w:w="0" w:type="dxa"/>
              </w:trPr>
              <w:tc>
                <w:tcPr>
                  <w:tcW w:w="360" w:type="dxa"/>
                  <w:hideMark/>
                </w:tcPr>
                <w:p w14:paraId="5791D4EB" w14:textId="77777777" w:rsidR="00D128FB" w:rsidRPr="00631F8B" w:rsidRDefault="00D128FB" w:rsidP="006E2051">
                  <w:r w:rsidRPr="00631F8B">
                    <w:t> </w:t>
                  </w:r>
                </w:p>
              </w:tc>
              <w:tc>
                <w:tcPr>
                  <w:tcW w:w="1500" w:type="dxa"/>
                  <w:hideMark/>
                </w:tcPr>
                <w:p w14:paraId="10A21FB4" w14:textId="77777777" w:rsidR="00D128FB" w:rsidRPr="00631F8B" w:rsidRDefault="00D128FB" w:rsidP="006E2051">
                  <w:r w:rsidRPr="00631F8B">
                    <w:t>Type:</w:t>
                  </w:r>
                </w:p>
              </w:tc>
              <w:tc>
                <w:tcPr>
                  <w:tcW w:w="0" w:type="auto"/>
                  <w:hideMark/>
                </w:tcPr>
                <w:p w14:paraId="36A6F82F" w14:textId="77777777" w:rsidR="00D128FB" w:rsidRPr="00631F8B" w:rsidRDefault="00D128FB" w:rsidP="006E2051">
                  <w:r w:rsidRPr="00631F8B">
                    <w:t>CadastralZoning</w:t>
                  </w:r>
                </w:p>
              </w:tc>
            </w:tr>
            <w:tr w:rsidR="00D128FB" w:rsidRPr="00074262" w14:paraId="594A1024" w14:textId="77777777" w:rsidTr="006E2051">
              <w:trPr>
                <w:tblHeader/>
                <w:tblCellSpacing w:w="0" w:type="dxa"/>
              </w:trPr>
              <w:tc>
                <w:tcPr>
                  <w:tcW w:w="360" w:type="dxa"/>
                  <w:hideMark/>
                </w:tcPr>
                <w:p w14:paraId="1B27B20B" w14:textId="77777777" w:rsidR="00D128FB" w:rsidRPr="00631F8B" w:rsidRDefault="00D128FB" w:rsidP="006E2051">
                  <w:r w:rsidRPr="00631F8B">
                    <w:t> </w:t>
                  </w:r>
                </w:p>
              </w:tc>
              <w:tc>
                <w:tcPr>
                  <w:tcW w:w="1500" w:type="dxa"/>
                  <w:hideMark/>
                </w:tcPr>
                <w:p w14:paraId="5CE62171" w14:textId="77777777" w:rsidR="00D128FB" w:rsidRPr="00631F8B" w:rsidRDefault="00D128FB" w:rsidP="006E2051">
                  <w:r w:rsidRPr="00631F8B">
                    <w:t>Definitie:</w:t>
                  </w:r>
                </w:p>
              </w:tc>
              <w:tc>
                <w:tcPr>
                  <w:tcW w:w="0" w:type="auto"/>
                  <w:hideMark/>
                </w:tcPr>
                <w:p w14:paraId="039DD6E7" w14:textId="77777777" w:rsidR="00D128FB" w:rsidRPr="00D128FB" w:rsidRDefault="00D128FB" w:rsidP="006E2051">
                  <w:pPr>
                    <w:rPr>
                      <w:lang w:val="en-GB"/>
                    </w:rPr>
                  </w:pPr>
                  <w:r w:rsidRPr="00D128FB">
                    <w:rPr>
                      <w:lang w:val="en-GB"/>
                    </w:rPr>
                    <w:t>The next upper level cadastral zoning containing this cadastral zoning.</w:t>
                  </w:r>
                </w:p>
              </w:tc>
            </w:tr>
            <w:tr w:rsidR="00D128FB" w:rsidRPr="00631F8B" w14:paraId="2B64ECD9" w14:textId="77777777" w:rsidTr="006E2051">
              <w:trPr>
                <w:tblHeader/>
                <w:tblCellSpacing w:w="0" w:type="dxa"/>
              </w:trPr>
              <w:tc>
                <w:tcPr>
                  <w:tcW w:w="360" w:type="dxa"/>
                  <w:hideMark/>
                </w:tcPr>
                <w:p w14:paraId="095A2613" w14:textId="77777777" w:rsidR="00D128FB" w:rsidRPr="00D128FB" w:rsidRDefault="00D128FB" w:rsidP="006E2051">
                  <w:pPr>
                    <w:rPr>
                      <w:lang w:val="en-GB"/>
                    </w:rPr>
                  </w:pPr>
                  <w:r w:rsidRPr="00D128FB">
                    <w:rPr>
                      <w:lang w:val="en-GB"/>
                    </w:rPr>
                    <w:t> </w:t>
                  </w:r>
                </w:p>
              </w:tc>
              <w:tc>
                <w:tcPr>
                  <w:tcW w:w="1500" w:type="dxa"/>
                  <w:hideMark/>
                </w:tcPr>
                <w:p w14:paraId="62735714" w14:textId="77777777" w:rsidR="00D128FB" w:rsidRPr="00631F8B" w:rsidRDefault="00D128FB" w:rsidP="006E2051">
                  <w:r w:rsidRPr="00631F8B">
                    <w:t>Multipliciteit:</w:t>
                  </w:r>
                </w:p>
              </w:tc>
              <w:tc>
                <w:tcPr>
                  <w:tcW w:w="0" w:type="auto"/>
                  <w:hideMark/>
                </w:tcPr>
                <w:p w14:paraId="7DE09299" w14:textId="77777777" w:rsidR="00D128FB" w:rsidRPr="00631F8B" w:rsidRDefault="00D128FB" w:rsidP="006E2051">
                  <w:r w:rsidRPr="00631F8B">
                    <w:t>0..1</w:t>
                  </w:r>
                </w:p>
              </w:tc>
            </w:tr>
            <w:tr w:rsidR="00D128FB" w:rsidRPr="00631F8B" w14:paraId="1EA5F521" w14:textId="77777777" w:rsidTr="006E2051">
              <w:trPr>
                <w:tblHeader/>
                <w:tblCellSpacing w:w="0" w:type="dxa"/>
              </w:trPr>
              <w:tc>
                <w:tcPr>
                  <w:tcW w:w="360" w:type="dxa"/>
                  <w:hideMark/>
                </w:tcPr>
                <w:p w14:paraId="59DEFEA6" w14:textId="77777777" w:rsidR="00D128FB" w:rsidRPr="00631F8B" w:rsidRDefault="00D128FB" w:rsidP="006E2051">
                  <w:r w:rsidRPr="00631F8B">
                    <w:t> </w:t>
                  </w:r>
                </w:p>
              </w:tc>
              <w:tc>
                <w:tcPr>
                  <w:tcW w:w="1500" w:type="dxa"/>
                  <w:hideMark/>
                </w:tcPr>
                <w:p w14:paraId="5ADBFA86" w14:textId="77777777" w:rsidR="00D128FB" w:rsidRPr="00631F8B" w:rsidRDefault="00D128FB" w:rsidP="006E2051">
                  <w:r w:rsidRPr="00631F8B">
                    <w:t>Stereotypes:</w:t>
                  </w:r>
                </w:p>
              </w:tc>
              <w:tc>
                <w:tcPr>
                  <w:tcW w:w="0" w:type="auto"/>
                  <w:hideMark/>
                </w:tcPr>
                <w:p w14:paraId="4426C6D0" w14:textId="77777777" w:rsidR="00D128FB" w:rsidRPr="00631F8B" w:rsidRDefault="00D128FB" w:rsidP="006E2051">
                  <w:r w:rsidRPr="00631F8B">
                    <w:t>«voidable»</w:t>
                  </w:r>
                </w:p>
              </w:tc>
            </w:tr>
          </w:tbl>
          <w:p w14:paraId="5FB9A51D" w14:textId="77777777" w:rsidR="00D128FB" w:rsidRPr="00631F8B" w:rsidRDefault="00D128FB" w:rsidP="006E2051"/>
        </w:tc>
      </w:tr>
      <w:tr w:rsidR="00D128FB" w:rsidRPr="00074262" w14:paraId="4DE149C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53A946" w14:textId="77777777"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7DEC74B" w14:textId="77777777" w:rsidTr="006E2051">
              <w:trPr>
                <w:tblHeader/>
                <w:tblCellSpacing w:w="0" w:type="dxa"/>
              </w:trPr>
              <w:tc>
                <w:tcPr>
                  <w:tcW w:w="360" w:type="dxa"/>
                  <w:hideMark/>
                </w:tcPr>
                <w:p w14:paraId="4B91D059" w14:textId="77777777" w:rsidR="00D128FB" w:rsidRPr="00631F8B" w:rsidRDefault="00D128FB" w:rsidP="006E2051">
                  <w:r w:rsidRPr="00631F8B">
                    <w:t> </w:t>
                  </w:r>
                </w:p>
              </w:tc>
              <w:tc>
                <w:tcPr>
                  <w:tcW w:w="1500" w:type="dxa"/>
                  <w:hideMark/>
                </w:tcPr>
                <w:p w14:paraId="33F2D214" w14:textId="77777777" w:rsidR="00D128FB" w:rsidRPr="00631F8B" w:rsidRDefault="00D128FB" w:rsidP="006E2051">
                  <w:r w:rsidRPr="00631F8B">
                    <w:t>Natuurlijke taal:</w:t>
                  </w:r>
                </w:p>
              </w:tc>
              <w:tc>
                <w:tcPr>
                  <w:tcW w:w="0" w:type="auto"/>
                  <w:hideMark/>
                </w:tcPr>
                <w:p w14:paraId="05722AC0" w14:textId="77777777" w:rsidR="00D128FB" w:rsidRPr="00D128FB" w:rsidRDefault="00D128FB" w:rsidP="006E2051">
                  <w:pPr>
                    <w:rPr>
                      <w:lang w:val="en-GB"/>
                    </w:rPr>
                  </w:pPr>
                  <w:r w:rsidRPr="00D128FB">
                    <w:rPr>
                      <w:lang w:val="en-GB"/>
                    </w:rPr>
                    <w:t xml:space="preserve">If set, the date endLifespanVersion shall be later than beginLifespanVersion. </w:t>
                  </w:r>
                </w:p>
              </w:tc>
            </w:tr>
            <w:tr w:rsidR="00D128FB" w:rsidRPr="00074262" w14:paraId="49E6F175" w14:textId="77777777" w:rsidTr="006E2051">
              <w:trPr>
                <w:tblHeader/>
                <w:tblCellSpacing w:w="0" w:type="dxa"/>
              </w:trPr>
              <w:tc>
                <w:tcPr>
                  <w:tcW w:w="360" w:type="dxa"/>
                  <w:hideMark/>
                </w:tcPr>
                <w:p w14:paraId="08903CED" w14:textId="77777777" w:rsidR="00D128FB" w:rsidRPr="00D128FB" w:rsidRDefault="00D128FB" w:rsidP="006E2051">
                  <w:pPr>
                    <w:rPr>
                      <w:lang w:val="en-GB"/>
                    </w:rPr>
                  </w:pPr>
                  <w:r w:rsidRPr="00D128FB">
                    <w:rPr>
                      <w:lang w:val="en-GB"/>
                    </w:rPr>
                    <w:t> </w:t>
                  </w:r>
                </w:p>
              </w:tc>
              <w:tc>
                <w:tcPr>
                  <w:tcW w:w="1500" w:type="dxa"/>
                  <w:hideMark/>
                </w:tcPr>
                <w:p w14:paraId="207DF7D0" w14:textId="77777777" w:rsidR="00D128FB" w:rsidRPr="00631F8B" w:rsidRDefault="00D128FB" w:rsidP="006E2051">
                  <w:r w:rsidRPr="00631F8B">
                    <w:t>OCL:</w:t>
                  </w:r>
                </w:p>
              </w:tc>
              <w:tc>
                <w:tcPr>
                  <w:tcW w:w="0" w:type="auto"/>
                  <w:hideMark/>
                </w:tcPr>
                <w:p w14:paraId="1B98A462" w14:textId="77777777" w:rsidR="00D128FB" w:rsidRPr="00D128FB" w:rsidRDefault="00D128FB" w:rsidP="006E2051">
                  <w:pPr>
                    <w:rPr>
                      <w:lang w:val="en-GB"/>
                    </w:rPr>
                  </w:pPr>
                  <w:r w:rsidRPr="00D128FB">
                    <w:rPr>
                      <w:lang w:val="en-GB"/>
                    </w:rPr>
                    <w:t xml:space="preserve">inv: self.endLifespanVersion .isAfter(self.beginLifespanVersion) </w:t>
                  </w:r>
                </w:p>
              </w:tc>
            </w:tr>
          </w:tbl>
          <w:p w14:paraId="3BC9F5A3" w14:textId="77777777" w:rsidR="00D128FB" w:rsidRPr="00D128FB" w:rsidRDefault="00D128FB" w:rsidP="006E2051">
            <w:pPr>
              <w:rPr>
                <w:lang w:val="en-GB"/>
              </w:rPr>
            </w:pPr>
          </w:p>
        </w:tc>
      </w:tr>
      <w:tr w:rsidR="00D128FB" w:rsidRPr="00074262" w14:paraId="6DD885B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D82FC8" w14:textId="77777777" w:rsidR="00D128FB" w:rsidRPr="00631F8B" w:rsidRDefault="00D128FB" w:rsidP="006E2051">
            <w:r w:rsidRPr="00631F8B">
              <w:rPr>
                <w:b/>
                <w:bCs/>
              </w:rPr>
              <w:t>Constraint: estimatedAccuracyUoM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7089F4D0" w14:textId="77777777" w:rsidTr="006E2051">
              <w:trPr>
                <w:tblHeader/>
                <w:tblCellSpacing w:w="0" w:type="dxa"/>
              </w:trPr>
              <w:tc>
                <w:tcPr>
                  <w:tcW w:w="360" w:type="dxa"/>
                  <w:hideMark/>
                </w:tcPr>
                <w:p w14:paraId="3EADF95A" w14:textId="77777777" w:rsidR="00D128FB" w:rsidRPr="00631F8B" w:rsidRDefault="00D128FB" w:rsidP="006E2051">
                  <w:r w:rsidRPr="00631F8B">
                    <w:t> </w:t>
                  </w:r>
                </w:p>
              </w:tc>
              <w:tc>
                <w:tcPr>
                  <w:tcW w:w="1500" w:type="dxa"/>
                  <w:hideMark/>
                </w:tcPr>
                <w:p w14:paraId="3343C88A" w14:textId="77777777" w:rsidR="00D128FB" w:rsidRPr="00631F8B" w:rsidRDefault="00D128FB" w:rsidP="006E2051">
                  <w:r w:rsidRPr="00631F8B">
                    <w:t>Natuurlijke taal:</w:t>
                  </w:r>
                </w:p>
              </w:tc>
              <w:tc>
                <w:tcPr>
                  <w:tcW w:w="0" w:type="auto"/>
                  <w:hideMark/>
                </w:tcPr>
                <w:p w14:paraId="4A711D9D" w14:textId="77777777" w:rsidR="00D128FB" w:rsidRPr="00D128FB" w:rsidRDefault="00D128FB" w:rsidP="006E2051">
                  <w:pPr>
                    <w:rPr>
                      <w:lang w:val="en-GB"/>
                    </w:rPr>
                  </w:pPr>
                  <w:r w:rsidRPr="00D128FB">
                    <w:rPr>
                      <w:lang w:val="en-GB"/>
                    </w:rPr>
                    <w:t xml:space="preserve">Value of estimatedAccuracy shall be given in meters. </w:t>
                  </w:r>
                </w:p>
              </w:tc>
            </w:tr>
            <w:tr w:rsidR="00D128FB" w:rsidRPr="00074262" w14:paraId="71C31250" w14:textId="77777777" w:rsidTr="006E2051">
              <w:trPr>
                <w:tblHeader/>
                <w:tblCellSpacing w:w="0" w:type="dxa"/>
              </w:trPr>
              <w:tc>
                <w:tcPr>
                  <w:tcW w:w="360" w:type="dxa"/>
                  <w:hideMark/>
                </w:tcPr>
                <w:p w14:paraId="7781B52A" w14:textId="77777777" w:rsidR="00D128FB" w:rsidRPr="00D128FB" w:rsidRDefault="00D128FB" w:rsidP="006E2051">
                  <w:pPr>
                    <w:rPr>
                      <w:lang w:val="en-GB"/>
                    </w:rPr>
                  </w:pPr>
                  <w:r w:rsidRPr="00D128FB">
                    <w:rPr>
                      <w:lang w:val="en-GB"/>
                    </w:rPr>
                    <w:t> </w:t>
                  </w:r>
                </w:p>
              </w:tc>
              <w:tc>
                <w:tcPr>
                  <w:tcW w:w="1500" w:type="dxa"/>
                  <w:hideMark/>
                </w:tcPr>
                <w:p w14:paraId="460FF1C9" w14:textId="77777777" w:rsidR="00D128FB" w:rsidRPr="00631F8B" w:rsidRDefault="00D128FB" w:rsidP="006E2051">
                  <w:r w:rsidRPr="00631F8B">
                    <w:t>OCL:</w:t>
                  </w:r>
                </w:p>
              </w:tc>
              <w:tc>
                <w:tcPr>
                  <w:tcW w:w="0" w:type="auto"/>
                  <w:hideMark/>
                </w:tcPr>
                <w:p w14:paraId="6CBB8AA7" w14:textId="77777777" w:rsidR="00D128FB" w:rsidRPr="00D128FB" w:rsidRDefault="00D128FB" w:rsidP="006E2051">
                  <w:pPr>
                    <w:rPr>
                      <w:lang w:val="en-GB"/>
                    </w:rPr>
                  </w:pPr>
                  <w:r w:rsidRPr="00D128FB">
                    <w:rPr>
                      <w:lang w:val="en-GB"/>
                    </w:rPr>
                    <w:t xml:space="preserve">inv: self.estimatedAccuracy.uom.uomSymbol='m' </w:t>
                  </w:r>
                </w:p>
              </w:tc>
            </w:tr>
          </w:tbl>
          <w:p w14:paraId="63A28BC2" w14:textId="77777777" w:rsidR="00D128FB" w:rsidRPr="00D128FB" w:rsidRDefault="00D128FB" w:rsidP="006E2051">
            <w:pPr>
              <w:rPr>
                <w:lang w:val="en-GB"/>
              </w:rPr>
            </w:pPr>
          </w:p>
        </w:tc>
      </w:tr>
      <w:tr w:rsidR="00D128FB" w:rsidRPr="00074262" w14:paraId="45B5B1B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8DA694" w14:textId="77777777" w:rsidR="00D128FB" w:rsidRPr="00631F8B" w:rsidRDefault="00D128FB" w:rsidP="006E2051">
            <w:r w:rsidRPr="00631F8B">
              <w:rPr>
                <w:b/>
                <w:bCs/>
              </w:rPr>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12C96A78" w14:textId="77777777" w:rsidTr="006E2051">
              <w:trPr>
                <w:tblHeader/>
                <w:tblCellSpacing w:w="0" w:type="dxa"/>
              </w:trPr>
              <w:tc>
                <w:tcPr>
                  <w:tcW w:w="360" w:type="dxa"/>
                  <w:hideMark/>
                </w:tcPr>
                <w:p w14:paraId="233C3623" w14:textId="77777777" w:rsidR="00D128FB" w:rsidRPr="00631F8B" w:rsidRDefault="00D128FB" w:rsidP="006E2051">
                  <w:r w:rsidRPr="00631F8B">
                    <w:t> </w:t>
                  </w:r>
                </w:p>
              </w:tc>
              <w:tc>
                <w:tcPr>
                  <w:tcW w:w="1500" w:type="dxa"/>
                  <w:hideMark/>
                </w:tcPr>
                <w:p w14:paraId="57F5A34C" w14:textId="77777777" w:rsidR="00D128FB" w:rsidRPr="00631F8B" w:rsidRDefault="00D128FB" w:rsidP="006E2051">
                  <w:r w:rsidRPr="00631F8B">
                    <w:t>Natuurlijke taal:</w:t>
                  </w:r>
                </w:p>
              </w:tc>
              <w:tc>
                <w:tcPr>
                  <w:tcW w:w="0" w:type="auto"/>
                  <w:hideMark/>
                </w:tcPr>
                <w:p w14:paraId="05867880" w14:textId="77777777" w:rsidR="00D128FB" w:rsidRPr="00D128FB" w:rsidRDefault="00D128FB" w:rsidP="006E2051">
                  <w:pPr>
                    <w:rPr>
                      <w:lang w:val="en-GB"/>
                    </w:rPr>
                  </w:pPr>
                  <w:r w:rsidRPr="00D128FB">
                    <w:rPr>
                      <w:lang w:val="en-GB"/>
                    </w:rPr>
                    <w:t xml:space="preserve">If set, the date validTo shall be equal or later than validFrom. </w:t>
                  </w:r>
                </w:p>
              </w:tc>
            </w:tr>
            <w:tr w:rsidR="00D128FB" w:rsidRPr="00074262" w14:paraId="5716546B" w14:textId="77777777" w:rsidTr="006E2051">
              <w:trPr>
                <w:tblHeader/>
                <w:tblCellSpacing w:w="0" w:type="dxa"/>
              </w:trPr>
              <w:tc>
                <w:tcPr>
                  <w:tcW w:w="360" w:type="dxa"/>
                  <w:hideMark/>
                </w:tcPr>
                <w:p w14:paraId="54063843" w14:textId="77777777" w:rsidR="00D128FB" w:rsidRPr="00D128FB" w:rsidRDefault="00D128FB" w:rsidP="006E2051">
                  <w:pPr>
                    <w:rPr>
                      <w:lang w:val="en-GB"/>
                    </w:rPr>
                  </w:pPr>
                  <w:r w:rsidRPr="00D128FB">
                    <w:rPr>
                      <w:lang w:val="en-GB"/>
                    </w:rPr>
                    <w:t> </w:t>
                  </w:r>
                </w:p>
              </w:tc>
              <w:tc>
                <w:tcPr>
                  <w:tcW w:w="1500" w:type="dxa"/>
                  <w:hideMark/>
                </w:tcPr>
                <w:p w14:paraId="0DA944CD" w14:textId="77777777" w:rsidR="00D128FB" w:rsidRPr="00631F8B" w:rsidRDefault="00D128FB" w:rsidP="006E2051">
                  <w:r w:rsidRPr="00631F8B">
                    <w:t>OCL:</w:t>
                  </w:r>
                </w:p>
              </w:tc>
              <w:tc>
                <w:tcPr>
                  <w:tcW w:w="0" w:type="auto"/>
                  <w:hideMark/>
                </w:tcPr>
                <w:p w14:paraId="31C11383" w14:textId="77777777" w:rsidR="00D128FB" w:rsidRPr="00D128FB" w:rsidRDefault="00D128FB" w:rsidP="006E2051">
                  <w:pPr>
                    <w:rPr>
                      <w:lang w:val="en-GB"/>
                    </w:rPr>
                  </w:pPr>
                  <w:r w:rsidRPr="00D128FB">
                    <w:rPr>
                      <w:lang w:val="en-GB"/>
                    </w:rPr>
                    <w:t xml:space="preserve">inv: self.validTo .isEqual(self.validFrom) or self.validTo .isAfter(self.validFrom) </w:t>
                  </w:r>
                </w:p>
              </w:tc>
            </w:tr>
          </w:tbl>
          <w:p w14:paraId="0EB15FD2" w14:textId="77777777" w:rsidR="00D128FB" w:rsidRPr="00D128FB" w:rsidRDefault="00D128FB" w:rsidP="006E2051">
            <w:pPr>
              <w:rPr>
                <w:lang w:val="en-GB"/>
              </w:rPr>
            </w:pPr>
          </w:p>
        </w:tc>
      </w:tr>
      <w:tr w:rsidR="00D128FB" w:rsidRPr="00074262" w14:paraId="75D2850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6E81D4" w14:textId="77777777" w:rsidR="00D128FB" w:rsidRPr="00631F8B" w:rsidRDefault="00D128FB" w:rsidP="006E2051">
            <w:r w:rsidRPr="00631F8B">
              <w:rPr>
                <w:b/>
                <w:bCs/>
              </w:rPr>
              <w:t>Constraint: zoningLevelHierarchy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7B2E1CF" w14:textId="77777777" w:rsidTr="006E2051">
              <w:trPr>
                <w:tblHeader/>
                <w:tblCellSpacing w:w="0" w:type="dxa"/>
              </w:trPr>
              <w:tc>
                <w:tcPr>
                  <w:tcW w:w="360" w:type="dxa"/>
                  <w:hideMark/>
                </w:tcPr>
                <w:p w14:paraId="38779A80" w14:textId="77777777" w:rsidR="00D128FB" w:rsidRPr="00631F8B" w:rsidRDefault="00D128FB" w:rsidP="006E2051">
                  <w:r w:rsidRPr="00631F8B">
                    <w:t> </w:t>
                  </w:r>
                </w:p>
              </w:tc>
              <w:tc>
                <w:tcPr>
                  <w:tcW w:w="1500" w:type="dxa"/>
                  <w:hideMark/>
                </w:tcPr>
                <w:p w14:paraId="5F6EFD56" w14:textId="77777777" w:rsidR="00D128FB" w:rsidRPr="00631F8B" w:rsidRDefault="00D128FB" w:rsidP="006E2051">
                  <w:r w:rsidRPr="00631F8B">
                    <w:t>Natuurlijke taal:</w:t>
                  </w:r>
                </w:p>
              </w:tc>
              <w:tc>
                <w:tcPr>
                  <w:tcW w:w="0" w:type="auto"/>
                  <w:hideMark/>
                </w:tcPr>
                <w:p w14:paraId="3FF9A81B" w14:textId="77777777" w:rsidR="00D128FB" w:rsidRPr="00D128FB" w:rsidRDefault="00D128FB" w:rsidP="006E2051">
                  <w:pPr>
                    <w:rPr>
                      <w:lang w:val="en-GB"/>
                    </w:rPr>
                  </w:pPr>
                  <w:r w:rsidRPr="00D128FB">
                    <w:rPr>
                      <w:lang w:val="en-GB"/>
                    </w:rPr>
                    <w:t xml:space="preserve">A lower level cadastral zoning shall be part of an upper level zoning. </w:t>
                  </w:r>
                </w:p>
              </w:tc>
            </w:tr>
            <w:tr w:rsidR="00D128FB" w:rsidRPr="00074262" w14:paraId="478130EB" w14:textId="77777777" w:rsidTr="006E2051">
              <w:trPr>
                <w:tblHeader/>
                <w:tblCellSpacing w:w="0" w:type="dxa"/>
              </w:trPr>
              <w:tc>
                <w:tcPr>
                  <w:tcW w:w="360" w:type="dxa"/>
                  <w:hideMark/>
                </w:tcPr>
                <w:p w14:paraId="548D9F69" w14:textId="77777777" w:rsidR="00D128FB" w:rsidRPr="00D128FB" w:rsidRDefault="00D128FB" w:rsidP="006E2051">
                  <w:pPr>
                    <w:rPr>
                      <w:lang w:val="en-GB"/>
                    </w:rPr>
                  </w:pPr>
                  <w:r w:rsidRPr="00D128FB">
                    <w:rPr>
                      <w:lang w:val="en-GB"/>
                    </w:rPr>
                    <w:t> </w:t>
                  </w:r>
                </w:p>
              </w:tc>
              <w:tc>
                <w:tcPr>
                  <w:tcW w:w="1500" w:type="dxa"/>
                  <w:hideMark/>
                </w:tcPr>
                <w:p w14:paraId="5829577C" w14:textId="77777777" w:rsidR="00D128FB" w:rsidRPr="00631F8B" w:rsidRDefault="00D128FB" w:rsidP="006E2051">
                  <w:r w:rsidRPr="00631F8B">
                    <w:t>OCL:</w:t>
                  </w:r>
                </w:p>
              </w:tc>
              <w:tc>
                <w:tcPr>
                  <w:tcW w:w="0" w:type="auto"/>
                  <w:hideMark/>
                </w:tcPr>
                <w:p w14:paraId="450E0FCE" w14:textId="77777777" w:rsidR="00D128FB" w:rsidRPr="00D128FB" w:rsidRDefault="00D128FB" w:rsidP="006E2051">
                  <w:pPr>
                    <w:rPr>
                      <w:lang w:val="en-GB"/>
                    </w:rPr>
                  </w:pPr>
                  <w:r w:rsidRPr="00D128FB">
                    <w:rPr>
                      <w:lang w:val="en-GB"/>
                    </w:rPr>
                    <w:t xml:space="preserve">inv: self.nationalLevel &lt;&gt; '1stOrder' implies self.level &lt; self.upperLevelUnit.level </w:t>
                  </w:r>
                </w:p>
              </w:tc>
            </w:tr>
          </w:tbl>
          <w:p w14:paraId="423E9478" w14:textId="77777777" w:rsidR="00D128FB" w:rsidRPr="00D128FB" w:rsidRDefault="00D128FB" w:rsidP="006E2051">
            <w:pPr>
              <w:rPr>
                <w:lang w:val="en-GB"/>
              </w:rPr>
            </w:pPr>
          </w:p>
        </w:tc>
      </w:tr>
    </w:tbl>
    <w:p w14:paraId="28472C2D" w14:textId="77777777" w:rsidR="00D128FB" w:rsidRPr="00631F8B" w:rsidRDefault="00D128FB" w:rsidP="00D128FB">
      <w:pPr>
        <w:pStyle w:val="Kop5"/>
        <w:rPr>
          <w:sz w:val="16"/>
          <w:szCs w:val="16"/>
        </w:rPr>
      </w:pPr>
      <w:r w:rsidRPr="00631F8B">
        <w:rPr>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54967B5B"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675EA" w14:textId="77777777" w:rsidR="00D128FB" w:rsidRPr="00631F8B" w:rsidRDefault="00D128FB" w:rsidP="006E2051">
            <w:pPr>
              <w:spacing w:line="225" w:lineRule="atLeast"/>
            </w:pPr>
            <w:r w:rsidRPr="00631F8B">
              <w:rPr>
                <w:b/>
                <w:bCs/>
              </w:rPr>
              <w:t>Measure</w:t>
            </w:r>
          </w:p>
        </w:tc>
      </w:tr>
      <w:tr w:rsidR="00D128FB" w:rsidRPr="00631F8B" w14:paraId="15BA290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5034CF3D" w14:textId="77777777" w:rsidTr="006E2051">
              <w:trPr>
                <w:tblHeader/>
                <w:tblCellSpacing w:w="0" w:type="dxa"/>
              </w:trPr>
              <w:tc>
                <w:tcPr>
                  <w:tcW w:w="360" w:type="dxa"/>
                  <w:hideMark/>
                </w:tcPr>
                <w:p w14:paraId="2C073ABC" w14:textId="77777777" w:rsidR="00D128FB" w:rsidRPr="00631F8B" w:rsidRDefault="00D128FB" w:rsidP="006E2051">
                  <w:r w:rsidRPr="00631F8B">
                    <w:t> </w:t>
                  </w:r>
                </w:p>
              </w:tc>
              <w:tc>
                <w:tcPr>
                  <w:tcW w:w="1500" w:type="dxa"/>
                  <w:hideMark/>
                </w:tcPr>
                <w:p w14:paraId="2C650E9F" w14:textId="77777777" w:rsidR="00D128FB" w:rsidRPr="00631F8B" w:rsidRDefault="00D128FB" w:rsidP="006E2051">
                  <w:r w:rsidRPr="00631F8B">
                    <w:t>Package:</w:t>
                  </w:r>
                </w:p>
              </w:tc>
              <w:tc>
                <w:tcPr>
                  <w:tcW w:w="0" w:type="auto"/>
                  <w:hideMark/>
                </w:tcPr>
                <w:p w14:paraId="3BEEB8D0" w14:textId="77777777" w:rsidR="00D128FB" w:rsidRPr="00D128FB" w:rsidRDefault="00D128FB" w:rsidP="006E2051">
                  <w:pPr>
                    <w:rPr>
                      <w:lang w:val="en-GB"/>
                    </w:rPr>
                  </w:pPr>
                  <w:r w:rsidRPr="00D128FB">
                    <w:rPr>
                      <w:lang w:val="en-GB"/>
                    </w:rPr>
                    <w:t>ProductionAndIndustrialFacilitiesExtension [Candidate type that might be extended in Annex II/III INSPIRE data specification]</w:t>
                  </w:r>
                </w:p>
              </w:tc>
            </w:tr>
            <w:tr w:rsidR="00D128FB" w:rsidRPr="00074262" w14:paraId="0432800D" w14:textId="77777777" w:rsidTr="006E2051">
              <w:trPr>
                <w:tblHeader/>
                <w:tblCellSpacing w:w="0" w:type="dxa"/>
              </w:trPr>
              <w:tc>
                <w:tcPr>
                  <w:tcW w:w="360" w:type="dxa"/>
                  <w:hideMark/>
                </w:tcPr>
                <w:p w14:paraId="14FF4289" w14:textId="77777777" w:rsidR="00D128FB" w:rsidRPr="00D128FB" w:rsidRDefault="00D128FB" w:rsidP="006E2051">
                  <w:pPr>
                    <w:rPr>
                      <w:lang w:val="en-GB"/>
                    </w:rPr>
                  </w:pPr>
                  <w:r w:rsidRPr="00D128FB">
                    <w:rPr>
                      <w:lang w:val="en-GB"/>
                    </w:rPr>
                    <w:t> </w:t>
                  </w:r>
                </w:p>
              </w:tc>
              <w:tc>
                <w:tcPr>
                  <w:tcW w:w="1500" w:type="dxa"/>
                  <w:hideMark/>
                </w:tcPr>
                <w:p w14:paraId="1FA84069" w14:textId="77777777" w:rsidR="00D128FB" w:rsidRPr="00631F8B" w:rsidRDefault="00D128FB" w:rsidP="006E2051">
                  <w:r w:rsidRPr="00631F8B">
                    <w:t>Definitie:</w:t>
                  </w:r>
                </w:p>
              </w:tc>
              <w:tc>
                <w:tcPr>
                  <w:tcW w:w="0" w:type="auto"/>
                  <w:hideMark/>
                </w:tcPr>
                <w:p w14:paraId="14BBD04B" w14:textId="77777777" w:rsidR="00D128FB" w:rsidRPr="00D128FB" w:rsidRDefault="00D128FB" w:rsidP="006E2051">
                  <w:pPr>
                    <w:rPr>
                      <w:lang w:val="en-GB"/>
                    </w:rPr>
                  </w:pPr>
                  <w:r w:rsidRPr="00D128FB">
                    <w:rPr>
                      <w:lang w:val="en-GB"/>
                    </w:rPr>
                    <w:t>Declared or measured quantity of any kind of physical entity.</w:t>
                  </w:r>
                </w:p>
              </w:tc>
            </w:tr>
            <w:tr w:rsidR="00D128FB" w:rsidRPr="00631F8B" w14:paraId="6F524269" w14:textId="77777777" w:rsidTr="006E2051">
              <w:trPr>
                <w:tblHeader/>
                <w:tblCellSpacing w:w="0" w:type="dxa"/>
              </w:trPr>
              <w:tc>
                <w:tcPr>
                  <w:tcW w:w="360" w:type="dxa"/>
                  <w:hideMark/>
                </w:tcPr>
                <w:p w14:paraId="20672C0C" w14:textId="77777777" w:rsidR="00D128FB" w:rsidRPr="00D128FB" w:rsidRDefault="00D128FB" w:rsidP="006E2051">
                  <w:pPr>
                    <w:rPr>
                      <w:lang w:val="en-GB"/>
                    </w:rPr>
                  </w:pPr>
                  <w:r w:rsidRPr="00D128FB">
                    <w:rPr>
                      <w:lang w:val="en-GB"/>
                    </w:rPr>
                    <w:t> </w:t>
                  </w:r>
                </w:p>
              </w:tc>
              <w:tc>
                <w:tcPr>
                  <w:tcW w:w="1500" w:type="dxa"/>
                  <w:hideMark/>
                </w:tcPr>
                <w:p w14:paraId="31117A1D" w14:textId="77777777" w:rsidR="00D128FB" w:rsidRPr="00631F8B" w:rsidRDefault="00D128FB" w:rsidP="006E2051">
                  <w:r w:rsidRPr="00631F8B">
                    <w:t>Stereotypes:</w:t>
                  </w:r>
                </w:p>
              </w:tc>
              <w:tc>
                <w:tcPr>
                  <w:tcW w:w="0" w:type="auto"/>
                  <w:hideMark/>
                </w:tcPr>
                <w:p w14:paraId="06867564" w14:textId="77777777" w:rsidR="00D128FB" w:rsidRPr="00631F8B" w:rsidRDefault="00D128FB" w:rsidP="006E2051">
                  <w:r w:rsidRPr="00631F8B">
                    <w:t>«dataType»</w:t>
                  </w:r>
                </w:p>
              </w:tc>
            </w:tr>
          </w:tbl>
          <w:p w14:paraId="41CAA21E" w14:textId="77777777" w:rsidR="00D128FB" w:rsidRPr="00631F8B" w:rsidRDefault="00D128FB" w:rsidP="006E2051"/>
        </w:tc>
      </w:tr>
      <w:tr w:rsidR="00D128FB" w:rsidRPr="00631F8B" w14:paraId="3BA014A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39F26" w14:textId="77777777" w:rsidR="00D128FB" w:rsidRPr="00631F8B" w:rsidRDefault="00D128FB" w:rsidP="006E2051">
            <w:r w:rsidRPr="00631F8B">
              <w:rPr>
                <w:b/>
                <w:bCs/>
              </w:rPr>
              <w:t>Attribuut: 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D87C023" w14:textId="77777777" w:rsidTr="006E2051">
              <w:trPr>
                <w:tblHeader/>
                <w:tblCellSpacing w:w="0" w:type="dxa"/>
              </w:trPr>
              <w:tc>
                <w:tcPr>
                  <w:tcW w:w="360" w:type="dxa"/>
                  <w:hideMark/>
                </w:tcPr>
                <w:p w14:paraId="68BD267B" w14:textId="77777777" w:rsidR="00D128FB" w:rsidRPr="00631F8B" w:rsidRDefault="00D128FB" w:rsidP="006E2051">
                  <w:r w:rsidRPr="00631F8B">
                    <w:t> </w:t>
                  </w:r>
                </w:p>
              </w:tc>
              <w:tc>
                <w:tcPr>
                  <w:tcW w:w="1500" w:type="dxa"/>
                  <w:hideMark/>
                </w:tcPr>
                <w:p w14:paraId="3B7A26EF" w14:textId="77777777" w:rsidR="00D128FB" w:rsidRPr="00631F8B" w:rsidRDefault="00D128FB" w:rsidP="006E2051">
                  <w:r w:rsidRPr="00631F8B">
                    <w:t>Type:</w:t>
                  </w:r>
                </w:p>
              </w:tc>
              <w:tc>
                <w:tcPr>
                  <w:tcW w:w="0" w:type="auto"/>
                  <w:hideMark/>
                </w:tcPr>
                <w:p w14:paraId="58346807" w14:textId="77777777" w:rsidR="00D128FB" w:rsidRPr="00631F8B" w:rsidRDefault="00D128FB" w:rsidP="006E2051">
                  <w:r w:rsidRPr="00631F8B">
                    <w:t>Decimal</w:t>
                  </w:r>
                </w:p>
              </w:tc>
            </w:tr>
            <w:tr w:rsidR="00D128FB" w:rsidRPr="00074262" w14:paraId="61B0E70C" w14:textId="77777777" w:rsidTr="006E2051">
              <w:trPr>
                <w:tblHeader/>
                <w:tblCellSpacing w:w="0" w:type="dxa"/>
              </w:trPr>
              <w:tc>
                <w:tcPr>
                  <w:tcW w:w="360" w:type="dxa"/>
                  <w:hideMark/>
                </w:tcPr>
                <w:p w14:paraId="0BE2F8A0" w14:textId="77777777" w:rsidR="00D128FB" w:rsidRPr="00631F8B" w:rsidRDefault="00D128FB" w:rsidP="006E2051">
                  <w:r w:rsidRPr="00631F8B">
                    <w:t> </w:t>
                  </w:r>
                </w:p>
              </w:tc>
              <w:tc>
                <w:tcPr>
                  <w:tcW w:w="1500" w:type="dxa"/>
                  <w:hideMark/>
                </w:tcPr>
                <w:p w14:paraId="1D68D9FC" w14:textId="77777777" w:rsidR="00D128FB" w:rsidRPr="00631F8B" w:rsidRDefault="00D128FB" w:rsidP="006E2051">
                  <w:r w:rsidRPr="00631F8B">
                    <w:t>Definitie:</w:t>
                  </w:r>
                </w:p>
              </w:tc>
              <w:tc>
                <w:tcPr>
                  <w:tcW w:w="0" w:type="auto"/>
                  <w:hideMark/>
                </w:tcPr>
                <w:p w14:paraId="5A7F5370" w14:textId="77777777" w:rsidR="00D128FB" w:rsidRPr="00D128FB" w:rsidRDefault="00D128FB" w:rsidP="006E2051">
                  <w:pPr>
                    <w:rPr>
                      <w:lang w:val="en-GB"/>
                    </w:rPr>
                  </w:pPr>
                  <w:r w:rsidRPr="00D128FB">
                    <w:rPr>
                      <w:lang w:val="en-GB"/>
                    </w:rPr>
                    <w:t xml:space="preserve">Declared or measured physical size expressed as a numerical quantity. </w:t>
                  </w:r>
                </w:p>
              </w:tc>
            </w:tr>
            <w:tr w:rsidR="00D128FB" w:rsidRPr="00074262" w14:paraId="52A99E4C" w14:textId="77777777" w:rsidTr="006E2051">
              <w:trPr>
                <w:tblHeader/>
                <w:tblCellSpacing w:w="0" w:type="dxa"/>
              </w:trPr>
              <w:tc>
                <w:tcPr>
                  <w:tcW w:w="360" w:type="dxa"/>
                  <w:hideMark/>
                </w:tcPr>
                <w:p w14:paraId="5A9C9EC2" w14:textId="77777777" w:rsidR="00D128FB" w:rsidRPr="00D128FB" w:rsidRDefault="00D128FB" w:rsidP="006E2051">
                  <w:pPr>
                    <w:rPr>
                      <w:lang w:val="en-GB"/>
                    </w:rPr>
                  </w:pPr>
                  <w:r w:rsidRPr="00D128FB">
                    <w:rPr>
                      <w:lang w:val="en-GB"/>
                    </w:rPr>
                    <w:t> </w:t>
                  </w:r>
                </w:p>
              </w:tc>
              <w:tc>
                <w:tcPr>
                  <w:tcW w:w="1500" w:type="dxa"/>
                  <w:hideMark/>
                </w:tcPr>
                <w:p w14:paraId="45836BCB" w14:textId="77777777" w:rsidR="00D128FB" w:rsidRPr="00631F8B" w:rsidRDefault="00D128FB" w:rsidP="006E2051">
                  <w:r w:rsidRPr="00631F8B">
                    <w:t>Omschrijving:</w:t>
                  </w:r>
                </w:p>
              </w:tc>
              <w:tc>
                <w:tcPr>
                  <w:tcW w:w="0" w:type="auto"/>
                  <w:hideMark/>
                </w:tcPr>
                <w:p w14:paraId="5DCB1320" w14:textId="77777777" w:rsidR="00D128FB" w:rsidRPr="00D128FB" w:rsidRDefault="00D128FB" w:rsidP="006E2051">
                  <w:pPr>
                    <w:rPr>
                      <w:lang w:val="en-GB"/>
                    </w:rPr>
                  </w:pPr>
                  <w:r w:rsidRPr="00D128FB">
                    <w:rPr>
                      <w:lang w:val="en-GB"/>
                    </w:rPr>
                    <w:t>The data format is decimal. Decimal is a data type in which the number represents an exact value, as a finite representation of a decimal number.</w:t>
                  </w:r>
                </w:p>
              </w:tc>
            </w:tr>
            <w:tr w:rsidR="00D128FB" w:rsidRPr="00631F8B" w14:paraId="702C16AB" w14:textId="77777777" w:rsidTr="006E2051">
              <w:trPr>
                <w:tblHeader/>
                <w:tblCellSpacing w:w="0" w:type="dxa"/>
              </w:trPr>
              <w:tc>
                <w:tcPr>
                  <w:tcW w:w="360" w:type="dxa"/>
                  <w:hideMark/>
                </w:tcPr>
                <w:p w14:paraId="502AA41F" w14:textId="77777777" w:rsidR="00D128FB" w:rsidRPr="00D128FB" w:rsidRDefault="00D128FB" w:rsidP="006E2051">
                  <w:pPr>
                    <w:rPr>
                      <w:lang w:val="en-GB"/>
                    </w:rPr>
                  </w:pPr>
                  <w:r w:rsidRPr="00D128FB">
                    <w:rPr>
                      <w:lang w:val="en-GB"/>
                    </w:rPr>
                    <w:t> </w:t>
                  </w:r>
                </w:p>
              </w:tc>
              <w:tc>
                <w:tcPr>
                  <w:tcW w:w="1500" w:type="dxa"/>
                  <w:hideMark/>
                </w:tcPr>
                <w:p w14:paraId="0EE7234A" w14:textId="77777777" w:rsidR="00D128FB" w:rsidRPr="00631F8B" w:rsidRDefault="00D128FB" w:rsidP="006E2051">
                  <w:r w:rsidRPr="00631F8B">
                    <w:t>Multipliciteit:</w:t>
                  </w:r>
                </w:p>
              </w:tc>
              <w:tc>
                <w:tcPr>
                  <w:tcW w:w="0" w:type="auto"/>
                  <w:hideMark/>
                </w:tcPr>
                <w:p w14:paraId="5441822F" w14:textId="77777777" w:rsidR="00D128FB" w:rsidRPr="00631F8B" w:rsidRDefault="00D128FB" w:rsidP="006E2051">
                  <w:r w:rsidRPr="00631F8B">
                    <w:t>1</w:t>
                  </w:r>
                </w:p>
              </w:tc>
            </w:tr>
          </w:tbl>
          <w:p w14:paraId="666E96E7" w14:textId="77777777" w:rsidR="00D128FB" w:rsidRPr="00631F8B" w:rsidRDefault="00D128FB" w:rsidP="006E2051"/>
        </w:tc>
      </w:tr>
      <w:tr w:rsidR="00D128FB" w:rsidRPr="00631F8B" w14:paraId="16890EE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442FDF" w14:textId="77777777" w:rsidR="00D128FB" w:rsidRPr="00631F8B" w:rsidRDefault="00D128FB" w:rsidP="006E2051">
            <w:r w:rsidRPr="00631F8B">
              <w:rPr>
                <w:b/>
                <w:bCs/>
              </w:rPr>
              <w:t>Attribuut: unitOfMeasure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95C9F22" w14:textId="77777777" w:rsidTr="006E2051">
              <w:trPr>
                <w:tblHeader/>
                <w:tblCellSpacing w:w="0" w:type="dxa"/>
              </w:trPr>
              <w:tc>
                <w:tcPr>
                  <w:tcW w:w="360" w:type="dxa"/>
                  <w:hideMark/>
                </w:tcPr>
                <w:p w14:paraId="5DED2725" w14:textId="77777777" w:rsidR="00D128FB" w:rsidRPr="00631F8B" w:rsidRDefault="00D128FB" w:rsidP="006E2051">
                  <w:r w:rsidRPr="00631F8B">
                    <w:t> </w:t>
                  </w:r>
                </w:p>
              </w:tc>
              <w:tc>
                <w:tcPr>
                  <w:tcW w:w="1500" w:type="dxa"/>
                  <w:hideMark/>
                </w:tcPr>
                <w:p w14:paraId="6E03ABED" w14:textId="77777777" w:rsidR="00D128FB" w:rsidRPr="00631F8B" w:rsidRDefault="00D128FB" w:rsidP="006E2051">
                  <w:r w:rsidRPr="00631F8B">
                    <w:t>Type:</w:t>
                  </w:r>
                </w:p>
              </w:tc>
              <w:tc>
                <w:tcPr>
                  <w:tcW w:w="0" w:type="auto"/>
                  <w:hideMark/>
                </w:tcPr>
                <w:p w14:paraId="1DE79C1C" w14:textId="77777777" w:rsidR="00D128FB" w:rsidRPr="00631F8B" w:rsidRDefault="00D128FB" w:rsidP="006E2051">
                  <w:r w:rsidRPr="00631F8B">
                    <w:t>UnitOfMeasure</w:t>
                  </w:r>
                </w:p>
              </w:tc>
            </w:tr>
            <w:tr w:rsidR="00D128FB" w:rsidRPr="00074262" w14:paraId="14586FA5" w14:textId="77777777" w:rsidTr="006E2051">
              <w:trPr>
                <w:tblHeader/>
                <w:tblCellSpacing w:w="0" w:type="dxa"/>
              </w:trPr>
              <w:tc>
                <w:tcPr>
                  <w:tcW w:w="360" w:type="dxa"/>
                  <w:hideMark/>
                </w:tcPr>
                <w:p w14:paraId="5151C7B2" w14:textId="77777777" w:rsidR="00D128FB" w:rsidRPr="00631F8B" w:rsidRDefault="00D128FB" w:rsidP="006E2051">
                  <w:r w:rsidRPr="00631F8B">
                    <w:t> </w:t>
                  </w:r>
                </w:p>
              </w:tc>
              <w:tc>
                <w:tcPr>
                  <w:tcW w:w="1500" w:type="dxa"/>
                  <w:hideMark/>
                </w:tcPr>
                <w:p w14:paraId="4966EA87" w14:textId="77777777" w:rsidR="00D128FB" w:rsidRPr="00631F8B" w:rsidRDefault="00D128FB" w:rsidP="006E2051">
                  <w:r w:rsidRPr="00631F8B">
                    <w:t>Definitie:</w:t>
                  </w:r>
                </w:p>
              </w:tc>
              <w:tc>
                <w:tcPr>
                  <w:tcW w:w="0" w:type="auto"/>
                  <w:hideMark/>
                </w:tcPr>
                <w:p w14:paraId="0C402858" w14:textId="77777777" w:rsidR="00D128FB" w:rsidRPr="00D128FB" w:rsidRDefault="00D128FB" w:rsidP="006E2051">
                  <w:pPr>
                    <w:rPr>
                      <w:lang w:val="en-GB"/>
                    </w:rPr>
                  </w:pPr>
                  <w:r w:rsidRPr="00D128FB">
                    <w:rPr>
                      <w:lang w:val="en-GB"/>
                    </w:rPr>
                    <w:t>Unit of measure accompanying the numerical quantity declared or measured for a physical entity.</w:t>
                  </w:r>
                </w:p>
              </w:tc>
            </w:tr>
            <w:tr w:rsidR="00D128FB" w:rsidRPr="00631F8B" w14:paraId="1A2E016F" w14:textId="77777777" w:rsidTr="006E2051">
              <w:trPr>
                <w:tblHeader/>
                <w:tblCellSpacing w:w="0" w:type="dxa"/>
              </w:trPr>
              <w:tc>
                <w:tcPr>
                  <w:tcW w:w="360" w:type="dxa"/>
                  <w:hideMark/>
                </w:tcPr>
                <w:p w14:paraId="1FBFBED9" w14:textId="77777777" w:rsidR="00D128FB" w:rsidRPr="00D128FB" w:rsidRDefault="00D128FB" w:rsidP="006E2051">
                  <w:pPr>
                    <w:rPr>
                      <w:lang w:val="en-GB"/>
                    </w:rPr>
                  </w:pPr>
                  <w:r w:rsidRPr="00D128FB">
                    <w:rPr>
                      <w:lang w:val="en-GB"/>
                    </w:rPr>
                    <w:t> </w:t>
                  </w:r>
                </w:p>
              </w:tc>
              <w:tc>
                <w:tcPr>
                  <w:tcW w:w="1500" w:type="dxa"/>
                  <w:hideMark/>
                </w:tcPr>
                <w:p w14:paraId="1A093D43" w14:textId="77777777" w:rsidR="00D128FB" w:rsidRPr="00631F8B" w:rsidRDefault="00D128FB" w:rsidP="006E2051">
                  <w:r w:rsidRPr="00631F8B">
                    <w:t>Multipliciteit:</w:t>
                  </w:r>
                </w:p>
              </w:tc>
              <w:tc>
                <w:tcPr>
                  <w:tcW w:w="0" w:type="auto"/>
                  <w:hideMark/>
                </w:tcPr>
                <w:p w14:paraId="6F7FF02E" w14:textId="77777777" w:rsidR="00D128FB" w:rsidRPr="00631F8B" w:rsidRDefault="00D128FB" w:rsidP="006E2051">
                  <w:r w:rsidRPr="00631F8B">
                    <w:t>1</w:t>
                  </w:r>
                </w:p>
              </w:tc>
            </w:tr>
          </w:tbl>
          <w:p w14:paraId="71F9C860" w14:textId="77777777" w:rsidR="00D128FB" w:rsidRPr="00631F8B" w:rsidRDefault="00D128FB" w:rsidP="006E2051"/>
        </w:tc>
      </w:tr>
    </w:tbl>
    <w:p w14:paraId="230D697E" w14:textId="77777777" w:rsidR="00D128FB" w:rsidRPr="00631F8B" w:rsidRDefault="00D128FB" w:rsidP="00D128FB">
      <w:pPr>
        <w:pStyle w:val="Kop5"/>
        <w:rPr>
          <w:sz w:val="16"/>
          <w:szCs w:val="16"/>
        </w:rPr>
      </w:pPr>
      <w:r w:rsidRPr="00631F8B">
        <w:rPr>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DBEE11C"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94DBBE" w14:textId="77777777" w:rsidR="00D128FB" w:rsidRPr="00631F8B" w:rsidRDefault="00D128FB" w:rsidP="006E2051">
            <w:pPr>
              <w:spacing w:line="225" w:lineRule="atLeast"/>
            </w:pPr>
            <w:r w:rsidRPr="00631F8B">
              <w:rPr>
                <w:b/>
                <w:bCs/>
              </w:rPr>
              <w:t>CadastralParcel</w:t>
            </w:r>
          </w:p>
        </w:tc>
      </w:tr>
      <w:tr w:rsidR="00D128FB" w:rsidRPr="00631F8B" w14:paraId="39B431E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25E23596" w14:textId="77777777" w:rsidTr="006E2051">
              <w:trPr>
                <w:tblHeader/>
                <w:tblCellSpacing w:w="0" w:type="dxa"/>
              </w:trPr>
              <w:tc>
                <w:tcPr>
                  <w:tcW w:w="360" w:type="dxa"/>
                  <w:hideMark/>
                </w:tcPr>
                <w:p w14:paraId="4ECEEE40" w14:textId="77777777" w:rsidR="00D128FB" w:rsidRPr="00631F8B" w:rsidRDefault="00D128FB" w:rsidP="006E2051">
                  <w:r w:rsidRPr="00631F8B">
                    <w:t> </w:t>
                  </w:r>
                </w:p>
              </w:tc>
              <w:tc>
                <w:tcPr>
                  <w:tcW w:w="1500" w:type="dxa"/>
                  <w:hideMark/>
                </w:tcPr>
                <w:p w14:paraId="7396E97C" w14:textId="77777777" w:rsidR="00D128FB" w:rsidRPr="00631F8B" w:rsidRDefault="00D128FB" w:rsidP="006E2051">
                  <w:r w:rsidRPr="00631F8B">
                    <w:t>Package:</w:t>
                  </w:r>
                </w:p>
              </w:tc>
              <w:tc>
                <w:tcPr>
                  <w:tcW w:w="0" w:type="auto"/>
                  <w:hideMark/>
                </w:tcPr>
                <w:p w14:paraId="7F882AE3" w14:textId="77777777"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074262" w14:paraId="67710D30" w14:textId="77777777" w:rsidTr="006E2051">
              <w:trPr>
                <w:tblHeader/>
                <w:tblCellSpacing w:w="0" w:type="dxa"/>
              </w:trPr>
              <w:tc>
                <w:tcPr>
                  <w:tcW w:w="360" w:type="dxa"/>
                  <w:hideMark/>
                </w:tcPr>
                <w:p w14:paraId="722E7D5A" w14:textId="77777777" w:rsidR="00D128FB" w:rsidRPr="00D128FB" w:rsidRDefault="00D128FB" w:rsidP="006E2051">
                  <w:pPr>
                    <w:rPr>
                      <w:lang w:val="en-GB"/>
                    </w:rPr>
                  </w:pPr>
                  <w:r w:rsidRPr="00D128FB">
                    <w:rPr>
                      <w:lang w:val="en-GB"/>
                    </w:rPr>
                    <w:t> </w:t>
                  </w:r>
                </w:p>
              </w:tc>
              <w:tc>
                <w:tcPr>
                  <w:tcW w:w="1500" w:type="dxa"/>
                  <w:hideMark/>
                </w:tcPr>
                <w:p w14:paraId="7C8BD8EF" w14:textId="77777777" w:rsidR="00D128FB" w:rsidRPr="00631F8B" w:rsidRDefault="00D128FB" w:rsidP="006E2051">
                  <w:r w:rsidRPr="00631F8B">
                    <w:t>Definitie:</w:t>
                  </w:r>
                </w:p>
              </w:tc>
              <w:tc>
                <w:tcPr>
                  <w:tcW w:w="0" w:type="auto"/>
                  <w:hideMark/>
                </w:tcPr>
                <w:p w14:paraId="1C0E30C1" w14:textId="77777777" w:rsidR="00D128FB" w:rsidRPr="00D128FB" w:rsidRDefault="00D128FB" w:rsidP="006E2051">
                  <w:pPr>
                    <w:rPr>
                      <w:lang w:val="en-GB"/>
                    </w:rPr>
                  </w:pPr>
                  <w:r w:rsidRPr="00D128FB">
                    <w:rPr>
                      <w:lang w:val="en-GB"/>
                    </w:rPr>
                    <w:t xml:space="preserve">Areas defined by cadastral registers or equivalent. </w:t>
                  </w:r>
                </w:p>
              </w:tc>
            </w:tr>
            <w:tr w:rsidR="00D128FB" w:rsidRPr="00074262" w14:paraId="232FBE0A" w14:textId="77777777" w:rsidTr="006E2051">
              <w:trPr>
                <w:tblHeader/>
                <w:tblCellSpacing w:w="0" w:type="dxa"/>
              </w:trPr>
              <w:tc>
                <w:tcPr>
                  <w:tcW w:w="360" w:type="dxa"/>
                  <w:hideMark/>
                </w:tcPr>
                <w:p w14:paraId="7713E9AA" w14:textId="77777777" w:rsidR="00D128FB" w:rsidRPr="00D128FB" w:rsidRDefault="00D128FB" w:rsidP="006E2051">
                  <w:pPr>
                    <w:rPr>
                      <w:lang w:val="en-GB"/>
                    </w:rPr>
                  </w:pPr>
                  <w:r w:rsidRPr="00D128FB">
                    <w:rPr>
                      <w:lang w:val="en-GB"/>
                    </w:rPr>
                    <w:t> </w:t>
                  </w:r>
                </w:p>
              </w:tc>
              <w:tc>
                <w:tcPr>
                  <w:tcW w:w="1500" w:type="dxa"/>
                  <w:hideMark/>
                </w:tcPr>
                <w:p w14:paraId="51F808EE" w14:textId="77777777" w:rsidR="00D128FB" w:rsidRPr="00631F8B" w:rsidRDefault="00D128FB" w:rsidP="006E2051">
                  <w:r w:rsidRPr="00631F8B">
                    <w:t>Omschrijving:</w:t>
                  </w:r>
                </w:p>
              </w:tc>
              <w:tc>
                <w:tcPr>
                  <w:tcW w:w="0" w:type="auto"/>
                  <w:hideMark/>
                </w:tcPr>
                <w:p w14:paraId="337B7B23" w14:textId="77777777" w:rsidR="00D128FB" w:rsidRPr="00D128FB" w:rsidRDefault="00D128FB" w:rsidP="006E2051">
                  <w:pPr>
                    <w:rPr>
                      <w:lang w:val="en-GB"/>
                    </w:rPr>
                  </w:pPr>
                  <w:r w:rsidRPr="00D128FB">
                    <w:rPr>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D128FB" w:rsidRPr="00631F8B" w14:paraId="529B4381" w14:textId="77777777" w:rsidTr="006E2051">
              <w:trPr>
                <w:tblHeader/>
                <w:tblCellSpacing w:w="0" w:type="dxa"/>
              </w:trPr>
              <w:tc>
                <w:tcPr>
                  <w:tcW w:w="360" w:type="dxa"/>
                  <w:hideMark/>
                </w:tcPr>
                <w:p w14:paraId="799A54AE" w14:textId="77777777" w:rsidR="00D128FB" w:rsidRPr="00D128FB" w:rsidRDefault="00D128FB" w:rsidP="006E2051">
                  <w:pPr>
                    <w:rPr>
                      <w:lang w:val="en-GB"/>
                    </w:rPr>
                  </w:pPr>
                  <w:r w:rsidRPr="00D128FB">
                    <w:rPr>
                      <w:lang w:val="en-GB"/>
                    </w:rPr>
                    <w:t> </w:t>
                  </w:r>
                </w:p>
              </w:tc>
              <w:tc>
                <w:tcPr>
                  <w:tcW w:w="1500" w:type="dxa"/>
                  <w:hideMark/>
                </w:tcPr>
                <w:p w14:paraId="30AF8941" w14:textId="77777777" w:rsidR="00D128FB" w:rsidRPr="00631F8B" w:rsidRDefault="00D128FB" w:rsidP="006E2051">
                  <w:r w:rsidRPr="00631F8B">
                    <w:t>Stereotypes:</w:t>
                  </w:r>
                </w:p>
              </w:tc>
              <w:tc>
                <w:tcPr>
                  <w:tcW w:w="0" w:type="auto"/>
                  <w:hideMark/>
                </w:tcPr>
                <w:p w14:paraId="593147C5" w14:textId="77777777" w:rsidR="00D128FB" w:rsidRPr="00631F8B" w:rsidRDefault="00D128FB" w:rsidP="006E2051">
                  <w:r w:rsidRPr="00631F8B">
                    <w:t>«featureType»</w:t>
                  </w:r>
                </w:p>
              </w:tc>
            </w:tr>
          </w:tbl>
          <w:p w14:paraId="29799E21" w14:textId="77777777" w:rsidR="00D128FB" w:rsidRPr="00631F8B" w:rsidRDefault="00D128FB" w:rsidP="006E2051"/>
        </w:tc>
      </w:tr>
      <w:tr w:rsidR="00D128FB" w:rsidRPr="00631F8B" w14:paraId="7DF2759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B438F" w14:textId="77777777" w:rsidR="00D128FB" w:rsidRPr="00631F8B" w:rsidRDefault="00D128FB" w:rsidP="006E2051">
            <w:r w:rsidRPr="00631F8B">
              <w:rPr>
                <w:b/>
                <w:bCs/>
              </w:rPr>
              <w:t>Attribuut: areaValue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846E90D" w14:textId="77777777" w:rsidTr="006E2051">
              <w:trPr>
                <w:tblHeader/>
                <w:tblCellSpacing w:w="0" w:type="dxa"/>
              </w:trPr>
              <w:tc>
                <w:tcPr>
                  <w:tcW w:w="360" w:type="dxa"/>
                  <w:hideMark/>
                </w:tcPr>
                <w:p w14:paraId="6C8B9A37" w14:textId="77777777" w:rsidR="00D128FB" w:rsidRPr="00631F8B" w:rsidRDefault="00D128FB" w:rsidP="006E2051">
                  <w:r w:rsidRPr="00631F8B">
                    <w:lastRenderedPageBreak/>
                    <w:t> </w:t>
                  </w:r>
                </w:p>
              </w:tc>
              <w:tc>
                <w:tcPr>
                  <w:tcW w:w="1500" w:type="dxa"/>
                  <w:hideMark/>
                </w:tcPr>
                <w:p w14:paraId="42A824F2" w14:textId="77777777" w:rsidR="00D128FB" w:rsidRPr="00631F8B" w:rsidRDefault="00D128FB" w:rsidP="006E2051">
                  <w:r w:rsidRPr="00631F8B">
                    <w:t>Type:</w:t>
                  </w:r>
                </w:p>
              </w:tc>
              <w:tc>
                <w:tcPr>
                  <w:tcW w:w="0" w:type="auto"/>
                  <w:hideMark/>
                </w:tcPr>
                <w:p w14:paraId="479E2038" w14:textId="77777777" w:rsidR="00D128FB" w:rsidRPr="00631F8B" w:rsidRDefault="00D128FB" w:rsidP="006E2051">
                  <w:r w:rsidRPr="00631F8B">
                    <w:t>Area</w:t>
                  </w:r>
                </w:p>
              </w:tc>
            </w:tr>
            <w:tr w:rsidR="00D128FB" w:rsidRPr="00074262" w14:paraId="7C145850" w14:textId="77777777" w:rsidTr="006E2051">
              <w:trPr>
                <w:tblHeader/>
                <w:tblCellSpacing w:w="0" w:type="dxa"/>
              </w:trPr>
              <w:tc>
                <w:tcPr>
                  <w:tcW w:w="360" w:type="dxa"/>
                  <w:hideMark/>
                </w:tcPr>
                <w:p w14:paraId="73674FFE" w14:textId="77777777" w:rsidR="00D128FB" w:rsidRPr="00631F8B" w:rsidRDefault="00D128FB" w:rsidP="006E2051">
                  <w:r w:rsidRPr="00631F8B">
                    <w:t> </w:t>
                  </w:r>
                </w:p>
              </w:tc>
              <w:tc>
                <w:tcPr>
                  <w:tcW w:w="1500" w:type="dxa"/>
                  <w:hideMark/>
                </w:tcPr>
                <w:p w14:paraId="5D74ACEC" w14:textId="77777777" w:rsidR="00D128FB" w:rsidRPr="00631F8B" w:rsidRDefault="00D128FB" w:rsidP="006E2051">
                  <w:r w:rsidRPr="00631F8B">
                    <w:t>Definitie:</w:t>
                  </w:r>
                </w:p>
              </w:tc>
              <w:tc>
                <w:tcPr>
                  <w:tcW w:w="0" w:type="auto"/>
                  <w:hideMark/>
                </w:tcPr>
                <w:p w14:paraId="601AB811" w14:textId="77777777" w:rsidR="00D128FB" w:rsidRPr="00D128FB" w:rsidRDefault="00D128FB" w:rsidP="006E2051">
                  <w:pPr>
                    <w:rPr>
                      <w:lang w:val="en-GB"/>
                    </w:rPr>
                  </w:pPr>
                  <w:r w:rsidRPr="00D128FB">
                    <w:rPr>
                      <w:lang w:val="en-GB"/>
                    </w:rPr>
                    <w:t>Registered area value giving quantification of the area projected on the horizontal plane of the cadastral parcel.</w:t>
                  </w:r>
                </w:p>
              </w:tc>
            </w:tr>
            <w:tr w:rsidR="00D128FB" w:rsidRPr="00631F8B" w14:paraId="391C405F" w14:textId="77777777" w:rsidTr="006E2051">
              <w:trPr>
                <w:tblHeader/>
                <w:tblCellSpacing w:w="0" w:type="dxa"/>
              </w:trPr>
              <w:tc>
                <w:tcPr>
                  <w:tcW w:w="360" w:type="dxa"/>
                  <w:hideMark/>
                </w:tcPr>
                <w:p w14:paraId="338CE3BC" w14:textId="77777777" w:rsidR="00D128FB" w:rsidRPr="00D128FB" w:rsidRDefault="00D128FB" w:rsidP="006E2051">
                  <w:pPr>
                    <w:rPr>
                      <w:lang w:val="en-GB"/>
                    </w:rPr>
                  </w:pPr>
                  <w:r w:rsidRPr="00D128FB">
                    <w:rPr>
                      <w:lang w:val="en-GB"/>
                    </w:rPr>
                    <w:t> </w:t>
                  </w:r>
                </w:p>
              </w:tc>
              <w:tc>
                <w:tcPr>
                  <w:tcW w:w="1500" w:type="dxa"/>
                  <w:hideMark/>
                </w:tcPr>
                <w:p w14:paraId="3F0961B6" w14:textId="77777777" w:rsidR="00D128FB" w:rsidRPr="00631F8B" w:rsidRDefault="00D128FB" w:rsidP="006E2051">
                  <w:r w:rsidRPr="00631F8B">
                    <w:t>Multipliciteit:</w:t>
                  </w:r>
                </w:p>
              </w:tc>
              <w:tc>
                <w:tcPr>
                  <w:tcW w:w="0" w:type="auto"/>
                  <w:hideMark/>
                </w:tcPr>
                <w:p w14:paraId="65F668B8" w14:textId="77777777" w:rsidR="00D128FB" w:rsidRPr="00631F8B" w:rsidRDefault="00D128FB" w:rsidP="006E2051">
                  <w:r w:rsidRPr="00631F8B">
                    <w:t>0..1</w:t>
                  </w:r>
                </w:p>
              </w:tc>
            </w:tr>
            <w:tr w:rsidR="00D128FB" w:rsidRPr="00631F8B" w14:paraId="78F0F821" w14:textId="77777777" w:rsidTr="006E2051">
              <w:trPr>
                <w:tblHeader/>
                <w:tblCellSpacing w:w="0" w:type="dxa"/>
              </w:trPr>
              <w:tc>
                <w:tcPr>
                  <w:tcW w:w="360" w:type="dxa"/>
                  <w:hideMark/>
                </w:tcPr>
                <w:p w14:paraId="0BDE5B13" w14:textId="77777777" w:rsidR="00D128FB" w:rsidRPr="00631F8B" w:rsidRDefault="00D128FB" w:rsidP="006E2051">
                  <w:r w:rsidRPr="00631F8B">
                    <w:t> </w:t>
                  </w:r>
                </w:p>
              </w:tc>
              <w:tc>
                <w:tcPr>
                  <w:tcW w:w="1500" w:type="dxa"/>
                  <w:hideMark/>
                </w:tcPr>
                <w:p w14:paraId="6C58A438" w14:textId="77777777" w:rsidR="00D128FB" w:rsidRPr="00631F8B" w:rsidRDefault="00D128FB" w:rsidP="006E2051">
                  <w:r w:rsidRPr="00631F8B">
                    <w:t>Stereotypes:</w:t>
                  </w:r>
                </w:p>
              </w:tc>
              <w:tc>
                <w:tcPr>
                  <w:tcW w:w="0" w:type="auto"/>
                  <w:hideMark/>
                </w:tcPr>
                <w:p w14:paraId="1FA0DAA7" w14:textId="77777777" w:rsidR="00D128FB" w:rsidRPr="00631F8B" w:rsidRDefault="00D128FB" w:rsidP="006E2051">
                  <w:r w:rsidRPr="00631F8B">
                    <w:t>«voidable»</w:t>
                  </w:r>
                </w:p>
              </w:tc>
            </w:tr>
          </w:tbl>
          <w:p w14:paraId="4F6C046C" w14:textId="77777777" w:rsidR="00D128FB" w:rsidRPr="00631F8B" w:rsidRDefault="00D128FB" w:rsidP="006E2051"/>
        </w:tc>
      </w:tr>
      <w:tr w:rsidR="00D128FB" w:rsidRPr="00631F8B" w14:paraId="7FAB8B3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95A081" w14:textId="77777777" w:rsidR="00D128FB" w:rsidRPr="00631F8B" w:rsidRDefault="00D128FB" w:rsidP="006E2051">
            <w:r w:rsidRPr="00631F8B">
              <w:rPr>
                <w:b/>
                <w:bCs/>
              </w:rPr>
              <w:lastRenderedPageBreak/>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F44316F" w14:textId="77777777" w:rsidTr="006E2051">
              <w:trPr>
                <w:tblHeader/>
                <w:tblCellSpacing w:w="0" w:type="dxa"/>
              </w:trPr>
              <w:tc>
                <w:tcPr>
                  <w:tcW w:w="360" w:type="dxa"/>
                  <w:hideMark/>
                </w:tcPr>
                <w:p w14:paraId="5C3B6AE0" w14:textId="77777777" w:rsidR="00D128FB" w:rsidRPr="00631F8B" w:rsidRDefault="00D128FB" w:rsidP="006E2051">
                  <w:r w:rsidRPr="00631F8B">
                    <w:t> </w:t>
                  </w:r>
                </w:p>
              </w:tc>
              <w:tc>
                <w:tcPr>
                  <w:tcW w:w="1500" w:type="dxa"/>
                  <w:hideMark/>
                </w:tcPr>
                <w:p w14:paraId="6E7FF06F" w14:textId="77777777" w:rsidR="00D128FB" w:rsidRPr="00631F8B" w:rsidRDefault="00D128FB" w:rsidP="006E2051">
                  <w:r w:rsidRPr="00631F8B">
                    <w:t>Type:</w:t>
                  </w:r>
                </w:p>
              </w:tc>
              <w:tc>
                <w:tcPr>
                  <w:tcW w:w="0" w:type="auto"/>
                  <w:hideMark/>
                </w:tcPr>
                <w:p w14:paraId="3D37C318" w14:textId="77777777" w:rsidR="00D128FB" w:rsidRPr="00631F8B" w:rsidRDefault="00D128FB" w:rsidP="006E2051">
                  <w:r w:rsidRPr="00631F8B">
                    <w:t>DateTime</w:t>
                  </w:r>
                </w:p>
              </w:tc>
            </w:tr>
            <w:tr w:rsidR="00D128FB" w:rsidRPr="00074262" w14:paraId="2BBE00A1" w14:textId="77777777" w:rsidTr="006E2051">
              <w:trPr>
                <w:tblHeader/>
                <w:tblCellSpacing w:w="0" w:type="dxa"/>
              </w:trPr>
              <w:tc>
                <w:tcPr>
                  <w:tcW w:w="360" w:type="dxa"/>
                  <w:hideMark/>
                </w:tcPr>
                <w:p w14:paraId="16292E44" w14:textId="77777777" w:rsidR="00D128FB" w:rsidRPr="00631F8B" w:rsidRDefault="00D128FB" w:rsidP="006E2051">
                  <w:r w:rsidRPr="00631F8B">
                    <w:t> </w:t>
                  </w:r>
                </w:p>
              </w:tc>
              <w:tc>
                <w:tcPr>
                  <w:tcW w:w="1500" w:type="dxa"/>
                  <w:hideMark/>
                </w:tcPr>
                <w:p w14:paraId="44E0B05C" w14:textId="77777777" w:rsidR="00D128FB" w:rsidRPr="00631F8B" w:rsidRDefault="00D128FB" w:rsidP="006E2051">
                  <w:r w:rsidRPr="00631F8B">
                    <w:t>Definitie:</w:t>
                  </w:r>
                </w:p>
              </w:tc>
              <w:tc>
                <w:tcPr>
                  <w:tcW w:w="0" w:type="auto"/>
                  <w:hideMark/>
                </w:tcPr>
                <w:p w14:paraId="7ADA8219" w14:textId="77777777"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14:paraId="7837F4A8" w14:textId="77777777" w:rsidTr="006E2051">
              <w:trPr>
                <w:tblHeader/>
                <w:tblCellSpacing w:w="0" w:type="dxa"/>
              </w:trPr>
              <w:tc>
                <w:tcPr>
                  <w:tcW w:w="360" w:type="dxa"/>
                  <w:hideMark/>
                </w:tcPr>
                <w:p w14:paraId="332AEA98" w14:textId="77777777" w:rsidR="00D128FB" w:rsidRPr="00D128FB" w:rsidRDefault="00D128FB" w:rsidP="006E2051">
                  <w:pPr>
                    <w:rPr>
                      <w:lang w:val="en-GB"/>
                    </w:rPr>
                  </w:pPr>
                  <w:r w:rsidRPr="00D128FB">
                    <w:rPr>
                      <w:lang w:val="en-GB"/>
                    </w:rPr>
                    <w:t> </w:t>
                  </w:r>
                </w:p>
              </w:tc>
              <w:tc>
                <w:tcPr>
                  <w:tcW w:w="1500" w:type="dxa"/>
                  <w:hideMark/>
                </w:tcPr>
                <w:p w14:paraId="10769559" w14:textId="77777777" w:rsidR="00D128FB" w:rsidRPr="00631F8B" w:rsidRDefault="00D128FB" w:rsidP="006E2051">
                  <w:r w:rsidRPr="00631F8B">
                    <w:t>Multipliciteit:</w:t>
                  </w:r>
                </w:p>
              </w:tc>
              <w:tc>
                <w:tcPr>
                  <w:tcW w:w="0" w:type="auto"/>
                  <w:hideMark/>
                </w:tcPr>
                <w:p w14:paraId="304C3FCA" w14:textId="77777777" w:rsidR="00D128FB" w:rsidRPr="00631F8B" w:rsidRDefault="00D128FB" w:rsidP="006E2051">
                  <w:r w:rsidRPr="00631F8B">
                    <w:t>1</w:t>
                  </w:r>
                </w:p>
              </w:tc>
            </w:tr>
            <w:tr w:rsidR="00D128FB" w:rsidRPr="00631F8B" w14:paraId="49213256" w14:textId="77777777" w:rsidTr="006E2051">
              <w:trPr>
                <w:tblHeader/>
                <w:tblCellSpacing w:w="0" w:type="dxa"/>
              </w:trPr>
              <w:tc>
                <w:tcPr>
                  <w:tcW w:w="360" w:type="dxa"/>
                  <w:hideMark/>
                </w:tcPr>
                <w:p w14:paraId="15B1CDCA" w14:textId="77777777" w:rsidR="00D128FB" w:rsidRPr="00631F8B" w:rsidRDefault="00D128FB" w:rsidP="006E2051">
                  <w:r w:rsidRPr="00631F8B">
                    <w:t> </w:t>
                  </w:r>
                </w:p>
              </w:tc>
              <w:tc>
                <w:tcPr>
                  <w:tcW w:w="1500" w:type="dxa"/>
                  <w:hideMark/>
                </w:tcPr>
                <w:p w14:paraId="6130827E" w14:textId="77777777" w:rsidR="00D128FB" w:rsidRPr="00631F8B" w:rsidRDefault="00D128FB" w:rsidP="006E2051">
                  <w:r w:rsidRPr="00631F8B">
                    <w:t>Stereotypes:</w:t>
                  </w:r>
                </w:p>
              </w:tc>
              <w:tc>
                <w:tcPr>
                  <w:tcW w:w="0" w:type="auto"/>
                  <w:hideMark/>
                </w:tcPr>
                <w:p w14:paraId="1D0AF9E3" w14:textId="77777777" w:rsidR="00D128FB" w:rsidRPr="00631F8B" w:rsidRDefault="00D128FB" w:rsidP="006E2051">
                  <w:r w:rsidRPr="00631F8B">
                    <w:t>«lifeCycleInfo,voidable»</w:t>
                  </w:r>
                </w:p>
              </w:tc>
            </w:tr>
          </w:tbl>
          <w:p w14:paraId="1994E1EA" w14:textId="77777777" w:rsidR="00D128FB" w:rsidRPr="00631F8B" w:rsidRDefault="00D128FB" w:rsidP="006E2051"/>
        </w:tc>
      </w:tr>
      <w:tr w:rsidR="00D128FB" w:rsidRPr="00631F8B" w14:paraId="24030B7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08F2E7" w14:textId="77777777"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2B64888" w14:textId="77777777" w:rsidTr="006E2051">
              <w:trPr>
                <w:tblHeader/>
                <w:tblCellSpacing w:w="0" w:type="dxa"/>
              </w:trPr>
              <w:tc>
                <w:tcPr>
                  <w:tcW w:w="360" w:type="dxa"/>
                  <w:hideMark/>
                </w:tcPr>
                <w:p w14:paraId="395B8905" w14:textId="77777777" w:rsidR="00D128FB" w:rsidRPr="00631F8B" w:rsidRDefault="00D128FB" w:rsidP="006E2051">
                  <w:r w:rsidRPr="00631F8B">
                    <w:t> </w:t>
                  </w:r>
                </w:p>
              </w:tc>
              <w:tc>
                <w:tcPr>
                  <w:tcW w:w="1500" w:type="dxa"/>
                  <w:hideMark/>
                </w:tcPr>
                <w:p w14:paraId="07A45D76" w14:textId="77777777" w:rsidR="00D128FB" w:rsidRPr="00631F8B" w:rsidRDefault="00D128FB" w:rsidP="006E2051">
                  <w:r w:rsidRPr="00631F8B">
                    <w:t>Type:</w:t>
                  </w:r>
                </w:p>
              </w:tc>
              <w:tc>
                <w:tcPr>
                  <w:tcW w:w="0" w:type="auto"/>
                  <w:hideMark/>
                </w:tcPr>
                <w:p w14:paraId="47A226C6" w14:textId="77777777" w:rsidR="00D128FB" w:rsidRPr="00631F8B" w:rsidRDefault="00D128FB" w:rsidP="006E2051">
                  <w:r w:rsidRPr="00631F8B">
                    <w:t>DateTime</w:t>
                  </w:r>
                </w:p>
              </w:tc>
            </w:tr>
            <w:tr w:rsidR="00D128FB" w:rsidRPr="00074262" w14:paraId="53C4C454" w14:textId="77777777" w:rsidTr="006E2051">
              <w:trPr>
                <w:tblHeader/>
                <w:tblCellSpacing w:w="0" w:type="dxa"/>
              </w:trPr>
              <w:tc>
                <w:tcPr>
                  <w:tcW w:w="360" w:type="dxa"/>
                  <w:hideMark/>
                </w:tcPr>
                <w:p w14:paraId="160951A4" w14:textId="77777777" w:rsidR="00D128FB" w:rsidRPr="00631F8B" w:rsidRDefault="00D128FB" w:rsidP="006E2051">
                  <w:r w:rsidRPr="00631F8B">
                    <w:t> </w:t>
                  </w:r>
                </w:p>
              </w:tc>
              <w:tc>
                <w:tcPr>
                  <w:tcW w:w="1500" w:type="dxa"/>
                  <w:hideMark/>
                </w:tcPr>
                <w:p w14:paraId="7E8DB7F2" w14:textId="77777777" w:rsidR="00D128FB" w:rsidRPr="00631F8B" w:rsidRDefault="00D128FB" w:rsidP="006E2051">
                  <w:r w:rsidRPr="00631F8B">
                    <w:t>Definitie:</w:t>
                  </w:r>
                </w:p>
              </w:tc>
              <w:tc>
                <w:tcPr>
                  <w:tcW w:w="0" w:type="auto"/>
                  <w:hideMark/>
                </w:tcPr>
                <w:p w14:paraId="1DD6C809" w14:textId="77777777"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14:paraId="6AB3B461" w14:textId="77777777" w:rsidTr="006E2051">
              <w:trPr>
                <w:tblHeader/>
                <w:tblCellSpacing w:w="0" w:type="dxa"/>
              </w:trPr>
              <w:tc>
                <w:tcPr>
                  <w:tcW w:w="360" w:type="dxa"/>
                  <w:hideMark/>
                </w:tcPr>
                <w:p w14:paraId="3EACBA29" w14:textId="77777777" w:rsidR="00D128FB" w:rsidRPr="00D128FB" w:rsidRDefault="00D128FB" w:rsidP="006E2051">
                  <w:pPr>
                    <w:rPr>
                      <w:lang w:val="en-GB"/>
                    </w:rPr>
                  </w:pPr>
                  <w:r w:rsidRPr="00D128FB">
                    <w:rPr>
                      <w:lang w:val="en-GB"/>
                    </w:rPr>
                    <w:t> </w:t>
                  </w:r>
                </w:p>
              </w:tc>
              <w:tc>
                <w:tcPr>
                  <w:tcW w:w="1500" w:type="dxa"/>
                  <w:hideMark/>
                </w:tcPr>
                <w:p w14:paraId="036E831A" w14:textId="77777777" w:rsidR="00D128FB" w:rsidRPr="00631F8B" w:rsidRDefault="00D128FB" w:rsidP="006E2051">
                  <w:r w:rsidRPr="00631F8B">
                    <w:t>Multipliciteit:</w:t>
                  </w:r>
                </w:p>
              </w:tc>
              <w:tc>
                <w:tcPr>
                  <w:tcW w:w="0" w:type="auto"/>
                  <w:hideMark/>
                </w:tcPr>
                <w:p w14:paraId="41A82582" w14:textId="77777777" w:rsidR="00D128FB" w:rsidRPr="00631F8B" w:rsidRDefault="00D128FB" w:rsidP="006E2051">
                  <w:r w:rsidRPr="00631F8B">
                    <w:t>0..1</w:t>
                  </w:r>
                </w:p>
              </w:tc>
            </w:tr>
            <w:tr w:rsidR="00D128FB" w:rsidRPr="00631F8B" w14:paraId="58234E7E" w14:textId="77777777" w:rsidTr="006E2051">
              <w:trPr>
                <w:tblHeader/>
                <w:tblCellSpacing w:w="0" w:type="dxa"/>
              </w:trPr>
              <w:tc>
                <w:tcPr>
                  <w:tcW w:w="360" w:type="dxa"/>
                  <w:hideMark/>
                </w:tcPr>
                <w:p w14:paraId="0B1BEA5F" w14:textId="77777777" w:rsidR="00D128FB" w:rsidRPr="00631F8B" w:rsidRDefault="00D128FB" w:rsidP="006E2051">
                  <w:r w:rsidRPr="00631F8B">
                    <w:t> </w:t>
                  </w:r>
                </w:p>
              </w:tc>
              <w:tc>
                <w:tcPr>
                  <w:tcW w:w="1500" w:type="dxa"/>
                  <w:hideMark/>
                </w:tcPr>
                <w:p w14:paraId="48FAFF06" w14:textId="77777777" w:rsidR="00D128FB" w:rsidRPr="00631F8B" w:rsidRDefault="00D128FB" w:rsidP="006E2051">
                  <w:r w:rsidRPr="00631F8B">
                    <w:t>Stereotypes:</w:t>
                  </w:r>
                </w:p>
              </w:tc>
              <w:tc>
                <w:tcPr>
                  <w:tcW w:w="0" w:type="auto"/>
                  <w:hideMark/>
                </w:tcPr>
                <w:p w14:paraId="60167214" w14:textId="77777777" w:rsidR="00D128FB" w:rsidRPr="00631F8B" w:rsidRDefault="00D128FB" w:rsidP="006E2051">
                  <w:r w:rsidRPr="00631F8B">
                    <w:t>«lifeCycleInfo,voidable»</w:t>
                  </w:r>
                </w:p>
              </w:tc>
            </w:tr>
          </w:tbl>
          <w:p w14:paraId="5D8720D2" w14:textId="77777777" w:rsidR="00D128FB" w:rsidRPr="00631F8B" w:rsidRDefault="00D128FB" w:rsidP="006E2051"/>
        </w:tc>
      </w:tr>
      <w:tr w:rsidR="00D128FB" w:rsidRPr="00631F8B" w14:paraId="3AE13B2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DB41F3" w14:textId="77777777"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858AFEE" w14:textId="77777777" w:rsidTr="006E2051">
              <w:trPr>
                <w:tblHeader/>
                <w:tblCellSpacing w:w="0" w:type="dxa"/>
              </w:trPr>
              <w:tc>
                <w:tcPr>
                  <w:tcW w:w="360" w:type="dxa"/>
                  <w:hideMark/>
                </w:tcPr>
                <w:p w14:paraId="2D7DD4D4" w14:textId="77777777" w:rsidR="00D128FB" w:rsidRPr="00631F8B" w:rsidRDefault="00D128FB" w:rsidP="006E2051">
                  <w:r w:rsidRPr="00631F8B">
                    <w:t> </w:t>
                  </w:r>
                </w:p>
              </w:tc>
              <w:tc>
                <w:tcPr>
                  <w:tcW w:w="1500" w:type="dxa"/>
                  <w:hideMark/>
                </w:tcPr>
                <w:p w14:paraId="4F5AA2C7" w14:textId="77777777" w:rsidR="00D128FB" w:rsidRPr="00631F8B" w:rsidRDefault="00D128FB" w:rsidP="006E2051">
                  <w:r w:rsidRPr="00631F8B">
                    <w:t>Type:</w:t>
                  </w:r>
                </w:p>
              </w:tc>
              <w:tc>
                <w:tcPr>
                  <w:tcW w:w="0" w:type="auto"/>
                  <w:hideMark/>
                </w:tcPr>
                <w:p w14:paraId="63239D5C" w14:textId="77777777" w:rsidR="00D128FB" w:rsidRPr="00631F8B" w:rsidRDefault="00D128FB" w:rsidP="006E2051">
                  <w:r w:rsidRPr="00631F8B">
                    <w:t>GM_Object</w:t>
                  </w:r>
                </w:p>
              </w:tc>
            </w:tr>
            <w:tr w:rsidR="00D128FB" w:rsidRPr="00074262" w14:paraId="34B11F7B" w14:textId="77777777" w:rsidTr="006E2051">
              <w:trPr>
                <w:tblHeader/>
                <w:tblCellSpacing w:w="0" w:type="dxa"/>
              </w:trPr>
              <w:tc>
                <w:tcPr>
                  <w:tcW w:w="360" w:type="dxa"/>
                  <w:hideMark/>
                </w:tcPr>
                <w:p w14:paraId="2D6231AD" w14:textId="77777777" w:rsidR="00D128FB" w:rsidRPr="00631F8B" w:rsidRDefault="00D128FB" w:rsidP="006E2051">
                  <w:r w:rsidRPr="00631F8B">
                    <w:t> </w:t>
                  </w:r>
                </w:p>
              </w:tc>
              <w:tc>
                <w:tcPr>
                  <w:tcW w:w="1500" w:type="dxa"/>
                  <w:hideMark/>
                </w:tcPr>
                <w:p w14:paraId="2B188920" w14:textId="77777777" w:rsidR="00D128FB" w:rsidRPr="00631F8B" w:rsidRDefault="00D128FB" w:rsidP="006E2051">
                  <w:r w:rsidRPr="00631F8B">
                    <w:t>Definitie:</w:t>
                  </w:r>
                </w:p>
              </w:tc>
              <w:tc>
                <w:tcPr>
                  <w:tcW w:w="0" w:type="auto"/>
                  <w:hideMark/>
                </w:tcPr>
                <w:p w14:paraId="67514AD8" w14:textId="77777777" w:rsidR="00D128FB" w:rsidRPr="00D128FB" w:rsidRDefault="00D128FB" w:rsidP="006E2051">
                  <w:pPr>
                    <w:rPr>
                      <w:lang w:val="en-GB"/>
                    </w:rPr>
                  </w:pPr>
                  <w:r w:rsidRPr="00D128FB">
                    <w:rPr>
                      <w:lang w:val="en-GB"/>
                    </w:rPr>
                    <w:t xml:space="preserve">Geometry of the cadastral parcel. </w:t>
                  </w:r>
                </w:p>
              </w:tc>
            </w:tr>
            <w:tr w:rsidR="00D128FB" w:rsidRPr="00074262" w14:paraId="093A9EA9" w14:textId="77777777" w:rsidTr="006E2051">
              <w:trPr>
                <w:tblHeader/>
                <w:tblCellSpacing w:w="0" w:type="dxa"/>
              </w:trPr>
              <w:tc>
                <w:tcPr>
                  <w:tcW w:w="360" w:type="dxa"/>
                  <w:hideMark/>
                </w:tcPr>
                <w:p w14:paraId="0A117174" w14:textId="77777777" w:rsidR="00D128FB" w:rsidRPr="00D128FB" w:rsidRDefault="00D128FB" w:rsidP="006E2051">
                  <w:pPr>
                    <w:rPr>
                      <w:lang w:val="en-GB"/>
                    </w:rPr>
                  </w:pPr>
                  <w:r w:rsidRPr="00D128FB">
                    <w:rPr>
                      <w:lang w:val="en-GB"/>
                    </w:rPr>
                    <w:t> </w:t>
                  </w:r>
                </w:p>
              </w:tc>
              <w:tc>
                <w:tcPr>
                  <w:tcW w:w="1500" w:type="dxa"/>
                  <w:hideMark/>
                </w:tcPr>
                <w:p w14:paraId="5A3A125B" w14:textId="77777777" w:rsidR="00D128FB" w:rsidRPr="00631F8B" w:rsidRDefault="00D128FB" w:rsidP="006E2051">
                  <w:r w:rsidRPr="00631F8B">
                    <w:t>Omschrijving:</w:t>
                  </w:r>
                </w:p>
              </w:tc>
              <w:tc>
                <w:tcPr>
                  <w:tcW w:w="0" w:type="auto"/>
                  <w:hideMark/>
                </w:tcPr>
                <w:p w14:paraId="00DF1523" w14:textId="77777777" w:rsidR="00D128FB" w:rsidRPr="00D128FB" w:rsidRDefault="00D128FB" w:rsidP="006E2051">
                  <w:pPr>
                    <w:rPr>
                      <w:lang w:val="en-GB"/>
                    </w:rPr>
                  </w:pPr>
                  <w:r w:rsidRPr="00D128FB">
                    <w:rPr>
                      <w:lang w:val="en-GB"/>
                    </w:rPr>
                    <w:t>As much as possible, the geometry should be a single area.</w:t>
                  </w:r>
                </w:p>
              </w:tc>
            </w:tr>
            <w:tr w:rsidR="00D128FB" w:rsidRPr="00631F8B" w14:paraId="66586660" w14:textId="77777777" w:rsidTr="006E2051">
              <w:trPr>
                <w:tblHeader/>
                <w:tblCellSpacing w:w="0" w:type="dxa"/>
              </w:trPr>
              <w:tc>
                <w:tcPr>
                  <w:tcW w:w="360" w:type="dxa"/>
                  <w:hideMark/>
                </w:tcPr>
                <w:p w14:paraId="28E55CB0" w14:textId="77777777" w:rsidR="00D128FB" w:rsidRPr="00D128FB" w:rsidRDefault="00D128FB" w:rsidP="006E2051">
                  <w:pPr>
                    <w:rPr>
                      <w:lang w:val="en-GB"/>
                    </w:rPr>
                  </w:pPr>
                  <w:r w:rsidRPr="00D128FB">
                    <w:rPr>
                      <w:lang w:val="en-GB"/>
                    </w:rPr>
                    <w:t> </w:t>
                  </w:r>
                </w:p>
              </w:tc>
              <w:tc>
                <w:tcPr>
                  <w:tcW w:w="1500" w:type="dxa"/>
                  <w:hideMark/>
                </w:tcPr>
                <w:p w14:paraId="0221A020" w14:textId="77777777" w:rsidR="00D128FB" w:rsidRPr="00631F8B" w:rsidRDefault="00D128FB" w:rsidP="006E2051">
                  <w:r w:rsidRPr="00631F8B">
                    <w:t>Multipliciteit:</w:t>
                  </w:r>
                </w:p>
              </w:tc>
              <w:tc>
                <w:tcPr>
                  <w:tcW w:w="0" w:type="auto"/>
                  <w:hideMark/>
                </w:tcPr>
                <w:p w14:paraId="5F088EBA" w14:textId="77777777" w:rsidR="00D128FB" w:rsidRPr="00631F8B" w:rsidRDefault="00D128FB" w:rsidP="006E2051">
                  <w:r w:rsidRPr="00631F8B">
                    <w:t>1</w:t>
                  </w:r>
                </w:p>
              </w:tc>
            </w:tr>
          </w:tbl>
          <w:p w14:paraId="685C6024" w14:textId="77777777" w:rsidR="00D128FB" w:rsidRPr="00631F8B" w:rsidRDefault="00D128FB" w:rsidP="006E2051"/>
        </w:tc>
      </w:tr>
      <w:tr w:rsidR="00D128FB" w:rsidRPr="00631F8B" w14:paraId="0D57CAB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79E49" w14:textId="77777777"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C598412" w14:textId="77777777" w:rsidTr="006E2051">
              <w:trPr>
                <w:tblHeader/>
                <w:tblCellSpacing w:w="0" w:type="dxa"/>
              </w:trPr>
              <w:tc>
                <w:tcPr>
                  <w:tcW w:w="360" w:type="dxa"/>
                  <w:hideMark/>
                </w:tcPr>
                <w:p w14:paraId="5270432A" w14:textId="77777777" w:rsidR="00D128FB" w:rsidRPr="00631F8B" w:rsidRDefault="00D128FB" w:rsidP="006E2051">
                  <w:r w:rsidRPr="00631F8B">
                    <w:t> </w:t>
                  </w:r>
                </w:p>
              </w:tc>
              <w:tc>
                <w:tcPr>
                  <w:tcW w:w="1500" w:type="dxa"/>
                  <w:hideMark/>
                </w:tcPr>
                <w:p w14:paraId="37CD8AC9" w14:textId="77777777" w:rsidR="00D128FB" w:rsidRPr="00631F8B" w:rsidRDefault="00D128FB" w:rsidP="006E2051">
                  <w:r w:rsidRPr="00631F8B">
                    <w:t>Type:</w:t>
                  </w:r>
                </w:p>
              </w:tc>
              <w:tc>
                <w:tcPr>
                  <w:tcW w:w="0" w:type="auto"/>
                  <w:hideMark/>
                </w:tcPr>
                <w:p w14:paraId="63520367" w14:textId="77777777" w:rsidR="00D128FB" w:rsidRPr="00631F8B" w:rsidRDefault="00D128FB" w:rsidP="006E2051">
                  <w:r w:rsidRPr="00631F8B">
                    <w:t>Identifier</w:t>
                  </w:r>
                </w:p>
              </w:tc>
            </w:tr>
            <w:tr w:rsidR="00D128FB" w:rsidRPr="00074262" w14:paraId="349B74D5" w14:textId="77777777" w:rsidTr="006E2051">
              <w:trPr>
                <w:tblHeader/>
                <w:tblCellSpacing w:w="0" w:type="dxa"/>
              </w:trPr>
              <w:tc>
                <w:tcPr>
                  <w:tcW w:w="360" w:type="dxa"/>
                  <w:hideMark/>
                </w:tcPr>
                <w:p w14:paraId="712C97D4" w14:textId="77777777" w:rsidR="00D128FB" w:rsidRPr="00631F8B" w:rsidRDefault="00D128FB" w:rsidP="006E2051">
                  <w:r w:rsidRPr="00631F8B">
                    <w:t> </w:t>
                  </w:r>
                </w:p>
              </w:tc>
              <w:tc>
                <w:tcPr>
                  <w:tcW w:w="1500" w:type="dxa"/>
                  <w:hideMark/>
                </w:tcPr>
                <w:p w14:paraId="56C9926E" w14:textId="77777777" w:rsidR="00D128FB" w:rsidRPr="00631F8B" w:rsidRDefault="00D128FB" w:rsidP="006E2051">
                  <w:r w:rsidRPr="00631F8B">
                    <w:t>Definitie:</w:t>
                  </w:r>
                </w:p>
              </w:tc>
              <w:tc>
                <w:tcPr>
                  <w:tcW w:w="0" w:type="auto"/>
                  <w:hideMark/>
                </w:tcPr>
                <w:p w14:paraId="0E036DE4" w14:textId="77777777" w:rsidR="00D128FB" w:rsidRPr="00D128FB" w:rsidRDefault="00D128FB" w:rsidP="006E2051">
                  <w:pPr>
                    <w:rPr>
                      <w:lang w:val="en-GB"/>
                    </w:rPr>
                  </w:pPr>
                  <w:r w:rsidRPr="00D128FB">
                    <w:rPr>
                      <w:lang w:val="en-GB"/>
                    </w:rPr>
                    <w:t xml:space="preserve">External object identifier of the spatial object. </w:t>
                  </w:r>
                </w:p>
              </w:tc>
            </w:tr>
            <w:tr w:rsidR="00D128FB" w:rsidRPr="00074262" w14:paraId="26455434" w14:textId="77777777" w:rsidTr="006E2051">
              <w:trPr>
                <w:tblHeader/>
                <w:tblCellSpacing w:w="0" w:type="dxa"/>
              </w:trPr>
              <w:tc>
                <w:tcPr>
                  <w:tcW w:w="360" w:type="dxa"/>
                  <w:hideMark/>
                </w:tcPr>
                <w:p w14:paraId="4ADDE146" w14:textId="77777777" w:rsidR="00D128FB" w:rsidRPr="00D128FB" w:rsidRDefault="00D128FB" w:rsidP="006E2051">
                  <w:pPr>
                    <w:rPr>
                      <w:lang w:val="en-GB"/>
                    </w:rPr>
                  </w:pPr>
                  <w:r w:rsidRPr="00D128FB">
                    <w:rPr>
                      <w:lang w:val="en-GB"/>
                    </w:rPr>
                    <w:t> </w:t>
                  </w:r>
                </w:p>
              </w:tc>
              <w:tc>
                <w:tcPr>
                  <w:tcW w:w="1500" w:type="dxa"/>
                  <w:hideMark/>
                </w:tcPr>
                <w:p w14:paraId="3D1828BA" w14:textId="77777777" w:rsidR="00D128FB" w:rsidRPr="00631F8B" w:rsidRDefault="00D128FB" w:rsidP="006E2051">
                  <w:r w:rsidRPr="00631F8B">
                    <w:t>Omschrijving:</w:t>
                  </w:r>
                </w:p>
              </w:tc>
              <w:tc>
                <w:tcPr>
                  <w:tcW w:w="0" w:type="auto"/>
                  <w:hideMark/>
                </w:tcPr>
                <w:p w14:paraId="62DF296E" w14:textId="77777777"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14:paraId="789EFD26" w14:textId="77777777" w:rsidTr="006E2051">
              <w:trPr>
                <w:tblHeader/>
                <w:tblCellSpacing w:w="0" w:type="dxa"/>
              </w:trPr>
              <w:tc>
                <w:tcPr>
                  <w:tcW w:w="360" w:type="dxa"/>
                  <w:hideMark/>
                </w:tcPr>
                <w:p w14:paraId="4CBC104D" w14:textId="77777777" w:rsidR="00D128FB" w:rsidRPr="00D128FB" w:rsidRDefault="00D128FB" w:rsidP="006E2051">
                  <w:pPr>
                    <w:rPr>
                      <w:lang w:val="en-GB"/>
                    </w:rPr>
                  </w:pPr>
                  <w:r w:rsidRPr="00D128FB">
                    <w:rPr>
                      <w:lang w:val="en-GB"/>
                    </w:rPr>
                    <w:t> </w:t>
                  </w:r>
                </w:p>
              </w:tc>
              <w:tc>
                <w:tcPr>
                  <w:tcW w:w="1500" w:type="dxa"/>
                  <w:hideMark/>
                </w:tcPr>
                <w:p w14:paraId="65CA49C4" w14:textId="77777777" w:rsidR="00D128FB" w:rsidRPr="00631F8B" w:rsidRDefault="00D128FB" w:rsidP="006E2051">
                  <w:r w:rsidRPr="00631F8B">
                    <w:t>Multipliciteit:</w:t>
                  </w:r>
                </w:p>
              </w:tc>
              <w:tc>
                <w:tcPr>
                  <w:tcW w:w="0" w:type="auto"/>
                  <w:hideMark/>
                </w:tcPr>
                <w:p w14:paraId="1C7CBE58" w14:textId="77777777" w:rsidR="00D128FB" w:rsidRPr="00631F8B" w:rsidRDefault="00D128FB" w:rsidP="006E2051">
                  <w:r w:rsidRPr="00631F8B">
                    <w:t>1</w:t>
                  </w:r>
                </w:p>
              </w:tc>
            </w:tr>
          </w:tbl>
          <w:p w14:paraId="06628A14" w14:textId="77777777" w:rsidR="00D128FB" w:rsidRPr="00631F8B" w:rsidRDefault="00D128FB" w:rsidP="006E2051"/>
        </w:tc>
      </w:tr>
      <w:tr w:rsidR="00D128FB" w:rsidRPr="00631F8B" w14:paraId="5C32155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082006" w14:textId="77777777" w:rsidR="00D128FB" w:rsidRPr="00631F8B" w:rsidRDefault="00D128FB" w:rsidP="006E2051">
            <w:r w:rsidRPr="00631F8B">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7CAD555" w14:textId="77777777" w:rsidTr="006E2051">
              <w:trPr>
                <w:tblHeader/>
                <w:tblCellSpacing w:w="0" w:type="dxa"/>
              </w:trPr>
              <w:tc>
                <w:tcPr>
                  <w:tcW w:w="360" w:type="dxa"/>
                  <w:hideMark/>
                </w:tcPr>
                <w:p w14:paraId="5EC16EB4" w14:textId="77777777" w:rsidR="00D128FB" w:rsidRPr="00631F8B" w:rsidRDefault="00D128FB" w:rsidP="006E2051">
                  <w:r w:rsidRPr="00631F8B">
                    <w:t> </w:t>
                  </w:r>
                </w:p>
              </w:tc>
              <w:tc>
                <w:tcPr>
                  <w:tcW w:w="1500" w:type="dxa"/>
                  <w:hideMark/>
                </w:tcPr>
                <w:p w14:paraId="3DC0D837" w14:textId="77777777" w:rsidR="00D128FB" w:rsidRPr="00631F8B" w:rsidRDefault="00D128FB" w:rsidP="006E2051">
                  <w:r w:rsidRPr="00631F8B">
                    <w:t>Type:</w:t>
                  </w:r>
                </w:p>
              </w:tc>
              <w:tc>
                <w:tcPr>
                  <w:tcW w:w="0" w:type="auto"/>
                  <w:hideMark/>
                </w:tcPr>
                <w:p w14:paraId="2A33943E" w14:textId="77777777" w:rsidR="00D128FB" w:rsidRPr="00631F8B" w:rsidRDefault="00D128FB" w:rsidP="006E2051">
                  <w:r w:rsidRPr="00631F8B">
                    <w:t>CharacterString</w:t>
                  </w:r>
                </w:p>
              </w:tc>
            </w:tr>
            <w:tr w:rsidR="00D128FB" w:rsidRPr="00074262" w14:paraId="0F03BDE7" w14:textId="77777777" w:rsidTr="006E2051">
              <w:trPr>
                <w:tblHeader/>
                <w:tblCellSpacing w:w="0" w:type="dxa"/>
              </w:trPr>
              <w:tc>
                <w:tcPr>
                  <w:tcW w:w="360" w:type="dxa"/>
                  <w:hideMark/>
                </w:tcPr>
                <w:p w14:paraId="5B66EA4E" w14:textId="77777777" w:rsidR="00D128FB" w:rsidRPr="00631F8B" w:rsidRDefault="00D128FB" w:rsidP="006E2051">
                  <w:r w:rsidRPr="00631F8B">
                    <w:t> </w:t>
                  </w:r>
                </w:p>
              </w:tc>
              <w:tc>
                <w:tcPr>
                  <w:tcW w:w="1500" w:type="dxa"/>
                  <w:hideMark/>
                </w:tcPr>
                <w:p w14:paraId="163796AB" w14:textId="77777777" w:rsidR="00D128FB" w:rsidRPr="00631F8B" w:rsidRDefault="00D128FB" w:rsidP="006E2051">
                  <w:r w:rsidRPr="00631F8B">
                    <w:t>Definitie:</w:t>
                  </w:r>
                </w:p>
              </w:tc>
              <w:tc>
                <w:tcPr>
                  <w:tcW w:w="0" w:type="auto"/>
                  <w:hideMark/>
                </w:tcPr>
                <w:p w14:paraId="6D9BD9E9" w14:textId="77777777" w:rsidR="00D128FB" w:rsidRPr="00D128FB" w:rsidRDefault="00D128FB" w:rsidP="006E2051">
                  <w:pPr>
                    <w:rPr>
                      <w:lang w:val="en-GB"/>
                    </w:rPr>
                  </w:pPr>
                  <w:r w:rsidRPr="00D128FB">
                    <w:rPr>
                      <w:lang w:val="en-GB"/>
                    </w:rPr>
                    <w:t xml:space="preserve">Text commonly used to display the cadastral parcel identification. </w:t>
                  </w:r>
                </w:p>
              </w:tc>
            </w:tr>
            <w:tr w:rsidR="00D128FB" w:rsidRPr="00074262" w14:paraId="7B2AAE77" w14:textId="77777777" w:rsidTr="006E2051">
              <w:trPr>
                <w:tblHeader/>
                <w:tblCellSpacing w:w="0" w:type="dxa"/>
              </w:trPr>
              <w:tc>
                <w:tcPr>
                  <w:tcW w:w="360" w:type="dxa"/>
                  <w:hideMark/>
                </w:tcPr>
                <w:p w14:paraId="1D98FCF2" w14:textId="77777777" w:rsidR="00D128FB" w:rsidRPr="00D128FB" w:rsidRDefault="00D128FB" w:rsidP="006E2051">
                  <w:pPr>
                    <w:rPr>
                      <w:lang w:val="en-GB"/>
                    </w:rPr>
                  </w:pPr>
                  <w:r w:rsidRPr="00D128FB">
                    <w:rPr>
                      <w:lang w:val="en-GB"/>
                    </w:rPr>
                    <w:t> </w:t>
                  </w:r>
                </w:p>
              </w:tc>
              <w:tc>
                <w:tcPr>
                  <w:tcW w:w="1500" w:type="dxa"/>
                  <w:hideMark/>
                </w:tcPr>
                <w:p w14:paraId="112C81F8" w14:textId="77777777" w:rsidR="00D128FB" w:rsidRPr="00631F8B" w:rsidRDefault="00D128FB" w:rsidP="006E2051">
                  <w:r w:rsidRPr="00631F8B">
                    <w:t>Omschrijving:</w:t>
                  </w:r>
                </w:p>
              </w:tc>
              <w:tc>
                <w:tcPr>
                  <w:tcW w:w="0" w:type="auto"/>
                  <w:hideMark/>
                </w:tcPr>
                <w:p w14:paraId="7382C774" w14:textId="77777777" w:rsidR="00D128FB" w:rsidRPr="00D128FB" w:rsidRDefault="00D128FB" w:rsidP="006E2051">
                  <w:pPr>
                    <w:rPr>
                      <w:lang w:val="en-GB"/>
                    </w:rPr>
                  </w:pPr>
                  <w:r w:rsidRPr="00D128FB">
                    <w:rPr>
                      <w:lang w:val="en-GB"/>
                    </w:rPr>
                    <w:t>NOTE 1 The label is usually the last part of the national cadastral reference. NOTE 2 The label can be used for label in portrayal.</w:t>
                  </w:r>
                </w:p>
              </w:tc>
            </w:tr>
            <w:tr w:rsidR="00D128FB" w:rsidRPr="00631F8B" w14:paraId="4935E45F" w14:textId="77777777" w:rsidTr="006E2051">
              <w:trPr>
                <w:tblHeader/>
                <w:tblCellSpacing w:w="0" w:type="dxa"/>
              </w:trPr>
              <w:tc>
                <w:tcPr>
                  <w:tcW w:w="360" w:type="dxa"/>
                  <w:hideMark/>
                </w:tcPr>
                <w:p w14:paraId="2F73F8DA" w14:textId="77777777" w:rsidR="00D128FB" w:rsidRPr="00D128FB" w:rsidRDefault="00D128FB" w:rsidP="006E2051">
                  <w:pPr>
                    <w:rPr>
                      <w:lang w:val="en-GB"/>
                    </w:rPr>
                  </w:pPr>
                  <w:r w:rsidRPr="00D128FB">
                    <w:rPr>
                      <w:lang w:val="en-GB"/>
                    </w:rPr>
                    <w:t> </w:t>
                  </w:r>
                </w:p>
              </w:tc>
              <w:tc>
                <w:tcPr>
                  <w:tcW w:w="1500" w:type="dxa"/>
                  <w:hideMark/>
                </w:tcPr>
                <w:p w14:paraId="0F1E9326" w14:textId="77777777" w:rsidR="00D128FB" w:rsidRPr="00631F8B" w:rsidRDefault="00D128FB" w:rsidP="006E2051">
                  <w:r w:rsidRPr="00631F8B">
                    <w:t>Multipliciteit:</w:t>
                  </w:r>
                </w:p>
              </w:tc>
              <w:tc>
                <w:tcPr>
                  <w:tcW w:w="0" w:type="auto"/>
                  <w:hideMark/>
                </w:tcPr>
                <w:p w14:paraId="22FFC504" w14:textId="77777777" w:rsidR="00D128FB" w:rsidRPr="00631F8B" w:rsidRDefault="00D128FB" w:rsidP="006E2051">
                  <w:r w:rsidRPr="00631F8B">
                    <w:t>1</w:t>
                  </w:r>
                </w:p>
              </w:tc>
            </w:tr>
          </w:tbl>
          <w:p w14:paraId="3386FA03" w14:textId="77777777" w:rsidR="00D128FB" w:rsidRPr="00631F8B" w:rsidRDefault="00D128FB" w:rsidP="006E2051"/>
        </w:tc>
      </w:tr>
      <w:tr w:rsidR="00D128FB" w:rsidRPr="00631F8B" w14:paraId="6562A7E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972B1" w14:textId="77777777" w:rsidR="00D128FB" w:rsidRPr="00631F8B" w:rsidRDefault="00D128FB" w:rsidP="006E2051">
            <w:r w:rsidRPr="00631F8B">
              <w:rPr>
                <w:b/>
                <w:bCs/>
              </w:rPr>
              <w:t>Attribuut: nationalCadastralReference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71BEB51" w14:textId="77777777" w:rsidTr="006E2051">
              <w:trPr>
                <w:tblHeader/>
                <w:tblCellSpacing w:w="0" w:type="dxa"/>
              </w:trPr>
              <w:tc>
                <w:tcPr>
                  <w:tcW w:w="360" w:type="dxa"/>
                  <w:hideMark/>
                </w:tcPr>
                <w:p w14:paraId="506199BC" w14:textId="77777777" w:rsidR="00D128FB" w:rsidRPr="00631F8B" w:rsidRDefault="00D128FB" w:rsidP="006E2051">
                  <w:r w:rsidRPr="00631F8B">
                    <w:t> </w:t>
                  </w:r>
                </w:p>
              </w:tc>
              <w:tc>
                <w:tcPr>
                  <w:tcW w:w="1500" w:type="dxa"/>
                  <w:hideMark/>
                </w:tcPr>
                <w:p w14:paraId="4B53AC4B" w14:textId="77777777" w:rsidR="00D128FB" w:rsidRPr="00631F8B" w:rsidRDefault="00D128FB" w:rsidP="006E2051">
                  <w:r w:rsidRPr="00631F8B">
                    <w:t>Type:</w:t>
                  </w:r>
                </w:p>
              </w:tc>
              <w:tc>
                <w:tcPr>
                  <w:tcW w:w="0" w:type="auto"/>
                  <w:hideMark/>
                </w:tcPr>
                <w:p w14:paraId="6405A1C5" w14:textId="77777777" w:rsidR="00D128FB" w:rsidRPr="00631F8B" w:rsidRDefault="00D128FB" w:rsidP="006E2051">
                  <w:r w:rsidRPr="00631F8B">
                    <w:t>CharacterString</w:t>
                  </w:r>
                </w:p>
              </w:tc>
            </w:tr>
            <w:tr w:rsidR="00D128FB" w:rsidRPr="00074262" w14:paraId="0BC8821D" w14:textId="77777777" w:rsidTr="006E2051">
              <w:trPr>
                <w:tblHeader/>
                <w:tblCellSpacing w:w="0" w:type="dxa"/>
              </w:trPr>
              <w:tc>
                <w:tcPr>
                  <w:tcW w:w="360" w:type="dxa"/>
                  <w:hideMark/>
                </w:tcPr>
                <w:p w14:paraId="151F59B8" w14:textId="77777777" w:rsidR="00D128FB" w:rsidRPr="00631F8B" w:rsidRDefault="00D128FB" w:rsidP="006E2051">
                  <w:r w:rsidRPr="00631F8B">
                    <w:t> </w:t>
                  </w:r>
                </w:p>
              </w:tc>
              <w:tc>
                <w:tcPr>
                  <w:tcW w:w="1500" w:type="dxa"/>
                  <w:hideMark/>
                </w:tcPr>
                <w:p w14:paraId="6EC1B2C5" w14:textId="77777777" w:rsidR="00D128FB" w:rsidRPr="00631F8B" w:rsidRDefault="00D128FB" w:rsidP="006E2051">
                  <w:r w:rsidRPr="00631F8B">
                    <w:t>Definitie:</w:t>
                  </w:r>
                </w:p>
              </w:tc>
              <w:tc>
                <w:tcPr>
                  <w:tcW w:w="0" w:type="auto"/>
                  <w:hideMark/>
                </w:tcPr>
                <w:p w14:paraId="17F421FC" w14:textId="77777777" w:rsidR="00D128FB" w:rsidRPr="00D128FB" w:rsidRDefault="00D128FB" w:rsidP="006E2051">
                  <w:pPr>
                    <w:rPr>
                      <w:lang w:val="en-GB"/>
                    </w:rPr>
                  </w:pPr>
                  <w:r w:rsidRPr="00D128FB">
                    <w:rPr>
                      <w:lang w:val="en-GB"/>
                    </w:rPr>
                    <w:t xml:space="preserve">Thematic identifier at national level, generally the full national code of the cadastral parcel. Must ensure the link to the national cadastral register or equivalent. </w:t>
                  </w:r>
                </w:p>
              </w:tc>
            </w:tr>
            <w:tr w:rsidR="00D128FB" w:rsidRPr="00074262" w14:paraId="57879AF7" w14:textId="77777777" w:rsidTr="006E2051">
              <w:trPr>
                <w:tblHeader/>
                <w:tblCellSpacing w:w="0" w:type="dxa"/>
              </w:trPr>
              <w:tc>
                <w:tcPr>
                  <w:tcW w:w="360" w:type="dxa"/>
                  <w:hideMark/>
                </w:tcPr>
                <w:p w14:paraId="2634438A" w14:textId="77777777" w:rsidR="00D128FB" w:rsidRPr="00D128FB" w:rsidRDefault="00D128FB" w:rsidP="006E2051">
                  <w:pPr>
                    <w:rPr>
                      <w:lang w:val="en-GB"/>
                    </w:rPr>
                  </w:pPr>
                  <w:r w:rsidRPr="00D128FB">
                    <w:rPr>
                      <w:lang w:val="en-GB"/>
                    </w:rPr>
                    <w:t> </w:t>
                  </w:r>
                </w:p>
              </w:tc>
              <w:tc>
                <w:tcPr>
                  <w:tcW w:w="1500" w:type="dxa"/>
                  <w:hideMark/>
                </w:tcPr>
                <w:p w14:paraId="3E0FD708" w14:textId="77777777" w:rsidR="00D128FB" w:rsidRPr="00631F8B" w:rsidRDefault="00D128FB" w:rsidP="006E2051">
                  <w:r w:rsidRPr="00631F8B">
                    <w:t>Omschrijving:</w:t>
                  </w:r>
                </w:p>
              </w:tc>
              <w:tc>
                <w:tcPr>
                  <w:tcW w:w="0" w:type="auto"/>
                  <w:hideMark/>
                </w:tcPr>
                <w:p w14:paraId="00B915D7" w14:textId="77777777" w:rsidR="00D128FB" w:rsidRPr="00D128FB" w:rsidRDefault="00D128FB" w:rsidP="006E2051">
                  <w:pPr>
                    <w:rPr>
                      <w:lang w:val="en-GB"/>
                    </w:rPr>
                  </w:pPr>
                  <w:r w:rsidRPr="00D128FB">
                    <w:rPr>
                      <w:lang w:val="en-GB"/>
                    </w:rPr>
                    <w:t>The national cadastral reference can be used also in further queries in national services.</w:t>
                  </w:r>
                </w:p>
              </w:tc>
            </w:tr>
            <w:tr w:rsidR="00D128FB" w:rsidRPr="00631F8B" w14:paraId="5564D776" w14:textId="77777777" w:rsidTr="006E2051">
              <w:trPr>
                <w:tblHeader/>
                <w:tblCellSpacing w:w="0" w:type="dxa"/>
              </w:trPr>
              <w:tc>
                <w:tcPr>
                  <w:tcW w:w="360" w:type="dxa"/>
                  <w:hideMark/>
                </w:tcPr>
                <w:p w14:paraId="0850E8FA" w14:textId="77777777" w:rsidR="00D128FB" w:rsidRPr="00D128FB" w:rsidRDefault="00D128FB" w:rsidP="006E2051">
                  <w:pPr>
                    <w:rPr>
                      <w:lang w:val="en-GB"/>
                    </w:rPr>
                  </w:pPr>
                  <w:r w:rsidRPr="00D128FB">
                    <w:rPr>
                      <w:lang w:val="en-GB"/>
                    </w:rPr>
                    <w:t> </w:t>
                  </w:r>
                </w:p>
              </w:tc>
              <w:tc>
                <w:tcPr>
                  <w:tcW w:w="1500" w:type="dxa"/>
                  <w:hideMark/>
                </w:tcPr>
                <w:p w14:paraId="23066556" w14:textId="77777777" w:rsidR="00D128FB" w:rsidRPr="00631F8B" w:rsidRDefault="00D128FB" w:rsidP="006E2051">
                  <w:r w:rsidRPr="00631F8B">
                    <w:t>Multipliciteit:</w:t>
                  </w:r>
                </w:p>
              </w:tc>
              <w:tc>
                <w:tcPr>
                  <w:tcW w:w="0" w:type="auto"/>
                  <w:hideMark/>
                </w:tcPr>
                <w:p w14:paraId="476A55A8" w14:textId="77777777" w:rsidR="00D128FB" w:rsidRPr="00631F8B" w:rsidRDefault="00D128FB" w:rsidP="006E2051">
                  <w:r w:rsidRPr="00631F8B">
                    <w:t>1</w:t>
                  </w:r>
                </w:p>
              </w:tc>
            </w:tr>
          </w:tbl>
          <w:p w14:paraId="18AAA402" w14:textId="77777777" w:rsidR="00D128FB" w:rsidRPr="00631F8B" w:rsidRDefault="00D128FB" w:rsidP="006E2051"/>
        </w:tc>
      </w:tr>
      <w:tr w:rsidR="00D128FB" w:rsidRPr="00631F8B" w14:paraId="0CF149F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D05E8D" w14:textId="77777777" w:rsidR="00D128FB" w:rsidRPr="00631F8B" w:rsidRDefault="00D128FB" w:rsidP="006E2051">
            <w:r w:rsidRPr="00631F8B">
              <w:rPr>
                <w:b/>
                <w:bCs/>
              </w:rPr>
              <w:t>Attribuut: referencePoint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EDC1589" w14:textId="77777777" w:rsidTr="006E2051">
              <w:trPr>
                <w:tblHeader/>
                <w:tblCellSpacing w:w="0" w:type="dxa"/>
              </w:trPr>
              <w:tc>
                <w:tcPr>
                  <w:tcW w:w="360" w:type="dxa"/>
                  <w:hideMark/>
                </w:tcPr>
                <w:p w14:paraId="18C816F3" w14:textId="77777777" w:rsidR="00D128FB" w:rsidRPr="00631F8B" w:rsidRDefault="00D128FB" w:rsidP="006E2051">
                  <w:r w:rsidRPr="00631F8B">
                    <w:t> </w:t>
                  </w:r>
                </w:p>
              </w:tc>
              <w:tc>
                <w:tcPr>
                  <w:tcW w:w="1500" w:type="dxa"/>
                  <w:hideMark/>
                </w:tcPr>
                <w:p w14:paraId="4F2525F1" w14:textId="77777777" w:rsidR="00D128FB" w:rsidRPr="00631F8B" w:rsidRDefault="00D128FB" w:rsidP="006E2051">
                  <w:r w:rsidRPr="00631F8B">
                    <w:t>Type:</w:t>
                  </w:r>
                </w:p>
              </w:tc>
              <w:tc>
                <w:tcPr>
                  <w:tcW w:w="0" w:type="auto"/>
                  <w:hideMark/>
                </w:tcPr>
                <w:p w14:paraId="5F2D7B32" w14:textId="77777777" w:rsidR="00D128FB" w:rsidRPr="00631F8B" w:rsidRDefault="00D128FB" w:rsidP="006E2051">
                  <w:r w:rsidRPr="00631F8B">
                    <w:t>GM_Point</w:t>
                  </w:r>
                </w:p>
              </w:tc>
            </w:tr>
            <w:tr w:rsidR="00D128FB" w:rsidRPr="00074262" w14:paraId="274AA31A" w14:textId="77777777" w:rsidTr="006E2051">
              <w:trPr>
                <w:tblHeader/>
                <w:tblCellSpacing w:w="0" w:type="dxa"/>
              </w:trPr>
              <w:tc>
                <w:tcPr>
                  <w:tcW w:w="360" w:type="dxa"/>
                  <w:hideMark/>
                </w:tcPr>
                <w:p w14:paraId="0C3329F3" w14:textId="77777777" w:rsidR="00D128FB" w:rsidRPr="00631F8B" w:rsidRDefault="00D128FB" w:rsidP="006E2051">
                  <w:r w:rsidRPr="00631F8B">
                    <w:t> </w:t>
                  </w:r>
                </w:p>
              </w:tc>
              <w:tc>
                <w:tcPr>
                  <w:tcW w:w="1500" w:type="dxa"/>
                  <w:hideMark/>
                </w:tcPr>
                <w:p w14:paraId="21DD0873" w14:textId="77777777" w:rsidR="00D128FB" w:rsidRPr="00631F8B" w:rsidRDefault="00D128FB" w:rsidP="006E2051">
                  <w:r w:rsidRPr="00631F8B">
                    <w:t>Definitie:</w:t>
                  </w:r>
                </w:p>
              </w:tc>
              <w:tc>
                <w:tcPr>
                  <w:tcW w:w="0" w:type="auto"/>
                  <w:hideMark/>
                </w:tcPr>
                <w:p w14:paraId="3799EDF5" w14:textId="77777777" w:rsidR="00D128FB" w:rsidRPr="00D128FB" w:rsidRDefault="00D128FB" w:rsidP="006E2051">
                  <w:pPr>
                    <w:rPr>
                      <w:lang w:val="en-GB"/>
                    </w:rPr>
                  </w:pPr>
                  <w:r w:rsidRPr="00D128FB">
                    <w:rPr>
                      <w:lang w:val="en-GB"/>
                    </w:rPr>
                    <w:t xml:space="preserve">A point within the cadastral parcel. </w:t>
                  </w:r>
                </w:p>
              </w:tc>
            </w:tr>
            <w:tr w:rsidR="00D128FB" w:rsidRPr="00074262" w14:paraId="511608C7" w14:textId="77777777" w:rsidTr="006E2051">
              <w:trPr>
                <w:tblHeader/>
                <w:tblCellSpacing w:w="0" w:type="dxa"/>
              </w:trPr>
              <w:tc>
                <w:tcPr>
                  <w:tcW w:w="360" w:type="dxa"/>
                  <w:hideMark/>
                </w:tcPr>
                <w:p w14:paraId="755FE0C7" w14:textId="77777777" w:rsidR="00D128FB" w:rsidRPr="00D128FB" w:rsidRDefault="00D128FB" w:rsidP="006E2051">
                  <w:pPr>
                    <w:rPr>
                      <w:lang w:val="en-GB"/>
                    </w:rPr>
                  </w:pPr>
                  <w:r w:rsidRPr="00D128FB">
                    <w:rPr>
                      <w:lang w:val="en-GB"/>
                    </w:rPr>
                    <w:t> </w:t>
                  </w:r>
                </w:p>
              </w:tc>
              <w:tc>
                <w:tcPr>
                  <w:tcW w:w="1500" w:type="dxa"/>
                  <w:hideMark/>
                </w:tcPr>
                <w:p w14:paraId="7A3F254E" w14:textId="77777777" w:rsidR="00D128FB" w:rsidRPr="00631F8B" w:rsidRDefault="00D128FB" w:rsidP="006E2051">
                  <w:r w:rsidRPr="00631F8B">
                    <w:t>Omschrijving:</w:t>
                  </w:r>
                </w:p>
              </w:tc>
              <w:tc>
                <w:tcPr>
                  <w:tcW w:w="0" w:type="auto"/>
                  <w:hideMark/>
                </w:tcPr>
                <w:p w14:paraId="63871AA5" w14:textId="77777777" w:rsidR="00D128FB" w:rsidRPr="00D128FB" w:rsidRDefault="00D128FB" w:rsidP="006E2051">
                  <w:pPr>
                    <w:rPr>
                      <w:lang w:val="en-GB"/>
                    </w:rPr>
                  </w:pPr>
                  <w:r w:rsidRPr="00D128FB">
                    <w:rPr>
                      <w:lang w:val="en-GB"/>
                    </w:rPr>
                    <w:t>EXAMPLE The centroid of the cadastral parcel geometry.</w:t>
                  </w:r>
                </w:p>
              </w:tc>
            </w:tr>
            <w:tr w:rsidR="00D128FB" w:rsidRPr="00631F8B" w14:paraId="15C425BE" w14:textId="77777777" w:rsidTr="006E2051">
              <w:trPr>
                <w:tblHeader/>
                <w:tblCellSpacing w:w="0" w:type="dxa"/>
              </w:trPr>
              <w:tc>
                <w:tcPr>
                  <w:tcW w:w="360" w:type="dxa"/>
                  <w:hideMark/>
                </w:tcPr>
                <w:p w14:paraId="555B9627" w14:textId="77777777" w:rsidR="00D128FB" w:rsidRPr="00D128FB" w:rsidRDefault="00D128FB" w:rsidP="006E2051">
                  <w:pPr>
                    <w:rPr>
                      <w:lang w:val="en-GB"/>
                    </w:rPr>
                  </w:pPr>
                  <w:r w:rsidRPr="00D128FB">
                    <w:rPr>
                      <w:lang w:val="en-GB"/>
                    </w:rPr>
                    <w:t> </w:t>
                  </w:r>
                </w:p>
              </w:tc>
              <w:tc>
                <w:tcPr>
                  <w:tcW w:w="1500" w:type="dxa"/>
                  <w:hideMark/>
                </w:tcPr>
                <w:p w14:paraId="359C4A88" w14:textId="77777777" w:rsidR="00D128FB" w:rsidRPr="00631F8B" w:rsidRDefault="00D128FB" w:rsidP="006E2051">
                  <w:r w:rsidRPr="00631F8B">
                    <w:t>Multipliciteit:</w:t>
                  </w:r>
                </w:p>
              </w:tc>
              <w:tc>
                <w:tcPr>
                  <w:tcW w:w="0" w:type="auto"/>
                  <w:hideMark/>
                </w:tcPr>
                <w:p w14:paraId="47E4209E" w14:textId="77777777" w:rsidR="00D128FB" w:rsidRPr="00631F8B" w:rsidRDefault="00D128FB" w:rsidP="006E2051">
                  <w:r w:rsidRPr="00631F8B">
                    <w:t>0..1</w:t>
                  </w:r>
                </w:p>
              </w:tc>
            </w:tr>
            <w:tr w:rsidR="00D128FB" w:rsidRPr="00631F8B" w14:paraId="0AD10F1F" w14:textId="77777777" w:rsidTr="006E2051">
              <w:trPr>
                <w:tblHeader/>
                <w:tblCellSpacing w:w="0" w:type="dxa"/>
              </w:trPr>
              <w:tc>
                <w:tcPr>
                  <w:tcW w:w="360" w:type="dxa"/>
                  <w:hideMark/>
                </w:tcPr>
                <w:p w14:paraId="20E8A36C" w14:textId="77777777" w:rsidR="00D128FB" w:rsidRPr="00631F8B" w:rsidRDefault="00D128FB" w:rsidP="006E2051">
                  <w:r w:rsidRPr="00631F8B">
                    <w:t> </w:t>
                  </w:r>
                </w:p>
              </w:tc>
              <w:tc>
                <w:tcPr>
                  <w:tcW w:w="1500" w:type="dxa"/>
                  <w:hideMark/>
                </w:tcPr>
                <w:p w14:paraId="17D21EF5" w14:textId="77777777" w:rsidR="00D128FB" w:rsidRPr="00631F8B" w:rsidRDefault="00D128FB" w:rsidP="006E2051">
                  <w:r w:rsidRPr="00631F8B">
                    <w:t>Stereotypes:</w:t>
                  </w:r>
                </w:p>
              </w:tc>
              <w:tc>
                <w:tcPr>
                  <w:tcW w:w="0" w:type="auto"/>
                  <w:hideMark/>
                </w:tcPr>
                <w:p w14:paraId="72FA63BC" w14:textId="77777777" w:rsidR="00D128FB" w:rsidRPr="00631F8B" w:rsidRDefault="00D128FB" w:rsidP="006E2051">
                  <w:r w:rsidRPr="00631F8B">
                    <w:t>«voidable»</w:t>
                  </w:r>
                </w:p>
              </w:tc>
            </w:tr>
          </w:tbl>
          <w:p w14:paraId="113DDA6D" w14:textId="77777777" w:rsidR="00D128FB" w:rsidRPr="00631F8B" w:rsidRDefault="00D128FB" w:rsidP="006E2051"/>
        </w:tc>
      </w:tr>
      <w:tr w:rsidR="00D128FB" w:rsidRPr="00631F8B" w14:paraId="12A64AB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B01FD7" w14:textId="77777777"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1799BFA" w14:textId="77777777" w:rsidTr="006E2051">
              <w:trPr>
                <w:tblHeader/>
                <w:tblCellSpacing w:w="0" w:type="dxa"/>
              </w:trPr>
              <w:tc>
                <w:tcPr>
                  <w:tcW w:w="360" w:type="dxa"/>
                  <w:hideMark/>
                </w:tcPr>
                <w:p w14:paraId="42C24609" w14:textId="77777777" w:rsidR="00D128FB" w:rsidRPr="00631F8B" w:rsidRDefault="00D128FB" w:rsidP="006E2051">
                  <w:r w:rsidRPr="00631F8B">
                    <w:lastRenderedPageBreak/>
                    <w:t> </w:t>
                  </w:r>
                </w:p>
              </w:tc>
              <w:tc>
                <w:tcPr>
                  <w:tcW w:w="1500" w:type="dxa"/>
                  <w:hideMark/>
                </w:tcPr>
                <w:p w14:paraId="32059353" w14:textId="77777777" w:rsidR="00D128FB" w:rsidRPr="00631F8B" w:rsidRDefault="00D128FB" w:rsidP="006E2051">
                  <w:r w:rsidRPr="00631F8B">
                    <w:t>Type:</w:t>
                  </w:r>
                </w:p>
              </w:tc>
              <w:tc>
                <w:tcPr>
                  <w:tcW w:w="0" w:type="auto"/>
                  <w:hideMark/>
                </w:tcPr>
                <w:p w14:paraId="1AF198A4" w14:textId="77777777" w:rsidR="00D128FB" w:rsidRPr="00631F8B" w:rsidRDefault="00D128FB" w:rsidP="006E2051">
                  <w:r w:rsidRPr="00631F8B">
                    <w:t>DateTime</w:t>
                  </w:r>
                </w:p>
              </w:tc>
            </w:tr>
            <w:tr w:rsidR="00D128FB" w:rsidRPr="00074262" w14:paraId="2DEB476F" w14:textId="77777777" w:rsidTr="006E2051">
              <w:trPr>
                <w:tblHeader/>
                <w:tblCellSpacing w:w="0" w:type="dxa"/>
              </w:trPr>
              <w:tc>
                <w:tcPr>
                  <w:tcW w:w="360" w:type="dxa"/>
                  <w:hideMark/>
                </w:tcPr>
                <w:p w14:paraId="71619BD6" w14:textId="77777777" w:rsidR="00D128FB" w:rsidRPr="00631F8B" w:rsidRDefault="00D128FB" w:rsidP="006E2051">
                  <w:r w:rsidRPr="00631F8B">
                    <w:t> </w:t>
                  </w:r>
                </w:p>
              </w:tc>
              <w:tc>
                <w:tcPr>
                  <w:tcW w:w="1500" w:type="dxa"/>
                  <w:hideMark/>
                </w:tcPr>
                <w:p w14:paraId="48A44EA9" w14:textId="77777777" w:rsidR="00D128FB" w:rsidRPr="00631F8B" w:rsidRDefault="00D128FB" w:rsidP="006E2051">
                  <w:r w:rsidRPr="00631F8B">
                    <w:t>Definitie:</w:t>
                  </w:r>
                </w:p>
              </w:tc>
              <w:tc>
                <w:tcPr>
                  <w:tcW w:w="0" w:type="auto"/>
                  <w:hideMark/>
                </w:tcPr>
                <w:p w14:paraId="626A9537" w14:textId="77777777" w:rsidR="00D128FB" w:rsidRPr="00D128FB" w:rsidRDefault="00D128FB" w:rsidP="006E2051">
                  <w:pPr>
                    <w:rPr>
                      <w:lang w:val="en-GB"/>
                    </w:rPr>
                  </w:pPr>
                  <w:r w:rsidRPr="00D128FB">
                    <w:rPr>
                      <w:lang w:val="en-GB"/>
                    </w:rPr>
                    <w:t xml:space="preserve">Official date and time the cadastral parcel was/will be legally established. </w:t>
                  </w:r>
                </w:p>
              </w:tc>
            </w:tr>
            <w:tr w:rsidR="00D128FB" w:rsidRPr="00074262" w14:paraId="00FE3D1A" w14:textId="77777777" w:rsidTr="006E2051">
              <w:trPr>
                <w:tblHeader/>
                <w:tblCellSpacing w:w="0" w:type="dxa"/>
              </w:trPr>
              <w:tc>
                <w:tcPr>
                  <w:tcW w:w="360" w:type="dxa"/>
                  <w:hideMark/>
                </w:tcPr>
                <w:p w14:paraId="362028BE" w14:textId="77777777" w:rsidR="00D128FB" w:rsidRPr="00D128FB" w:rsidRDefault="00D128FB" w:rsidP="006E2051">
                  <w:pPr>
                    <w:rPr>
                      <w:lang w:val="en-GB"/>
                    </w:rPr>
                  </w:pPr>
                  <w:r w:rsidRPr="00D128FB">
                    <w:rPr>
                      <w:lang w:val="en-GB"/>
                    </w:rPr>
                    <w:t> </w:t>
                  </w:r>
                </w:p>
              </w:tc>
              <w:tc>
                <w:tcPr>
                  <w:tcW w:w="1500" w:type="dxa"/>
                  <w:hideMark/>
                </w:tcPr>
                <w:p w14:paraId="0AC7DC71" w14:textId="77777777" w:rsidR="00D128FB" w:rsidRPr="00631F8B" w:rsidRDefault="00D128FB" w:rsidP="006E2051">
                  <w:r w:rsidRPr="00631F8B">
                    <w:t>Omschrijving:</w:t>
                  </w:r>
                </w:p>
              </w:tc>
              <w:tc>
                <w:tcPr>
                  <w:tcW w:w="0" w:type="auto"/>
                  <w:hideMark/>
                </w:tcPr>
                <w:p w14:paraId="30607F3E" w14:textId="77777777" w:rsidR="00D128FB" w:rsidRPr="00D128FB" w:rsidRDefault="00D128FB" w:rsidP="006E2051">
                  <w:pPr>
                    <w:rPr>
                      <w:lang w:val="en-GB"/>
                    </w:rPr>
                  </w:pPr>
                  <w:r w:rsidRPr="00D128FB">
                    <w:rPr>
                      <w:lang w:val="en-GB"/>
                    </w:rPr>
                    <w:t>NOTE This is the date and time the national cadastral reference can be used in legal acts.</w:t>
                  </w:r>
                </w:p>
              </w:tc>
            </w:tr>
            <w:tr w:rsidR="00D128FB" w:rsidRPr="00631F8B" w14:paraId="0668F743" w14:textId="77777777" w:rsidTr="006E2051">
              <w:trPr>
                <w:tblHeader/>
                <w:tblCellSpacing w:w="0" w:type="dxa"/>
              </w:trPr>
              <w:tc>
                <w:tcPr>
                  <w:tcW w:w="360" w:type="dxa"/>
                  <w:hideMark/>
                </w:tcPr>
                <w:p w14:paraId="347ABE2D" w14:textId="77777777" w:rsidR="00D128FB" w:rsidRPr="00D128FB" w:rsidRDefault="00D128FB" w:rsidP="006E2051">
                  <w:pPr>
                    <w:rPr>
                      <w:lang w:val="en-GB"/>
                    </w:rPr>
                  </w:pPr>
                  <w:r w:rsidRPr="00D128FB">
                    <w:rPr>
                      <w:lang w:val="en-GB"/>
                    </w:rPr>
                    <w:t> </w:t>
                  </w:r>
                </w:p>
              </w:tc>
              <w:tc>
                <w:tcPr>
                  <w:tcW w:w="1500" w:type="dxa"/>
                  <w:hideMark/>
                </w:tcPr>
                <w:p w14:paraId="63DE92DF" w14:textId="77777777" w:rsidR="00D128FB" w:rsidRPr="00631F8B" w:rsidRDefault="00D128FB" w:rsidP="006E2051">
                  <w:r w:rsidRPr="00631F8B">
                    <w:t>Multipliciteit:</w:t>
                  </w:r>
                </w:p>
              </w:tc>
              <w:tc>
                <w:tcPr>
                  <w:tcW w:w="0" w:type="auto"/>
                  <w:hideMark/>
                </w:tcPr>
                <w:p w14:paraId="6CB56823" w14:textId="77777777" w:rsidR="00D128FB" w:rsidRPr="00631F8B" w:rsidRDefault="00D128FB" w:rsidP="006E2051">
                  <w:r w:rsidRPr="00631F8B">
                    <w:t>0..1</w:t>
                  </w:r>
                </w:p>
              </w:tc>
            </w:tr>
            <w:tr w:rsidR="00D128FB" w:rsidRPr="00631F8B" w14:paraId="16044DD7" w14:textId="77777777" w:rsidTr="006E2051">
              <w:trPr>
                <w:tblHeader/>
                <w:tblCellSpacing w:w="0" w:type="dxa"/>
              </w:trPr>
              <w:tc>
                <w:tcPr>
                  <w:tcW w:w="360" w:type="dxa"/>
                  <w:hideMark/>
                </w:tcPr>
                <w:p w14:paraId="03E2723A" w14:textId="77777777" w:rsidR="00D128FB" w:rsidRPr="00631F8B" w:rsidRDefault="00D128FB" w:rsidP="006E2051">
                  <w:r w:rsidRPr="00631F8B">
                    <w:t> </w:t>
                  </w:r>
                </w:p>
              </w:tc>
              <w:tc>
                <w:tcPr>
                  <w:tcW w:w="1500" w:type="dxa"/>
                  <w:hideMark/>
                </w:tcPr>
                <w:p w14:paraId="2144C6FB" w14:textId="77777777" w:rsidR="00D128FB" w:rsidRPr="00631F8B" w:rsidRDefault="00D128FB" w:rsidP="006E2051">
                  <w:r w:rsidRPr="00631F8B">
                    <w:t>Stereotypes:</w:t>
                  </w:r>
                </w:p>
              </w:tc>
              <w:tc>
                <w:tcPr>
                  <w:tcW w:w="0" w:type="auto"/>
                  <w:hideMark/>
                </w:tcPr>
                <w:p w14:paraId="66924F97" w14:textId="77777777" w:rsidR="00D128FB" w:rsidRPr="00631F8B" w:rsidRDefault="00D128FB" w:rsidP="006E2051">
                  <w:r w:rsidRPr="00631F8B">
                    <w:t>«voidable»</w:t>
                  </w:r>
                </w:p>
              </w:tc>
            </w:tr>
          </w:tbl>
          <w:p w14:paraId="3E2AFFDB" w14:textId="77777777" w:rsidR="00D128FB" w:rsidRPr="00631F8B" w:rsidRDefault="00D128FB" w:rsidP="006E2051"/>
        </w:tc>
      </w:tr>
      <w:tr w:rsidR="00D128FB" w:rsidRPr="00631F8B" w14:paraId="4B7AC61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D9711" w14:textId="77777777" w:rsidR="00D128FB" w:rsidRPr="00631F8B" w:rsidRDefault="00D128FB" w:rsidP="006E2051">
            <w:r w:rsidRPr="00631F8B">
              <w:rPr>
                <w:b/>
                <w:bCs/>
              </w:rPr>
              <w:lastRenderedPageBreak/>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6A6A306" w14:textId="77777777" w:rsidTr="006E2051">
              <w:trPr>
                <w:tblHeader/>
                <w:tblCellSpacing w:w="0" w:type="dxa"/>
              </w:trPr>
              <w:tc>
                <w:tcPr>
                  <w:tcW w:w="360" w:type="dxa"/>
                  <w:hideMark/>
                </w:tcPr>
                <w:p w14:paraId="22E92452" w14:textId="77777777" w:rsidR="00D128FB" w:rsidRPr="00631F8B" w:rsidRDefault="00D128FB" w:rsidP="006E2051">
                  <w:r w:rsidRPr="00631F8B">
                    <w:t> </w:t>
                  </w:r>
                </w:p>
              </w:tc>
              <w:tc>
                <w:tcPr>
                  <w:tcW w:w="1500" w:type="dxa"/>
                  <w:hideMark/>
                </w:tcPr>
                <w:p w14:paraId="652319A8" w14:textId="77777777" w:rsidR="00D128FB" w:rsidRPr="00631F8B" w:rsidRDefault="00D128FB" w:rsidP="006E2051">
                  <w:r w:rsidRPr="00631F8B">
                    <w:t>Type:</w:t>
                  </w:r>
                </w:p>
              </w:tc>
              <w:tc>
                <w:tcPr>
                  <w:tcW w:w="0" w:type="auto"/>
                  <w:hideMark/>
                </w:tcPr>
                <w:p w14:paraId="0E9C20E5" w14:textId="77777777" w:rsidR="00D128FB" w:rsidRPr="00631F8B" w:rsidRDefault="00D128FB" w:rsidP="006E2051">
                  <w:r w:rsidRPr="00631F8B">
                    <w:t>DateTime</w:t>
                  </w:r>
                </w:p>
              </w:tc>
            </w:tr>
            <w:tr w:rsidR="00D128FB" w:rsidRPr="00074262" w14:paraId="0BAF0930" w14:textId="77777777" w:rsidTr="006E2051">
              <w:trPr>
                <w:tblHeader/>
                <w:tblCellSpacing w:w="0" w:type="dxa"/>
              </w:trPr>
              <w:tc>
                <w:tcPr>
                  <w:tcW w:w="360" w:type="dxa"/>
                  <w:hideMark/>
                </w:tcPr>
                <w:p w14:paraId="11C8C8A4" w14:textId="77777777" w:rsidR="00D128FB" w:rsidRPr="00631F8B" w:rsidRDefault="00D128FB" w:rsidP="006E2051">
                  <w:r w:rsidRPr="00631F8B">
                    <w:t> </w:t>
                  </w:r>
                </w:p>
              </w:tc>
              <w:tc>
                <w:tcPr>
                  <w:tcW w:w="1500" w:type="dxa"/>
                  <w:hideMark/>
                </w:tcPr>
                <w:p w14:paraId="5EC5FC8A" w14:textId="77777777" w:rsidR="00D128FB" w:rsidRPr="00631F8B" w:rsidRDefault="00D128FB" w:rsidP="006E2051">
                  <w:r w:rsidRPr="00631F8B">
                    <w:t>Definitie:</w:t>
                  </w:r>
                </w:p>
              </w:tc>
              <w:tc>
                <w:tcPr>
                  <w:tcW w:w="0" w:type="auto"/>
                  <w:hideMark/>
                </w:tcPr>
                <w:p w14:paraId="6C76267A" w14:textId="77777777" w:rsidR="00D128FB" w:rsidRPr="00D128FB" w:rsidRDefault="00D128FB" w:rsidP="006E2051">
                  <w:pPr>
                    <w:rPr>
                      <w:lang w:val="en-GB"/>
                    </w:rPr>
                  </w:pPr>
                  <w:r w:rsidRPr="00D128FB">
                    <w:rPr>
                      <w:lang w:val="en-GB"/>
                    </w:rPr>
                    <w:t xml:space="preserve">Date and time at which the cadastral parcel legally ceased/will cease to be used. </w:t>
                  </w:r>
                </w:p>
              </w:tc>
            </w:tr>
            <w:tr w:rsidR="00D128FB" w:rsidRPr="00074262" w14:paraId="278C2C9F" w14:textId="77777777" w:rsidTr="006E2051">
              <w:trPr>
                <w:tblHeader/>
                <w:tblCellSpacing w:w="0" w:type="dxa"/>
              </w:trPr>
              <w:tc>
                <w:tcPr>
                  <w:tcW w:w="360" w:type="dxa"/>
                  <w:hideMark/>
                </w:tcPr>
                <w:p w14:paraId="55003B72" w14:textId="77777777" w:rsidR="00D128FB" w:rsidRPr="00D128FB" w:rsidRDefault="00D128FB" w:rsidP="006E2051">
                  <w:pPr>
                    <w:rPr>
                      <w:lang w:val="en-GB"/>
                    </w:rPr>
                  </w:pPr>
                  <w:r w:rsidRPr="00D128FB">
                    <w:rPr>
                      <w:lang w:val="en-GB"/>
                    </w:rPr>
                    <w:t> </w:t>
                  </w:r>
                </w:p>
              </w:tc>
              <w:tc>
                <w:tcPr>
                  <w:tcW w:w="1500" w:type="dxa"/>
                  <w:hideMark/>
                </w:tcPr>
                <w:p w14:paraId="04F5696C" w14:textId="77777777" w:rsidR="00D128FB" w:rsidRPr="00631F8B" w:rsidRDefault="00D128FB" w:rsidP="006E2051">
                  <w:r w:rsidRPr="00631F8B">
                    <w:t>Omschrijving:</w:t>
                  </w:r>
                </w:p>
              </w:tc>
              <w:tc>
                <w:tcPr>
                  <w:tcW w:w="0" w:type="auto"/>
                  <w:hideMark/>
                </w:tcPr>
                <w:p w14:paraId="55DA0204" w14:textId="77777777" w:rsidR="00D128FB" w:rsidRPr="00D128FB" w:rsidRDefault="00D128FB" w:rsidP="006E2051">
                  <w:pPr>
                    <w:rPr>
                      <w:lang w:val="en-GB"/>
                    </w:rPr>
                  </w:pPr>
                  <w:r w:rsidRPr="00D128FB">
                    <w:rPr>
                      <w:lang w:val="en-GB"/>
                    </w:rPr>
                    <w:t>NOTE This is the date and time the national cadastral reference can no longer be used in legal acts.</w:t>
                  </w:r>
                </w:p>
              </w:tc>
            </w:tr>
            <w:tr w:rsidR="00D128FB" w:rsidRPr="00631F8B" w14:paraId="6B36E39B" w14:textId="77777777" w:rsidTr="006E2051">
              <w:trPr>
                <w:tblHeader/>
                <w:tblCellSpacing w:w="0" w:type="dxa"/>
              </w:trPr>
              <w:tc>
                <w:tcPr>
                  <w:tcW w:w="360" w:type="dxa"/>
                  <w:hideMark/>
                </w:tcPr>
                <w:p w14:paraId="47988915" w14:textId="77777777" w:rsidR="00D128FB" w:rsidRPr="00D128FB" w:rsidRDefault="00D128FB" w:rsidP="006E2051">
                  <w:pPr>
                    <w:rPr>
                      <w:lang w:val="en-GB"/>
                    </w:rPr>
                  </w:pPr>
                  <w:r w:rsidRPr="00D128FB">
                    <w:rPr>
                      <w:lang w:val="en-GB"/>
                    </w:rPr>
                    <w:t> </w:t>
                  </w:r>
                </w:p>
              </w:tc>
              <w:tc>
                <w:tcPr>
                  <w:tcW w:w="1500" w:type="dxa"/>
                  <w:hideMark/>
                </w:tcPr>
                <w:p w14:paraId="41CFC2BF" w14:textId="77777777" w:rsidR="00D128FB" w:rsidRPr="00631F8B" w:rsidRDefault="00D128FB" w:rsidP="006E2051">
                  <w:r w:rsidRPr="00631F8B">
                    <w:t>Multipliciteit:</w:t>
                  </w:r>
                </w:p>
              </w:tc>
              <w:tc>
                <w:tcPr>
                  <w:tcW w:w="0" w:type="auto"/>
                  <w:hideMark/>
                </w:tcPr>
                <w:p w14:paraId="5A6EE43D" w14:textId="77777777" w:rsidR="00D128FB" w:rsidRPr="00631F8B" w:rsidRDefault="00D128FB" w:rsidP="006E2051">
                  <w:r w:rsidRPr="00631F8B">
                    <w:t>0..1</w:t>
                  </w:r>
                </w:p>
              </w:tc>
            </w:tr>
            <w:tr w:rsidR="00D128FB" w:rsidRPr="00631F8B" w14:paraId="7A7FDE4D" w14:textId="77777777" w:rsidTr="006E2051">
              <w:trPr>
                <w:tblHeader/>
                <w:tblCellSpacing w:w="0" w:type="dxa"/>
              </w:trPr>
              <w:tc>
                <w:tcPr>
                  <w:tcW w:w="360" w:type="dxa"/>
                  <w:hideMark/>
                </w:tcPr>
                <w:p w14:paraId="33C69D48" w14:textId="77777777" w:rsidR="00D128FB" w:rsidRPr="00631F8B" w:rsidRDefault="00D128FB" w:rsidP="006E2051">
                  <w:r w:rsidRPr="00631F8B">
                    <w:t> </w:t>
                  </w:r>
                </w:p>
              </w:tc>
              <w:tc>
                <w:tcPr>
                  <w:tcW w:w="1500" w:type="dxa"/>
                  <w:hideMark/>
                </w:tcPr>
                <w:p w14:paraId="658CA341" w14:textId="77777777" w:rsidR="00D128FB" w:rsidRPr="00631F8B" w:rsidRDefault="00D128FB" w:rsidP="006E2051">
                  <w:r w:rsidRPr="00631F8B">
                    <w:t>Stereotypes:</w:t>
                  </w:r>
                </w:p>
              </w:tc>
              <w:tc>
                <w:tcPr>
                  <w:tcW w:w="0" w:type="auto"/>
                  <w:hideMark/>
                </w:tcPr>
                <w:p w14:paraId="5F5FD51F" w14:textId="77777777" w:rsidR="00D128FB" w:rsidRPr="00631F8B" w:rsidRDefault="00D128FB" w:rsidP="006E2051">
                  <w:r w:rsidRPr="00631F8B">
                    <w:t>«voidable»</w:t>
                  </w:r>
                </w:p>
              </w:tc>
            </w:tr>
          </w:tbl>
          <w:p w14:paraId="16801A39" w14:textId="77777777" w:rsidR="00D128FB" w:rsidRPr="00631F8B" w:rsidRDefault="00D128FB" w:rsidP="006E2051"/>
        </w:tc>
      </w:tr>
      <w:tr w:rsidR="00D128FB" w:rsidRPr="00631F8B" w14:paraId="0EFC4FD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0D26FC" w14:textId="77777777" w:rsidR="00D128FB" w:rsidRPr="00631F8B" w:rsidRDefault="00D128FB" w:rsidP="006E2051">
            <w:r w:rsidRPr="00631F8B">
              <w:rPr>
                <w:b/>
                <w:bCs/>
              </w:rPr>
              <w:t>Relatie: basicPropertyUnit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AE9E533" w14:textId="77777777" w:rsidTr="006E2051">
              <w:trPr>
                <w:tblHeader/>
                <w:tblCellSpacing w:w="0" w:type="dxa"/>
              </w:trPr>
              <w:tc>
                <w:tcPr>
                  <w:tcW w:w="360" w:type="dxa"/>
                  <w:hideMark/>
                </w:tcPr>
                <w:p w14:paraId="539D5CD9" w14:textId="77777777" w:rsidR="00D128FB" w:rsidRPr="00631F8B" w:rsidRDefault="00D128FB" w:rsidP="006E2051">
                  <w:r w:rsidRPr="00631F8B">
                    <w:t> </w:t>
                  </w:r>
                </w:p>
              </w:tc>
              <w:tc>
                <w:tcPr>
                  <w:tcW w:w="1500" w:type="dxa"/>
                  <w:hideMark/>
                </w:tcPr>
                <w:p w14:paraId="56FFDFBA" w14:textId="77777777" w:rsidR="00D128FB" w:rsidRPr="00631F8B" w:rsidRDefault="00D128FB" w:rsidP="006E2051">
                  <w:r w:rsidRPr="00631F8B">
                    <w:t>Type:</w:t>
                  </w:r>
                </w:p>
              </w:tc>
              <w:tc>
                <w:tcPr>
                  <w:tcW w:w="0" w:type="auto"/>
                  <w:hideMark/>
                </w:tcPr>
                <w:p w14:paraId="3136B5D1" w14:textId="77777777" w:rsidR="00D128FB" w:rsidRPr="00631F8B" w:rsidRDefault="00D128FB" w:rsidP="006E2051">
                  <w:r w:rsidRPr="00631F8B">
                    <w:t>BasicPropertyUnit</w:t>
                  </w:r>
                </w:p>
              </w:tc>
            </w:tr>
            <w:tr w:rsidR="00D128FB" w:rsidRPr="00074262" w14:paraId="749C7E71" w14:textId="77777777" w:rsidTr="006E2051">
              <w:trPr>
                <w:tblHeader/>
                <w:tblCellSpacing w:w="0" w:type="dxa"/>
              </w:trPr>
              <w:tc>
                <w:tcPr>
                  <w:tcW w:w="360" w:type="dxa"/>
                  <w:hideMark/>
                </w:tcPr>
                <w:p w14:paraId="1A0A99F1" w14:textId="77777777" w:rsidR="00D128FB" w:rsidRPr="00631F8B" w:rsidRDefault="00D128FB" w:rsidP="006E2051">
                  <w:r w:rsidRPr="00631F8B">
                    <w:t> </w:t>
                  </w:r>
                </w:p>
              </w:tc>
              <w:tc>
                <w:tcPr>
                  <w:tcW w:w="1500" w:type="dxa"/>
                  <w:hideMark/>
                </w:tcPr>
                <w:p w14:paraId="23C05FCF" w14:textId="77777777" w:rsidR="00D128FB" w:rsidRPr="00631F8B" w:rsidRDefault="00D128FB" w:rsidP="006E2051">
                  <w:r w:rsidRPr="00631F8B">
                    <w:t>Definitie:</w:t>
                  </w:r>
                </w:p>
              </w:tc>
              <w:tc>
                <w:tcPr>
                  <w:tcW w:w="0" w:type="auto"/>
                  <w:hideMark/>
                </w:tcPr>
                <w:p w14:paraId="262856F3" w14:textId="77777777" w:rsidR="00D128FB" w:rsidRPr="00D128FB" w:rsidRDefault="00D128FB" w:rsidP="006E2051">
                  <w:pPr>
                    <w:rPr>
                      <w:lang w:val="en-GB"/>
                    </w:rPr>
                  </w:pPr>
                  <w:r w:rsidRPr="00D128FB">
                    <w:rPr>
                      <w:lang w:val="en-GB"/>
                    </w:rPr>
                    <w:t>The basic property unit(s) containing this cadastral parcel.</w:t>
                  </w:r>
                </w:p>
              </w:tc>
            </w:tr>
            <w:tr w:rsidR="00D128FB" w:rsidRPr="00631F8B" w14:paraId="18B1CC01" w14:textId="77777777" w:rsidTr="006E2051">
              <w:trPr>
                <w:tblHeader/>
                <w:tblCellSpacing w:w="0" w:type="dxa"/>
              </w:trPr>
              <w:tc>
                <w:tcPr>
                  <w:tcW w:w="360" w:type="dxa"/>
                  <w:hideMark/>
                </w:tcPr>
                <w:p w14:paraId="32ABB0E9" w14:textId="77777777" w:rsidR="00D128FB" w:rsidRPr="00D128FB" w:rsidRDefault="00D128FB" w:rsidP="006E2051">
                  <w:pPr>
                    <w:rPr>
                      <w:lang w:val="en-GB"/>
                    </w:rPr>
                  </w:pPr>
                  <w:r w:rsidRPr="00D128FB">
                    <w:rPr>
                      <w:lang w:val="en-GB"/>
                    </w:rPr>
                    <w:t> </w:t>
                  </w:r>
                </w:p>
              </w:tc>
              <w:tc>
                <w:tcPr>
                  <w:tcW w:w="1500" w:type="dxa"/>
                  <w:hideMark/>
                </w:tcPr>
                <w:p w14:paraId="7FAE97DB" w14:textId="77777777" w:rsidR="00D128FB" w:rsidRPr="00631F8B" w:rsidRDefault="00D128FB" w:rsidP="006E2051">
                  <w:r w:rsidRPr="00631F8B">
                    <w:t>Multipliciteit:</w:t>
                  </w:r>
                </w:p>
              </w:tc>
              <w:tc>
                <w:tcPr>
                  <w:tcW w:w="0" w:type="auto"/>
                  <w:hideMark/>
                </w:tcPr>
                <w:p w14:paraId="6804BC1E" w14:textId="77777777" w:rsidR="00D128FB" w:rsidRPr="00631F8B" w:rsidRDefault="00D128FB" w:rsidP="006E2051">
                  <w:r w:rsidRPr="00631F8B">
                    <w:t>0..*</w:t>
                  </w:r>
                </w:p>
              </w:tc>
            </w:tr>
            <w:tr w:rsidR="00D128FB" w:rsidRPr="00631F8B" w14:paraId="01FF8D3A" w14:textId="77777777" w:rsidTr="006E2051">
              <w:trPr>
                <w:tblHeader/>
                <w:tblCellSpacing w:w="0" w:type="dxa"/>
              </w:trPr>
              <w:tc>
                <w:tcPr>
                  <w:tcW w:w="360" w:type="dxa"/>
                  <w:hideMark/>
                </w:tcPr>
                <w:p w14:paraId="77EBF490" w14:textId="77777777" w:rsidR="00D128FB" w:rsidRPr="00631F8B" w:rsidRDefault="00D128FB" w:rsidP="006E2051">
                  <w:r w:rsidRPr="00631F8B">
                    <w:t> </w:t>
                  </w:r>
                </w:p>
              </w:tc>
              <w:tc>
                <w:tcPr>
                  <w:tcW w:w="1500" w:type="dxa"/>
                  <w:hideMark/>
                </w:tcPr>
                <w:p w14:paraId="32122CFA" w14:textId="77777777" w:rsidR="00D128FB" w:rsidRPr="00631F8B" w:rsidRDefault="00D128FB" w:rsidP="006E2051">
                  <w:r w:rsidRPr="00631F8B">
                    <w:t>Stereotypes:</w:t>
                  </w:r>
                </w:p>
              </w:tc>
              <w:tc>
                <w:tcPr>
                  <w:tcW w:w="0" w:type="auto"/>
                  <w:hideMark/>
                </w:tcPr>
                <w:p w14:paraId="7E54459D" w14:textId="77777777" w:rsidR="00D128FB" w:rsidRPr="00631F8B" w:rsidRDefault="00D128FB" w:rsidP="006E2051">
                  <w:r w:rsidRPr="00631F8B">
                    <w:t>«voidable»</w:t>
                  </w:r>
                </w:p>
              </w:tc>
            </w:tr>
          </w:tbl>
          <w:p w14:paraId="43D9A0D8" w14:textId="77777777" w:rsidR="00D128FB" w:rsidRPr="00631F8B" w:rsidRDefault="00D128FB" w:rsidP="006E2051"/>
        </w:tc>
      </w:tr>
      <w:tr w:rsidR="00D128FB" w:rsidRPr="00631F8B" w14:paraId="6944CBE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8FE5FE" w14:textId="77777777" w:rsidR="00D128FB" w:rsidRPr="00631F8B" w:rsidRDefault="00D128FB" w:rsidP="006E2051">
            <w:r w:rsidRPr="00631F8B">
              <w:rPr>
                <w:b/>
                <w:bCs/>
              </w:rPr>
              <w:t>Relatie: zoning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1FDB425" w14:textId="77777777" w:rsidTr="006E2051">
              <w:trPr>
                <w:tblHeader/>
                <w:tblCellSpacing w:w="0" w:type="dxa"/>
              </w:trPr>
              <w:tc>
                <w:tcPr>
                  <w:tcW w:w="360" w:type="dxa"/>
                  <w:hideMark/>
                </w:tcPr>
                <w:p w14:paraId="2B76F08E" w14:textId="77777777" w:rsidR="00D128FB" w:rsidRPr="00631F8B" w:rsidRDefault="00D128FB" w:rsidP="006E2051">
                  <w:r w:rsidRPr="00631F8B">
                    <w:t> </w:t>
                  </w:r>
                </w:p>
              </w:tc>
              <w:tc>
                <w:tcPr>
                  <w:tcW w:w="1500" w:type="dxa"/>
                  <w:hideMark/>
                </w:tcPr>
                <w:p w14:paraId="0CF742AB" w14:textId="77777777" w:rsidR="00D128FB" w:rsidRPr="00631F8B" w:rsidRDefault="00D128FB" w:rsidP="006E2051">
                  <w:r w:rsidRPr="00631F8B">
                    <w:t>Type:</w:t>
                  </w:r>
                </w:p>
              </w:tc>
              <w:tc>
                <w:tcPr>
                  <w:tcW w:w="0" w:type="auto"/>
                  <w:hideMark/>
                </w:tcPr>
                <w:p w14:paraId="04C55941" w14:textId="77777777" w:rsidR="00D128FB" w:rsidRPr="00631F8B" w:rsidRDefault="00D128FB" w:rsidP="006E2051">
                  <w:r w:rsidRPr="00631F8B">
                    <w:t>CadastralZoning</w:t>
                  </w:r>
                </w:p>
              </w:tc>
            </w:tr>
            <w:tr w:rsidR="00D128FB" w:rsidRPr="00074262" w14:paraId="3E1CCBB7" w14:textId="77777777" w:rsidTr="006E2051">
              <w:trPr>
                <w:tblHeader/>
                <w:tblCellSpacing w:w="0" w:type="dxa"/>
              </w:trPr>
              <w:tc>
                <w:tcPr>
                  <w:tcW w:w="360" w:type="dxa"/>
                  <w:hideMark/>
                </w:tcPr>
                <w:p w14:paraId="1CF4C101" w14:textId="77777777" w:rsidR="00D128FB" w:rsidRPr="00631F8B" w:rsidRDefault="00D128FB" w:rsidP="006E2051">
                  <w:r w:rsidRPr="00631F8B">
                    <w:t> </w:t>
                  </w:r>
                </w:p>
              </w:tc>
              <w:tc>
                <w:tcPr>
                  <w:tcW w:w="1500" w:type="dxa"/>
                  <w:hideMark/>
                </w:tcPr>
                <w:p w14:paraId="749CFF1E" w14:textId="77777777" w:rsidR="00D128FB" w:rsidRPr="00631F8B" w:rsidRDefault="00D128FB" w:rsidP="006E2051">
                  <w:r w:rsidRPr="00631F8B">
                    <w:t>Definitie:</w:t>
                  </w:r>
                </w:p>
              </w:tc>
              <w:tc>
                <w:tcPr>
                  <w:tcW w:w="0" w:type="auto"/>
                  <w:hideMark/>
                </w:tcPr>
                <w:p w14:paraId="45F4097D" w14:textId="77777777" w:rsidR="00D128FB" w:rsidRPr="00D128FB" w:rsidRDefault="00D128FB" w:rsidP="006E2051">
                  <w:pPr>
                    <w:rPr>
                      <w:lang w:val="en-GB"/>
                    </w:rPr>
                  </w:pPr>
                  <w:r w:rsidRPr="00D128FB">
                    <w:rPr>
                      <w:lang w:val="en-GB"/>
                    </w:rPr>
                    <w:t>The cadastral zoning of lowest level containing this cadastral parcel.</w:t>
                  </w:r>
                </w:p>
              </w:tc>
            </w:tr>
            <w:tr w:rsidR="00D128FB" w:rsidRPr="00631F8B" w14:paraId="53D1E74F" w14:textId="77777777" w:rsidTr="006E2051">
              <w:trPr>
                <w:tblHeader/>
                <w:tblCellSpacing w:w="0" w:type="dxa"/>
              </w:trPr>
              <w:tc>
                <w:tcPr>
                  <w:tcW w:w="360" w:type="dxa"/>
                  <w:hideMark/>
                </w:tcPr>
                <w:p w14:paraId="71BFF402" w14:textId="77777777" w:rsidR="00D128FB" w:rsidRPr="00D128FB" w:rsidRDefault="00D128FB" w:rsidP="006E2051">
                  <w:pPr>
                    <w:rPr>
                      <w:lang w:val="en-GB"/>
                    </w:rPr>
                  </w:pPr>
                  <w:r w:rsidRPr="00D128FB">
                    <w:rPr>
                      <w:lang w:val="en-GB"/>
                    </w:rPr>
                    <w:t> </w:t>
                  </w:r>
                </w:p>
              </w:tc>
              <w:tc>
                <w:tcPr>
                  <w:tcW w:w="1500" w:type="dxa"/>
                  <w:hideMark/>
                </w:tcPr>
                <w:p w14:paraId="6C00EA55" w14:textId="77777777" w:rsidR="00D128FB" w:rsidRPr="00631F8B" w:rsidRDefault="00D128FB" w:rsidP="006E2051">
                  <w:r w:rsidRPr="00631F8B">
                    <w:t>Multipliciteit:</w:t>
                  </w:r>
                </w:p>
              </w:tc>
              <w:tc>
                <w:tcPr>
                  <w:tcW w:w="0" w:type="auto"/>
                  <w:hideMark/>
                </w:tcPr>
                <w:p w14:paraId="7A2AB796" w14:textId="77777777" w:rsidR="00D128FB" w:rsidRPr="00631F8B" w:rsidRDefault="00D128FB" w:rsidP="006E2051">
                  <w:r w:rsidRPr="00631F8B">
                    <w:t>0..1</w:t>
                  </w:r>
                </w:p>
              </w:tc>
            </w:tr>
            <w:tr w:rsidR="00D128FB" w:rsidRPr="00631F8B" w14:paraId="52834C5F" w14:textId="77777777" w:rsidTr="006E2051">
              <w:trPr>
                <w:tblHeader/>
                <w:tblCellSpacing w:w="0" w:type="dxa"/>
              </w:trPr>
              <w:tc>
                <w:tcPr>
                  <w:tcW w:w="360" w:type="dxa"/>
                  <w:hideMark/>
                </w:tcPr>
                <w:p w14:paraId="36A3983E" w14:textId="77777777" w:rsidR="00D128FB" w:rsidRPr="00631F8B" w:rsidRDefault="00D128FB" w:rsidP="006E2051">
                  <w:r w:rsidRPr="00631F8B">
                    <w:t> </w:t>
                  </w:r>
                </w:p>
              </w:tc>
              <w:tc>
                <w:tcPr>
                  <w:tcW w:w="1500" w:type="dxa"/>
                  <w:hideMark/>
                </w:tcPr>
                <w:p w14:paraId="3D14547F" w14:textId="77777777" w:rsidR="00D128FB" w:rsidRPr="00631F8B" w:rsidRDefault="00D128FB" w:rsidP="006E2051">
                  <w:r w:rsidRPr="00631F8B">
                    <w:t>Stereotypes:</w:t>
                  </w:r>
                </w:p>
              </w:tc>
              <w:tc>
                <w:tcPr>
                  <w:tcW w:w="0" w:type="auto"/>
                  <w:hideMark/>
                </w:tcPr>
                <w:p w14:paraId="4FFA5B09" w14:textId="77777777" w:rsidR="00D128FB" w:rsidRPr="00631F8B" w:rsidRDefault="00D128FB" w:rsidP="006E2051">
                  <w:r w:rsidRPr="00631F8B">
                    <w:t>«voidable»</w:t>
                  </w:r>
                </w:p>
              </w:tc>
            </w:tr>
          </w:tbl>
          <w:p w14:paraId="1215CC21" w14:textId="77777777" w:rsidR="00D128FB" w:rsidRPr="00631F8B" w:rsidRDefault="00D128FB" w:rsidP="006E2051"/>
        </w:tc>
      </w:tr>
      <w:tr w:rsidR="00D128FB" w:rsidRPr="00631F8B" w14:paraId="755E547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4E51EE" w14:textId="77777777" w:rsidR="00D128FB" w:rsidRPr="00631F8B" w:rsidRDefault="00D128FB" w:rsidP="006E2051">
            <w:r w:rsidRPr="00631F8B">
              <w:rPr>
                <w:b/>
                <w:bCs/>
              </w:rPr>
              <w:t>Relatie: administrativeUnit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57EC851" w14:textId="77777777" w:rsidTr="006E2051">
              <w:trPr>
                <w:tblHeader/>
                <w:tblCellSpacing w:w="0" w:type="dxa"/>
              </w:trPr>
              <w:tc>
                <w:tcPr>
                  <w:tcW w:w="360" w:type="dxa"/>
                  <w:hideMark/>
                </w:tcPr>
                <w:p w14:paraId="4AA9CD1C" w14:textId="77777777" w:rsidR="00D128FB" w:rsidRPr="00631F8B" w:rsidRDefault="00D128FB" w:rsidP="006E2051">
                  <w:r w:rsidRPr="00631F8B">
                    <w:t> </w:t>
                  </w:r>
                </w:p>
              </w:tc>
              <w:tc>
                <w:tcPr>
                  <w:tcW w:w="1500" w:type="dxa"/>
                  <w:hideMark/>
                </w:tcPr>
                <w:p w14:paraId="6F2E871B" w14:textId="77777777" w:rsidR="00D128FB" w:rsidRPr="00631F8B" w:rsidRDefault="00D128FB" w:rsidP="006E2051">
                  <w:r w:rsidRPr="00631F8B">
                    <w:t>Type:</w:t>
                  </w:r>
                </w:p>
              </w:tc>
              <w:tc>
                <w:tcPr>
                  <w:tcW w:w="0" w:type="auto"/>
                  <w:hideMark/>
                </w:tcPr>
                <w:p w14:paraId="67021223" w14:textId="77777777" w:rsidR="00D128FB" w:rsidRPr="00631F8B" w:rsidRDefault="00D128FB" w:rsidP="006E2051">
                  <w:r w:rsidRPr="00631F8B">
                    <w:t>AdministrativeUnit</w:t>
                  </w:r>
                </w:p>
              </w:tc>
            </w:tr>
            <w:tr w:rsidR="00D128FB" w:rsidRPr="00074262" w14:paraId="55890879" w14:textId="77777777" w:rsidTr="006E2051">
              <w:trPr>
                <w:tblHeader/>
                <w:tblCellSpacing w:w="0" w:type="dxa"/>
              </w:trPr>
              <w:tc>
                <w:tcPr>
                  <w:tcW w:w="360" w:type="dxa"/>
                  <w:hideMark/>
                </w:tcPr>
                <w:p w14:paraId="7BD7B213" w14:textId="77777777" w:rsidR="00D128FB" w:rsidRPr="00631F8B" w:rsidRDefault="00D128FB" w:rsidP="006E2051">
                  <w:r w:rsidRPr="00631F8B">
                    <w:t> </w:t>
                  </w:r>
                </w:p>
              </w:tc>
              <w:tc>
                <w:tcPr>
                  <w:tcW w:w="1500" w:type="dxa"/>
                  <w:hideMark/>
                </w:tcPr>
                <w:p w14:paraId="1CD77D43" w14:textId="77777777" w:rsidR="00D128FB" w:rsidRPr="00631F8B" w:rsidRDefault="00D128FB" w:rsidP="006E2051">
                  <w:r w:rsidRPr="00631F8B">
                    <w:t>Definitie:</w:t>
                  </w:r>
                </w:p>
              </w:tc>
              <w:tc>
                <w:tcPr>
                  <w:tcW w:w="0" w:type="auto"/>
                  <w:hideMark/>
                </w:tcPr>
                <w:p w14:paraId="11ED3EA5" w14:textId="77777777" w:rsidR="00D128FB" w:rsidRPr="00D128FB" w:rsidRDefault="00D128FB" w:rsidP="006E2051">
                  <w:pPr>
                    <w:rPr>
                      <w:lang w:val="en-GB"/>
                    </w:rPr>
                  </w:pPr>
                  <w:r w:rsidRPr="00D128FB">
                    <w:rPr>
                      <w:lang w:val="en-GB"/>
                    </w:rPr>
                    <w:t>The administrative unit of lowest administrative level containing this cadastral parcel.</w:t>
                  </w:r>
                </w:p>
              </w:tc>
            </w:tr>
            <w:tr w:rsidR="00D128FB" w:rsidRPr="00631F8B" w14:paraId="007F7CBF" w14:textId="77777777" w:rsidTr="006E2051">
              <w:trPr>
                <w:tblHeader/>
                <w:tblCellSpacing w:w="0" w:type="dxa"/>
              </w:trPr>
              <w:tc>
                <w:tcPr>
                  <w:tcW w:w="360" w:type="dxa"/>
                  <w:hideMark/>
                </w:tcPr>
                <w:p w14:paraId="0516DD35" w14:textId="77777777" w:rsidR="00D128FB" w:rsidRPr="00D128FB" w:rsidRDefault="00D128FB" w:rsidP="006E2051">
                  <w:pPr>
                    <w:rPr>
                      <w:lang w:val="en-GB"/>
                    </w:rPr>
                  </w:pPr>
                  <w:r w:rsidRPr="00D128FB">
                    <w:rPr>
                      <w:lang w:val="en-GB"/>
                    </w:rPr>
                    <w:t> </w:t>
                  </w:r>
                </w:p>
              </w:tc>
              <w:tc>
                <w:tcPr>
                  <w:tcW w:w="1500" w:type="dxa"/>
                  <w:hideMark/>
                </w:tcPr>
                <w:p w14:paraId="5930E629" w14:textId="77777777" w:rsidR="00D128FB" w:rsidRPr="00631F8B" w:rsidRDefault="00D128FB" w:rsidP="006E2051">
                  <w:r w:rsidRPr="00631F8B">
                    <w:t>Multipliciteit:</w:t>
                  </w:r>
                </w:p>
              </w:tc>
              <w:tc>
                <w:tcPr>
                  <w:tcW w:w="0" w:type="auto"/>
                  <w:hideMark/>
                </w:tcPr>
                <w:p w14:paraId="43FA9DAB" w14:textId="77777777" w:rsidR="00D128FB" w:rsidRPr="00631F8B" w:rsidRDefault="00D128FB" w:rsidP="006E2051">
                  <w:r w:rsidRPr="00631F8B">
                    <w:t>0..1</w:t>
                  </w:r>
                </w:p>
              </w:tc>
            </w:tr>
            <w:tr w:rsidR="00D128FB" w:rsidRPr="00631F8B" w14:paraId="1B712C1F" w14:textId="77777777" w:rsidTr="006E2051">
              <w:trPr>
                <w:tblHeader/>
                <w:tblCellSpacing w:w="0" w:type="dxa"/>
              </w:trPr>
              <w:tc>
                <w:tcPr>
                  <w:tcW w:w="360" w:type="dxa"/>
                  <w:hideMark/>
                </w:tcPr>
                <w:p w14:paraId="35E153C6" w14:textId="77777777" w:rsidR="00D128FB" w:rsidRPr="00631F8B" w:rsidRDefault="00D128FB" w:rsidP="006E2051">
                  <w:r w:rsidRPr="00631F8B">
                    <w:t> </w:t>
                  </w:r>
                </w:p>
              </w:tc>
              <w:tc>
                <w:tcPr>
                  <w:tcW w:w="1500" w:type="dxa"/>
                  <w:hideMark/>
                </w:tcPr>
                <w:p w14:paraId="2057A91A" w14:textId="77777777" w:rsidR="00D128FB" w:rsidRPr="00631F8B" w:rsidRDefault="00D128FB" w:rsidP="006E2051">
                  <w:r w:rsidRPr="00631F8B">
                    <w:t>Stereotypes:</w:t>
                  </w:r>
                </w:p>
              </w:tc>
              <w:tc>
                <w:tcPr>
                  <w:tcW w:w="0" w:type="auto"/>
                  <w:hideMark/>
                </w:tcPr>
                <w:p w14:paraId="5DFF050A" w14:textId="77777777" w:rsidR="00D128FB" w:rsidRPr="00631F8B" w:rsidRDefault="00D128FB" w:rsidP="006E2051">
                  <w:r w:rsidRPr="00631F8B">
                    <w:t>«voidable»</w:t>
                  </w:r>
                </w:p>
              </w:tc>
            </w:tr>
          </w:tbl>
          <w:p w14:paraId="5FB672C8" w14:textId="77777777" w:rsidR="00D128FB" w:rsidRPr="00631F8B" w:rsidRDefault="00D128FB" w:rsidP="006E2051"/>
        </w:tc>
      </w:tr>
      <w:tr w:rsidR="00D128FB" w:rsidRPr="00074262" w14:paraId="17CA4D3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DB7C6D" w14:textId="77777777" w:rsidR="00D128FB" w:rsidRPr="00631F8B" w:rsidRDefault="00D128FB" w:rsidP="006E2051">
            <w:r w:rsidRPr="00631F8B">
              <w:rPr>
                <w:b/>
                <w:bCs/>
              </w:rPr>
              <w:t>Constraint: areaValueUoM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1DC57D0C" w14:textId="77777777" w:rsidTr="006E2051">
              <w:trPr>
                <w:tblHeader/>
                <w:tblCellSpacing w:w="0" w:type="dxa"/>
              </w:trPr>
              <w:tc>
                <w:tcPr>
                  <w:tcW w:w="360" w:type="dxa"/>
                  <w:hideMark/>
                </w:tcPr>
                <w:p w14:paraId="05412CC1" w14:textId="77777777" w:rsidR="00D128FB" w:rsidRPr="00631F8B" w:rsidRDefault="00D128FB" w:rsidP="006E2051">
                  <w:r w:rsidRPr="00631F8B">
                    <w:t> </w:t>
                  </w:r>
                </w:p>
              </w:tc>
              <w:tc>
                <w:tcPr>
                  <w:tcW w:w="1500" w:type="dxa"/>
                  <w:hideMark/>
                </w:tcPr>
                <w:p w14:paraId="305EA2B5" w14:textId="77777777" w:rsidR="00D128FB" w:rsidRPr="00631F8B" w:rsidRDefault="00D128FB" w:rsidP="006E2051">
                  <w:r w:rsidRPr="00631F8B">
                    <w:t>Natuurlijke taal:</w:t>
                  </w:r>
                </w:p>
              </w:tc>
              <w:tc>
                <w:tcPr>
                  <w:tcW w:w="0" w:type="auto"/>
                  <w:hideMark/>
                </w:tcPr>
                <w:p w14:paraId="3994D53E" w14:textId="77777777" w:rsidR="00D128FB" w:rsidRPr="00D128FB" w:rsidRDefault="00D128FB" w:rsidP="006E2051">
                  <w:pPr>
                    <w:rPr>
                      <w:lang w:val="en-GB"/>
                    </w:rPr>
                  </w:pPr>
                  <w:r w:rsidRPr="00D128FB">
                    <w:rPr>
                      <w:lang w:val="en-GB"/>
                    </w:rPr>
                    <w:t xml:space="preserve">Value of areaValue shall be given in square meters. </w:t>
                  </w:r>
                </w:p>
              </w:tc>
            </w:tr>
            <w:tr w:rsidR="00D128FB" w:rsidRPr="00074262" w14:paraId="19A138AB" w14:textId="77777777" w:rsidTr="006E2051">
              <w:trPr>
                <w:tblHeader/>
                <w:tblCellSpacing w:w="0" w:type="dxa"/>
              </w:trPr>
              <w:tc>
                <w:tcPr>
                  <w:tcW w:w="360" w:type="dxa"/>
                  <w:hideMark/>
                </w:tcPr>
                <w:p w14:paraId="3C5B00D0" w14:textId="77777777" w:rsidR="00D128FB" w:rsidRPr="00D128FB" w:rsidRDefault="00D128FB" w:rsidP="006E2051">
                  <w:pPr>
                    <w:rPr>
                      <w:lang w:val="en-GB"/>
                    </w:rPr>
                  </w:pPr>
                  <w:r w:rsidRPr="00D128FB">
                    <w:rPr>
                      <w:lang w:val="en-GB"/>
                    </w:rPr>
                    <w:t> </w:t>
                  </w:r>
                </w:p>
              </w:tc>
              <w:tc>
                <w:tcPr>
                  <w:tcW w:w="1500" w:type="dxa"/>
                  <w:hideMark/>
                </w:tcPr>
                <w:p w14:paraId="0A3B0209" w14:textId="77777777" w:rsidR="00D128FB" w:rsidRPr="00631F8B" w:rsidRDefault="00D128FB" w:rsidP="006E2051">
                  <w:r w:rsidRPr="00631F8B">
                    <w:t>OCL:</w:t>
                  </w:r>
                </w:p>
              </w:tc>
              <w:tc>
                <w:tcPr>
                  <w:tcW w:w="0" w:type="auto"/>
                  <w:hideMark/>
                </w:tcPr>
                <w:p w14:paraId="14C9B7EA" w14:textId="77777777" w:rsidR="00D128FB" w:rsidRPr="00D128FB" w:rsidRDefault="00D128FB" w:rsidP="006E2051">
                  <w:pPr>
                    <w:rPr>
                      <w:lang w:val="en-GB"/>
                    </w:rPr>
                  </w:pPr>
                  <w:r w:rsidRPr="00D128FB">
                    <w:rPr>
                      <w:lang w:val="en-GB"/>
                    </w:rPr>
                    <w:t xml:space="preserve">inv: self.areaValue.uom.uomSymbol='m2' </w:t>
                  </w:r>
                </w:p>
              </w:tc>
            </w:tr>
          </w:tbl>
          <w:p w14:paraId="5907B57C" w14:textId="77777777" w:rsidR="00D128FB" w:rsidRPr="00D128FB" w:rsidRDefault="00D128FB" w:rsidP="006E2051">
            <w:pPr>
              <w:rPr>
                <w:lang w:val="en-GB"/>
              </w:rPr>
            </w:pPr>
          </w:p>
        </w:tc>
      </w:tr>
      <w:tr w:rsidR="00D128FB" w:rsidRPr="00074262" w14:paraId="62825B3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FFD692" w14:textId="77777777"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222F2E94" w14:textId="77777777" w:rsidTr="006E2051">
              <w:trPr>
                <w:tblHeader/>
                <w:tblCellSpacing w:w="0" w:type="dxa"/>
              </w:trPr>
              <w:tc>
                <w:tcPr>
                  <w:tcW w:w="360" w:type="dxa"/>
                  <w:hideMark/>
                </w:tcPr>
                <w:p w14:paraId="5FD7785A" w14:textId="77777777" w:rsidR="00D128FB" w:rsidRPr="00631F8B" w:rsidRDefault="00D128FB" w:rsidP="006E2051">
                  <w:r w:rsidRPr="00631F8B">
                    <w:t> </w:t>
                  </w:r>
                </w:p>
              </w:tc>
              <w:tc>
                <w:tcPr>
                  <w:tcW w:w="1500" w:type="dxa"/>
                  <w:hideMark/>
                </w:tcPr>
                <w:p w14:paraId="68310250" w14:textId="77777777" w:rsidR="00D128FB" w:rsidRPr="00631F8B" w:rsidRDefault="00D128FB" w:rsidP="006E2051">
                  <w:r w:rsidRPr="00631F8B">
                    <w:t>Natuurlijke taal:</w:t>
                  </w:r>
                </w:p>
              </w:tc>
              <w:tc>
                <w:tcPr>
                  <w:tcW w:w="0" w:type="auto"/>
                  <w:hideMark/>
                </w:tcPr>
                <w:p w14:paraId="3B32AD4D" w14:textId="77777777" w:rsidR="00D128FB" w:rsidRPr="00D128FB" w:rsidRDefault="00D128FB" w:rsidP="006E2051">
                  <w:pPr>
                    <w:rPr>
                      <w:lang w:val="en-GB"/>
                    </w:rPr>
                  </w:pPr>
                  <w:r w:rsidRPr="00D128FB">
                    <w:rPr>
                      <w:lang w:val="en-GB"/>
                    </w:rPr>
                    <w:t xml:space="preserve">If set, the date endLifespanVersion shall be later than beginLifespanVersion. </w:t>
                  </w:r>
                </w:p>
              </w:tc>
            </w:tr>
            <w:tr w:rsidR="00D128FB" w:rsidRPr="00074262" w14:paraId="20FCCC67" w14:textId="77777777" w:rsidTr="006E2051">
              <w:trPr>
                <w:tblHeader/>
                <w:tblCellSpacing w:w="0" w:type="dxa"/>
              </w:trPr>
              <w:tc>
                <w:tcPr>
                  <w:tcW w:w="360" w:type="dxa"/>
                  <w:hideMark/>
                </w:tcPr>
                <w:p w14:paraId="071AA1CF" w14:textId="77777777" w:rsidR="00D128FB" w:rsidRPr="00D128FB" w:rsidRDefault="00D128FB" w:rsidP="006E2051">
                  <w:pPr>
                    <w:rPr>
                      <w:lang w:val="en-GB"/>
                    </w:rPr>
                  </w:pPr>
                  <w:r w:rsidRPr="00D128FB">
                    <w:rPr>
                      <w:lang w:val="en-GB"/>
                    </w:rPr>
                    <w:t> </w:t>
                  </w:r>
                </w:p>
              </w:tc>
              <w:tc>
                <w:tcPr>
                  <w:tcW w:w="1500" w:type="dxa"/>
                  <w:hideMark/>
                </w:tcPr>
                <w:p w14:paraId="23BE44F6" w14:textId="77777777" w:rsidR="00D128FB" w:rsidRPr="00631F8B" w:rsidRDefault="00D128FB" w:rsidP="006E2051">
                  <w:r w:rsidRPr="00631F8B">
                    <w:t>OCL:</w:t>
                  </w:r>
                </w:p>
              </w:tc>
              <w:tc>
                <w:tcPr>
                  <w:tcW w:w="0" w:type="auto"/>
                  <w:hideMark/>
                </w:tcPr>
                <w:p w14:paraId="55686523" w14:textId="77777777" w:rsidR="00D128FB" w:rsidRPr="00D128FB" w:rsidRDefault="00D128FB" w:rsidP="006E2051">
                  <w:pPr>
                    <w:rPr>
                      <w:lang w:val="en-GB"/>
                    </w:rPr>
                  </w:pPr>
                  <w:r w:rsidRPr="00D128FB">
                    <w:rPr>
                      <w:lang w:val="en-GB"/>
                    </w:rPr>
                    <w:t xml:space="preserve">inv: self.endLifespanVersion .isAfter(self.beginLifespanVersion) </w:t>
                  </w:r>
                </w:p>
              </w:tc>
            </w:tr>
          </w:tbl>
          <w:p w14:paraId="1D3A5959" w14:textId="77777777" w:rsidR="00D128FB" w:rsidRPr="00D128FB" w:rsidRDefault="00D128FB" w:rsidP="006E2051">
            <w:pPr>
              <w:rPr>
                <w:lang w:val="en-GB"/>
              </w:rPr>
            </w:pPr>
          </w:p>
        </w:tc>
      </w:tr>
      <w:tr w:rsidR="00D128FB" w:rsidRPr="00074262" w14:paraId="509E3AD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20314" w14:textId="77777777" w:rsidR="00D128FB" w:rsidRPr="00631F8B" w:rsidRDefault="00D128FB" w:rsidP="006E2051">
            <w:r w:rsidRPr="00631F8B">
              <w:rPr>
                <w:b/>
                <w:bCs/>
              </w:rPr>
              <w:t>Constraint: geometryType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3A333322" w14:textId="77777777" w:rsidTr="006E2051">
              <w:trPr>
                <w:tblHeader/>
                <w:tblCellSpacing w:w="0" w:type="dxa"/>
              </w:trPr>
              <w:tc>
                <w:tcPr>
                  <w:tcW w:w="360" w:type="dxa"/>
                  <w:hideMark/>
                </w:tcPr>
                <w:p w14:paraId="086CF5A7" w14:textId="77777777" w:rsidR="00D128FB" w:rsidRPr="00631F8B" w:rsidRDefault="00D128FB" w:rsidP="006E2051">
                  <w:r w:rsidRPr="00631F8B">
                    <w:t> </w:t>
                  </w:r>
                </w:p>
              </w:tc>
              <w:tc>
                <w:tcPr>
                  <w:tcW w:w="1500" w:type="dxa"/>
                  <w:hideMark/>
                </w:tcPr>
                <w:p w14:paraId="5718C3E9" w14:textId="77777777" w:rsidR="00D128FB" w:rsidRPr="00631F8B" w:rsidRDefault="00D128FB" w:rsidP="006E2051">
                  <w:r w:rsidRPr="00631F8B">
                    <w:t>Natuurlijke taal:</w:t>
                  </w:r>
                </w:p>
              </w:tc>
              <w:tc>
                <w:tcPr>
                  <w:tcW w:w="0" w:type="auto"/>
                  <w:hideMark/>
                </w:tcPr>
                <w:p w14:paraId="6C209CFB" w14:textId="77777777" w:rsidR="00D128FB" w:rsidRPr="00D128FB" w:rsidRDefault="00D128FB" w:rsidP="006E2051">
                  <w:pPr>
                    <w:rPr>
                      <w:lang w:val="en-GB"/>
                    </w:rPr>
                  </w:pPr>
                  <w:r w:rsidRPr="00D128FB">
                    <w:rPr>
                      <w:lang w:val="en-GB"/>
                    </w:rPr>
                    <w:t xml:space="preserve">Type of geometry shall be GM_Surface or GM_MultiSurface </w:t>
                  </w:r>
                </w:p>
              </w:tc>
            </w:tr>
            <w:tr w:rsidR="00D128FB" w:rsidRPr="00074262" w14:paraId="4298D156" w14:textId="77777777" w:rsidTr="006E2051">
              <w:trPr>
                <w:tblHeader/>
                <w:tblCellSpacing w:w="0" w:type="dxa"/>
              </w:trPr>
              <w:tc>
                <w:tcPr>
                  <w:tcW w:w="360" w:type="dxa"/>
                  <w:hideMark/>
                </w:tcPr>
                <w:p w14:paraId="593D7332" w14:textId="77777777" w:rsidR="00D128FB" w:rsidRPr="00D128FB" w:rsidRDefault="00D128FB" w:rsidP="006E2051">
                  <w:pPr>
                    <w:rPr>
                      <w:lang w:val="en-GB"/>
                    </w:rPr>
                  </w:pPr>
                  <w:r w:rsidRPr="00D128FB">
                    <w:rPr>
                      <w:lang w:val="en-GB"/>
                    </w:rPr>
                    <w:t> </w:t>
                  </w:r>
                </w:p>
              </w:tc>
              <w:tc>
                <w:tcPr>
                  <w:tcW w:w="1500" w:type="dxa"/>
                  <w:hideMark/>
                </w:tcPr>
                <w:p w14:paraId="257928D2" w14:textId="77777777" w:rsidR="00D128FB" w:rsidRPr="00631F8B" w:rsidRDefault="00D128FB" w:rsidP="006E2051">
                  <w:r w:rsidRPr="00631F8B">
                    <w:t>OCL:</w:t>
                  </w:r>
                </w:p>
              </w:tc>
              <w:tc>
                <w:tcPr>
                  <w:tcW w:w="0" w:type="auto"/>
                  <w:hideMark/>
                </w:tcPr>
                <w:p w14:paraId="341FCA18" w14:textId="77777777" w:rsidR="00D128FB" w:rsidRPr="00D128FB" w:rsidRDefault="00D128FB" w:rsidP="006E2051">
                  <w:pPr>
                    <w:rPr>
                      <w:lang w:val="en-GB"/>
                    </w:rPr>
                  </w:pPr>
                  <w:r w:rsidRPr="00D128FB">
                    <w:rPr>
                      <w:lang w:val="en-GB"/>
                    </w:rPr>
                    <w:t xml:space="preserve">inv: geometry.oclIsKindOf(GM_Surface) or geometry.oclIsKindOf(GM_MultiSurface) </w:t>
                  </w:r>
                </w:p>
              </w:tc>
            </w:tr>
          </w:tbl>
          <w:p w14:paraId="7BA3A92E" w14:textId="77777777" w:rsidR="00D128FB" w:rsidRPr="00D128FB" w:rsidRDefault="00D128FB" w:rsidP="006E2051">
            <w:pPr>
              <w:rPr>
                <w:lang w:val="en-GB"/>
              </w:rPr>
            </w:pPr>
          </w:p>
        </w:tc>
      </w:tr>
      <w:tr w:rsidR="00D128FB" w:rsidRPr="00074262" w14:paraId="09A9299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44A1D3" w14:textId="77777777" w:rsidR="00D128FB" w:rsidRPr="00631F8B" w:rsidRDefault="00D128FB" w:rsidP="006E2051">
            <w:r w:rsidRPr="00631F8B">
              <w:rPr>
                <w:b/>
                <w:bCs/>
              </w:rPr>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1A31612F" w14:textId="77777777" w:rsidTr="006E2051">
              <w:trPr>
                <w:tblHeader/>
                <w:tblCellSpacing w:w="0" w:type="dxa"/>
              </w:trPr>
              <w:tc>
                <w:tcPr>
                  <w:tcW w:w="360" w:type="dxa"/>
                  <w:hideMark/>
                </w:tcPr>
                <w:p w14:paraId="2100F352" w14:textId="77777777" w:rsidR="00D128FB" w:rsidRPr="00631F8B" w:rsidRDefault="00D128FB" w:rsidP="006E2051">
                  <w:r w:rsidRPr="00631F8B">
                    <w:t> </w:t>
                  </w:r>
                </w:p>
              </w:tc>
              <w:tc>
                <w:tcPr>
                  <w:tcW w:w="1500" w:type="dxa"/>
                  <w:hideMark/>
                </w:tcPr>
                <w:p w14:paraId="3C835832" w14:textId="77777777" w:rsidR="00D128FB" w:rsidRPr="00631F8B" w:rsidRDefault="00D128FB" w:rsidP="006E2051">
                  <w:r w:rsidRPr="00631F8B">
                    <w:t>Natuurlijke taal:</w:t>
                  </w:r>
                </w:p>
              </w:tc>
              <w:tc>
                <w:tcPr>
                  <w:tcW w:w="0" w:type="auto"/>
                  <w:hideMark/>
                </w:tcPr>
                <w:p w14:paraId="15DB53FA" w14:textId="77777777" w:rsidR="00D128FB" w:rsidRPr="00D128FB" w:rsidRDefault="00D128FB" w:rsidP="006E2051">
                  <w:pPr>
                    <w:rPr>
                      <w:lang w:val="en-GB"/>
                    </w:rPr>
                  </w:pPr>
                  <w:r w:rsidRPr="00D128FB">
                    <w:rPr>
                      <w:lang w:val="en-GB"/>
                    </w:rPr>
                    <w:t xml:space="preserve">If set, the date validTo shall be equal or later than validFrom. </w:t>
                  </w:r>
                </w:p>
              </w:tc>
            </w:tr>
            <w:tr w:rsidR="00D128FB" w:rsidRPr="00074262" w14:paraId="47027BD8" w14:textId="77777777" w:rsidTr="006E2051">
              <w:trPr>
                <w:tblHeader/>
                <w:tblCellSpacing w:w="0" w:type="dxa"/>
              </w:trPr>
              <w:tc>
                <w:tcPr>
                  <w:tcW w:w="360" w:type="dxa"/>
                  <w:hideMark/>
                </w:tcPr>
                <w:p w14:paraId="736A06DC" w14:textId="77777777" w:rsidR="00D128FB" w:rsidRPr="00D128FB" w:rsidRDefault="00D128FB" w:rsidP="006E2051">
                  <w:pPr>
                    <w:rPr>
                      <w:lang w:val="en-GB"/>
                    </w:rPr>
                  </w:pPr>
                  <w:r w:rsidRPr="00D128FB">
                    <w:rPr>
                      <w:lang w:val="en-GB"/>
                    </w:rPr>
                    <w:t> </w:t>
                  </w:r>
                </w:p>
              </w:tc>
              <w:tc>
                <w:tcPr>
                  <w:tcW w:w="1500" w:type="dxa"/>
                  <w:hideMark/>
                </w:tcPr>
                <w:p w14:paraId="45962E5E" w14:textId="77777777" w:rsidR="00D128FB" w:rsidRPr="00631F8B" w:rsidRDefault="00D128FB" w:rsidP="006E2051">
                  <w:r w:rsidRPr="00631F8B">
                    <w:t>OCL:</w:t>
                  </w:r>
                </w:p>
              </w:tc>
              <w:tc>
                <w:tcPr>
                  <w:tcW w:w="0" w:type="auto"/>
                  <w:hideMark/>
                </w:tcPr>
                <w:p w14:paraId="2D7D9D26" w14:textId="77777777" w:rsidR="00D128FB" w:rsidRPr="00D128FB" w:rsidRDefault="00D128FB" w:rsidP="006E2051">
                  <w:pPr>
                    <w:rPr>
                      <w:lang w:val="en-GB"/>
                    </w:rPr>
                  </w:pPr>
                  <w:r w:rsidRPr="00D128FB">
                    <w:rPr>
                      <w:lang w:val="en-GB"/>
                    </w:rPr>
                    <w:t xml:space="preserve">inv: self.validTo .isEqual(self.validFrom) or self.validTo .isAfter(self.validFrom) </w:t>
                  </w:r>
                </w:p>
              </w:tc>
            </w:tr>
          </w:tbl>
          <w:p w14:paraId="4555DA6C" w14:textId="77777777" w:rsidR="00D128FB" w:rsidRPr="00D128FB" w:rsidRDefault="00D128FB" w:rsidP="006E2051">
            <w:pPr>
              <w:rPr>
                <w:lang w:val="en-GB"/>
              </w:rPr>
            </w:pPr>
          </w:p>
        </w:tc>
      </w:tr>
    </w:tbl>
    <w:p w14:paraId="39AE57B5" w14:textId="77777777" w:rsidR="00D128FB" w:rsidRPr="00631F8B" w:rsidRDefault="00D128FB" w:rsidP="00D128FB">
      <w:pPr>
        <w:pStyle w:val="Kop5"/>
        <w:rPr>
          <w:sz w:val="16"/>
          <w:szCs w:val="16"/>
        </w:rPr>
      </w:pPr>
      <w:r w:rsidRPr="00631F8B">
        <w:rPr>
          <w:sz w:val="16"/>
          <w:szCs w:val="16"/>
        </w:rPr>
        <w:t>CadastralZoningLevelValue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50D63BBA" w14:textId="77777777"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679544" w14:textId="77777777" w:rsidR="00D128FB" w:rsidRPr="00631F8B" w:rsidRDefault="00D128FB" w:rsidP="006E2051">
            <w:pPr>
              <w:spacing w:line="225" w:lineRule="atLeast"/>
            </w:pPr>
            <w:r w:rsidRPr="00631F8B">
              <w:rPr>
                <w:b/>
                <w:bCs/>
              </w:rPr>
              <w:lastRenderedPageBreak/>
              <w:t>CadastralZoningLevelValue</w:t>
            </w:r>
          </w:p>
        </w:tc>
      </w:tr>
      <w:tr w:rsidR="00D128FB" w:rsidRPr="00074262" w14:paraId="1770D234" w14:textId="77777777"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2494D016" w14:textId="77777777" w:rsidTr="006E2051">
              <w:trPr>
                <w:tblHeader/>
                <w:tblCellSpacing w:w="0" w:type="dxa"/>
              </w:trPr>
              <w:tc>
                <w:tcPr>
                  <w:tcW w:w="360" w:type="dxa"/>
                  <w:hideMark/>
                </w:tcPr>
                <w:p w14:paraId="45BE294F" w14:textId="77777777" w:rsidR="00D128FB" w:rsidRPr="00631F8B" w:rsidRDefault="00D128FB" w:rsidP="006E2051">
                  <w:r w:rsidRPr="00631F8B">
                    <w:t> </w:t>
                  </w:r>
                </w:p>
              </w:tc>
              <w:tc>
                <w:tcPr>
                  <w:tcW w:w="1500" w:type="dxa"/>
                  <w:hideMark/>
                </w:tcPr>
                <w:p w14:paraId="2B439444" w14:textId="77777777" w:rsidR="00D128FB" w:rsidRPr="00631F8B" w:rsidRDefault="00D128FB" w:rsidP="006E2051">
                  <w:r w:rsidRPr="00631F8B">
                    <w:t>Package:</w:t>
                  </w:r>
                </w:p>
              </w:tc>
              <w:tc>
                <w:tcPr>
                  <w:tcW w:w="0" w:type="auto"/>
                  <w:hideMark/>
                </w:tcPr>
                <w:p w14:paraId="5A9BC300" w14:textId="77777777"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074262" w14:paraId="4B43BFD6" w14:textId="77777777" w:rsidTr="006E2051">
              <w:trPr>
                <w:tblHeader/>
                <w:tblCellSpacing w:w="0" w:type="dxa"/>
              </w:trPr>
              <w:tc>
                <w:tcPr>
                  <w:tcW w:w="360" w:type="dxa"/>
                  <w:hideMark/>
                </w:tcPr>
                <w:p w14:paraId="7BFFA3D8" w14:textId="77777777" w:rsidR="00D128FB" w:rsidRPr="00D128FB" w:rsidRDefault="00D128FB" w:rsidP="006E2051">
                  <w:pPr>
                    <w:rPr>
                      <w:lang w:val="en-GB"/>
                    </w:rPr>
                  </w:pPr>
                  <w:r w:rsidRPr="00D128FB">
                    <w:rPr>
                      <w:lang w:val="en-GB"/>
                    </w:rPr>
                    <w:t> </w:t>
                  </w:r>
                </w:p>
              </w:tc>
              <w:tc>
                <w:tcPr>
                  <w:tcW w:w="1500" w:type="dxa"/>
                  <w:hideMark/>
                </w:tcPr>
                <w:p w14:paraId="193D9D17" w14:textId="77777777" w:rsidR="00D128FB" w:rsidRPr="00631F8B" w:rsidRDefault="00D128FB" w:rsidP="006E2051">
                  <w:r w:rsidRPr="00631F8B">
                    <w:t>Definitie:</w:t>
                  </w:r>
                </w:p>
              </w:tc>
              <w:tc>
                <w:tcPr>
                  <w:tcW w:w="0" w:type="auto"/>
                  <w:hideMark/>
                </w:tcPr>
                <w:p w14:paraId="6BC04C80" w14:textId="77777777" w:rsidR="00D128FB" w:rsidRPr="00D128FB" w:rsidRDefault="00D128FB" w:rsidP="006E2051">
                  <w:pPr>
                    <w:rPr>
                      <w:lang w:val="en-GB"/>
                    </w:rPr>
                  </w:pPr>
                  <w:r w:rsidRPr="00D128FB">
                    <w:rPr>
                      <w:lang w:val="en-GB"/>
                    </w:rPr>
                    <w:t xml:space="preserve">Levels of hierarchy of the cadastral zonings. </w:t>
                  </w:r>
                </w:p>
              </w:tc>
            </w:tr>
            <w:tr w:rsidR="00D128FB" w:rsidRPr="00074262" w14:paraId="2F39E704" w14:textId="77777777" w:rsidTr="006E2051">
              <w:trPr>
                <w:tblHeader/>
                <w:tblCellSpacing w:w="0" w:type="dxa"/>
              </w:trPr>
              <w:tc>
                <w:tcPr>
                  <w:tcW w:w="360" w:type="dxa"/>
                  <w:hideMark/>
                </w:tcPr>
                <w:p w14:paraId="01235FF8" w14:textId="77777777" w:rsidR="00D128FB" w:rsidRPr="00D128FB" w:rsidRDefault="00D128FB" w:rsidP="006E2051">
                  <w:pPr>
                    <w:rPr>
                      <w:lang w:val="en-GB"/>
                    </w:rPr>
                  </w:pPr>
                  <w:r w:rsidRPr="00D128FB">
                    <w:rPr>
                      <w:lang w:val="en-GB"/>
                    </w:rPr>
                    <w:t> </w:t>
                  </w:r>
                </w:p>
              </w:tc>
              <w:tc>
                <w:tcPr>
                  <w:tcW w:w="1500" w:type="dxa"/>
                  <w:hideMark/>
                </w:tcPr>
                <w:p w14:paraId="45255DCC" w14:textId="77777777" w:rsidR="00D128FB" w:rsidRPr="00631F8B" w:rsidRDefault="00D128FB" w:rsidP="006E2051">
                  <w:r w:rsidRPr="00631F8B">
                    <w:t>Omschrijving:</w:t>
                  </w:r>
                </w:p>
              </w:tc>
              <w:tc>
                <w:tcPr>
                  <w:tcW w:w="0" w:type="auto"/>
                  <w:hideMark/>
                </w:tcPr>
                <w:p w14:paraId="458C377F" w14:textId="77777777" w:rsidR="00D128FB" w:rsidRPr="00D128FB" w:rsidRDefault="00D128FB" w:rsidP="006E2051">
                  <w:pPr>
                    <w:rPr>
                      <w:lang w:val="en-GB"/>
                    </w:rPr>
                  </w:pPr>
                  <w:r w:rsidRPr="00D128FB">
                    <w:rPr>
                      <w:lang w:val="en-GB"/>
                    </w:rPr>
                    <w:t>NOTE The higher levels in the administrative units theme (province, state) are not repeated in this code list.</w:t>
                  </w:r>
                </w:p>
              </w:tc>
            </w:tr>
            <w:tr w:rsidR="00D128FB" w:rsidRPr="00631F8B" w14:paraId="7AEB083E" w14:textId="77777777" w:rsidTr="006E2051">
              <w:trPr>
                <w:tblHeader/>
                <w:tblCellSpacing w:w="0" w:type="dxa"/>
              </w:trPr>
              <w:tc>
                <w:tcPr>
                  <w:tcW w:w="360" w:type="dxa"/>
                  <w:hideMark/>
                </w:tcPr>
                <w:p w14:paraId="5B606329" w14:textId="77777777" w:rsidR="00D128FB" w:rsidRPr="00D128FB" w:rsidRDefault="00D128FB" w:rsidP="006E2051">
                  <w:pPr>
                    <w:rPr>
                      <w:lang w:val="en-GB"/>
                    </w:rPr>
                  </w:pPr>
                  <w:r w:rsidRPr="00D128FB">
                    <w:rPr>
                      <w:lang w:val="en-GB"/>
                    </w:rPr>
                    <w:t> </w:t>
                  </w:r>
                </w:p>
              </w:tc>
              <w:tc>
                <w:tcPr>
                  <w:tcW w:w="1500" w:type="dxa"/>
                  <w:hideMark/>
                </w:tcPr>
                <w:p w14:paraId="1BC90C84" w14:textId="77777777" w:rsidR="00D128FB" w:rsidRPr="00631F8B" w:rsidRDefault="00D128FB" w:rsidP="006E2051">
                  <w:r w:rsidRPr="00631F8B">
                    <w:t>Stereotypes:</w:t>
                  </w:r>
                </w:p>
              </w:tc>
              <w:tc>
                <w:tcPr>
                  <w:tcW w:w="0" w:type="auto"/>
                  <w:hideMark/>
                </w:tcPr>
                <w:p w14:paraId="0AF1D7A8" w14:textId="77777777" w:rsidR="00D128FB" w:rsidRPr="00631F8B" w:rsidRDefault="00D128FB" w:rsidP="006E2051">
                  <w:r w:rsidRPr="00631F8B">
                    <w:t>«codeList»</w:t>
                  </w:r>
                </w:p>
              </w:tc>
            </w:tr>
            <w:tr w:rsidR="00D128FB" w:rsidRPr="00074262" w14:paraId="4D6BF68F" w14:textId="77777777" w:rsidTr="006E2051">
              <w:trPr>
                <w:tblHeader/>
                <w:tblCellSpacing w:w="0" w:type="dxa"/>
              </w:trPr>
              <w:tc>
                <w:tcPr>
                  <w:tcW w:w="360" w:type="dxa"/>
                  <w:hideMark/>
                </w:tcPr>
                <w:p w14:paraId="25A825EA" w14:textId="77777777" w:rsidR="00D128FB" w:rsidRPr="00631F8B" w:rsidRDefault="00D128FB" w:rsidP="006E2051">
                  <w:r w:rsidRPr="00631F8B">
                    <w:t> </w:t>
                  </w:r>
                </w:p>
              </w:tc>
              <w:tc>
                <w:tcPr>
                  <w:tcW w:w="1500" w:type="dxa"/>
                  <w:hideMark/>
                </w:tcPr>
                <w:p w14:paraId="3EC3515B" w14:textId="77777777" w:rsidR="00D128FB" w:rsidRPr="00631F8B" w:rsidRDefault="00D128FB" w:rsidP="006E2051">
                  <w:r w:rsidRPr="00631F8B">
                    <w:t>Governance:</w:t>
                  </w:r>
                </w:p>
              </w:tc>
              <w:tc>
                <w:tcPr>
                  <w:tcW w:w="0" w:type="auto"/>
                  <w:hideMark/>
                </w:tcPr>
                <w:p w14:paraId="6614F79C" w14:textId="77777777" w:rsidR="00D128FB" w:rsidRPr="00D128FB" w:rsidRDefault="00D128FB" w:rsidP="006E2051">
                  <w:pPr>
                    <w:rPr>
                      <w:lang w:val="en-GB"/>
                    </w:rPr>
                  </w:pPr>
                  <w:r w:rsidRPr="00D128FB">
                    <w:rPr>
                      <w:lang w:val="en-GB"/>
                    </w:rPr>
                    <w:t>Centrally managed in INSPIRE code list register. URN: urn:x-inspire:def:codeList:INSPIRE:CadastralZoningLevelValue</w:t>
                  </w:r>
                </w:p>
              </w:tc>
            </w:tr>
          </w:tbl>
          <w:p w14:paraId="41DEB274" w14:textId="77777777" w:rsidR="00D128FB" w:rsidRPr="00D128FB" w:rsidRDefault="00D128FB" w:rsidP="006E2051">
            <w:pPr>
              <w:rPr>
                <w:lang w:val="en-GB"/>
              </w:rPr>
            </w:pPr>
          </w:p>
        </w:tc>
      </w:tr>
    </w:tbl>
    <w:p w14:paraId="5E3CC1FF" w14:textId="77777777" w:rsidR="00D128FB" w:rsidRPr="00631F8B" w:rsidRDefault="00D128FB" w:rsidP="00D128FB">
      <w:pPr>
        <w:pStyle w:val="Kop5"/>
        <w:rPr>
          <w:sz w:val="16"/>
          <w:szCs w:val="16"/>
        </w:rPr>
      </w:pPr>
      <w:r w:rsidRPr="00631F8B">
        <w:rPr>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A3C1BF8"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EB3AD0" w14:textId="77777777" w:rsidR="00D128FB" w:rsidRPr="00631F8B" w:rsidRDefault="00D128FB" w:rsidP="006E2051">
            <w:pPr>
              <w:spacing w:line="225" w:lineRule="atLeast"/>
            </w:pPr>
            <w:r w:rsidRPr="00631F8B">
              <w:rPr>
                <w:b/>
                <w:bCs/>
              </w:rPr>
              <w:t>BasicPropertyUnit</w:t>
            </w:r>
          </w:p>
        </w:tc>
      </w:tr>
      <w:tr w:rsidR="00D128FB" w:rsidRPr="00631F8B" w14:paraId="3451E79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5812C4B" w14:textId="77777777" w:rsidTr="006E2051">
              <w:trPr>
                <w:tblHeader/>
                <w:tblCellSpacing w:w="0" w:type="dxa"/>
              </w:trPr>
              <w:tc>
                <w:tcPr>
                  <w:tcW w:w="360" w:type="dxa"/>
                  <w:hideMark/>
                </w:tcPr>
                <w:p w14:paraId="1F09F434" w14:textId="77777777" w:rsidR="00D128FB" w:rsidRPr="00631F8B" w:rsidRDefault="00D128FB" w:rsidP="006E2051">
                  <w:r w:rsidRPr="00631F8B">
                    <w:t> </w:t>
                  </w:r>
                </w:p>
              </w:tc>
              <w:tc>
                <w:tcPr>
                  <w:tcW w:w="1500" w:type="dxa"/>
                  <w:hideMark/>
                </w:tcPr>
                <w:p w14:paraId="5BEA3313" w14:textId="77777777" w:rsidR="00D128FB" w:rsidRPr="00631F8B" w:rsidRDefault="00D128FB" w:rsidP="006E2051">
                  <w:r w:rsidRPr="00631F8B">
                    <w:t>Package:</w:t>
                  </w:r>
                </w:p>
              </w:tc>
              <w:tc>
                <w:tcPr>
                  <w:tcW w:w="0" w:type="auto"/>
                  <w:hideMark/>
                </w:tcPr>
                <w:p w14:paraId="42B644FB" w14:textId="77777777"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074262" w14:paraId="5B8625F1" w14:textId="77777777" w:rsidTr="006E2051">
              <w:trPr>
                <w:tblHeader/>
                <w:tblCellSpacing w:w="0" w:type="dxa"/>
              </w:trPr>
              <w:tc>
                <w:tcPr>
                  <w:tcW w:w="360" w:type="dxa"/>
                  <w:hideMark/>
                </w:tcPr>
                <w:p w14:paraId="278D34A8" w14:textId="77777777" w:rsidR="00D128FB" w:rsidRPr="00D128FB" w:rsidRDefault="00D128FB" w:rsidP="006E2051">
                  <w:pPr>
                    <w:rPr>
                      <w:lang w:val="en-GB"/>
                    </w:rPr>
                  </w:pPr>
                  <w:r w:rsidRPr="00D128FB">
                    <w:rPr>
                      <w:lang w:val="en-GB"/>
                    </w:rPr>
                    <w:t> </w:t>
                  </w:r>
                </w:p>
              </w:tc>
              <w:tc>
                <w:tcPr>
                  <w:tcW w:w="1500" w:type="dxa"/>
                  <w:hideMark/>
                </w:tcPr>
                <w:p w14:paraId="6F29CAB9" w14:textId="77777777" w:rsidR="00D128FB" w:rsidRPr="00631F8B" w:rsidRDefault="00D128FB" w:rsidP="006E2051">
                  <w:r w:rsidRPr="00631F8B">
                    <w:t>Definitie:</w:t>
                  </w:r>
                </w:p>
              </w:tc>
              <w:tc>
                <w:tcPr>
                  <w:tcW w:w="0" w:type="auto"/>
                  <w:hideMark/>
                </w:tcPr>
                <w:p w14:paraId="3153162A" w14:textId="77777777" w:rsidR="00D128FB" w:rsidRPr="00D128FB" w:rsidRDefault="00D128FB" w:rsidP="006E2051">
                  <w:pPr>
                    <w:rPr>
                      <w:lang w:val="en-GB"/>
                    </w:rPr>
                  </w:pPr>
                  <w:r w:rsidRPr="00D128FB">
                    <w:rPr>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D128FB" w:rsidRPr="00074262" w14:paraId="1475FD22" w14:textId="77777777" w:rsidTr="006E2051">
              <w:trPr>
                <w:tblHeader/>
                <w:tblCellSpacing w:w="0" w:type="dxa"/>
              </w:trPr>
              <w:tc>
                <w:tcPr>
                  <w:tcW w:w="360" w:type="dxa"/>
                  <w:hideMark/>
                </w:tcPr>
                <w:p w14:paraId="446A82D7" w14:textId="77777777" w:rsidR="00D128FB" w:rsidRPr="00D128FB" w:rsidRDefault="00D128FB" w:rsidP="006E2051">
                  <w:pPr>
                    <w:rPr>
                      <w:lang w:val="en-GB"/>
                    </w:rPr>
                  </w:pPr>
                  <w:r w:rsidRPr="00D128FB">
                    <w:rPr>
                      <w:lang w:val="en-GB"/>
                    </w:rPr>
                    <w:t> </w:t>
                  </w:r>
                </w:p>
              </w:tc>
              <w:tc>
                <w:tcPr>
                  <w:tcW w:w="1500" w:type="dxa"/>
                  <w:hideMark/>
                </w:tcPr>
                <w:p w14:paraId="452A4859" w14:textId="77777777" w:rsidR="00D128FB" w:rsidRPr="00631F8B" w:rsidRDefault="00D128FB" w:rsidP="006E2051">
                  <w:r w:rsidRPr="00631F8B">
                    <w:t>Omschrijving:</w:t>
                  </w:r>
                </w:p>
              </w:tc>
              <w:tc>
                <w:tcPr>
                  <w:tcW w:w="0" w:type="auto"/>
                  <w:hideMark/>
                </w:tcPr>
                <w:p w14:paraId="02265ACC" w14:textId="77777777" w:rsidR="00D128FB" w:rsidRPr="00D128FB" w:rsidRDefault="00D128FB" w:rsidP="006E2051">
                  <w:pPr>
                    <w:rPr>
                      <w:lang w:val="en-GB"/>
                    </w:rPr>
                  </w:pPr>
                  <w:r w:rsidRPr="00D128FB">
                    <w:rPr>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D128FB" w:rsidRPr="00631F8B" w14:paraId="41F007E6" w14:textId="77777777" w:rsidTr="006E2051">
              <w:trPr>
                <w:tblHeader/>
                <w:tblCellSpacing w:w="0" w:type="dxa"/>
              </w:trPr>
              <w:tc>
                <w:tcPr>
                  <w:tcW w:w="360" w:type="dxa"/>
                  <w:hideMark/>
                </w:tcPr>
                <w:p w14:paraId="0D7CBD9A" w14:textId="77777777" w:rsidR="00D128FB" w:rsidRPr="00D128FB" w:rsidRDefault="00D128FB" w:rsidP="006E2051">
                  <w:pPr>
                    <w:rPr>
                      <w:lang w:val="en-GB"/>
                    </w:rPr>
                  </w:pPr>
                  <w:r w:rsidRPr="00D128FB">
                    <w:rPr>
                      <w:lang w:val="en-GB"/>
                    </w:rPr>
                    <w:t> </w:t>
                  </w:r>
                </w:p>
              </w:tc>
              <w:tc>
                <w:tcPr>
                  <w:tcW w:w="1500" w:type="dxa"/>
                  <w:hideMark/>
                </w:tcPr>
                <w:p w14:paraId="05826290" w14:textId="77777777" w:rsidR="00D128FB" w:rsidRPr="00631F8B" w:rsidRDefault="00D128FB" w:rsidP="006E2051">
                  <w:r w:rsidRPr="00631F8B">
                    <w:t>Stereotypes:</w:t>
                  </w:r>
                </w:p>
              </w:tc>
              <w:tc>
                <w:tcPr>
                  <w:tcW w:w="0" w:type="auto"/>
                  <w:hideMark/>
                </w:tcPr>
                <w:p w14:paraId="760BE8D4" w14:textId="77777777" w:rsidR="00D128FB" w:rsidRPr="00631F8B" w:rsidRDefault="00D128FB" w:rsidP="006E2051">
                  <w:r w:rsidRPr="00631F8B">
                    <w:t>«featureType»</w:t>
                  </w:r>
                </w:p>
              </w:tc>
            </w:tr>
          </w:tbl>
          <w:p w14:paraId="306BD833" w14:textId="77777777" w:rsidR="00D128FB" w:rsidRPr="00631F8B" w:rsidRDefault="00D128FB" w:rsidP="006E2051"/>
        </w:tc>
      </w:tr>
      <w:tr w:rsidR="00D128FB" w:rsidRPr="00631F8B" w14:paraId="65FAD2C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2EFF4C" w14:textId="77777777"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95C9576" w14:textId="77777777" w:rsidTr="006E2051">
              <w:trPr>
                <w:tblHeader/>
                <w:tblCellSpacing w:w="0" w:type="dxa"/>
              </w:trPr>
              <w:tc>
                <w:tcPr>
                  <w:tcW w:w="360" w:type="dxa"/>
                  <w:hideMark/>
                </w:tcPr>
                <w:p w14:paraId="3704E638" w14:textId="77777777" w:rsidR="00D128FB" w:rsidRPr="00631F8B" w:rsidRDefault="00D128FB" w:rsidP="006E2051">
                  <w:r w:rsidRPr="00631F8B">
                    <w:t> </w:t>
                  </w:r>
                </w:p>
              </w:tc>
              <w:tc>
                <w:tcPr>
                  <w:tcW w:w="1500" w:type="dxa"/>
                  <w:hideMark/>
                </w:tcPr>
                <w:p w14:paraId="5200C37E" w14:textId="77777777" w:rsidR="00D128FB" w:rsidRPr="00631F8B" w:rsidRDefault="00D128FB" w:rsidP="006E2051">
                  <w:r w:rsidRPr="00631F8B">
                    <w:t>Type:</w:t>
                  </w:r>
                </w:p>
              </w:tc>
              <w:tc>
                <w:tcPr>
                  <w:tcW w:w="0" w:type="auto"/>
                  <w:hideMark/>
                </w:tcPr>
                <w:p w14:paraId="025887C0" w14:textId="77777777" w:rsidR="00D128FB" w:rsidRPr="00631F8B" w:rsidRDefault="00D128FB" w:rsidP="006E2051">
                  <w:r w:rsidRPr="00631F8B">
                    <w:t>Identifier</w:t>
                  </w:r>
                </w:p>
              </w:tc>
            </w:tr>
            <w:tr w:rsidR="00D128FB" w:rsidRPr="00074262" w14:paraId="5542135A" w14:textId="77777777" w:rsidTr="006E2051">
              <w:trPr>
                <w:tblHeader/>
                <w:tblCellSpacing w:w="0" w:type="dxa"/>
              </w:trPr>
              <w:tc>
                <w:tcPr>
                  <w:tcW w:w="360" w:type="dxa"/>
                  <w:hideMark/>
                </w:tcPr>
                <w:p w14:paraId="0FDE9901" w14:textId="77777777" w:rsidR="00D128FB" w:rsidRPr="00631F8B" w:rsidRDefault="00D128FB" w:rsidP="006E2051">
                  <w:r w:rsidRPr="00631F8B">
                    <w:t> </w:t>
                  </w:r>
                </w:p>
              </w:tc>
              <w:tc>
                <w:tcPr>
                  <w:tcW w:w="1500" w:type="dxa"/>
                  <w:hideMark/>
                </w:tcPr>
                <w:p w14:paraId="69A06A44" w14:textId="77777777" w:rsidR="00D128FB" w:rsidRPr="00631F8B" w:rsidRDefault="00D128FB" w:rsidP="006E2051">
                  <w:r w:rsidRPr="00631F8B">
                    <w:t>Definitie:</w:t>
                  </w:r>
                </w:p>
              </w:tc>
              <w:tc>
                <w:tcPr>
                  <w:tcW w:w="0" w:type="auto"/>
                  <w:hideMark/>
                </w:tcPr>
                <w:p w14:paraId="4A19A7AA" w14:textId="77777777" w:rsidR="00D128FB" w:rsidRPr="00D128FB" w:rsidRDefault="00D128FB" w:rsidP="006E2051">
                  <w:pPr>
                    <w:rPr>
                      <w:lang w:val="en-GB"/>
                    </w:rPr>
                  </w:pPr>
                  <w:r w:rsidRPr="00D128FB">
                    <w:rPr>
                      <w:lang w:val="en-GB"/>
                    </w:rPr>
                    <w:t xml:space="preserve">External object identifier of the spatial object. </w:t>
                  </w:r>
                </w:p>
              </w:tc>
            </w:tr>
            <w:tr w:rsidR="00D128FB" w:rsidRPr="00074262" w14:paraId="6C4DC1D1" w14:textId="77777777" w:rsidTr="006E2051">
              <w:trPr>
                <w:tblHeader/>
                <w:tblCellSpacing w:w="0" w:type="dxa"/>
              </w:trPr>
              <w:tc>
                <w:tcPr>
                  <w:tcW w:w="360" w:type="dxa"/>
                  <w:hideMark/>
                </w:tcPr>
                <w:p w14:paraId="62ED416E" w14:textId="77777777" w:rsidR="00D128FB" w:rsidRPr="00D128FB" w:rsidRDefault="00D128FB" w:rsidP="006E2051">
                  <w:pPr>
                    <w:rPr>
                      <w:lang w:val="en-GB"/>
                    </w:rPr>
                  </w:pPr>
                  <w:r w:rsidRPr="00D128FB">
                    <w:rPr>
                      <w:lang w:val="en-GB"/>
                    </w:rPr>
                    <w:t> </w:t>
                  </w:r>
                </w:p>
              </w:tc>
              <w:tc>
                <w:tcPr>
                  <w:tcW w:w="1500" w:type="dxa"/>
                  <w:hideMark/>
                </w:tcPr>
                <w:p w14:paraId="42F3FBB7" w14:textId="77777777" w:rsidR="00D128FB" w:rsidRPr="00631F8B" w:rsidRDefault="00D128FB" w:rsidP="006E2051">
                  <w:r w:rsidRPr="00631F8B">
                    <w:t>Omschrijving:</w:t>
                  </w:r>
                </w:p>
              </w:tc>
              <w:tc>
                <w:tcPr>
                  <w:tcW w:w="0" w:type="auto"/>
                  <w:hideMark/>
                </w:tcPr>
                <w:p w14:paraId="250C84C2" w14:textId="77777777"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14:paraId="105BEA7C" w14:textId="77777777" w:rsidTr="006E2051">
              <w:trPr>
                <w:tblHeader/>
                <w:tblCellSpacing w:w="0" w:type="dxa"/>
              </w:trPr>
              <w:tc>
                <w:tcPr>
                  <w:tcW w:w="360" w:type="dxa"/>
                  <w:hideMark/>
                </w:tcPr>
                <w:p w14:paraId="7E1169BB" w14:textId="77777777" w:rsidR="00D128FB" w:rsidRPr="00D128FB" w:rsidRDefault="00D128FB" w:rsidP="006E2051">
                  <w:pPr>
                    <w:rPr>
                      <w:lang w:val="en-GB"/>
                    </w:rPr>
                  </w:pPr>
                  <w:r w:rsidRPr="00D128FB">
                    <w:rPr>
                      <w:lang w:val="en-GB"/>
                    </w:rPr>
                    <w:t> </w:t>
                  </w:r>
                </w:p>
              </w:tc>
              <w:tc>
                <w:tcPr>
                  <w:tcW w:w="1500" w:type="dxa"/>
                  <w:hideMark/>
                </w:tcPr>
                <w:p w14:paraId="7D12200B" w14:textId="77777777" w:rsidR="00D128FB" w:rsidRPr="00631F8B" w:rsidRDefault="00D128FB" w:rsidP="006E2051">
                  <w:r w:rsidRPr="00631F8B">
                    <w:t>Multipliciteit:</w:t>
                  </w:r>
                </w:p>
              </w:tc>
              <w:tc>
                <w:tcPr>
                  <w:tcW w:w="0" w:type="auto"/>
                  <w:hideMark/>
                </w:tcPr>
                <w:p w14:paraId="3B64429A" w14:textId="77777777" w:rsidR="00D128FB" w:rsidRPr="00631F8B" w:rsidRDefault="00D128FB" w:rsidP="006E2051">
                  <w:r w:rsidRPr="00631F8B">
                    <w:t>1</w:t>
                  </w:r>
                </w:p>
              </w:tc>
            </w:tr>
          </w:tbl>
          <w:p w14:paraId="313F5709" w14:textId="77777777" w:rsidR="00D128FB" w:rsidRPr="00631F8B" w:rsidRDefault="00D128FB" w:rsidP="006E2051"/>
        </w:tc>
      </w:tr>
      <w:tr w:rsidR="00D128FB" w:rsidRPr="00631F8B" w14:paraId="7BA6DAB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7411D3" w14:textId="77777777" w:rsidR="00D128FB" w:rsidRPr="00631F8B" w:rsidRDefault="00D128FB" w:rsidP="006E2051">
            <w:r w:rsidRPr="00631F8B">
              <w:rPr>
                <w:b/>
                <w:bCs/>
              </w:rPr>
              <w:t>Attribuut: nationalCadastralReference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1B58921" w14:textId="77777777" w:rsidTr="006E2051">
              <w:trPr>
                <w:tblHeader/>
                <w:tblCellSpacing w:w="0" w:type="dxa"/>
              </w:trPr>
              <w:tc>
                <w:tcPr>
                  <w:tcW w:w="360" w:type="dxa"/>
                  <w:hideMark/>
                </w:tcPr>
                <w:p w14:paraId="19DCB215" w14:textId="77777777" w:rsidR="00D128FB" w:rsidRPr="00631F8B" w:rsidRDefault="00D128FB" w:rsidP="006E2051">
                  <w:r w:rsidRPr="00631F8B">
                    <w:t> </w:t>
                  </w:r>
                </w:p>
              </w:tc>
              <w:tc>
                <w:tcPr>
                  <w:tcW w:w="1500" w:type="dxa"/>
                  <w:hideMark/>
                </w:tcPr>
                <w:p w14:paraId="42A88EB8" w14:textId="77777777" w:rsidR="00D128FB" w:rsidRPr="00631F8B" w:rsidRDefault="00D128FB" w:rsidP="006E2051">
                  <w:r w:rsidRPr="00631F8B">
                    <w:t>Type:</w:t>
                  </w:r>
                </w:p>
              </w:tc>
              <w:tc>
                <w:tcPr>
                  <w:tcW w:w="0" w:type="auto"/>
                  <w:hideMark/>
                </w:tcPr>
                <w:p w14:paraId="5778006F" w14:textId="77777777" w:rsidR="00D128FB" w:rsidRPr="00631F8B" w:rsidRDefault="00D128FB" w:rsidP="006E2051">
                  <w:r w:rsidRPr="00631F8B">
                    <w:t>CharacterString</w:t>
                  </w:r>
                </w:p>
              </w:tc>
            </w:tr>
            <w:tr w:rsidR="00D128FB" w:rsidRPr="00074262" w14:paraId="3F651DD3" w14:textId="77777777" w:rsidTr="006E2051">
              <w:trPr>
                <w:tblHeader/>
                <w:tblCellSpacing w:w="0" w:type="dxa"/>
              </w:trPr>
              <w:tc>
                <w:tcPr>
                  <w:tcW w:w="360" w:type="dxa"/>
                  <w:hideMark/>
                </w:tcPr>
                <w:p w14:paraId="1C5A728F" w14:textId="77777777" w:rsidR="00D128FB" w:rsidRPr="00631F8B" w:rsidRDefault="00D128FB" w:rsidP="006E2051">
                  <w:r w:rsidRPr="00631F8B">
                    <w:t> </w:t>
                  </w:r>
                </w:p>
              </w:tc>
              <w:tc>
                <w:tcPr>
                  <w:tcW w:w="1500" w:type="dxa"/>
                  <w:hideMark/>
                </w:tcPr>
                <w:p w14:paraId="54E99AEF" w14:textId="77777777" w:rsidR="00D128FB" w:rsidRPr="00631F8B" w:rsidRDefault="00D128FB" w:rsidP="006E2051">
                  <w:r w:rsidRPr="00631F8B">
                    <w:t>Definitie:</w:t>
                  </w:r>
                </w:p>
              </w:tc>
              <w:tc>
                <w:tcPr>
                  <w:tcW w:w="0" w:type="auto"/>
                  <w:hideMark/>
                </w:tcPr>
                <w:p w14:paraId="20E9AB80" w14:textId="77777777" w:rsidR="00D128FB" w:rsidRPr="00D128FB" w:rsidRDefault="00D128FB" w:rsidP="006E2051">
                  <w:pPr>
                    <w:rPr>
                      <w:lang w:val="en-GB"/>
                    </w:rPr>
                  </w:pPr>
                  <w:r w:rsidRPr="00D128FB">
                    <w:rPr>
                      <w:lang w:val="en-GB"/>
                    </w:rPr>
                    <w:t xml:space="preserve">Thematic identifier at national level, generally the full national code of the basic property unit. Must ensure the link to the national cadastral register or equivalent. </w:t>
                  </w:r>
                </w:p>
              </w:tc>
            </w:tr>
            <w:tr w:rsidR="00D128FB" w:rsidRPr="00074262" w14:paraId="095295DE" w14:textId="77777777" w:rsidTr="006E2051">
              <w:trPr>
                <w:tblHeader/>
                <w:tblCellSpacing w:w="0" w:type="dxa"/>
              </w:trPr>
              <w:tc>
                <w:tcPr>
                  <w:tcW w:w="360" w:type="dxa"/>
                  <w:hideMark/>
                </w:tcPr>
                <w:p w14:paraId="2535F6B4" w14:textId="77777777" w:rsidR="00D128FB" w:rsidRPr="00D128FB" w:rsidRDefault="00D128FB" w:rsidP="006E2051">
                  <w:pPr>
                    <w:rPr>
                      <w:lang w:val="en-GB"/>
                    </w:rPr>
                  </w:pPr>
                  <w:r w:rsidRPr="00D128FB">
                    <w:rPr>
                      <w:lang w:val="en-GB"/>
                    </w:rPr>
                    <w:t> </w:t>
                  </w:r>
                </w:p>
              </w:tc>
              <w:tc>
                <w:tcPr>
                  <w:tcW w:w="1500" w:type="dxa"/>
                  <w:hideMark/>
                </w:tcPr>
                <w:p w14:paraId="22462312" w14:textId="77777777" w:rsidR="00D128FB" w:rsidRPr="00631F8B" w:rsidRDefault="00D128FB" w:rsidP="006E2051">
                  <w:r w:rsidRPr="00631F8B">
                    <w:t>Omschrijving:</w:t>
                  </w:r>
                </w:p>
              </w:tc>
              <w:tc>
                <w:tcPr>
                  <w:tcW w:w="0" w:type="auto"/>
                  <w:hideMark/>
                </w:tcPr>
                <w:p w14:paraId="77BC2E8C" w14:textId="77777777" w:rsidR="00D128FB" w:rsidRPr="00D128FB" w:rsidRDefault="00D128FB" w:rsidP="006E2051">
                  <w:pPr>
                    <w:rPr>
                      <w:lang w:val="en-GB"/>
                    </w:rPr>
                  </w:pPr>
                  <w:r w:rsidRPr="00D128FB">
                    <w:rPr>
                      <w:lang w:val="en-GB"/>
                    </w:rPr>
                    <w:t>The national cadastral reference can be used also in further queries in national services.</w:t>
                  </w:r>
                </w:p>
              </w:tc>
            </w:tr>
            <w:tr w:rsidR="00D128FB" w:rsidRPr="00631F8B" w14:paraId="4602E9D1" w14:textId="77777777" w:rsidTr="006E2051">
              <w:trPr>
                <w:tblHeader/>
                <w:tblCellSpacing w:w="0" w:type="dxa"/>
              </w:trPr>
              <w:tc>
                <w:tcPr>
                  <w:tcW w:w="360" w:type="dxa"/>
                  <w:hideMark/>
                </w:tcPr>
                <w:p w14:paraId="404C136E" w14:textId="77777777" w:rsidR="00D128FB" w:rsidRPr="00D128FB" w:rsidRDefault="00D128FB" w:rsidP="006E2051">
                  <w:pPr>
                    <w:rPr>
                      <w:lang w:val="en-GB"/>
                    </w:rPr>
                  </w:pPr>
                  <w:r w:rsidRPr="00D128FB">
                    <w:rPr>
                      <w:lang w:val="en-GB"/>
                    </w:rPr>
                    <w:t> </w:t>
                  </w:r>
                </w:p>
              </w:tc>
              <w:tc>
                <w:tcPr>
                  <w:tcW w:w="1500" w:type="dxa"/>
                  <w:hideMark/>
                </w:tcPr>
                <w:p w14:paraId="41923C20" w14:textId="77777777" w:rsidR="00D128FB" w:rsidRPr="00631F8B" w:rsidRDefault="00D128FB" w:rsidP="006E2051">
                  <w:r w:rsidRPr="00631F8B">
                    <w:t>Multipliciteit:</w:t>
                  </w:r>
                </w:p>
              </w:tc>
              <w:tc>
                <w:tcPr>
                  <w:tcW w:w="0" w:type="auto"/>
                  <w:hideMark/>
                </w:tcPr>
                <w:p w14:paraId="22197750" w14:textId="77777777" w:rsidR="00D128FB" w:rsidRPr="00631F8B" w:rsidRDefault="00D128FB" w:rsidP="006E2051">
                  <w:r w:rsidRPr="00631F8B">
                    <w:t>1</w:t>
                  </w:r>
                </w:p>
              </w:tc>
            </w:tr>
          </w:tbl>
          <w:p w14:paraId="78D0C1C7" w14:textId="77777777" w:rsidR="00D128FB" w:rsidRPr="00631F8B" w:rsidRDefault="00D128FB" w:rsidP="006E2051"/>
        </w:tc>
      </w:tr>
      <w:tr w:rsidR="00D128FB" w:rsidRPr="00631F8B" w14:paraId="1222247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2270C8" w14:textId="77777777" w:rsidR="00D128FB" w:rsidRPr="00631F8B" w:rsidRDefault="00D128FB" w:rsidP="006E2051">
            <w:r w:rsidRPr="00631F8B">
              <w:rPr>
                <w:b/>
                <w:bCs/>
              </w:rPr>
              <w:t>Attribuut: areaValue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002A271" w14:textId="77777777" w:rsidTr="006E2051">
              <w:trPr>
                <w:tblHeader/>
                <w:tblCellSpacing w:w="0" w:type="dxa"/>
              </w:trPr>
              <w:tc>
                <w:tcPr>
                  <w:tcW w:w="360" w:type="dxa"/>
                  <w:hideMark/>
                </w:tcPr>
                <w:p w14:paraId="034D86B2" w14:textId="77777777" w:rsidR="00D128FB" w:rsidRPr="00631F8B" w:rsidRDefault="00D128FB" w:rsidP="006E2051">
                  <w:r w:rsidRPr="00631F8B">
                    <w:t> </w:t>
                  </w:r>
                </w:p>
              </w:tc>
              <w:tc>
                <w:tcPr>
                  <w:tcW w:w="1500" w:type="dxa"/>
                  <w:hideMark/>
                </w:tcPr>
                <w:p w14:paraId="50350C91" w14:textId="77777777" w:rsidR="00D128FB" w:rsidRPr="00631F8B" w:rsidRDefault="00D128FB" w:rsidP="006E2051">
                  <w:r w:rsidRPr="00631F8B">
                    <w:t>Type:</w:t>
                  </w:r>
                </w:p>
              </w:tc>
              <w:tc>
                <w:tcPr>
                  <w:tcW w:w="0" w:type="auto"/>
                  <w:hideMark/>
                </w:tcPr>
                <w:p w14:paraId="1E2FEF78" w14:textId="77777777" w:rsidR="00D128FB" w:rsidRPr="00631F8B" w:rsidRDefault="00D128FB" w:rsidP="006E2051">
                  <w:r w:rsidRPr="00631F8B">
                    <w:t>Area</w:t>
                  </w:r>
                </w:p>
              </w:tc>
            </w:tr>
            <w:tr w:rsidR="00D128FB" w:rsidRPr="00074262" w14:paraId="7F640CAB" w14:textId="77777777" w:rsidTr="006E2051">
              <w:trPr>
                <w:tblHeader/>
                <w:tblCellSpacing w:w="0" w:type="dxa"/>
              </w:trPr>
              <w:tc>
                <w:tcPr>
                  <w:tcW w:w="360" w:type="dxa"/>
                  <w:hideMark/>
                </w:tcPr>
                <w:p w14:paraId="701E8657" w14:textId="77777777" w:rsidR="00D128FB" w:rsidRPr="00631F8B" w:rsidRDefault="00D128FB" w:rsidP="006E2051">
                  <w:r w:rsidRPr="00631F8B">
                    <w:t> </w:t>
                  </w:r>
                </w:p>
              </w:tc>
              <w:tc>
                <w:tcPr>
                  <w:tcW w:w="1500" w:type="dxa"/>
                  <w:hideMark/>
                </w:tcPr>
                <w:p w14:paraId="5E14A7C6" w14:textId="77777777" w:rsidR="00D128FB" w:rsidRPr="00631F8B" w:rsidRDefault="00D128FB" w:rsidP="006E2051">
                  <w:r w:rsidRPr="00631F8B">
                    <w:t>Definitie:</w:t>
                  </w:r>
                </w:p>
              </w:tc>
              <w:tc>
                <w:tcPr>
                  <w:tcW w:w="0" w:type="auto"/>
                  <w:hideMark/>
                </w:tcPr>
                <w:p w14:paraId="59752D9F" w14:textId="77777777" w:rsidR="00D128FB" w:rsidRPr="00D128FB" w:rsidRDefault="00D128FB" w:rsidP="006E2051">
                  <w:pPr>
                    <w:rPr>
                      <w:lang w:val="en-GB"/>
                    </w:rPr>
                  </w:pPr>
                  <w:r w:rsidRPr="00D128FB">
                    <w:rPr>
                      <w:lang w:val="en-GB"/>
                    </w:rPr>
                    <w:t>Registered area value giving quantification of the area projected on the horizontal plane of the cadastral parcels composing the basic property unit.</w:t>
                  </w:r>
                </w:p>
              </w:tc>
            </w:tr>
            <w:tr w:rsidR="00D128FB" w:rsidRPr="00631F8B" w14:paraId="77103733" w14:textId="77777777" w:rsidTr="006E2051">
              <w:trPr>
                <w:tblHeader/>
                <w:tblCellSpacing w:w="0" w:type="dxa"/>
              </w:trPr>
              <w:tc>
                <w:tcPr>
                  <w:tcW w:w="360" w:type="dxa"/>
                  <w:hideMark/>
                </w:tcPr>
                <w:p w14:paraId="3C46E924" w14:textId="77777777" w:rsidR="00D128FB" w:rsidRPr="00D128FB" w:rsidRDefault="00D128FB" w:rsidP="006E2051">
                  <w:pPr>
                    <w:rPr>
                      <w:lang w:val="en-GB"/>
                    </w:rPr>
                  </w:pPr>
                  <w:r w:rsidRPr="00D128FB">
                    <w:rPr>
                      <w:lang w:val="en-GB"/>
                    </w:rPr>
                    <w:t> </w:t>
                  </w:r>
                </w:p>
              </w:tc>
              <w:tc>
                <w:tcPr>
                  <w:tcW w:w="1500" w:type="dxa"/>
                  <w:hideMark/>
                </w:tcPr>
                <w:p w14:paraId="076AEF03" w14:textId="77777777" w:rsidR="00D128FB" w:rsidRPr="00631F8B" w:rsidRDefault="00D128FB" w:rsidP="006E2051">
                  <w:r w:rsidRPr="00631F8B">
                    <w:t>Multipliciteit:</w:t>
                  </w:r>
                </w:p>
              </w:tc>
              <w:tc>
                <w:tcPr>
                  <w:tcW w:w="0" w:type="auto"/>
                  <w:hideMark/>
                </w:tcPr>
                <w:p w14:paraId="2C5FECE7" w14:textId="77777777" w:rsidR="00D128FB" w:rsidRPr="00631F8B" w:rsidRDefault="00D128FB" w:rsidP="006E2051">
                  <w:r w:rsidRPr="00631F8B">
                    <w:t>0..1</w:t>
                  </w:r>
                </w:p>
              </w:tc>
            </w:tr>
            <w:tr w:rsidR="00D128FB" w:rsidRPr="00631F8B" w14:paraId="1388510F" w14:textId="77777777" w:rsidTr="006E2051">
              <w:trPr>
                <w:tblHeader/>
                <w:tblCellSpacing w:w="0" w:type="dxa"/>
              </w:trPr>
              <w:tc>
                <w:tcPr>
                  <w:tcW w:w="360" w:type="dxa"/>
                  <w:hideMark/>
                </w:tcPr>
                <w:p w14:paraId="4422A533" w14:textId="77777777" w:rsidR="00D128FB" w:rsidRPr="00631F8B" w:rsidRDefault="00D128FB" w:rsidP="006E2051">
                  <w:r w:rsidRPr="00631F8B">
                    <w:t> </w:t>
                  </w:r>
                </w:p>
              </w:tc>
              <w:tc>
                <w:tcPr>
                  <w:tcW w:w="1500" w:type="dxa"/>
                  <w:hideMark/>
                </w:tcPr>
                <w:p w14:paraId="0028712B" w14:textId="77777777" w:rsidR="00D128FB" w:rsidRPr="00631F8B" w:rsidRDefault="00D128FB" w:rsidP="006E2051">
                  <w:r w:rsidRPr="00631F8B">
                    <w:t>Stereotypes:</w:t>
                  </w:r>
                </w:p>
              </w:tc>
              <w:tc>
                <w:tcPr>
                  <w:tcW w:w="0" w:type="auto"/>
                  <w:hideMark/>
                </w:tcPr>
                <w:p w14:paraId="2A8A37B8" w14:textId="77777777" w:rsidR="00D128FB" w:rsidRPr="00631F8B" w:rsidRDefault="00D128FB" w:rsidP="006E2051">
                  <w:r w:rsidRPr="00631F8B">
                    <w:t>«voidable»</w:t>
                  </w:r>
                </w:p>
              </w:tc>
            </w:tr>
          </w:tbl>
          <w:p w14:paraId="6F9A6BB0" w14:textId="77777777" w:rsidR="00D128FB" w:rsidRPr="00631F8B" w:rsidRDefault="00D128FB" w:rsidP="006E2051"/>
        </w:tc>
      </w:tr>
      <w:tr w:rsidR="00D128FB" w:rsidRPr="00631F8B" w14:paraId="5140D64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DDC7DD" w14:textId="77777777"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452A603" w14:textId="77777777" w:rsidTr="006E2051">
              <w:trPr>
                <w:tblHeader/>
                <w:tblCellSpacing w:w="0" w:type="dxa"/>
              </w:trPr>
              <w:tc>
                <w:tcPr>
                  <w:tcW w:w="360" w:type="dxa"/>
                  <w:hideMark/>
                </w:tcPr>
                <w:p w14:paraId="514952EF" w14:textId="77777777" w:rsidR="00D128FB" w:rsidRPr="00631F8B" w:rsidRDefault="00D128FB" w:rsidP="006E2051">
                  <w:r w:rsidRPr="00631F8B">
                    <w:t> </w:t>
                  </w:r>
                </w:p>
              </w:tc>
              <w:tc>
                <w:tcPr>
                  <w:tcW w:w="1500" w:type="dxa"/>
                  <w:hideMark/>
                </w:tcPr>
                <w:p w14:paraId="04FF7903" w14:textId="77777777" w:rsidR="00D128FB" w:rsidRPr="00631F8B" w:rsidRDefault="00D128FB" w:rsidP="006E2051">
                  <w:r w:rsidRPr="00631F8B">
                    <w:t>Type:</w:t>
                  </w:r>
                </w:p>
              </w:tc>
              <w:tc>
                <w:tcPr>
                  <w:tcW w:w="0" w:type="auto"/>
                  <w:hideMark/>
                </w:tcPr>
                <w:p w14:paraId="57D227ED" w14:textId="77777777" w:rsidR="00D128FB" w:rsidRPr="00631F8B" w:rsidRDefault="00D128FB" w:rsidP="006E2051">
                  <w:r w:rsidRPr="00631F8B">
                    <w:t>DateTime</w:t>
                  </w:r>
                </w:p>
              </w:tc>
            </w:tr>
            <w:tr w:rsidR="00D128FB" w:rsidRPr="00074262" w14:paraId="2E9515CF" w14:textId="77777777" w:rsidTr="006E2051">
              <w:trPr>
                <w:tblHeader/>
                <w:tblCellSpacing w:w="0" w:type="dxa"/>
              </w:trPr>
              <w:tc>
                <w:tcPr>
                  <w:tcW w:w="360" w:type="dxa"/>
                  <w:hideMark/>
                </w:tcPr>
                <w:p w14:paraId="61B77EAE" w14:textId="77777777" w:rsidR="00D128FB" w:rsidRPr="00631F8B" w:rsidRDefault="00D128FB" w:rsidP="006E2051">
                  <w:r w:rsidRPr="00631F8B">
                    <w:t> </w:t>
                  </w:r>
                </w:p>
              </w:tc>
              <w:tc>
                <w:tcPr>
                  <w:tcW w:w="1500" w:type="dxa"/>
                  <w:hideMark/>
                </w:tcPr>
                <w:p w14:paraId="5783BEE3" w14:textId="77777777" w:rsidR="00D128FB" w:rsidRPr="00631F8B" w:rsidRDefault="00D128FB" w:rsidP="006E2051">
                  <w:r w:rsidRPr="00631F8B">
                    <w:t>Definitie:</w:t>
                  </w:r>
                </w:p>
              </w:tc>
              <w:tc>
                <w:tcPr>
                  <w:tcW w:w="0" w:type="auto"/>
                  <w:hideMark/>
                </w:tcPr>
                <w:p w14:paraId="743EF6F5" w14:textId="77777777" w:rsidR="00D128FB" w:rsidRPr="00D128FB" w:rsidRDefault="00D128FB" w:rsidP="006E2051">
                  <w:pPr>
                    <w:rPr>
                      <w:lang w:val="en-GB"/>
                    </w:rPr>
                  </w:pPr>
                  <w:r w:rsidRPr="00D128FB">
                    <w:rPr>
                      <w:lang w:val="en-GB"/>
                    </w:rPr>
                    <w:t xml:space="preserve">Official date and time the basic property unit was/will be legally established. </w:t>
                  </w:r>
                </w:p>
              </w:tc>
            </w:tr>
            <w:tr w:rsidR="00D128FB" w:rsidRPr="00074262" w14:paraId="1505FD20" w14:textId="77777777" w:rsidTr="006E2051">
              <w:trPr>
                <w:tblHeader/>
                <w:tblCellSpacing w:w="0" w:type="dxa"/>
              </w:trPr>
              <w:tc>
                <w:tcPr>
                  <w:tcW w:w="360" w:type="dxa"/>
                  <w:hideMark/>
                </w:tcPr>
                <w:p w14:paraId="287262F8" w14:textId="77777777" w:rsidR="00D128FB" w:rsidRPr="00D128FB" w:rsidRDefault="00D128FB" w:rsidP="006E2051">
                  <w:pPr>
                    <w:rPr>
                      <w:lang w:val="en-GB"/>
                    </w:rPr>
                  </w:pPr>
                  <w:r w:rsidRPr="00D128FB">
                    <w:rPr>
                      <w:lang w:val="en-GB"/>
                    </w:rPr>
                    <w:t> </w:t>
                  </w:r>
                </w:p>
              </w:tc>
              <w:tc>
                <w:tcPr>
                  <w:tcW w:w="1500" w:type="dxa"/>
                  <w:hideMark/>
                </w:tcPr>
                <w:p w14:paraId="474B837C" w14:textId="77777777" w:rsidR="00D128FB" w:rsidRPr="00631F8B" w:rsidRDefault="00D128FB" w:rsidP="006E2051">
                  <w:r w:rsidRPr="00631F8B">
                    <w:t>Omschrijving:</w:t>
                  </w:r>
                </w:p>
              </w:tc>
              <w:tc>
                <w:tcPr>
                  <w:tcW w:w="0" w:type="auto"/>
                  <w:hideMark/>
                </w:tcPr>
                <w:p w14:paraId="36FFF926" w14:textId="77777777" w:rsidR="00D128FB" w:rsidRPr="00D128FB" w:rsidRDefault="00D128FB" w:rsidP="006E2051">
                  <w:pPr>
                    <w:rPr>
                      <w:lang w:val="en-GB"/>
                    </w:rPr>
                  </w:pPr>
                  <w:r w:rsidRPr="00D128FB">
                    <w:rPr>
                      <w:lang w:val="en-GB"/>
                    </w:rPr>
                    <w:t>NOTE This is the date and time the national cadastral reference can be used in legal acts.</w:t>
                  </w:r>
                </w:p>
              </w:tc>
            </w:tr>
            <w:tr w:rsidR="00D128FB" w:rsidRPr="00631F8B" w14:paraId="5C15AE10" w14:textId="77777777" w:rsidTr="006E2051">
              <w:trPr>
                <w:tblHeader/>
                <w:tblCellSpacing w:w="0" w:type="dxa"/>
              </w:trPr>
              <w:tc>
                <w:tcPr>
                  <w:tcW w:w="360" w:type="dxa"/>
                  <w:hideMark/>
                </w:tcPr>
                <w:p w14:paraId="21CC71B2" w14:textId="77777777" w:rsidR="00D128FB" w:rsidRPr="00D128FB" w:rsidRDefault="00D128FB" w:rsidP="006E2051">
                  <w:pPr>
                    <w:rPr>
                      <w:lang w:val="en-GB"/>
                    </w:rPr>
                  </w:pPr>
                  <w:r w:rsidRPr="00D128FB">
                    <w:rPr>
                      <w:lang w:val="en-GB"/>
                    </w:rPr>
                    <w:t> </w:t>
                  </w:r>
                </w:p>
              </w:tc>
              <w:tc>
                <w:tcPr>
                  <w:tcW w:w="1500" w:type="dxa"/>
                  <w:hideMark/>
                </w:tcPr>
                <w:p w14:paraId="3B326E90" w14:textId="77777777" w:rsidR="00D128FB" w:rsidRPr="00631F8B" w:rsidRDefault="00D128FB" w:rsidP="006E2051">
                  <w:r w:rsidRPr="00631F8B">
                    <w:t>Multipliciteit:</w:t>
                  </w:r>
                </w:p>
              </w:tc>
              <w:tc>
                <w:tcPr>
                  <w:tcW w:w="0" w:type="auto"/>
                  <w:hideMark/>
                </w:tcPr>
                <w:p w14:paraId="18C86D4C" w14:textId="77777777" w:rsidR="00D128FB" w:rsidRPr="00631F8B" w:rsidRDefault="00D128FB" w:rsidP="006E2051">
                  <w:r w:rsidRPr="00631F8B">
                    <w:t>1</w:t>
                  </w:r>
                </w:p>
              </w:tc>
            </w:tr>
            <w:tr w:rsidR="00D128FB" w:rsidRPr="00631F8B" w14:paraId="72AB33B1" w14:textId="77777777" w:rsidTr="006E2051">
              <w:trPr>
                <w:tblHeader/>
                <w:tblCellSpacing w:w="0" w:type="dxa"/>
              </w:trPr>
              <w:tc>
                <w:tcPr>
                  <w:tcW w:w="360" w:type="dxa"/>
                  <w:hideMark/>
                </w:tcPr>
                <w:p w14:paraId="46C37128" w14:textId="77777777" w:rsidR="00D128FB" w:rsidRPr="00631F8B" w:rsidRDefault="00D128FB" w:rsidP="006E2051">
                  <w:r w:rsidRPr="00631F8B">
                    <w:t> </w:t>
                  </w:r>
                </w:p>
              </w:tc>
              <w:tc>
                <w:tcPr>
                  <w:tcW w:w="1500" w:type="dxa"/>
                  <w:hideMark/>
                </w:tcPr>
                <w:p w14:paraId="52D8E119" w14:textId="77777777" w:rsidR="00D128FB" w:rsidRPr="00631F8B" w:rsidRDefault="00D128FB" w:rsidP="006E2051">
                  <w:r w:rsidRPr="00631F8B">
                    <w:t>Stereotypes:</w:t>
                  </w:r>
                </w:p>
              </w:tc>
              <w:tc>
                <w:tcPr>
                  <w:tcW w:w="0" w:type="auto"/>
                  <w:hideMark/>
                </w:tcPr>
                <w:p w14:paraId="6540668E" w14:textId="77777777" w:rsidR="00D128FB" w:rsidRPr="00631F8B" w:rsidRDefault="00D128FB" w:rsidP="006E2051">
                  <w:r w:rsidRPr="00631F8B">
                    <w:t>«voidable»</w:t>
                  </w:r>
                </w:p>
              </w:tc>
            </w:tr>
          </w:tbl>
          <w:p w14:paraId="2CEB12E6" w14:textId="77777777" w:rsidR="00D128FB" w:rsidRPr="00631F8B" w:rsidRDefault="00D128FB" w:rsidP="006E2051"/>
        </w:tc>
      </w:tr>
      <w:tr w:rsidR="00D128FB" w:rsidRPr="00631F8B" w14:paraId="22682AD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6A0C28" w14:textId="77777777" w:rsidR="00D128FB" w:rsidRPr="00631F8B" w:rsidRDefault="00D128FB" w:rsidP="006E2051">
            <w:r w:rsidRPr="00631F8B">
              <w:rPr>
                <w:b/>
                <w:bCs/>
              </w:rPr>
              <w:lastRenderedPageBreak/>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00177DF" w14:textId="77777777" w:rsidTr="006E2051">
              <w:trPr>
                <w:tblHeader/>
                <w:tblCellSpacing w:w="0" w:type="dxa"/>
              </w:trPr>
              <w:tc>
                <w:tcPr>
                  <w:tcW w:w="360" w:type="dxa"/>
                  <w:hideMark/>
                </w:tcPr>
                <w:p w14:paraId="62613F9C" w14:textId="77777777" w:rsidR="00D128FB" w:rsidRPr="00631F8B" w:rsidRDefault="00D128FB" w:rsidP="006E2051">
                  <w:r w:rsidRPr="00631F8B">
                    <w:t> </w:t>
                  </w:r>
                </w:p>
              </w:tc>
              <w:tc>
                <w:tcPr>
                  <w:tcW w:w="1500" w:type="dxa"/>
                  <w:hideMark/>
                </w:tcPr>
                <w:p w14:paraId="47D21EC9" w14:textId="77777777" w:rsidR="00D128FB" w:rsidRPr="00631F8B" w:rsidRDefault="00D128FB" w:rsidP="006E2051">
                  <w:r w:rsidRPr="00631F8B">
                    <w:t>Type:</w:t>
                  </w:r>
                </w:p>
              </w:tc>
              <w:tc>
                <w:tcPr>
                  <w:tcW w:w="0" w:type="auto"/>
                  <w:hideMark/>
                </w:tcPr>
                <w:p w14:paraId="62F3DA10" w14:textId="77777777" w:rsidR="00D128FB" w:rsidRPr="00631F8B" w:rsidRDefault="00D128FB" w:rsidP="006E2051">
                  <w:r w:rsidRPr="00631F8B">
                    <w:t>DateTime</w:t>
                  </w:r>
                </w:p>
              </w:tc>
            </w:tr>
            <w:tr w:rsidR="00D128FB" w:rsidRPr="00074262" w14:paraId="4CC21CBD" w14:textId="77777777" w:rsidTr="006E2051">
              <w:trPr>
                <w:tblHeader/>
                <w:tblCellSpacing w:w="0" w:type="dxa"/>
              </w:trPr>
              <w:tc>
                <w:tcPr>
                  <w:tcW w:w="360" w:type="dxa"/>
                  <w:hideMark/>
                </w:tcPr>
                <w:p w14:paraId="13607A9C" w14:textId="77777777" w:rsidR="00D128FB" w:rsidRPr="00631F8B" w:rsidRDefault="00D128FB" w:rsidP="006E2051">
                  <w:r w:rsidRPr="00631F8B">
                    <w:t> </w:t>
                  </w:r>
                </w:p>
              </w:tc>
              <w:tc>
                <w:tcPr>
                  <w:tcW w:w="1500" w:type="dxa"/>
                  <w:hideMark/>
                </w:tcPr>
                <w:p w14:paraId="774C68EB" w14:textId="77777777" w:rsidR="00D128FB" w:rsidRPr="00631F8B" w:rsidRDefault="00D128FB" w:rsidP="006E2051">
                  <w:r w:rsidRPr="00631F8B">
                    <w:t>Definitie:</w:t>
                  </w:r>
                </w:p>
              </w:tc>
              <w:tc>
                <w:tcPr>
                  <w:tcW w:w="0" w:type="auto"/>
                  <w:hideMark/>
                </w:tcPr>
                <w:p w14:paraId="4961ECB1" w14:textId="77777777" w:rsidR="00D128FB" w:rsidRPr="00D128FB" w:rsidRDefault="00D128FB" w:rsidP="006E2051">
                  <w:pPr>
                    <w:rPr>
                      <w:lang w:val="en-GB"/>
                    </w:rPr>
                  </w:pPr>
                  <w:r w:rsidRPr="00D128FB">
                    <w:rPr>
                      <w:lang w:val="en-GB"/>
                    </w:rPr>
                    <w:t xml:space="preserve">Date and time at which the basic property unit legally ceased/will cease to be used. </w:t>
                  </w:r>
                </w:p>
              </w:tc>
            </w:tr>
            <w:tr w:rsidR="00D128FB" w:rsidRPr="00074262" w14:paraId="0FA67F0B" w14:textId="77777777" w:rsidTr="006E2051">
              <w:trPr>
                <w:tblHeader/>
                <w:tblCellSpacing w:w="0" w:type="dxa"/>
              </w:trPr>
              <w:tc>
                <w:tcPr>
                  <w:tcW w:w="360" w:type="dxa"/>
                  <w:hideMark/>
                </w:tcPr>
                <w:p w14:paraId="4DD561B7" w14:textId="77777777" w:rsidR="00D128FB" w:rsidRPr="00D128FB" w:rsidRDefault="00D128FB" w:rsidP="006E2051">
                  <w:pPr>
                    <w:rPr>
                      <w:lang w:val="en-GB"/>
                    </w:rPr>
                  </w:pPr>
                  <w:r w:rsidRPr="00D128FB">
                    <w:rPr>
                      <w:lang w:val="en-GB"/>
                    </w:rPr>
                    <w:t> </w:t>
                  </w:r>
                </w:p>
              </w:tc>
              <w:tc>
                <w:tcPr>
                  <w:tcW w:w="1500" w:type="dxa"/>
                  <w:hideMark/>
                </w:tcPr>
                <w:p w14:paraId="0E128845" w14:textId="77777777" w:rsidR="00D128FB" w:rsidRPr="00631F8B" w:rsidRDefault="00D128FB" w:rsidP="006E2051">
                  <w:r w:rsidRPr="00631F8B">
                    <w:t>Omschrijving:</w:t>
                  </w:r>
                </w:p>
              </w:tc>
              <w:tc>
                <w:tcPr>
                  <w:tcW w:w="0" w:type="auto"/>
                  <w:hideMark/>
                </w:tcPr>
                <w:p w14:paraId="780269EC" w14:textId="77777777" w:rsidR="00D128FB" w:rsidRPr="00D128FB" w:rsidRDefault="00D128FB" w:rsidP="006E2051">
                  <w:pPr>
                    <w:rPr>
                      <w:lang w:val="en-GB"/>
                    </w:rPr>
                  </w:pPr>
                  <w:r w:rsidRPr="00D128FB">
                    <w:rPr>
                      <w:lang w:val="en-GB"/>
                    </w:rPr>
                    <w:t>NOTE This is the date and time the national cadastral reference can no longer be used in legal acts.</w:t>
                  </w:r>
                </w:p>
              </w:tc>
            </w:tr>
            <w:tr w:rsidR="00D128FB" w:rsidRPr="00631F8B" w14:paraId="66946126" w14:textId="77777777" w:rsidTr="006E2051">
              <w:trPr>
                <w:tblHeader/>
                <w:tblCellSpacing w:w="0" w:type="dxa"/>
              </w:trPr>
              <w:tc>
                <w:tcPr>
                  <w:tcW w:w="360" w:type="dxa"/>
                  <w:hideMark/>
                </w:tcPr>
                <w:p w14:paraId="016489AA" w14:textId="77777777" w:rsidR="00D128FB" w:rsidRPr="00D128FB" w:rsidRDefault="00D128FB" w:rsidP="006E2051">
                  <w:pPr>
                    <w:rPr>
                      <w:lang w:val="en-GB"/>
                    </w:rPr>
                  </w:pPr>
                  <w:r w:rsidRPr="00D128FB">
                    <w:rPr>
                      <w:lang w:val="en-GB"/>
                    </w:rPr>
                    <w:t> </w:t>
                  </w:r>
                </w:p>
              </w:tc>
              <w:tc>
                <w:tcPr>
                  <w:tcW w:w="1500" w:type="dxa"/>
                  <w:hideMark/>
                </w:tcPr>
                <w:p w14:paraId="0901E8DF" w14:textId="77777777" w:rsidR="00D128FB" w:rsidRPr="00631F8B" w:rsidRDefault="00D128FB" w:rsidP="006E2051">
                  <w:r w:rsidRPr="00631F8B">
                    <w:t>Multipliciteit:</w:t>
                  </w:r>
                </w:p>
              </w:tc>
              <w:tc>
                <w:tcPr>
                  <w:tcW w:w="0" w:type="auto"/>
                  <w:hideMark/>
                </w:tcPr>
                <w:p w14:paraId="294F69A3" w14:textId="77777777" w:rsidR="00D128FB" w:rsidRPr="00631F8B" w:rsidRDefault="00D128FB" w:rsidP="006E2051">
                  <w:r w:rsidRPr="00631F8B">
                    <w:t>0..1</w:t>
                  </w:r>
                </w:p>
              </w:tc>
            </w:tr>
            <w:tr w:rsidR="00D128FB" w:rsidRPr="00631F8B" w14:paraId="6272F4E2" w14:textId="77777777" w:rsidTr="006E2051">
              <w:trPr>
                <w:tblHeader/>
                <w:tblCellSpacing w:w="0" w:type="dxa"/>
              </w:trPr>
              <w:tc>
                <w:tcPr>
                  <w:tcW w:w="360" w:type="dxa"/>
                  <w:hideMark/>
                </w:tcPr>
                <w:p w14:paraId="655FE993" w14:textId="77777777" w:rsidR="00D128FB" w:rsidRPr="00631F8B" w:rsidRDefault="00D128FB" w:rsidP="006E2051">
                  <w:r w:rsidRPr="00631F8B">
                    <w:t> </w:t>
                  </w:r>
                </w:p>
              </w:tc>
              <w:tc>
                <w:tcPr>
                  <w:tcW w:w="1500" w:type="dxa"/>
                  <w:hideMark/>
                </w:tcPr>
                <w:p w14:paraId="2B908AD0" w14:textId="77777777" w:rsidR="00D128FB" w:rsidRPr="00631F8B" w:rsidRDefault="00D128FB" w:rsidP="006E2051">
                  <w:r w:rsidRPr="00631F8B">
                    <w:t>Stereotypes:</w:t>
                  </w:r>
                </w:p>
              </w:tc>
              <w:tc>
                <w:tcPr>
                  <w:tcW w:w="0" w:type="auto"/>
                  <w:hideMark/>
                </w:tcPr>
                <w:p w14:paraId="632A224E" w14:textId="77777777" w:rsidR="00D128FB" w:rsidRPr="00631F8B" w:rsidRDefault="00D128FB" w:rsidP="006E2051">
                  <w:r w:rsidRPr="00631F8B">
                    <w:t>«voidable»</w:t>
                  </w:r>
                </w:p>
              </w:tc>
            </w:tr>
          </w:tbl>
          <w:p w14:paraId="6F29672D" w14:textId="77777777" w:rsidR="00D128FB" w:rsidRPr="00631F8B" w:rsidRDefault="00D128FB" w:rsidP="006E2051"/>
        </w:tc>
      </w:tr>
      <w:tr w:rsidR="00D128FB" w:rsidRPr="00631F8B" w14:paraId="175CB6D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3FB5B3" w14:textId="77777777"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FEE69F4" w14:textId="77777777" w:rsidTr="006E2051">
              <w:trPr>
                <w:tblHeader/>
                <w:tblCellSpacing w:w="0" w:type="dxa"/>
              </w:trPr>
              <w:tc>
                <w:tcPr>
                  <w:tcW w:w="360" w:type="dxa"/>
                  <w:hideMark/>
                </w:tcPr>
                <w:p w14:paraId="542A4DB9" w14:textId="77777777" w:rsidR="00D128FB" w:rsidRPr="00631F8B" w:rsidRDefault="00D128FB" w:rsidP="006E2051">
                  <w:r w:rsidRPr="00631F8B">
                    <w:t> </w:t>
                  </w:r>
                </w:p>
              </w:tc>
              <w:tc>
                <w:tcPr>
                  <w:tcW w:w="1500" w:type="dxa"/>
                  <w:hideMark/>
                </w:tcPr>
                <w:p w14:paraId="75F486CC" w14:textId="77777777" w:rsidR="00D128FB" w:rsidRPr="00631F8B" w:rsidRDefault="00D128FB" w:rsidP="006E2051">
                  <w:r w:rsidRPr="00631F8B">
                    <w:t>Type:</w:t>
                  </w:r>
                </w:p>
              </w:tc>
              <w:tc>
                <w:tcPr>
                  <w:tcW w:w="0" w:type="auto"/>
                  <w:hideMark/>
                </w:tcPr>
                <w:p w14:paraId="40E44316" w14:textId="77777777" w:rsidR="00D128FB" w:rsidRPr="00631F8B" w:rsidRDefault="00D128FB" w:rsidP="006E2051">
                  <w:r w:rsidRPr="00631F8B">
                    <w:t>DateTime</w:t>
                  </w:r>
                </w:p>
              </w:tc>
            </w:tr>
            <w:tr w:rsidR="00D128FB" w:rsidRPr="00074262" w14:paraId="0D0DEA9C" w14:textId="77777777" w:rsidTr="006E2051">
              <w:trPr>
                <w:tblHeader/>
                <w:tblCellSpacing w:w="0" w:type="dxa"/>
              </w:trPr>
              <w:tc>
                <w:tcPr>
                  <w:tcW w:w="360" w:type="dxa"/>
                  <w:hideMark/>
                </w:tcPr>
                <w:p w14:paraId="486369A4" w14:textId="77777777" w:rsidR="00D128FB" w:rsidRPr="00631F8B" w:rsidRDefault="00D128FB" w:rsidP="006E2051">
                  <w:r w:rsidRPr="00631F8B">
                    <w:t> </w:t>
                  </w:r>
                </w:p>
              </w:tc>
              <w:tc>
                <w:tcPr>
                  <w:tcW w:w="1500" w:type="dxa"/>
                  <w:hideMark/>
                </w:tcPr>
                <w:p w14:paraId="28D894AB" w14:textId="77777777" w:rsidR="00D128FB" w:rsidRPr="00631F8B" w:rsidRDefault="00D128FB" w:rsidP="006E2051">
                  <w:r w:rsidRPr="00631F8B">
                    <w:t>Definitie:</w:t>
                  </w:r>
                </w:p>
              </w:tc>
              <w:tc>
                <w:tcPr>
                  <w:tcW w:w="0" w:type="auto"/>
                  <w:hideMark/>
                </w:tcPr>
                <w:p w14:paraId="17CC20AA" w14:textId="77777777"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14:paraId="61F5C954" w14:textId="77777777" w:rsidTr="006E2051">
              <w:trPr>
                <w:tblHeader/>
                <w:tblCellSpacing w:w="0" w:type="dxa"/>
              </w:trPr>
              <w:tc>
                <w:tcPr>
                  <w:tcW w:w="360" w:type="dxa"/>
                  <w:hideMark/>
                </w:tcPr>
                <w:p w14:paraId="69EE15C5" w14:textId="77777777" w:rsidR="00D128FB" w:rsidRPr="00D128FB" w:rsidRDefault="00D128FB" w:rsidP="006E2051">
                  <w:pPr>
                    <w:rPr>
                      <w:lang w:val="en-GB"/>
                    </w:rPr>
                  </w:pPr>
                  <w:r w:rsidRPr="00D128FB">
                    <w:rPr>
                      <w:lang w:val="en-GB"/>
                    </w:rPr>
                    <w:t> </w:t>
                  </w:r>
                </w:p>
              </w:tc>
              <w:tc>
                <w:tcPr>
                  <w:tcW w:w="1500" w:type="dxa"/>
                  <w:hideMark/>
                </w:tcPr>
                <w:p w14:paraId="6DC6221F" w14:textId="77777777" w:rsidR="00D128FB" w:rsidRPr="00631F8B" w:rsidRDefault="00D128FB" w:rsidP="006E2051">
                  <w:r w:rsidRPr="00631F8B">
                    <w:t>Multipliciteit:</w:t>
                  </w:r>
                </w:p>
              </w:tc>
              <w:tc>
                <w:tcPr>
                  <w:tcW w:w="0" w:type="auto"/>
                  <w:hideMark/>
                </w:tcPr>
                <w:p w14:paraId="6517ED41" w14:textId="77777777" w:rsidR="00D128FB" w:rsidRPr="00631F8B" w:rsidRDefault="00D128FB" w:rsidP="006E2051">
                  <w:r w:rsidRPr="00631F8B">
                    <w:t>1</w:t>
                  </w:r>
                </w:p>
              </w:tc>
            </w:tr>
            <w:tr w:rsidR="00D128FB" w:rsidRPr="00631F8B" w14:paraId="34FF57E9" w14:textId="77777777" w:rsidTr="006E2051">
              <w:trPr>
                <w:tblHeader/>
                <w:tblCellSpacing w:w="0" w:type="dxa"/>
              </w:trPr>
              <w:tc>
                <w:tcPr>
                  <w:tcW w:w="360" w:type="dxa"/>
                  <w:hideMark/>
                </w:tcPr>
                <w:p w14:paraId="2D3978E1" w14:textId="77777777" w:rsidR="00D128FB" w:rsidRPr="00631F8B" w:rsidRDefault="00D128FB" w:rsidP="006E2051">
                  <w:r w:rsidRPr="00631F8B">
                    <w:t> </w:t>
                  </w:r>
                </w:p>
              </w:tc>
              <w:tc>
                <w:tcPr>
                  <w:tcW w:w="1500" w:type="dxa"/>
                  <w:hideMark/>
                </w:tcPr>
                <w:p w14:paraId="10DF0FA8" w14:textId="77777777" w:rsidR="00D128FB" w:rsidRPr="00631F8B" w:rsidRDefault="00D128FB" w:rsidP="006E2051">
                  <w:r w:rsidRPr="00631F8B">
                    <w:t>Stereotypes:</w:t>
                  </w:r>
                </w:p>
              </w:tc>
              <w:tc>
                <w:tcPr>
                  <w:tcW w:w="0" w:type="auto"/>
                  <w:hideMark/>
                </w:tcPr>
                <w:p w14:paraId="5868512F" w14:textId="77777777" w:rsidR="00D128FB" w:rsidRPr="00631F8B" w:rsidRDefault="00D128FB" w:rsidP="006E2051">
                  <w:r w:rsidRPr="00631F8B">
                    <w:t>«lifeCycleInfo,voidable»</w:t>
                  </w:r>
                </w:p>
              </w:tc>
            </w:tr>
          </w:tbl>
          <w:p w14:paraId="42DC4555" w14:textId="77777777" w:rsidR="00D128FB" w:rsidRPr="00631F8B" w:rsidRDefault="00D128FB" w:rsidP="006E2051"/>
        </w:tc>
      </w:tr>
      <w:tr w:rsidR="00D128FB" w:rsidRPr="00631F8B" w14:paraId="37C0F6A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DFB564" w14:textId="77777777"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10F2573" w14:textId="77777777" w:rsidTr="006E2051">
              <w:trPr>
                <w:tblHeader/>
                <w:tblCellSpacing w:w="0" w:type="dxa"/>
              </w:trPr>
              <w:tc>
                <w:tcPr>
                  <w:tcW w:w="360" w:type="dxa"/>
                  <w:hideMark/>
                </w:tcPr>
                <w:p w14:paraId="533EA241" w14:textId="77777777" w:rsidR="00D128FB" w:rsidRPr="00631F8B" w:rsidRDefault="00D128FB" w:rsidP="006E2051">
                  <w:r w:rsidRPr="00631F8B">
                    <w:t> </w:t>
                  </w:r>
                </w:p>
              </w:tc>
              <w:tc>
                <w:tcPr>
                  <w:tcW w:w="1500" w:type="dxa"/>
                  <w:hideMark/>
                </w:tcPr>
                <w:p w14:paraId="24E38B28" w14:textId="77777777" w:rsidR="00D128FB" w:rsidRPr="00631F8B" w:rsidRDefault="00D128FB" w:rsidP="006E2051">
                  <w:r w:rsidRPr="00631F8B">
                    <w:t>Type:</w:t>
                  </w:r>
                </w:p>
              </w:tc>
              <w:tc>
                <w:tcPr>
                  <w:tcW w:w="0" w:type="auto"/>
                  <w:hideMark/>
                </w:tcPr>
                <w:p w14:paraId="485E3474" w14:textId="77777777" w:rsidR="00D128FB" w:rsidRPr="00631F8B" w:rsidRDefault="00D128FB" w:rsidP="006E2051">
                  <w:r w:rsidRPr="00631F8B">
                    <w:t>DateTime</w:t>
                  </w:r>
                </w:p>
              </w:tc>
            </w:tr>
            <w:tr w:rsidR="00D128FB" w:rsidRPr="00074262" w14:paraId="5C48D18D" w14:textId="77777777" w:rsidTr="006E2051">
              <w:trPr>
                <w:tblHeader/>
                <w:tblCellSpacing w:w="0" w:type="dxa"/>
              </w:trPr>
              <w:tc>
                <w:tcPr>
                  <w:tcW w:w="360" w:type="dxa"/>
                  <w:hideMark/>
                </w:tcPr>
                <w:p w14:paraId="1D1C886B" w14:textId="77777777" w:rsidR="00D128FB" w:rsidRPr="00631F8B" w:rsidRDefault="00D128FB" w:rsidP="006E2051">
                  <w:r w:rsidRPr="00631F8B">
                    <w:t> </w:t>
                  </w:r>
                </w:p>
              </w:tc>
              <w:tc>
                <w:tcPr>
                  <w:tcW w:w="1500" w:type="dxa"/>
                  <w:hideMark/>
                </w:tcPr>
                <w:p w14:paraId="6AAA29F7" w14:textId="77777777" w:rsidR="00D128FB" w:rsidRPr="00631F8B" w:rsidRDefault="00D128FB" w:rsidP="006E2051">
                  <w:r w:rsidRPr="00631F8B">
                    <w:t>Definitie:</w:t>
                  </w:r>
                </w:p>
              </w:tc>
              <w:tc>
                <w:tcPr>
                  <w:tcW w:w="0" w:type="auto"/>
                  <w:hideMark/>
                </w:tcPr>
                <w:p w14:paraId="1D18D24F" w14:textId="77777777"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14:paraId="314FF044" w14:textId="77777777" w:rsidTr="006E2051">
              <w:trPr>
                <w:tblHeader/>
                <w:tblCellSpacing w:w="0" w:type="dxa"/>
              </w:trPr>
              <w:tc>
                <w:tcPr>
                  <w:tcW w:w="360" w:type="dxa"/>
                  <w:hideMark/>
                </w:tcPr>
                <w:p w14:paraId="709BF88B" w14:textId="77777777" w:rsidR="00D128FB" w:rsidRPr="00D128FB" w:rsidRDefault="00D128FB" w:rsidP="006E2051">
                  <w:pPr>
                    <w:rPr>
                      <w:lang w:val="en-GB"/>
                    </w:rPr>
                  </w:pPr>
                  <w:r w:rsidRPr="00D128FB">
                    <w:rPr>
                      <w:lang w:val="en-GB"/>
                    </w:rPr>
                    <w:t> </w:t>
                  </w:r>
                </w:p>
              </w:tc>
              <w:tc>
                <w:tcPr>
                  <w:tcW w:w="1500" w:type="dxa"/>
                  <w:hideMark/>
                </w:tcPr>
                <w:p w14:paraId="2A9AE309" w14:textId="77777777" w:rsidR="00D128FB" w:rsidRPr="00631F8B" w:rsidRDefault="00D128FB" w:rsidP="006E2051">
                  <w:r w:rsidRPr="00631F8B">
                    <w:t>Multipliciteit:</w:t>
                  </w:r>
                </w:p>
              </w:tc>
              <w:tc>
                <w:tcPr>
                  <w:tcW w:w="0" w:type="auto"/>
                  <w:hideMark/>
                </w:tcPr>
                <w:p w14:paraId="13049189" w14:textId="77777777" w:rsidR="00D128FB" w:rsidRPr="00631F8B" w:rsidRDefault="00D128FB" w:rsidP="006E2051">
                  <w:r w:rsidRPr="00631F8B">
                    <w:t>0..1</w:t>
                  </w:r>
                </w:p>
              </w:tc>
            </w:tr>
            <w:tr w:rsidR="00D128FB" w:rsidRPr="00631F8B" w14:paraId="5D9C479D" w14:textId="77777777" w:rsidTr="006E2051">
              <w:trPr>
                <w:tblHeader/>
                <w:tblCellSpacing w:w="0" w:type="dxa"/>
              </w:trPr>
              <w:tc>
                <w:tcPr>
                  <w:tcW w:w="360" w:type="dxa"/>
                  <w:hideMark/>
                </w:tcPr>
                <w:p w14:paraId="62C11CB8" w14:textId="77777777" w:rsidR="00D128FB" w:rsidRPr="00631F8B" w:rsidRDefault="00D128FB" w:rsidP="006E2051">
                  <w:r w:rsidRPr="00631F8B">
                    <w:t> </w:t>
                  </w:r>
                </w:p>
              </w:tc>
              <w:tc>
                <w:tcPr>
                  <w:tcW w:w="1500" w:type="dxa"/>
                  <w:hideMark/>
                </w:tcPr>
                <w:p w14:paraId="2577ABA4" w14:textId="77777777" w:rsidR="00D128FB" w:rsidRPr="00631F8B" w:rsidRDefault="00D128FB" w:rsidP="006E2051">
                  <w:r w:rsidRPr="00631F8B">
                    <w:t>Stereotypes:</w:t>
                  </w:r>
                </w:p>
              </w:tc>
              <w:tc>
                <w:tcPr>
                  <w:tcW w:w="0" w:type="auto"/>
                  <w:hideMark/>
                </w:tcPr>
                <w:p w14:paraId="7B008286" w14:textId="77777777" w:rsidR="00D128FB" w:rsidRPr="00631F8B" w:rsidRDefault="00D128FB" w:rsidP="006E2051">
                  <w:r w:rsidRPr="00631F8B">
                    <w:t>«lifeCycleInfo,voidable»</w:t>
                  </w:r>
                </w:p>
              </w:tc>
            </w:tr>
          </w:tbl>
          <w:p w14:paraId="4F743278" w14:textId="77777777" w:rsidR="00D128FB" w:rsidRPr="00631F8B" w:rsidRDefault="00D128FB" w:rsidP="006E2051"/>
        </w:tc>
      </w:tr>
      <w:tr w:rsidR="00D128FB" w:rsidRPr="00631F8B" w14:paraId="7E6A930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C3C622" w14:textId="77777777" w:rsidR="00D128FB" w:rsidRPr="00631F8B" w:rsidRDefault="00D128FB" w:rsidP="006E2051">
            <w:r w:rsidRPr="00631F8B">
              <w:rPr>
                <w:b/>
                <w:bCs/>
              </w:rPr>
              <w:t>Relatie: administrativeUnit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E10EABD" w14:textId="77777777" w:rsidTr="006E2051">
              <w:trPr>
                <w:tblHeader/>
                <w:tblCellSpacing w:w="0" w:type="dxa"/>
              </w:trPr>
              <w:tc>
                <w:tcPr>
                  <w:tcW w:w="360" w:type="dxa"/>
                  <w:hideMark/>
                </w:tcPr>
                <w:p w14:paraId="7194A8D1" w14:textId="77777777" w:rsidR="00D128FB" w:rsidRPr="00631F8B" w:rsidRDefault="00D128FB" w:rsidP="006E2051">
                  <w:r w:rsidRPr="00631F8B">
                    <w:t> </w:t>
                  </w:r>
                </w:p>
              </w:tc>
              <w:tc>
                <w:tcPr>
                  <w:tcW w:w="1500" w:type="dxa"/>
                  <w:hideMark/>
                </w:tcPr>
                <w:p w14:paraId="6F1D490B" w14:textId="77777777" w:rsidR="00D128FB" w:rsidRPr="00631F8B" w:rsidRDefault="00D128FB" w:rsidP="006E2051">
                  <w:r w:rsidRPr="00631F8B">
                    <w:t>Type:</w:t>
                  </w:r>
                </w:p>
              </w:tc>
              <w:tc>
                <w:tcPr>
                  <w:tcW w:w="0" w:type="auto"/>
                  <w:hideMark/>
                </w:tcPr>
                <w:p w14:paraId="51881EC2" w14:textId="77777777" w:rsidR="00D128FB" w:rsidRPr="00631F8B" w:rsidRDefault="00D128FB" w:rsidP="006E2051">
                  <w:r w:rsidRPr="00631F8B">
                    <w:t>AdministrativeUnit</w:t>
                  </w:r>
                </w:p>
              </w:tc>
            </w:tr>
            <w:tr w:rsidR="00D128FB" w:rsidRPr="00074262" w14:paraId="3C20DC1F" w14:textId="77777777" w:rsidTr="006E2051">
              <w:trPr>
                <w:tblHeader/>
                <w:tblCellSpacing w:w="0" w:type="dxa"/>
              </w:trPr>
              <w:tc>
                <w:tcPr>
                  <w:tcW w:w="360" w:type="dxa"/>
                  <w:hideMark/>
                </w:tcPr>
                <w:p w14:paraId="1A0A54F1" w14:textId="77777777" w:rsidR="00D128FB" w:rsidRPr="00631F8B" w:rsidRDefault="00D128FB" w:rsidP="006E2051">
                  <w:r w:rsidRPr="00631F8B">
                    <w:t> </w:t>
                  </w:r>
                </w:p>
              </w:tc>
              <w:tc>
                <w:tcPr>
                  <w:tcW w:w="1500" w:type="dxa"/>
                  <w:hideMark/>
                </w:tcPr>
                <w:p w14:paraId="196953D5" w14:textId="77777777" w:rsidR="00D128FB" w:rsidRPr="00631F8B" w:rsidRDefault="00D128FB" w:rsidP="006E2051">
                  <w:r w:rsidRPr="00631F8B">
                    <w:t>Definitie:</w:t>
                  </w:r>
                </w:p>
              </w:tc>
              <w:tc>
                <w:tcPr>
                  <w:tcW w:w="0" w:type="auto"/>
                  <w:hideMark/>
                </w:tcPr>
                <w:p w14:paraId="78C1C148" w14:textId="77777777" w:rsidR="00D128FB" w:rsidRPr="00D128FB" w:rsidRDefault="00D128FB" w:rsidP="006E2051">
                  <w:pPr>
                    <w:rPr>
                      <w:lang w:val="en-GB"/>
                    </w:rPr>
                  </w:pPr>
                  <w:r w:rsidRPr="00D128FB">
                    <w:rPr>
                      <w:lang w:val="en-GB"/>
                    </w:rPr>
                    <w:t>The administrative unit of lowest administrative level containing this basic property unit.</w:t>
                  </w:r>
                </w:p>
              </w:tc>
            </w:tr>
            <w:tr w:rsidR="00D128FB" w:rsidRPr="00631F8B" w14:paraId="4ED553A9" w14:textId="77777777" w:rsidTr="006E2051">
              <w:trPr>
                <w:tblHeader/>
                <w:tblCellSpacing w:w="0" w:type="dxa"/>
              </w:trPr>
              <w:tc>
                <w:tcPr>
                  <w:tcW w:w="360" w:type="dxa"/>
                  <w:hideMark/>
                </w:tcPr>
                <w:p w14:paraId="53A95991" w14:textId="77777777" w:rsidR="00D128FB" w:rsidRPr="00D128FB" w:rsidRDefault="00D128FB" w:rsidP="006E2051">
                  <w:pPr>
                    <w:rPr>
                      <w:lang w:val="en-GB"/>
                    </w:rPr>
                  </w:pPr>
                  <w:r w:rsidRPr="00D128FB">
                    <w:rPr>
                      <w:lang w:val="en-GB"/>
                    </w:rPr>
                    <w:t> </w:t>
                  </w:r>
                </w:p>
              </w:tc>
              <w:tc>
                <w:tcPr>
                  <w:tcW w:w="1500" w:type="dxa"/>
                  <w:hideMark/>
                </w:tcPr>
                <w:p w14:paraId="22DDF462" w14:textId="77777777" w:rsidR="00D128FB" w:rsidRPr="00631F8B" w:rsidRDefault="00D128FB" w:rsidP="006E2051">
                  <w:r w:rsidRPr="00631F8B">
                    <w:t>Multipliciteit:</w:t>
                  </w:r>
                </w:p>
              </w:tc>
              <w:tc>
                <w:tcPr>
                  <w:tcW w:w="0" w:type="auto"/>
                  <w:hideMark/>
                </w:tcPr>
                <w:p w14:paraId="37F50BE0" w14:textId="77777777" w:rsidR="00D128FB" w:rsidRPr="00631F8B" w:rsidRDefault="00D128FB" w:rsidP="006E2051">
                  <w:r w:rsidRPr="00631F8B">
                    <w:t>1</w:t>
                  </w:r>
                </w:p>
              </w:tc>
            </w:tr>
            <w:tr w:rsidR="00D128FB" w:rsidRPr="00631F8B" w14:paraId="198EEC9C" w14:textId="77777777" w:rsidTr="006E2051">
              <w:trPr>
                <w:tblHeader/>
                <w:tblCellSpacing w:w="0" w:type="dxa"/>
              </w:trPr>
              <w:tc>
                <w:tcPr>
                  <w:tcW w:w="360" w:type="dxa"/>
                  <w:hideMark/>
                </w:tcPr>
                <w:p w14:paraId="68F75894" w14:textId="77777777" w:rsidR="00D128FB" w:rsidRPr="00631F8B" w:rsidRDefault="00D128FB" w:rsidP="006E2051">
                  <w:r w:rsidRPr="00631F8B">
                    <w:t> </w:t>
                  </w:r>
                </w:p>
              </w:tc>
              <w:tc>
                <w:tcPr>
                  <w:tcW w:w="1500" w:type="dxa"/>
                  <w:hideMark/>
                </w:tcPr>
                <w:p w14:paraId="740E0BF7" w14:textId="77777777" w:rsidR="00D128FB" w:rsidRPr="00631F8B" w:rsidRDefault="00D128FB" w:rsidP="006E2051">
                  <w:r w:rsidRPr="00631F8B">
                    <w:t>Stereotypes:</w:t>
                  </w:r>
                </w:p>
              </w:tc>
              <w:tc>
                <w:tcPr>
                  <w:tcW w:w="0" w:type="auto"/>
                  <w:hideMark/>
                </w:tcPr>
                <w:p w14:paraId="59EDF9A4" w14:textId="77777777" w:rsidR="00D128FB" w:rsidRPr="00631F8B" w:rsidRDefault="00D128FB" w:rsidP="006E2051">
                  <w:r w:rsidRPr="00631F8B">
                    <w:t>«voidable»</w:t>
                  </w:r>
                </w:p>
              </w:tc>
            </w:tr>
          </w:tbl>
          <w:p w14:paraId="1B17E2F5" w14:textId="77777777" w:rsidR="00D128FB" w:rsidRPr="00631F8B" w:rsidRDefault="00D128FB" w:rsidP="006E2051"/>
        </w:tc>
      </w:tr>
      <w:tr w:rsidR="00D128FB" w:rsidRPr="00074262" w14:paraId="7EF049D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96DB44" w14:textId="77777777" w:rsidR="00D128FB" w:rsidRPr="00631F8B" w:rsidRDefault="00D128FB" w:rsidP="006E2051">
            <w:r w:rsidRPr="00631F8B">
              <w:rPr>
                <w:b/>
                <w:bCs/>
              </w:rPr>
              <w:t>Constraint: areaValueUoM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435BA2CD" w14:textId="77777777" w:rsidTr="006E2051">
              <w:trPr>
                <w:tblHeader/>
                <w:tblCellSpacing w:w="0" w:type="dxa"/>
              </w:trPr>
              <w:tc>
                <w:tcPr>
                  <w:tcW w:w="360" w:type="dxa"/>
                  <w:hideMark/>
                </w:tcPr>
                <w:p w14:paraId="0B669F3D" w14:textId="77777777" w:rsidR="00D128FB" w:rsidRPr="00631F8B" w:rsidRDefault="00D128FB" w:rsidP="006E2051">
                  <w:r w:rsidRPr="00631F8B">
                    <w:t> </w:t>
                  </w:r>
                </w:p>
              </w:tc>
              <w:tc>
                <w:tcPr>
                  <w:tcW w:w="1500" w:type="dxa"/>
                  <w:hideMark/>
                </w:tcPr>
                <w:p w14:paraId="7AF7B156" w14:textId="77777777" w:rsidR="00D128FB" w:rsidRPr="00631F8B" w:rsidRDefault="00D128FB" w:rsidP="006E2051">
                  <w:r w:rsidRPr="00631F8B">
                    <w:t>Natuurlijke taal:</w:t>
                  </w:r>
                </w:p>
              </w:tc>
              <w:tc>
                <w:tcPr>
                  <w:tcW w:w="0" w:type="auto"/>
                  <w:hideMark/>
                </w:tcPr>
                <w:p w14:paraId="0B5B29B4" w14:textId="77777777" w:rsidR="00D128FB" w:rsidRPr="00D128FB" w:rsidRDefault="00D128FB" w:rsidP="006E2051">
                  <w:pPr>
                    <w:rPr>
                      <w:lang w:val="en-GB"/>
                    </w:rPr>
                  </w:pPr>
                  <w:r w:rsidRPr="00D128FB">
                    <w:rPr>
                      <w:lang w:val="en-GB"/>
                    </w:rPr>
                    <w:t xml:space="preserve">Value of areaValue shall be given in square meters </w:t>
                  </w:r>
                </w:p>
              </w:tc>
            </w:tr>
            <w:tr w:rsidR="00D128FB" w:rsidRPr="00074262" w14:paraId="4A84D855" w14:textId="77777777" w:rsidTr="006E2051">
              <w:trPr>
                <w:tblHeader/>
                <w:tblCellSpacing w:w="0" w:type="dxa"/>
              </w:trPr>
              <w:tc>
                <w:tcPr>
                  <w:tcW w:w="360" w:type="dxa"/>
                  <w:hideMark/>
                </w:tcPr>
                <w:p w14:paraId="2D816618" w14:textId="77777777" w:rsidR="00D128FB" w:rsidRPr="00D128FB" w:rsidRDefault="00D128FB" w:rsidP="006E2051">
                  <w:pPr>
                    <w:rPr>
                      <w:lang w:val="en-GB"/>
                    </w:rPr>
                  </w:pPr>
                  <w:r w:rsidRPr="00D128FB">
                    <w:rPr>
                      <w:lang w:val="en-GB"/>
                    </w:rPr>
                    <w:t> </w:t>
                  </w:r>
                </w:p>
              </w:tc>
              <w:tc>
                <w:tcPr>
                  <w:tcW w:w="1500" w:type="dxa"/>
                  <w:hideMark/>
                </w:tcPr>
                <w:p w14:paraId="58367578" w14:textId="77777777" w:rsidR="00D128FB" w:rsidRPr="00631F8B" w:rsidRDefault="00D128FB" w:rsidP="006E2051">
                  <w:r w:rsidRPr="00631F8B">
                    <w:t>OCL:</w:t>
                  </w:r>
                </w:p>
              </w:tc>
              <w:tc>
                <w:tcPr>
                  <w:tcW w:w="0" w:type="auto"/>
                  <w:hideMark/>
                </w:tcPr>
                <w:p w14:paraId="3C4552C3" w14:textId="77777777" w:rsidR="00D128FB" w:rsidRPr="00D128FB" w:rsidRDefault="00D128FB" w:rsidP="006E2051">
                  <w:pPr>
                    <w:rPr>
                      <w:lang w:val="en-GB"/>
                    </w:rPr>
                  </w:pPr>
                  <w:r w:rsidRPr="00D128FB">
                    <w:rPr>
                      <w:lang w:val="en-GB"/>
                    </w:rPr>
                    <w:t xml:space="preserve">inv: self.areaValue.uom.uomSymbol='m2' </w:t>
                  </w:r>
                </w:p>
              </w:tc>
            </w:tr>
          </w:tbl>
          <w:p w14:paraId="656C1862" w14:textId="77777777" w:rsidR="00D128FB" w:rsidRPr="00D128FB" w:rsidRDefault="00D128FB" w:rsidP="006E2051">
            <w:pPr>
              <w:rPr>
                <w:lang w:val="en-GB"/>
              </w:rPr>
            </w:pPr>
          </w:p>
        </w:tc>
      </w:tr>
      <w:tr w:rsidR="00D128FB" w:rsidRPr="00074262" w14:paraId="1831C82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4D4F3C" w14:textId="77777777"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30FB6C8C" w14:textId="77777777" w:rsidTr="006E2051">
              <w:trPr>
                <w:tblHeader/>
                <w:tblCellSpacing w:w="0" w:type="dxa"/>
              </w:trPr>
              <w:tc>
                <w:tcPr>
                  <w:tcW w:w="360" w:type="dxa"/>
                  <w:hideMark/>
                </w:tcPr>
                <w:p w14:paraId="27E5AF81" w14:textId="77777777" w:rsidR="00D128FB" w:rsidRPr="00631F8B" w:rsidRDefault="00D128FB" w:rsidP="006E2051">
                  <w:r w:rsidRPr="00631F8B">
                    <w:t> </w:t>
                  </w:r>
                </w:p>
              </w:tc>
              <w:tc>
                <w:tcPr>
                  <w:tcW w:w="1500" w:type="dxa"/>
                  <w:hideMark/>
                </w:tcPr>
                <w:p w14:paraId="318AA142" w14:textId="77777777" w:rsidR="00D128FB" w:rsidRPr="00631F8B" w:rsidRDefault="00D128FB" w:rsidP="006E2051">
                  <w:r w:rsidRPr="00631F8B">
                    <w:t>Natuurlijke taal:</w:t>
                  </w:r>
                </w:p>
              </w:tc>
              <w:tc>
                <w:tcPr>
                  <w:tcW w:w="0" w:type="auto"/>
                  <w:hideMark/>
                </w:tcPr>
                <w:p w14:paraId="2E594010" w14:textId="77777777" w:rsidR="00D128FB" w:rsidRPr="00D128FB" w:rsidRDefault="00D128FB" w:rsidP="006E2051">
                  <w:pPr>
                    <w:rPr>
                      <w:lang w:val="en-GB"/>
                    </w:rPr>
                  </w:pPr>
                  <w:r w:rsidRPr="00D128FB">
                    <w:rPr>
                      <w:lang w:val="en-GB"/>
                    </w:rPr>
                    <w:t xml:space="preserve">If set, the date endLifespanVersion shall be later than beginLifespanVersion. </w:t>
                  </w:r>
                </w:p>
              </w:tc>
            </w:tr>
            <w:tr w:rsidR="00D128FB" w:rsidRPr="00074262" w14:paraId="242D2FF2" w14:textId="77777777" w:rsidTr="006E2051">
              <w:trPr>
                <w:tblHeader/>
                <w:tblCellSpacing w:w="0" w:type="dxa"/>
              </w:trPr>
              <w:tc>
                <w:tcPr>
                  <w:tcW w:w="360" w:type="dxa"/>
                  <w:hideMark/>
                </w:tcPr>
                <w:p w14:paraId="387FFC52" w14:textId="77777777" w:rsidR="00D128FB" w:rsidRPr="00D128FB" w:rsidRDefault="00D128FB" w:rsidP="006E2051">
                  <w:pPr>
                    <w:rPr>
                      <w:lang w:val="en-GB"/>
                    </w:rPr>
                  </w:pPr>
                  <w:r w:rsidRPr="00D128FB">
                    <w:rPr>
                      <w:lang w:val="en-GB"/>
                    </w:rPr>
                    <w:t> </w:t>
                  </w:r>
                </w:p>
              </w:tc>
              <w:tc>
                <w:tcPr>
                  <w:tcW w:w="1500" w:type="dxa"/>
                  <w:hideMark/>
                </w:tcPr>
                <w:p w14:paraId="20FF97E1" w14:textId="77777777" w:rsidR="00D128FB" w:rsidRPr="00631F8B" w:rsidRDefault="00D128FB" w:rsidP="006E2051">
                  <w:r w:rsidRPr="00631F8B">
                    <w:t>OCL:</w:t>
                  </w:r>
                </w:p>
              </w:tc>
              <w:tc>
                <w:tcPr>
                  <w:tcW w:w="0" w:type="auto"/>
                  <w:hideMark/>
                </w:tcPr>
                <w:p w14:paraId="08724E29" w14:textId="77777777" w:rsidR="00D128FB" w:rsidRPr="00D128FB" w:rsidRDefault="00D128FB" w:rsidP="006E2051">
                  <w:pPr>
                    <w:rPr>
                      <w:lang w:val="en-GB"/>
                    </w:rPr>
                  </w:pPr>
                  <w:r w:rsidRPr="00D128FB">
                    <w:rPr>
                      <w:lang w:val="en-GB"/>
                    </w:rPr>
                    <w:t xml:space="preserve">inv: self.endLifespanVersion .isAfter(self.beginLifespanVersion) </w:t>
                  </w:r>
                </w:p>
              </w:tc>
            </w:tr>
          </w:tbl>
          <w:p w14:paraId="74952177" w14:textId="77777777" w:rsidR="00D128FB" w:rsidRPr="00D128FB" w:rsidRDefault="00D128FB" w:rsidP="006E2051">
            <w:pPr>
              <w:rPr>
                <w:lang w:val="en-GB"/>
              </w:rPr>
            </w:pPr>
          </w:p>
        </w:tc>
      </w:tr>
      <w:tr w:rsidR="00D128FB" w:rsidRPr="00074262" w14:paraId="2CBA320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D8EFDD" w14:textId="77777777" w:rsidR="00D128FB" w:rsidRPr="00631F8B" w:rsidRDefault="00D128FB" w:rsidP="006E2051">
            <w:r w:rsidRPr="00631F8B">
              <w:rPr>
                <w:b/>
                <w:bCs/>
              </w:rPr>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5EFF2A52" w14:textId="77777777" w:rsidTr="006E2051">
              <w:trPr>
                <w:tblHeader/>
                <w:tblCellSpacing w:w="0" w:type="dxa"/>
              </w:trPr>
              <w:tc>
                <w:tcPr>
                  <w:tcW w:w="360" w:type="dxa"/>
                  <w:hideMark/>
                </w:tcPr>
                <w:p w14:paraId="4576CDBF" w14:textId="77777777" w:rsidR="00D128FB" w:rsidRPr="00631F8B" w:rsidRDefault="00D128FB" w:rsidP="006E2051">
                  <w:r w:rsidRPr="00631F8B">
                    <w:t> </w:t>
                  </w:r>
                </w:p>
              </w:tc>
              <w:tc>
                <w:tcPr>
                  <w:tcW w:w="1500" w:type="dxa"/>
                  <w:hideMark/>
                </w:tcPr>
                <w:p w14:paraId="79BFF7C4" w14:textId="77777777" w:rsidR="00D128FB" w:rsidRPr="00631F8B" w:rsidRDefault="00D128FB" w:rsidP="006E2051">
                  <w:r w:rsidRPr="00631F8B">
                    <w:t>Natuurlijke taal:</w:t>
                  </w:r>
                </w:p>
              </w:tc>
              <w:tc>
                <w:tcPr>
                  <w:tcW w:w="0" w:type="auto"/>
                  <w:hideMark/>
                </w:tcPr>
                <w:p w14:paraId="5491232C" w14:textId="77777777" w:rsidR="00D128FB" w:rsidRPr="00D128FB" w:rsidRDefault="00D128FB" w:rsidP="006E2051">
                  <w:pPr>
                    <w:rPr>
                      <w:lang w:val="en-GB"/>
                    </w:rPr>
                  </w:pPr>
                  <w:r w:rsidRPr="00D128FB">
                    <w:rPr>
                      <w:lang w:val="en-GB"/>
                    </w:rPr>
                    <w:t xml:space="preserve">If set, the date validTo shall be equal or later than validFrom. </w:t>
                  </w:r>
                </w:p>
              </w:tc>
            </w:tr>
            <w:tr w:rsidR="00D128FB" w:rsidRPr="00074262" w14:paraId="28853B49" w14:textId="77777777" w:rsidTr="006E2051">
              <w:trPr>
                <w:tblHeader/>
                <w:tblCellSpacing w:w="0" w:type="dxa"/>
              </w:trPr>
              <w:tc>
                <w:tcPr>
                  <w:tcW w:w="360" w:type="dxa"/>
                  <w:hideMark/>
                </w:tcPr>
                <w:p w14:paraId="7E0775BC" w14:textId="77777777" w:rsidR="00D128FB" w:rsidRPr="00D128FB" w:rsidRDefault="00D128FB" w:rsidP="006E2051">
                  <w:pPr>
                    <w:rPr>
                      <w:lang w:val="en-GB"/>
                    </w:rPr>
                  </w:pPr>
                  <w:r w:rsidRPr="00D128FB">
                    <w:rPr>
                      <w:lang w:val="en-GB"/>
                    </w:rPr>
                    <w:t> </w:t>
                  </w:r>
                </w:p>
              </w:tc>
              <w:tc>
                <w:tcPr>
                  <w:tcW w:w="1500" w:type="dxa"/>
                  <w:hideMark/>
                </w:tcPr>
                <w:p w14:paraId="7F3CA75A" w14:textId="77777777" w:rsidR="00D128FB" w:rsidRPr="00631F8B" w:rsidRDefault="00D128FB" w:rsidP="006E2051">
                  <w:r w:rsidRPr="00631F8B">
                    <w:t>OCL:</w:t>
                  </w:r>
                </w:p>
              </w:tc>
              <w:tc>
                <w:tcPr>
                  <w:tcW w:w="0" w:type="auto"/>
                  <w:hideMark/>
                </w:tcPr>
                <w:p w14:paraId="54ED23DA" w14:textId="77777777" w:rsidR="00D128FB" w:rsidRPr="00D128FB" w:rsidRDefault="00D128FB" w:rsidP="006E2051">
                  <w:pPr>
                    <w:rPr>
                      <w:lang w:val="en-GB"/>
                    </w:rPr>
                  </w:pPr>
                  <w:r w:rsidRPr="00D128FB">
                    <w:rPr>
                      <w:lang w:val="en-GB"/>
                    </w:rPr>
                    <w:t>inv: self.validTo .isEqual(self.validFrom) or self.validTo .isAfter(self.validFrom)</w:t>
                  </w:r>
                </w:p>
              </w:tc>
            </w:tr>
          </w:tbl>
          <w:p w14:paraId="1A40383D" w14:textId="77777777" w:rsidR="00D128FB" w:rsidRPr="00D128FB" w:rsidRDefault="00D128FB" w:rsidP="006E2051">
            <w:pPr>
              <w:rPr>
                <w:lang w:val="en-GB"/>
              </w:rPr>
            </w:pPr>
          </w:p>
        </w:tc>
      </w:tr>
    </w:tbl>
    <w:p w14:paraId="7E1E4DBF" w14:textId="77777777" w:rsidR="00D128FB" w:rsidRPr="00631F8B" w:rsidRDefault="00D128FB" w:rsidP="00D128FB">
      <w:pPr>
        <w:pStyle w:val="Kop5"/>
        <w:rPr>
          <w:sz w:val="16"/>
          <w:szCs w:val="16"/>
        </w:rPr>
      </w:pPr>
      <w:r w:rsidRPr="00631F8B">
        <w:rPr>
          <w:sz w:val="16"/>
          <w:szCs w:val="16"/>
        </w:rPr>
        <w:t>GrammaticalNumberValue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7BEA8858" w14:textId="77777777"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B99875A" w14:textId="77777777" w:rsidR="00D128FB" w:rsidRPr="00631F8B" w:rsidRDefault="00D128FB" w:rsidP="006E2051">
            <w:pPr>
              <w:spacing w:line="225" w:lineRule="atLeast"/>
            </w:pPr>
            <w:r w:rsidRPr="00631F8B">
              <w:rPr>
                <w:b/>
                <w:bCs/>
              </w:rPr>
              <w:t>GrammaticalNumberValue</w:t>
            </w:r>
          </w:p>
        </w:tc>
      </w:tr>
      <w:tr w:rsidR="00D128FB" w:rsidRPr="00074262" w14:paraId="56B11E53" w14:textId="77777777"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409571A6" w14:textId="77777777" w:rsidTr="006E2051">
              <w:trPr>
                <w:tblHeader/>
                <w:tblCellSpacing w:w="0" w:type="dxa"/>
              </w:trPr>
              <w:tc>
                <w:tcPr>
                  <w:tcW w:w="360" w:type="dxa"/>
                  <w:hideMark/>
                </w:tcPr>
                <w:p w14:paraId="6F7D9386" w14:textId="77777777" w:rsidR="00D128FB" w:rsidRPr="00631F8B" w:rsidRDefault="00D128FB" w:rsidP="006E2051">
                  <w:r w:rsidRPr="00631F8B">
                    <w:t> </w:t>
                  </w:r>
                </w:p>
              </w:tc>
              <w:tc>
                <w:tcPr>
                  <w:tcW w:w="1500" w:type="dxa"/>
                  <w:hideMark/>
                </w:tcPr>
                <w:p w14:paraId="3F9169C0" w14:textId="77777777" w:rsidR="00D128FB" w:rsidRPr="00631F8B" w:rsidRDefault="00D128FB" w:rsidP="006E2051">
                  <w:r w:rsidRPr="00631F8B">
                    <w:t>Package:</w:t>
                  </w:r>
                </w:p>
              </w:tc>
              <w:tc>
                <w:tcPr>
                  <w:tcW w:w="0" w:type="auto"/>
                  <w:hideMark/>
                </w:tcPr>
                <w:p w14:paraId="4892BE25" w14:textId="77777777"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074262" w14:paraId="78E25EEA" w14:textId="77777777" w:rsidTr="006E2051">
              <w:trPr>
                <w:tblHeader/>
                <w:tblCellSpacing w:w="0" w:type="dxa"/>
              </w:trPr>
              <w:tc>
                <w:tcPr>
                  <w:tcW w:w="360" w:type="dxa"/>
                  <w:hideMark/>
                </w:tcPr>
                <w:p w14:paraId="4035CFD6" w14:textId="77777777" w:rsidR="00D128FB" w:rsidRPr="00D128FB" w:rsidRDefault="00D128FB" w:rsidP="006E2051">
                  <w:pPr>
                    <w:rPr>
                      <w:lang w:val="en-GB"/>
                    </w:rPr>
                  </w:pPr>
                  <w:r w:rsidRPr="00D128FB">
                    <w:rPr>
                      <w:lang w:val="en-GB"/>
                    </w:rPr>
                    <w:t> </w:t>
                  </w:r>
                </w:p>
              </w:tc>
              <w:tc>
                <w:tcPr>
                  <w:tcW w:w="1500" w:type="dxa"/>
                  <w:hideMark/>
                </w:tcPr>
                <w:p w14:paraId="6B73191C" w14:textId="77777777" w:rsidR="00D128FB" w:rsidRPr="00631F8B" w:rsidRDefault="00D128FB" w:rsidP="006E2051">
                  <w:r w:rsidRPr="00631F8B">
                    <w:t>Definitie:</w:t>
                  </w:r>
                </w:p>
              </w:tc>
              <w:tc>
                <w:tcPr>
                  <w:tcW w:w="0" w:type="auto"/>
                  <w:hideMark/>
                </w:tcPr>
                <w:p w14:paraId="3997353E" w14:textId="77777777" w:rsidR="00D128FB" w:rsidRPr="00D128FB" w:rsidRDefault="00D128FB" w:rsidP="006E2051">
                  <w:pPr>
                    <w:rPr>
                      <w:lang w:val="en-GB"/>
                    </w:rPr>
                  </w:pPr>
                  <w:r w:rsidRPr="00D128FB">
                    <w:rPr>
                      <w:lang w:val="en-GB"/>
                    </w:rPr>
                    <w:t xml:space="preserve">The grammatical number of a geographical name. </w:t>
                  </w:r>
                </w:p>
              </w:tc>
            </w:tr>
            <w:tr w:rsidR="00D128FB" w:rsidRPr="00631F8B" w14:paraId="400920E4" w14:textId="77777777" w:rsidTr="006E2051">
              <w:trPr>
                <w:tblHeader/>
                <w:tblCellSpacing w:w="0" w:type="dxa"/>
              </w:trPr>
              <w:tc>
                <w:tcPr>
                  <w:tcW w:w="360" w:type="dxa"/>
                  <w:hideMark/>
                </w:tcPr>
                <w:p w14:paraId="1F603D95" w14:textId="77777777" w:rsidR="00D128FB" w:rsidRPr="00D128FB" w:rsidRDefault="00D128FB" w:rsidP="006E2051">
                  <w:pPr>
                    <w:rPr>
                      <w:lang w:val="en-GB"/>
                    </w:rPr>
                  </w:pPr>
                  <w:r w:rsidRPr="00D128FB">
                    <w:rPr>
                      <w:lang w:val="en-GB"/>
                    </w:rPr>
                    <w:t> </w:t>
                  </w:r>
                </w:p>
              </w:tc>
              <w:tc>
                <w:tcPr>
                  <w:tcW w:w="1500" w:type="dxa"/>
                  <w:hideMark/>
                </w:tcPr>
                <w:p w14:paraId="4A27394C" w14:textId="77777777" w:rsidR="00D128FB" w:rsidRPr="00631F8B" w:rsidRDefault="00D128FB" w:rsidP="006E2051">
                  <w:r w:rsidRPr="00631F8B">
                    <w:t>Stereotypes:</w:t>
                  </w:r>
                </w:p>
              </w:tc>
              <w:tc>
                <w:tcPr>
                  <w:tcW w:w="0" w:type="auto"/>
                  <w:hideMark/>
                </w:tcPr>
                <w:p w14:paraId="5DCDECFA" w14:textId="77777777" w:rsidR="00D128FB" w:rsidRPr="00631F8B" w:rsidRDefault="00D128FB" w:rsidP="006E2051">
                  <w:r w:rsidRPr="00631F8B">
                    <w:t>«codeList»</w:t>
                  </w:r>
                </w:p>
              </w:tc>
            </w:tr>
            <w:tr w:rsidR="00D128FB" w:rsidRPr="00074262" w14:paraId="4B12C94D" w14:textId="77777777" w:rsidTr="006E2051">
              <w:trPr>
                <w:tblHeader/>
                <w:tblCellSpacing w:w="0" w:type="dxa"/>
              </w:trPr>
              <w:tc>
                <w:tcPr>
                  <w:tcW w:w="360" w:type="dxa"/>
                  <w:hideMark/>
                </w:tcPr>
                <w:p w14:paraId="393F9E26" w14:textId="77777777" w:rsidR="00D128FB" w:rsidRPr="00631F8B" w:rsidRDefault="00D128FB" w:rsidP="006E2051">
                  <w:r w:rsidRPr="00631F8B">
                    <w:t> </w:t>
                  </w:r>
                </w:p>
              </w:tc>
              <w:tc>
                <w:tcPr>
                  <w:tcW w:w="1500" w:type="dxa"/>
                  <w:hideMark/>
                </w:tcPr>
                <w:p w14:paraId="58A2F10B" w14:textId="77777777" w:rsidR="00D128FB" w:rsidRPr="00631F8B" w:rsidRDefault="00D128FB" w:rsidP="006E2051">
                  <w:r w:rsidRPr="00631F8B">
                    <w:t>Governance:</w:t>
                  </w:r>
                </w:p>
              </w:tc>
              <w:tc>
                <w:tcPr>
                  <w:tcW w:w="0" w:type="auto"/>
                  <w:hideMark/>
                </w:tcPr>
                <w:p w14:paraId="7E0619A5" w14:textId="77777777" w:rsidR="00D128FB" w:rsidRPr="00D128FB" w:rsidRDefault="00D128FB" w:rsidP="006E2051">
                  <w:pPr>
                    <w:rPr>
                      <w:lang w:val="en-GB"/>
                    </w:rPr>
                  </w:pPr>
                  <w:r w:rsidRPr="00D128FB">
                    <w:rPr>
                      <w:lang w:val="en-GB"/>
                    </w:rPr>
                    <w:t>Centrally managed in INSPIRE code list register. URN: urn:x-inspire:def:codeList:INSPIRE:GrammaticalNumberValue</w:t>
                  </w:r>
                </w:p>
              </w:tc>
            </w:tr>
          </w:tbl>
          <w:p w14:paraId="2AC15A47" w14:textId="77777777" w:rsidR="00D128FB" w:rsidRPr="00D128FB" w:rsidRDefault="00D128FB" w:rsidP="006E2051">
            <w:pPr>
              <w:rPr>
                <w:lang w:val="en-GB"/>
              </w:rPr>
            </w:pPr>
          </w:p>
        </w:tc>
      </w:tr>
    </w:tbl>
    <w:p w14:paraId="63E52965" w14:textId="77777777" w:rsidR="00D128FB" w:rsidRPr="00631F8B" w:rsidRDefault="00D128FB" w:rsidP="00D128FB">
      <w:pPr>
        <w:pStyle w:val="Kop5"/>
        <w:rPr>
          <w:sz w:val="16"/>
          <w:szCs w:val="16"/>
        </w:rPr>
      </w:pPr>
      <w:r w:rsidRPr="00631F8B">
        <w:rPr>
          <w:sz w:val="16"/>
          <w:szCs w:val="16"/>
        </w:rPr>
        <w:t>NameStatusValue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55835AED" w14:textId="77777777"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720053" w14:textId="77777777" w:rsidR="00D128FB" w:rsidRPr="00631F8B" w:rsidRDefault="00D128FB" w:rsidP="006E2051">
            <w:pPr>
              <w:spacing w:line="225" w:lineRule="atLeast"/>
            </w:pPr>
            <w:r w:rsidRPr="00631F8B">
              <w:rPr>
                <w:b/>
                <w:bCs/>
              </w:rPr>
              <w:lastRenderedPageBreak/>
              <w:t>NameStatusValue</w:t>
            </w:r>
          </w:p>
        </w:tc>
      </w:tr>
      <w:tr w:rsidR="00D128FB" w:rsidRPr="00074262" w14:paraId="34282D47" w14:textId="77777777"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2C070A9C" w14:textId="77777777" w:rsidTr="006E2051">
              <w:trPr>
                <w:tblHeader/>
                <w:tblCellSpacing w:w="0" w:type="dxa"/>
              </w:trPr>
              <w:tc>
                <w:tcPr>
                  <w:tcW w:w="360" w:type="dxa"/>
                  <w:hideMark/>
                </w:tcPr>
                <w:p w14:paraId="2B4409B8" w14:textId="77777777" w:rsidR="00D128FB" w:rsidRPr="00631F8B" w:rsidRDefault="00D128FB" w:rsidP="006E2051">
                  <w:r w:rsidRPr="00631F8B">
                    <w:t> </w:t>
                  </w:r>
                </w:p>
              </w:tc>
              <w:tc>
                <w:tcPr>
                  <w:tcW w:w="1500" w:type="dxa"/>
                  <w:hideMark/>
                </w:tcPr>
                <w:p w14:paraId="6C35A697" w14:textId="77777777" w:rsidR="00D128FB" w:rsidRPr="00631F8B" w:rsidRDefault="00D128FB" w:rsidP="006E2051">
                  <w:r w:rsidRPr="00631F8B">
                    <w:t>Package:</w:t>
                  </w:r>
                </w:p>
              </w:tc>
              <w:tc>
                <w:tcPr>
                  <w:tcW w:w="0" w:type="auto"/>
                  <w:hideMark/>
                </w:tcPr>
                <w:p w14:paraId="6144EB62" w14:textId="77777777"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074262" w14:paraId="069D2A38" w14:textId="77777777" w:rsidTr="006E2051">
              <w:trPr>
                <w:tblHeader/>
                <w:tblCellSpacing w:w="0" w:type="dxa"/>
              </w:trPr>
              <w:tc>
                <w:tcPr>
                  <w:tcW w:w="360" w:type="dxa"/>
                  <w:hideMark/>
                </w:tcPr>
                <w:p w14:paraId="252ECDC1" w14:textId="77777777" w:rsidR="00D128FB" w:rsidRPr="00D128FB" w:rsidRDefault="00D128FB" w:rsidP="006E2051">
                  <w:pPr>
                    <w:rPr>
                      <w:lang w:val="en-GB"/>
                    </w:rPr>
                  </w:pPr>
                  <w:r w:rsidRPr="00D128FB">
                    <w:rPr>
                      <w:lang w:val="en-GB"/>
                    </w:rPr>
                    <w:t> </w:t>
                  </w:r>
                </w:p>
              </w:tc>
              <w:tc>
                <w:tcPr>
                  <w:tcW w:w="1500" w:type="dxa"/>
                  <w:hideMark/>
                </w:tcPr>
                <w:p w14:paraId="0F9818BE" w14:textId="77777777" w:rsidR="00D128FB" w:rsidRPr="00631F8B" w:rsidRDefault="00D128FB" w:rsidP="006E2051">
                  <w:r w:rsidRPr="00631F8B">
                    <w:t>Definitie:</w:t>
                  </w:r>
                </w:p>
              </w:tc>
              <w:tc>
                <w:tcPr>
                  <w:tcW w:w="0" w:type="auto"/>
                  <w:hideMark/>
                </w:tcPr>
                <w:p w14:paraId="58F9EA44" w14:textId="77777777" w:rsidR="00D128FB" w:rsidRPr="00D128FB" w:rsidRDefault="00D128FB" w:rsidP="006E2051">
                  <w:pPr>
                    <w:rPr>
                      <w:lang w:val="en-GB"/>
                    </w:rPr>
                  </w:pPr>
                  <w:r w:rsidRPr="00D128FB">
                    <w:rPr>
                      <w:lang w:val="en-GB"/>
                    </w:rPr>
                    <w:t xml:space="preserve">The status of a geographical name, that is the information enabling to discern which credit should be given to the name with respect to its standardisation and/or its topicality. </w:t>
                  </w:r>
                </w:p>
              </w:tc>
            </w:tr>
            <w:tr w:rsidR="00D128FB" w:rsidRPr="00074262" w14:paraId="56449F4D" w14:textId="77777777" w:rsidTr="006E2051">
              <w:trPr>
                <w:tblHeader/>
                <w:tblCellSpacing w:w="0" w:type="dxa"/>
              </w:trPr>
              <w:tc>
                <w:tcPr>
                  <w:tcW w:w="360" w:type="dxa"/>
                  <w:hideMark/>
                </w:tcPr>
                <w:p w14:paraId="56694EF4" w14:textId="77777777" w:rsidR="00D128FB" w:rsidRPr="00D128FB" w:rsidRDefault="00D128FB" w:rsidP="006E2051">
                  <w:pPr>
                    <w:rPr>
                      <w:lang w:val="en-GB"/>
                    </w:rPr>
                  </w:pPr>
                  <w:r w:rsidRPr="00D128FB">
                    <w:rPr>
                      <w:lang w:val="en-GB"/>
                    </w:rPr>
                    <w:t> </w:t>
                  </w:r>
                </w:p>
              </w:tc>
              <w:tc>
                <w:tcPr>
                  <w:tcW w:w="1500" w:type="dxa"/>
                  <w:hideMark/>
                </w:tcPr>
                <w:p w14:paraId="2106D1B7" w14:textId="77777777" w:rsidR="00D128FB" w:rsidRPr="00631F8B" w:rsidRDefault="00D128FB" w:rsidP="006E2051">
                  <w:r w:rsidRPr="00631F8B">
                    <w:t>Omschrijving:</w:t>
                  </w:r>
                </w:p>
              </w:tc>
              <w:tc>
                <w:tcPr>
                  <w:tcW w:w="0" w:type="auto"/>
                  <w:hideMark/>
                </w:tcPr>
                <w:p w14:paraId="1DA8229D" w14:textId="77777777" w:rsidR="00D128FB" w:rsidRPr="00D128FB" w:rsidRDefault="00D128FB" w:rsidP="006E2051">
                  <w:pPr>
                    <w:rPr>
                      <w:lang w:val="en-GB"/>
                    </w:rPr>
                  </w:pPr>
                  <w:r w:rsidRPr="00D128FB">
                    <w:rPr>
                      <w:lang w:val="en-GB"/>
                    </w:rPr>
                    <w:t>NOTE The precise definition of the values 'Official', 'Standardised', 'Historical' and 'Other' can only be decided by Member States according to their legislation and practice.</w:t>
                  </w:r>
                </w:p>
              </w:tc>
            </w:tr>
            <w:tr w:rsidR="00D128FB" w:rsidRPr="00631F8B" w14:paraId="7A6B67C7" w14:textId="77777777" w:rsidTr="006E2051">
              <w:trPr>
                <w:tblHeader/>
                <w:tblCellSpacing w:w="0" w:type="dxa"/>
              </w:trPr>
              <w:tc>
                <w:tcPr>
                  <w:tcW w:w="360" w:type="dxa"/>
                  <w:hideMark/>
                </w:tcPr>
                <w:p w14:paraId="21A024A4" w14:textId="77777777" w:rsidR="00D128FB" w:rsidRPr="00D128FB" w:rsidRDefault="00D128FB" w:rsidP="006E2051">
                  <w:pPr>
                    <w:rPr>
                      <w:lang w:val="en-GB"/>
                    </w:rPr>
                  </w:pPr>
                  <w:r w:rsidRPr="00D128FB">
                    <w:rPr>
                      <w:lang w:val="en-GB"/>
                    </w:rPr>
                    <w:t> </w:t>
                  </w:r>
                </w:p>
              </w:tc>
              <w:tc>
                <w:tcPr>
                  <w:tcW w:w="1500" w:type="dxa"/>
                  <w:hideMark/>
                </w:tcPr>
                <w:p w14:paraId="17AA6EFD" w14:textId="77777777" w:rsidR="00D128FB" w:rsidRPr="00631F8B" w:rsidRDefault="00D128FB" w:rsidP="006E2051">
                  <w:r w:rsidRPr="00631F8B">
                    <w:t>Stereotypes:</w:t>
                  </w:r>
                </w:p>
              </w:tc>
              <w:tc>
                <w:tcPr>
                  <w:tcW w:w="0" w:type="auto"/>
                  <w:hideMark/>
                </w:tcPr>
                <w:p w14:paraId="0070975C" w14:textId="77777777" w:rsidR="00D128FB" w:rsidRPr="00631F8B" w:rsidRDefault="00D128FB" w:rsidP="006E2051">
                  <w:r w:rsidRPr="00631F8B">
                    <w:t>«codeList»</w:t>
                  </w:r>
                </w:p>
              </w:tc>
            </w:tr>
            <w:tr w:rsidR="00D128FB" w:rsidRPr="00074262" w14:paraId="15A2A8DD" w14:textId="77777777" w:rsidTr="006E2051">
              <w:trPr>
                <w:tblHeader/>
                <w:tblCellSpacing w:w="0" w:type="dxa"/>
              </w:trPr>
              <w:tc>
                <w:tcPr>
                  <w:tcW w:w="360" w:type="dxa"/>
                  <w:hideMark/>
                </w:tcPr>
                <w:p w14:paraId="057948D1" w14:textId="77777777" w:rsidR="00D128FB" w:rsidRPr="00631F8B" w:rsidRDefault="00D128FB" w:rsidP="006E2051">
                  <w:r w:rsidRPr="00631F8B">
                    <w:t> </w:t>
                  </w:r>
                </w:p>
              </w:tc>
              <w:tc>
                <w:tcPr>
                  <w:tcW w:w="1500" w:type="dxa"/>
                  <w:hideMark/>
                </w:tcPr>
                <w:p w14:paraId="18EB1AD2" w14:textId="77777777" w:rsidR="00D128FB" w:rsidRPr="00631F8B" w:rsidRDefault="00D128FB" w:rsidP="006E2051">
                  <w:r w:rsidRPr="00631F8B">
                    <w:t>Governance:</w:t>
                  </w:r>
                </w:p>
              </w:tc>
              <w:tc>
                <w:tcPr>
                  <w:tcW w:w="0" w:type="auto"/>
                  <w:hideMark/>
                </w:tcPr>
                <w:p w14:paraId="0E70BA2A" w14:textId="77777777" w:rsidR="00D128FB" w:rsidRPr="00D128FB" w:rsidRDefault="00D128FB" w:rsidP="006E2051">
                  <w:pPr>
                    <w:rPr>
                      <w:lang w:val="en-GB"/>
                    </w:rPr>
                  </w:pPr>
                  <w:r w:rsidRPr="00D128FB">
                    <w:rPr>
                      <w:lang w:val="en-GB"/>
                    </w:rPr>
                    <w:t>Centrally managed in INSPIRE code list register. URN: urn:x-inspire:def:codeList:INSPIRE:NameStatusValue</w:t>
                  </w:r>
                </w:p>
              </w:tc>
            </w:tr>
          </w:tbl>
          <w:p w14:paraId="1C34E454" w14:textId="77777777" w:rsidR="00D128FB" w:rsidRPr="00D128FB" w:rsidRDefault="00D128FB" w:rsidP="006E2051">
            <w:pPr>
              <w:rPr>
                <w:lang w:val="en-GB"/>
              </w:rPr>
            </w:pPr>
          </w:p>
        </w:tc>
      </w:tr>
    </w:tbl>
    <w:p w14:paraId="045DD091" w14:textId="77777777" w:rsidR="00D128FB" w:rsidRPr="00631F8B" w:rsidRDefault="00D128FB" w:rsidP="00D128FB">
      <w:pPr>
        <w:pStyle w:val="Kop5"/>
        <w:rPr>
          <w:sz w:val="16"/>
          <w:szCs w:val="16"/>
        </w:rPr>
      </w:pPr>
      <w:r w:rsidRPr="00631F8B">
        <w:rPr>
          <w:sz w:val="16"/>
          <w:szCs w:val="16"/>
        </w:rPr>
        <w:t>NativenessValue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738E2AEC" w14:textId="77777777"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170100" w14:textId="77777777" w:rsidR="00D128FB" w:rsidRPr="00631F8B" w:rsidRDefault="00D128FB" w:rsidP="006E2051">
            <w:pPr>
              <w:spacing w:line="225" w:lineRule="atLeast"/>
            </w:pPr>
            <w:r w:rsidRPr="00631F8B">
              <w:rPr>
                <w:b/>
                <w:bCs/>
              </w:rPr>
              <w:t>NativenessValue</w:t>
            </w:r>
          </w:p>
        </w:tc>
      </w:tr>
      <w:tr w:rsidR="00D128FB" w:rsidRPr="00074262" w14:paraId="18A18AD0" w14:textId="77777777"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E403B71" w14:textId="77777777" w:rsidTr="006E2051">
              <w:trPr>
                <w:tblHeader/>
                <w:tblCellSpacing w:w="0" w:type="dxa"/>
              </w:trPr>
              <w:tc>
                <w:tcPr>
                  <w:tcW w:w="360" w:type="dxa"/>
                  <w:hideMark/>
                </w:tcPr>
                <w:p w14:paraId="30119C57" w14:textId="77777777" w:rsidR="00D128FB" w:rsidRPr="00631F8B" w:rsidRDefault="00D128FB" w:rsidP="006E2051">
                  <w:r w:rsidRPr="00631F8B">
                    <w:t> </w:t>
                  </w:r>
                </w:p>
              </w:tc>
              <w:tc>
                <w:tcPr>
                  <w:tcW w:w="1500" w:type="dxa"/>
                  <w:hideMark/>
                </w:tcPr>
                <w:p w14:paraId="2EA79225" w14:textId="77777777" w:rsidR="00D128FB" w:rsidRPr="00631F8B" w:rsidRDefault="00D128FB" w:rsidP="006E2051">
                  <w:r w:rsidRPr="00631F8B">
                    <w:t>Package:</w:t>
                  </w:r>
                </w:p>
              </w:tc>
              <w:tc>
                <w:tcPr>
                  <w:tcW w:w="0" w:type="auto"/>
                  <w:hideMark/>
                </w:tcPr>
                <w:p w14:paraId="6D9E556D" w14:textId="77777777"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074262" w14:paraId="7D746A07" w14:textId="77777777" w:rsidTr="006E2051">
              <w:trPr>
                <w:tblHeader/>
                <w:tblCellSpacing w:w="0" w:type="dxa"/>
              </w:trPr>
              <w:tc>
                <w:tcPr>
                  <w:tcW w:w="360" w:type="dxa"/>
                  <w:hideMark/>
                </w:tcPr>
                <w:p w14:paraId="31356034" w14:textId="77777777" w:rsidR="00D128FB" w:rsidRPr="00D128FB" w:rsidRDefault="00D128FB" w:rsidP="006E2051">
                  <w:pPr>
                    <w:rPr>
                      <w:lang w:val="en-GB"/>
                    </w:rPr>
                  </w:pPr>
                  <w:r w:rsidRPr="00D128FB">
                    <w:rPr>
                      <w:lang w:val="en-GB"/>
                    </w:rPr>
                    <w:t> </w:t>
                  </w:r>
                </w:p>
              </w:tc>
              <w:tc>
                <w:tcPr>
                  <w:tcW w:w="1500" w:type="dxa"/>
                  <w:hideMark/>
                </w:tcPr>
                <w:p w14:paraId="67B871FF" w14:textId="77777777" w:rsidR="00D128FB" w:rsidRPr="00631F8B" w:rsidRDefault="00D128FB" w:rsidP="006E2051">
                  <w:r w:rsidRPr="00631F8B">
                    <w:t>Definitie:</w:t>
                  </w:r>
                </w:p>
              </w:tc>
              <w:tc>
                <w:tcPr>
                  <w:tcW w:w="0" w:type="auto"/>
                  <w:hideMark/>
                </w:tcPr>
                <w:p w14:paraId="29FA2BF0" w14:textId="77777777" w:rsidR="00D128FB" w:rsidRPr="00D128FB" w:rsidRDefault="00D128FB" w:rsidP="006E2051">
                  <w:pPr>
                    <w:rPr>
                      <w:lang w:val="en-GB"/>
                    </w:rPr>
                  </w:pPr>
                  <w:r w:rsidRPr="00D128FB">
                    <w:rPr>
                      <w:lang w:val="en-GB"/>
                    </w:rPr>
                    <w:t xml:space="preserve">The nativeness of a geographical name. </w:t>
                  </w:r>
                </w:p>
              </w:tc>
            </w:tr>
            <w:tr w:rsidR="00D128FB" w:rsidRPr="00631F8B" w14:paraId="5C22FB8B" w14:textId="77777777" w:rsidTr="006E2051">
              <w:trPr>
                <w:tblHeader/>
                <w:tblCellSpacing w:w="0" w:type="dxa"/>
              </w:trPr>
              <w:tc>
                <w:tcPr>
                  <w:tcW w:w="360" w:type="dxa"/>
                  <w:hideMark/>
                </w:tcPr>
                <w:p w14:paraId="7614988F" w14:textId="77777777" w:rsidR="00D128FB" w:rsidRPr="00D128FB" w:rsidRDefault="00D128FB" w:rsidP="006E2051">
                  <w:pPr>
                    <w:rPr>
                      <w:lang w:val="en-GB"/>
                    </w:rPr>
                  </w:pPr>
                  <w:r w:rsidRPr="00D128FB">
                    <w:rPr>
                      <w:lang w:val="en-GB"/>
                    </w:rPr>
                    <w:t> </w:t>
                  </w:r>
                </w:p>
              </w:tc>
              <w:tc>
                <w:tcPr>
                  <w:tcW w:w="1500" w:type="dxa"/>
                  <w:hideMark/>
                </w:tcPr>
                <w:p w14:paraId="0F2D9645" w14:textId="77777777" w:rsidR="00D128FB" w:rsidRPr="00631F8B" w:rsidRDefault="00D128FB" w:rsidP="006E2051">
                  <w:r w:rsidRPr="00631F8B">
                    <w:t>Stereotypes:</w:t>
                  </w:r>
                </w:p>
              </w:tc>
              <w:tc>
                <w:tcPr>
                  <w:tcW w:w="0" w:type="auto"/>
                  <w:hideMark/>
                </w:tcPr>
                <w:p w14:paraId="62EA9354" w14:textId="77777777" w:rsidR="00D128FB" w:rsidRPr="00631F8B" w:rsidRDefault="00D128FB" w:rsidP="006E2051">
                  <w:r w:rsidRPr="00631F8B">
                    <w:t>«codeList»</w:t>
                  </w:r>
                </w:p>
              </w:tc>
            </w:tr>
            <w:tr w:rsidR="00D128FB" w:rsidRPr="00074262" w14:paraId="7FC21436" w14:textId="77777777" w:rsidTr="006E2051">
              <w:trPr>
                <w:tblHeader/>
                <w:tblCellSpacing w:w="0" w:type="dxa"/>
              </w:trPr>
              <w:tc>
                <w:tcPr>
                  <w:tcW w:w="360" w:type="dxa"/>
                  <w:hideMark/>
                </w:tcPr>
                <w:p w14:paraId="4518F144" w14:textId="77777777" w:rsidR="00D128FB" w:rsidRPr="00631F8B" w:rsidRDefault="00D128FB" w:rsidP="006E2051">
                  <w:r w:rsidRPr="00631F8B">
                    <w:t> </w:t>
                  </w:r>
                </w:p>
              </w:tc>
              <w:tc>
                <w:tcPr>
                  <w:tcW w:w="1500" w:type="dxa"/>
                  <w:hideMark/>
                </w:tcPr>
                <w:p w14:paraId="68EC9B83" w14:textId="77777777" w:rsidR="00D128FB" w:rsidRPr="00631F8B" w:rsidRDefault="00D128FB" w:rsidP="006E2051">
                  <w:r w:rsidRPr="00631F8B">
                    <w:t>Governance:</w:t>
                  </w:r>
                </w:p>
              </w:tc>
              <w:tc>
                <w:tcPr>
                  <w:tcW w:w="0" w:type="auto"/>
                  <w:hideMark/>
                </w:tcPr>
                <w:p w14:paraId="5816DA50" w14:textId="77777777" w:rsidR="00D128FB" w:rsidRPr="00D128FB" w:rsidRDefault="00D128FB" w:rsidP="006E2051">
                  <w:pPr>
                    <w:rPr>
                      <w:lang w:val="en-GB"/>
                    </w:rPr>
                  </w:pPr>
                  <w:r w:rsidRPr="00D128FB">
                    <w:rPr>
                      <w:lang w:val="en-GB"/>
                    </w:rPr>
                    <w:t>Centrally managed in INSPIRE code list register. URN: urn:x-inspire:def:codeList:INSPIRE:NativenessValue</w:t>
                  </w:r>
                </w:p>
              </w:tc>
            </w:tr>
          </w:tbl>
          <w:p w14:paraId="538E6410" w14:textId="77777777" w:rsidR="00D128FB" w:rsidRPr="00D128FB" w:rsidRDefault="00D128FB" w:rsidP="006E2051">
            <w:pPr>
              <w:rPr>
                <w:lang w:val="en-GB"/>
              </w:rPr>
            </w:pPr>
          </w:p>
        </w:tc>
      </w:tr>
    </w:tbl>
    <w:p w14:paraId="08570E9B" w14:textId="77777777" w:rsidR="00D128FB" w:rsidRPr="00631F8B" w:rsidRDefault="00D128FB" w:rsidP="00D128FB">
      <w:pPr>
        <w:pStyle w:val="Kop5"/>
        <w:rPr>
          <w:sz w:val="16"/>
          <w:szCs w:val="16"/>
        </w:rPr>
      </w:pPr>
      <w:r w:rsidRPr="00631F8B">
        <w:rPr>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E279DF0"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ED7F6E6" w14:textId="77777777" w:rsidR="00D128FB" w:rsidRPr="00631F8B" w:rsidRDefault="00D128FB" w:rsidP="006E2051">
            <w:pPr>
              <w:spacing w:line="225" w:lineRule="atLeast"/>
            </w:pPr>
            <w:r w:rsidRPr="00631F8B">
              <w:rPr>
                <w:b/>
                <w:bCs/>
              </w:rPr>
              <w:t>PronunciationOfName</w:t>
            </w:r>
          </w:p>
        </w:tc>
      </w:tr>
      <w:tr w:rsidR="00D128FB" w:rsidRPr="00631F8B" w14:paraId="31F251D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35081E2E" w14:textId="77777777" w:rsidTr="006E2051">
              <w:trPr>
                <w:tblHeader/>
                <w:tblCellSpacing w:w="0" w:type="dxa"/>
              </w:trPr>
              <w:tc>
                <w:tcPr>
                  <w:tcW w:w="360" w:type="dxa"/>
                  <w:hideMark/>
                </w:tcPr>
                <w:p w14:paraId="20E2C580" w14:textId="77777777" w:rsidR="00D128FB" w:rsidRPr="00631F8B" w:rsidRDefault="00D128FB" w:rsidP="006E2051">
                  <w:r w:rsidRPr="00631F8B">
                    <w:t> </w:t>
                  </w:r>
                </w:p>
              </w:tc>
              <w:tc>
                <w:tcPr>
                  <w:tcW w:w="1500" w:type="dxa"/>
                  <w:hideMark/>
                </w:tcPr>
                <w:p w14:paraId="36BF73A7" w14:textId="77777777" w:rsidR="00D128FB" w:rsidRPr="00631F8B" w:rsidRDefault="00D128FB" w:rsidP="006E2051">
                  <w:r w:rsidRPr="00631F8B">
                    <w:t>Package:</w:t>
                  </w:r>
                </w:p>
              </w:tc>
              <w:tc>
                <w:tcPr>
                  <w:tcW w:w="0" w:type="auto"/>
                  <w:hideMark/>
                </w:tcPr>
                <w:p w14:paraId="69C49153" w14:textId="77777777"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074262" w14:paraId="598D240C" w14:textId="77777777" w:rsidTr="006E2051">
              <w:trPr>
                <w:tblHeader/>
                <w:tblCellSpacing w:w="0" w:type="dxa"/>
              </w:trPr>
              <w:tc>
                <w:tcPr>
                  <w:tcW w:w="360" w:type="dxa"/>
                  <w:hideMark/>
                </w:tcPr>
                <w:p w14:paraId="137A9C50" w14:textId="77777777" w:rsidR="00D128FB" w:rsidRPr="00D128FB" w:rsidRDefault="00D128FB" w:rsidP="006E2051">
                  <w:pPr>
                    <w:rPr>
                      <w:lang w:val="en-GB"/>
                    </w:rPr>
                  </w:pPr>
                  <w:r w:rsidRPr="00D128FB">
                    <w:rPr>
                      <w:lang w:val="en-GB"/>
                    </w:rPr>
                    <w:t> </w:t>
                  </w:r>
                </w:p>
              </w:tc>
              <w:tc>
                <w:tcPr>
                  <w:tcW w:w="1500" w:type="dxa"/>
                  <w:hideMark/>
                </w:tcPr>
                <w:p w14:paraId="61CB551E" w14:textId="77777777" w:rsidR="00D128FB" w:rsidRPr="00631F8B" w:rsidRDefault="00D128FB" w:rsidP="006E2051">
                  <w:r w:rsidRPr="00631F8B">
                    <w:t>Definitie:</w:t>
                  </w:r>
                </w:p>
              </w:tc>
              <w:tc>
                <w:tcPr>
                  <w:tcW w:w="0" w:type="auto"/>
                  <w:hideMark/>
                </w:tcPr>
                <w:p w14:paraId="508D589B" w14:textId="77777777" w:rsidR="00D128FB" w:rsidRPr="00D128FB" w:rsidRDefault="00D128FB" w:rsidP="006E2051">
                  <w:pPr>
                    <w:rPr>
                      <w:lang w:val="en-GB"/>
                    </w:rPr>
                  </w:pPr>
                  <w:r w:rsidRPr="00D128FB">
                    <w:rPr>
                      <w:lang w:val="en-GB"/>
                    </w:rPr>
                    <w:t xml:space="preserve">Proper, correct or standard (standard within the linguistic community concerned) pronunciation of a name. </w:t>
                  </w:r>
                </w:p>
              </w:tc>
            </w:tr>
            <w:tr w:rsidR="00D128FB" w:rsidRPr="00074262" w14:paraId="668AE281" w14:textId="77777777" w:rsidTr="006E2051">
              <w:trPr>
                <w:tblHeader/>
                <w:tblCellSpacing w:w="0" w:type="dxa"/>
              </w:trPr>
              <w:tc>
                <w:tcPr>
                  <w:tcW w:w="360" w:type="dxa"/>
                  <w:hideMark/>
                </w:tcPr>
                <w:p w14:paraId="16ACD639" w14:textId="77777777" w:rsidR="00D128FB" w:rsidRPr="00D128FB" w:rsidRDefault="00D128FB" w:rsidP="006E2051">
                  <w:pPr>
                    <w:rPr>
                      <w:lang w:val="en-GB"/>
                    </w:rPr>
                  </w:pPr>
                  <w:r w:rsidRPr="00D128FB">
                    <w:rPr>
                      <w:lang w:val="en-GB"/>
                    </w:rPr>
                    <w:t> </w:t>
                  </w:r>
                </w:p>
              </w:tc>
              <w:tc>
                <w:tcPr>
                  <w:tcW w:w="1500" w:type="dxa"/>
                  <w:hideMark/>
                </w:tcPr>
                <w:p w14:paraId="7FA317D4" w14:textId="77777777" w:rsidR="00D128FB" w:rsidRPr="00631F8B" w:rsidRDefault="00D128FB" w:rsidP="006E2051">
                  <w:r w:rsidRPr="00631F8B">
                    <w:t>Omschrijving:</w:t>
                  </w:r>
                </w:p>
              </w:tc>
              <w:tc>
                <w:tcPr>
                  <w:tcW w:w="0" w:type="auto"/>
                  <w:hideMark/>
                </w:tcPr>
                <w:p w14:paraId="2ED61907" w14:textId="77777777" w:rsidR="00D128FB" w:rsidRPr="00D128FB" w:rsidRDefault="00D128FB" w:rsidP="006E2051">
                  <w:pPr>
                    <w:rPr>
                      <w:lang w:val="en-GB"/>
                    </w:rPr>
                  </w:pPr>
                  <w:r w:rsidRPr="00D128FB">
                    <w:rPr>
                      <w:lang w:val="en-GB"/>
                    </w:rPr>
                    <w:t>SOURCE Adapted from [UNGEGN Manual 2006].</w:t>
                  </w:r>
                </w:p>
              </w:tc>
            </w:tr>
            <w:tr w:rsidR="00D128FB" w:rsidRPr="00631F8B" w14:paraId="779B8911" w14:textId="77777777" w:rsidTr="006E2051">
              <w:trPr>
                <w:tblHeader/>
                <w:tblCellSpacing w:w="0" w:type="dxa"/>
              </w:trPr>
              <w:tc>
                <w:tcPr>
                  <w:tcW w:w="360" w:type="dxa"/>
                  <w:hideMark/>
                </w:tcPr>
                <w:p w14:paraId="79205B35" w14:textId="77777777" w:rsidR="00D128FB" w:rsidRPr="00D128FB" w:rsidRDefault="00D128FB" w:rsidP="006E2051">
                  <w:pPr>
                    <w:rPr>
                      <w:lang w:val="en-GB"/>
                    </w:rPr>
                  </w:pPr>
                  <w:r w:rsidRPr="00D128FB">
                    <w:rPr>
                      <w:lang w:val="en-GB"/>
                    </w:rPr>
                    <w:t> </w:t>
                  </w:r>
                </w:p>
              </w:tc>
              <w:tc>
                <w:tcPr>
                  <w:tcW w:w="1500" w:type="dxa"/>
                  <w:hideMark/>
                </w:tcPr>
                <w:p w14:paraId="6957F31E" w14:textId="77777777" w:rsidR="00D128FB" w:rsidRPr="00631F8B" w:rsidRDefault="00D128FB" w:rsidP="006E2051">
                  <w:r w:rsidRPr="00631F8B">
                    <w:t>Stereotypes:</w:t>
                  </w:r>
                </w:p>
              </w:tc>
              <w:tc>
                <w:tcPr>
                  <w:tcW w:w="0" w:type="auto"/>
                  <w:hideMark/>
                </w:tcPr>
                <w:p w14:paraId="6E16B145" w14:textId="77777777" w:rsidR="00D128FB" w:rsidRPr="00631F8B" w:rsidRDefault="00D128FB" w:rsidP="006E2051">
                  <w:r w:rsidRPr="00631F8B">
                    <w:t>«dataType»</w:t>
                  </w:r>
                </w:p>
              </w:tc>
            </w:tr>
          </w:tbl>
          <w:p w14:paraId="24E64BAF" w14:textId="77777777" w:rsidR="00D128FB" w:rsidRPr="00631F8B" w:rsidRDefault="00D128FB" w:rsidP="006E2051"/>
        </w:tc>
      </w:tr>
      <w:tr w:rsidR="00D128FB" w:rsidRPr="00631F8B" w14:paraId="4144676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97F37" w14:textId="77777777" w:rsidR="00D128FB" w:rsidRPr="00631F8B" w:rsidRDefault="00D128FB" w:rsidP="006E2051">
            <w:r w:rsidRPr="00631F8B">
              <w:rPr>
                <w:b/>
                <w:bCs/>
              </w:rPr>
              <w:t>Attribuut: pronunciationSoundLink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A1201F6" w14:textId="77777777" w:rsidTr="006E2051">
              <w:trPr>
                <w:tblHeader/>
                <w:tblCellSpacing w:w="0" w:type="dxa"/>
              </w:trPr>
              <w:tc>
                <w:tcPr>
                  <w:tcW w:w="360" w:type="dxa"/>
                  <w:hideMark/>
                </w:tcPr>
                <w:p w14:paraId="10D234FA" w14:textId="77777777" w:rsidR="00D128FB" w:rsidRPr="00631F8B" w:rsidRDefault="00D128FB" w:rsidP="006E2051">
                  <w:r w:rsidRPr="00631F8B">
                    <w:t> </w:t>
                  </w:r>
                </w:p>
              </w:tc>
              <w:tc>
                <w:tcPr>
                  <w:tcW w:w="1500" w:type="dxa"/>
                  <w:hideMark/>
                </w:tcPr>
                <w:p w14:paraId="6B47260C" w14:textId="77777777" w:rsidR="00D128FB" w:rsidRPr="00631F8B" w:rsidRDefault="00D128FB" w:rsidP="006E2051">
                  <w:r w:rsidRPr="00631F8B">
                    <w:t>Type:</w:t>
                  </w:r>
                </w:p>
              </w:tc>
              <w:tc>
                <w:tcPr>
                  <w:tcW w:w="0" w:type="auto"/>
                  <w:hideMark/>
                </w:tcPr>
                <w:p w14:paraId="238B8249" w14:textId="77777777" w:rsidR="00D128FB" w:rsidRPr="00631F8B" w:rsidRDefault="00D128FB" w:rsidP="006E2051">
                  <w:r w:rsidRPr="00631F8B">
                    <w:t>URI</w:t>
                  </w:r>
                </w:p>
              </w:tc>
            </w:tr>
            <w:tr w:rsidR="00D128FB" w:rsidRPr="00074262" w14:paraId="4E2FF600" w14:textId="77777777" w:rsidTr="006E2051">
              <w:trPr>
                <w:tblHeader/>
                <w:tblCellSpacing w:w="0" w:type="dxa"/>
              </w:trPr>
              <w:tc>
                <w:tcPr>
                  <w:tcW w:w="360" w:type="dxa"/>
                  <w:hideMark/>
                </w:tcPr>
                <w:p w14:paraId="5FE2133B" w14:textId="77777777" w:rsidR="00D128FB" w:rsidRPr="00631F8B" w:rsidRDefault="00D128FB" w:rsidP="006E2051">
                  <w:r w:rsidRPr="00631F8B">
                    <w:t> </w:t>
                  </w:r>
                </w:p>
              </w:tc>
              <w:tc>
                <w:tcPr>
                  <w:tcW w:w="1500" w:type="dxa"/>
                  <w:hideMark/>
                </w:tcPr>
                <w:p w14:paraId="7F08A89A" w14:textId="77777777" w:rsidR="00D128FB" w:rsidRPr="00631F8B" w:rsidRDefault="00D128FB" w:rsidP="006E2051">
                  <w:r w:rsidRPr="00631F8B">
                    <w:t>Definitie:</w:t>
                  </w:r>
                </w:p>
              </w:tc>
              <w:tc>
                <w:tcPr>
                  <w:tcW w:w="0" w:type="auto"/>
                  <w:hideMark/>
                </w:tcPr>
                <w:p w14:paraId="0A392AE9" w14:textId="77777777" w:rsidR="00D128FB" w:rsidRPr="00D128FB" w:rsidRDefault="00D128FB" w:rsidP="006E2051">
                  <w:pPr>
                    <w:rPr>
                      <w:lang w:val="en-GB"/>
                    </w:rPr>
                  </w:pPr>
                  <w:r w:rsidRPr="00D128FB">
                    <w:rPr>
                      <w:lang w:val="en-GB"/>
                    </w:rPr>
                    <w:t xml:space="preserve">Proper, correct or standard (standard within the linguistic community concerned) pronunciation of a name, expressed by a link to any sound file. </w:t>
                  </w:r>
                </w:p>
              </w:tc>
            </w:tr>
            <w:tr w:rsidR="00D128FB" w:rsidRPr="00074262" w14:paraId="436C68C1" w14:textId="77777777" w:rsidTr="006E2051">
              <w:trPr>
                <w:tblHeader/>
                <w:tblCellSpacing w:w="0" w:type="dxa"/>
              </w:trPr>
              <w:tc>
                <w:tcPr>
                  <w:tcW w:w="360" w:type="dxa"/>
                  <w:hideMark/>
                </w:tcPr>
                <w:p w14:paraId="20FD312C" w14:textId="77777777" w:rsidR="00D128FB" w:rsidRPr="00D128FB" w:rsidRDefault="00D128FB" w:rsidP="006E2051">
                  <w:pPr>
                    <w:rPr>
                      <w:lang w:val="en-GB"/>
                    </w:rPr>
                  </w:pPr>
                  <w:r w:rsidRPr="00D128FB">
                    <w:rPr>
                      <w:lang w:val="en-GB"/>
                    </w:rPr>
                    <w:t> </w:t>
                  </w:r>
                </w:p>
              </w:tc>
              <w:tc>
                <w:tcPr>
                  <w:tcW w:w="1500" w:type="dxa"/>
                  <w:hideMark/>
                </w:tcPr>
                <w:p w14:paraId="2C54304A" w14:textId="77777777" w:rsidR="00D128FB" w:rsidRPr="00631F8B" w:rsidRDefault="00D128FB" w:rsidP="006E2051">
                  <w:r w:rsidRPr="00631F8B">
                    <w:t>Omschrijving:</w:t>
                  </w:r>
                </w:p>
              </w:tc>
              <w:tc>
                <w:tcPr>
                  <w:tcW w:w="0" w:type="auto"/>
                  <w:hideMark/>
                </w:tcPr>
                <w:p w14:paraId="34CD4F6A" w14:textId="77777777" w:rsidR="00D128FB" w:rsidRPr="00D128FB" w:rsidRDefault="00D128FB" w:rsidP="006E2051">
                  <w:pPr>
                    <w:rPr>
                      <w:lang w:val="en-GB"/>
                    </w:rPr>
                  </w:pPr>
                  <w:r w:rsidRPr="00D128FB">
                    <w:rPr>
                      <w:lang w:val="en-GB"/>
                    </w:rPr>
                    <w:t>SOURCE Adapted from [UNGEGN Manual 2006].</w:t>
                  </w:r>
                </w:p>
              </w:tc>
            </w:tr>
            <w:tr w:rsidR="00D128FB" w:rsidRPr="00631F8B" w14:paraId="74FDFCE2" w14:textId="77777777" w:rsidTr="006E2051">
              <w:trPr>
                <w:tblHeader/>
                <w:tblCellSpacing w:w="0" w:type="dxa"/>
              </w:trPr>
              <w:tc>
                <w:tcPr>
                  <w:tcW w:w="360" w:type="dxa"/>
                  <w:hideMark/>
                </w:tcPr>
                <w:p w14:paraId="30FB8663" w14:textId="77777777" w:rsidR="00D128FB" w:rsidRPr="00D128FB" w:rsidRDefault="00D128FB" w:rsidP="006E2051">
                  <w:pPr>
                    <w:rPr>
                      <w:lang w:val="en-GB"/>
                    </w:rPr>
                  </w:pPr>
                  <w:r w:rsidRPr="00D128FB">
                    <w:rPr>
                      <w:lang w:val="en-GB"/>
                    </w:rPr>
                    <w:t> </w:t>
                  </w:r>
                </w:p>
              </w:tc>
              <w:tc>
                <w:tcPr>
                  <w:tcW w:w="1500" w:type="dxa"/>
                  <w:hideMark/>
                </w:tcPr>
                <w:p w14:paraId="3C5F4860" w14:textId="77777777" w:rsidR="00D128FB" w:rsidRPr="00631F8B" w:rsidRDefault="00D128FB" w:rsidP="006E2051">
                  <w:r w:rsidRPr="00631F8B">
                    <w:t>Multipliciteit:</w:t>
                  </w:r>
                </w:p>
              </w:tc>
              <w:tc>
                <w:tcPr>
                  <w:tcW w:w="0" w:type="auto"/>
                  <w:hideMark/>
                </w:tcPr>
                <w:p w14:paraId="2E685E7F" w14:textId="77777777" w:rsidR="00D128FB" w:rsidRPr="00631F8B" w:rsidRDefault="00D128FB" w:rsidP="006E2051">
                  <w:r w:rsidRPr="00631F8B">
                    <w:t>0..1</w:t>
                  </w:r>
                </w:p>
              </w:tc>
            </w:tr>
            <w:tr w:rsidR="00D128FB" w:rsidRPr="00631F8B" w14:paraId="4CBEB8F8" w14:textId="77777777" w:rsidTr="006E2051">
              <w:trPr>
                <w:tblHeader/>
                <w:tblCellSpacing w:w="0" w:type="dxa"/>
              </w:trPr>
              <w:tc>
                <w:tcPr>
                  <w:tcW w:w="360" w:type="dxa"/>
                  <w:hideMark/>
                </w:tcPr>
                <w:p w14:paraId="4EDB66A2" w14:textId="77777777" w:rsidR="00D128FB" w:rsidRPr="00631F8B" w:rsidRDefault="00D128FB" w:rsidP="006E2051">
                  <w:r w:rsidRPr="00631F8B">
                    <w:t> </w:t>
                  </w:r>
                </w:p>
              </w:tc>
              <w:tc>
                <w:tcPr>
                  <w:tcW w:w="1500" w:type="dxa"/>
                  <w:hideMark/>
                </w:tcPr>
                <w:p w14:paraId="51FD2A7E" w14:textId="77777777" w:rsidR="00D128FB" w:rsidRPr="00631F8B" w:rsidRDefault="00D128FB" w:rsidP="006E2051">
                  <w:r w:rsidRPr="00631F8B">
                    <w:t>Stereotypes:</w:t>
                  </w:r>
                </w:p>
              </w:tc>
              <w:tc>
                <w:tcPr>
                  <w:tcW w:w="0" w:type="auto"/>
                  <w:hideMark/>
                </w:tcPr>
                <w:p w14:paraId="78541536" w14:textId="77777777" w:rsidR="00D128FB" w:rsidRPr="00631F8B" w:rsidRDefault="00D128FB" w:rsidP="006E2051">
                  <w:r w:rsidRPr="00631F8B">
                    <w:t>«voidable»</w:t>
                  </w:r>
                </w:p>
              </w:tc>
            </w:tr>
          </w:tbl>
          <w:p w14:paraId="4BCAE1C7" w14:textId="77777777" w:rsidR="00D128FB" w:rsidRPr="00631F8B" w:rsidRDefault="00D128FB" w:rsidP="006E2051"/>
        </w:tc>
      </w:tr>
      <w:tr w:rsidR="00D128FB" w:rsidRPr="00631F8B" w14:paraId="1F20B67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FF1FF" w14:textId="77777777" w:rsidR="00D128FB" w:rsidRPr="00631F8B" w:rsidRDefault="00D128FB" w:rsidP="006E2051">
            <w:r w:rsidRPr="00631F8B">
              <w:rPr>
                <w:b/>
                <w:bCs/>
              </w:rPr>
              <w:t>Attribuut: pronunciationIPA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95F126A" w14:textId="77777777" w:rsidTr="006E2051">
              <w:trPr>
                <w:tblHeader/>
                <w:tblCellSpacing w:w="0" w:type="dxa"/>
              </w:trPr>
              <w:tc>
                <w:tcPr>
                  <w:tcW w:w="360" w:type="dxa"/>
                  <w:hideMark/>
                </w:tcPr>
                <w:p w14:paraId="4833AF15" w14:textId="77777777" w:rsidR="00D128FB" w:rsidRPr="00631F8B" w:rsidRDefault="00D128FB" w:rsidP="006E2051">
                  <w:r w:rsidRPr="00631F8B">
                    <w:t> </w:t>
                  </w:r>
                </w:p>
              </w:tc>
              <w:tc>
                <w:tcPr>
                  <w:tcW w:w="1500" w:type="dxa"/>
                  <w:hideMark/>
                </w:tcPr>
                <w:p w14:paraId="01D0A4C1" w14:textId="77777777" w:rsidR="00D128FB" w:rsidRPr="00631F8B" w:rsidRDefault="00D128FB" w:rsidP="006E2051">
                  <w:r w:rsidRPr="00631F8B">
                    <w:t>Type:</w:t>
                  </w:r>
                </w:p>
              </w:tc>
              <w:tc>
                <w:tcPr>
                  <w:tcW w:w="0" w:type="auto"/>
                  <w:hideMark/>
                </w:tcPr>
                <w:p w14:paraId="3C4D37B6" w14:textId="77777777" w:rsidR="00D128FB" w:rsidRPr="00631F8B" w:rsidRDefault="00D128FB" w:rsidP="006E2051">
                  <w:r w:rsidRPr="00631F8B">
                    <w:t>CharacterString</w:t>
                  </w:r>
                </w:p>
              </w:tc>
            </w:tr>
            <w:tr w:rsidR="00D128FB" w:rsidRPr="00074262" w14:paraId="3B1C93CB" w14:textId="77777777" w:rsidTr="006E2051">
              <w:trPr>
                <w:tblHeader/>
                <w:tblCellSpacing w:w="0" w:type="dxa"/>
              </w:trPr>
              <w:tc>
                <w:tcPr>
                  <w:tcW w:w="360" w:type="dxa"/>
                  <w:hideMark/>
                </w:tcPr>
                <w:p w14:paraId="4F52606C" w14:textId="77777777" w:rsidR="00D128FB" w:rsidRPr="00631F8B" w:rsidRDefault="00D128FB" w:rsidP="006E2051">
                  <w:r w:rsidRPr="00631F8B">
                    <w:t> </w:t>
                  </w:r>
                </w:p>
              </w:tc>
              <w:tc>
                <w:tcPr>
                  <w:tcW w:w="1500" w:type="dxa"/>
                  <w:hideMark/>
                </w:tcPr>
                <w:p w14:paraId="2649E913" w14:textId="77777777" w:rsidR="00D128FB" w:rsidRPr="00631F8B" w:rsidRDefault="00D128FB" w:rsidP="006E2051">
                  <w:r w:rsidRPr="00631F8B">
                    <w:t>Definitie:</w:t>
                  </w:r>
                </w:p>
              </w:tc>
              <w:tc>
                <w:tcPr>
                  <w:tcW w:w="0" w:type="auto"/>
                  <w:hideMark/>
                </w:tcPr>
                <w:p w14:paraId="7C7F4F92" w14:textId="77777777" w:rsidR="00D128FB" w:rsidRPr="00D128FB" w:rsidRDefault="00D128FB" w:rsidP="006E2051">
                  <w:pPr>
                    <w:rPr>
                      <w:lang w:val="en-GB"/>
                    </w:rPr>
                  </w:pPr>
                  <w:r w:rsidRPr="00D128FB">
                    <w:rPr>
                      <w:lang w:val="en-GB"/>
                    </w:rPr>
                    <w:t xml:space="preserve">Proper, correct or standard (standard within the linguistic community concerned) pronunciation of a name, expressed in International Phonetic Alphabet (IPA). </w:t>
                  </w:r>
                </w:p>
              </w:tc>
            </w:tr>
            <w:tr w:rsidR="00D128FB" w:rsidRPr="00074262" w14:paraId="34958B4E" w14:textId="77777777" w:rsidTr="006E2051">
              <w:trPr>
                <w:tblHeader/>
                <w:tblCellSpacing w:w="0" w:type="dxa"/>
              </w:trPr>
              <w:tc>
                <w:tcPr>
                  <w:tcW w:w="360" w:type="dxa"/>
                  <w:hideMark/>
                </w:tcPr>
                <w:p w14:paraId="525EA10C" w14:textId="77777777" w:rsidR="00D128FB" w:rsidRPr="00D128FB" w:rsidRDefault="00D128FB" w:rsidP="006E2051">
                  <w:pPr>
                    <w:rPr>
                      <w:lang w:val="en-GB"/>
                    </w:rPr>
                  </w:pPr>
                  <w:r w:rsidRPr="00D128FB">
                    <w:rPr>
                      <w:lang w:val="en-GB"/>
                    </w:rPr>
                    <w:t> </w:t>
                  </w:r>
                </w:p>
              </w:tc>
              <w:tc>
                <w:tcPr>
                  <w:tcW w:w="1500" w:type="dxa"/>
                  <w:hideMark/>
                </w:tcPr>
                <w:p w14:paraId="13551C15" w14:textId="77777777" w:rsidR="00D128FB" w:rsidRPr="00631F8B" w:rsidRDefault="00D128FB" w:rsidP="006E2051">
                  <w:r w:rsidRPr="00631F8B">
                    <w:t>Omschrijving:</w:t>
                  </w:r>
                </w:p>
              </w:tc>
              <w:tc>
                <w:tcPr>
                  <w:tcW w:w="0" w:type="auto"/>
                  <w:hideMark/>
                </w:tcPr>
                <w:p w14:paraId="4323197C" w14:textId="77777777" w:rsidR="00D128FB" w:rsidRPr="00D128FB" w:rsidRDefault="00D128FB" w:rsidP="006E2051">
                  <w:pPr>
                    <w:rPr>
                      <w:lang w:val="en-GB"/>
                    </w:rPr>
                  </w:pPr>
                  <w:r w:rsidRPr="00D128FB">
                    <w:rPr>
                      <w:lang w:val="en-GB"/>
                    </w:rPr>
                    <w:t>SOURCE Adapted from [UNGEGN Manual 2006].</w:t>
                  </w:r>
                </w:p>
              </w:tc>
            </w:tr>
            <w:tr w:rsidR="00D128FB" w:rsidRPr="00631F8B" w14:paraId="7C8899A0" w14:textId="77777777" w:rsidTr="006E2051">
              <w:trPr>
                <w:tblHeader/>
                <w:tblCellSpacing w:w="0" w:type="dxa"/>
              </w:trPr>
              <w:tc>
                <w:tcPr>
                  <w:tcW w:w="360" w:type="dxa"/>
                  <w:hideMark/>
                </w:tcPr>
                <w:p w14:paraId="680E0055" w14:textId="77777777" w:rsidR="00D128FB" w:rsidRPr="00D128FB" w:rsidRDefault="00D128FB" w:rsidP="006E2051">
                  <w:pPr>
                    <w:rPr>
                      <w:lang w:val="en-GB"/>
                    </w:rPr>
                  </w:pPr>
                  <w:r w:rsidRPr="00D128FB">
                    <w:rPr>
                      <w:lang w:val="en-GB"/>
                    </w:rPr>
                    <w:t> </w:t>
                  </w:r>
                </w:p>
              </w:tc>
              <w:tc>
                <w:tcPr>
                  <w:tcW w:w="1500" w:type="dxa"/>
                  <w:hideMark/>
                </w:tcPr>
                <w:p w14:paraId="7C2FA447" w14:textId="77777777" w:rsidR="00D128FB" w:rsidRPr="00631F8B" w:rsidRDefault="00D128FB" w:rsidP="006E2051">
                  <w:r w:rsidRPr="00631F8B">
                    <w:t>Multipliciteit:</w:t>
                  </w:r>
                </w:p>
              </w:tc>
              <w:tc>
                <w:tcPr>
                  <w:tcW w:w="0" w:type="auto"/>
                  <w:hideMark/>
                </w:tcPr>
                <w:p w14:paraId="4ABE2B1B" w14:textId="77777777" w:rsidR="00D128FB" w:rsidRPr="00631F8B" w:rsidRDefault="00D128FB" w:rsidP="006E2051">
                  <w:r w:rsidRPr="00631F8B">
                    <w:t>0..1</w:t>
                  </w:r>
                </w:p>
              </w:tc>
            </w:tr>
            <w:tr w:rsidR="00D128FB" w:rsidRPr="00631F8B" w14:paraId="4D5FC752" w14:textId="77777777" w:rsidTr="006E2051">
              <w:trPr>
                <w:tblHeader/>
                <w:tblCellSpacing w:w="0" w:type="dxa"/>
              </w:trPr>
              <w:tc>
                <w:tcPr>
                  <w:tcW w:w="360" w:type="dxa"/>
                  <w:hideMark/>
                </w:tcPr>
                <w:p w14:paraId="1F7A81C5" w14:textId="77777777" w:rsidR="00D128FB" w:rsidRPr="00631F8B" w:rsidRDefault="00D128FB" w:rsidP="006E2051">
                  <w:r w:rsidRPr="00631F8B">
                    <w:t> </w:t>
                  </w:r>
                </w:p>
              </w:tc>
              <w:tc>
                <w:tcPr>
                  <w:tcW w:w="1500" w:type="dxa"/>
                  <w:hideMark/>
                </w:tcPr>
                <w:p w14:paraId="39D112BF" w14:textId="77777777" w:rsidR="00D128FB" w:rsidRPr="00631F8B" w:rsidRDefault="00D128FB" w:rsidP="006E2051">
                  <w:r w:rsidRPr="00631F8B">
                    <w:t>Stereotypes:</w:t>
                  </w:r>
                </w:p>
              </w:tc>
              <w:tc>
                <w:tcPr>
                  <w:tcW w:w="0" w:type="auto"/>
                  <w:hideMark/>
                </w:tcPr>
                <w:p w14:paraId="24C8FB5C" w14:textId="77777777" w:rsidR="00D128FB" w:rsidRPr="00631F8B" w:rsidRDefault="00D128FB" w:rsidP="006E2051">
                  <w:r w:rsidRPr="00631F8B">
                    <w:t>«voidable»</w:t>
                  </w:r>
                </w:p>
              </w:tc>
            </w:tr>
          </w:tbl>
          <w:p w14:paraId="6E6E78E4" w14:textId="77777777" w:rsidR="00D128FB" w:rsidRPr="00631F8B" w:rsidRDefault="00D128FB" w:rsidP="006E2051"/>
        </w:tc>
      </w:tr>
      <w:tr w:rsidR="00D128FB" w:rsidRPr="00074262" w14:paraId="62DC173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03F161" w14:textId="77777777" w:rsidR="00D128FB" w:rsidRPr="00D128FB" w:rsidRDefault="00D128FB" w:rsidP="006E2051">
            <w:pPr>
              <w:rPr>
                <w:lang w:val="en-GB"/>
              </w:rPr>
            </w:pPr>
            <w:r w:rsidRPr="00D128FB">
              <w:rPr>
                <w:b/>
                <w:bCs/>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58DF527F" w14:textId="77777777" w:rsidTr="006E2051">
              <w:trPr>
                <w:tblHeader/>
                <w:tblCellSpacing w:w="0" w:type="dxa"/>
              </w:trPr>
              <w:tc>
                <w:tcPr>
                  <w:tcW w:w="360" w:type="dxa"/>
                  <w:hideMark/>
                </w:tcPr>
                <w:p w14:paraId="434FF865" w14:textId="77777777" w:rsidR="00D128FB" w:rsidRPr="00D128FB" w:rsidRDefault="00D128FB" w:rsidP="006E2051">
                  <w:pPr>
                    <w:rPr>
                      <w:lang w:val="en-GB"/>
                    </w:rPr>
                  </w:pPr>
                  <w:r w:rsidRPr="00D128FB">
                    <w:rPr>
                      <w:lang w:val="en-GB"/>
                    </w:rPr>
                    <w:t> </w:t>
                  </w:r>
                </w:p>
              </w:tc>
              <w:tc>
                <w:tcPr>
                  <w:tcW w:w="1500" w:type="dxa"/>
                  <w:hideMark/>
                </w:tcPr>
                <w:p w14:paraId="6DF91294" w14:textId="77777777" w:rsidR="00D128FB" w:rsidRPr="00631F8B" w:rsidRDefault="00D128FB" w:rsidP="006E2051">
                  <w:r w:rsidRPr="00631F8B">
                    <w:t>Natuurlijke taal:</w:t>
                  </w:r>
                </w:p>
              </w:tc>
              <w:tc>
                <w:tcPr>
                  <w:tcW w:w="0" w:type="auto"/>
                  <w:hideMark/>
                </w:tcPr>
                <w:p w14:paraId="074ABA72" w14:textId="77777777" w:rsidR="00D128FB" w:rsidRPr="00D128FB" w:rsidRDefault="00D128FB" w:rsidP="006E2051">
                  <w:pPr>
                    <w:rPr>
                      <w:lang w:val="en-GB"/>
                    </w:rPr>
                  </w:pPr>
                  <w:r w:rsidRPr="00D128FB">
                    <w:rPr>
                      <w:lang w:val="en-GB"/>
                    </w:rPr>
                    <w:t xml:space="preserve">At least one of the two attributes pronunciationSoundLink and pronunciationIPA shall not be void. </w:t>
                  </w:r>
                </w:p>
              </w:tc>
            </w:tr>
            <w:tr w:rsidR="00D128FB" w:rsidRPr="00074262" w14:paraId="54610583" w14:textId="77777777" w:rsidTr="006E2051">
              <w:trPr>
                <w:tblHeader/>
                <w:tblCellSpacing w:w="0" w:type="dxa"/>
              </w:trPr>
              <w:tc>
                <w:tcPr>
                  <w:tcW w:w="360" w:type="dxa"/>
                  <w:hideMark/>
                </w:tcPr>
                <w:p w14:paraId="0A6CBCFD" w14:textId="77777777" w:rsidR="00D128FB" w:rsidRPr="00D128FB" w:rsidRDefault="00D128FB" w:rsidP="006E2051">
                  <w:pPr>
                    <w:rPr>
                      <w:lang w:val="en-GB"/>
                    </w:rPr>
                  </w:pPr>
                  <w:r w:rsidRPr="00D128FB">
                    <w:rPr>
                      <w:lang w:val="en-GB"/>
                    </w:rPr>
                    <w:t> </w:t>
                  </w:r>
                </w:p>
              </w:tc>
              <w:tc>
                <w:tcPr>
                  <w:tcW w:w="1500" w:type="dxa"/>
                  <w:hideMark/>
                </w:tcPr>
                <w:p w14:paraId="089AEA24" w14:textId="77777777" w:rsidR="00D128FB" w:rsidRPr="00631F8B" w:rsidRDefault="00D128FB" w:rsidP="006E2051">
                  <w:r w:rsidRPr="00631F8B">
                    <w:t>OCL:</w:t>
                  </w:r>
                </w:p>
              </w:tc>
              <w:tc>
                <w:tcPr>
                  <w:tcW w:w="0" w:type="auto"/>
                  <w:hideMark/>
                </w:tcPr>
                <w:p w14:paraId="3A150B58" w14:textId="77777777" w:rsidR="00D128FB" w:rsidRPr="00D128FB" w:rsidRDefault="00D128FB" w:rsidP="006E2051">
                  <w:pPr>
                    <w:rPr>
                      <w:lang w:val="en-GB"/>
                    </w:rPr>
                  </w:pPr>
                  <w:r w:rsidRPr="00D128FB">
                    <w:rPr>
                      <w:lang w:val="en-GB"/>
                    </w:rPr>
                    <w:t xml:space="preserve">inv: self.pronounciationIPA -&gt; notEmpty() or self.pronounciationSoundLink -&gt; notEmpty() </w:t>
                  </w:r>
                </w:p>
              </w:tc>
            </w:tr>
          </w:tbl>
          <w:p w14:paraId="291D4490" w14:textId="77777777" w:rsidR="00D128FB" w:rsidRPr="00D128FB" w:rsidRDefault="00D128FB" w:rsidP="006E2051">
            <w:pPr>
              <w:rPr>
                <w:lang w:val="en-GB"/>
              </w:rPr>
            </w:pPr>
          </w:p>
        </w:tc>
      </w:tr>
    </w:tbl>
    <w:p w14:paraId="307356B9" w14:textId="77777777" w:rsidR="00D128FB" w:rsidRPr="00631F8B" w:rsidRDefault="00D128FB" w:rsidP="00D128FB">
      <w:pPr>
        <w:pStyle w:val="Kop5"/>
        <w:rPr>
          <w:sz w:val="16"/>
          <w:szCs w:val="16"/>
        </w:rPr>
      </w:pPr>
      <w:r w:rsidRPr="00631F8B">
        <w:rPr>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57C7A0C2"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D2C475" w14:textId="77777777" w:rsidR="00D128FB" w:rsidRPr="00631F8B" w:rsidRDefault="00D128FB" w:rsidP="006E2051">
            <w:pPr>
              <w:spacing w:line="225" w:lineRule="atLeast"/>
            </w:pPr>
            <w:r w:rsidRPr="00631F8B">
              <w:rPr>
                <w:b/>
                <w:bCs/>
              </w:rPr>
              <w:lastRenderedPageBreak/>
              <w:t>SpellingOfName</w:t>
            </w:r>
          </w:p>
        </w:tc>
      </w:tr>
      <w:tr w:rsidR="00D128FB" w:rsidRPr="00631F8B" w14:paraId="3701447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81864D4" w14:textId="77777777" w:rsidTr="006E2051">
              <w:trPr>
                <w:tblHeader/>
                <w:tblCellSpacing w:w="0" w:type="dxa"/>
              </w:trPr>
              <w:tc>
                <w:tcPr>
                  <w:tcW w:w="360" w:type="dxa"/>
                  <w:hideMark/>
                </w:tcPr>
                <w:p w14:paraId="206F0DAB" w14:textId="77777777" w:rsidR="00D128FB" w:rsidRPr="00631F8B" w:rsidRDefault="00D128FB" w:rsidP="006E2051">
                  <w:r w:rsidRPr="00631F8B">
                    <w:t> </w:t>
                  </w:r>
                </w:p>
              </w:tc>
              <w:tc>
                <w:tcPr>
                  <w:tcW w:w="1500" w:type="dxa"/>
                  <w:hideMark/>
                </w:tcPr>
                <w:p w14:paraId="5F6C0EC5" w14:textId="77777777" w:rsidR="00D128FB" w:rsidRPr="00631F8B" w:rsidRDefault="00D128FB" w:rsidP="006E2051">
                  <w:r w:rsidRPr="00631F8B">
                    <w:t>Package:</w:t>
                  </w:r>
                </w:p>
              </w:tc>
              <w:tc>
                <w:tcPr>
                  <w:tcW w:w="0" w:type="auto"/>
                  <w:hideMark/>
                </w:tcPr>
                <w:p w14:paraId="4F7F7781" w14:textId="77777777"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074262" w14:paraId="307357BE" w14:textId="77777777" w:rsidTr="006E2051">
              <w:trPr>
                <w:tblHeader/>
                <w:tblCellSpacing w:w="0" w:type="dxa"/>
              </w:trPr>
              <w:tc>
                <w:tcPr>
                  <w:tcW w:w="360" w:type="dxa"/>
                  <w:hideMark/>
                </w:tcPr>
                <w:p w14:paraId="0AE11879" w14:textId="77777777" w:rsidR="00D128FB" w:rsidRPr="00D128FB" w:rsidRDefault="00D128FB" w:rsidP="006E2051">
                  <w:pPr>
                    <w:rPr>
                      <w:lang w:val="en-GB"/>
                    </w:rPr>
                  </w:pPr>
                  <w:r w:rsidRPr="00D128FB">
                    <w:rPr>
                      <w:lang w:val="en-GB"/>
                    </w:rPr>
                    <w:t> </w:t>
                  </w:r>
                </w:p>
              </w:tc>
              <w:tc>
                <w:tcPr>
                  <w:tcW w:w="1500" w:type="dxa"/>
                  <w:hideMark/>
                </w:tcPr>
                <w:p w14:paraId="78748C4E" w14:textId="77777777" w:rsidR="00D128FB" w:rsidRPr="00631F8B" w:rsidRDefault="00D128FB" w:rsidP="006E2051">
                  <w:r w:rsidRPr="00631F8B">
                    <w:t>Definitie:</w:t>
                  </w:r>
                </w:p>
              </w:tc>
              <w:tc>
                <w:tcPr>
                  <w:tcW w:w="0" w:type="auto"/>
                  <w:hideMark/>
                </w:tcPr>
                <w:p w14:paraId="2A378EF0" w14:textId="77777777" w:rsidR="00D128FB" w:rsidRPr="00D128FB" w:rsidRDefault="00D128FB" w:rsidP="006E2051">
                  <w:pPr>
                    <w:rPr>
                      <w:lang w:val="en-GB"/>
                    </w:rPr>
                  </w:pPr>
                  <w:r w:rsidRPr="00D128FB">
                    <w:rPr>
                      <w:lang w:val="en-GB"/>
                    </w:rPr>
                    <w:t xml:space="preserve">Proper way of writing a name. </w:t>
                  </w:r>
                </w:p>
              </w:tc>
            </w:tr>
            <w:tr w:rsidR="00D128FB" w:rsidRPr="00074262" w14:paraId="61339D23" w14:textId="77777777" w:rsidTr="006E2051">
              <w:trPr>
                <w:tblHeader/>
                <w:tblCellSpacing w:w="0" w:type="dxa"/>
              </w:trPr>
              <w:tc>
                <w:tcPr>
                  <w:tcW w:w="360" w:type="dxa"/>
                  <w:hideMark/>
                </w:tcPr>
                <w:p w14:paraId="53F9E399" w14:textId="77777777" w:rsidR="00D128FB" w:rsidRPr="00D128FB" w:rsidRDefault="00D128FB" w:rsidP="006E2051">
                  <w:pPr>
                    <w:rPr>
                      <w:lang w:val="en-GB"/>
                    </w:rPr>
                  </w:pPr>
                  <w:r w:rsidRPr="00D128FB">
                    <w:rPr>
                      <w:lang w:val="en-GB"/>
                    </w:rPr>
                    <w:t> </w:t>
                  </w:r>
                </w:p>
              </w:tc>
              <w:tc>
                <w:tcPr>
                  <w:tcW w:w="1500" w:type="dxa"/>
                  <w:hideMark/>
                </w:tcPr>
                <w:p w14:paraId="349D3AAD" w14:textId="77777777" w:rsidR="00D128FB" w:rsidRPr="00631F8B" w:rsidRDefault="00D128FB" w:rsidP="006E2051">
                  <w:r w:rsidRPr="00631F8B">
                    <w:t>Omschrijving:</w:t>
                  </w:r>
                </w:p>
              </w:tc>
              <w:tc>
                <w:tcPr>
                  <w:tcW w:w="0" w:type="auto"/>
                  <w:hideMark/>
                </w:tcPr>
                <w:p w14:paraId="0EE0CD60" w14:textId="77777777" w:rsidR="00D128FB" w:rsidRPr="00D128FB" w:rsidRDefault="00D128FB" w:rsidP="006E2051">
                  <w:pPr>
                    <w:rPr>
                      <w:lang w:val="en-GB"/>
                    </w:rPr>
                  </w:pPr>
                  <w:r w:rsidRPr="00D128FB">
                    <w:rPr>
                      <w:lang w:val="en-GB"/>
                    </w:rPr>
                    <w:t>SOURCE Adapted from [UNGEGN Manual 2006]. NOTE Proper spelling means the writing of a name with the correct capitalisation and the correct letters and diacritics present in an accepted standard order.</w:t>
                  </w:r>
                </w:p>
              </w:tc>
            </w:tr>
            <w:tr w:rsidR="00D128FB" w:rsidRPr="00631F8B" w14:paraId="05F45913" w14:textId="77777777" w:rsidTr="006E2051">
              <w:trPr>
                <w:tblHeader/>
                <w:tblCellSpacing w:w="0" w:type="dxa"/>
              </w:trPr>
              <w:tc>
                <w:tcPr>
                  <w:tcW w:w="360" w:type="dxa"/>
                  <w:hideMark/>
                </w:tcPr>
                <w:p w14:paraId="14202993" w14:textId="77777777" w:rsidR="00D128FB" w:rsidRPr="00D128FB" w:rsidRDefault="00D128FB" w:rsidP="006E2051">
                  <w:pPr>
                    <w:rPr>
                      <w:lang w:val="en-GB"/>
                    </w:rPr>
                  </w:pPr>
                  <w:r w:rsidRPr="00D128FB">
                    <w:rPr>
                      <w:lang w:val="en-GB"/>
                    </w:rPr>
                    <w:t> </w:t>
                  </w:r>
                </w:p>
              </w:tc>
              <w:tc>
                <w:tcPr>
                  <w:tcW w:w="1500" w:type="dxa"/>
                  <w:hideMark/>
                </w:tcPr>
                <w:p w14:paraId="30E7A86C" w14:textId="77777777" w:rsidR="00D128FB" w:rsidRPr="00631F8B" w:rsidRDefault="00D128FB" w:rsidP="006E2051">
                  <w:r w:rsidRPr="00631F8B">
                    <w:t>Stereotypes:</w:t>
                  </w:r>
                </w:p>
              </w:tc>
              <w:tc>
                <w:tcPr>
                  <w:tcW w:w="0" w:type="auto"/>
                  <w:hideMark/>
                </w:tcPr>
                <w:p w14:paraId="4234FDAB" w14:textId="77777777" w:rsidR="00D128FB" w:rsidRPr="00631F8B" w:rsidRDefault="00D128FB" w:rsidP="006E2051">
                  <w:r w:rsidRPr="00631F8B">
                    <w:t>«dataType»</w:t>
                  </w:r>
                </w:p>
              </w:tc>
            </w:tr>
          </w:tbl>
          <w:p w14:paraId="0A09DA1D" w14:textId="77777777" w:rsidR="00D128FB" w:rsidRPr="00631F8B" w:rsidRDefault="00D128FB" w:rsidP="006E2051"/>
        </w:tc>
      </w:tr>
      <w:tr w:rsidR="00D128FB" w:rsidRPr="00631F8B" w14:paraId="38F7415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ABFFA4" w14:textId="77777777" w:rsidR="00D128FB" w:rsidRPr="00631F8B" w:rsidRDefault="00D128FB" w:rsidP="006E2051">
            <w:r w:rsidRPr="00631F8B">
              <w:rPr>
                <w:b/>
                <w:bCs/>
              </w:rPr>
              <w:t>Attribuut: text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E710BBC" w14:textId="77777777" w:rsidTr="006E2051">
              <w:trPr>
                <w:tblHeader/>
                <w:tblCellSpacing w:w="0" w:type="dxa"/>
              </w:trPr>
              <w:tc>
                <w:tcPr>
                  <w:tcW w:w="360" w:type="dxa"/>
                  <w:hideMark/>
                </w:tcPr>
                <w:p w14:paraId="4F7B06D3" w14:textId="77777777" w:rsidR="00D128FB" w:rsidRPr="00631F8B" w:rsidRDefault="00D128FB" w:rsidP="006E2051">
                  <w:r w:rsidRPr="00631F8B">
                    <w:t> </w:t>
                  </w:r>
                </w:p>
              </w:tc>
              <w:tc>
                <w:tcPr>
                  <w:tcW w:w="1500" w:type="dxa"/>
                  <w:hideMark/>
                </w:tcPr>
                <w:p w14:paraId="3DC1BB19" w14:textId="77777777" w:rsidR="00D128FB" w:rsidRPr="00631F8B" w:rsidRDefault="00D128FB" w:rsidP="006E2051">
                  <w:r w:rsidRPr="00631F8B">
                    <w:t>Type:</w:t>
                  </w:r>
                </w:p>
              </w:tc>
              <w:tc>
                <w:tcPr>
                  <w:tcW w:w="0" w:type="auto"/>
                  <w:hideMark/>
                </w:tcPr>
                <w:p w14:paraId="4C337DE1" w14:textId="77777777" w:rsidR="00D128FB" w:rsidRPr="00631F8B" w:rsidRDefault="00D128FB" w:rsidP="006E2051">
                  <w:r w:rsidRPr="00631F8B">
                    <w:t>CharacterString</w:t>
                  </w:r>
                </w:p>
              </w:tc>
            </w:tr>
            <w:tr w:rsidR="00D128FB" w:rsidRPr="00074262" w14:paraId="180995FF" w14:textId="77777777" w:rsidTr="006E2051">
              <w:trPr>
                <w:tblHeader/>
                <w:tblCellSpacing w:w="0" w:type="dxa"/>
              </w:trPr>
              <w:tc>
                <w:tcPr>
                  <w:tcW w:w="360" w:type="dxa"/>
                  <w:hideMark/>
                </w:tcPr>
                <w:p w14:paraId="01DC13D3" w14:textId="77777777" w:rsidR="00D128FB" w:rsidRPr="00631F8B" w:rsidRDefault="00D128FB" w:rsidP="006E2051">
                  <w:r w:rsidRPr="00631F8B">
                    <w:t> </w:t>
                  </w:r>
                </w:p>
              </w:tc>
              <w:tc>
                <w:tcPr>
                  <w:tcW w:w="1500" w:type="dxa"/>
                  <w:hideMark/>
                </w:tcPr>
                <w:p w14:paraId="72F1481C" w14:textId="77777777" w:rsidR="00D128FB" w:rsidRPr="00631F8B" w:rsidRDefault="00D128FB" w:rsidP="006E2051">
                  <w:r w:rsidRPr="00631F8B">
                    <w:t>Definitie:</w:t>
                  </w:r>
                </w:p>
              </w:tc>
              <w:tc>
                <w:tcPr>
                  <w:tcW w:w="0" w:type="auto"/>
                  <w:hideMark/>
                </w:tcPr>
                <w:p w14:paraId="2D685ECC" w14:textId="77777777" w:rsidR="00D128FB" w:rsidRPr="00D128FB" w:rsidRDefault="00D128FB" w:rsidP="006E2051">
                  <w:pPr>
                    <w:rPr>
                      <w:lang w:val="en-GB"/>
                    </w:rPr>
                  </w:pPr>
                  <w:r w:rsidRPr="00D128FB">
                    <w:rPr>
                      <w:lang w:val="en-GB"/>
                    </w:rPr>
                    <w:t>Way the name is written.</w:t>
                  </w:r>
                </w:p>
              </w:tc>
            </w:tr>
            <w:tr w:rsidR="00D128FB" w:rsidRPr="00631F8B" w14:paraId="7FAAA902" w14:textId="77777777" w:rsidTr="006E2051">
              <w:trPr>
                <w:tblHeader/>
                <w:tblCellSpacing w:w="0" w:type="dxa"/>
              </w:trPr>
              <w:tc>
                <w:tcPr>
                  <w:tcW w:w="360" w:type="dxa"/>
                  <w:hideMark/>
                </w:tcPr>
                <w:p w14:paraId="42CC21F7" w14:textId="77777777" w:rsidR="00D128FB" w:rsidRPr="00D128FB" w:rsidRDefault="00D128FB" w:rsidP="006E2051">
                  <w:pPr>
                    <w:rPr>
                      <w:lang w:val="en-GB"/>
                    </w:rPr>
                  </w:pPr>
                  <w:r w:rsidRPr="00D128FB">
                    <w:rPr>
                      <w:lang w:val="en-GB"/>
                    </w:rPr>
                    <w:t> </w:t>
                  </w:r>
                </w:p>
              </w:tc>
              <w:tc>
                <w:tcPr>
                  <w:tcW w:w="1500" w:type="dxa"/>
                  <w:hideMark/>
                </w:tcPr>
                <w:p w14:paraId="2C3FE1C4" w14:textId="77777777" w:rsidR="00D128FB" w:rsidRPr="00631F8B" w:rsidRDefault="00D128FB" w:rsidP="006E2051">
                  <w:r w:rsidRPr="00631F8B">
                    <w:t>Multipliciteit:</w:t>
                  </w:r>
                </w:p>
              </w:tc>
              <w:tc>
                <w:tcPr>
                  <w:tcW w:w="0" w:type="auto"/>
                  <w:hideMark/>
                </w:tcPr>
                <w:p w14:paraId="29C4D84C" w14:textId="77777777" w:rsidR="00D128FB" w:rsidRPr="00631F8B" w:rsidRDefault="00D128FB" w:rsidP="006E2051">
                  <w:r w:rsidRPr="00631F8B">
                    <w:t>1</w:t>
                  </w:r>
                </w:p>
              </w:tc>
            </w:tr>
          </w:tbl>
          <w:p w14:paraId="5122A3EB" w14:textId="77777777" w:rsidR="00D128FB" w:rsidRPr="00631F8B" w:rsidRDefault="00D128FB" w:rsidP="006E2051"/>
        </w:tc>
      </w:tr>
      <w:tr w:rsidR="00D128FB" w:rsidRPr="00631F8B" w14:paraId="77E5030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919D31" w14:textId="77777777" w:rsidR="00D128FB" w:rsidRPr="00631F8B" w:rsidRDefault="00D128FB" w:rsidP="006E2051">
            <w:r w:rsidRPr="00631F8B">
              <w:rPr>
                <w:b/>
                <w:bCs/>
              </w:rPr>
              <w:t>Attribuut: script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B0017B0" w14:textId="77777777" w:rsidTr="006E2051">
              <w:trPr>
                <w:tblHeader/>
                <w:tblCellSpacing w:w="0" w:type="dxa"/>
              </w:trPr>
              <w:tc>
                <w:tcPr>
                  <w:tcW w:w="360" w:type="dxa"/>
                  <w:hideMark/>
                </w:tcPr>
                <w:p w14:paraId="6D480F54" w14:textId="77777777" w:rsidR="00D128FB" w:rsidRPr="00631F8B" w:rsidRDefault="00D128FB" w:rsidP="006E2051">
                  <w:r w:rsidRPr="00631F8B">
                    <w:t> </w:t>
                  </w:r>
                </w:p>
              </w:tc>
              <w:tc>
                <w:tcPr>
                  <w:tcW w:w="1500" w:type="dxa"/>
                  <w:hideMark/>
                </w:tcPr>
                <w:p w14:paraId="00810201" w14:textId="77777777" w:rsidR="00D128FB" w:rsidRPr="00631F8B" w:rsidRDefault="00D128FB" w:rsidP="006E2051">
                  <w:r w:rsidRPr="00631F8B">
                    <w:t>Type:</w:t>
                  </w:r>
                </w:p>
              </w:tc>
              <w:tc>
                <w:tcPr>
                  <w:tcW w:w="0" w:type="auto"/>
                  <w:hideMark/>
                </w:tcPr>
                <w:p w14:paraId="7036A25F" w14:textId="77777777" w:rsidR="00D128FB" w:rsidRPr="00631F8B" w:rsidRDefault="00D128FB" w:rsidP="006E2051">
                  <w:r w:rsidRPr="00631F8B">
                    <w:t>CharacterString</w:t>
                  </w:r>
                </w:p>
              </w:tc>
            </w:tr>
            <w:tr w:rsidR="00D128FB" w:rsidRPr="00074262" w14:paraId="2F441404" w14:textId="77777777" w:rsidTr="006E2051">
              <w:trPr>
                <w:tblHeader/>
                <w:tblCellSpacing w:w="0" w:type="dxa"/>
              </w:trPr>
              <w:tc>
                <w:tcPr>
                  <w:tcW w:w="360" w:type="dxa"/>
                  <w:hideMark/>
                </w:tcPr>
                <w:p w14:paraId="4D99A602" w14:textId="77777777" w:rsidR="00D128FB" w:rsidRPr="00631F8B" w:rsidRDefault="00D128FB" w:rsidP="006E2051">
                  <w:r w:rsidRPr="00631F8B">
                    <w:t> </w:t>
                  </w:r>
                </w:p>
              </w:tc>
              <w:tc>
                <w:tcPr>
                  <w:tcW w:w="1500" w:type="dxa"/>
                  <w:hideMark/>
                </w:tcPr>
                <w:p w14:paraId="1A828A4C" w14:textId="77777777" w:rsidR="00D128FB" w:rsidRPr="00631F8B" w:rsidRDefault="00D128FB" w:rsidP="006E2051">
                  <w:r w:rsidRPr="00631F8B">
                    <w:t>Definitie:</w:t>
                  </w:r>
                </w:p>
              </w:tc>
              <w:tc>
                <w:tcPr>
                  <w:tcW w:w="0" w:type="auto"/>
                  <w:hideMark/>
                </w:tcPr>
                <w:p w14:paraId="1D004AD8" w14:textId="77777777" w:rsidR="00D128FB" w:rsidRPr="00D128FB" w:rsidRDefault="00D128FB" w:rsidP="006E2051">
                  <w:pPr>
                    <w:rPr>
                      <w:lang w:val="en-GB"/>
                    </w:rPr>
                  </w:pPr>
                  <w:r w:rsidRPr="00D128FB">
                    <w:rPr>
                      <w:lang w:val="en-GB"/>
                    </w:rPr>
                    <w:t xml:space="preserve">Set of graphic symbols (for example an alphabet) employed in writing the name, expressed using the four letters codes defined in ISO 15924, where applicable. </w:t>
                  </w:r>
                </w:p>
              </w:tc>
            </w:tr>
            <w:tr w:rsidR="00D128FB" w:rsidRPr="00074262" w14:paraId="4A1CE733" w14:textId="77777777" w:rsidTr="006E2051">
              <w:trPr>
                <w:tblHeader/>
                <w:tblCellSpacing w:w="0" w:type="dxa"/>
              </w:trPr>
              <w:tc>
                <w:tcPr>
                  <w:tcW w:w="360" w:type="dxa"/>
                  <w:hideMark/>
                </w:tcPr>
                <w:p w14:paraId="61C0A53C" w14:textId="77777777" w:rsidR="00D128FB" w:rsidRPr="00D128FB" w:rsidRDefault="00D128FB" w:rsidP="006E2051">
                  <w:pPr>
                    <w:rPr>
                      <w:lang w:val="en-GB"/>
                    </w:rPr>
                  </w:pPr>
                  <w:r w:rsidRPr="00D128FB">
                    <w:rPr>
                      <w:lang w:val="en-GB"/>
                    </w:rPr>
                    <w:t> </w:t>
                  </w:r>
                </w:p>
              </w:tc>
              <w:tc>
                <w:tcPr>
                  <w:tcW w:w="1500" w:type="dxa"/>
                  <w:hideMark/>
                </w:tcPr>
                <w:p w14:paraId="368FC916" w14:textId="77777777" w:rsidR="00D128FB" w:rsidRPr="00631F8B" w:rsidRDefault="00D128FB" w:rsidP="006E2051">
                  <w:r w:rsidRPr="00631F8B">
                    <w:t>Omschrijving:</w:t>
                  </w:r>
                </w:p>
              </w:tc>
              <w:tc>
                <w:tcPr>
                  <w:tcW w:w="0" w:type="auto"/>
                  <w:hideMark/>
                </w:tcPr>
                <w:p w14:paraId="4522261C" w14:textId="77777777" w:rsidR="00D128FB" w:rsidRPr="00D128FB" w:rsidRDefault="00D128FB" w:rsidP="006E2051">
                  <w:pPr>
                    <w:rPr>
                      <w:lang w:val="en-GB"/>
                    </w:rPr>
                  </w:pPr>
                  <w:r w:rsidRPr="00D128FB">
                    <w:rPr>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D128FB" w:rsidRPr="00631F8B" w14:paraId="560D9117" w14:textId="77777777" w:rsidTr="006E2051">
              <w:trPr>
                <w:tblHeader/>
                <w:tblCellSpacing w:w="0" w:type="dxa"/>
              </w:trPr>
              <w:tc>
                <w:tcPr>
                  <w:tcW w:w="360" w:type="dxa"/>
                  <w:hideMark/>
                </w:tcPr>
                <w:p w14:paraId="51DE6000" w14:textId="77777777" w:rsidR="00D128FB" w:rsidRPr="00D128FB" w:rsidRDefault="00D128FB" w:rsidP="006E2051">
                  <w:pPr>
                    <w:rPr>
                      <w:lang w:val="en-GB"/>
                    </w:rPr>
                  </w:pPr>
                  <w:r w:rsidRPr="00D128FB">
                    <w:rPr>
                      <w:lang w:val="en-GB"/>
                    </w:rPr>
                    <w:t> </w:t>
                  </w:r>
                </w:p>
              </w:tc>
              <w:tc>
                <w:tcPr>
                  <w:tcW w:w="1500" w:type="dxa"/>
                  <w:hideMark/>
                </w:tcPr>
                <w:p w14:paraId="5B15BCFC" w14:textId="77777777" w:rsidR="00D128FB" w:rsidRPr="00631F8B" w:rsidRDefault="00D128FB" w:rsidP="006E2051">
                  <w:r w:rsidRPr="00631F8B">
                    <w:t>Multipliciteit:</w:t>
                  </w:r>
                </w:p>
              </w:tc>
              <w:tc>
                <w:tcPr>
                  <w:tcW w:w="0" w:type="auto"/>
                  <w:hideMark/>
                </w:tcPr>
                <w:p w14:paraId="6BFFF958" w14:textId="77777777" w:rsidR="00D128FB" w:rsidRPr="00631F8B" w:rsidRDefault="00D128FB" w:rsidP="006E2051">
                  <w:r w:rsidRPr="00631F8B">
                    <w:t>1</w:t>
                  </w:r>
                </w:p>
              </w:tc>
            </w:tr>
            <w:tr w:rsidR="00D128FB" w:rsidRPr="00631F8B" w14:paraId="4D57B4EE" w14:textId="77777777" w:rsidTr="006E2051">
              <w:trPr>
                <w:tblHeader/>
                <w:tblCellSpacing w:w="0" w:type="dxa"/>
              </w:trPr>
              <w:tc>
                <w:tcPr>
                  <w:tcW w:w="360" w:type="dxa"/>
                  <w:hideMark/>
                </w:tcPr>
                <w:p w14:paraId="6183FD64" w14:textId="77777777" w:rsidR="00D128FB" w:rsidRPr="00631F8B" w:rsidRDefault="00D128FB" w:rsidP="006E2051">
                  <w:r w:rsidRPr="00631F8B">
                    <w:t> </w:t>
                  </w:r>
                </w:p>
              </w:tc>
              <w:tc>
                <w:tcPr>
                  <w:tcW w:w="1500" w:type="dxa"/>
                  <w:hideMark/>
                </w:tcPr>
                <w:p w14:paraId="1F9CBD99" w14:textId="77777777" w:rsidR="00D128FB" w:rsidRPr="00631F8B" w:rsidRDefault="00D128FB" w:rsidP="006E2051">
                  <w:r w:rsidRPr="00631F8B">
                    <w:t>Stereotypes:</w:t>
                  </w:r>
                </w:p>
              </w:tc>
              <w:tc>
                <w:tcPr>
                  <w:tcW w:w="0" w:type="auto"/>
                  <w:hideMark/>
                </w:tcPr>
                <w:p w14:paraId="5B224902" w14:textId="77777777" w:rsidR="00D128FB" w:rsidRPr="00631F8B" w:rsidRDefault="00D128FB" w:rsidP="006E2051">
                  <w:r w:rsidRPr="00631F8B">
                    <w:t>«voidable»</w:t>
                  </w:r>
                </w:p>
              </w:tc>
            </w:tr>
          </w:tbl>
          <w:p w14:paraId="38C4FB2F" w14:textId="77777777" w:rsidR="00D128FB" w:rsidRPr="00631F8B" w:rsidRDefault="00D128FB" w:rsidP="006E2051"/>
        </w:tc>
      </w:tr>
      <w:tr w:rsidR="00D128FB" w:rsidRPr="00631F8B" w14:paraId="6CF6A04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306C8" w14:textId="77777777" w:rsidR="00D128FB" w:rsidRPr="00631F8B" w:rsidRDefault="00D128FB" w:rsidP="006E2051">
            <w:r w:rsidRPr="00631F8B">
              <w:rPr>
                <w:b/>
                <w:bCs/>
              </w:rPr>
              <w:t>Attribuut: transliterationScheme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B86BEE4" w14:textId="77777777" w:rsidTr="006E2051">
              <w:trPr>
                <w:tblHeader/>
                <w:tblCellSpacing w:w="0" w:type="dxa"/>
              </w:trPr>
              <w:tc>
                <w:tcPr>
                  <w:tcW w:w="360" w:type="dxa"/>
                  <w:hideMark/>
                </w:tcPr>
                <w:p w14:paraId="1A17E047" w14:textId="77777777" w:rsidR="00D128FB" w:rsidRPr="00631F8B" w:rsidRDefault="00D128FB" w:rsidP="006E2051">
                  <w:r w:rsidRPr="00631F8B">
                    <w:t> </w:t>
                  </w:r>
                </w:p>
              </w:tc>
              <w:tc>
                <w:tcPr>
                  <w:tcW w:w="1500" w:type="dxa"/>
                  <w:hideMark/>
                </w:tcPr>
                <w:p w14:paraId="2103D16C" w14:textId="77777777" w:rsidR="00D128FB" w:rsidRPr="00631F8B" w:rsidRDefault="00D128FB" w:rsidP="006E2051">
                  <w:r w:rsidRPr="00631F8B">
                    <w:t>Type:</w:t>
                  </w:r>
                </w:p>
              </w:tc>
              <w:tc>
                <w:tcPr>
                  <w:tcW w:w="0" w:type="auto"/>
                  <w:hideMark/>
                </w:tcPr>
                <w:p w14:paraId="2A85D69B" w14:textId="77777777" w:rsidR="00D128FB" w:rsidRPr="00631F8B" w:rsidRDefault="00D128FB" w:rsidP="006E2051">
                  <w:r w:rsidRPr="00631F8B">
                    <w:t>CharacterString</w:t>
                  </w:r>
                </w:p>
              </w:tc>
            </w:tr>
            <w:tr w:rsidR="00D128FB" w:rsidRPr="00074262" w14:paraId="56815DC7" w14:textId="77777777" w:rsidTr="006E2051">
              <w:trPr>
                <w:tblHeader/>
                <w:tblCellSpacing w:w="0" w:type="dxa"/>
              </w:trPr>
              <w:tc>
                <w:tcPr>
                  <w:tcW w:w="360" w:type="dxa"/>
                  <w:hideMark/>
                </w:tcPr>
                <w:p w14:paraId="2B560EB7" w14:textId="77777777" w:rsidR="00D128FB" w:rsidRPr="00631F8B" w:rsidRDefault="00D128FB" w:rsidP="006E2051">
                  <w:r w:rsidRPr="00631F8B">
                    <w:t> </w:t>
                  </w:r>
                </w:p>
              </w:tc>
              <w:tc>
                <w:tcPr>
                  <w:tcW w:w="1500" w:type="dxa"/>
                  <w:hideMark/>
                </w:tcPr>
                <w:p w14:paraId="1F7F4CE3" w14:textId="77777777" w:rsidR="00D128FB" w:rsidRPr="00631F8B" w:rsidRDefault="00D128FB" w:rsidP="006E2051">
                  <w:r w:rsidRPr="00631F8B">
                    <w:t>Definitie:</w:t>
                  </w:r>
                </w:p>
              </w:tc>
              <w:tc>
                <w:tcPr>
                  <w:tcW w:w="0" w:type="auto"/>
                  <w:hideMark/>
                </w:tcPr>
                <w:p w14:paraId="71B56219" w14:textId="77777777" w:rsidR="00D128FB" w:rsidRPr="00D128FB" w:rsidRDefault="00D128FB" w:rsidP="006E2051">
                  <w:pPr>
                    <w:rPr>
                      <w:lang w:val="en-GB"/>
                    </w:rPr>
                  </w:pPr>
                  <w:r w:rsidRPr="00D128FB">
                    <w:rPr>
                      <w:lang w:val="en-GB"/>
                    </w:rPr>
                    <w:t xml:space="preserve">Method used for the names conversion between different scripts. </w:t>
                  </w:r>
                </w:p>
              </w:tc>
            </w:tr>
            <w:tr w:rsidR="00D128FB" w:rsidRPr="00074262" w14:paraId="01795CA4" w14:textId="77777777" w:rsidTr="006E2051">
              <w:trPr>
                <w:tblHeader/>
                <w:tblCellSpacing w:w="0" w:type="dxa"/>
              </w:trPr>
              <w:tc>
                <w:tcPr>
                  <w:tcW w:w="360" w:type="dxa"/>
                  <w:hideMark/>
                </w:tcPr>
                <w:p w14:paraId="3BF78F82" w14:textId="77777777" w:rsidR="00D128FB" w:rsidRPr="00D128FB" w:rsidRDefault="00D128FB" w:rsidP="006E2051">
                  <w:pPr>
                    <w:rPr>
                      <w:lang w:val="en-GB"/>
                    </w:rPr>
                  </w:pPr>
                  <w:r w:rsidRPr="00D128FB">
                    <w:rPr>
                      <w:lang w:val="en-GB"/>
                    </w:rPr>
                    <w:t> </w:t>
                  </w:r>
                </w:p>
              </w:tc>
              <w:tc>
                <w:tcPr>
                  <w:tcW w:w="1500" w:type="dxa"/>
                  <w:hideMark/>
                </w:tcPr>
                <w:p w14:paraId="23493D81" w14:textId="77777777" w:rsidR="00D128FB" w:rsidRPr="00631F8B" w:rsidRDefault="00D128FB" w:rsidP="006E2051">
                  <w:r w:rsidRPr="00631F8B">
                    <w:t>Omschrijving:</w:t>
                  </w:r>
                </w:p>
              </w:tc>
              <w:tc>
                <w:tcPr>
                  <w:tcW w:w="0" w:type="auto"/>
                  <w:hideMark/>
                </w:tcPr>
                <w:p w14:paraId="4BC93815" w14:textId="77777777" w:rsidR="00D128FB" w:rsidRPr="00D128FB" w:rsidRDefault="00D128FB" w:rsidP="006E2051">
                  <w:pPr>
                    <w:rPr>
                      <w:lang w:val="en-GB"/>
                    </w:rPr>
                  </w:pPr>
                  <w:r w:rsidRPr="00D128FB">
                    <w:rPr>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D128FB" w:rsidRPr="00631F8B" w14:paraId="5CA94850" w14:textId="77777777" w:rsidTr="006E2051">
              <w:trPr>
                <w:tblHeader/>
                <w:tblCellSpacing w:w="0" w:type="dxa"/>
              </w:trPr>
              <w:tc>
                <w:tcPr>
                  <w:tcW w:w="360" w:type="dxa"/>
                  <w:hideMark/>
                </w:tcPr>
                <w:p w14:paraId="27E3BF58" w14:textId="77777777" w:rsidR="00D128FB" w:rsidRPr="00D128FB" w:rsidRDefault="00D128FB" w:rsidP="006E2051">
                  <w:pPr>
                    <w:rPr>
                      <w:lang w:val="en-GB"/>
                    </w:rPr>
                  </w:pPr>
                  <w:r w:rsidRPr="00D128FB">
                    <w:rPr>
                      <w:lang w:val="en-GB"/>
                    </w:rPr>
                    <w:t> </w:t>
                  </w:r>
                </w:p>
              </w:tc>
              <w:tc>
                <w:tcPr>
                  <w:tcW w:w="1500" w:type="dxa"/>
                  <w:hideMark/>
                </w:tcPr>
                <w:p w14:paraId="67305C8C" w14:textId="77777777" w:rsidR="00D128FB" w:rsidRPr="00631F8B" w:rsidRDefault="00D128FB" w:rsidP="006E2051">
                  <w:r w:rsidRPr="00631F8B">
                    <w:t>Multipliciteit:</w:t>
                  </w:r>
                </w:p>
              </w:tc>
              <w:tc>
                <w:tcPr>
                  <w:tcW w:w="0" w:type="auto"/>
                  <w:hideMark/>
                </w:tcPr>
                <w:p w14:paraId="455B5A70" w14:textId="77777777" w:rsidR="00D128FB" w:rsidRPr="00631F8B" w:rsidRDefault="00D128FB" w:rsidP="006E2051">
                  <w:r w:rsidRPr="00631F8B">
                    <w:t>0..1</w:t>
                  </w:r>
                </w:p>
              </w:tc>
            </w:tr>
            <w:tr w:rsidR="00D128FB" w:rsidRPr="00631F8B" w14:paraId="2B8B80C5" w14:textId="77777777" w:rsidTr="006E2051">
              <w:trPr>
                <w:tblHeader/>
                <w:tblCellSpacing w:w="0" w:type="dxa"/>
              </w:trPr>
              <w:tc>
                <w:tcPr>
                  <w:tcW w:w="360" w:type="dxa"/>
                  <w:hideMark/>
                </w:tcPr>
                <w:p w14:paraId="654805CB" w14:textId="77777777" w:rsidR="00D128FB" w:rsidRPr="00631F8B" w:rsidRDefault="00D128FB" w:rsidP="006E2051">
                  <w:r w:rsidRPr="00631F8B">
                    <w:t> </w:t>
                  </w:r>
                </w:p>
              </w:tc>
              <w:tc>
                <w:tcPr>
                  <w:tcW w:w="1500" w:type="dxa"/>
                  <w:hideMark/>
                </w:tcPr>
                <w:p w14:paraId="171329B2" w14:textId="77777777" w:rsidR="00D128FB" w:rsidRPr="00631F8B" w:rsidRDefault="00D128FB" w:rsidP="006E2051">
                  <w:r w:rsidRPr="00631F8B">
                    <w:t>Stereotypes:</w:t>
                  </w:r>
                </w:p>
              </w:tc>
              <w:tc>
                <w:tcPr>
                  <w:tcW w:w="0" w:type="auto"/>
                  <w:hideMark/>
                </w:tcPr>
                <w:p w14:paraId="5533492F" w14:textId="77777777" w:rsidR="00D128FB" w:rsidRPr="00631F8B" w:rsidRDefault="00D128FB" w:rsidP="006E2051">
                  <w:r w:rsidRPr="00631F8B">
                    <w:t>«voidable»</w:t>
                  </w:r>
                </w:p>
              </w:tc>
            </w:tr>
          </w:tbl>
          <w:p w14:paraId="21D7C03D" w14:textId="77777777" w:rsidR="00D128FB" w:rsidRPr="00631F8B" w:rsidRDefault="00D128FB" w:rsidP="006E2051"/>
        </w:tc>
      </w:tr>
    </w:tbl>
    <w:p w14:paraId="4C6EAB04" w14:textId="77777777" w:rsidR="00D128FB" w:rsidRPr="00631F8B" w:rsidRDefault="00D128FB" w:rsidP="00D128FB">
      <w:pPr>
        <w:pStyle w:val="Kop5"/>
        <w:rPr>
          <w:sz w:val="16"/>
          <w:szCs w:val="16"/>
        </w:rPr>
      </w:pPr>
      <w:r w:rsidRPr="00631F8B">
        <w:rPr>
          <w:sz w:val="16"/>
          <w:szCs w:val="16"/>
        </w:rPr>
        <w:t>GrammaticalGenderValue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81970F9" w14:textId="77777777"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A3845B" w14:textId="77777777" w:rsidR="00D128FB" w:rsidRPr="00631F8B" w:rsidRDefault="00D128FB" w:rsidP="006E2051">
            <w:pPr>
              <w:spacing w:line="225" w:lineRule="atLeast"/>
            </w:pPr>
            <w:r w:rsidRPr="00631F8B">
              <w:rPr>
                <w:b/>
                <w:bCs/>
              </w:rPr>
              <w:t>GrammaticalGenderValue</w:t>
            </w:r>
          </w:p>
        </w:tc>
      </w:tr>
      <w:tr w:rsidR="00D128FB" w:rsidRPr="00631F8B" w14:paraId="3FB52AE4" w14:textId="77777777"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4FE6DBD7" w14:textId="77777777" w:rsidTr="006E2051">
              <w:trPr>
                <w:tblHeader/>
                <w:tblCellSpacing w:w="0" w:type="dxa"/>
              </w:trPr>
              <w:tc>
                <w:tcPr>
                  <w:tcW w:w="360" w:type="dxa"/>
                  <w:hideMark/>
                </w:tcPr>
                <w:p w14:paraId="430FD919" w14:textId="77777777" w:rsidR="00D128FB" w:rsidRPr="00631F8B" w:rsidRDefault="00D128FB" w:rsidP="006E2051">
                  <w:r w:rsidRPr="00631F8B">
                    <w:t> </w:t>
                  </w:r>
                </w:p>
              </w:tc>
              <w:tc>
                <w:tcPr>
                  <w:tcW w:w="1500" w:type="dxa"/>
                  <w:hideMark/>
                </w:tcPr>
                <w:p w14:paraId="5208695A" w14:textId="77777777" w:rsidR="00D128FB" w:rsidRPr="00631F8B" w:rsidRDefault="00D128FB" w:rsidP="006E2051">
                  <w:r w:rsidRPr="00631F8B">
                    <w:t>Package:</w:t>
                  </w:r>
                </w:p>
              </w:tc>
              <w:tc>
                <w:tcPr>
                  <w:tcW w:w="0" w:type="auto"/>
                  <w:hideMark/>
                </w:tcPr>
                <w:p w14:paraId="27BE704C" w14:textId="77777777"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074262" w14:paraId="5F9FBADE" w14:textId="77777777" w:rsidTr="006E2051">
              <w:trPr>
                <w:tblHeader/>
                <w:tblCellSpacing w:w="0" w:type="dxa"/>
              </w:trPr>
              <w:tc>
                <w:tcPr>
                  <w:tcW w:w="360" w:type="dxa"/>
                  <w:hideMark/>
                </w:tcPr>
                <w:p w14:paraId="668CA4D7" w14:textId="77777777" w:rsidR="00D128FB" w:rsidRPr="00D128FB" w:rsidRDefault="00D128FB" w:rsidP="006E2051">
                  <w:pPr>
                    <w:rPr>
                      <w:lang w:val="en-GB"/>
                    </w:rPr>
                  </w:pPr>
                  <w:r w:rsidRPr="00D128FB">
                    <w:rPr>
                      <w:lang w:val="en-GB"/>
                    </w:rPr>
                    <w:t> </w:t>
                  </w:r>
                </w:p>
              </w:tc>
              <w:tc>
                <w:tcPr>
                  <w:tcW w:w="1500" w:type="dxa"/>
                  <w:hideMark/>
                </w:tcPr>
                <w:p w14:paraId="3C9CAEDD" w14:textId="77777777" w:rsidR="00D128FB" w:rsidRPr="00631F8B" w:rsidRDefault="00D128FB" w:rsidP="006E2051">
                  <w:r w:rsidRPr="00631F8B">
                    <w:t>Definitie:</w:t>
                  </w:r>
                </w:p>
              </w:tc>
              <w:tc>
                <w:tcPr>
                  <w:tcW w:w="0" w:type="auto"/>
                  <w:hideMark/>
                </w:tcPr>
                <w:p w14:paraId="61ED1732" w14:textId="77777777" w:rsidR="00D128FB" w:rsidRPr="00D128FB" w:rsidRDefault="00D128FB" w:rsidP="006E2051">
                  <w:pPr>
                    <w:rPr>
                      <w:lang w:val="en-GB"/>
                    </w:rPr>
                  </w:pPr>
                  <w:r w:rsidRPr="00D128FB">
                    <w:rPr>
                      <w:lang w:val="en-GB"/>
                    </w:rPr>
                    <w:t xml:space="preserve">The grammatical gender of a geographical name. </w:t>
                  </w:r>
                </w:p>
              </w:tc>
            </w:tr>
            <w:tr w:rsidR="00D128FB" w:rsidRPr="00631F8B" w14:paraId="23532F43" w14:textId="77777777" w:rsidTr="006E2051">
              <w:trPr>
                <w:tblHeader/>
                <w:tblCellSpacing w:w="0" w:type="dxa"/>
              </w:trPr>
              <w:tc>
                <w:tcPr>
                  <w:tcW w:w="360" w:type="dxa"/>
                  <w:hideMark/>
                </w:tcPr>
                <w:p w14:paraId="0DD0D176" w14:textId="77777777" w:rsidR="00D128FB" w:rsidRPr="00D128FB" w:rsidRDefault="00D128FB" w:rsidP="006E2051">
                  <w:pPr>
                    <w:rPr>
                      <w:lang w:val="en-GB"/>
                    </w:rPr>
                  </w:pPr>
                  <w:r w:rsidRPr="00D128FB">
                    <w:rPr>
                      <w:lang w:val="en-GB"/>
                    </w:rPr>
                    <w:t> </w:t>
                  </w:r>
                </w:p>
              </w:tc>
              <w:tc>
                <w:tcPr>
                  <w:tcW w:w="1500" w:type="dxa"/>
                  <w:hideMark/>
                </w:tcPr>
                <w:p w14:paraId="1F00442E" w14:textId="77777777" w:rsidR="00D128FB" w:rsidRPr="00631F8B" w:rsidRDefault="00D128FB" w:rsidP="006E2051">
                  <w:r w:rsidRPr="00631F8B">
                    <w:t>Stereotypes:</w:t>
                  </w:r>
                </w:p>
              </w:tc>
              <w:tc>
                <w:tcPr>
                  <w:tcW w:w="0" w:type="auto"/>
                  <w:hideMark/>
                </w:tcPr>
                <w:p w14:paraId="684467E8" w14:textId="77777777" w:rsidR="00D128FB" w:rsidRPr="00631F8B" w:rsidRDefault="00D128FB" w:rsidP="006E2051">
                  <w:r w:rsidRPr="00631F8B">
                    <w:t>«codeList»</w:t>
                  </w:r>
                </w:p>
              </w:tc>
            </w:tr>
            <w:tr w:rsidR="00D128FB" w:rsidRPr="00631F8B" w14:paraId="28F670D4" w14:textId="77777777" w:rsidTr="006E2051">
              <w:trPr>
                <w:tblHeader/>
                <w:tblCellSpacing w:w="0" w:type="dxa"/>
              </w:trPr>
              <w:tc>
                <w:tcPr>
                  <w:tcW w:w="360" w:type="dxa"/>
                  <w:hideMark/>
                </w:tcPr>
                <w:p w14:paraId="4948DA1B" w14:textId="77777777" w:rsidR="00D128FB" w:rsidRPr="00631F8B" w:rsidRDefault="00D128FB" w:rsidP="006E2051">
                  <w:r w:rsidRPr="00631F8B">
                    <w:t> </w:t>
                  </w:r>
                </w:p>
              </w:tc>
              <w:tc>
                <w:tcPr>
                  <w:tcW w:w="1500" w:type="dxa"/>
                  <w:hideMark/>
                </w:tcPr>
                <w:p w14:paraId="0AE42391" w14:textId="77777777" w:rsidR="00D128FB" w:rsidRPr="00631F8B" w:rsidRDefault="00D128FB" w:rsidP="006E2051">
                  <w:r w:rsidRPr="00631F8B">
                    <w:t>Governance:</w:t>
                  </w:r>
                </w:p>
              </w:tc>
              <w:tc>
                <w:tcPr>
                  <w:tcW w:w="0" w:type="auto"/>
                  <w:hideMark/>
                </w:tcPr>
                <w:p w14:paraId="6D351869" w14:textId="77777777" w:rsidR="00D128FB" w:rsidRPr="00631F8B" w:rsidRDefault="00D128FB" w:rsidP="006E2051">
                  <w:r w:rsidRPr="00D128FB">
                    <w:rPr>
                      <w:lang w:val="en-GB"/>
                    </w:rPr>
                    <w:t xml:space="preserve">Centrally managed in INSPIRE code list register. </w:t>
                  </w:r>
                  <w:r w:rsidRPr="00631F8B">
                    <w:t>URN: urn:x-inspire:def:codeList:INSPIRE:GrammaticalGenderValue</w:t>
                  </w:r>
                </w:p>
              </w:tc>
            </w:tr>
          </w:tbl>
          <w:p w14:paraId="11533216" w14:textId="77777777" w:rsidR="00D128FB" w:rsidRPr="00631F8B" w:rsidRDefault="00D128FB" w:rsidP="006E2051"/>
        </w:tc>
      </w:tr>
    </w:tbl>
    <w:p w14:paraId="243B4FCF" w14:textId="77777777" w:rsidR="00D128FB" w:rsidRPr="00631F8B" w:rsidRDefault="00D128FB" w:rsidP="00D128FB">
      <w:pPr>
        <w:pStyle w:val="Kop5"/>
        <w:rPr>
          <w:sz w:val="16"/>
          <w:szCs w:val="16"/>
        </w:rPr>
      </w:pPr>
      <w:r w:rsidRPr="00631F8B">
        <w:rPr>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9AEBECC"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2719005" w14:textId="77777777" w:rsidR="00D128FB" w:rsidRPr="00631F8B" w:rsidRDefault="00D128FB" w:rsidP="006E2051">
            <w:pPr>
              <w:spacing w:line="225" w:lineRule="atLeast"/>
            </w:pPr>
            <w:r w:rsidRPr="00631F8B">
              <w:rPr>
                <w:b/>
                <w:bCs/>
              </w:rPr>
              <w:t>GeographicalName</w:t>
            </w:r>
          </w:p>
        </w:tc>
      </w:tr>
      <w:tr w:rsidR="00D128FB" w:rsidRPr="00631F8B" w14:paraId="3B80C6D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1C271CB" w14:textId="77777777" w:rsidTr="006E2051">
              <w:trPr>
                <w:tblHeader/>
                <w:tblCellSpacing w:w="0" w:type="dxa"/>
              </w:trPr>
              <w:tc>
                <w:tcPr>
                  <w:tcW w:w="360" w:type="dxa"/>
                  <w:hideMark/>
                </w:tcPr>
                <w:p w14:paraId="2FDA6DAE" w14:textId="77777777" w:rsidR="00D128FB" w:rsidRPr="00631F8B" w:rsidRDefault="00D128FB" w:rsidP="006E2051">
                  <w:r w:rsidRPr="00631F8B">
                    <w:t> </w:t>
                  </w:r>
                </w:p>
              </w:tc>
              <w:tc>
                <w:tcPr>
                  <w:tcW w:w="1500" w:type="dxa"/>
                  <w:hideMark/>
                </w:tcPr>
                <w:p w14:paraId="69AE7052" w14:textId="77777777" w:rsidR="00D128FB" w:rsidRPr="00631F8B" w:rsidRDefault="00D128FB" w:rsidP="006E2051">
                  <w:r w:rsidRPr="00631F8B">
                    <w:t>Package:</w:t>
                  </w:r>
                </w:p>
              </w:tc>
              <w:tc>
                <w:tcPr>
                  <w:tcW w:w="0" w:type="auto"/>
                  <w:hideMark/>
                </w:tcPr>
                <w:p w14:paraId="6417D7E6" w14:textId="77777777"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074262" w14:paraId="617A7B05" w14:textId="77777777" w:rsidTr="006E2051">
              <w:trPr>
                <w:tblHeader/>
                <w:tblCellSpacing w:w="0" w:type="dxa"/>
              </w:trPr>
              <w:tc>
                <w:tcPr>
                  <w:tcW w:w="360" w:type="dxa"/>
                  <w:hideMark/>
                </w:tcPr>
                <w:p w14:paraId="1B94270E" w14:textId="77777777" w:rsidR="00D128FB" w:rsidRPr="00D128FB" w:rsidRDefault="00D128FB" w:rsidP="006E2051">
                  <w:pPr>
                    <w:rPr>
                      <w:lang w:val="en-GB"/>
                    </w:rPr>
                  </w:pPr>
                  <w:r w:rsidRPr="00D128FB">
                    <w:rPr>
                      <w:lang w:val="en-GB"/>
                    </w:rPr>
                    <w:t> </w:t>
                  </w:r>
                </w:p>
              </w:tc>
              <w:tc>
                <w:tcPr>
                  <w:tcW w:w="1500" w:type="dxa"/>
                  <w:hideMark/>
                </w:tcPr>
                <w:p w14:paraId="1DAB014F" w14:textId="77777777" w:rsidR="00D128FB" w:rsidRPr="00631F8B" w:rsidRDefault="00D128FB" w:rsidP="006E2051">
                  <w:r w:rsidRPr="00631F8B">
                    <w:t>Definitie:</w:t>
                  </w:r>
                </w:p>
              </w:tc>
              <w:tc>
                <w:tcPr>
                  <w:tcW w:w="0" w:type="auto"/>
                  <w:hideMark/>
                </w:tcPr>
                <w:p w14:paraId="445DE72D" w14:textId="77777777" w:rsidR="00D128FB" w:rsidRPr="00D128FB" w:rsidRDefault="00D128FB" w:rsidP="006E2051">
                  <w:pPr>
                    <w:rPr>
                      <w:lang w:val="en-GB"/>
                    </w:rPr>
                  </w:pPr>
                  <w:r w:rsidRPr="00D128FB">
                    <w:rPr>
                      <w:lang w:val="en-GB"/>
                    </w:rPr>
                    <w:t>Proper noun applied to a real world entity.</w:t>
                  </w:r>
                </w:p>
              </w:tc>
            </w:tr>
            <w:tr w:rsidR="00D128FB" w:rsidRPr="00631F8B" w14:paraId="2BA605AB" w14:textId="77777777" w:rsidTr="006E2051">
              <w:trPr>
                <w:tblHeader/>
                <w:tblCellSpacing w:w="0" w:type="dxa"/>
              </w:trPr>
              <w:tc>
                <w:tcPr>
                  <w:tcW w:w="360" w:type="dxa"/>
                  <w:hideMark/>
                </w:tcPr>
                <w:p w14:paraId="32CE4835" w14:textId="77777777" w:rsidR="00D128FB" w:rsidRPr="00D128FB" w:rsidRDefault="00D128FB" w:rsidP="006E2051">
                  <w:pPr>
                    <w:rPr>
                      <w:lang w:val="en-GB"/>
                    </w:rPr>
                  </w:pPr>
                  <w:r w:rsidRPr="00D128FB">
                    <w:rPr>
                      <w:lang w:val="en-GB"/>
                    </w:rPr>
                    <w:t> </w:t>
                  </w:r>
                </w:p>
              </w:tc>
              <w:tc>
                <w:tcPr>
                  <w:tcW w:w="1500" w:type="dxa"/>
                  <w:hideMark/>
                </w:tcPr>
                <w:p w14:paraId="2EB4E77B" w14:textId="77777777" w:rsidR="00D128FB" w:rsidRPr="00631F8B" w:rsidRDefault="00D128FB" w:rsidP="006E2051">
                  <w:r w:rsidRPr="00631F8B">
                    <w:t>Stereotypes:</w:t>
                  </w:r>
                </w:p>
              </w:tc>
              <w:tc>
                <w:tcPr>
                  <w:tcW w:w="0" w:type="auto"/>
                  <w:hideMark/>
                </w:tcPr>
                <w:p w14:paraId="6D21256F" w14:textId="77777777" w:rsidR="00D128FB" w:rsidRPr="00631F8B" w:rsidRDefault="00D128FB" w:rsidP="006E2051">
                  <w:r w:rsidRPr="00631F8B">
                    <w:t>«dataType»</w:t>
                  </w:r>
                </w:p>
              </w:tc>
            </w:tr>
          </w:tbl>
          <w:p w14:paraId="1B342BCB" w14:textId="77777777" w:rsidR="00D128FB" w:rsidRPr="00631F8B" w:rsidRDefault="00D128FB" w:rsidP="006E2051"/>
        </w:tc>
      </w:tr>
      <w:tr w:rsidR="00D128FB" w:rsidRPr="00631F8B" w14:paraId="1E30021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58F381" w14:textId="77777777" w:rsidR="00D128FB" w:rsidRPr="00631F8B" w:rsidRDefault="00D128FB" w:rsidP="006E2051">
            <w:r w:rsidRPr="00631F8B">
              <w:rPr>
                <w:b/>
                <w:bCs/>
              </w:rPr>
              <w:t>Attribuut: language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8EBFA04" w14:textId="77777777" w:rsidTr="006E2051">
              <w:trPr>
                <w:tblHeader/>
                <w:tblCellSpacing w:w="0" w:type="dxa"/>
              </w:trPr>
              <w:tc>
                <w:tcPr>
                  <w:tcW w:w="360" w:type="dxa"/>
                  <w:hideMark/>
                </w:tcPr>
                <w:p w14:paraId="2D828E0E" w14:textId="77777777" w:rsidR="00D128FB" w:rsidRPr="00631F8B" w:rsidRDefault="00D128FB" w:rsidP="006E2051">
                  <w:r w:rsidRPr="00631F8B">
                    <w:lastRenderedPageBreak/>
                    <w:t> </w:t>
                  </w:r>
                </w:p>
              </w:tc>
              <w:tc>
                <w:tcPr>
                  <w:tcW w:w="1500" w:type="dxa"/>
                  <w:hideMark/>
                </w:tcPr>
                <w:p w14:paraId="04908209" w14:textId="77777777" w:rsidR="00D128FB" w:rsidRPr="00631F8B" w:rsidRDefault="00D128FB" w:rsidP="006E2051">
                  <w:r w:rsidRPr="00631F8B">
                    <w:t>Type:</w:t>
                  </w:r>
                </w:p>
              </w:tc>
              <w:tc>
                <w:tcPr>
                  <w:tcW w:w="0" w:type="auto"/>
                  <w:hideMark/>
                </w:tcPr>
                <w:p w14:paraId="36D949AB" w14:textId="77777777" w:rsidR="00D128FB" w:rsidRPr="00631F8B" w:rsidRDefault="00D128FB" w:rsidP="006E2051">
                  <w:r w:rsidRPr="00631F8B">
                    <w:t>CharacterString</w:t>
                  </w:r>
                </w:p>
              </w:tc>
            </w:tr>
            <w:tr w:rsidR="00D128FB" w:rsidRPr="00074262" w14:paraId="50DCE954" w14:textId="77777777" w:rsidTr="006E2051">
              <w:trPr>
                <w:tblHeader/>
                <w:tblCellSpacing w:w="0" w:type="dxa"/>
              </w:trPr>
              <w:tc>
                <w:tcPr>
                  <w:tcW w:w="360" w:type="dxa"/>
                  <w:hideMark/>
                </w:tcPr>
                <w:p w14:paraId="1FE33D94" w14:textId="77777777" w:rsidR="00D128FB" w:rsidRPr="00631F8B" w:rsidRDefault="00D128FB" w:rsidP="006E2051">
                  <w:r w:rsidRPr="00631F8B">
                    <w:t> </w:t>
                  </w:r>
                </w:p>
              </w:tc>
              <w:tc>
                <w:tcPr>
                  <w:tcW w:w="1500" w:type="dxa"/>
                  <w:hideMark/>
                </w:tcPr>
                <w:p w14:paraId="6BBE0D3C" w14:textId="77777777" w:rsidR="00D128FB" w:rsidRPr="00631F8B" w:rsidRDefault="00D128FB" w:rsidP="006E2051">
                  <w:r w:rsidRPr="00631F8B">
                    <w:t>Definitie:</w:t>
                  </w:r>
                </w:p>
              </w:tc>
              <w:tc>
                <w:tcPr>
                  <w:tcW w:w="0" w:type="auto"/>
                  <w:hideMark/>
                </w:tcPr>
                <w:p w14:paraId="750EB905" w14:textId="77777777" w:rsidR="00D128FB" w:rsidRPr="00D128FB" w:rsidRDefault="00D128FB" w:rsidP="006E2051">
                  <w:pPr>
                    <w:rPr>
                      <w:lang w:val="en-GB"/>
                    </w:rPr>
                  </w:pPr>
                  <w:r w:rsidRPr="00D128FB">
                    <w:rPr>
                      <w:lang w:val="en-GB"/>
                    </w:rPr>
                    <w:t xml:space="preserve">Language of the name, given as a three letters code, in accordance with either ISO 639-3 or ISO 639-5. </w:t>
                  </w:r>
                </w:p>
              </w:tc>
            </w:tr>
            <w:tr w:rsidR="00D128FB" w:rsidRPr="00074262" w14:paraId="1FB66D6C" w14:textId="77777777" w:rsidTr="006E2051">
              <w:trPr>
                <w:tblHeader/>
                <w:tblCellSpacing w:w="0" w:type="dxa"/>
              </w:trPr>
              <w:tc>
                <w:tcPr>
                  <w:tcW w:w="360" w:type="dxa"/>
                  <w:hideMark/>
                </w:tcPr>
                <w:p w14:paraId="45F026BD" w14:textId="77777777" w:rsidR="00D128FB" w:rsidRPr="00D128FB" w:rsidRDefault="00D128FB" w:rsidP="006E2051">
                  <w:pPr>
                    <w:rPr>
                      <w:lang w:val="en-GB"/>
                    </w:rPr>
                  </w:pPr>
                  <w:r w:rsidRPr="00D128FB">
                    <w:rPr>
                      <w:lang w:val="en-GB"/>
                    </w:rPr>
                    <w:t> </w:t>
                  </w:r>
                </w:p>
              </w:tc>
              <w:tc>
                <w:tcPr>
                  <w:tcW w:w="1500" w:type="dxa"/>
                  <w:hideMark/>
                </w:tcPr>
                <w:p w14:paraId="290AF7BB" w14:textId="77777777" w:rsidR="00D128FB" w:rsidRPr="00631F8B" w:rsidRDefault="00D128FB" w:rsidP="006E2051">
                  <w:r w:rsidRPr="00631F8B">
                    <w:t>Omschrijving:</w:t>
                  </w:r>
                </w:p>
              </w:tc>
              <w:tc>
                <w:tcPr>
                  <w:tcW w:w="0" w:type="auto"/>
                  <w:hideMark/>
                </w:tcPr>
                <w:p w14:paraId="24CE76F5" w14:textId="77777777" w:rsidR="00D128FB" w:rsidRPr="00D128FB" w:rsidRDefault="00D128FB" w:rsidP="006E2051">
                  <w:pPr>
                    <w:rPr>
                      <w:lang w:val="en-GB"/>
                    </w:rPr>
                  </w:pPr>
                  <w:r w:rsidRPr="00D128FB">
                    <w:rPr>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D128FB" w:rsidRPr="00631F8B" w14:paraId="73EDB907" w14:textId="77777777" w:rsidTr="006E2051">
              <w:trPr>
                <w:tblHeader/>
                <w:tblCellSpacing w:w="0" w:type="dxa"/>
              </w:trPr>
              <w:tc>
                <w:tcPr>
                  <w:tcW w:w="360" w:type="dxa"/>
                  <w:hideMark/>
                </w:tcPr>
                <w:p w14:paraId="34908899" w14:textId="77777777" w:rsidR="00D128FB" w:rsidRPr="00D128FB" w:rsidRDefault="00D128FB" w:rsidP="006E2051">
                  <w:pPr>
                    <w:rPr>
                      <w:lang w:val="en-GB"/>
                    </w:rPr>
                  </w:pPr>
                  <w:r w:rsidRPr="00D128FB">
                    <w:rPr>
                      <w:lang w:val="en-GB"/>
                    </w:rPr>
                    <w:t> </w:t>
                  </w:r>
                </w:p>
              </w:tc>
              <w:tc>
                <w:tcPr>
                  <w:tcW w:w="1500" w:type="dxa"/>
                  <w:hideMark/>
                </w:tcPr>
                <w:p w14:paraId="27D5308C" w14:textId="77777777" w:rsidR="00D128FB" w:rsidRPr="00631F8B" w:rsidRDefault="00D128FB" w:rsidP="006E2051">
                  <w:r w:rsidRPr="00631F8B">
                    <w:t>Multipliciteit:</w:t>
                  </w:r>
                </w:p>
              </w:tc>
              <w:tc>
                <w:tcPr>
                  <w:tcW w:w="0" w:type="auto"/>
                  <w:hideMark/>
                </w:tcPr>
                <w:p w14:paraId="38B431F8" w14:textId="77777777" w:rsidR="00D128FB" w:rsidRPr="00631F8B" w:rsidRDefault="00D128FB" w:rsidP="006E2051">
                  <w:r w:rsidRPr="00631F8B">
                    <w:t>1</w:t>
                  </w:r>
                </w:p>
              </w:tc>
            </w:tr>
            <w:tr w:rsidR="00D128FB" w:rsidRPr="00631F8B" w14:paraId="1DC62D01" w14:textId="77777777" w:rsidTr="006E2051">
              <w:trPr>
                <w:tblHeader/>
                <w:tblCellSpacing w:w="0" w:type="dxa"/>
              </w:trPr>
              <w:tc>
                <w:tcPr>
                  <w:tcW w:w="360" w:type="dxa"/>
                  <w:hideMark/>
                </w:tcPr>
                <w:p w14:paraId="01E03BC1" w14:textId="77777777" w:rsidR="00D128FB" w:rsidRPr="00631F8B" w:rsidRDefault="00D128FB" w:rsidP="006E2051">
                  <w:r w:rsidRPr="00631F8B">
                    <w:t> </w:t>
                  </w:r>
                </w:p>
              </w:tc>
              <w:tc>
                <w:tcPr>
                  <w:tcW w:w="1500" w:type="dxa"/>
                  <w:hideMark/>
                </w:tcPr>
                <w:p w14:paraId="1261187C" w14:textId="77777777" w:rsidR="00D128FB" w:rsidRPr="00631F8B" w:rsidRDefault="00D128FB" w:rsidP="006E2051">
                  <w:r w:rsidRPr="00631F8B">
                    <w:t>Stereotypes:</w:t>
                  </w:r>
                </w:p>
              </w:tc>
              <w:tc>
                <w:tcPr>
                  <w:tcW w:w="0" w:type="auto"/>
                  <w:hideMark/>
                </w:tcPr>
                <w:p w14:paraId="31F4F776" w14:textId="77777777" w:rsidR="00D128FB" w:rsidRPr="00631F8B" w:rsidRDefault="00D128FB" w:rsidP="006E2051">
                  <w:r w:rsidRPr="00631F8B">
                    <w:t>«voidable»</w:t>
                  </w:r>
                </w:p>
              </w:tc>
            </w:tr>
          </w:tbl>
          <w:p w14:paraId="56B94F9C" w14:textId="77777777" w:rsidR="00D128FB" w:rsidRPr="00631F8B" w:rsidRDefault="00D128FB" w:rsidP="006E2051"/>
        </w:tc>
      </w:tr>
      <w:tr w:rsidR="00D128FB" w:rsidRPr="00631F8B" w14:paraId="612F73AE"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CE08B3" w14:textId="77777777" w:rsidR="00D128FB" w:rsidRPr="00631F8B" w:rsidRDefault="00D128FB" w:rsidP="006E2051">
            <w:r w:rsidRPr="00631F8B">
              <w:rPr>
                <w:b/>
                <w:bCs/>
              </w:rPr>
              <w:lastRenderedPageBreak/>
              <w:t>Attribuut: nativeness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A0AEA8D" w14:textId="77777777" w:rsidTr="006E2051">
              <w:trPr>
                <w:tblHeader/>
                <w:tblCellSpacing w:w="0" w:type="dxa"/>
              </w:trPr>
              <w:tc>
                <w:tcPr>
                  <w:tcW w:w="360" w:type="dxa"/>
                  <w:hideMark/>
                </w:tcPr>
                <w:p w14:paraId="25307FAA" w14:textId="77777777" w:rsidR="00D128FB" w:rsidRPr="00631F8B" w:rsidRDefault="00D128FB" w:rsidP="006E2051">
                  <w:r w:rsidRPr="00631F8B">
                    <w:t> </w:t>
                  </w:r>
                </w:p>
              </w:tc>
              <w:tc>
                <w:tcPr>
                  <w:tcW w:w="1500" w:type="dxa"/>
                  <w:hideMark/>
                </w:tcPr>
                <w:p w14:paraId="509E5EEB" w14:textId="77777777" w:rsidR="00D128FB" w:rsidRPr="00631F8B" w:rsidRDefault="00D128FB" w:rsidP="006E2051">
                  <w:r w:rsidRPr="00631F8B">
                    <w:t>Type:</w:t>
                  </w:r>
                </w:p>
              </w:tc>
              <w:tc>
                <w:tcPr>
                  <w:tcW w:w="0" w:type="auto"/>
                  <w:hideMark/>
                </w:tcPr>
                <w:p w14:paraId="66AC461E" w14:textId="77777777" w:rsidR="00D128FB" w:rsidRPr="00631F8B" w:rsidRDefault="00D128FB" w:rsidP="006E2051">
                  <w:r w:rsidRPr="00631F8B">
                    <w:t>NativenessValue</w:t>
                  </w:r>
                </w:p>
              </w:tc>
            </w:tr>
            <w:tr w:rsidR="00D128FB" w:rsidRPr="00074262" w14:paraId="6788BC87" w14:textId="77777777" w:rsidTr="006E2051">
              <w:trPr>
                <w:tblHeader/>
                <w:tblCellSpacing w:w="0" w:type="dxa"/>
              </w:trPr>
              <w:tc>
                <w:tcPr>
                  <w:tcW w:w="360" w:type="dxa"/>
                  <w:hideMark/>
                </w:tcPr>
                <w:p w14:paraId="0FD51484" w14:textId="77777777" w:rsidR="00D128FB" w:rsidRPr="00631F8B" w:rsidRDefault="00D128FB" w:rsidP="006E2051">
                  <w:r w:rsidRPr="00631F8B">
                    <w:t> </w:t>
                  </w:r>
                </w:p>
              </w:tc>
              <w:tc>
                <w:tcPr>
                  <w:tcW w:w="1500" w:type="dxa"/>
                  <w:hideMark/>
                </w:tcPr>
                <w:p w14:paraId="7C80D801" w14:textId="77777777" w:rsidR="00D128FB" w:rsidRPr="00631F8B" w:rsidRDefault="00D128FB" w:rsidP="006E2051">
                  <w:r w:rsidRPr="00631F8B">
                    <w:t>Definitie:</w:t>
                  </w:r>
                </w:p>
              </w:tc>
              <w:tc>
                <w:tcPr>
                  <w:tcW w:w="0" w:type="auto"/>
                  <w:hideMark/>
                </w:tcPr>
                <w:p w14:paraId="75EB8636" w14:textId="77777777" w:rsidR="00D128FB" w:rsidRPr="00D128FB" w:rsidRDefault="00D128FB" w:rsidP="006E2051">
                  <w:pPr>
                    <w:rPr>
                      <w:lang w:val="en-GB"/>
                    </w:rPr>
                  </w:pPr>
                  <w:r w:rsidRPr="00D128FB">
                    <w:rPr>
                      <w:lang w:val="en-GB"/>
                    </w:rPr>
                    <w:t xml:space="preserve">Information enabling to acknowledge if the name is the one that is/was used in the area where the spatial object is situated at the instant when the name is/was in use. </w:t>
                  </w:r>
                </w:p>
              </w:tc>
            </w:tr>
            <w:tr w:rsidR="00D128FB" w:rsidRPr="00631F8B" w14:paraId="4F394B97" w14:textId="77777777" w:rsidTr="006E2051">
              <w:trPr>
                <w:tblHeader/>
                <w:tblCellSpacing w:w="0" w:type="dxa"/>
              </w:trPr>
              <w:tc>
                <w:tcPr>
                  <w:tcW w:w="360" w:type="dxa"/>
                  <w:hideMark/>
                </w:tcPr>
                <w:p w14:paraId="03B56B14" w14:textId="77777777" w:rsidR="00D128FB" w:rsidRPr="00D128FB" w:rsidRDefault="00D128FB" w:rsidP="006E2051">
                  <w:pPr>
                    <w:rPr>
                      <w:lang w:val="en-GB"/>
                    </w:rPr>
                  </w:pPr>
                  <w:r w:rsidRPr="00D128FB">
                    <w:rPr>
                      <w:lang w:val="en-GB"/>
                    </w:rPr>
                    <w:t> </w:t>
                  </w:r>
                </w:p>
              </w:tc>
              <w:tc>
                <w:tcPr>
                  <w:tcW w:w="1500" w:type="dxa"/>
                  <w:hideMark/>
                </w:tcPr>
                <w:p w14:paraId="61D97E2F" w14:textId="77777777" w:rsidR="00D128FB" w:rsidRPr="00631F8B" w:rsidRDefault="00D128FB" w:rsidP="006E2051">
                  <w:r w:rsidRPr="00631F8B">
                    <w:t>Multipliciteit:</w:t>
                  </w:r>
                </w:p>
              </w:tc>
              <w:tc>
                <w:tcPr>
                  <w:tcW w:w="0" w:type="auto"/>
                  <w:hideMark/>
                </w:tcPr>
                <w:p w14:paraId="6FCAB972" w14:textId="77777777" w:rsidR="00D128FB" w:rsidRPr="00631F8B" w:rsidRDefault="00D128FB" w:rsidP="006E2051">
                  <w:r w:rsidRPr="00631F8B">
                    <w:t>1</w:t>
                  </w:r>
                </w:p>
              </w:tc>
            </w:tr>
            <w:tr w:rsidR="00D128FB" w:rsidRPr="00631F8B" w14:paraId="240ABB7D" w14:textId="77777777" w:rsidTr="006E2051">
              <w:trPr>
                <w:tblHeader/>
                <w:tblCellSpacing w:w="0" w:type="dxa"/>
              </w:trPr>
              <w:tc>
                <w:tcPr>
                  <w:tcW w:w="360" w:type="dxa"/>
                  <w:hideMark/>
                </w:tcPr>
                <w:p w14:paraId="6415BF63" w14:textId="77777777" w:rsidR="00D128FB" w:rsidRPr="00631F8B" w:rsidRDefault="00D128FB" w:rsidP="006E2051">
                  <w:r w:rsidRPr="00631F8B">
                    <w:t> </w:t>
                  </w:r>
                </w:p>
              </w:tc>
              <w:tc>
                <w:tcPr>
                  <w:tcW w:w="1500" w:type="dxa"/>
                  <w:hideMark/>
                </w:tcPr>
                <w:p w14:paraId="315C2982" w14:textId="77777777" w:rsidR="00D128FB" w:rsidRPr="00631F8B" w:rsidRDefault="00D128FB" w:rsidP="006E2051">
                  <w:r w:rsidRPr="00631F8B">
                    <w:t>Stereotypes:</w:t>
                  </w:r>
                </w:p>
              </w:tc>
              <w:tc>
                <w:tcPr>
                  <w:tcW w:w="0" w:type="auto"/>
                  <w:hideMark/>
                </w:tcPr>
                <w:p w14:paraId="37B13353" w14:textId="77777777" w:rsidR="00D128FB" w:rsidRPr="00631F8B" w:rsidRDefault="00D128FB" w:rsidP="006E2051">
                  <w:r w:rsidRPr="00631F8B">
                    <w:t>«voidable»</w:t>
                  </w:r>
                </w:p>
              </w:tc>
            </w:tr>
          </w:tbl>
          <w:p w14:paraId="4AC77710" w14:textId="77777777" w:rsidR="00D128FB" w:rsidRPr="00631F8B" w:rsidRDefault="00D128FB" w:rsidP="006E2051"/>
        </w:tc>
      </w:tr>
      <w:tr w:rsidR="00D128FB" w:rsidRPr="00631F8B" w14:paraId="240886C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75D65D" w14:textId="77777777" w:rsidR="00D128FB" w:rsidRPr="00631F8B" w:rsidRDefault="00D128FB" w:rsidP="006E2051">
            <w:r w:rsidRPr="00631F8B">
              <w:rPr>
                <w:b/>
                <w:bCs/>
              </w:rPr>
              <w:t>Attribuut: nameStatus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BBED750" w14:textId="77777777" w:rsidTr="006E2051">
              <w:trPr>
                <w:tblHeader/>
                <w:tblCellSpacing w:w="0" w:type="dxa"/>
              </w:trPr>
              <w:tc>
                <w:tcPr>
                  <w:tcW w:w="360" w:type="dxa"/>
                  <w:hideMark/>
                </w:tcPr>
                <w:p w14:paraId="67ADAD29" w14:textId="77777777" w:rsidR="00D128FB" w:rsidRPr="00631F8B" w:rsidRDefault="00D128FB" w:rsidP="006E2051">
                  <w:r w:rsidRPr="00631F8B">
                    <w:t> </w:t>
                  </w:r>
                </w:p>
              </w:tc>
              <w:tc>
                <w:tcPr>
                  <w:tcW w:w="1500" w:type="dxa"/>
                  <w:hideMark/>
                </w:tcPr>
                <w:p w14:paraId="0CD8F602" w14:textId="77777777" w:rsidR="00D128FB" w:rsidRPr="00631F8B" w:rsidRDefault="00D128FB" w:rsidP="006E2051">
                  <w:r w:rsidRPr="00631F8B">
                    <w:t>Type:</w:t>
                  </w:r>
                </w:p>
              </w:tc>
              <w:tc>
                <w:tcPr>
                  <w:tcW w:w="0" w:type="auto"/>
                  <w:hideMark/>
                </w:tcPr>
                <w:p w14:paraId="7A6264B8" w14:textId="77777777" w:rsidR="00D128FB" w:rsidRPr="00631F8B" w:rsidRDefault="00D128FB" w:rsidP="006E2051">
                  <w:r w:rsidRPr="00631F8B">
                    <w:t>NameStatusValue</w:t>
                  </w:r>
                </w:p>
              </w:tc>
            </w:tr>
            <w:tr w:rsidR="00D128FB" w:rsidRPr="00074262" w14:paraId="41006835" w14:textId="77777777" w:rsidTr="006E2051">
              <w:trPr>
                <w:tblHeader/>
                <w:tblCellSpacing w:w="0" w:type="dxa"/>
              </w:trPr>
              <w:tc>
                <w:tcPr>
                  <w:tcW w:w="360" w:type="dxa"/>
                  <w:hideMark/>
                </w:tcPr>
                <w:p w14:paraId="5356E444" w14:textId="77777777" w:rsidR="00D128FB" w:rsidRPr="00631F8B" w:rsidRDefault="00D128FB" w:rsidP="006E2051">
                  <w:r w:rsidRPr="00631F8B">
                    <w:t> </w:t>
                  </w:r>
                </w:p>
              </w:tc>
              <w:tc>
                <w:tcPr>
                  <w:tcW w:w="1500" w:type="dxa"/>
                  <w:hideMark/>
                </w:tcPr>
                <w:p w14:paraId="477FD421" w14:textId="77777777" w:rsidR="00D128FB" w:rsidRPr="00631F8B" w:rsidRDefault="00D128FB" w:rsidP="006E2051">
                  <w:r w:rsidRPr="00631F8B">
                    <w:t>Definitie:</w:t>
                  </w:r>
                </w:p>
              </w:tc>
              <w:tc>
                <w:tcPr>
                  <w:tcW w:w="0" w:type="auto"/>
                  <w:hideMark/>
                </w:tcPr>
                <w:p w14:paraId="0DF9BE26" w14:textId="77777777" w:rsidR="00D128FB" w:rsidRPr="00D128FB" w:rsidRDefault="00D128FB" w:rsidP="006E2051">
                  <w:pPr>
                    <w:rPr>
                      <w:lang w:val="en-GB"/>
                    </w:rPr>
                  </w:pPr>
                  <w:r w:rsidRPr="00D128FB">
                    <w:rPr>
                      <w:lang w:val="en-GB"/>
                    </w:rPr>
                    <w:t xml:space="preserve">Qualitative information enabling to discern which credit should be given to the name with respect to its standardisation and/or its topicality. </w:t>
                  </w:r>
                </w:p>
              </w:tc>
            </w:tr>
            <w:tr w:rsidR="00D128FB" w:rsidRPr="00074262" w14:paraId="1A135E6E" w14:textId="77777777" w:rsidTr="006E2051">
              <w:trPr>
                <w:tblHeader/>
                <w:tblCellSpacing w:w="0" w:type="dxa"/>
              </w:trPr>
              <w:tc>
                <w:tcPr>
                  <w:tcW w:w="360" w:type="dxa"/>
                  <w:hideMark/>
                </w:tcPr>
                <w:p w14:paraId="47AAA021" w14:textId="77777777" w:rsidR="00D128FB" w:rsidRPr="00D128FB" w:rsidRDefault="00D128FB" w:rsidP="006E2051">
                  <w:pPr>
                    <w:rPr>
                      <w:lang w:val="en-GB"/>
                    </w:rPr>
                  </w:pPr>
                  <w:r w:rsidRPr="00D128FB">
                    <w:rPr>
                      <w:lang w:val="en-GB"/>
                    </w:rPr>
                    <w:t> </w:t>
                  </w:r>
                </w:p>
              </w:tc>
              <w:tc>
                <w:tcPr>
                  <w:tcW w:w="1500" w:type="dxa"/>
                  <w:hideMark/>
                </w:tcPr>
                <w:p w14:paraId="77CDFAE3" w14:textId="77777777" w:rsidR="00D128FB" w:rsidRPr="00631F8B" w:rsidRDefault="00D128FB" w:rsidP="006E2051">
                  <w:r w:rsidRPr="00631F8B">
                    <w:t>Omschrijving:</w:t>
                  </w:r>
                </w:p>
              </w:tc>
              <w:tc>
                <w:tcPr>
                  <w:tcW w:w="0" w:type="auto"/>
                  <w:hideMark/>
                </w:tcPr>
                <w:p w14:paraId="341EBBB2" w14:textId="77777777" w:rsidR="00D128FB" w:rsidRPr="00D128FB" w:rsidRDefault="00D128FB" w:rsidP="006E2051">
                  <w:pPr>
                    <w:rPr>
                      <w:lang w:val="en-GB"/>
                    </w:rPr>
                  </w:pPr>
                  <w:r w:rsidRPr="00D128FB">
                    <w:rPr>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D128FB" w:rsidRPr="00631F8B" w14:paraId="4D9DE63C" w14:textId="77777777" w:rsidTr="006E2051">
              <w:trPr>
                <w:tblHeader/>
                <w:tblCellSpacing w:w="0" w:type="dxa"/>
              </w:trPr>
              <w:tc>
                <w:tcPr>
                  <w:tcW w:w="360" w:type="dxa"/>
                  <w:hideMark/>
                </w:tcPr>
                <w:p w14:paraId="741A4F5D" w14:textId="77777777" w:rsidR="00D128FB" w:rsidRPr="00D128FB" w:rsidRDefault="00D128FB" w:rsidP="006E2051">
                  <w:pPr>
                    <w:rPr>
                      <w:lang w:val="en-GB"/>
                    </w:rPr>
                  </w:pPr>
                  <w:r w:rsidRPr="00D128FB">
                    <w:rPr>
                      <w:lang w:val="en-GB"/>
                    </w:rPr>
                    <w:t> </w:t>
                  </w:r>
                </w:p>
              </w:tc>
              <w:tc>
                <w:tcPr>
                  <w:tcW w:w="1500" w:type="dxa"/>
                  <w:hideMark/>
                </w:tcPr>
                <w:p w14:paraId="3063A5D6" w14:textId="77777777" w:rsidR="00D128FB" w:rsidRPr="00631F8B" w:rsidRDefault="00D128FB" w:rsidP="006E2051">
                  <w:r w:rsidRPr="00631F8B">
                    <w:t>Multipliciteit:</w:t>
                  </w:r>
                </w:p>
              </w:tc>
              <w:tc>
                <w:tcPr>
                  <w:tcW w:w="0" w:type="auto"/>
                  <w:hideMark/>
                </w:tcPr>
                <w:p w14:paraId="79DDD0BD" w14:textId="77777777" w:rsidR="00D128FB" w:rsidRPr="00631F8B" w:rsidRDefault="00D128FB" w:rsidP="006E2051">
                  <w:r w:rsidRPr="00631F8B">
                    <w:t>1</w:t>
                  </w:r>
                </w:p>
              </w:tc>
            </w:tr>
            <w:tr w:rsidR="00D128FB" w:rsidRPr="00631F8B" w14:paraId="30E74BBB" w14:textId="77777777" w:rsidTr="006E2051">
              <w:trPr>
                <w:tblHeader/>
                <w:tblCellSpacing w:w="0" w:type="dxa"/>
              </w:trPr>
              <w:tc>
                <w:tcPr>
                  <w:tcW w:w="360" w:type="dxa"/>
                  <w:hideMark/>
                </w:tcPr>
                <w:p w14:paraId="3D966423" w14:textId="77777777" w:rsidR="00D128FB" w:rsidRPr="00631F8B" w:rsidRDefault="00D128FB" w:rsidP="006E2051">
                  <w:r w:rsidRPr="00631F8B">
                    <w:t> </w:t>
                  </w:r>
                </w:p>
              </w:tc>
              <w:tc>
                <w:tcPr>
                  <w:tcW w:w="1500" w:type="dxa"/>
                  <w:hideMark/>
                </w:tcPr>
                <w:p w14:paraId="4D8C7279" w14:textId="77777777" w:rsidR="00D128FB" w:rsidRPr="00631F8B" w:rsidRDefault="00D128FB" w:rsidP="006E2051">
                  <w:r w:rsidRPr="00631F8B">
                    <w:t>Stereotypes:</w:t>
                  </w:r>
                </w:p>
              </w:tc>
              <w:tc>
                <w:tcPr>
                  <w:tcW w:w="0" w:type="auto"/>
                  <w:hideMark/>
                </w:tcPr>
                <w:p w14:paraId="20106B0B" w14:textId="77777777" w:rsidR="00D128FB" w:rsidRPr="00631F8B" w:rsidRDefault="00D128FB" w:rsidP="006E2051">
                  <w:r w:rsidRPr="00631F8B">
                    <w:t>«voidable»</w:t>
                  </w:r>
                </w:p>
              </w:tc>
            </w:tr>
          </w:tbl>
          <w:p w14:paraId="34510A65" w14:textId="77777777" w:rsidR="00D128FB" w:rsidRPr="00631F8B" w:rsidRDefault="00D128FB" w:rsidP="006E2051"/>
        </w:tc>
      </w:tr>
      <w:tr w:rsidR="00D128FB" w:rsidRPr="00631F8B" w14:paraId="01B566F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276212" w14:textId="77777777" w:rsidR="00D128FB" w:rsidRPr="00631F8B" w:rsidRDefault="00D128FB" w:rsidP="006E2051">
            <w:r w:rsidRPr="00631F8B">
              <w:rPr>
                <w:b/>
                <w:bCs/>
              </w:rPr>
              <w:t>Attribuut: sourceOfName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F91BF92" w14:textId="77777777" w:rsidTr="006E2051">
              <w:trPr>
                <w:tblHeader/>
                <w:tblCellSpacing w:w="0" w:type="dxa"/>
              </w:trPr>
              <w:tc>
                <w:tcPr>
                  <w:tcW w:w="360" w:type="dxa"/>
                  <w:hideMark/>
                </w:tcPr>
                <w:p w14:paraId="5FEA4E50" w14:textId="77777777" w:rsidR="00D128FB" w:rsidRPr="00631F8B" w:rsidRDefault="00D128FB" w:rsidP="006E2051">
                  <w:r w:rsidRPr="00631F8B">
                    <w:t> </w:t>
                  </w:r>
                </w:p>
              </w:tc>
              <w:tc>
                <w:tcPr>
                  <w:tcW w:w="1500" w:type="dxa"/>
                  <w:hideMark/>
                </w:tcPr>
                <w:p w14:paraId="3ACB43FB" w14:textId="77777777" w:rsidR="00D128FB" w:rsidRPr="00631F8B" w:rsidRDefault="00D128FB" w:rsidP="006E2051">
                  <w:r w:rsidRPr="00631F8B">
                    <w:t>Type:</w:t>
                  </w:r>
                </w:p>
              </w:tc>
              <w:tc>
                <w:tcPr>
                  <w:tcW w:w="0" w:type="auto"/>
                  <w:hideMark/>
                </w:tcPr>
                <w:p w14:paraId="22FBC3C2" w14:textId="77777777" w:rsidR="00D128FB" w:rsidRPr="00631F8B" w:rsidRDefault="00D128FB" w:rsidP="006E2051">
                  <w:r w:rsidRPr="00631F8B">
                    <w:t>CharacterString</w:t>
                  </w:r>
                </w:p>
              </w:tc>
            </w:tr>
            <w:tr w:rsidR="00D128FB" w:rsidRPr="00074262" w14:paraId="7B204A60" w14:textId="77777777" w:rsidTr="006E2051">
              <w:trPr>
                <w:tblHeader/>
                <w:tblCellSpacing w:w="0" w:type="dxa"/>
              </w:trPr>
              <w:tc>
                <w:tcPr>
                  <w:tcW w:w="360" w:type="dxa"/>
                  <w:hideMark/>
                </w:tcPr>
                <w:p w14:paraId="056F1291" w14:textId="77777777" w:rsidR="00D128FB" w:rsidRPr="00631F8B" w:rsidRDefault="00D128FB" w:rsidP="006E2051">
                  <w:r w:rsidRPr="00631F8B">
                    <w:t> </w:t>
                  </w:r>
                </w:p>
              </w:tc>
              <w:tc>
                <w:tcPr>
                  <w:tcW w:w="1500" w:type="dxa"/>
                  <w:hideMark/>
                </w:tcPr>
                <w:p w14:paraId="112805F1" w14:textId="77777777" w:rsidR="00D128FB" w:rsidRPr="00631F8B" w:rsidRDefault="00D128FB" w:rsidP="006E2051">
                  <w:r w:rsidRPr="00631F8B">
                    <w:t>Definitie:</w:t>
                  </w:r>
                </w:p>
              </w:tc>
              <w:tc>
                <w:tcPr>
                  <w:tcW w:w="0" w:type="auto"/>
                  <w:hideMark/>
                </w:tcPr>
                <w:p w14:paraId="4778AA0B" w14:textId="77777777" w:rsidR="00D128FB" w:rsidRPr="00D128FB" w:rsidRDefault="00D128FB" w:rsidP="006E2051">
                  <w:pPr>
                    <w:rPr>
                      <w:lang w:val="en-GB"/>
                    </w:rPr>
                  </w:pPr>
                  <w:r w:rsidRPr="00D128FB">
                    <w:rPr>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D128FB" w:rsidRPr="00074262" w14:paraId="49871079" w14:textId="77777777" w:rsidTr="006E2051">
              <w:trPr>
                <w:tblHeader/>
                <w:tblCellSpacing w:w="0" w:type="dxa"/>
              </w:trPr>
              <w:tc>
                <w:tcPr>
                  <w:tcW w:w="360" w:type="dxa"/>
                  <w:hideMark/>
                </w:tcPr>
                <w:p w14:paraId="20D231AC" w14:textId="77777777" w:rsidR="00D128FB" w:rsidRPr="00D128FB" w:rsidRDefault="00D128FB" w:rsidP="006E2051">
                  <w:pPr>
                    <w:rPr>
                      <w:lang w:val="en-GB"/>
                    </w:rPr>
                  </w:pPr>
                  <w:r w:rsidRPr="00D128FB">
                    <w:rPr>
                      <w:lang w:val="en-GB"/>
                    </w:rPr>
                    <w:t> </w:t>
                  </w:r>
                </w:p>
              </w:tc>
              <w:tc>
                <w:tcPr>
                  <w:tcW w:w="1500" w:type="dxa"/>
                  <w:hideMark/>
                </w:tcPr>
                <w:p w14:paraId="3AC8636F" w14:textId="77777777" w:rsidR="00D128FB" w:rsidRPr="00631F8B" w:rsidRDefault="00D128FB" w:rsidP="006E2051">
                  <w:r w:rsidRPr="00631F8B">
                    <w:t>Omschrijving:</w:t>
                  </w:r>
                </w:p>
              </w:tc>
              <w:tc>
                <w:tcPr>
                  <w:tcW w:w="0" w:type="auto"/>
                  <w:hideMark/>
                </w:tcPr>
                <w:p w14:paraId="349B6BE5" w14:textId="77777777" w:rsidR="00D128FB" w:rsidRPr="00D128FB" w:rsidRDefault="00D128FB" w:rsidP="006E2051">
                  <w:pPr>
                    <w:rPr>
                      <w:lang w:val="en-GB"/>
                    </w:rPr>
                  </w:pPr>
                  <w:r w:rsidRPr="00D128FB">
                    <w:rPr>
                      <w:lang w:val="en-GB"/>
                    </w:rPr>
                    <w:t>EXAMPLES Gazetteer, geographical names data set.</w:t>
                  </w:r>
                </w:p>
              </w:tc>
            </w:tr>
            <w:tr w:rsidR="00D128FB" w:rsidRPr="00631F8B" w14:paraId="3BA5111D" w14:textId="77777777" w:rsidTr="006E2051">
              <w:trPr>
                <w:tblHeader/>
                <w:tblCellSpacing w:w="0" w:type="dxa"/>
              </w:trPr>
              <w:tc>
                <w:tcPr>
                  <w:tcW w:w="360" w:type="dxa"/>
                  <w:hideMark/>
                </w:tcPr>
                <w:p w14:paraId="5D8FDB74" w14:textId="77777777" w:rsidR="00D128FB" w:rsidRPr="00D128FB" w:rsidRDefault="00D128FB" w:rsidP="006E2051">
                  <w:pPr>
                    <w:rPr>
                      <w:lang w:val="en-GB"/>
                    </w:rPr>
                  </w:pPr>
                  <w:r w:rsidRPr="00D128FB">
                    <w:rPr>
                      <w:lang w:val="en-GB"/>
                    </w:rPr>
                    <w:t> </w:t>
                  </w:r>
                </w:p>
              </w:tc>
              <w:tc>
                <w:tcPr>
                  <w:tcW w:w="1500" w:type="dxa"/>
                  <w:hideMark/>
                </w:tcPr>
                <w:p w14:paraId="72E2E7C0" w14:textId="77777777" w:rsidR="00D128FB" w:rsidRPr="00631F8B" w:rsidRDefault="00D128FB" w:rsidP="006E2051">
                  <w:r w:rsidRPr="00631F8B">
                    <w:t>Multipliciteit:</w:t>
                  </w:r>
                </w:p>
              </w:tc>
              <w:tc>
                <w:tcPr>
                  <w:tcW w:w="0" w:type="auto"/>
                  <w:hideMark/>
                </w:tcPr>
                <w:p w14:paraId="05E19F33" w14:textId="77777777" w:rsidR="00D128FB" w:rsidRPr="00631F8B" w:rsidRDefault="00D128FB" w:rsidP="006E2051">
                  <w:r w:rsidRPr="00631F8B">
                    <w:t>1</w:t>
                  </w:r>
                </w:p>
              </w:tc>
            </w:tr>
            <w:tr w:rsidR="00D128FB" w:rsidRPr="00631F8B" w14:paraId="4DADB4CE" w14:textId="77777777" w:rsidTr="006E2051">
              <w:trPr>
                <w:tblHeader/>
                <w:tblCellSpacing w:w="0" w:type="dxa"/>
              </w:trPr>
              <w:tc>
                <w:tcPr>
                  <w:tcW w:w="360" w:type="dxa"/>
                  <w:hideMark/>
                </w:tcPr>
                <w:p w14:paraId="468E581B" w14:textId="77777777" w:rsidR="00D128FB" w:rsidRPr="00631F8B" w:rsidRDefault="00D128FB" w:rsidP="006E2051">
                  <w:r w:rsidRPr="00631F8B">
                    <w:t> </w:t>
                  </w:r>
                </w:p>
              </w:tc>
              <w:tc>
                <w:tcPr>
                  <w:tcW w:w="1500" w:type="dxa"/>
                  <w:hideMark/>
                </w:tcPr>
                <w:p w14:paraId="5DD6E417" w14:textId="77777777" w:rsidR="00D128FB" w:rsidRPr="00631F8B" w:rsidRDefault="00D128FB" w:rsidP="006E2051">
                  <w:r w:rsidRPr="00631F8B">
                    <w:t>Stereotypes:</w:t>
                  </w:r>
                </w:p>
              </w:tc>
              <w:tc>
                <w:tcPr>
                  <w:tcW w:w="0" w:type="auto"/>
                  <w:hideMark/>
                </w:tcPr>
                <w:p w14:paraId="17F92FDB" w14:textId="77777777" w:rsidR="00D128FB" w:rsidRPr="00631F8B" w:rsidRDefault="00D128FB" w:rsidP="006E2051">
                  <w:r w:rsidRPr="00631F8B">
                    <w:t>«voidable»</w:t>
                  </w:r>
                </w:p>
              </w:tc>
            </w:tr>
          </w:tbl>
          <w:p w14:paraId="1BFE3148" w14:textId="77777777" w:rsidR="00D128FB" w:rsidRPr="00631F8B" w:rsidRDefault="00D128FB" w:rsidP="006E2051"/>
        </w:tc>
      </w:tr>
      <w:tr w:rsidR="00D128FB" w:rsidRPr="00631F8B" w14:paraId="49CC7B5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3B89A4" w14:textId="77777777" w:rsidR="00D128FB" w:rsidRPr="00631F8B" w:rsidRDefault="00D128FB" w:rsidP="006E2051">
            <w:r w:rsidRPr="00631F8B">
              <w:rPr>
                <w:b/>
                <w:bCs/>
              </w:rPr>
              <w:t>Attribuut: pronunciation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68CCC0D" w14:textId="77777777" w:rsidTr="006E2051">
              <w:trPr>
                <w:tblHeader/>
                <w:tblCellSpacing w:w="0" w:type="dxa"/>
              </w:trPr>
              <w:tc>
                <w:tcPr>
                  <w:tcW w:w="360" w:type="dxa"/>
                  <w:hideMark/>
                </w:tcPr>
                <w:p w14:paraId="321C1ABE" w14:textId="77777777" w:rsidR="00D128FB" w:rsidRPr="00631F8B" w:rsidRDefault="00D128FB" w:rsidP="006E2051">
                  <w:r w:rsidRPr="00631F8B">
                    <w:t> </w:t>
                  </w:r>
                </w:p>
              </w:tc>
              <w:tc>
                <w:tcPr>
                  <w:tcW w:w="1500" w:type="dxa"/>
                  <w:hideMark/>
                </w:tcPr>
                <w:p w14:paraId="7B3AC469" w14:textId="77777777" w:rsidR="00D128FB" w:rsidRPr="00631F8B" w:rsidRDefault="00D128FB" w:rsidP="006E2051">
                  <w:r w:rsidRPr="00631F8B">
                    <w:t>Type:</w:t>
                  </w:r>
                </w:p>
              </w:tc>
              <w:tc>
                <w:tcPr>
                  <w:tcW w:w="0" w:type="auto"/>
                  <w:hideMark/>
                </w:tcPr>
                <w:p w14:paraId="188DE4BC" w14:textId="77777777" w:rsidR="00D128FB" w:rsidRPr="00631F8B" w:rsidRDefault="00D128FB" w:rsidP="006E2051">
                  <w:r w:rsidRPr="00631F8B">
                    <w:t>PronunciationOfName</w:t>
                  </w:r>
                </w:p>
              </w:tc>
            </w:tr>
            <w:tr w:rsidR="00D128FB" w:rsidRPr="00074262" w14:paraId="74D850E6" w14:textId="77777777" w:rsidTr="006E2051">
              <w:trPr>
                <w:tblHeader/>
                <w:tblCellSpacing w:w="0" w:type="dxa"/>
              </w:trPr>
              <w:tc>
                <w:tcPr>
                  <w:tcW w:w="360" w:type="dxa"/>
                  <w:hideMark/>
                </w:tcPr>
                <w:p w14:paraId="327CDAB3" w14:textId="77777777" w:rsidR="00D128FB" w:rsidRPr="00631F8B" w:rsidRDefault="00D128FB" w:rsidP="006E2051">
                  <w:r w:rsidRPr="00631F8B">
                    <w:t> </w:t>
                  </w:r>
                </w:p>
              </w:tc>
              <w:tc>
                <w:tcPr>
                  <w:tcW w:w="1500" w:type="dxa"/>
                  <w:hideMark/>
                </w:tcPr>
                <w:p w14:paraId="7ADEE5E8" w14:textId="77777777" w:rsidR="00D128FB" w:rsidRPr="00631F8B" w:rsidRDefault="00D128FB" w:rsidP="006E2051">
                  <w:r w:rsidRPr="00631F8B">
                    <w:t>Definitie:</w:t>
                  </w:r>
                </w:p>
              </w:tc>
              <w:tc>
                <w:tcPr>
                  <w:tcW w:w="0" w:type="auto"/>
                  <w:hideMark/>
                </w:tcPr>
                <w:p w14:paraId="5426F02A" w14:textId="77777777" w:rsidR="00D128FB" w:rsidRPr="00D128FB" w:rsidRDefault="00D128FB" w:rsidP="006E2051">
                  <w:pPr>
                    <w:rPr>
                      <w:lang w:val="en-GB"/>
                    </w:rPr>
                  </w:pPr>
                  <w:r w:rsidRPr="00D128FB">
                    <w:rPr>
                      <w:lang w:val="en-GB"/>
                    </w:rPr>
                    <w:t xml:space="preserve">Proper, correct or standard (standard within the linguistic community concerned) pronunciation of the geographical name. </w:t>
                  </w:r>
                </w:p>
              </w:tc>
            </w:tr>
            <w:tr w:rsidR="00D128FB" w:rsidRPr="00074262" w14:paraId="002C8E3B" w14:textId="77777777" w:rsidTr="006E2051">
              <w:trPr>
                <w:tblHeader/>
                <w:tblCellSpacing w:w="0" w:type="dxa"/>
              </w:trPr>
              <w:tc>
                <w:tcPr>
                  <w:tcW w:w="360" w:type="dxa"/>
                  <w:hideMark/>
                </w:tcPr>
                <w:p w14:paraId="29A478FF" w14:textId="77777777" w:rsidR="00D128FB" w:rsidRPr="00D128FB" w:rsidRDefault="00D128FB" w:rsidP="006E2051">
                  <w:pPr>
                    <w:rPr>
                      <w:lang w:val="en-GB"/>
                    </w:rPr>
                  </w:pPr>
                  <w:r w:rsidRPr="00D128FB">
                    <w:rPr>
                      <w:lang w:val="en-GB"/>
                    </w:rPr>
                    <w:t> </w:t>
                  </w:r>
                </w:p>
              </w:tc>
              <w:tc>
                <w:tcPr>
                  <w:tcW w:w="1500" w:type="dxa"/>
                  <w:hideMark/>
                </w:tcPr>
                <w:p w14:paraId="25C2A8C7" w14:textId="77777777" w:rsidR="00D128FB" w:rsidRPr="00631F8B" w:rsidRDefault="00D128FB" w:rsidP="006E2051">
                  <w:r w:rsidRPr="00631F8B">
                    <w:t>Omschrijving:</w:t>
                  </w:r>
                </w:p>
              </w:tc>
              <w:tc>
                <w:tcPr>
                  <w:tcW w:w="0" w:type="auto"/>
                  <w:hideMark/>
                </w:tcPr>
                <w:p w14:paraId="37D1A17A" w14:textId="77777777" w:rsidR="00D128FB" w:rsidRPr="00D128FB" w:rsidRDefault="00D128FB" w:rsidP="006E2051">
                  <w:pPr>
                    <w:rPr>
                      <w:lang w:val="en-GB"/>
                    </w:rPr>
                  </w:pPr>
                  <w:r w:rsidRPr="00D128FB">
                    <w:rPr>
                      <w:lang w:val="en-GB"/>
                    </w:rPr>
                    <w:t>SOURCE Adapted from [UNGEGN Manual 2006].</w:t>
                  </w:r>
                </w:p>
              </w:tc>
            </w:tr>
            <w:tr w:rsidR="00D128FB" w:rsidRPr="00631F8B" w14:paraId="329583F3" w14:textId="77777777" w:rsidTr="006E2051">
              <w:trPr>
                <w:tblHeader/>
                <w:tblCellSpacing w:w="0" w:type="dxa"/>
              </w:trPr>
              <w:tc>
                <w:tcPr>
                  <w:tcW w:w="360" w:type="dxa"/>
                  <w:hideMark/>
                </w:tcPr>
                <w:p w14:paraId="485916CB" w14:textId="77777777" w:rsidR="00D128FB" w:rsidRPr="00D128FB" w:rsidRDefault="00D128FB" w:rsidP="006E2051">
                  <w:pPr>
                    <w:rPr>
                      <w:lang w:val="en-GB"/>
                    </w:rPr>
                  </w:pPr>
                  <w:r w:rsidRPr="00D128FB">
                    <w:rPr>
                      <w:lang w:val="en-GB"/>
                    </w:rPr>
                    <w:t> </w:t>
                  </w:r>
                </w:p>
              </w:tc>
              <w:tc>
                <w:tcPr>
                  <w:tcW w:w="1500" w:type="dxa"/>
                  <w:hideMark/>
                </w:tcPr>
                <w:p w14:paraId="1CCC4DC8" w14:textId="77777777" w:rsidR="00D128FB" w:rsidRPr="00631F8B" w:rsidRDefault="00D128FB" w:rsidP="006E2051">
                  <w:r w:rsidRPr="00631F8B">
                    <w:t>Multipliciteit:</w:t>
                  </w:r>
                </w:p>
              </w:tc>
              <w:tc>
                <w:tcPr>
                  <w:tcW w:w="0" w:type="auto"/>
                  <w:hideMark/>
                </w:tcPr>
                <w:p w14:paraId="64D09FF6" w14:textId="77777777" w:rsidR="00D128FB" w:rsidRPr="00631F8B" w:rsidRDefault="00D128FB" w:rsidP="006E2051">
                  <w:r w:rsidRPr="00631F8B">
                    <w:t>1</w:t>
                  </w:r>
                </w:p>
              </w:tc>
            </w:tr>
            <w:tr w:rsidR="00D128FB" w:rsidRPr="00631F8B" w14:paraId="4755C4F0" w14:textId="77777777" w:rsidTr="006E2051">
              <w:trPr>
                <w:tblHeader/>
                <w:tblCellSpacing w:w="0" w:type="dxa"/>
              </w:trPr>
              <w:tc>
                <w:tcPr>
                  <w:tcW w:w="360" w:type="dxa"/>
                  <w:hideMark/>
                </w:tcPr>
                <w:p w14:paraId="2CF3C41D" w14:textId="77777777" w:rsidR="00D128FB" w:rsidRPr="00631F8B" w:rsidRDefault="00D128FB" w:rsidP="006E2051">
                  <w:r w:rsidRPr="00631F8B">
                    <w:t> </w:t>
                  </w:r>
                </w:p>
              </w:tc>
              <w:tc>
                <w:tcPr>
                  <w:tcW w:w="1500" w:type="dxa"/>
                  <w:hideMark/>
                </w:tcPr>
                <w:p w14:paraId="1EB76747" w14:textId="77777777" w:rsidR="00D128FB" w:rsidRPr="00631F8B" w:rsidRDefault="00D128FB" w:rsidP="006E2051">
                  <w:r w:rsidRPr="00631F8B">
                    <w:t>Stereotypes:</w:t>
                  </w:r>
                </w:p>
              </w:tc>
              <w:tc>
                <w:tcPr>
                  <w:tcW w:w="0" w:type="auto"/>
                  <w:hideMark/>
                </w:tcPr>
                <w:p w14:paraId="7D01C0FE" w14:textId="77777777" w:rsidR="00D128FB" w:rsidRPr="00631F8B" w:rsidRDefault="00D128FB" w:rsidP="006E2051">
                  <w:r w:rsidRPr="00631F8B">
                    <w:t>«voidable»</w:t>
                  </w:r>
                </w:p>
              </w:tc>
            </w:tr>
          </w:tbl>
          <w:p w14:paraId="4070FDFC" w14:textId="77777777" w:rsidR="00D128FB" w:rsidRPr="00631F8B" w:rsidRDefault="00D128FB" w:rsidP="006E2051"/>
        </w:tc>
      </w:tr>
      <w:tr w:rsidR="00D128FB" w:rsidRPr="00631F8B" w14:paraId="200FFF2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A5C8A6" w14:textId="77777777" w:rsidR="00D128FB" w:rsidRPr="00631F8B" w:rsidRDefault="00D128FB" w:rsidP="006E2051">
            <w:r w:rsidRPr="00631F8B">
              <w:rPr>
                <w:b/>
                <w:bCs/>
              </w:rPr>
              <w:t>Attribuut: spelling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9F6A769" w14:textId="77777777" w:rsidTr="006E2051">
              <w:trPr>
                <w:tblHeader/>
                <w:tblCellSpacing w:w="0" w:type="dxa"/>
              </w:trPr>
              <w:tc>
                <w:tcPr>
                  <w:tcW w:w="360" w:type="dxa"/>
                  <w:hideMark/>
                </w:tcPr>
                <w:p w14:paraId="270F59AE" w14:textId="77777777" w:rsidR="00D128FB" w:rsidRPr="00631F8B" w:rsidRDefault="00D128FB" w:rsidP="006E2051">
                  <w:r w:rsidRPr="00631F8B">
                    <w:lastRenderedPageBreak/>
                    <w:t> </w:t>
                  </w:r>
                </w:p>
              </w:tc>
              <w:tc>
                <w:tcPr>
                  <w:tcW w:w="1500" w:type="dxa"/>
                  <w:hideMark/>
                </w:tcPr>
                <w:p w14:paraId="12F025BB" w14:textId="77777777" w:rsidR="00D128FB" w:rsidRPr="00631F8B" w:rsidRDefault="00D128FB" w:rsidP="006E2051">
                  <w:r w:rsidRPr="00631F8B">
                    <w:t>Type:</w:t>
                  </w:r>
                </w:p>
              </w:tc>
              <w:tc>
                <w:tcPr>
                  <w:tcW w:w="0" w:type="auto"/>
                  <w:hideMark/>
                </w:tcPr>
                <w:p w14:paraId="21E42F48" w14:textId="77777777" w:rsidR="00D128FB" w:rsidRPr="00631F8B" w:rsidRDefault="00D128FB" w:rsidP="006E2051">
                  <w:r w:rsidRPr="00631F8B">
                    <w:t>SpellingOfName</w:t>
                  </w:r>
                </w:p>
              </w:tc>
            </w:tr>
            <w:tr w:rsidR="00D128FB" w:rsidRPr="00074262" w14:paraId="2B115122" w14:textId="77777777" w:rsidTr="006E2051">
              <w:trPr>
                <w:tblHeader/>
                <w:tblCellSpacing w:w="0" w:type="dxa"/>
              </w:trPr>
              <w:tc>
                <w:tcPr>
                  <w:tcW w:w="360" w:type="dxa"/>
                  <w:hideMark/>
                </w:tcPr>
                <w:p w14:paraId="16814136" w14:textId="77777777" w:rsidR="00D128FB" w:rsidRPr="00631F8B" w:rsidRDefault="00D128FB" w:rsidP="006E2051">
                  <w:r w:rsidRPr="00631F8B">
                    <w:t> </w:t>
                  </w:r>
                </w:p>
              </w:tc>
              <w:tc>
                <w:tcPr>
                  <w:tcW w:w="1500" w:type="dxa"/>
                  <w:hideMark/>
                </w:tcPr>
                <w:p w14:paraId="77AF74D4" w14:textId="77777777" w:rsidR="00D128FB" w:rsidRPr="00631F8B" w:rsidRDefault="00D128FB" w:rsidP="006E2051">
                  <w:r w:rsidRPr="00631F8B">
                    <w:t>Definitie:</w:t>
                  </w:r>
                </w:p>
              </w:tc>
              <w:tc>
                <w:tcPr>
                  <w:tcW w:w="0" w:type="auto"/>
                  <w:hideMark/>
                </w:tcPr>
                <w:p w14:paraId="2121DC68" w14:textId="77777777" w:rsidR="00D128FB" w:rsidRPr="00D128FB" w:rsidRDefault="00D128FB" w:rsidP="006E2051">
                  <w:pPr>
                    <w:rPr>
                      <w:lang w:val="en-GB"/>
                    </w:rPr>
                  </w:pPr>
                  <w:r w:rsidRPr="00D128FB">
                    <w:rPr>
                      <w:lang w:val="en-GB"/>
                    </w:rPr>
                    <w:t xml:space="preserve">A proper way of writing the geographical name. </w:t>
                  </w:r>
                </w:p>
              </w:tc>
            </w:tr>
            <w:tr w:rsidR="00D128FB" w:rsidRPr="00074262" w14:paraId="50C74CD9" w14:textId="77777777" w:rsidTr="006E2051">
              <w:trPr>
                <w:tblHeader/>
                <w:tblCellSpacing w:w="0" w:type="dxa"/>
              </w:trPr>
              <w:tc>
                <w:tcPr>
                  <w:tcW w:w="360" w:type="dxa"/>
                  <w:hideMark/>
                </w:tcPr>
                <w:p w14:paraId="5262468A" w14:textId="77777777" w:rsidR="00D128FB" w:rsidRPr="00D128FB" w:rsidRDefault="00D128FB" w:rsidP="006E2051">
                  <w:pPr>
                    <w:rPr>
                      <w:lang w:val="en-GB"/>
                    </w:rPr>
                  </w:pPr>
                  <w:r w:rsidRPr="00D128FB">
                    <w:rPr>
                      <w:lang w:val="en-GB"/>
                    </w:rPr>
                    <w:t> </w:t>
                  </w:r>
                </w:p>
              </w:tc>
              <w:tc>
                <w:tcPr>
                  <w:tcW w:w="1500" w:type="dxa"/>
                  <w:hideMark/>
                </w:tcPr>
                <w:p w14:paraId="1F38F706" w14:textId="77777777" w:rsidR="00D128FB" w:rsidRPr="00631F8B" w:rsidRDefault="00D128FB" w:rsidP="006E2051">
                  <w:r w:rsidRPr="00631F8B">
                    <w:t>Omschrijving:</w:t>
                  </w:r>
                </w:p>
              </w:tc>
              <w:tc>
                <w:tcPr>
                  <w:tcW w:w="0" w:type="auto"/>
                  <w:hideMark/>
                </w:tcPr>
                <w:p w14:paraId="67696151" w14:textId="77777777" w:rsidR="00D128FB" w:rsidRPr="00D128FB" w:rsidRDefault="00D128FB" w:rsidP="006E2051">
                  <w:pPr>
                    <w:rPr>
                      <w:lang w:val="en-GB"/>
                    </w:rPr>
                  </w:pPr>
                  <w:r w:rsidRPr="00D128FB">
                    <w:rPr>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D128FB" w:rsidRPr="00631F8B" w14:paraId="71BCDFB9" w14:textId="77777777" w:rsidTr="006E2051">
              <w:trPr>
                <w:tblHeader/>
                <w:tblCellSpacing w:w="0" w:type="dxa"/>
              </w:trPr>
              <w:tc>
                <w:tcPr>
                  <w:tcW w:w="360" w:type="dxa"/>
                  <w:hideMark/>
                </w:tcPr>
                <w:p w14:paraId="08DBF44E" w14:textId="77777777" w:rsidR="00D128FB" w:rsidRPr="00D128FB" w:rsidRDefault="00D128FB" w:rsidP="006E2051">
                  <w:pPr>
                    <w:rPr>
                      <w:lang w:val="en-GB"/>
                    </w:rPr>
                  </w:pPr>
                  <w:r w:rsidRPr="00D128FB">
                    <w:rPr>
                      <w:lang w:val="en-GB"/>
                    </w:rPr>
                    <w:t> </w:t>
                  </w:r>
                </w:p>
              </w:tc>
              <w:tc>
                <w:tcPr>
                  <w:tcW w:w="1500" w:type="dxa"/>
                  <w:hideMark/>
                </w:tcPr>
                <w:p w14:paraId="79381525" w14:textId="77777777" w:rsidR="00D128FB" w:rsidRPr="00631F8B" w:rsidRDefault="00D128FB" w:rsidP="006E2051">
                  <w:r w:rsidRPr="00631F8B">
                    <w:t>Multipliciteit:</w:t>
                  </w:r>
                </w:p>
              </w:tc>
              <w:tc>
                <w:tcPr>
                  <w:tcW w:w="0" w:type="auto"/>
                  <w:hideMark/>
                </w:tcPr>
                <w:p w14:paraId="77903136" w14:textId="77777777" w:rsidR="00D128FB" w:rsidRPr="00631F8B" w:rsidRDefault="00D128FB" w:rsidP="006E2051">
                  <w:r w:rsidRPr="00631F8B">
                    <w:t>1..*</w:t>
                  </w:r>
                </w:p>
              </w:tc>
            </w:tr>
          </w:tbl>
          <w:p w14:paraId="75DFA6D4" w14:textId="77777777" w:rsidR="00D128FB" w:rsidRPr="00631F8B" w:rsidRDefault="00D128FB" w:rsidP="006E2051"/>
        </w:tc>
      </w:tr>
      <w:tr w:rsidR="00D128FB" w:rsidRPr="00631F8B" w14:paraId="1D2081D3"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BBFC1" w14:textId="77777777" w:rsidR="00D128FB" w:rsidRPr="00631F8B" w:rsidRDefault="00D128FB" w:rsidP="006E2051">
            <w:r w:rsidRPr="00631F8B">
              <w:rPr>
                <w:b/>
                <w:bCs/>
              </w:rPr>
              <w:lastRenderedPageBreak/>
              <w:t>Attribuut: grammaticalGender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DFDAC4A" w14:textId="77777777" w:rsidTr="006E2051">
              <w:trPr>
                <w:tblHeader/>
                <w:tblCellSpacing w:w="0" w:type="dxa"/>
              </w:trPr>
              <w:tc>
                <w:tcPr>
                  <w:tcW w:w="360" w:type="dxa"/>
                  <w:hideMark/>
                </w:tcPr>
                <w:p w14:paraId="5DB80104" w14:textId="77777777" w:rsidR="00D128FB" w:rsidRPr="00631F8B" w:rsidRDefault="00D128FB" w:rsidP="006E2051">
                  <w:r w:rsidRPr="00631F8B">
                    <w:t> </w:t>
                  </w:r>
                </w:p>
              </w:tc>
              <w:tc>
                <w:tcPr>
                  <w:tcW w:w="1500" w:type="dxa"/>
                  <w:hideMark/>
                </w:tcPr>
                <w:p w14:paraId="770BCF3D" w14:textId="77777777" w:rsidR="00D128FB" w:rsidRPr="00631F8B" w:rsidRDefault="00D128FB" w:rsidP="006E2051">
                  <w:r w:rsidRPr="00631F8B">
                    <w:t>Type:</w:t>
                  </w:r>
                </w:p>
              </w:tc>
              <w:tc>
                <w:tcPr>
                  <w:tcW w:w="0" w:type="auto"/>
                  <w:hideMark/>
                </w:tcPr>
                <w:p w14:paraId="1B1A60BB" w14:textId="77777777" w:rsidR="00D128FB" w:rsidRPr="00631F8B" w:rsidRDefault="00D128FB" w:rsidP="006E2051">
                  <w:r w:rsidRPr="00631F8B">
                    <w:t>GrammaticalGenderValue</w:t>
                  </w:r>
                </w:p>
              </w:tc>
            </w:tr>
            <w:tr w:rsidR="00D128FB" w:rsidRPr="00074262" w14:paraId="250BCD69" w14:textId="77777777" w:rsidTr="006E2051">
              <w:trPr>
                <w:tblHeader/>
                <w:tblCellSpacing w:w="0" w:type="dxa"/>
              </w:trPr>
              <w:tc>
                <w:tcPr>
                  <w:tcW w:w="360" w:type="dxa"/>
                  <w:hideMark/>
                </w:tcPr>
                <w:p w14:paraId="67C78239" w14:textId="77777777" w:rsidR="00D128FB" w:rsidRPr="00631F8B" w:rsidRDefault="00D128FB" w:rsidP="006E2051">
                  <w:r w:rsidRPr="00631F8B">
                    <w:t> </w:t>
                  </w:r>
                </w:p>
              </w:tc>
              <w:tc>
                <w:tcPr>
                  <w:tcW w:w="1500" w:type="dxa"/>
                  <w:hideMark/>
                </w:tcPr>
                <w:p w14:paraId="6BDBC1C3" w14:textId="77777777" w:rsidR="00D128FB" w:rsidRPr="00631F8B" w:rsidRDefault="00D128FB" w:rsidP="006E2051">
                  <w:r w:rsidRPr="00631F8B">
                    <w:t>Definitie:</w:t>
                  </w:r>
                </w:p>
              </w:tc>
              <w:tc>
                <w:tcPr>
                  <w:tcW w:w="0" w:type="auto"/>
                  <w:hideMark/>
                </w:tcPr>
                <w:p w14:paraId="68A535BF" w14:textId="77777777" w:rsidR="00D128FB" w:rsidRPr="00D128FB" w:rsidRDefault="00D128FB" w:rsidP="006E2051">
                  <w:pPr>
                    <w:rPr>
                      <w:lang w:val="en-GB"/>
                    </w:rPr>
                  </w:pPr>
                  <w:r w:rsidRPr="00D128FB">
                    <w:rPr>
                      <w:lang w:val="en-GB"/>
                    </w:rPr>
                    <w:t xml:space="preserve">Class of nouns reflected in the behaviour of associated words. </w:t>
                  </w:r>
                </w:p>
              </w:tc>
            </w:tr>
            <w:tr w:rsidR="00D128FB" w:rsidRPr="00074262" w14:paraId="5E297F73" w14:textId="77777777" w:rsidTr="006E2051">
              <w:trPr>
                <w:tblHeader/>
                <w:tblCellSpacing w:w="0" w:type="dxa"/>
              </w:trPr>
              <w:tc>
                <w:tcPr>
                  <w:tcW w:w="360" w:type="dxa"/>
                  <w:hideMark/>
                </w:tcPr>
                <w:p w14:paraId="50D3F3A2" w14:textId="77777777" w:rsidR="00D128FB" w:rsidRPr="00D128FB" w:rsidRDefault="00D128FB" w:rsidP="006E2051">
                  <w:pPr>
                    <w:rPr>
                      <w:lang w:val="en-GB"/>
                    </w:rPr>
                  </w:pPr>
                  <w:r w:rsidRPr="00D128FB">
                    <w:rPr>
                      <w:lang w:val="en-GB"/>
                    </w:rPr>
                    <w:t> </w:t>
                  </w:r>
                </w:p>
              </w:tc>
              <w:tc>
                <w:tcPr>
                  <w:tcW w:w="1500" w:type="dxa"/>
                  <w:hideMark/>
                </w:tcPr>
                <w:p w14:paraId="6E367A6C" w14:textId="77777777" w:rsidR="00D128FB" w:rsidRPr="00631F8B" w:rsidRDefault="00D128FB" w:rsidP="006E2051">
                  <w:r w:rsidRPr="00631F8B">
                    <w:t>Omschrijving:</w:t>
                  </w:r>
                </w:p>
              </w:tc>
              <w:tc>
                <w:tcPr>
                  <w:tcW w:w="0" w:type="auto"/>
                  <w:hideMark/>
                </w:tcPr>
                <w:p w14:paraId="3B0362A4" w14:textId="77777777" w:rsidR="00D128FB" w:rsidRPr="00D128FB" w:rsidRDefault="00D128FB" w:rsidP="006E2051">
                  <w:pPr>
                    <w:rPr>
                      <w:lang w:val="en-GB"/>
                    </w:rPr>
                  </w:pPr>
                  <w:r w:rsidRPr="00D128FB">
                    <w:rPr>
                      <w:lang w:val="en-GB"/>
                    </w:rPr>
                    <w:t xml:space="preserve">NOTE the attribute has cardinality [0..1] and is voidable, which means that: </w:t>
                  </w:r>
                </w:p>
                <w:p w14:paraId="0BEC0C84" w14:textId="77777777" w:rsidR="00D128FB" w:rsidRPr="00D128FB" w:rsidRDefault="00D128FB" w:rsidP="00D128FB">
                  <w:pPr>
                    <w:numPr>
                      <w:ilvl w:val="0"/>
                      <w:numId w:val="39"/>
                    </w:numPr>
                    <w:spacing w:before="100" w:beforeAutospacing="1" w:after="100" w:afterAutospacing="1" w:line="240" w:lineRule="auto"/>
                    <w:jc w:val="left"/>
                    <w:rPr>
                      <w:lang w:val="en-GB"/>
                    </w:rPr>
                  </w:pPr>
                  <w:r w:rsidRPr="00D128FB">
                    <w:rPr>
                      <w:lang w:val="en-GB"/>
                    </w:rPr>
                    <w:t>in case the concept of grammatical gender has no sense for a given name (i.e. the attribute is not applicable), the attribute should not be provided.</w:t>
                  </w:r>
                </w:p>
                <w:p w14:paraId="79A8DCBF" w14:textId="77777777" w:rsidR="00D128FB" w:rsidRPr="00D128FB" w:rsidRDefault="00D128FB" w:rsidP="00D128FB">
                  <w:pPr>
                    <w:numPr>
                      <w:ilvl w:val="0"/>
                      <w:numId w:val="39"/>
                    </w:numPr>
                    <w:spacing w:before="100" w:beforeAutospacing="1" w:after="100" w:afterAutospacing="1" w:line="240" w:lineRule="auto"/>
                    <w:jc w:val="left"/>
                    <w:rPr>
                      <w:lang w:val="en-GB"/>
                    </w:rPr>
                  </w:pPr>
                  <w:r w:rsidRPr="00D128FB">
                    <w:rPr>
                      <w:lang w:val="en-GB"/>
                    </w:rPr>
                    <w:t xml:space="preserve">in case the concept of grammatical gender has some sense for the name but is unknown, the attribute should be provided but </w:t>
                  </w:r>
                  <w:r w:rsidRPr="00D128FB">
                    <w:rPr>
                      <w:i/>
                      <w:iCs/>
                      <w:lang w:val="en-GB"/>
                    </w:rPr>
                    <w:t>void</w:t>
                  </w:r>
                  <w:r w:rsidRPr="00D128FB">
                    <w:rPr>
                      <w:lang w:val="en-GB"/>
                    </w:rPr>
                    <w:t xml:space="preserve">. </w:t>
                  </w:r>
                </w:p>
              </w:tc>
            </w:tr>
            <w:tr w:rsidR="00D128FB" w:rsidRPr="00631F8B" w14:paraId="6F4D0C66" w14:textId="77777777" w:rsidTr="006E2051">
              <w:trPr>
                <w:tblHeader/>
                <w:tblCellSpacing w:w="0" w:type="dxa"/>
              </w:trPr>
              <w:tc>
                <w:tcPr>
                  <w:tcW w:w="360" w:type="dxa"/>
                  <w:hideMark/>
                </w:tcPr>
                <w:p w14:paraId="790B468D" w14:textId="77777777" w:rsidR="00D128FB" w:rsidRPr="00D128FB" w:rsidRDefault="00D128FB" w:rsidP="006E2051">
                  <w:pPr>
                    <w:rPr>
                      <w:lang w:val="en-GB"/>
                    </w:rPr>
                  </w:pPr>
                  <w:r w:rsidRPr="00D128FB">
                    <w:rPr>
                      <w:lang w:val="en-GB"/>
                    </w:rPr>
                    <w:t> </w:t>
                  </w:r>
                </w:p>
              </w:tc>
              <w:tc>
                <w:tcPr>
                  <w:tcW w:w="1500" w:type="dxa"/>
                  <w:hideMark/>
                </w:tcPr>
                <w:p w14:paraId="409E7F04" w14:textId="77777777" w:rsidR="00D128FB" w:rsidRPr="00631F8B" w:rsidRDefault="00D128FB" w:rsidP="006E2051">
                  <w:r w:rsidRPr="00631F8B">
                    <w:t>Multipliciteit:</w:t>
                  </w:r>
                </w:p>
              </w:tc>
              <w:tc>
                <w:tcPr>
                  <w:tcW w:w="0" w:type="auto"/>
                  <w:hideMark/>
                </w:tcPr>
                <w:p w14:paraId="1B7B9698" w14:textId="77777777" w:rsidR="00D128FB" w:rsidRPr="00631F8B" w:rsidRDefault="00D128FB" w:rsidP="006E2051">
                  <w:r w:rsidRPr="00631F8B">
                    <w:t>0..1</w:t>
                  </w:r>
                </w:p>
              </w:tc>
            </w:tr>
            <w:tr w:rsidR="00D128FB" w:rsidRPr="00631F8B" w14:paraId="530181D3" w14:textId="77777777" w:rsidTr="006E2051">
              <w:trPr>
                <w:tblHeader/>
                <w:tblCellSpacing w:w="0" w:type="dxa"/>
              </w:trPr>
              <w:tc>
                <w:tcPr>
                  <w:tcW w:w="360" w:type="dxa"/>
                  <w:hideMark/>
                </w:tcPr>
                <w:p w14:paraId="79E19452" w14:textId="77777777" w:rsidR="00D128FB" w:rsidRPr="00631F8B" w:rsidRDefault="00D128FB" w:rsidP="006E2051">
                  <w:r w:rsidRPr="00631F8B">
                    <w:t> </w:t>
                  </w:r>
                </w:p>
              </w:tc>
              <w:tc>
                <w:tcPr>
                  <w:tcW w:w="1500" w:type="dxa"/>
                  <w:hideMark/>
                </w:tcPr>
                <w:p w14:paraId="5E0403F3" w14:textId="77777777" w:rsidR="00D128FB" w:rsidRPr="00631F8B" w:rsidRDefault="00D128FB" w:rsidP="006E2051">
                  <w:r w:rsidRPr="00631F8B">
                    <w:t>Stereotypes:</w:t>
                  </w:r>
                </w:p>
              </w:tc>
              <w:tc>
                <w:tcPr>
                  <w:tcW w:w="0" w:type="auto"/>
                  <w:hideMark/>
                </w:tcPr>
                <w:p w14:paraId="5B186C59" w14:textId="77777777" w:rsidR="00D128FB" w:rsidRPr="00631F8B" w:rsidRDefault="00D128FB" w:rsidP="006E2051">
                  <w:r w:rsidRPr="00631F8B">
                    <w:t>«voidable»</w:t>
                  </w:r>
                </w:p>
              </w:tc>
            </w:tr>
          </w:tbl>
          <w:p w14:paraId="7BDE6047" w14:textId="77777777" w:rsidR="00D128FB" w:rsidRPr="00631F8B" w:rsidRDefault="00D128FB" w:rsidP="006E2051"/>
        </w:tc>
      </w:tr>
      <w:tr w:rsidR="00D128FB" w:rsidRPr="00631F8B" w14:paraId="166B6EC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214337" w14:textId="77777777" w:rsidR="00D128FB" w:rsidRPr="00631F8B" w:rsidRDefault="00D128FB" w:rsidP="006E2051">
            <w:r w:rsidRPr="00631F8B">
              <w:rPr>
                <w:b/>
                <w:bCs/>
              </w:rPr>
              <w:t>Attribuut: grammaticalNumber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8D5FED5" w14:textId="77777777" w:rsidTr="006E2051">
              <w:trPr>
                <w:tblHeader/>
                <w:tblCellSpacing w:w="0" w:type="dxa"/>
              </w:trPr>
              <w:tc>
                <w:tcPr>
                  <w:tcW w:w="360" w:type="dxa"/>
                  <w:hideMark/>
                </w:tcPr>
                <w:p w14:paraId="2E1C3401" w14:textId="77777777" w:rsidR="00D128FB" w:rsidRPr="00631F8B" w:rsidRDefault="00D128FB" w:rsidP="006E2051">
                  <w:r w:rsidRPr="00631F8B">
                    <w:t> </w:t>
                  </w:r>
                </w:p>
              </w:tc>
              <w:tc>
                <w:tcPr>
                  <w:tcW w:w="1500" w:type="dxa"/>
                  <w:hideMark/>
                </w:tcPr>
                <w:p w14:paraId="0B03C57D" w14:textId="77777777" w:rsidR="00D128FB" w:rsidRPr="00631F8B" w:rsidRDefault="00D128FB" w:rsidP="006E2051">
                  <w:r w:rsidRPr="00631F8B">
                    <w:t>Type:</w:t>
                  </w:r>
                </w:p>
              </w:tc>
              <w:tc>
                <w:tcPr>
                  <w:tcW w:w="0" w:type="auto"/>
                  <w:hideMark/>
                </w:tcPr>
                <w:p w14:paraId="2ABBFC97" w14:textId="77777777" w:rsidR="00D128FB" w:rsidRPr="00631F8B" w:rsidRDefault="00D128FB" w:rsidP="006E2051">
                  <w:r w:rsidRPr="00631F8B">
                    <w:t>GrammaticalNumberValue</w:t>
                  </w:r>
                </w:p>
              </w:tc>
            </w:tr>
            <w:tr w:rsidR="00D128FB" w:rsidRPr="00074262" w14:paraId="1B090E47" w14:textId="77777777" w:rsidTr="006E2051">
              <w:trPr>
                <w:tblHeader/>
                <w:tblCellSpacing w:w="0" w:type="dxa"/>
              </w:trPr>
              <w:tc>
                <w:tcPr>
                  <w:tcW w:w="360" w:type="dxa"/>
                  <w:hideMark/>
                </w:tcPr>
                <w:p w14:paraId="149DD9EB" w14:textId="77777777" w:rsidR="00D128FB" w:rsidRPr="00631F8B" w:rsidRDefault="00D128FB" w:rsidP="006E2051">
                  <w:r w:rsidRPr="00631F8B">
                    <w:t> </w:t>
                  </w:r>
                </w:p>
              </w:tc>
              <w:tc>
                <w:tcPr>
                  <w:tcW w:w="1500" w:type="dxa"/>
                  <w:hideMark/>
                </w:tcPr>
                <w:p w14:paraId="06BDCA1E" w14:textId="77777777" w:rsidR="00D128FB" w:rsidRPr="00631F8B" w:rsidRDefault="00D128FB" w:rsidP="006E2051">
                  <w:r w:rsidRPr="00631F8B">
                    <w:t>Definitie:</w:t>
                  </w:r>
                </w:p>
              </w:tc>
              <w:tc>
                <w:tcPr>
                  <w:tcW w:w="0" w:type="auto"/>
                  <w:hideMark/>
                </w:tcPr>
                <w:p w14:paraId="39FF87C9" w14:textId="77777777" w:rsidR="00D128FB" w:rsidRPr="00D128FB" w:rsidRDefault="00D128FB" w:rsidP="006E2051">
                  <w:pPr>
                    <w:rPr>
                      <w:lang w:val="en-GB"/>
                    </w:rPr>
                  </w:pPr>
                  <w:r w:rsidRPr="00D128FB">
                    <w:rPr>
                      <w:lang w:val="en-GB"/>
                    </w:rPr>
                    <w:t xml:space="preserve">Grammatical category of nouns that expresses count distinctions. </w:t>
                  </w:r>
                </w:p>
              </w:tc>
            </w:tr>
            <w:tr w:rsidR="00D128FB" w:rsidRPr="00074262" w14:paraId="48677E46" w14:textId="77777777" w:rsidTr="006E2051">
              <w:trPr>
                <w:tblHeader/>
                <w:tblCellSpacing w:w="0" w:type="dxa"/>
              </w:trPr>
              <w:tc>
                <w:tcPr>
                  <w:tcW w:w="360" w:type="dxa"/>
                  <w:hideMark/>
                </w:tcPr>
                <w:p w14:paraId="45756E9E" w14:textId="77777777" w:rsidR="00D128FB" w:rsidRPr="00D128FB" w:rsidRDefault="00D128FB" w:rsidP="006E2051">
                  <w:pPr>
                    <w:rPr>
                      <w:lang w:val="en-GB"/>
                    </w:rPr>
                  </w:pPr>
                  <w:r w:rsidRPr="00D128FB">
                    <w:rPr>
                      <w:lang w:val="en-GB"/>
                    </w:rPr>
                    <w:t> </w:t>
                  </w:r>
                </w:p>
              </w:tc>
              <w:tc>
                <w:tcPr>
                  <w:tcW w:w="1500" w:type="dxa"/>
                  <w:hideMark/>
                </w:tcPr>
                <w:p w14:paraId="45217F69" w14:textId="77777777" w:rsidR="00D128FB" w:rsidRPr="00631F8B" w:rsidRDefault="00D128FB" w:rsidP="006E2051">
                  <w:r w:rsidRPr="00631F8B">
                    <w:t>Omschrijving:</w:t>
                  </w:r>
                </w:p>
              </w:tc>
              <w:tc>
                <w:tcPr>
                  <w:tcW w:w="0" w:type="auto"/>
                  <w:hideMark/>
                </w:tcPr>
                <w:p w14:paraId="3121BB15" w14:textId="77777777" w:rsidR="00D128FB" w:rsidRPr="00D128FB" w:rsidRDefault="00D128FB" w:rsidP="006E2051">
                  <w:pPr>
                    <w:rPr>
                      <w:lang w:val="en-GB"/>
                    </w:rPr>
                  </w:pPr>
                  <w:r w:rsidRPr="00D128FB">
                    <w:rPr>
                      <w:lang w:val="en-GB"/>
                    </w:rPr>
                    <w:t xml:space="preserve">NOTE the attribute has cardinality [0..1] and is voidable, which means that: </w:t>
                  </w:r>
                </w:p>
                <w:p w14:paraId="7612E998" w14:textId="77777777" w:rsidR="00D128FB" w:rsidRPr="00D128FB" w:rsidRDefault="00D128FB" w:rsidP="00D128FB">
                  <w:pPr>
                    <w:numPr>
                      <w:ilvl w:val="0"/>
                      <w:numId w:val="40"/>
                    </w:numPr>
                    <w:spacing w:before="100" w:beforeAutospacing="1" w:after="100" w:afterAutospacing="1" w:line="240" w:lineRule="auto"/>
                    <w:jc w:val="left"/>
                    <w:rPr>
                      <w:lang w:val="en-GB"/>
                    </w:rPr>
                  </w:pPr>
                  <w:r w:rsidRPr="00D128FB">
                    <w:rPr>
                      <w:lang w:val="en-GB"/>
                    </w:rPr>
                    <w:t>in case the concept of grammatical number has no sense for a given name (i.e. the attribute is not applicable), the attribute should not be provided.</w:t>
                  </w:r>
                </w:p>
                <w:p w14:paraId="4E986BAC" w14:textId="77777777" w:rsidR="00D128FB" w:rsidRPr="00D128FB" w:rsidRDefault="00D128FB" w:rsidP="00D128FB">
                  <w:pPr>
                    <w:numPr>
                      <w:ilvl w:val="0"/>
                      <w:numId w:val="40"/>
                    </w:numPr>
                    <w:spacing w:before="100" w:beforeAutospacing="1" w:after="100" w:afterAutospacing="1" w:line="240" w:lineRule="auto"/>
                    <w:jc w:val="left"/>
                    <w:rPr>
                      <w:lang w:val="en-GB"/>
                    </w:rPr>
                  </w:pPr>
                  <w:r w:rsidRPr="00D128FB">
                    <w:rPr>
                      <w:lang w:val="en-GB"/>
                    </w:rPr>
                    <w:t xml:space="preserve">in case the concept of grammatical number has some sense for the name but is unknown, the attribute should be provided but </w:t>
                  </w:r>
                  <w:r w:rsidRPr="00D128FB">
                    <w:rPr>
                      <w:i/>
                      <w:iCs/>
                      <w:lang w:val="en-GB"/>
                    </w:rPr>
                    <w:t>void</w:t>
                  </w:r>
                  <w:r w:rsidRPr="00D128FB">
                    <w:rPr>
                      <w:lang w:val="en-GB"/>
                    </w:rPr>
                    <w:t>.</w:t>
                  </w:r>
                </w:p>
              </w:tc>
            </w:tr>
            <w:tr w:rsidR="00D128FB" w:rsidRPr="00631F8B" w14:paraId="6021DF4B" w14:textId="77777777" w:rsidTr="006E2051">
              <w:trPr>
                <w:tblHeader/>
                <w:tblCellSpacing w:w="0" w:type="dxa"/>
              </w:trPr>
              <w:tc>
                <w:tcPr>
                  <w:tcW w:w="360" w:type="dxa"/>
                  <w:hideMark/>
                </w:tcPr>
                <w:p w14:paraId="456426A2" w14:textId="77777777" w:rsidR="00D128FB" w:rsidRPr="00D128FB" w:rsidRDefault="00D128FB" w:rsidP="006E2051">
                  <w:pPr>
                    <w:rPr>
                      <w:lang w:val="en-GB"/>
                    </w:rPr>
                  </w:pPr>
                  <w:r w:rsidRPr="00D128FB">
                    <w:rPr>
                      <w:lang w:val="en-GB"/>
                    </w:rPr>
                    <w:t> </w:t>
                  </w:r>
                </w:p>
              </w:tc>
              <w:tc>
                <w:tcPr>
                  <w:tcW w:w="1500" w:type="dxa"/>
                  <w:hideMark/>
                </w:tcPr>
                <w:p w14:paraId="2E2B0193" w14:textId="77777777" w:rsidR="00D128FB" w:rsidRPr="00631F8B" w:rsidRDefault="00D128FB" w:rsidP="006E2051">
                  <w:r w:rsidRPr="00631F8B">
                    <w:t>Multipliciteit:</w:t>
                  </w:r>
                </w:p>
              </w:tc>
              <w:tc>
                <w:tcPr>
                  <w:tcW w:w="0" w:type="auto"/>
                  <w:hideMark/>
                </w:tcPr>
                <w:p w14:paraId="42E82D62" w14:textId="77777777" w:rsidR="00D128FB" w:rsidRPr="00631F8B" w:rsidRDefault="00D128FB" w:rsidP="006E2051">
                  <w:r w:rsidRPr="00631F8B">
                    <w:t>0..1</w:t>
                  </w:r>
                </w:p>
              </w:tc>
            </w:tr>
            <w:tr w:rsidR="00D128FB" w:rsidRPr="00631F8B" w14:paraId="46564E74" w14:textId="77777777" w:rsidTr="006E2051">
              <w:trPr>
                <w:tblHeader/>
                <w:tblCellSpacing w:w="0" w:type="dxa"/>
              </w:trPr>
              <w:tc>
                <w:tcPr>
                  <w:tcW w:w="360" w:type="dxa"/>
                  <w:hideMark/>
                </w:tcPr>
                <w:p w14:paraId="0E802028" w14:textId="77777777" w:rsidR="00D128FB" w:rsidRPr="00631F8B" w:rsidRDefault="00D128FB" w:rsidP="006E2051">
                  <w:r w:rsidRPr="00631F8B">
                    <w:t> </w:t>
                  </w:r>
                </w:p>
              </w:tc>
              <w:tc>
                <w:tcPr>
                  <w:tcW w:w="1500" w:type="dxa"/>
                  <w:hideMark/>
                </w:tcPr>
                <w:p w14:paraId="645E6530" w14:textId="77777777" w:rsidR="00D128FB" w:rsidRPr="00631F8B" w:rsidRDefault="00D128FB" w:rsidP="006E2051">
                  <w:r w:rsidRPr="00631F8B">
                    <w:t>Stereotypes:</w:t>
                  </w:r>
                </w:p>
              </w:tc>
              <w:tc>
                <w:tcPr>
                  <w:tcW w:w="0" w:type="auto"/>
                  <w:hideMark/>
                </w:tcPr>
                <w:p w14:paraId="145CC74B" w14:textId="77777777" w:rsidR="00D128FB" w:rsidRPr="00631F8B" w:rsidRDefault="00D128FB" w:rsidP="006E2051">
                  <w:r w:rsidRPr="00631F8B">
                    <w:t>«voidable»</w:t>
                  </w:r>
                </w:p>
              </w:tc>
            </w:tr>
          </w:tbl>
          <w:p w14:paraId="780C998B" w14:textId="77777777" w:rsidR="00D128FB" w:rsidRPr="00631F8B" w:rsidRDefault="00D128FB" w:rsidP="006E2051"/>
        </w:tc>
      </w:tr>
    </w:tbl>
    <w:p w14:paraId="328640FB" w14:textId="77777777" w:rsidR="00D128FB" w:rsidRPr="00631F8B" w:rsidRDefault="00D128FB" w:rsidP="00D128FB">
      <w:pPr>
        <w:pStyle w:val="Kop5"/>
        <w:rPr>
          <w:sz w:val="16"/>
          <w:szCs w:val="16"/>
        </w:rPr>
      </w:pPr>
      <w:r w:rsidRPr="00631F8B">
        <w:rPr>
          <w:sz w:val="16"/>
          <w:szCs w:val="16"/>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1EEDBC7"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77B1DA" w14:textId="77777777" w:rsidR="00D128FB" w:rsidRPr="00631F8B" w:rsidRDefault="00D128FB" w:rsidP="006E2051">
            <w:pPr>
              <w:spacing w:line="225" w:lineRule="atLeast"/>
            </w:pPr>
            <w:r w:rsidRPr="00631F8B">
              <w:rPr>
                <w:b/>
                <w:bCs/>
              </w:rPr>
              <w:t>ConditionOfConstructionValue</w:t>
            </w:r>
          </w:p>
        </w:tc>
      </w:tr>
      <w:tr w:rsidR="00D128FB" w:rsidRPr="00631F8B" w14:paraId="52281F7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498F3D50" w14:textId="77777777" w:rsidTr="006E2051">
              <w:trPr>
                <w:tblHeader/>
                <w:tblCellSpacing w:w="0" w:type="dxa"/>
              </w:trPr>
              <w:tc>
                <w:tcPr>
                  <w:tcW w:w="360" w:type="dxa"/>
                  <w:hideMark/>
                </w:tcPr>
                <w:p w14:paraId="43722421" w14:textId="77777777" w:rsidR="00D128FB" w:rsidRPr="00631F8B" w:rsidRDefault="00D128FB" w:rsidP="006E2051">
                  <w:r w:rsidRPr="00631F8B">
                    <w:t> </w:t>
                  </w:r>
                </w:p>
              </w:tc>
              <w:tc>
                <w:tcPr>
                  <w:tcW w:w="1500" w:type="dxa"/>
                  <w:hideMark/>
                </w:tcPr>
                <w:p w14:paraId="0CE0E0BB" w14:textId="77777777" w:rsidR="00D128FB" w:rsidRPr="00631F8B" w:rsidRDefault="00D128FB" w:rsidP="006E2051">
                  <w:r w:rsidRPr="00631F8B">
                    <w:t>Package:</w:t>
                  </w:r>
                </w:p>
              </w:tc>
              <w:tc>
                <w:tcPr>
                  <w:tcW w:w="0" w:type="auto"/>
                  <w:hideMark/>
                </w:tcPr>
                <w:p w14:paraId="2A1A2F24" w14:textId="77777777"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14:paraId="74646214" w14:textId="77777777" w:rsidTr="006E2051">
              <w:trPr>
                <w:tblHeader/>
                <w:tblCellSpacing w:w="0" w:type="dxa"/>
              </w:trPr>
              <w:tc>
                <w:tcPr>
                  <w:tcW w:w="360" w:type="dxa"/>
                  <w:hideMark/>
                </w:tcPr>
                <w:p w14:paraId="172FF99C" w14:textId="77777777" w:rsidR="00D128FB" w:rsidRPr="00D128FB" w:rsidRDefault="00D128FB" w:rsidP="006E2051">
                  <w:pPr>
                    <w:rPr>
                      <w:lang w:val="en-GB"/>
                    </w:rPr>
                  </w:pPr>
                  <w:r w:rsidRPr="00D128FB">
                    <w:rPr>
                      <w:lang w:val="en-GB"/>
                    </w:rPr>
                    <w:t> </w:t>
                  </w:r>
                </w:p>
              </w:tc>
              <w:tc>
                <w:tcPr>
                  <w:tcW w:w="1500" w:type="dxa"/>
                  <w:hideMark/>
                </w:tcPr>
                <w:p w14:paraId="26879D74" w14:textId="77777777" w:rsidR="00D128FB" w:rsidRPr="00631F8B" w:rsidRDefault="00D128FB" w:rsidP="006E2051">
                  <w:r w:rsidRPr="00631F8B">
                    <w:t>Naam:</w:t>
                  </w:r>
                </w:p>
              </w:tc>
              <w:tc>
                <w:tcPr>
                  <w:tcW w:w="0" w:type="auto"/>
                  <w:hideMark/>
                </w:tcPr>
                <w:p w14:paraId="3BB0456E" w14:textId="77777777" w:rsidR="00D128FB" w:rsidRPr="00631F8B" w:rsidRDefault="00D128FB" w:rsidP="006E2051">
                  <w:r w:rsidRPr="00631F8B">
                    <w:t xml:space="preserve">Condition of construction value </w:t>
                  </w:r>
                </w:p>
              </w:tc>
            </w:tr>
            <w:tr w:rsidR="00D128FB" w:rsidRPr="00074262" w14:paraId="507A20B4" w14:textId="77777777" w:rsidTr="006E2051">
              <w:trPr>
                <w:tblHeader/>
                <w:tblCellSpacing w:w="0" w:type="dxa"/>
              </w:trPr>
              <w:tc>
                <w:tcPr>
                  <w:tcW w:w="360" w:type="dxa"/>
                  <w:hideMark/>
                </w:tcPr>
                <w:p w14:paraId="4A13804B" w14:textId="77777777" w:rsidR="00D128FB" w:rsidRPr="00631F8B" w:rsidRDefault="00D128FB" w:rsidP="006E2051">
                  <w:r w:rsidRPr="00631F8B">
                    <w:t> </w:t>
                  </w:r>
                </w:p>
              </w:tc>
              <w:tc>
                <w:tcPr>
                  <w:tcW w:w="1500" w:type="dxa"/>
                  <w:hideMark/>
                </w:tcPr>
                <w:p w14:paraId="692D8DCB" w14:textId="77777777" w:rsidR="00D128FB" w:rsidRPr="00631F8B" w:rsidRDefault="00D128FB" w:rsidP="006E2051">
                  <w:r w:rsidRPr="00631F8B">
                    <w:t>Definitie:</w:t>
                  </w:r>
                </w:p>
              </w:tc>
              <w:tc>
                <w:tcPr>
                  <w:tcW w:w="0" w:type="auto"/>
                  <w:hideMark/>
                </w:tcPr>
                <w:p w14:paraId="13A588B4" w14:textId="77777777" w:rsidR="00D128FB" w:rsidRPr="00D128FB" w:rsidRDefault="00D128FB" w:rsidP="006E2051">
                  <w:pPr>
                    <w:rPr>
                      <w:lang w:val="en-GB"/>
                    </w:rPr>
                  </w:pPr>
                  <w:r w:rsidRPr="00D128FB">
                    <w:rPr>
                      <w:lang w:val="en-GB"/>
                    </w:rPr>
                    <w:t xml:space="preserve">Values indicating the condition of a construction. </w:t>
                  </w:r>
                </w:p>
              </w:tc>
            </w:tr>
            <w:tr w:rsidR="00D128FB" w:rsidRPr="00631F8B" w14:paraId="646C761C" w14:textId="77777777" w:rsidTr="006E2051">
              <w:trPr>
                <w:tblHeader/>
                <w:tblCellSpacing w:w="0" w:type="dxa"/>
              </w:trPr>
              <w:tc>
                <w:tcPr>
                  <w:tcW w:w="360" w:type="dxa"/>
                  <w:hideMark/>
                </w:tcPr>
                <w:p w14:paraId="784585E2" w14:textId="77777777" w:rsidR="00D128FB" w:rsidRPr="00D128FB" w:rsidRDefault="00D128FB" w:rsidP="006E2051">
                  <w:pPr>
                    <w:rPr>
                      <w:lang w:val="en-GB"/>
                    </w:rPr>
                  </w:pPr>
                  <w:r w:rsidRPr="00D128FB">
                    <w:rPr>
                      <w:lang w:val="en-GB"/>
                    </w:rPr>
                    <w:t> </w:t>
                  </w:r>
                </w:p>
              </w:tc>
              <w:tc>
                <w:tcPr>
                  <w:tcW w:w="1500" w:type="dxa"/>
                  <w:hideMark/>
                </w:tcPr>
                <w:p w14:paraId="1E2E2FE8" w14:textId="77777777" w:rsidR="00D128FB" w:rsidRPr="00631F8B" w:rsidRDefault="00D128FB" w:rsidP="006E2051">
                  <w:r w:rsidRPr="00631F8B">
                    <w:t>Stereotypes:</w:t>
                  </w:r>
                </w:p>
              </w:tc>
              <w:tc>
                <w:tcPr>
                  <w:tcW w:w="0" w:type="auto"/>
                  <w:hideMark/>
                </w:tcPr>
                <w:p w14:paraId="6CF0940C" w14:textId="77777777" w:rsidR="00D128FB" w:rsidRPr="00631F8B" w:rsidRDefault="00D128FB" w:rsidP="006E2051">
                  <w:r w:rsidRPr="00631F8B">
                    <w:t>«codeList»</w:t>
                  </w:r>
                </w:p>
              </w:tc>
            </w:tr>
            <w:tr w:rsidR="00D128FB" w:rsidRPr="00631F8B" w14:paraId="07EFEB7D" w14:textId="77777777" w:rsidTr="006E2051">
              <w:trPr>
                <w:tblHeader/>
                <w:tblCellSpacing w:w="0" w:type="dxa"/>
              </w:trPr>
              <w:tc>
                <w:tcPr>
                  <w:tcW w:w="360" w:type="dxa"/>
                  <w:hideMark/>
                </w:tcPr>
                <w:p w14:paraId="2FFC03CA" w14:textId="77777777" w:rsidR="00D128FB" w:rsidRPr="00631F8B" w:rsidRDefault="00D128FB" w:rsidP="006E2051">
                  <w:r w:rsidRPr="00631F8B">
                    <w:t> </w:t>
                  </w:r>
                </w:p>
              </w:tc>
              <w:tc>
                <w:tcPr>
                  <w:tcW w:w="1500" w:type="dxa"/>
                  <w:hideMark/>
                </w:tcPr>
                <w:p w14:paraId="722A1A45" w14:textId="77777777" w:rsidR="00D128FB" w:rsidRPr="00631F8B" w:rsidRDefault="00D128FB" w:rsidP="006E2051">
                  <w:r w:rsidRPr="00631F8B">
                    <w:t>Governance:</w:t>
                  </w:r>
                </w:p>
              </w:tc>
              <w:tc>
                <w:tcPr>
                  <w:tcW w:w="0" w:type="auto"/>
                  <w:hideMark/>
                </w:tcPr>
                <w:p w14:paraId="543ECA9E" w14:textId="77777777" w:rsidR="00D128FB" w:rsidRPr="00631F8B" w:rsidRDefault="00D128FB" w:rsidP="006E2051">
                  <w:r w:rsidRPr="00631F8B">
                    <w:t>Uitbreidbaar</w:t>
                  </w:r>
                </w:p>
              </w:tc>
            </w:tr>
          </w:tbl>
          <w:p w14:paraId="1A29D6F4" w14:textId="77777777" w:rsidR="00D128FB" w:rsidRPr="00631F8B" w:rsidRDefault="00D128FB" w:rsidP="006E2051"/>
        </w:tc>
      </w:tr>
    </w:tbl>
    <w:p w14:paraId="684CD7DF" w14:textId="77777777" w:rsidR="00D128FB" w:rsidRPr="00631F8B" w:rsidRDefault="00D128FB" w:rsidP="00D128FB">
      <w:pPr>
        <w:pStyle w:val="Kop5"/>
        <w:rPr>
          <w:sz w:val="16"/>
          <w:szCs w:val="16"/>
        </w:rPr>
      </w:pPr>
      <w:r w:rsidRPr="00631F8B">
        <w:rPr>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63185AB"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028191" w14:textId="77777777" w:rsidR="00D128FB" w:rsidRPr="00631F8B" w:rsidRDefault="00D128FB" w:rsidP="006E2051">
            <w:pPr>
              <w:spacing w:line="225" w:lineRule="atLeast"/>
            </w:pPr>
            <w:r w:rsidRPr="00631F8B">
              <w:rPr>
                <w:b/>
                <w:bCs/>
              </w:rPr>
              <w:t>ElevationReferenceValue</w:t>
            </w:r>
          </w:p>
        </w:tc>
      </w:tr>
      <w:tr w:rsidR="00D128FB" w:rsidRPr="00631F8B" w14:paraId="38FE83B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3CE065B9" w14:textId="77777777" w:rsidTr="006E2051">
              <w:trPr>
                <w:tblHeader/>
                <w:tblCellSpacing w:w="0" w:type="dxa"/>
              </w:trPr>
              <w:tc>
                <w:tcPr>
                  <w:tcW w:w="360" w:type="dxa"/>
                  <w:hideMark/>
                </w:tcPr>
                <w:p w14:paraId="14E1E3D7" w14:textId="77777777" w:rsidR="00D128FB" w:rsidRPr="00631F8B" w:rsidRDefault="00D128FB" w:rsidP="006E2051">
                  <w:r w:rsidRPr="00631F8B">
                    <w:t> </w:t>
                  </w:r>
                </w:p>
              </w:tc>
              <w:tc>
                <w:tcPr>
                  <w:tcW w:w="1500" w:type="dxa"/>
                  <w:hideMark/>
                </w:tcPr>
                <w:p w14:paraId="38EE661B" w14:textId="77777777" w:rsidR="00D128FB" w:rsidRPr="00631F8B" w:rsidRDefault="00D128FB" w:rsidP="006E2051">
                  <w:r w:rsidRPr="00631F8B">
                    <w:t>Package:</w:t>
                  </w:r>
                </w:p>
              </w:tc>
              <w:tc>
                <w:tcPr>
                  <w:tcW w:w="0" w:type="auto"/>
                  <w:hideMark/>
                </w:tcPr>
                <w:p w14:paraId="2CCFD9B9" w14:textId="77777777"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14:paraId="776C000E" w14:textId="77777777" w:rsidTr="006E2051">
              <w:trPr>
                <w:tblHeader/>
                <w:tblCellSpacing w:w="0" w:type="dxa"/>
              </w:trPr>
              <w:tc>
                <w:tcPr>
                  <w:tcW w:w="360" w:type="dxa"/>
                  <w:hideMark/>
                </w:tcPr>
                <w:p w14:paraId="07AB4A0B" w14:textId="77777777" w:rsidR="00D128FB" w:rsidRPr="00D128FB" w:rsidRDefault="00D128FB" w:rsidP="006E2051">
                  <w:pPr>
                    <w:rPr>
                      <w:lang w:val="en-GB"/>
                    </w:rPr>
                  </w:pPr>
                  <w:r w:rsidRPr="00D128FB">
                    <w:rPr>
                      <w:lang w:val="en-GB"/>
                    </w:rPr>
                    <w:t> </w:t>
                  </w:r>
                </w:p>
              </w:tc>
              <w:tc>
                <w:tcPr>
                  <w:tcW w:w="1500" w:type="dxa"/>
                  <w:hideMark/>
                </w:tcPr>
                <w:p w14:paraId="514447AF" w14:textId="77777777" w:rsidR="00D128FB" w:rsidRPr="00631F8B" w:rsidRDefault="00D128FB" w:rsidP="006E2051">
                  <w:r w:rsidRPr="00631F8B">
                    <w:t>Naam:</w:t>
                  </w:r>
                </w:p>
              </w:tc>
              <w:tc>
                <w:tcPr>
                  <w:tcW w:w="0" w:type="auto"/>
                  <w:hideMark/>
                </w:tcPr>
                <w:p w14:paraId="437EED8D" w14:textId="77777777" w:rsidR="00D128FB" w:rsidRPr="00631F8B" w:rsidRDefault="00D128FB" w:rsidP="006E2051">
                  <w:r w:rsidRPr="00631F8B">
                    <w:t xml:space="preserve">Elevation reference value </w:t>
                  </w:r>
                </w:p>
              </w:tc>
            </w:tr>
            <w:tr w:rsidR="00D128FB" w:rsidRPr="00074262" w14:paraId="2A28EA21" w14:textId="77777777" w:rsidTr="006E2051">
              <w:trPr>
                <w:tblHeader/>
                <w:tblCellSpacing w:w="0" w:type="dxa"/>
              </w:trPr>
              <w:tc>
                <w:tcPr>
                  <w:tcW w:w="360" w:type="dxa"/>
                  <w:hideMark/>
                </w:tcPr>
                <w:p w14:paraId="054AFE05" w14:textId="77777777" w:rsidR="00D128FB" w:rsidRPr="00631F8B" w:rsidRDefault="00D128FB" w:rsidP="006E2051">
                  <w:r w:rsidRPr="00631F8B">
                    <w:t> </w:t>
                  </w:r>
                </w:p>
              </w:tc>
              <w:tc>
                <w:tcPr>
                  <w:tcW w:w="1500" w:type="dxa"/>
                  <w:hideMark/>
                </w:tcPr>
                <w:p w14:paraId="28FFACB5" w14:textId="77777777" w:rsidR="00D128FB" w:rsidRPr="00631F8B" w:rsidRDefault="00D128FB" w:rsidP="006E2051">
                  <w:r w:rsidRPr="00631F8B">
                    <w:t>Definitie:</w:t>
                  </w:r>
                </w:p>
              </w:tc>
              <w:tc>
                <w:tcPr>
                  <w:tcW w:w="0" w:type="auto"/>
                  <w:hideMark/>
                </w:tcPr>
                <w:p w14:paraId="739159A4" w14:textId="77777777" w:rsidR="00D128FB" w:rsidRPr="00D128FB" w:rsidRDefault="00D128FB" w:rsidP="006E2051">
                  <w:pPr>
                    <w:rPr>
                      <w:lang w:val="en-GB"/>
                    </w:rPr>
                  </w:pPr>
                  <w:r w:rsidRPr="00D128FB">
                    <w:rPr>
                      <w:lang w:val="en-GB"/>
                    </w:rPr>
                    <w:t xml:space="preserve">List of possible elements considered to capture a vertical geometry. </w:t>
                  </w:r>
                </w:p>
              </w:tc>
            </w:tr>
            <w:tr w:rsidR="00D128FB" w:rsidRPr="00074262" w14:paraId="38FE46E6" w14:textId="77777777" w:rsidTr="006E2051">
              <w:trPr>
                <w:tblHeader/>
                <w:tblCellSpacing w:w="0" w:type="dxa"/>
              </w:trPr>
              <w:tc>
                <w:tcPr>
                  <w:tcW w:w="360" w:type="dxa"/>
                  <w:hideMark/>
                </w:tcPr>
                <w:p w14:paraId="7EAAD012" w14:textId="77777777" w:rsidR="00D128FB" w:rsidRPr="00D128FB" w:rsidRDefault="00D128FB" w:rsidP="006E2051">
                  <w:pPr>
                    <w:rPr>
                      <w:lang w:val="en-GB"/>
                    </w:rPr>
                  </w:pPr>
                  <w:r w:rsidRPr="00D128FB">
                    <w:rPr>
                      <w:lang w:val="en-GB"/>
                    </w:rPr>
                    <w:t> </w:t>
                  </w:r>
                </w:p>
              </w:tc>
              <w:tc>
                <w:tcPr>
                  <w:tcW w:w="1500" w:type="dxa"/>
                  <w:hideMark/>
                </w:tcPr>
                <w:p w14:paraId="79FD4BCE" w14:textId="77777777" w:rsidR="00D128FB" w:rsidRPr="00631F8B" w:rsidRDefault="00D128FB" w:rsidP="006E2051">
                  <w:r w:rsidRPr="00631F8B">
                    <w:t>Omschrijving:</w:t>
                  </w:r>
                </w:p>
              </w:tc>
              <w:tc>
                <w:tcPr>
                  <w:tcW w:w="0" w:type="auto"/>
                  <w:hideMark/>
                </w:tcPr>
                <w:p w14:paraId="0552150D" w14:textId="77777777" w:rsidR="00D128FB" w:rsidRPr="00D128FB" w:rsidRDefault="00D128FB" w:rsidP="006E2051">
                  <w:pPr>
                    <w:rPr>
                      <w:lang w:val="en-GB"/>
                    </w:rPr>
                  </w:pPr>
                  <w:r w:rsidRPr="00D128FB">
                    <w:rPr>
                      <w:lang w:val="en-GB"/>
                    </w:rPr>
                    <w:t>NOTE: The values of this code list are used to describe the reference of elevation both where elevation has been captured as attribute or as Z coordinate.</w:t>
                  </w:r>
                </w:p>
              </w:tc>
            </w:tr>
            <w:tr w:rsidR="00D128FB" w:rsidRPr="00631F8B" w14:paraId="23EE96DC" w14:textId="77777777" w:rsidTr="006E2051">
              <w:trPr>
                <w:tblHeader/>
                <w:tblCellSpacing w:w="0" w:type="dxa"/>
              </w:trPr>
              <w:tc>
                <w:tcPr>
                  <w:tcW w:w="360" w:type="dxa"/>
                  <w:hideMark/>
                </w:tcPr>
                <w:p w14:paraId="0DF2C1B8" w14:textId="77777777" w:rsidR="00D128FB" w:rsidRPr="00D128FB" w:rsidRDefault="00D128FB" w:rsidP="006E2051">
                  <w:pPr>
                    <w:rPr>
                      <w:lang w:val="en-GB"/>
                    </w:rPr>
                  </w:pPr>
                  <w:r w:rsidRPr="00D128FB">
                    <w:rPr>
                      <w:lang w:val="en-GB"/>
                    </w:rPr>
                    <w:t> </w:t>
                  </w:r>
                </w:p>
              </w:tc>
              <w:tc>
                <w:tcPr>
                  <w:tcW w:w="1500" w:type="dxa"/>
                  <w:hideMark/>
                </w:tcPr>
                <w:p w14:paraId="34FE735B" w14:textId="77777777" w:rsidR="00D128FB" w:rsidRPr="00631F8B" w:rsidRDefault="00D128FB" w:rsidP="006E2051">
                  <w:r w:rsidRPr="00631F8B">
                    <w:t>Stereotypes:</w:t>
                  </w:r>
                </w:p>
              </w:tc>
              <w:tc>
                <w:tcPr>
                  <w:tcW w:w="0" w:type="auto"/>
                  <w:hideMark/>
                </w:tcPr>
                <w:p w14:paraId="209C36CA" w14:textId="77777777" w:rsidR="00D128FB" w:rsidRPr="00631F8B" w:rsidRDefault="00D128FB" w:rsidP="006E2051">
                  <w:r w:rsidRPr="00631F8B">
                    <w:t>«codeList»</w:t>
                  </w:r>
                </w:p>
              </w:tc>
            </w:tr>
            <w:tr w:rsidR="00D128FB" w:rsidRPr="00631F8B" w14:paraId="5E4FFC4E" w14:textId="77777777" w:rsidTr="006E2051">
              <w:trPr>
                <w:tblHeader/>
                <w:tblCellSpacing w:w="0" w:type="dxa"/>
              </w:trPr>
              <w:tc>
                <w:tcPr>
                  <w:tcW w:w="360" w:type="dxa"/>
                  <w:hideMark/>
                </w:tcPr>
                <w:p w14:paraId="131E4799" w14:textId="77777777" w:rsidR="00D128FB" w:rsidRPr="00631F8B" w:rsidRDefault="00D128FB" w:rsidP="006E2051">
                  <w:r w:rsidRPr="00631F8B">
                    <w:t> </w:t>
                  </w:r>
                </w:p>
              </w:tc>
              <w:tc>
                <w:tcPr>
                  <w:tcW w:w="1500" w:type="dxa"/>
                  <w:hideMark/>
                </w:tcPr>
                <w:p w14:paraId="0BAD6B9D" w14:textId="77777777" w:rsidR="00D128FB" w:rsidRPr="00631F8B" w:rsidRDefault="00D128FB" w:rsidP="006E2051">
                  <w:r w:rsidRPr="00631F8B">
                    <w:t>Governance:</w:t>
                  </w:r>
                </w:p>
              </w:tc>
              <w:tc>
                <w:tcPr>
                  <w:tcW w:w="0" w:type="auto"/>
                  <w:hideMark/>
                </w:tcPr>
                <w:p w14:paraId="17060DE6" w14:textId="77777777" w:rsidR="00D128FB" w:rsidRPr="00631F8B" w:rsidRDefault="00D128FB" w:rsidP="006E2051">
                  <w:r w:rsidRPr="00631F8B">
                    <w:t>Uitbreidbaar</w:t>
                  </w:r>
                </w:p>
              </w:tc>
            </w:tr>
          </w:tbl>
          <w:p w14:paraId="3D8F2EAD" w14:textId="77777777" w:rsidR="00D128FB" w:rsidRPr="00631F8B" w:rsidRDefault="00D128FB" w:rsidP="006E2051"/>
        </w:tc>
      </w:tr>
    </w:tbl>
    <w:p w14:paraId="17107175" w14:textId="77777777" w:rsidR="00D128FB" w:rsidRPr="00631F8B" w:rsidRDefault="00D128FB" w:rsidP="00D128FB">
      <w:pPr>
        <w:pStyle w:val="Kop5"/>
        <w:rPr>
          <w:sz w:val="16"/>
          <w:szCs w:val="16"/>
        </w:rPr>
      </w:pPr>
      <w:r w:rsidRPr="00631F8B">
        <w:rPr>
          <w:sz w:val="16"/>
          <w:szCs w:val="16"/>
        </w:rPr>
        <w:lastRenderedPageBreak/>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7FA49E18"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CDD44C8" w14:textId="77777777" w:rsidR="00D128FB" w:rsidRPr="00631F8B" w:rsidRDefault="00D128FB" w:rsidP="006E2051">
            <w:pPr>
              <w:spacing w:line="225" w:lineRule="atLeast"/>
            </w:pPr>
            <w:r w:rsidRPr="00631F8B">
              <w:rPr>
                <w:b/>
                <w:bCs/>
              </w:rPr>
              <w:t>HeightStatusValue</w:t>
            </w:r>
          </w:p>
        </w:tc>
      </w:tr>
      <w:tr w:rsidR="00D128FB" w:rsidRPr="00631F8B" w14:paraId="3E8B743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1BEB40EA" w14:textId="77777777" w:rsidTr="006E2051">
              <w:trPr>
                <w:tblHeader/>
                <w:tblCellSpacing w:w="0" w:type="dxa"/>
              </w:trPr>
              <w:tc>
                <w:tcPr>
                  <w:tcW w:w="360" w:type="dxa"/>
                  <w:hideMark/>
                </w:tcPr>
                <w:p w14:paraId="6951FF38" w14:textId="77777777" w:rsidR="00D128FB" w:rsidRPr="00631F8B" w:rsidRDefault="00D128FB" w:rsidP="006E2051">
                  <w:r w:rsidRPr="00631F8B">
                    <w:t> </w:t>
                  </w:r>
                </w:p>
              </w:tc>
              <w:tc>
                <w:tcPr>
                  <w:tcW w:w="1500" w:type="dxa"/>
                  <w:hideMark/>
                </w:tcPr>
                <w:p w14:paraId="09B8F4F8" w14:textId="77777777" w:rsidR="00D128FB" w:rsidRPr="00631F8B" w:rsidRDefault="00D128FB" w:rsidP="006E2051">
                  <w:r w:rsidRPr="00631F8B">
                    <w:t>Package:</w:t>
                  </w:r>
                </w:p>
              </w:tc>
              <w:tc>
                <w:tcPr>
                  <w:tcW w:w="0" w:type="auto"/>
                  <w:hideMark/>
                </w:tcPr>
                <w:p w14:paraId="179A779B" w14:textId="77777777"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14:paraId="34A85EC3" w14:textId="77777777" w:rsidTr="006E2051">
              <w:trPr>
                <w:tblHeader/>
                <w:tblCellSpacing w:w="0" w:type="dxa"/>
              </w:trPr>
              <w:tc>
                <w:tcPr>
                  <w:tcW w:w="360" w:type="dxa"/>
                  <w:hideMark/>
                </w:tcPr>
                <w:p w14:paraId="2B260F0D" w14:textId="77777777" w:rsidR="00D128FB" w:rsidRPr="00D128FB" w:rsidRDefault="00D128FB" w:rsidP="006E2051">
                  <w:pPr>
                    <w:rPr>
                      <w:lang w:val="en-GB"/>
                    </w:rPr>
                  </w:pPr>
                  <w:r w:rsidRPr="00D128FB">
                    <w:rPr>
                      <w:lang w:val="en-GB"/>
                    </w:rPr>
                    <w:t> </w:t>
                  </w:r>
                </w:p>
              </w:tc>
              <w:tc>
                <w:tcPr>
                  <w:tcW w:w="1500" w:type="dxa"/>
                  <w:hideMark/>
                </w:tcPr>
                <w:p w14:paraId="6E1C287B" w14:textId="77777777" w:rsidR="00D128FB" w:rsidRPr="00631F8B" w:rsidRDefault="00D128FB" w:rsidP="006E2051">
                  <w:r w:rsidRPr="00631F8B">
                    <w:t>Naam:</w:t>
                  </w:r>
                </w:p>
              </w:tc>
              <w:tc>
                <w:tcPr>
                  <w:tcW w:w="0" w:type="auto"/>
                  <w:hideMark/>
                </w:tcPr>
                <w:p w14:paraId="4949F0D1" w14:textId="77777777" w:rsidR="00D128FB" w:rsidRPr="00631F8B" w:rsidRDefault="00D128FB" w:rsidP="006E2051">
                  <w:r w:rsidRPr="00631F8B">
                    <w:t xml:space="preserve">Height status value </w:t>
                  </w:r>
                </w:p>
              </w:tc>
            </w:tr>
            <w:tr w:rsidR="00D128FB" w:rsidRPr="00074262" w14:paraId="1E54BC7A" w14:textId="77777777" w:rsidTr="006E2051">
              <w:trPr>
                <w:tblHeader/>
                <w:tblCellSpacing w:w="0" w:type="dxa"/>
              </w:trPr>
              <w:tc>
                <w:tcPr>
                  <w:tcW w:w="360" w:type="dxa"/>
                  <w:hideMark/>
                </w:tcPr>
                <w:p w14:paraId="3A483AB4" w14:textId="77777777" w:rsidR="00D128FB" w:rsidRPr="00631F8B" w:rsidRDefault="00D128FB" w:rsidP="006E2051">
                  <w:r w:rsidRPr="00631F8B">
                    <w:t> </w:t>
                  </w:r>
                </w:p>
              </w:tc>
              <w:tc>
                <w:tcPr>
                  <w:tcW w:w="1500" w:type="dxa"/>
                  <w:hideMark/>
                </w:tcPr>
                <w:p w14:paraId="0000D965" w14:textId="77777777" w:rsidR="00D128FB" w:rsidRPr="00631F8B" w:rsidRDefault="00D128FB" w:rsidP="006E2051">
                  <w:r w:rsidRPr="00631F8B">
                    <w:t>Definitie:</w:t>
                  </w:r>
                </w:p>
              </w:tc>
              <w:tc>
                <w:tcPr>
                  <w:tcW w:w="0" w:type="auto"/>
                  <w:hideMark/>
                </w:tcPr>
                <w:p w14:paraId="3BA0AE8A" w14:textId="77777777" w:rsidR="00D128FB" w:rsidRPr="00D128FB" w:rsidRDefault="00D128FB" w:rsidP="006E2051">
                  <w:pPr>
                    <w:rPr>
                      <w:lang w:val="en-GB"/>
                    </w:rPr>
                  </w:pPr>
                  <w:r w:rsidRPr="00D128FB">
                    <w:rPr>
                      <w:lang w:val="en-GB"/>
                    </w:rPr>
                    <w:t xml:space="preserve">Values indicating the method used to capture a height. </w:t>
                  </w:r>
                </w:p>
              </w:tc>
            </w:tr>
            <w:tr w:rsidR="00D128FB" w:rsidRPr="00631F8B" w14:paraId="69DB67E9" w14:textId="77777777" w:rsidTr="006E2051">
              <w:trPr>
                <w:tblHeader/>
                <w:tblCellSpacing w:w="0" w:type="dxa"/>
              </w:trPr>
              <w:tc>
                <w:tcPr>
                  <w:tcW w:w="360" w:type="dxa"/>
                  <w:hideMark/>
                </w:tcPr>
                <w:p w14:paraId="33CF5B81" w14:textId="77777777" w:rsidR="00D128FB" w:rsidRPr="00D128FB" w:rsidRDefault="00D128FB" w:rsidP="006E2051">
                  <w:pPr>
                    <w:rPr>
                      <w:lang w:val="en-GB"/>
                    </w:rPr>
                  </w:pPr>
                  <w:r w:rsidRPr="00D128FB">
                    <w:rPr>
                      <w:lang w:val="en-GB"/>
                    </w:rPr>
                    <w:t> </w:t>
                  </w:r>
                </w:p>
              </w:tc>
              <w:tc>
                <w:tcPr>
                  <w:tcW w:w="1500" w:type="dxa"/>
                  <w:hideMark/>
                </w:tcPr>
                <w:p w14:paraId="34F62CC5" w14:textId="77777777" w:rsidR="00D128FB" w:rsidRPr="00631F8B" w:rsidRDefault="00D128FB" w:rsidP="006E2051">
                  <w:r w:rsidRPr="00631F8B">
                    <w:t>Stereotypes:</w:t>
                  </w:r>
                </w:p>
              </w:tc>
              <w:tc>
                <w:tcPr>
                  <w:tcW w:w="0" w:type="auto"/>
                  <w:hideMark/>
                </w:tcPr>
                <w:p w14:paraId="6320514A" w14:textId="77777777" w:rsidR="00D128FB" w:rsidRPr="00631F8B" w:rsidRDefault="00D128FB" w:rsidP="006E2051">
                  <w:r w:rsidRPr="00631F8B">
                    <w:t>«codeList»</w:t>
                  </w:r>
                </w:p>
              </w:tc>
            </w:tr>
            <w:tr w:rsidR="00D128FB" w:rsidRPr="00631F8B" w14:paraId="4033ABEB" w14:textId="77777777" w:rsidTr="006E2051">
              <w:trPr>
                <w:tblHeader/>
                <w:tblCellSpacing w:w="0" w:type="dxa"/>
              </w:trPr>
              <w:tc>
                <w:tcPr>
                  <w:tcW w:w="360" w:type="dxa"/>
                  <w:hideMark/>
                </w:tcPr>
                <w:p w14:paraId="212E424B" w14:textId="77777777" w:rsidR="00D128FB" w:rsidRPr="00631F8B" w:rsidRDefault="00D128FB" w:rsidP="006E2051">
                  <w:r w:rsidRPr="00631F8B">
                    <w:t> </w:t>
                  </w:r>
                </w:p>
              </w:tc>
              <w:tc>
                <w:tcPr>
                  <w:tcW w:w="1500" w:type="dxa"/>
                  <w:hideMark/>
                </w:tcPr>
                <w:p w14:paraId="06B1F943" w14:textId="77777777" w:rsidR="00D128FB" w:rsidRPr="00631F8B" w:rsidRDefault="00D128FB" w:rsidP="006E2051">
                  <w:r w:rsidRPr="00631F8B">
                    <w:t>Governance:</w:t>
                  </w:r>
                </w:p>
              </w:tc>
              <w:tc>
                <w:tcPr>
                  <w:tcW w:w="0" w:type="auto"/>
                  <w:hideMark/>
                </w:tcPr>
                <w:p w14:paraId="74B433C9" w14:textId="77777777" w:rsidR="00D128FB" w:rsidRPr="00631F8B" w:rsidRDefault="00D128FB" w:rsidP="006E2051">
                  <w:r w:rsidRPr="00631F8B">
                    <w:t>Uitbreidbaar</w:t>
                  </w:r>
                </w:p>
              </w:tc>
            </w:tr>
          </w:tbl>
          <w:p w14:paraId="195720A1" w14:textId="77777777" w:rsidR="00D128FB" w:rsidRPr="00631F8B" w:rsidRDefault="00D128FB" w:rsidP="006E2051"/>
        </w:tc>
      </w:tr>
    </w:tbl>
    <w:p w14:paraId="06F53C05" w14:textId="77777777" w:rsidR="00D128FB" w:rsidRPr="00631F8B" w:rsidRDefault="00D128FB" w:rsidP="00D128FB">
      <w:pPr>
        <w:pStyle w:val="Kop5"/>
        <w:rPr>
          <w:sz w:val="16"/>
          <w:szCs w:val="16"/>
        </w:rPr>
      </w:pPr>
      <w:r w:rsidRPr="00631F8B">
        <w:rPr>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33F96809"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90C327C" w14:textId="77777777" w:rsidR="00D128FB" w:rsidRPr="00631F8B" w:rsidRDefault="00D128FB" w:rsidP="006E2051">
            <w:pPr>
              <w:spacing w:line="225" w:lineRule="atLeast"/>
            </w:pPr>
            <w:r w:rsidRPr="00631F8B">
              <w:rPr>
                <w:b/>
                <w:bCs/>
              </w:rPr>
              <w:t>Elevation</w:t>
            </w:r>
          </w:p>
        </w:tc>
      </w:tr>
      <w:tr w:rsidR="00D128FB" w:rsidRPr="00631F8B" w14:paraId="6DE477D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FD90770" w14:textId="77777777" w:rsidTr="006E2051">
              <w:trPr>
                <w:tblHeader/>
                <w:tblCellSpacing w:w="0" w:type="dxa"/>
              </w:trPr>
              <w:tc>
                <w:tcPr>
                  <w:tcW w:w="360" w:type="dxa"/>
                  <w:hideMark/>
                </w:tcPr>
                <w:p w14:paraId="0218E276" w14:textId="77777777" w:rsidR="00D128FB" w:rsidRPr="00631F8B" w:rsidRDefault="00D128FB" w:rsidP="006E2051">
                  <w:r w:rsidRPr="00631F8B">
                    <w:t> </w:t>
                  </w:r>
                </w:p>
              </w:tc>
              <w:tc>
                <w:tcPr>
                  <w:tcW w:w="1500" w:type="dxa"/>
                  <w:hideMark/>
                </w:tcPr>
                <w:p w14:paraId="0FB47D65" w14:textId="77777777" w:rsidR="00D128FB" w:rsidRPr="00631F8B" w:rsidRDefault="00D128FB" w:rsidP="006E2051">
                  <w:r w:rsidRPr="00631F8B">
                    <w:t>Package:</w:t>
                  </w:r>
                </w:p>
              </w:tc>
              <w:tc>
                <w:tcPr>
                  <w:tcW w:w="0" w:type="auto"/>
                  <w:hideMark/>
                </w:tcPr>
                <w:p w14:paraId="1A3B4BD6" w14:textId="77777777"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14:paraId="2F80BF0C" w14:textId="77777777" w:rsidTr="006E2051">
              <w:trPr>
                <w:tblHeader/>
                <w:tblCellSpacing w:w="0" w:type="dxa"/>
              </w:trPr>
              <w:tc>
                <w:tcPr>
                  <w:tcW w:w="360" w:type="dxa"/>
                  <w:hideMark/>
                </w:tcPr>
                <w:p w14:paraId="73FF4474" w14:textId="77777777" w:rsidR="00D128FB" w:rsidRPr="00D128FB" w:rsidRDefault="00D128FB" w:rsidP="006E2051">
                  <w:pPr>
                    <w:rPr>
                      <w:lang w:val="en-GB"/>
                    </w:rPr>
                  </w:pPr>
                  <w:r w:rsidRPr="00D128FB">
                    <w:rPr>
                      <w:lang w:val="en-GB"/>
                    </w:rPr>
                    <w:t> </w:t>
                  </w:r>
                </w:p>
              </w:tc>
              <w:tc>
                <w:tcPr>
                  <w:tcW w:w="1500" w:type="dxa"/>
                  <w:hideMark/>
                </w:tcPr>
                <w:p w14:paraId="22F1FE38" w14:textId="77777777" w:rsidR="00D128FB" w:rsidRPr="00631F8B" w:rsidRDefault="00D128FB" w:rsidP="006E2051">
                  <w:r w:rsidRPr="00631F8B">
                    <w:t>Naam:</w:t>
                  </w:r>
                </w:p>
              </w:tc>
              <w:tc>
                <w:tcPr>
                  <w:tcW w:w="0" w:type="auto"/>
                  <w:hideMark/>
                </w:tcPr>
                <w:p w14:paraId="38B2695C" w14:textId="77777777" w:rsidR="00D128FB" w:rsidRPr="00631F8B" w:rsidRDefault="00D128FB" w:rsidP="006E2051">
                  <w:r w:rsidRPr="00631F8B">
                    <w:t xml:space="preserve">Elevation </w:t>
                  </w:r>
                </w:p>
              </w:tc>
            </w:tr>
            <w:tr w:rsidR="00D128FB" w:rsidRPr="00074262" w14:paraId="7BA907D3" w14:textId="77777777" w:rsidTr="006E2051">
              <w:trPr>
                <w:tblHeader/>
                <w:tblCellSpacing w:w="0" w:type="dxa"/>
              </w:trPr>
              <w:tc>
                <w:tcPr>
                  <w:tcW w:w="360" w:type="dxa"/>
                  <w:hideMark/>
                </w:tcPr>
                <w:p w14:paraId="792DF3EA" w14:textId="77777777" w:rsidR="00D128FB" w:rsidRPr="00631F8B" w:rsidRDefault="00D128FB" w:rsidP="006E2051">
                  <w:r w:rsidRPr="00631F8B">
                    <w:t> </w:t>
                  </w:r>
                </w:p>
              </w:tc>
              <w:tc>
                <w:tcPr>
                  <w:tcW w:w="1500" w:type="dxa"/>
                  <w:hideMark/>
                </w:tcPr>
                <w:p w14:paraId="72F35FED" w14:textId="77777777" w:rsidR="00D128FB" w:rsidRPr="00631F8B" w:rsidRDefault="00D128FB" w:rsidP="006E2051">
                  <w:r w:rsidRPr="00631F8B">
                    <w:t>Definitie:</w:t>
                  </w:r>
                </w:p>
              </w:tc>
              <w:tc>
                <w:tcPr>
                  <w:tcW w:w="0" w:type="auto"/>
                  <w:hideMark/>
                </w:tcPr>
                <w:p w14:paraId="7DB3F41D" w14:textId="77777777" w:rsidR="00D128FB" w:rsidRPr="00D128FB" w:rsidRDefault="00D128FB" w:rsidP="006E2051">
                  <w:pPr>
                    <w:rPr>
                      <w:lang w:val="en-GB"/>
                    </w:rPr>
                  </w:pPr>
                  <w:r w:rsidRPr="00D128FB">
                    <w:rPr>
                      <w:lang w:val="en-GB"/>
                    </w:rPr>
                    <w:t xml:space="preserve">This data types includes the elevation value itself and information on how this elevation was measured. </w:t>
                  </w:r>
                </w:p>
              </w:tc>
            </w:tr>
            <w:tr w:rsidR="00D128FB" w:rsidRPr="00631F8B" w14:paraId="07A9ECB5" w14:textId="77777777" w:rsidTr="006E2051">
              <w:trPr>
                <w:tblHeader/>
                <w:tblCellSpacing w:w="0" w:type="dxa"/>
              </w:trPr>
              <w:tc>
                <w:tcPr>
                  <w:tcW w:w="360" w:type="dxa"/>
                  <w:hideMark/>
                </w:tcPr>
                <w:p w14:paraId="1E9E1D45" w14:textId="77777777" w:rsidR="00D128FB" w:rsidRPr="00D128FB" w:rsidRDefault="00D128FB" w:rsidP="006E2051">
                  <w:pPr>
                    <w:rPr>
                      <w:lang w:val="en-GB"/>
                    </w:rPr>
                  </w:pPr>
                  <w:r w:rsidRPr="00D128FB">
                    <w:rPr>
                      <w:lang w:val="en-GB"/>
                    </w:rPr>
                    <w:t> </w:t>
                  </w:r>
                </w:p>
              </w:tc>
              <w:tc>
                <w:tcPr>
                  <w:tcW w:w="1500" w:type="dxa"/>
                  <w:hideMark/>
                </w:tcPr>
                <w:p w14:paraId="32D59E09" w14:textId="77777777" w:rsidR="00D128FB" w:rsidRPr="00631F8B" w:rsidRDefault="00D128FB" w:rsidP="006E2051">
                  <w:r w:rsidRPr="00631F8B">
                    <w:t>Stereotypes:</w:t>
                  </w:r>
                </w:p>
              </w:tc>
              <w:tc>
                <w:tcPr>
                  <w:tcW w:w="0" w:type="auto"/>
                  <w:hideMark/>
                </w:tcPr>
                <w:p w14:paraId="481C7B10" w14:textId="77777777" w:rsidR="00D128FB" w:rsidRPr="00631F8B" w:rsidRDefault="00D128FB" w:rsidP="006E2051">
                  <w:r w:rsidRPr="00631F8B">
                    <w:t>«dataType»</w:t>
                  </w:r>
                </w:p>
              </w:tc>
            </w:tr>
          </w:tbl>
          <w:p w14:paraId="1CEA91B4" w14:textId="77777777" w:rsidR="00D128FB" w:rsidRPr="00631F8B" w:rsidRDefault="00D128FB" w:rsidP="006E2051"/>
        </w:tc>
      </w:tr>
      <w:tr w:rsidR="00D128FB" w:rsidRPr="00631F8B" w14:paraId="78363A5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63796" w14:textId="77777777" w:rsidR="00D128FB" w:rsidRPr="00631F8B" w:rsidRDefault="00D128FB" w:rsidP="006E2051">
            <w:r w:rsidRPr="00631F8B">
              <w:rPr>
                <w:b/>
                <w:bCs/>
              </w:rPr>
              <w:t>Attribuut: elevationReference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34DC467" w14:textId="77777777" w:rsidTr="006E2051">
              <w:trPr>
                <w:tblHeader/>
                <w:tblCellSpacing w:w="0" w:type="dxa"/>
              </w:trPr>
              <w:tc>
                <w:tcPr>
                  <w:tcW w:w="360" w:type="dxa"/>
                  <w:hideMark/>
                </w:tcPr>
                <w:p w14:paraId="651F7697" w14:textId="77777777" w:rsidR="00D128FB" w:rsidRPr="00631F8B" w:rsidRDefault="00D128FB" w:rsidP="006E2051">
                  <w:r w:rsidRPr="00631F8B">
                    <w:t> </w:t>
                  </w:r>
                </w:p>
              </w:tc>
              <w:tc>
                <w:tcPr>
                  <w:tcW w:w="1500" w:type="dxa"/>
                  <w:hideMark/>
                </w:tcPr>
                <w:p w14:paraId="03157DDD" w14:textId="77777777" w:rsidR="00D128FB" w:rsidRPr="00631F8B" w:rsidRDefault="00D128FB" w:rsidP="006E2051">
                  <w:r w:rsidRPr="00631F8B">
                    <w:t>Naam:</w:t>
                  </w:r>
                </w:p>
              </w:tc>
              <w:tc>
                <w:tcPr>
                  <w:tcW w:w="0" w:type="auto"/>
                  <w:hideMark/>
                </w:tcPr>
                <w:p w14:paraId="6A8A3630" w14:textId="77777777" w:rsidR="00D128FB" w:rsidRPr="00631F8B" w:rsidRDefault="00D128FB" w:rsidP="006E2051">
                  <w:r w:rsidRPr="00631F8B">
                    <w:t xml:space="preserve">Elevation reference </w:t>
                  </w:r>
                </w:p>
              </w:tc>
            </w:tr>
            <w:tr w:rsidR="00D128FB" w:rsidRPr="00631F8B" w14:paraId="2A2BCC7D" w14:textId="77777777" w:rsidTr="006E2051">
              <w:trPr>
                <w:tblHeader/>
                <w:tblCellSpacing w:w="0" w:type="dxa"/>
              </w:trPr>
              <w:tc>
                <w:tcPr>
                  <w:tcW w:w="360" w:type="dxa"/>
                  <w:hideMark/>
                </w:tcPr>
                <w:p w14:paraId="697482A6" w14:textId="77777777" w:rsidR="00D128FB" w:rsidRPr="00631F8B" w:rsidRDefault="00D128FB" w:rsidP="006E2051">
                  <w:r w:rsidRPr="00631F8B">
                    <w:t> </w:t>
                  </w:r>
                </w:p>
              </w:tc>
              <w:tc>
                <w:tcPr>
                  <w:tcW w:w="1500" w:type="dxa"/>
                  <w:hideMark/>
                </w:tcPr>
                <w:p w14:paraId="35C51556" w14:textId="77777777" w:rsidR="00D128FB" w:rsidRPr="00631F8B" w:rsidRDefault="00D128FB" w:rsidP="006E2051">
                  <w:r w:rsidRPr="00631F8B">
                    <w:t>Type:</w:t>
                  </w:r>
                </w:p>
              </w:tc>
              <w:tc>
                <w:tcPr>
                  <w:tcW w:w="0" w:type="auto"/>
                  <w:hideMark/>
                </w:tcPr>
                <w:p w14:paraId="64D067D2" w14:textId="77777777" w:rsidR="00D128FB" w:rsidRPr="00631F8B" w:rsidRDefault="00D128FB" w:rsidP="006E2051">
                  <w:r w:rsidRPr="00631F8B">
                    <w:t>ElevationReferenceValue</w:t>
                  </w:r>
                </w:p>
              </w:tc>
            </w:tr>
            <w:tr w:rsidR="00D128FB" w:rsidRPr="00074262" w14:paraId="42943406" w14:textId="77777777" w:rsidTr="006E2051">
              <w:trPr>
                <w:tblHeader/>
                <w:tblCellSpacing w:w="0" w:type="dxa"/>
              </w:trPr>
              <w:tc>
                <w:tcPr>
                  <w:tcW w:w="360" w:type="dxa"/>
                  <w:hideMark/>
                </w:tcPr>
                <w:p w14:paraId="6D50B225" w14:textId="77777777" w:rsidR="00D128FB" w:rsidRPr="00631F8B" w:rsidRDefault="00D128FB" w:rsidP="006E2051">
                  <w:r w:rsidRPr="00631F8B">
                    <w:t> </w:t>
                  </w:r>
                </w:p>
              </w:tc>
              <w:tc>
                <w:tcPr>
                  <w:tcW w:w="1500" w:type="dxa"/>
                  <w:hideMark/>
                </w:tcPr>
                <w:p w14:paraId="4BCF345F" w14:textId="77777777" w:rsidR="00D128FB" w:rsidRPr="00631F8B" w:rsidRDefault="00D128FB" w:rsidP="006E2051">
                  <w:r w:rsidRPr="00631F8B">
                    <w:t>Definitie:</w:t>
                  </w:r>
                </w:p>
              </w:tc>
              <w:tc>
                <w:tcPr>
                  <w:tcW w:w="0" w:type="auto"/>
                  <w:hideMark/>
                </w:tcPr>
                <w:p w14:paraId="6718EEF6" w14:textId="77777777" w:rsidR="00D128FB" w:rsidRPr="00D128FB" w:rsidRDefault="00D128FB" w:rsidP="006E2051">
                  <w:pPr>
                    <w:rPr>
                      <w:lang w:val="en-GB"/>
                    </w:rPr>
                  </w:pPr>
                  <w:r w:rsidRPr="00D128FB">
                    <w:rPr>
                      <w:lang w:val="en-GB"/>
                    </w:rPr>
                    <w:t xml:space="preserve">Element where the elevation was measured. </w:t>
                  </w:r>
                </w:p>
              </w:tc>
            </w:tr>
            <w:tr w:rsidR="00D128FB" w:rsidRPr="00631F8B" w14:paraId="2DCA189F" w14:textId="77777777" w:rsidTr="006E2051">
              <w:trPr>
                <w:tblHeader/>
                <w:tblCellSpacing w:w="0" w:type="dxa"/>
              </w:trPr>
              <w:tc>
                <w:tcPr>
                  <w:tcW w:w="360" w:type="dxa"/>
                  <w:hideMark/>
                </w:tcPr>
                <w:p w14:paraId="4A9CB028" w14:textId="77777777" w:rsidR="00D128FB" w:rsidRPr="00D128FB" w:rsidRDefault="00D128FB" w:rsidP="006E2051">
                  <w:pPr>
                    <w:rPr>
                      <w:lang w:val="en-GB"/>
                    </w:rPr>
                  </w:pPr>
                  <w:r w:rsidRPr="00D128FB">
                    <w:rPr>
                      <w:lang w:val="en-GB"/>
                    </w:rPr>
                    <w:t> </w:t>
                  </w:r>
                </w:p>
              </w:tc>
              <w:tc>
                <w:tcPr>
                  <w:tcW w:w="1500" w:type="dxa"/>
                  <w:hideMark/>
                </w:tcPr>
                <w:p w14:paraId="781ED089" w14:textId="77777777" w:rsidR="00D128FB" w:rsidRPr="00631F8B" w:rsidRDefault="00D128FB" w:rsidP="006E2051">
                  <w:r w:rsidRPr="00631F8B">
                    <w:t>Multipliciteit:</w:t>
                  </w:r>
                </w:p>
              </w:tc>
              <w:tc>
                <w:tcPr>
                  <w:tcW w:w="0" w:type="auto"/>
                  <w:hideMark/>
                </w:tcPr>
                <w:p w14:paraId="51330816" w14:textId="77777777" w:rsidR="00D128FB" w:rsidRPr="00631F8B" w:rsidRDefault="00D128FB" w:rsidP="006E2051">
                  <w:r w:rsidRPr="00631F8B">
                    <w:t>1</w:t>
                  </w:r>
                </w:p>
              </w:tc>
            </w:tr>
          </w:tbl>
          <w:p w14:paraId="3D1F636E" w14:textId="77777777" w:rsidR="00D128FB" w:rsidRPr="00631F8B" w:rsidRDefault="00D128FB" w:rsidP="006E2051"/>
        </w:tc>
      </w:tr>
      <w:tr w:rsidR="00D128FB" w:rsidRPr="00631F8B" w14:paraId="077F04C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6A05F5" w14:textId="77777777" w:rsidR="00D128FB" w:rsidRPr="00631F8B" w:rsidRDefault="00D128FB" w:rsidP="006E2051">
            <w:r w:rsidRPr="00631F8B">
              <w:rPr>
                <w:b/>
                <w:bCs/>
              </w:rPr>
              <w:t>Attribuut: elevationValue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6194FCE" w14:textId="77777777" w:rsidTr="006E2051">
              <w:trPr>
                <w:tblHeader/>
                <w:tblCellSpacing w:w="0" w:type="dxa"/>
              </w:trPr>
              <w:tc>
                <w:tcPr>
                  <w:tcW w:w="360" w:type="dxa"/>
                  <w:hideMark/>
                </w:tcPr>
                <w:p w14:paraId="257371BB" w14:textId="77777777" w:rsidR="00D128FB" w:rsidRPr="00631F8B" w:rsidRDefault="00D128FB" w:rsidP="006E2051">
                  <w:r w:rsidRPr="00631F8B">
                    <w:t> </w:t>
                  </w:r>
                </w:p>
              </w:tc>
              <w:tc>
                <w:tcPr>
                  <w:tcW w:w="1500" w:type="dxa"/>
                  <w:hideMark/>
                </w:tcPr>
                <w:p w14:paraId="58DED1B9" w14:textId="77777777" w:rsidR="00D128FB" w:rsidRPr="00631F8B" w:rsidRDefault="00D128FB" w:rsidP="006E2051">
                  <w:r w:rsidRPr="00631F8B">
                    <w:t>Naam:</w:t>
                  </w:r>
                </w:p>
              </w:tc>
              <w:tc>
                <w:tcPr>
                  <w:tcW w:w="0" w:type="auto"/>
                  <w:hideMark/>
                </w:tcPr>
                <w:p w14:paraId="77208849" w14:textId="77777777" w:rsidR="00D128FB" w:rsidRPr="00631F8B" w:rsidRDefault="00D128FB" w:rsidP="006E2051">
                  <w:r w:rsidRPr="00631F8B">
                    <w:t xml:space="preserve">elevation value </w:t>
                  </w:r>
                </w:p>
              </w:tc>
            </w:tr>
            <w:tr w:rsidR="00D128FB" w:rsidRPr="00631F8B" w14:paraId="34940FD3" w14:textId="77777777" w:rsidTr="006E2051">
              <w:trPr>
                <w:tblHeader/>
                <w:tblCellSpacing w:w="0" w:type="dxa"/>
              </w:trPr>
              <w:tc>
                <w:tcPr>
                  <w:tcW w:w="360" w:type="dxa"/>
                  <w:hideMark/>
                </w:tcPr>
                <w:p w14:paraId="04177246" w14:textId="77777777" w:rsidR="00D128FB" w:rsidRPr="00631F8B" w:rsidRDefault="00D128FB" w:rsidP="006E2051">
                  <w:r w:rsidRPr="00631F8B">
                    <w:t> </w:t>
                  </w:r>
                </w:p>
              </w:tc>
              <w:tc>
                <w:tcPr>
                  <w:tcW w:w="1500" w:type="dxa"/>
                  <w:hideMark/>
                </w:tcPr>
                <w:p w14:paraId="12879224" w14:textId="77777777" w:rsidR="00D128FB" w:rsidRPr="00631F8B" w:rsidRDefault="00D128FB" w:rsidP="006E2051">
                  <w:r w:rsidRPr="00631F8B">
                    <w:t>Type:</w:t>
                  </w:r>
                </w:p>
              </w:tc>
              <w:tc>
                <w:tcPr>
                  <w:tcW w:w="0" w:type="auto"/>
                  <w:hideMark/>
                </w:tcPr>
                <w:p w14:paraId="75FE3715" w14:textId="77777777" w:rsidR="00D128FB" w:rsidRPr="00631F8B" w:rsidRDefault="00D128FB" w:rsidP="006E2051">
                  <w:r w:rsidRPr="00631F8B">
                    <w:t>DirectPosition</w:t>
                  </w:r>
                </w:p>
              </w:tc>
            </w:tr>
            <w:tr w:rsidR="00D128FB" w:rsidRPr="00631F8B" w14:paraId="42F9D6D5" w14:textId="77777777" w:rsidTr="006E2051">
              <w:trPr>
                <w:tblHeader/>
                <w:tblCellSpacing w:w="0" w:type="dxa"/>
              </w:trPr>
              <w:tc>
                <w:tcPr>
                  <w:tcW w:w="360" w:type="dxa"/>
                  <w:hideMark/>
                </w:tcPr>
                <w:p w14:paraId="2F2FDA69" w14:textId="77777777" w:rsidR="00D128FB" w:rsidRPr="00631F8B" w:rsidRDefault="00D128FB" w:rsidP="006E2051">
                  <w:r w:rsidRPr="00631F8B">
                    <w:t> </w:t>
                  </w:r>
                </w:p>
              </w:tc>
              <w:tc>
                <w:tcPr>
                  <w:tcW w:w="1500" w:type="dxa"/>
                  <w:hideMark/>
                </w:tcPr>
                <w:p w14:paraId="59DAAFEE" w14:textId="77777777" w:rsidR="00D128FB" w:rsidRPr="00631F8B" w:rsidRDefault="00D128FB" w:rsidP="006E2051">
                  <w:r w:rsidRPr="00631F8B">
                    <w:t>Definitie:</w:t>
                  </w:r>
                </w:p>
              </w:tc>
              <w:tc>
                <w:tcPr>
                  <w:tcW w:w="0" w:type="auto"/>
                  <w:hideMark/>
                </w:tcPr>
                <w:p w14:paraId="359C29BC" w14:textId="77777777" w:rsidR="00D128FB" w:rsidRPr="00631F8B" w:rsidRDefault="00D128FB" w:rsidP="006E2051">
                  <w:r w:rsidRPr="00631F8B">
                    <w:t xml:space="preserve">Value of the elevation. </w:t>
                  </w:r>
                </w:p>
              </w:tc>
            </w:tr>
            <w:tr w:rsidR="00D128FB" w:rsidRPr="00631F8B" w14:paraId="15945E47" w14:textId="77777777" w:rsidTr="006E2051">
              <w:trPr>
                <w:tblHeader/>
                <w:tblCellSpacing w:w="0" w:type="dxa"/>
              </w:trPr>
              <w:tc>
                <w:tcPr>
                  <w:tcW w:w="360" w:type="dxa"/>
                  <w:hideMark/>
                </w:tcPr>
                <w:p w14:paraId="05B37270" w14:textId="77777777" w:rsidR="00D128FB" w:rsidRPr="00631F8B" w:rsidRDefault="00D128FB" w:rsidP="006E2051">
                  <w:r w:rsidRPr="00631F8B">
                    <w:t> </w:t>
                  </w:r>
                </w:p>
              </w:tc>
              <w:tc>
                <w:tcPr>
                  <w:tcW w:w="1500" w:type="dxa"/>
                  <w:hideMark/>
                </w:tcPr>
                <w:p w14:paraId="5039E9FC" w14:textId="77777777" w:rsidR="00D128FB" w:rsidRPr="00631F8B" w:rsidRDefault="00D128FB" w:rsidP="006E2051">
                  <w:r w:rsidRPr="00631F8B">
                    <w:t>Multipliciteit:</w:t>
                  </w:r>
                </w:p>
              </w:tc>
              <w:tc>
                <w:tcPr>
                  <w:tcW w:w="0" w:type="auto"/>
                  <w:hideMark/>
                </w:tcPr>
                <w:p w14:paraId="58D24455" w14:textId="77777777" w:rsidR="00D128FB" w:rsidRPr="00631F8B" w:rsidRDefault="00D128FB" w:rsidP="006E2051">
                  <w:r w:rsidRPr="00631F8B">
                    <w:t>1</w:t>
                  </w:r>
                </w:p>
              </w:tc>
            </w:tr>
          </w:tbl>
          <w:p w14:paraId="77F184C2" w14:textId="77777777" w:rsidR="00D128FB" w:rsidRPr="00631F8B" w:rsidRDefault="00D128FB" w:rsidP="006E2051"/>
        </w:tc>
      </w:tr>
    </w:tbl>
    <w:p w14:paraId="2EE83644" w14:textId="77777777" w:rsidR="00D128FB" w:rsidRPr="00631F8B" w:rsidRDefault="00D128FB" w:rsidP="00D128FB">
      <w:pPr>
        <w:pStyle w:val="Kop5"/>
        <w:rPr>
          <w:sz w:val="16"/>
          <w:szCs w:val="16"/>
        </w:rPr>
      </w:pPr>
      <w:r w:rsidRPr="00631F8B">
        <w:rPr>
          <w:sz w:val="16"/>
          <w:szCs w:val="16"/>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C634BB5"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76A9F8" w14:textId="77777777" w:rsidR="00D128FB" w:rsidRPr="00631F8B" w:rsidRDefault="00D128FB" w:rsidP="006E2051">
            <w:pPr>
              <w:spacing w:line="225" w:lineRule="atLeast"/>
            </w:pPr>
            <w:r w:rsidRPr="00631F8B">
              <w:rPr>
                <w:b/>
                <w:bCs/>
              </w:rPr>
              <w:t>DateOfEvent</w:t>
            </w:r>
          </w:p>
        </w:tc>
      </w:tr>
      <w:tr w:rsidR="00D128FB" w:rsidRPr="00631F8B" w14:paraId="6CDB533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10D08EA" w14:textId="77777777" w:rsidTr="006E2051">
              <w:trPr>
                <w:tblHeader/>
                <w:tblCellSpacing w:w="0" w:type="dxa"/>
              </w:trPr>
              <w:tc>
                <w:tcPr>
                  <w:tcW w:w="360" w:type="dxa"/>
                  <w:hideMark/>
                </w:tcPr>
                <w:p w14:paraId="385C5CEF" w14:textId="77777777" w:rsidR="00D128FB" w:rsidRPr="00631F8B" w:rsidRDefault="00D128FB" w:rsidP="006E2051">
                  <w:r w:rsidRPr="00631F8B">
                    <w:t> </w:t>
                  </w:r>
                </w:p>
              </w:tc>
              <w:tc>
                <w:tcPr>
                  <w:tcW w:w="1500" w:type="dxa"/>
                  <w:hideMark/>
                </w:tcPr>
                <w:p w14:paraId="4A66122B" w14:textId="77777777" w:rsidR="00D128FB" w:rsidRPr="00631F8B" w:rsidRDefault="00D128FB" w:rsidP="006E2051">
                  <w:r w:rsidRPr="00631F8B">
                    <w:t>Package:</w:t>
                  </w:r>
                </w:p>
              </w:tc>
              <w:tc>
                <w:tcPr>
                  <w:tcW w:w="0" w:type="auto"/>
                  <w:hideMark/>
                </w:tcPr>
                <w:p w14:paraId="48D3D130" w14:textId="77777777"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14:paraId="4967E19C" w14:textId="77777777" w:rsidTr="006E2051">
              <w:trPr>
                <w:tblHeader/>
                <w:tblCellSpacing w:w="0" w:type="dxa"/>
              </w:trPr>
              <w:tc>
                <w:tcPr>
                  <w:tcW w:w="360" w:type="dxa"/>
                  <w:hideMark/>
                </w:tcPr>
                <w:p w14:paraId="6C1BB0C1" w14:textId="77777777" w:rsidR="00D128FB" w:rsidRPr="00D128FB" w:rsidRDefault="00D128FB" w:rsidP="006E2051">
                  <w:pPr>
                    <w:rPr>
                      <w:lang w:val="en-GB"/>
                    </w:rPr>
                  </w:pPr>
                  <w:r w:rsidRPr="00D128FB">
                    <w:rPr>
                      <w:lang w:val="en-GB"/>
                    </w:rPr>
                    <w:t> </w:t>
                  </w:r>
                </w:p>
              </w:tc>
              <w:tc>
                <w:tcPr>
                  <w:tcW w:w="1500" w:type="dxa"/>
                  <w:hideMark/>
                </w:tcPr>
                <w:p w14:paraId="7D58BB58" w14:textId="77777777" w:rsidR="00D128FB" w:rsidRPr="00631F8B" w:rsidRDefault="00D128FB" w:rsidP="006E2051">
                  <w:r w:rsidRPr="00631F8B">
                    <w:t>Naam:</w:t>
                  </w:r>
                </w:p>
              </w:tc>
              <w:tc>
                <w:tcPr>
                  <w:tcW w:w="0" w:type="auto"/>
                  <w:hideMark/>
                </w:tcPr>
                <w:p w14:paraId="5018259D" w14:textId="77777777" w:rsidR="00D128FB" w:rsidRPr="00631F8B" w:rsidRDefault="00D128FB" w:rsidP="006E2051">
                  <w:r w:rsidRPr="00631F8B">
                    <w:t xml:space="preserve">Date of event </w:t>
                  </w:r>
                </w:p>
              </w:tc>
            </w:tr>
            <w:tr w:rsidR="00D128FB" w:rsidRPr="00074262" w14:paraId="6F78720F" w14:textId="77777777" w:rsidTr="006E2051">
              <w:trPr>
                <w:tblHeader/>
                <w:tblCellSpacing w:w="0" w:type="dxa"/>
              </w:trPr>
              <w:tc>
                <w:tcPr>
                  <w:tcW w:w="360" w:type="dxa"/>
                  <w:hideMark/>
                </w:tcPr>
                <w:p w14:paraId="3146F4E4" w14:textId="77777777" w:rsidR="00D128FB" w:rsidRPr="00631F8B" w:rsidRDefault="00D128FB" w:rsidP="006E2051">
                  <w:r w:rsidRPr="00631F8B">
                    <w:t> </w:t>
                  </w:r>
                </w:p>
              </w:tc>
              <w:tc>
                <w:tcPr>
                  <w:tcW w:w="1500" w:type="dxa"/>
                  <w:hideMark/>
                </w:tcPr>
                <w:p w14:paraId="0A2D92CB" w14:textId="77777777" w:rsidR="00D128FB" w:rsidRPr="00631F8B" w:rsidRDefault="00D128FB" w:rsidP="006E2051">
                  <w:r w:rsidRPr="00631F8B">
                    <w:t>Definitie:</w:t>
                  </w:r>
                </w:p>
              </w:tc>
              <w:tc>
                <w:tcPr>
                  <w:tcW w:w="0" w:type="auto"/>
                  <w:hideMark/>
                </w:tcPr>
                <w:p w14:paraId="11651F8F" w14:textId="77777777" w:rsidR="00D128FB" w:rsidRPr="00D128FB" w:rsidRDefault="00D128FB" w:rsidP="006E2051">
                  <w:pPr>
                    <w:rPr>
                      <w:lang w:val="en-GB"/>
                    </w:rPr>
                  </w:pPr>
                  <w:r w:rsidRPr="00D128FB">
                    <w:rPr>
                      <w:lang w:val="en-GB"/>
                    </w:rPr>
                    <w:t xml:space="preserve">This data type includes the different possible ways to define the date of an event. </w:t>
                  </w:r>
                </w:p>
              </w:tc>
            </w:tr>
            <w:tr w:rsidR="00D128FB" w:rsidRPr="00631F8B" w14:paraId="448223B7" w14:textId="77777777" w:rsidTr="006E2051">
              <w:trPr>
                <w:tblHeader/>
                <w:tblCellSpacing w:w="0" w:type="dxa"/>
              </w:trPr>
              <w:tc>
                <w:tcPr>
                  <w:tcW w:w="360" w:type="dxa"/>
                  <w:hideMark/>
                </w:tcPr>
                <w:p w14:paraId="7ABCA3BB" w14:textId="77777777" w:rsidR="00D128FB" w:rsidRPr="00D128FB" w:rsidRDefault="00D128FB" w:rsidP="006E2051">
                  <w:pPr>
                    <w:rPr>
                      <w:lang w:val="en-GB"/>
                    </w:rPr>
                  </w:pPr>
                  <w:r w:rsidRPr="00D128FB">
                    <w:rPr>
                      <w:lang w:val="en-GB"/>
                    </w:rPr>
                    <w:t> </w:t>
                  </w:r>
                </w:p>
              </w:tc>
              <w:tc>
                <w:tcPr>
                  <w:tcW w:w="1500" w:type="dxa"/>
                  <w:hideMark/>
                </w:tcPr>
                <w:p w14:paraId="31E2278F" w14:textId="77777777" w:rsidR="00D128FB" w:rsidRPr="00631F8B" w:rsidRDefault="00D128FB" w:rsidP="006E2051">
                  <w:r w:rsidRPr="00631F8B">
                    <w:t>Stereotypes:</w:t>
                  </w:r>
                </w:p>
              </w:tc>
              <w:tc>
                <w:tcPr>
                  <w:tcW w:w="0" w:type="auto"/>
                  <w:hideMark/>
                </w:tcPr>
                <w:p w14:paraId="4C145EB5" w14:textId="77777777" w:rsidR="00D128FB" w:rsidRPr="00631F8B" w:rsidRDefault="00D128FB" w:rsidP="006E2051">
                  <w:r w:rsidRPr="00631F8B">
                    <w:t>«dataType»</w:t>
                  </w:r>
                </w:p>
              </w:tc>
            </w:tr>
          </w:tbl>
          <w:p w14:paraId="4FA0F4C7" w14:textId="77777777" w:rsidR="00D128FB" w:rsidRPr="00631F8B" w:rsidRDefault="00D128FB" w:rsidP="006E2051"/>
        </w:tc>
      </w:tr>
      <w:tr w:rsidR="00D128FB" w:rsidRPr="00631F8B" w14:paraId="46C42FF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3D4B9" w14:textId="77777777" w:rsidR="00D128FB" w:rsidRPr="00631F8B" w:rsidRDefault="00D128FB" w:rsidP="006E2051">
            <w:r w:rsidRPr="00631F8B">
              <w:rPr>
                <w:b/>
                <w:bCs/>
              </w:rPr>
              <w:t>Attribuut: anyPoint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80723EC" w14:textId="77777777" w:rsidTr="006E2051">
              <w:trPr>
                <w:tblHeader/>
                <w:tblCellSpacing w:w="0" w:type="dxa"/>
              </w:trPr>
              <w:tc>
                <w:tcPr>
                  <w:tcW w:w="360" w:type="dxa"/>
                  <w:hideMark/>
                </w:tcPr>
                <w:p w14:paraId="54D48729" w14:textId="77777777" w:rsidR="00D128FB" w:rsidRPr="00631F8B" w:rsidRDefault="00D128FB" w:rsidP="006E2051">
                  <w:r w:rsidRPr="00631F8B">
                    <w:t> </w:t>
                  </w:r>
                </w:p>
              </w:tc>
              <w:tc>
                <w:tcPr>
                  <w:tcW w:w="1500" w:type="dxa"/>
                  <w:hideMark/>
                </w:tcPr>
                <w:p w14:paraId="78521472" w14:textId="77777777" w:rsidR="00D128FB" w:rsidRPr="00631F8B" w:rsidRDefault="00D128FB" w:rsidP="006E2051">
                  <w:r w:rsidRPr="00631F8B">
                    <w:t>Naam:</w:t>
                  </w:r>
                </w:p>
              </w:tc>
              <w:tc>
                <w:tcPr>
                  <w:tcW w:w="0" w:type="auto"/>
                  <w:hideMark/>
                </w:tcPr>
                <w:p w14:paraId="7FE75079" w14:textId="77777777" w:rsidR="00D128FB" w:rsidRPr="00631F8B" w:rsidRDefault="00D128FB" w:rsidP="006E2051">
                  <w:r w:rsidRPr="00631F8B">
                    <w:t xml:space="preserve">Any point </w:t>
                  </w:r>
                </w:p>
              </w:tc>
            </w:tr>
            <w:tr w:rsidR="00D128FB" w:rsidRPr="00631F8B" w14:paraId="3CEF3944" w14:textId="77777777" w:rsidTr="006E2051">
              <w:trPr>
                <w:tblHeader/>
                <w:tblCellSpacing w:w="0" w:type="dxa"/>
              </w:trPr>
              <w:tc>
                <w:tcPr>
                  <w:tcW w:w="360" w:type="dxa"/>
                  <w:hideMark/>
                </w:tcPr>
                <w:p w14:paraId="74F9F936" w14:textId="77777777" w:rsidR="00D128FB" w:rsidRPr="00631F8B" w:rsidRDefault="00D128FB" w:rsidP="006E2051">
                  <w:r w:rsidRPr="00631F8B">
                    <w:t> </w:t>
                  </w:r>
                </w:p>
              </w:tc>
              <w:tc>
                <w:tcPr>
                  <w:tcW w:w="1500" w:type="dxa"/>
                  <w:hideMark/>
                </w:tcPr>
                <w:p w14:paraId="34DA7CB6" w14:textId="77777777" w:rsidR="00D128FB" w:rsidRPr="00631F8B" w:rsidRDefault="00D128FB" w:rsidP="006E2051">
                  <w:r w:rsidRPr="00631F8B">
                    <w:t>Type:</w:t>
                  </w:r>
                </w:p>
              </w:tc>
              <w:tc>
                <w:tcPr>
                  <w:tcW w:w="0" w:type="auto"/>
                  <w:hideMark/>
                </w:tcPr>
                <w:p w14:paraId="3CEF21C4" w14:textId="77777777" w:rsidR="00D128FB" w:rsidRPr="00631F8B" w:rsidRDefault="00D128FB" w:rsidP="006E2051">
                  <w:r w:rsidRPr="00631F8B">
                    <w:t>DateTime</w:t>
                  </w:r>
                </w:p>
              </w:tc>
            </w:tr>
            <w:tr w:rsidR="00D128FB" w:rsidRPr="00074262" w14:paraId="0A42078C" w14:textId="77777777" w:rsidTr="006E2051">
              <w:trPr>
                <w:tblHeader/>
                <w:tblCellSpacing w:w="0" w:type="dxa"/>
              </w:trPr>
              <w:tc>
                <w:tcPr>
                  <w:tcW w:w="360" w:type="dxa"/>
                  <w:hideMark/>
                </w:tcPr>
                <w:p w14:paraId="4074B01B" w14:textId="77777777" w:rsidR="00D128FB" w:rsidRPr="00631F8B" w:rsidRDefault="00D128FB" w:rsidP="006E2051">
                  <w:r w:rsidRPr="00631F8B">
                    <w:t> </w:t>
                  </w:r>
                </w:p>
              </w:tc>
              <w:tc>
                <w:tcPr>
                  <w:tcW w:w="1500" w:type="dxa"/>
                  <w:hideMark/>
                </w:tcPr>
                <w:p w14:paraId="5794E3CF" w14:textId="77777777" w:rsidR="00D128FB" w:rsidRPr="00631F8B" w:rsidRDefault="00D128FB" w:rsidP="006E2051">
                  <w:r w:rsidRPr="00631F8B">
                    <w:t>Definitie:</w:t>
                  </w:r>
                </w:p>
              </w:tc>
              <w:tc>
                <w:tcPr>
                  <w:tcW w:w="0" w:type="auto"/>
                  <w:hideMark/>
                </w:tcPr>
                <w:p w14:paraId="05F45A8A" w14:textId="77777777" w:rsidR="00D128FB" w:rsidRPr="00D128FB" w:rsidRDefault="00D128FB" w:rsidP="006E2051">
                  <w:pPr>
                    <w:rPr>
                      <w:lang w:val="en-GB"/>
                    </w:rPr>
                  </w:pPr>
                  <w:r w:rsidRPr="00D128FB">
                    <w:rPr>
                      <w:lang w:val="en-GB"/>
                    </w:rPr>
                    <w:t xml:space="preserve">A date and time of any point of the event, between its beginning and its end. </w:t>
                  </w:r>
                </w:p>
              </w:tc>
            </w:tr>
            <w:tr w:rsidR="00D128FB" w:rsidRPr="00631F8B" w14:paraId="4C82A2B9" w14:textId="77777777" w:rsidTr="006E2051">
              <w:trPr>
                <w:tblHeader/>
                <w:tblCellSpacing w:w="0" w:type="dxa"/>
              </w:trPr>
              <w:tc>
                <w:tcPr>
                  <w:tcW w:w="360" w:type="dxa"/>
                  <w:hideMark/>
                </w:tcPr>
                <w:p w14:paraId="22284E2B" w14:textId="77777777" w:rsidR="00D128FB" w:rsidRPr="00D128FB" w:rsidRDefault="00D128FB" w:rsidP="006E2051">
                  <w:pPr>
                    <w:rPr>
                      <w:lang w:val="en-GB"/>
                    </w:rPr>
                  </w:pPr>
                  <w:r w:rsidRPr="00D128FB">
                    <w:rPr>
                      <w:lang w:val="en-GB"/>
                    </w:rPr>
                    <w:t> </w:t>
                  </w:r>
                </w:p>
              </w:tc>
              <w:tc>
                <w:tcPr>
                  <w:tcW w:w="1500" w:type="dxa"/>
                  <w:hideMark/>
                </w:tcPr>
                <w:p w14:paraId="7F4B85F5" w14:textId="77777777" w:rsidR="00D128FB" w:rsidRPr="00631F8B" w:rsidRDefault="00D128FB" w:rsidP="006E2051">
                  <w:r w:rsidRPr="00631F8B">
                    <w:t>Multipliciteit:</w:t>
                  </w:r>
                </w:p>
              </w:tc>
              <w:tc>
                <w:tcPr>
                  <w:tcW w:w="0" w:type="auto"/>
                  <w:hideMark/>
                </w:tcPr>
                <w:p w14:paraId="0F5F0D01" w14:textId="77777777" w:rsidR="00D128FB" w:rsidRPr="00631F8B" w:rsidRDefault="00D128FB" w:rsidP="006E2051">
                  <w:r w:rsidRPr="00631F8B">
                    <w:t>0..1</w:t>
                  </w:r>
                </w:p>
              </w:tc>
            </w:tr>
            <w:tr w:rsidR="00D128FB" w:rsidRPr="00631F8B" w14:paraId="0B950B75" w14:textId="77777777" w:rsidTr="006E2051">
              <w:trPr>
                <w:tblHeader/>
                <w:tblCellSpacing w:w="0" w:type="dxa"/>
              </w:trPr>
              <w:tc>
                <w:tcPr>
                  <w:tcW w:w="360" w:type="dxa"/>
                  <w:hideMark/>
                </w:tcPr>
                <w:p w14:paraId="4AA9785C" w14:textId="77777777" w:rsidR="00D128FB" w:rsidRPr="00631F8B" w:rsidRDefault="00D128FB" w:rsidP="006E2051">
                  <w:r w:rsidRPr="00631F8B">
                    <w:t> </w:t>
                  </w:r>
                </w:p>
              </w:tc>
              <w:tc>
                <w:tcPr>
                  <w:tcW w:w="1500" w:type="dxa"/>
                  <w:hideMark/>
                </w:tcPr>
                <w:p w14:paraId="627B4380" w14:textId="77777777" w:rsidR="00D128FB" w:rsidRPr="00631F8B" w:rsidRDefault="00D128FB" w:rsidP="006E2051">
                  <w:r w:rsidRPr="00631F8B">
                    <w:t>Stereotypes:</w:t>
                  </w:r>
                </w:p>
              </w:tc>
              <w:tc>
                <w:tcPr>
                  <w:tcW w:w="0" w:type="auto"/>
                  <w:hideMark/>
                </w:tcPr>
                <w:p w14:paraId="2DD97CCA" w14:textId="77777777" w:rsidR="00D128FB" w:rsidRPr="00631F8B" w:rsidRDefault="00D128FB" w:rsidP="006E2051">
                  <w:r w:rsidRPr="00631F8B">
                    <w:t>«voidable»</w:t>
                  </w:r>
                </w:p>
              </w:tc>
            </w:tr>
          </w:tbl>
          <w:p w14:paraId="6FE53236" w14:textId="77777777" w:rsidR="00D128FB" w:rsidRPr="00631F8B" w:rsidRDefault="00D128FB" w:rsidP="006E2051"/>
        </w:tc>
      </w:tr>
      <w:tr w:rsidR="00D128FB" w:rsidRPr="00631F8B" w14:paraId="42694EF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1C5D0" w14:textId="77777777" w:rsidR="00D128FB" w:rsidRPr="00631F8B" w:rsidRDefault="00D128FB" w:rsidP="006E2051">
            <w:r w:rsidRPr="00631F8B">
              <w:rPr>
                <w:b/>
                <w:bCs/>
              </w:rPr>
              <w:t>Attribuut: beginning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7B09FED" w14:textId="77777777" w:rsidTr="006E2051">
              <w:trPr>
                <w:tblHeader/>
                <w:tblCellSpacing w:w="0" w:type="dxa"/>
              </w:trPr>
              <w:tc>
                <w:tcPr>
                  <w:tcW w:w="360" w:type="dxa"/>
                  <w:hideMark/>
                </w:tcPr>
                <w:p w14:paraId="7ABEB2A5" w14:textId="77777777" w:rsidR="00D128FB" w:rsidRPr="00631F8B" w:rsidRDefault="00D128FB" w:rsidP="006E2051">
                  <w:r w:rsidRPr="00631F8B">
                    <w:t> </w:t>
                  </w:r>
                </w:p>
              </w:tc>
              <w:tc>
                <w:tcPr>
                  <w:tcW w:w="1500" w:type="dxa"/>
                  <w:hideMark/>
                </w:tcPr>
                <w:p w14:paraId="00D86E57" w14:textId="77777777" w:rsidR="00D128FB" w:rsidRPr="00631F8B" w:rsidRDefault="00D128FB" w:rsidP="006E2051">
                  <w:r w:rsidRPr="00631F8B">
                    <w:t>Naam:</w:t>
                  </w:r>
                </w:p>
              </w:tc>
              <w:tc>
                <w:tcPr>
                  <w:tcW w:w="0" w:type="auto"/>
                  <w:hideMark/>
                </w:tcPr>
                <w:p w14:paraId="0A0D9F9A" w14:textId="77777777" w:rsidR="00D128FB" w:rsidRPr="00631F8B" w:rsidRDefault="00D128FB" w:rsidP="006E2051">
                  <w:r w:rsidRPr="00631F8B">
                    <w:t xml:space="preserve">Beginning </w:t>
                  </w:r>
                </w:p>
              </w:tc>
            </w:tr>
            <w:tr w:rsidR="00D128FB" w:rsidRPr="00631F8B" w14:paraId="325D83EB" w14:textId="77777777" w:rsidTr="006E2051">
              <w:trPr>
                <w:tblHeader/>
                <w:tblCellSpacing w:w="0" w:type="dxa"/>
              </w:trPr>
              <w:tc>
                <w:tcPr>
                  <w:tcW w:w="360" w:type="dxa"/>
                  <w:hideMark/>
                </w:tcPr>
                <w:p w14:paraId="5DF4294A" w14:textId="77777777" w:rsidR="00D128FB" w:rsidRPr="00631F8B" w:rsidRDefault="00D128FB" w:rsidP="006E2051">
                  <w:r w:rsidRPr="00631F8B">
                    <w:t> </w:t>
                  </w:r>
                </w:p>
              </w:tc>
              <w:tc>
                <w:tcPr>
                  <w:tcW w:w="1500" w:type="dxa"/>
                  <w:hideMark/>
                </w:tcPr>
                <w:p w14:paraId="7AE0EA79" w14:textId="77777777" w:rsidR="00D128FB" w:rsidRPr="00631F8B" w:rsidRDefault="00D128FB" w:rsidP="006E2051">
                  <w:r w:rsidRPr="00631F8B">
                    <w:t>Type:</w:t>
                  </w:r>
                </w:p>
              </w:tc>
              <w:tc>
                <w:tcPr>
                  <w:tcW w:w="0" w:type="auto"/>
                  <w:hideMark/>
                </w:tcPr>
                <w:p w14:paraId="2190280F" w14:textId="77777777" w:rsidR="00D128FB" w:rsidRPr="00631F8B" w:rsidRDefault="00D128FB" w:rsidP="006E2051">
                  <w:r w:rsidRPr="00631F8B">
                    <w:t>DateTime</w:t>
                  </w:r>
                </w:p>
              </w:tc>
            </w:tr>
            <w:tr w:rsidR="00D128FB" w:rsidRPr="00074262" w14:paraId="029FF978" w14:textId="77777777" w:rsidTr="006E2051">
              <w:trPr>
                <w:tblHeader/>
                <w:tblCellSpacing w:w="0" w:type="dxa"/>
              </w:trPr>
              <w:tc>
                <w:tcPr>
                  <w:tcW w:w="360" w:type="dxa"/>
                  <w:hideMark/>
                </w:tcPr>
                <w:p w14:paraId="489A9840" w14:textId="77777777" w:rsidR="00D128FB" w:rsidRPr="00631F8B" w:rsidRDefault="00D128FB" w:rsidP="006E2051">
                  <w:r w:rsidRPr="00631F8B">
                    <w:t> </w:t>
                  </w:r>
                </w:p>
              </w:tc>
              <w:tc>
                <w:tcPr>
                  <w:tcW w:w="1500" w:type="dxa"/>
                  <w:hideMark/>
                </w:tcPr>
                <w:p w14:paraId="6DCFACD5" w14:textId="77777777" w:rsidR="00D128FB" w:rsidRPr="00631F8B" w:rsidRDefault="00D128FB" w:rsidP="006E2051">
                  <w:r w:rsidRPr="00631F8B">
                    <w:t>Definitie:</w:t>
                  </w:r>
                </w:p>
              </w:tc>
              <w:tc>
                <w:tcPr>
                  <w:tcW w:w="0" w:type="auto"/>
                  <w:hideMark/>
                </w:tcPr>
                <w:p w14:paraId="5326628F" w14:textId="77777777" w:rsidR="00D128FB" w:rsidRPr="00D128FB" w:rsidRDefault="00D128FB" w:rsidP="006E2051">
                  <w:pPr>
                    <w:rPr>
                      <w:lang w:val="en-GB"/>
                    </w:rPr>
                  </w:pPr>
                  <w:r w:rsidRPr="00D128FB">
                    <w:rPr>
                      <w:lang w:val="en-GB"/>
                    </w:rPr>
                    <w:t xml:space="preserve">Date and time when the event begun. </w:t>
                  </w:r>
                </w:p>
              </w:tc>
            </w:tr>
            <w:tr w:rsidR="00D128FB" w:rsidRPr="00631F8B" w14:paraId="58F03B96" w14:textId="77777777" w:rsidTr="006E2051">
              <w:trPr>
                <w:tblHeader/>
                <w:tblCellSpacing w:w="0" w:type="dxa"/>
              </w:trPr>
              <w:tc>
                <w:tcPr>
                  <w:tcW w:w="360" w:type="dxa"/>
                  <w:hideMark/>
                </w:tcPr>
                <w:p w14:paraId="4E322B30" w14:textId="77777777" w:rsidR="00D128FB" w:rsidRPr="00D128FB" w:rsidRDefault="00D128FB" w:rsidP="006E2051">
                  <w:pPr>
                    <w:rPr>
                      <w:lang w:val="en-GB"/>
                    </w:rPr>
                  </w:pPr>
                  <w:r w:rsidRPr="00D128FB">
                    <w:rPr>
                      <w:lang w:val="en-GB"/>
                    </w:rPr>
                    <w:t> </w:t>
                  </w:r>
                </w:p>
              </w:tc>
              <w:tc>
                <w:tcPr>
                  <w:tcW w:w="1500" w:type="dxa"/>
                  <w:hideMark/>
                </w:tcPr>
                <w:p w14:paraId="75AFABED" w14:textId="77777777" w:rsidR="00D128FB" w:rsidRPr="00631F8B" w:rsidRDefault="00D128FB" w:rsidP="006E2051">
                  <w:r w:rsidRPr="00631F8B">
                    <w:t>Multipliciteit:</w:t>
                  </w:r>
                </w:p>
              </w:tc>
              <w:tc>
                <w:tcPr>
                  <w:tcW w:w="0" w:type="auto"/>
                  <w:hideMark/>
                </w:tcPr>
                <w:p w14:paraId="6F638B9F" w14:textId="77777777" w:rsidR="00D128FB" w:rsidRPr="00631F8B" w:rsidRDefault="00D128FB" w:rsidP="006E2051">
                  <w:r w:rsidRPr="00631F8B">
                    <w:t>0..1</w:t>
                  </w:r>
                </w:p>
              </w:tc>
            </w:tr>
            <w:tr w:rsidR="00D128FB" w:rsidRPr="00631F8B" w14:paraId="5F8F4080" w14:textId="77777777" w:rsidTr="006E2051">
              <w:trPr>
                <w:tblHeader/>
                <w:tblCellSpacing w:w="0" w:type="dxa"/>
              </w:trPr>
              <w:tc>
                <w:tcPr>
                  <w:tcW w:w="360" w:type="dxa"/>
                  <w:hideMark/>
                </w:tcPr>
                <w:p w14:paraId="132AC7D4" w14:textId="77777777" w:rsidR="00D128FB" w:rsidRPr="00631F8B" w:rsidRDefault="00D128FB" w:rsidP="006E2051">
                  <w:r w:rsidRPr="00631F8B">
                    <w:t> </w:t>
                  </w:r>
                </w:p>
              </w:tc>
              <w:tc>
                <w:tcPr>
                  <w:tcW w:w="1500" w:type="dxa"/>
                  <w:hideMark/>
                </w:tcPr>
                <w:p w14:paraId="6B40DDCA" w14:textId="77777777" w:rsidR="00D128FB" w:rsidRPr="00631F8B" w:rsidRDefault="00D128FB" w:rsidP="006E2051">
                  <w:r w:rsidRPr="00631F8B">
                    <w:t>Stereotypes:</w:t>
                  </w:r>
                </w:p>
              </w:tc>
              <w:tc>
                <w:tcPr>
                  <w:tcW w:w="0" w:type="auto"/>
                  <w:hideMark/>
                </w:tcPr>
                <w:p w14:paraId="32897D0E" w14:textId="77777777" w:rsidR="00D128FB" w:rsidRPr="00631F8B" w:rsidRDefault="00D128FB" w:rsidP="006E2051">
                  <w:r w:rsidRPr="00631F8B">
                    <w:t>«voidable»</w:t>
                  </w:r>
                </w:p>
              </w:tc>
            </w:tr>
          </w:tbl>
          <w:p w14:paraId="15AA541B" w14:textId="77777777" w:rsidR="00D128FB" w:rsidRPr="00631F8B" w:rsidRDefault="00D128FB" w:rsidP="006E2051"/>
        </w:tc>
      </w:tr>
      <w:tr w:rsidR="00D128FB" w:rsidRPr="00631F8B" w14:paraId="45DD5F9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078504" w14:textId="77777777" w:rsidR="00D128FB" w:rsidRPr="00631F8B" w:rsidRDefault="00D128FB" w:rsidP="006E2051">
            <w:r w:rsidRPr="00631F8B">
              <w:rPr>
                <w:b/>
                <w:bCs/>
              </w:rPr>
              <w:t>Attribuut: end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927A0FF" w14:textId="77777777" w:rsidTr="006E2051">
              <w:trPr>
                <w:tblHeader/>
                <w:tblCellSpacing w:w="0" w:type="dxa"/>
              </w:trPr>
              <w:tc>
                <w:tcPr>
                  <w:tcW w:w="360" w:type="dxa"/>
                  <w:hideMark/>
                </w:tcPr>
                <w:p w14:paraId="0486CD23" w14:textId="77777777" w:rsidR="00D128FB" w:rsidRPr="00631F8B" w:rsidRDefault="00D128FB" w:rsidP="006E2051">
                  <w:r w:rsidRPr="00631F8B">
                    <w:lastRenderedPageBreak/>
                    <w:t> </w:t>
                  </w:r>
                </w:p>
              </w:tc>
              <w:tc>
                <w:tcPr>
                  <w:tcW w:w="1500" w:type="dxa"/>
                  <w:hideMark/>
                </w:tcPr>
                <w:p w14:paraId="427873A8" w14:textId="77777777" w:rsidR="00D128FB" w:rsidRPr="00631F8B" w:rsidRDefault="00D128FB" w:rsidP="006E2051">
                  <w:r w:rsidRPr="00631F8B">
                    <w:t>Naam:</w:t>
                  </w:r>
                </w:p>
              </w:tc>
              <w:tc>
                <w:tcPr>
                  <w:tcW w:w="0" w:type="auto"/>
                  <w:hideMark/>
                </w:tcPr>
                <w:p w14:paraId="21F9D9DC" w14:textId="77777777" w:rsidR="00D128FB" w:rsidRPr="00631F8B" w:rsidRDefault="00D128FB" w:rsidP="006E2051">
                  <w:r w:rsidRPr="00631F8B">
                    <w:t xml:space="preserve">End </w:t>
                  </w:r>
                </w:p>
              </w:tc>
            </w:tr>
            <w:tr w:rsidR="00D128FB" w:rsidRPr="00631F8B" w14:paraId="114B217D" w14:textId="77777777" w:rsidTr="006E2051">
              <w:trPr>
                <w:tblHeader/>
                <w:tblCellSpacing w:w="0" w:type="dxa"/>
              </w:trPr>
              <w:tc>
                <w:tcPr>
                  <w:tcW w:w="360" w:type="dxa"/>
                  <w:hideMark/>
                </w:tcPr>
                <w:p w14:paraId="50580278" w14:textId="77777777" w:rsidR="00D128FB" w:rsidRPr="00631F8B" w:rsidRDefault="00D128FB" w:rsidP="006E2051">
                  <w:r w:rsidRPr="00631F8B">
                    <w:t> </w:t>
                  </w:r>
                </w:p>
              </w:tc>
              <w:tc>
                <w:tcPr>
                  <w:tcW w:w="1500" w:type="dxa"/>
                  <w:hideMark/>
                </w:tcPr>
                <w:p w14:paraId="5B639966" w14:textId="77777777" w:rsidR="00D128FB" w:rsidRPr="00631F8B" w:rsidRDefault="00D128FB" w:rsidP="006E2051">
                  <w:r w:rsidRPr="00631F8B">
                    <w:t>Type:</w:t>
                  </w:r>
                </w:p>
              </w:tc>
              <w:tc>
                <w:tcPr>
                  <w:tcW w:w="0" w:type="auto"/>
                  <w:hideMark/>
                </w:tcPr>
                <w:p w14:paraId="1700B5CC" w14:textId="77777777" w:rsidR="00D128FB" w:rsidRPr="00631F8B" w:rsidRDefault="00D128FB" w:rsidP="006E2051">
                  <w:r w:rsidRPr="00631F8B">
                    <w:t>DateTime</w:t>
                  </w:r>
                </w:p>
              </w:tc>
            </w:tr>
            <w:tr w:rsidR="00D128FB" w:rsidRPr="00074262" w14:paraId="67890EA0" w14:textId="77777777" w:rsidTr="006E2051">
              <w:trPr>
                <w:tblHeader/>
                <w:tblCellSpacing w:w="0" w:type="dxa"/>
              </w:trPr>
              <w:tc>
                <w:tcPr>
                  <w:tcW w:w="360" w:type="dxa"/>
                  <w:hideMark/>
                </w:tcPr>
                <w:p w14:paraId="0A506BBD" w14:textId="77777777" w:rsidR="00D128FB" w:rsidRPr="00631F8B" w:rsidRDefault="00D128FB" w:rsidP="006E2051">
                  <w:r w:rsidRPr="00631F8B">
                    <w:t> </w:t>
                  </w:r>
                </w:p>
              </w:tc>
              <w:tc>
                <w:tcPr>
                  <w:tcW w:w="1500" w:type="dxa"/>
                  <w:hideMark/>
                </w:tcPr>
                <w:p w14:paraId="4A41F565" w14:textId="77777777" w:rsidR="00D128FB" w:rsidRPr="00631F8B" w:rsidRDefault="00D128FB" w:rsidP="006E2051">
                  <w:r w:rsidRPr="00631F8B">
                    <w:t>Definitie:</w:t>
                  </w:r>
                </w:p>
              </w:tc>
              <w:tc>
                <w:tcPr>
                  <w:tcW w:w="0" w:type="auto"/>
                  <w:hideMark/>
                </w:tcPr>
                <w:p w14:paraId="5F700552" w14:textId="77777777" w:rsidR="00D128FB" w:rsidRPr="00D128FB" w:rsidRDefault="00D128FB" w:rsidP="006E2051">
                  <w:pPr>
                    <w:rPr>
                      <w:lang w:val="en-GB"/>
                    </w:rPr>
                  </w:pPr>
                  <w:r w:rsidRPr="00D128FB">
                    <w:rPr>
                      <w:lang w:val="en-GB"/>
                    </w:rPr>
                    <w:t xml:space="preserve">Date and time when the event ended. </w:t>
                  </w:r>
                </w:p>
              </w:tc>
            </w:tr>
            <w:tr w:rsidR="00D128FB" w:rsidRPr="00631F8B" w14:paraId="3A34BA2E" w14:textId="77777777" w:rsidTr="006E2051">
              <w:trPr>
                <w:tblHeader/>
                <w:tblCellSpacing w:w="0" w:type="dxa"/>
              </w:trPr>
              <w:tc>
                <w:tcPr>
                  <w:tcW w:w="360" w:type="dxa"/>
                  <w:hideMark/>
                </w:tcPr>
                <w:p w14:paraId="1003094A" w14:textId="77777777" w:rsidR="00D128FB" w:rsidRPr="00D128FB" w:rsidRDefault="00D128FB" w:rsidP="006E2051">
                  <w:pPr>
                    <w:rPr>
                      <w:lang w:val="en-GB"/>
                    </w:rPr>
                  </w:pPr>
                  <w:r w:rsidRPr="00D128FB">
                    <w:rPr>
                      <w:lang w:val="en-GB"/>
                    </w:rPr>
                    <w:t> </w:t>
                  </w:r>
                </w:p>
              </w:tc>
              <w:tc>
                <w:tcPr>
                  <w:tcW w:w="1500" w:type="dxa"/>
                  <w:hideMark/>
                </w:tcPr>
                <w:p w14:paraId="5F880458" w14:textId="77777777" w:rsidR="00D128FB" w:rsidRPr="00631F8B" w:rsidRDefault="00D128FB" w:rsidP="006E2051">
                  <w:r w:rsidRPr="00631F8B">
                    <w:t>Multipliciteit:</w:t>
                  </w:r>
                </w:p>
              </w:tc>
              <w:tc>
                <w:tcPr>
                  <w:tcW w:w="0" w:type="auto"/>
                  <w:hideMark/>
                </w:tcPr>
                <w:p w14:paraId="001B811C" w14:textId="77777777" w:rsidR="00D128FB" w:rsidRPr="00631F8B" w:rsidRDefault="00D128FB" w:rsidP="006E2051">
                  <w:r w:rsidRPr="00631F8B">
                    <w:t>0..1</w:t>
                  </w:r>
                </w:p>
              </w:tc>
            </w:tr>
            <w:tr w:rsidR="00D128FB" w:rsidRPr="00631F8B" w14:paraId="5F485C88" w14:textId="77777777" w:rsidTr="006E2051">
              <w:trPr>
                <w:tblHeader/>
                <w:tblCellSpacing w:w="0" w:type="dxa"/>
              </w:trPr>
              <w:tc>
                <w:tcPr>
                  <w:tcW w:w="360" w:type="dxa"/>
                  <w:hideMark/>
                </w:tcPr>
                <w:p w14:paraId="13D75A98" w14:textId="77777777" w:rsidR="00D128FB" w:rsidRPr="00631F8B" w:rsidRDefault="00D128FB" w:rsidP="006E2051">
                  <w:r w:rsidRPr="00631F8B">
                    <w:t> </w:t>
                  </w:r>
                </w:p>
              </w:tc>
              <w:tc>
                <w:tcPr>
                  <w:tcW w:w="1500" w:type="dxa"/>
                  <w:hideMark/>
                </w:tcPr>
                <w:p w14:paraId="47BB3FF3" w14:textId="77777777" w:rsidR="00D128FB" w:rsidRPr="00631F8B" w:rsidRDefault="00D128FB" w:rsidP="006E2051">
                  <w:r w:rsidRPr="00631F8B">
                    <w:t>Stereotypes:</w:t>
                  </w:r>
                </w:p>
              </w:tc>
              <w:tc>
                <w:tcPr>
                  <w:tcW w:w="0" w:type="auto"/>
                  <w:hideMark/>
                </w:tcPr>
                <w:p w14:paraId="75913919" w14:textId="77777777" w:rsidR="00D128FB" w:rsidRPr="00631F8B" w:rsidRDefault="00D128FB" w:rsidP="006E2051">
                  <w:r w:rsidRPr="00631F8B">
                    <w:t>«voidable»</w:t>
                  </w:r>
                </w:p>
              </w:tc>
            </w:tr>
          </w:tbl>
          <w:p w14:paraId="7612AF56" w14:textId="77777777" w:rsidR="00D128FB" w:rsidRPr="00631F8B" w:rsidRDefault="00D128FB" w:rsidP="006E2051"/>
        </w:tc>
      </w:tr>
      <w:tr w:rsidR="00D128FB" w:rsidRPr="00631F8B" w14:paraId="0C5F5AB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A90CAE" w14:textId="77777777" w:rsidR="00D128FB" w:rsidRPr="00631F8B" w:rsidRDefault="00D128FB" w:rsidP="006E2051">
            <w:r w:rsidRPr="00631F8B">
              <w:rPr>
                <w:b/>
                <w:bCs/>
              </w:rPr>
              <w:lastRenderedPageBreak/>
              <w:t>Constraint: atLeastOneEvent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D464CD1" w14:textId="77777777" w:rsidTr="006E2051">
              <w:trPr>
                <w:tblHeader/>
                <w:tblCellSpacing w:w="0" w:type="dxa"/>
              </w:trPr>
              <w:tc>
                <w:tcPr>
                  <w:tcW w:w="360" w:type="dxa"/>
                  <w:hideMark/>
                </w:tcPr>
                <w:p w14:paraId="68584D78" w14:textId="77777777" w:rsidR="00D128FB" w:rsidRPr="00631F8B" w:rsidRDefault="00D128FB" w:rsidP="006E2051">
                  <w:r w:rsidRPr="00631F8B">
                    <w:t> </w:t>
                  </w:r>
                </w:p>
              </w:tc>
              <w:tc>
                <w:tcPr>
                  <w:tcW w:w="1500" w:type="dxa"/>
                  <w:hideMark/>
                </w:tcPr>
                <w:p w14:paraId="1EA0E1C4" w14:textId="77777777" w:rsidR="00D128FB" w:rsidRPr="00631F8B" w:rsidRDefault="00D128FB" w:rsidP="006E2051">
                  <w:r w:rsidRPr="00631F8B">
                    <w:t>Natuurlijke taal:</w:t>
                  </w:r>
                </w:p>
              </w:tc>
              <w:tc>
                <w:tcPr>
                  <w:tcW w:w="0" w:type="auto"/>
                  <w:hideMark/>
                </w:tcPr>
                <w:p w14:paraId="1D01E8A2" w14:textId="77777777" w:rsidR="00D128FB" w:rsidRPr="00D128FB" w:rsidRDefault="00D128FB" w:rsidP="006E2051">
                  <w:pPr>
                    <w:rPr>
                      <w:lang w:val="en-GB"/>
                    </w:rPr>
                  </w:pPr>
                  <w:r w:rsidRPr="00D128FB">
                    <w:rPr>
                      <w:lang w:val="en-GB"/>
                    </w:rPr>
                    <w:t>At least, one of the attributes beginning, end or anyPoint shall be supplied.</w:t>
                  </w:r>
                </w:p>
              </w:tc>
            </w:tr>
            <w:tr w:rsidR="00D128FB" w:rsidRPr="00631F8B" w14:paraId="6C62DCDD" w14:textId="77777777" w:rsidTr="006E2051">
              <w:trPr>
                <w:tblHeader/>
                <w:tblCellSpacing w:w="0" w:type="dxa"/>
              </w:trPr>
              <w:tc>
                <w:tcPr>
                  <w:tcW w:w="360" w:type="dxa"/>
                  <w:hideMark/>
                </w:tcPr>
                <w:p w14:paraId="3CFDD015" w14:textId="77777777" w:rsidR="00D128FB" w:rsidRPr="00D128FB" w:rsidRDefault="00D128FB" w:rsidP="006E2051">
                  <w:pPr>
                    <w:rPr>
                      <w:lang w:val="en-GB"/>
                    </w:rPr>
                  </w:pPr>
                  <w:r w:rsidRPr="00D128FB">
                    <w:rPr>
                      <w:lang w:val="en-GB"/>
                    </w:rPr>
                    <w:t> </w:t>
                  </w:r>
                </w:p>
              </w:tc>
              <w:tc>
                <w:tcPr>
                  <w:tcW w:w="1500" w:type="dxa"/>
                  <w:hideMark/>
                </w:tcPr>
                <w:p w14:paraId="70248DAB" w14:textId="77777777" w:rsidR="00D128FB" w:rsidRPr="00631F8B" w:rsidRDefault="00D128FB" w:rsidP="006E2051">
                  <w:r w:rsidRPr="00631F8B">
                    <w:t>OCL:</w:t>
                  </w:r>
                </w:p>
              </w:tc>
              <w:tc>
                <w:tcPr>
                  <w:tcW w:w="0" w:type="auto"/>
                  <w:hideMark/>
                </w:tcPr>
                <w:p w14:paraId="455BC35F" w14:textId="77777777" w:rsidR="00D128FB" w:rsidRPr="00631F8B" w:rsidRDefault="00D128FB" w:rsidP="006E2051">
                  <w:r w:rsidRPr="00631F8B">
                    <w:t>inv: dateOfEvent-&gt;notEmpty()</w:t>
                  </w:r>
                </w:p>
              </w:tc>
            </w:tr>
          </w:tbl>
          <w:p w14:paraId="27C003D2" w14:textId="77777777" w:rsidR="00D128FB" w:rsidRPr="00631F8B" w:rsidRDefault="00D128FB" w:rsidP="006E2051"/>
        </w:tc>
      </w:tr>
      <w:tr w:rsidR="00D128FB" w:rsidRPr="00631F8B" w14:paraId="7FC811A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29017E" w14:textId="77777777" w:rsidR="00D128FB" w:rsidRPr="00D128FB" w:rsidRDefault="00D128FB" w:rsidP="006E2051">
            <w:pPr>
              <w:rPr>
                <w:lang w:val="en-GB"/>
              </w:rPr>
            </w:pPr>
            <w:r w:rsidRPr="00D128FB">
              <w:rPr>
                <w:b/>
                <w:bCs/>
                <w:lang w:val="en-GB"/>
              </w:rPr>
              <w:t>Constraint: beginning is before anyPoint is before end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BA05684" w14:textId="77777777" w:rsidTr="006E2051">
              <w:trPr>
                <w:tblHeader/>
                <w:tblCellSpacing w:w="0" w:type="dxa"/>
              </w:trPr>
              <w:tc>
                <w:tcPr>
                  <w:tcW w:w="360" w:type="dxa"/>
                  <w:hideMark/>
                </w:tcPr>
                <w:p w14:paraId="5D2B09C6" w14:textId="77777777" w:rsidR="00D128FB" w:rsidRPr="00D128FB" w:rsidRDefault="00D128FB" w:rsidP="006E2051">
                  <w:pPr>
                    <w:rPr>
                      <w:lang w:val="en-GB"/>
                    </w:rPr>
                  </w:pPr>
                  <w:r w:rsidRPr="00D128FB">
                    <w:rPr>
                      <w:lang w:val="en-GB"/>
                    </w:rPr>
                    <w:t> </w:t>
                  </w:r>
                </w:p>
              </w:tc>
              <w:tc>
                <w:tcPr>
                  <w:tcW w:w="1500" w:type="dxa"/>
                  <w:hideMark/>
                </w:tcPr>
                <w:p w14:paraId="5722EA50" w14:textId="77777777" w:rsidR="00D128FB" w:rsidRPr="00631F8B" w:rsidRDefault="00D128FB" w:rsidP="006E2051">
                  <w:r w:rsidRPr="00631F8B">
                    <w:t>Natuurlijke taal:</w:t>
                  </w:r>
                </w:p>
              </w:tc>
              <w:tc>
                <w:tcPr>
                  <w:tcW w:w="0" w:type="auto"/>
                  <w:hideMark/>
                </w:tcPr>
                <w:p w14:paraId="7183E2CA" w14:textId="77777777" w:rsidR="00D128FB" w:rsidRPr="00D128FB" w:rsidRDefault="00D128FB" w:rsidP="006E2051">
                  <w:pPr>
                    <w:rPr>
                      <w:lang w:val="en-GB"/>
                    </w:rPr>
                  </w:pPr>
                  <w:r w:rsidRPr="00D128FB">
                    <w:rPr>
                      <w:lang w:val="en-GB"/>
                    </w:rPr>
                    <w:t>inv: beginning &lt;= anyPoint and anyPoint &lt;= end and beginning &lt;= end</w:t>
                  </w:r>
                </w:p>
              </w:tc>
            </w:tr>
            <w:tr w:rsidR="00D128FB" w:rsidRPr="00631F8B" w14:paraId="2550FC46" w14:textId="77777777" w:rsidTr="006E2051">
              <w:trPr>
                <w:tblHeader/>
                <w:tblCellSpacing w:w="0" w:type="dxa"/>
              </w:trPr>
              <w:tc>
                <w:tcPr>
                  <w:tcW w:w="360" w:type="dxa"/>
                  <w:hideMark/>
                </w:tcPr>
                <w:p w14:paraId="0123FEF7" w14:textId="77777777" w:rsidR="00D128FB" w:rsidRPr="00D128FB" w:rsidRDefault="00D128FB" w:rsidP="006E2051">
                  <w:pPr>
                    <w:rPr>
                      <w:lang w:val="en-GB"/>
                    </w:rPr>
                  </w:pPr>
                  <w:r w:rsidRPr="00D128FB">
                    <w:rPr>
                      <w:lang w:val="en-GB"/>
                    </w:rPr>
                    <w:t> </w:t>
                  </w:r>
                </w:p>
              </w:tc>
              <w:tc>
                <w:tcPr>
                  <w:tcW w:w="1500" w:type="dxa"/>
                  <w:hideMark/>
                </w:tcPr>
                <w:p w14:paraId="5CF90AB1" w14:textId="77777777" w:rsidR="00D128FB" w:rsidRPr="00631F8B" w:rsidRDefault="00D128FB" w:rsidP="006E2051">
                  <w:r w:rsidRPr="00631F8B">
                    <w:t>OCL:</w:t>
                  </w:r>
                </w:p>
              </w:tc>
              <w:tc>
                <w:tcPr>
                  <w:tcW w:w="0" w:type="auto"/>
                  <w:hideMark/>
                </w:tcPr>
                <w:p w14:paraId="591C14A6" w14:textId="77777777" w:rsidR="00D128FB" w:rsidRPr="00631F8B" w:rsidRDefault="00D128FB" w:rsidP="006E2051"/>
              </w:tc>
            </w:tr>
          </w:tbl>
          <w:p w14:paraId="2EEAC659" w14:textId="77777777" w:rsidR="00D128FB" w:rsidRPr="00631F8B" w:rsidRDefault="00D128FB" w:rsidP="006E2051"/>
        </w:tc>
      </w:tr>
    </w:tbl>
    <w:p w14:paraId="395A4541" w14:textId="77777777" w:rsidR="00D128FB" w:rsidRPr="00631F8B" w:rsidRDefault="00D128FB" w:rsidP="00D128FB">
      <w:pPr>
        <w:pStyle w:val="Kop5"/>
        <w:rPr>
          <w:sz w:val="16"/>
          <w:szCs w:val="16"/>
        </w:rPr>
      </w:pPr>
      <w:r w:rsidRPr="00631F8B">
        <w:rPr>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7426C077"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71FA5C1" w14:textId="77777777" w:rsidR="00D128FB" w:rsidRPr="00631F8B" w:rsidRDefault="00D128FB" w:rsidP="006E2051">
            <w:pPr>
              <w:spacing w:line="225" w:lineRule="atLeast"/>
            </w:pPr>
            <w:r w:rsidRPr="00631F8B">
              <w:rPr>
                <w:b/>
                <w:bCs/>
              </w:rPr>
              <w:t>ExternalReference</w:t>
            </w:r>
          </w:p>
        </w:tc>
      </w:tr>
      <w:tr w:rsidR="00D128FB" w:rsidRPr="00631F8B" w14:paraId="2D0D8C8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781D19A7" w14:textId="77777777" w:rsidTr="006E2051">
              <w:trPr>
                <w:tblHeader/>
                <w:tblCellSpacing w:w="0" w:type="dxa"/>
              </w:trPr>
              <w:tc>
                <w:tcPr>
                  <w:tcW w:w="360" w:type="dxa"/>
                  <w:hideMark/>
                </w:tcPr>
                <w:p w14:paraId="0DB28FE4" w14:textId="77777777" w:rsidR="00D128FB" w:rsidRPr="00631F8B" w:rsidRDefault="00D128FB" w:rsidP="006E2051">
                  <w:r w:rsidRPr="00631F8B">
                    <w:t> </w:t>
                  </w:r>
                </w:p>
              </w:tc>
              <w:tc>
                <w:tcPr>
                  <w:tcW w:w="1500" w:type="dxa"/>
                  <w:hideMark/>
                </w:tcPr>
                <w:p w14:paraId="1646DEA5" w14:textId="77777777" w:rsidR="00D128FB" w:rsidRPr="00631F8B" w:rsidRDefault="00D128FB" w:rsidP="006E2051">
                  <w:r w:rsidRPr="00631F8B">
                    <w:t>Package:</w:t>
                  </w:r>
                </w:p>
              </w:tc>
              <w:tc>
                <w:tcPr>
                  <w:tcW w:w="0" w:type="auto"/>
                  <w:hideMark/>
                </w:tcPr>
                <w:p w14:paraId="37D817FD" w14:textId="77777777"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14:paraId="394D4823" w14:textId="77777777" w:rsidTr="006E2051">
              <w:trPr>
                <w:tblHeader/>
                <w:tblCellSpacing w:w="0" w:type="dxa"/>
              </w:trPr>
              <w:tc>
                <w:tcPr>
                  <w:tcW w:w="360" w:type="dxa"/>
                  <w:hideMark/>
                </w:tcPr>
                <w:p w14:paraId="0F6E0638" w14:textId="77777777" w:rsidR="00D128FB" w:rsidRPr="00D128FB" w:rsidRDefault="00D128FB" w:rsidP="006E2051">
                  <w:pPr>
                    <w:rPr>
                      <w:lang w:val="en-GB"/>
                    </w:rPr>
                  </w:pPr>
                  <w:r w:rsidRPr="00D128FB">
                    <w:rPr>
                      <w:lang w:val="en-GB"/>
                    </w:rPr>
                    <w:t> </w:t>
                  </w:r>
                </w:p>
              </w:tc>
              <w:tc>
                <w:tcPr>
                  <w:tcW w:w="1500" w:type="dxa"/>
                  <w:hideMark/>
                </w:tcPr>
                <w:p w14:paraId="0AF15136" w14:textId="77777777" w:rsidR="00D128FB" w:rsidRPr="00631F8B" w:rsidRDefault="00D128FB" w:rsidP="006E2051">
                  <w:r w:rsidRPr="00631F8B">
                    <w:t>Naam:</w:t>
                  </w:r>
                </w:p>
              </w:tc>
              <w:tc>
                <w:tcPr>
                  <w:tcW w:w="0" w:type="auto"/>
                  <w:hideMark/>
                </w:tcPr>
                <w:p w14:paraId="66C5474D" w14:textId="77777777" w:rsidR="00D128FB" w:rsidRPr="00631F8B" w:rsidRDefault="00D128FB" w:rsidP="006E2051">
                  <w:r w:rsidRPr="00631F8B">
                    <w:t xml:space="preserve">External reference </w:t>
                  </w:r>
                </w:p>
              </w:tc>
            </w:tr>
            <w:tr w:rsidR="00D128FB" w:rsidRPr="00074262" w14:paraId="7889913A" w14:textId="77777777" w:rsidTr="006E2051">
              <w:trPr>
                <w:tblHeader/>
                <w:tblCellSpacing w:w="0" w:type="dxa"/>
              </w:trPr>
              <w:tc>
                <w:tcPr>
                  <w:tcW w:w="360" w:type="dxa"/>
                  <w:hideMark/>
                </w:tcPr>
                <w:p w14:paraId="64D54785" w14:textId="77777777" w:rsidR="00D128FB" w:rsidRPr="00631F8B" w:rsidRDefault="00D128FB" w:rsidP="006E2051">
                  <w:r w:rsidRPr="00631F8B">
                    <w:t> </w:t>
                  </w:r>
                </w:p>
              </w:tc>
              <w:tc>
                <w:tcPr>
                  <w:tcW w:w="1500" w:type="dxa"/>
                  <w:hideMark/>
                </w:tcPr>
                <w:p w14:paraId="6525AD3B" w14:textId="77777777" w:rsidR="00D128FB" w:rsidRPr="00631F8B" w:rsidRDefault="00D128FB" w:rsidP="006E2051">
                  <w:r w:rsidRPr="00631F8B">
                    <w:t>Definitie:</w:t>
                  </w:r>
                </w:p>
              </w:tc>
              <w:tc>
                <w:tcPr>
                  <w:tcW w:w="0" w:type="auto"/>
                  <w:hideMark/>
                </w:tcPr>
                <w:p w14:paraId="71738A32" w14:textId="77777777" w:rsidR="00D128FB" w:rsidRPr="00D128FB" w:rsidRDefault="00D128FB" w:rsidP="006E2051">
                  <w:pPr>
                    <w:rPr>
                      <w:lang w:val="en-GB"/>
                    </w:rPr>
                  </w:pPr>
                  <w:r w:rsidRPr="00D128FB">
                    <w:rPr>
                      <w:lang w:val="en-GB"/>
                    </w:rPr>
                    <w:t xml:space="preserve">Reference to an external information system containing any piece of information related to the spatial object. </w:t>
                  </w:r>
                </w:p>
              </w:tc>
            </w:tr>
            <w:tr w:rsidR="00D128FB" w:rsidRPr="00631F8B" w14:paraId="299ED6FF" w14:textId="77777777" w:rsidTr="006E2051">
              <w:trPr>
                <w:tblHeader/>
                <w:tblCellSpacing w:w="0" w:type="dxa"/>
              </w:trPr>
              <w:tc>
                <w:tcPr>
                  <w:tcW w:w="360" w:type="dxa"/>
                  <w:hideMark/>
                </w:tcPr>
                <w:p w14:paraId="50956205" w14:textId="77777777" w:rsidR="00D128FB" w:rsidRPr="00D128FB" w:rsidRDefault="00D128FB" w:rsidP="006E2051">
                  <w:pPr>
                    <w:rPr>
                      <w:lang w:val="en-GB"/>
                    </w:rPr>
                  </w:pPr>
                  <w:r w:rsidRPr="00D128FB">
                    <w:rPr>
                      <w:lang w:val="en-GB"/>
                    </w:rPr>
                    <w:t> </w:t>
                  </w:r>
                </w:p>
              </w:tc>
              <w:tc>
                <w:tcPr>
                  <w:tcW w:w="1500" w:type="dxa"/>
                  <w:hideMark/>
                </w:tcPr>
                <w:p w14:paraId="0DDE2EB7" w14:textId="77777777" w:rsidR="00D128FB" w:rsidRPr="00631F8B" w:rsidRDefault="00D128FB" w:rsidP="006E2051">
                  <w:r w:rsidRPr="00631F8B">
                    <w:t>Stereotypes:</w:t>
                  </w:r>
                </w:p>
              </w:tc>
              <w:tc>
                <w:tcPr>
                  <w:tcW w:w="0" w:type="auto"/>
                  <w:hideMark/>
                </w:tcPr>
                <w:p w14:paraId="1FB2CE3E" w14:textId="77777777" w:rsidR="00D128FB" w:rsidRPr="00631F8B" w:rsidRDefault="00D128FB" w:rsidP="006E2051">
                  <w:r w:rsidRPr="00631F8B">
                    <w:t>«dataType»</w:t>
                  </w:r>
                </w:p>
              </w:tc>
            </w:tr>
          </w:tbl>
          <w:p w14:paraId="4DAAD080" w14:textId="77777777" w:rsidR="00D128FB" w:rsidRPr="00631F8B" w:rsidRDefault="00D128FB" w:rsidP="006E2051"/>
        </w:tc>
      </w:tr>
      <w:tr w:rsidR="00D128FB" w:rsidRPr="00631F8B" w14:paraId="58CB988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D3E7B5" w14:textId="77777777" w:rsidR="00D128FB" w:rsidRPr="00631F8B" w:rsidRDefault="00D128FB" w:rsidP="006E2051">
            <w:r w:rsidRPr="00631F8B">
              <w:rPr>
                <w:b/>
                <w:bCs/>
              </w:rPr>
              <w:t>Attribuut: informationSystem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01D005E" w14:textId="77777777" w:rsidTr="006E2051">
              <w:trPr>
                <w:tblHeader/>
                <w:tblCellSpacing w:w="0" w:type="dxa"/>
              </w:trPr>
              <w:tc>
                <w:tcPr>
                  <w:tcW w:w="360" w:type="dxa"/>
                  <w:hideMark/>
                </w:tcPr>
                <w:p w14:paraId="0B6D0976" w14:textId="77777777" w:rsidR="00D128FB" w:rsidRPr="00631F8B" w:rsidRDefault="00D128FB" w:rsidP="006E2051">
                  <w:r w:rsidRPr="00631F8B">
                    <w:t> </w:t>
                  </w:r>
                </w:p>
              </w:tc>
              <w:tc>
                <w:tcPr>
                  <w:tcW w:w="1500" w:type="dxa"/>
                  <w:hideMark/>
                </w:tcPr>
                <w:p w14:paraId="7110AD56" w14:textId="77777777" w:rsidR="00D128FB" w:rsidRPr="00631F8B" w:rsidRDefault="00D128FB" w:rsidP="006E2051">
                  <w:r w:rsidRPr="00631F8B">
                    <w:t>Naam:</w:t>
                  </w:r>
                </w:p>
              </w:tc>
              <w:tc>
                <w:tcPr>
                  <w:tcW w:w="0" w:type="auto"/>
                  <w:hideMark/>
                </w:tcPr>
                <w:p w14:paraId="27D6A24C" w14:textId="77777777" w:rsidR="00D128FB" w:rsidRPr="00631F8B" w:rsidRDefault="00D128FB" w:rsidP="006E2051">
                  <w:r w:rsidRPr="00631F8B">
                    <w:t xml:space="preserve">Information system </w:t>
                  </w:r>
                </w:p>
              </w:tc>
            </w:tr>
            <w:tr w:rsidR="00D128FB" w:rsidRPr="00631F8B" w14:paraId="2F6D6EB7" w14:textId="77777777" w:rsidTr="006E2051">
              <w:trPr>
                <w:tblHeader/>
                <w:tblCellSpacing w:w="0" w:type="dxa"/>
              </w:trPr>
              <w:tc>
                <w:tcPr>
                  <w:tcW w:w="360" w:type="dxa"/>
                  <w:hideMark/>
                </w:tcPr>
                <w:p w14:paraId="23A41049" w14:textId="77777777" w:rsidR="00D128FB" w:rsidRPr="00631F8B" w:rsidRDefault="00D128FB" w:rsidP="006E2051">
                  <w:r w:rsidRPr="00631F8B">
                    <w:t> </w:t>
                  </w:r>
                </w:p>
              </w:tc>
              <w:tc>
                <w:tcPr>
                  <w:tcW w:w="1500" w:type="dxa"/>
                  <w:hideMark/>
                </w:tcPr>
                <w:p w14:paraId="681176FE" w14:textId="77777777" w:rsidR="00D128FB" w:rsidRPr="00631F8B" w:rsidRDefault="00D128FB" w:rsidP="006E2051">
                  <w:r w:rsidRPr="00631F8B">
                    <w:t>Type:</w:t>
                  </w:r>
                </w:p>
              </w:tc>
              <w:tc>
                <w:tcPr>
                  <w:tcW w:w="0" w:type="auto"/>
                  <w:hideMark/>
                </w:tcPr>
                <w:p w14:paraId="010ECA24" w14:textId="77777777" w:rsidR="00D128FB" w:rsidRPr="00631F8B" w:rsidRDefault="00D128FB" w:rsidP="006E2051">
                  <w:r w:rsidRPr="00631F8B">
                    <w:t>URI</w:t>
                  </w:r>
                </w:p>
              </w:tc>
            </w:tr>
            <w:tr w:rsidR="00D128FB" w:rsidRPr="00074262" w14:paraId="55B8108B" w14:textId="77777777" w:rsidTr="006E2051">
              <w:trPr>
                <w:tblHeader/>
                <w:tblCellSpacing w:w="0" w:type="dxa"/>
              </w:trPr>
              <w:tc>
                <w:tcPr>
                  <w:tcW w:w="360" w:type="dxa"/>
                  <w:hideMark/>
                </w:tcPr>
                <w:p w14:paraId="143D3FB2" w14:textId="77777777" w:rsidR="00D128FB" w:rsidRPr="00631F8B" w:rsidRDefault="00D128FB" w:rsidP="006E2051">
                  <w:r w:rsidRPr="00631F8B">
                    <w:t> </w:t>
                  </w:r>
                </w:p>
              </w:tc>
              <w:tc>
                <w:tcPr>
                  <w:tcW w:w="1500" w:type="dxa"/>
                  <w:hideMark/>
                </w:tcPr>
                <w:p w14:paraId="0CC14D25" w14:textId="77777777" w:rsidR="00D128FB" w:rsidRPr="00631F8B" w:rsidRDefault="00D128FB" w:rsidP="006E2051">
                  <w:r w:rsidRPr="00631F8B">
                    <w:t>Definitie:</w:t>
                  </w:r>
                </w:p>
              </w:tc>
              <w:tc>
                <w:tcPr>
                  <w:tcW w:w="0" w:type="auto"/>
                  <w:hideMark/>
                </w:tcPr>
                <w:p w14:paraId="6EB94C7C" w14:textId="77777777" w:rsidR="00D128FB" w:rsidRPr="00D128FB" w:rsidRDefault="00D128FB" w:rsidP="006E2051">
                  <w:pPr>
                    <w:rPr>
                      <w:lang w:val="en-GB"/>
                    </w:rPr>
                  </w:pPr>
                  <w:r w:rsidRPr="00D128FB">
                    <w:rPr>
                      <w:lang w:val="en-GB"/>
                    </w:rPr>
                    <w:t xml:space="preserve">Uniform Resource Identifier of the external information system. </w:t>
                  </w:r>
                </w:p>
              </w:tc>
            </w:tr>
            <w:tr w:rsidR="00D128FB" w:rsidRPr="00631F8B" w14:paraId="773883AF" w14:textId="77777777" w:rsidTr="006E2051">
              <w:trPr>
                <w:tblHeader/>
                <w:tblCellSpacing w:w="0" w:type="dxa"/>
              </w:trPr>
              <w:tc>
                <w:tcPr>
                  <w:tcW w:w="360" w:type="dxa"/>
                  <w:hideMark/>
                </w:tcPr>
                <w:p w14:paraId="115F7E7D" w14:textId="77777777" w:rsidR="00D128FB" w:rsidRPr="00D128FB" w:rsidRDefault="00D128FB" w:rsidP="006E2051">
                  <w:pPr>
                    <w:rPr>
                      <w:lang w:val="en-GB"/>
                    </w:rPr>
                  </w:pPr>
                  <w:r w:rsidRPr="00D128FB">
                    <w:rPr>
                      <w:lang w:val="en-GB"/>
                    </w:rPr>
                    <w:t> </w:t>
                  </w:r>
                </w:p>
              </w:tc>
              <w:tc>
                <w:tcPr>
                  <w:tcW w:w="1500" w:type="dxa"/>
                  <w:hideMark/>
                </w:tcPr>
                <w:p w14:paraId="17843AA8" w14:textId="77777777" w:rsidR="00D128FB" w:rsidRPr="00631F8B" w:rsidRDefault="00D128FB" w:rsidP="006E2051">
                  <w:r w:rsidRPr="00631F8B">
                    <w:t>Multipliciteit:</w:t>
                  </w:r>
                </w:p>
              </w:tc>
              <w:tc>
                <w:tcPr>
                  <w:tcW w:w="0" w:type="auto"/>
                  <w:hideMark/>
                </w:tcPr>
                <w:p w14:paraId="46CB102E" w14:textId="77777777" w:rsidR="00D128FB" w:rsidRPr="00631F8B" w:rsidRDefault="00D128FB" w:rsidP="006E2051">
                  <w:r w:rsidRPr="00631F8B">
                    <w:t>1</w:t>
                  </w:r>
                </w:p>
              </w:tc>
            </w:tr>
          </w:tbl>
          <w:p w14:paraId="4E20BBA5" w14:textId="77777777" w:rsidR="00D128FB" w:rsidRPr="00631F8B" w:rsidRDefault="00D128FB" w:rsidP="006E2051"/>
        </w:tc>
      </w:tr>
      <w:tr w:rsidR="00D128FB" w:rsidRPr="00631F8B" w14:paraId="5F786AD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69ED4" w14:textId="77777777" w:rsidR="00D128FB" w:rsidRPr="00631F8B" w:rsidRDefault="00D128FB" w:rsidP="006E2051">
            <w:r w:rsidRPr="00631F8B">
              <w:rPr>
                <w:b/>
                <w:bCs/>
              </w:rPr>
              <w:t>Attribuut: informationSystemName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596B31B" w14:textId="77777777" w:rsidTr="006E2051">
              <w:trPr>
                <w:tblHeader/>
                <w:tblCellSpacing w:w="0" w:type="dxa"/>
              </w:trPr>
              <w:tc>
                <w:tcPr>
                  <w:tcW w:w="360" w:type="dxa"/>
                  <w:hideMark/>
                </w:tcPr>
                <w:p w14:paraId="3427D833" w14:textId="77777777" w:rsidR="00D128FB" w:rsidRPr="00631F8B" w:rsidRDefault="00D128FB" w:rsidP="006E2051">
                  <w:r w:rsidRPr="00631F8B">
                    <w:t> </w:t>
                  </w:r>
                </w:p>
              </w:tc>
              <w:tc>
                <w:tcPr>
                  <w:tcW w:w="1500" w:type="dxa"/>
                  <w:hideMark/>
                </w:tcPr>
                <w:p w14:paraId="779DE44E" w14:textId="77777777" w:rsidR="00D128FB" w:rsidRPr="00631F8B" w:rsidRDefault="00D128FB" w:rsidP="006E2051">
                  <w:r w:rsidRPr="00631F8B">
                    <w:t>Naam:</w:t>
                  </w:r>
                </w:p>
              </w:tc>
              <w:tc>
                <w:tcPr>
                  <w:tcW w:w="0" w:type="auto"/>
                  <w:hideMark/>
                </w:tcPr>
                <w:p w14:paraId="7F4C84FC" w14:textId="77777777" w:rsidR="00D128FB" w:rsidRPr="00631F8B" w:rsidRDefault="00D128FB" w:rsidP="006E2051">
                  <w:r w:rsidRPr="00631F8B">
                    <w:t xml:space="preserve">Information system name </w:t>
                  </w:r>
                </w:p>
              </w:tc>
            </w:tr>
            <w:tr w:rsidR="00D128FB" w:rsidRPr="00631F8B" w14:paraId="44A6B9C6" w14:textId="77777777" w:rsidTr="006E2051">
              <w:trPr>
                <w:tblHeader/>
                <w:tblCellSpacing w:w="0" w:type="dxa"/>
              </w:trPr>
              <w:tc>
                <w:tcPr>
                  <w:tcW w:w="360" w:type="dxa"/>
                  <w:hideMark/>
                </w:tcPr>
                <w:p w14:paraId="7161DA83" w14:textId="77777777" w:rsidR="00D128FB" w:rsidRPr="00631F8B" w:rsidRDefault="00D128FB" w:rsidP="006E2051">
                  <w:r w:rsidRPr="00631F8B">
                    <w:t> </w:t>
                  </w:r>
                </w:p>
              </w:tc>
              <w:tc>
                <w:tcPr>
                  <w:tcW w:w="1500" w:type="dxa"/>
                  <w:hideMark/>
                </w:tcPr>
                <w:p w14:paraId="5208CD46" w14:textId="77777777" w:rsidR="00D128FB" w:rsidRPr="00631F8B" w:rsidRDefault="00D128FB" w:rsidP="006E2051">
                  <w:r w:rsidRPr="00631F8B">
                    <w:t>Type:</w:t>
                  </w:r>
                </w:p>
              </w:tc>
              <w:tc>
                <w:tcPr>
                  <w:tcW w:w="0" w:type="auto"/>
                  <w:hideMark/>
                </w:tcPr>
                <w:p w14:paraId="36B7CFAC" w14:textId="77777777" w:rsidR="00D128FB" w:rsidRPr="00631F8B" w:rsidRDefault="00D128FB" w:rsidP="006E2051">
                  <w:r w:rsidRPr="00631F8B">
                    <w:t>PT_FreeText</w:t>
                  </w:r>
                </w:p>
              </w:tc>
            </w:tr>
            <w:tr w:rsidR="00D128FB" w:rsidRPr="00074262" w14:paraId="532E59A2" w14:textId="77777777" w:rsidTr="006E2051">
              <w:trPr>
                <w:tblHeader/>
                <w:tblCellSpacing w:w="0" w:type="dxa"/>
              </w:trPr>
              <w:tc>
                <w:tcPr>
                  <w:tcW w:w="360" w:type="dxa"/>
                  <w:hideMark/>
                </w:tcPr>
                <w:p w14:paraId="4B31B4ED" w14:textId="77777777" w:rsidR="00D128FB" w:rsidRPr="00631F8B" w:rsidRDefault="00D128FB" w:rsidP="006E2051">
                  <w:r w:rsidRPr="00631F8B">
                    <w:t> </w:t>
                  </w:r>
                </w:p>
              </w:tc>
              <w:tc>
                <w:tcPr>
                  <w:tcW w:w="1500" w:type="dxa"/>
                  <w:hideMark/>
                </w:tcPr>
                <w:p w14:paraId="4CF6B353" w14:textId="77777777" w:rsidR="00D128FB" w:rsidRPr="00631F8B" w:rsidRDefault="00D128FB" w:rsidP="006E2051">
                  <w:r w:rsidRPr="00631F8B">
                    <w:t>Definitie:</w:t>
                  </w:r>
                </w:p>
              </w:tc>
              <w:tc>
                <w:tcPr>
                  <w:tcW w:w="0" w:type="auto"/>
                  <w:hideMark/>
                </w:tcPr>
                <w:p w14:paraId="2F4A5F14" w14:textId="77777777" w:rsidR="00D128FB" w:rsidRPr="00D128FB" w:rsidRDefault="00D128FB" w:rsidP="006E2051">
                  <w:pPr>
                    <w:rPr>
                      <w:lang w:val="en-GB"/>
                    </w:rPr>
                  </w:pPr>
                  <w:r w:rsidRPr="00D128FB">
                    <w:rPr>
                      <w:lang w:val="en-GB"/>
                    </w:rPr>
                    <w:t xml:space="preserve">The name of the external information system. </w:t>
                  </w:r>
                </w:p>
              </w:tc>
            </w:tr>
            <w:tr w:rsidR="00D128FB" w:rsidRPr="00074262" w14:paraId="6E609A90" w14:textId="77777777" w:rsidTr="006E2051">
              <w:trPr>
                <w:tblHeader/>
                <w:tblCellSpacing w:w="0" w:type="dxa"/>
              </w:trPr>
              <w:tc>
                <w:tcPr>
                  <w:tcW w:w="360" w:type="dxa"/>
                  <w:hideMark/>
                </w:tcPr>
                <w:p w14:paraId="34316DC0" w14:textId="77777777" w:rsidR="00D128FB" w:rsidRPr="00D128FB" w:rsidRDefault="00D128FB" w:rsidP="006E2051">
                  <w:pPr>
                    <w:rPr>
                      <w:lang w:val="en-GB"/>
                    </w:rPr>
                  </w:pPr>
                  <w:r w:rsidRPr="00D128FB">
                    <w:rPr>
                      <w:lang w:val="en-GB"/>
                    </w:rPr>
                    <w:t> </w:t>
                  </w:r>
                </w:p>
              </w:tc>
              <w:tc>
                <w:tcPr>
                  <w:tcW w:w="1500" w:type="dxa"/>
                  <w:hideMark/>
                </w:tcPr>
                <w:p w14:paraId="674C26AE" w14:textId="77777777" w:rsidR="00D128FB" w:rsidRPr="00631F8B" w:rsidRDefault="00D128FB" w:rsidP="006E2051">
                  <w:r w:rsidRPr="00631F8B">
                    <w:t>Omschrijving:</w:t>
                  </w:r>
                </w:p>
              </w:tc>
              <w:tc>
                <w:tcPr>
                  <w:tcW w:w="0" w:type="auto"/>
                  <w:hideMark/>
                </w:tcPr>
                <w:p w14:paraId="6F74C96F" w14:textId="77777777" w:rsidR="00D128FB" w:rsidRPr="00D128FB" w:rsidRDefault="00D128FB" w:rsidP="006E2051">
                  <w:pPr>
                    <w:rPr>
                      <w:lang w:val="en-GB"/>
                    </w:rPr>
                  </w:pPr>
                  <w:r w:rsidRPr="00D128FB">
                    <w:rPr>
                      <w:lang w:val="en-GB"/>
                    </w:rPr>
                    <w:t>EXAMPLES: Danish Register of Dwellings, Spanish Cadastre.</w:t>
                  </w:r>
                </w:p>
              </w:tc>
            </w:tr>
            <w:tr w:rsidR="00D128FB" w:rsidRPr="00631F8B" w14:paraId="7731E485" w14:textId="77777777" w:rsidTr="006E2051">
              <w:trPr>
                <w:tblHeader/>
                <w:tblCellSpacing w:w="0" w:type="dxa"/>
              </w:trPr>
              <w:tc>
                <w:tcPr>
                  <w:tcW w:w="360" w:type="dxa"/>
                  <w:hideMark/>
                </w:tcPr>
                <w:p w14:paraId="0B166E3E" w14:textId="77777777" w:rsidR="00D128FB" w:rsidRPr="00D128FB" w:rsidRDefault="00D128FB" w:rsidP="006E2051">
                  <w:pPr>
                    <w:rPr>
                      <w:lang w:val="en-GB"/>
                    </w:rPr>
                  </w:pPr>
                  <w:r w:rsidRPr="00D128FB">
                    <w:rPr>
                      <w:lang w:val="en-GB"/>
                    </w:rPr>
                    <w:t> </w:t>
                  </w:r>
                </w:p>
              </w:tc>
              <w:tc>
                <w:tcPr>
                  <w:tcW w:w="1500" w:type="dxa"/>
                  <w:hideMark/>
                </w:tcPr>
                <w:p w14:paraId="768FF199" w14:textId="77777777" w:rsidR="00D128FB" w:rsidRPr="00631F8B" w:rsidRDefault="00D128FB" w:rsidP="006E2051">
                  <w:r w:rsidRPr="00631F8B">
                    <w:t>Multipliciteit:</w:t>
                  </w:r>
                </w:p>
              </w:tc>
              <w:tc>
                <w:tcPr>
                  <w:tcW w:w="0" w:type="auto"/>
                  <w:hideMark/>
                </w:tcPr>
                <w:p w14:paraId="0B3479D0" w14:textId="77777777" w:rsidR="00D128FB" w:rsidRPr="00631F8B" w:rsidRDefault="00D128FB" w:rsidP="006E2051">
                  <w:r w:rsidRPr="00631F8B">
                    <w:t>1</w:t>
                  </w:r>
                </w:p>
              </w:tc>
            </w:tr>
          </w:tbl>
          <w:p w14:paraId="5018B8DA" w14:textId="77777777" w:rsidR="00D128FB" w:rsidRPr="00631F8B" w:rsidRDefault="00D128FB" w:rsidP="006E2051"/>
        </w:tc>
      </w:tr>
      <w:tr w:rsidR="00D128FB" w:rsidRPr="00631F8B" w14:paraId="780CCCB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A6DC26" w14:textId="77777777" w:rsidR="00D128FB" w:rsidRPr="00631F8B" w:rsidRDefault="00D128FB" w:rsidP="006E2051">
            <w:r w:rsidRPr="00631F8B">
              <w:rPr>
                <w:b/>
                <w:bCs/>
              </w:rPr>
              <w:t>Attribuut: 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2BAD496" w14:textId="77777777" w:rsidTr="006E2051">
              <w:trPr>
                <w:tblHeader/>
                <w:tblCellSpacing w:w="0" w:type="dxa"/>
              </w:trPr>
              <w:tc>
                <w:tcPr>
                  <w:tcW w:w="360" w:type="dxa"/>
                  <w:hideMark/>
                </w:tcPr>
                <w:p w14:paraId="015859D4" w14:textId="77777777" w:rsidR="00D128FB" w:rsidRPr="00631F8B" w:rsidRDefault="00D128FB" w:rsidP="006E2051">
                  <w:r w:rsidRPr="00631F8B">
                    <w:t> </w:t>
                  </w:r>
                </w:p>
              </w:tc>
              <w:tc>
                <w:tcPr>
                  <w:tcW w:w="1500" w:type="dxa"/>
                  <w:hideMark/>
                </w:tcPr>
                <w:p w14:paraId="357ABA16" w14:textId="77777777" w:rsidR="00D128FB" w:rsidRPr="00631F8B" w:rsidRDefault="00D128FB" w:rsidP="006E2051">
                  <w:r w:rsidRPr="00631F8B">
                    <w:t>Naam:</w:t>
                  </w:r>
                </w:p>
              </w:tc>
              <w:tc>
                <w:tcPr>
                  <w:tcW w:w="0" w:type="auto"/>
                  <w:hideMark/>
                </w:tcPr>
                <w:p w14:paraId="4041ADF1" w14:textId="77777777" w:rsidR="00D128FB" w:rsidRPr="00631F8B" w:rsidRDefault="00D128FB" w:rsidP="006E2051">
                  <w:r w:rsidRPr="00631F8B">
                    <w:t xml:space="preserve">Reference </w:t>
                  </w:r>
                </w:p>
              </w:tc>
            </w:tr>
            <w:tr w:rsidR="00D128FB" w:rsidRPr="00631F8B" w14:paraId="465FC901" w14:textId="77777777" w:rsidTr="006E2051">
              <w:trPr>
                <w:tblHeader/>
                <w:tblCellSpacing w:w="0" w:type="dxa"/>
              </w:trPr>
              <w:tc>
                <w:tcPr>
                  <w:tcW w:w="360" w:type="dxa"/>
                  <w:hideMark/>
                </w:tcPr>
                <w:p w14:paraId="447A56C2" w14:textId="77777777" w:rsidR="00D128FB" w:rsidRPr="00631F8B" w:rsidRDefault="00D128FB" w:rsidP="006E2051">
                  <w:r w:rsidRPr="00631F8B">
                    <w:t> </w:t>
                  </w:r>
                </w:p>
              </w:tc>
              <w:tc>
                <w:tcPr>
                  <w:tcW w:w="1500" w:type="dxa"/>
                  <w:hideMark/>
                </w:tcPr>
                <w:p w14:paraId="245F2945" w14:textId="77777777" w:rsidR="00D128FB" w:rsidRPr="00631F8B" w:rsidRDefault="00D128FB" w:rsidP="006E2051">
                  <w:r w:rsidRPr="00631F8B">
                    <w:t>Type:</w:t>
                  </w:r>
                </w:p>
              </w:tc>
              <w:tc>
                <w:tcPr>
                  <w:tcW w:w="0" w:type="auto"/>
                  <w:hideMark/>
                </w:tcPr>
                <w:p w14:paraId="71BEF8E8" w14:textId="77777777" w:rsidR="00D128FB" w:rsidRPr="00631F8B" w:rsidRDefault="00D128FB" w:rsidP="006E2051">
                  <w:r w:rsidRPr="00631F8B">
                    <w:t>CharacterString</w:t>
                  </w:r>
                </w:p>
              </w:tc>
            </w:tr>
            <w:tr w:rsidR="00D128FB" w:rsidRPr="00074262" w14:paraId="5BBEC832" w14:textId="77777777" w:rsidTr="006E2051">
              <w:trPr>
                <w:tblHeader/>
                <w:tblCellSpacing w:w="0" w:type="dxa"/>
              </w:trPr>
              <w:tc>
                <w:tcPr>
                  <w:tcW w:w="360" w:type="dxa"/>
                  <w:hideMark/>
                </w:tcPr>
                <w:p w14:paraId="63AEF46B" w14:textId="77777777" w:rsidR="00D128FB" w:rsidRPr="00631F8B" w:rsidRDefault="00D128FB" w:rsidP="006E2051">
                  <w:r w:rsidRPr="00631F8B">
                    <w:t> </w:t>
                  </w:r>
                </w:p>
              </w:tc>
              <w:tc>
                <w:tcPr>
                  <w:tcW w:w="1500" w:type="dxa"/>
                  <w:hideMark/>
                </w:tcPr>
                <w:p w14:paraId="49E38A88" w14:textId="77777777" w:rsidR="00D128FB" w:rsidRPr="00631F8B" w:rsidRDefault="00D128FB" w:rsidP="006E2051">
                  <w:r w:rsidRPr="00631F8B">
                    <w:t>Definitie:</w:t>
                  </w:r>
                </w:p>
              </w:tc>
              <w:tc>
                <w:tcPr>
                  <w:tcW w:w="0" w:type="auto"/>
                  <w:hideMark/>
                </w:tcPr>
                <w:p w14:paraId="39465F32" w14:textId="77777777" w:rsidR="00D128FB" w:rsidRPr="00D128FB" w:rsidRDefault="00D128FB" w:rsidP="006E2051">
                  <w:pPr>
                    <w:rPr>
                      <w:lang w:val="en-GB"/>
                    </w:rPr>
                  </w:pPr>
                  <w:r w:rsidRPr="00D128FB">
                    <w:rPr>
                      <w:lang w:val="en-GB"/>
                    </w:rPr>
                    <w:t xml:space="preserve">Thematic identifier of the spatial object or of any piece of information related to the spatial object. </w:t>
                  </w:r>
                </w:p>
              </w:tc>
            </w:tr>
            <w:tr w:rsidR="00D128FB" w:rsidRPr="00074262" w14:paraId="4A2F57E5" w14:textId="77777777" w:rsidTr="006E2051">
              <w:trPr>
                <w:tblHeader/>
                <w:tblCellSpacing w:w="0" w:type="dxa"/>
              </w:trPr>
              <w:tc>
                <w:tcPr>
                  <w:tcW w:w="360" w:type="dxa"/>
                  <w:hideMark/>
                </w:tcPr>
                <w:p w14:paraId="4113077F" w14:textId="77777777" w:rsidR="00D128FB" w:rsidRPr="00D128FB" w:rsidRDefault="00D128FB" w:rsidP="006E2051">
                  <w:pPr>
                    <w:rPr>
                      <w:lang w:val="en-GB"/>
                    </w:rPr>
                  </w:pPr>
                  <w:r w:rsidRPr="00D128FB">
                    <w:rPr>
                      <w:lang w:val="en-GB"/>
                    </w:rPr>
                    <w:t> </w:t>
                  </w:r>
                </w:p>
              </w:tc>
              <w:tc>
                <w:tcPr>
                  <w:tcW w:w="1500" w:type="dxa"/>
                  <w:hideMark/>
                </w:tcPr>
                <w:p w14:paraId="12136B1B" w14:textId="77777777" w:rsidR="00D128FB" w:rsidRPr="00631F8B" w:rsidRDefault="00D128FB" w:rsidP="006E2051">
                  <w:r w:rsidRPr="00631F8B">
                    <w:t>Omschrijving:</w:t>
                  </w:r>
                </w:p>
              </w:tc>
              <w:tc>
                <w:tcPr>
                  <w:tcW w:w="0" w:type="auto"/>
                  <w:hideMark/>
                </w:tcPr>
                <w:p w14:paraId="0E00A7BB" w14:textId="77777777" w:rsidR="00D128FB" w:rsidRPr="00D128FB" w:rsidRDefault="00D128FB" w:rsidP="006E2051">
                  <w:pPr>
                    <w:rPr>
                      <w:lang w:val="en-GB"/>
                    </w:rPr>
                  </w:pPr>
                  <w:r w:rsidRPr="00D128FB">
                    <w:rPr>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D128FB" w:rsidRPr="00631F8B" w14:paraId="091F08CD" w14:textId="77777777" w:rsidTr="006E2051">
              <w:trPr>
                <w:tblHeader/>
                <w:tblCellSpacing w:w="0" w:type="dxa"/>
              </w:trPr>
              <w:tc>
                <w:tcPr>
                  <w:tcW w:w="360" w:type="dxa"/>
                  <w:hideMark/>
                </w:tcPr>
                <w:p w14:paraId="154BD76B" w14:textId="77777777" w:rsidR="00D128FB" w:rsidRPr="00D128FB" w:rsidRDefault="00D128FB" w:rsidP="006E2051">
                  <w:pPr>
                    <w:rPr>
                      <w:lang w:val="en-GB"/>
                    </w:rPr>
                  </w:pPr>
                  <w:r w:rsidRPr="00D128FB">
                    <w:rPr>
                      <w:lang w:val="en-GB"/>
                    </w:rPr>
                    <w:t> </w:t>
                  </w:r>
                </w:p>
              </w:tc>
              <w:tc>
                <w:tcPr>
                  <w:tcW w:w="1500" w:type="dxa"/>
                  <w:hideMark/>
                </w:tcPr>
                <w:p w14:paraId="1993D494" w14:textId="77777777" w:rsidR="00D128FB" w:rsidRPr="00631F8B" w:rsidRDefault="00D128FB" w:rsidP="006E2051">
                  <w:r w:rsidRPr="00631F8B">
                    <w:t>Multipliciteit:</w:t>
                  </w:r>
                </w:p>
              </w:tc>
              <w:tc>
                <w:tcPr>
                  <w:tcW w:w="0" w:type="auto"/>
                  <w:hideMark/>
                </w:tcPr>
                <w:p w14:paraId="574EE7CA" w14:textId="77777777" w:rsidR="00D128FB" w:rsidRPr="00631F8B" w:rsidRDefault="00D128FB" w:rsidP="006E2051">
                  <w:r w:rsidRPr="00631F8B">
                    <w:t>1</w:t>
                  </w:r>
                </w:p>
              </w:tc>
            </w:tr>
          </w:tbl>
          <w:p w14:paraId="06A160D7" w14:textId="77777777" w:rsidR="00D128FB" w:rsidRPr="00631F8B" w:rsidRDefault="00D128FB" w:rsidP="006E2051"/>
        </w:tc>
      </w:tr>
    </w:tbl>
    <w:p w14:paraId="1E1602DD" w14:textId="77777777" w:rsidR="00D128FB" w:rsidRPr="00631F8B" w:rsidRDefault="00D128FB" w:rsidP="00D128FB">
      <w:pPr>
        <w:pStyle w:val="Kop5"/>
        <w:rPr>
          <w:sz w:val="16"/>
          <w:szCs w:val="16"/>
        </w:rPr>
      </w:pPr>
      <w:r w:rsidRPr="00631F8B">
        <w:rPr>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6C4306D"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89A4C" w14:textId="77777777" w:rsidR="00D128FB" w:rsidRPr="00631F8B" w:rsidRDefault="00D128FB" w:rsidP="006E2051">
            <w:pPr>
              <w:spacing w:line="225" w:lineRule="atLeast"/>
            </w:pPr>
            <w:r w:rsidRPr="00631F8B">
              <w:rPr>
                <w:b/>
                <w:bCs/>
              </w:rPr>
              <w:lastRenderedPageBreak/>
              <w:t xml:space="preserve">AbstractConstruction (abstract) </w:t>
            </w:r>
          </w:p>
        </w:tc>
      </w:tr>
      <w:tr w:rsidR="00D128FB" w:rsidRPr="00631F8B" w14:paraId="4330232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7BA14061" w14:textId="77777777" w:rsidTr="006E2051">
              <w:trPr>
                <w:tblHeader/>
                <w:tblCellSpacing w:w="0" w:type="dxa"/>
              </w:trPr>
              <w:tc>
                <w:tcPr>
                  <w:tcW w:w="360" w:type="dxa"/>
                  <w:hideMark/>
                </w:tcPr>
                <w:p w14:paraId="4F827EC4" w14:textId="77777777" w:rsidR="00D128FB" w:rsidRPr="00631F8B" w:rsidRDefault="00D128FB" w:rsidP="006E2051">
                  <w:r w:rsidRPr="00631F8B">
                    <w:t> </w:t>
                  </w:r>
                </w:p>
              </w:tc>
              <w:tc>
                <w:tcPr>
                  <w:tcW w:w="1500" w:type="dxa"/>
                  <w:hideMark/>
                </w:tcPr>
                <w:p w14:paraId="5C4615BE" w14:textId="77777777" w:rsidR="00D128FB" w:rsidRPr="00631F8B" w:rsidRDefault="00D128FB" w:rsidP="006E2051">
                  <w:r w:rsidRPr="00631F8B">
                    <w:t>Package:</w:t>
                  </w:r>
                </w:p>
              </w:tc>
              <w:tc>
                <w:tcPr>
                  <w:tcW w:w="0" w:type="auto"/>
                  <w:hideMark/>
                </w:tcPr>
                <w:p w14:paraId="07BD137C" w14:textId="77777777"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14:paraId="6E7198E1" w14:textId="77777777" w:rsidTr="006E2051">
              <w:trPr>
                <w:tblHeader/>
                <w:tblCellSpacing w:w="0" w:type="dxa"/>
              </w:trPr>
              <w:tc>
                <w:tcPr>
                  <w:tcW w:w="360" w:type="dxa"/>
                  <w:hideMark/>
                </w:tcPr>
                <w:p w14:paraId="742FBC40" w14:textId="77777777" w:rsidR="00D128FB" w:rsidRPr="00D128FB" w:rsidRDefault="00D128FB" w:rsidP="006E2051">
                  <w:pPr>
                    <w:rPr>
                      <w:lang w:val="en-GB"/>
                    </w:rPr>
                  </w:pPr>
                  <w:r w:rsidRPr="00D128FB">
                    <w:rPr>
                      <w:lang w:val="en-GB"/>
                    </w:rPr>
                    <w:t> </w:t>
                  </w:r>
                </w:p>
              </w:tc>
              <w:tc>
                <w:tcPr>
                  <w:tcW w:w="1500" w:type="dxa"/>
                  <w:hideMark/>
                </w:tcPr>
                <w:p w14:paraId="6655DC8F" w14:textId="77777777" w:rsidR="00D128FB" w:rsidRPr="00631F8B" w:rsidRDefault="00D128FB" w:rsidP="006E2051">
                  <w:r w:rsidRPr="00631F8B">
                    <w:t>Naam:</w:t>
                  </w:r>
                </w:p>
              </w:tc>
              <w:tc>
                <w:tcPr>
                  <w:tcW w:w="0" w:type="auto"/>
                  <w:hideMark/>
                </w:tcPr>
                <w:p w14:paraId="06FB36CA" w14:textId="77777777" w:rsidR="00D128FB" w:rsidRPr="00631F8B" w:rsidRDefault="00D128FB" w:rsidP="006E2051">
                  <w:r w:rsidRPr="00631F8B">
                    <w:t xml:space="preserve">Abstract construction </w:t>
                  </w:r>
                </w:p>
              </w:tc>
            </w:tr>
            <w:tr w:rsidR="00D128FB" w:rsidRPr="00074262" w14:paraId="09801D2A" w14:textId="77777777" w:rsidTr="006E2051">
              <w:trPr>
                <w:tblHeader/>
                <w:tblCellSpacing w:w="0" w:type="dxa"/>
              </w:trPr>
              <w:tc>
                <w:tcPr>
                  <w:tcW w:w="360" w:type="dxa"/>
                  <w:hideMark/>
                </w:tcPr>
                <w:p w14:paraId="1702E41B" w14:textId="77777777" w:rsidR="00D128FB" w:rsidRPr="00631F8B" w:rsidRDefault="00D128FB" w:rsidP="006E2051">
                  <w:r w:rsidRPr="00631F8B">
                    <w:t> </w:t>
                  </w:r>
                </w:p>
              </w:tc>
              <w:tc>
                <w:tcPr>
                  <w:tcW w:w="1500" w:type="dxa"/>
                  <w:hideMark/>
                </w:tcPr>
                <w:p w14:paraId="64F596BB" w14:textId="77777777" w:rsidR="00D128FB" w:rsidRPr="00631F8B" w:rsidRDefault="00D128FB" w:rsidP="006E2051">
                  <w:r w:rsidRPr="00631F8B">
                    <w:t>Definitie:</w:t>
                  </w:r>
                </w:p>
              </w:tc>
              <w:tc>
                <w:tcPr>
                  <w:tcW w:w="0" w:type="auto"/>
                  <w:hideMark/>
                </w:tcPr>
                <w:p w14:paraId="3CA4633E" w14:textId="77777777" w:rsidR="00D128FB" w:rsidRPr="00D128FB" w:rsidRDefault="00D128FB" w:rsidP="006E2051">
                  <w:pPr>
                    <w:rPr>
                      <w:lang w:val="en-GB"/>
                    </w:rPr>
                  </w:pPr>
                  <w:r w:rsidRPr="00D128FB">
                    <w:rPr>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D128FB" w:rsidRPr="00074262" w14:paraId="5E21417A" w14:textId="77777777" w:rsidTr="006E2051">
              <w:trPr>
                <w:tblHeader/>
                <w:tblCellSpacing w:w="0" w:type="dxa"/>
              </w:trPr>
              <w:tc>
                <w:tcPr>
                  <w:tcW w:w="360" w:type="dxa"/>
                  <w:hideMark/>
                </w:tcPr>
                <w:p w14:paraId="12EB8D5B" w14:textId="77777777" w:rsidR="00D128FB" w:rsidRPr="00D128FB" w:rsidRDefault="00D128FB" w:rsidP="006E2051">
                  <w:pPr>
                    <w:rPr>
                      <w:lang w:val="en-GB"/>
                    </w:rPr>
                  </w:pPr>
                  <w:r w:rsidRPr="00D128FB">
                    <w:rPr>
                      <w:lang w:val="en-GB"/>
                    </w:rPr>
                    <w:t> </w:t>
                  </w:r>
                </w:p>
              </w:tc>
              <w:tc>
                <w:tcPr>
                  <w:tcW w:w="1500" w:type="dxa"/>
                  <w:hideMark/>
                </w:tcPr>
                <w:p w14:paraId="719A9F44" w14:textId="77777777" w:rsidR="00D128FB" w:rsidRPr="00631F8B" w:rsidRDefault="00D128FB" w:rsidP="006E2051">
                  <w:r w:rsidRPr="00631F8B">
                    <w:t>Omschrijving:</w:t>
                  </w:r>
                </w:p>
              </w:tc>
              <w:tc>
                <w:tcPr>
                  <w:tcW w:w="0" w:type="auto"/>
                  <w:hideMark/>
                </w:tcPr>
                <w:p w14:paraId="53DCF148" w14:textId="77777777" w:rsidR="00D128FB" w:rsidRPr="00D128FB" w:rsidRDefault="00D128FB" w:rsidP="006E2051">
                  <w:pPr>
                    <w:rPr>
                      <w:lang w:val="en-GB"/>
                    </w:rPr>
                  </w:pPr>
                  <w:r w:rsidRPr="00D128FB">
                    <w:rPr>
                      <w:lang w:val="en-GB"/>
                    </w:rPr>
                    <w:t>The optional spatial object types that may be added to core profiles are described in the extended profiles. The ones inheriting from the attributes of AbstractConstruction are Installation and OtherConstruction.</w:t>
                  </w:r>
                </w:p>
              </w:tc>
            </w:tr>
            <w:tr w:rsidR="00D128FB" w:rsidRPr="00631F8B" w14:paraId="0DBCFD10" w14:textId="77777777" w:rsidTr="006E2051">
              <w:trPr>
                <w:tblHeader/>
                <w:tblCellSpacing w:w="0" w:type="dxa"/>
              </w:trPr>
              <w:tc>
                <w:tcPr>
                  <w:tcW w:w="360" w:type="dxa"/>
                  <w:hideMark/>
                </w:tcPr>
                <w:p w14:paraId="3CD9DBDB" w14:textId="77777777" w:rsidR="00D128FB" w:rsidRPr="00D128FB" w:rsidRDefault="00D128FB" w:rsidP="006E2051">
                  <w:pPr>
                    <w:rPr>
                      <w:lang w:val="en-GB"/>
                    </w:rPr>
                  </w:pPr>
                  <w:r w:rsidRPr="00D128FB">
                    <w:rPr>
                      <w:lang w:val="en-GB"/>
                    </w:rPr>
                    <w:t> </w:t>
                  </w:r>
                </w:p>
              </w:tc>
              <w:tc>
                <w:tcPr>
                  <w:tcW w:w="1500" w:type="dxa"/>
                  <w:hideMark/>
                </w:tcPr>
                <w:p w14:paraId="0CD4480A" w14:textId="77777777" w:rsidR="00D128FB" w:rsidRPr="00631F8B" w:rsidRDefault="00D128FB" w:rsidP="006E2051">
                  <w:r w:rsidRPr="00631F8B">
                    <w:t>Stereotypes:</w:t>
                  </w:r>
                </w:p>
              </w:tc>
              <w:tc>
                <w:tcPr>
                  <w:tcW w:w="0" w:type="auto"/>
                  <w:hideMark/>
                </w:tcPr>
                <w:p w14:paraId="46DC5530" w14:textId="77777777" w:rsidR="00D128FB" w:rsidRPr="00631F8B" w:rsidRDefault="00D128FB" w:rsidP="006E2051">
                  <w:r w:rsidRPr="00631F8B">
                    <w:t>«featureType»</w:t>
                  </w:r>
                </w:p>
              </w:tc>
            </w:tr>
          </w:tbl>
          <w:p w14:paraId="2645147F" w14:textId="77777777" w:rsidR="00D128FB" w:rsidRPr="00631F8B" w:rsidRDefault="00D128FB" w:rsidP="006E2051"/>
        </w:tc>
      </w:tr>
      <w:tr w:rsidR="00D128FB" w:rsidRPr="00631F8B" w14:paraId="642DF3F6"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C07E69" w14:textId="77777777"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79686BE" w14:textId="77777777" w:rsidTr="006E2051">
              <w:trPr>
                <w:tblHeader/>
                <w:tblCellSpacing w:w="0" w:type="dxa"/>
              </w:trPr>
              <w:tc>
                <w:tcPr>
                  <w:tcW w:w="360" w:type="dxa"/>
                  <w:hideMark/>
                </w:tcPr>
                <w:p w14:paraId="7BBE3850" w14:textId="77777777" w:rsidR="00D128FB" w:rsidRPr="00631F8B" w:rsidRDefault="00D128FB" w:rsidP="006E2051">
                  <w:r w:rsidRPr="00631F8B">
                    <w:t> </w:t>
                  </w:r>
                </w:p>
              </w:tc>
              <w:tc>
                <w:tcPr>
                  <w:tcW w:w="1500" w:type="dxa"/>
                  <w:hideMark/>
                </w:tcPr>
                <w:p w14:paraId="4B8361C7" w14:textId="77777777" w:rsidR="00D128FB" w:rsidRPr="00631F8B" w:rsidRDefault="00D128FB" w:rsidP="006E2051">
                  <w:r w:rsidRPr="00631F8B">
                    <w:t>Naam:</w:t>
                  </w:r>
                </w:p>
              </w:tc>
              <w:tc>
                <w:tcPr>
                  <w:tcW w:w="0" w:type="auto"/>
                  <w:hideMark/>
                </w:tcPr>
                <w:p w14:paraId="0A4AEDEE" w14:textId="77777777" w:rsidR="00D128FB" w:rsidRPr="00631F8B" w:rsidRDefault="00D128FB" w:rsidP="006E2051">
                  <w:r w:rsidRPr="00631F8B">
                    <w:t xml:space="preserve">Begin lifespan version </w:t>
                  </w:r>
                </w:p>
              </w:tc>
            </w:tr>
            <w:tr w:rsidR="00D128FB" w:rsidRPr="00631F8B" w14:paraId="06DDE563" w14:textId="77777777" w:rsidTr="006E2051">
              <w:trPr>
                <w:tblHeader/>
                <w:tblCellSpacing w:w="0" w:type="dxa"/>
              </w:trPr>
              <w:tc>
                <w:tcPr>
                  <w:tcW w:w="360" w:type="dxa"/>
                  <w:hideMark/>
                </w:tcPr>
                <w:p w14:paraId="64BC2B92" w14:textId="77777777" w:rsidR="00D128FB" w:rsidRPr="00631F8B" w:rsidRDefault="00D128FB" w:rsidP="006E2051">
                  <w:r w:rsidRPr="00631F8B">
                    <w:t> </w:t>
                  </w:r>
                </w:p>
              </w:tc>
              <w:tc>
                <w:tcPr>
                  <w:tcW w:w="1500" w:type="dxa"/>
                  <w:hideMark/>
                </w:tcPr>
                <w:p w14:paraId="21E06651" w14:textId="77777777" w:rsidR="00D128FB" w:rsidRPr="00631F8B" w:rsidRDefault="00D128FB" w:rsidP="006E2051">
                  <w:r w:rsidRPr="00631F8B">
                    <w:t>Type:</w:t>
                  </w:r>
                </w:p>
              </w:tc>
              <w:tc>
                <w:tcPr>
                  <w:tcW w:w="0" w:type="auto"/>
                  <w:hideMark/>
                </w:tcPr>
                <w:p w14:paraId="38C208F1" w14:textId="77777777" w:rsidR="00D128FB" w:rsidRPr="00631F8B" w:rsidRDefault="00D128FB" w:rsidP="006E2051">
                  <w:r w:rsidRPr="00631F8B">
                    <w:t>DateTime</w:t>
                  </w:r>
                </w:p>
              </w:tc>
            </w:tr>
            <w:tr w:rsidR="00D128FB" w:rsidRPr="00074262" w14:paraId="111C38DC" w14:textId="77777777" w:rsidTr="006E2051">
              <w:trPr>
                <w:tblHeader/>
                <w:tblCellSpacing w:w="0" w:type="dxa"/>
              </w:trPr>
              <w:tc>
                <w:tcPr>
                  <w:tcW w:w="360" w:type="dxa"/>
                  <w:hideMark/>
                </w:tcPr>
                <w:p w14:paraId="09B5C6A8" w14:textId="77777777" w:rsidR="00D128FB" w:rsidRPr="00631F8B" w:rsidRDefault="00D128FB" w:rsidP="006E2051">
                  <w:r w:rsidRPr="00631F8B">
                    <w:t> </w:t>
                  </w:r>
                </w:p>
              </w:tc>
              <w:tc>
                <w:tcPr>
                  <w:tcW w:w="1500" w:type="dxa"/>
                  <w:hideMark/>
                </w:tcPr>
                <w:p w14:paraId="1D92DDA5" w14:textId="77777777" w:rsidR="00D128FB" w:rsidRPr="00631F8B" w:rsidRDefault="00D128FB" w:rsidP="006E2051">
                  <w:r w:rsidRPr="00631F8B">
                    <w:t>Definitie:</w:t>
                  </w:r>
                </w:p>
              </w:tc>
              <w:tc>
                <w:tcPr>
                  <w:tcW w:w="0" w:type="auto"/>
                  <w:hideMark/>
                </w:tcPr>
                <w:p w14:paraId="264DC8C7" w14:textId="77777777"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14:paraId="56DC8925" w14:textId="77777777" w:rsidTr="006E2051">
              <w:trPr>
                <w:tblHeader/>
                <w:tblCellSpacing w:w="0" w:type="dxa"/>
              </w:trPr>
              <w:tc>
                <w:tcPr>
                  <w:tcW w:w="360" w:type="dxa"/>
                  <w:hideMark/>
                </w:tcPr>
                <w:p w14:paraId="02BE1D1A" w14:textId="77777777" w:rsidR="00D128FB" w:rsidRPr="00D128FB" w:rsidRDefault="00D128FB" w:rsidP="006E2051">
                  <w:pPr>
                    <w:rPr>
                      <w:lang w:val="en-GB"/>
                    </w:rPr>
                  </w:pPr>
                  <w:r w:rsidRPr="00D128FB">
                    <w:rPr>
                      <w:lang w:val="en-GB"/>
                    </w:rPr>
                    <w:t> </w:t>
                  </w:r>
                </w:p>
              </w:tc>
              <w:tc>
                <w:tcPr>
                  <w:tcW w:w="1500" w:type="dxa"/>
                  <w:hideMark/>
                </w:tcPr>
                <w:p w14:paraId="526F255E" w14:textId="77777777" w:rsidR="00D128FB" w:rsidRPr="00631F8B" w:rsidRDefault="00D128FB" w:rsidP="006E2051">
                  <w:r w:rsidRPr="00631F8B">
                    <w:t>Multipliciteit:</w:t>
                  </w:r>
                </w:p>
              </w:tc>
              <w:tc>
                <w:tcPr>
                  <w:tcW w:w="0" w:type="auto"/>
                  <w:hideMark/>
                </w:tcPr>
                <w:p w14:paraId="0CF96677" w14:textId="77777777" w:rsidR="00D128FB" w:rsidRPr="00631F8B" w:rsidRDefault="00D128FB" w:rsidP="006E2051">
                  <w:r w:rsidRPr="00631F8B">
                    <w:t>1</w:t>
                  </w:r>
                </w:p>
              </w:tc>
            </w:tr>
            <w:tr w:rsidR="00D128FB" w:rsidRPr="00631F8B" w14:paraId="4475E5AE" w14:textId="77777777" w:rsidTr="006E2051">
              <w:trPr>
                <w:tblHeader/>
                <w:tblCellSpacing w:w="0" w:type="dxa"/>
              </w:trPr>
              <w:tc>
                <w:tcPr>
                  <w:tcW w:w="360" w:type="dxa"/>
                  <w:hideMark/>
                </w:tcPr>
                <w:p w14:paraId="658626D5" w14:textId="77777777" w:rsidR="00D128FB" w:rsidRPr="00631F8B" w:rsidRDefault="00D128FB" w:rsidP="006E2051">
                  <w:r w:rsidRPr="00631F8B">
                    <w:t> </w:t>
                  </w:r>
                </w:p>
              </w:tc>
              <w:tc>
                <w:tcPr>
                  <w:tcW w:w="1500" w:type="dxa"/>
                  <w:hideMark/>
                </w:tcPr>
                <w:p w14:paraId="668CA3C6" w14:textId="77777777" w:rsidR="00D128FB" w:rsidRPr="00631F8B" w:rsidRDefault="00D128FB" w:rsidP="006E2051">
                  <w:r w:rsidRPr="00631F8B">
                    <w:t>Stereotypes:</w:t>
                  </w:r>
                </w:p>
              </w:tc>
              <w:tc>
                <w:tcPr>
                  <w:tcW w:w="0" w:type="auto"/>
                  <w:hideMark/>
                </w:tcPr>
                <w:p w14:paraId="3C73E06F" w14:textId="77777777" w:rsidR="00D128FB" w:rsidRPr="00631F8B" w:rsidRDefault="00D128FB" w:rsidP="006E2051">
                  <w:r w:rsidRPr="00631F8B">
                    <w:t>«voidable,lifeCycleInfo»</w:t>
                  </w:r>
                </w:p>
              </w:tc>
            </w:tr>
          </w:tbl>
          <w:p w14:paraId="79F91881" w14:textId="77777777" w:rsidR="00D128FB" w:rsidRPr="00631F8B" w:rsidRDefault="00D128FB" w:rsidP="006E2051"/>
        </w:tc>
      </w:tr>
      <w:tr w:rsidR="00D128FB" w:rsidRPr="00631F8B" w14:paraId="0275C2E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F5222C" w14:textId="77777777" w:rsidR="00D128FB" w:rsidRPr="00631F8B" w:rsidRDefault="00D128FB" w:rsidP="006E2051">
            <w:r w:rsidRPr="00631F8B">
              <w:rPr>
                <w:b/>
                <w:bCs/>
              </w:rPr>
              <w:t>Attribuut: conditionOfConstruction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252FC15" w14:textId="77777777" w:rsidTr="006E2051">
              <w:trPr>
                <w:tblHeader/>
                <w:tblCellSpacing w:w="0" w:type="dxa"/>
              </w:trPr>
              <w:tc>
                <w:tcPr>
                  <w:tcW w:w="360" w:type="dxa"/>
                  <w:hideMark/>
                </w:tcPr>
                <w:p w14:paraId="442CCAD9" w14:textId="77777777" w:rsidR="00D128FB" w:rsidRPr="00631F8B" w:rsidRDefault="00D128FB" w:rsidP="006E2051">
                  <w:r w:rsidRPr="00631F8B">
                    <w:t> </w:t>
                  </w:r>
                </w:p>
              </w:tc>
              <w:tc>
                <w:tcPr>
                  <w:tcW w:w="1500" w:type="dxa"/>
                  <w:hideMark/>
                </w:tcPr>
                <w:p w14:paraId="056ED102" w14:textId="77777777" w:rsidR="00D128FB" w:rsidRPr="00631F8B" w:rsidRDefault="00D128FB" w:rsidP="006E2051">
                  <w:r w:rsidRPr="00631F8B">
                    <w:t>Naam:</w:t>
                  </w:r>
                </w:p>
              </w:tc>
              <w:tc>
                <w:tcPr>
                  <w:tcW w:w="0" w:type="auto"/>
                  <w:hideMark/>
                </w:tcPr>
                <w:p w14:paraId="0754FBF8" w14:textId="77777777" w:rsidR="00D128FB" w:rsidRPr="00631F8B" w:rsidRDefault="00D128FB" w:rsidP="006E2051">
                  <w:r w:rsidRPr="00631F8B">
                    <w:t xml:space="preserve">Condition of construction </w:t>
                  </w:r>
                </w:p>
              </w:tc>
            </w:tr>
            <w:tr w:rsidR="00D128FB" w:rsidRPr="00631F8B" w14:paraId="29373AB7" w14:textId="77777777" w:rsidTr="006E2051">
              <w:trPr>
                <w:tblHeader/>
                <w:tblCellSpacing w:w="0" w:type="dxa"/>
              </w:trPr>
              <w:tc>
                <w:tcPr>
                  <w:tcW w:w="360" w:type="dxa"/>
                  <w:hideMark/>
                </w:tcPr>
                <w:p w14:paraId="249DAB2A" w14:textId="77777777" w:rsidR="00D128FB" w:rsidRPr="00631F8B" w:rsidRDefault="00D128FB" w:rsidP="006E2051">
                  <w:r w:rsidRPr="00631F8B">
                    <w:t> </w:t>
                  </w:r>
                </w:p>
              </w:tc>
              <w:tc>
                <w:tcPr>
                  <w:tcW w:w="1500" w:type="dxa"/>
                  <w:hideMark/>
                </w:tcPr>
                <w:p w14:paraId="4FBC358F" w14:textId="77777777" w:rsidR="00D128FB" w:rsidRPr="00631F8B" w:rsidRDefault="00D128FB" w:rsidP="006E2051">
                  <w:r w:rsidRPr="00631F8B">
                    <w:t>Type:</w:t>
                  </w:r>
                </w:p>
              </w:tc>
              <w:tc>
                <w:tcPr>
                  <w:tcW w:w="0" w:type="auto"/>
                  <w:hideMark/>
                </w:tcPr>
                <w:p w14:paraId="025F9DD9" w14:textId="77777777" w:rsidR="00D128FB" w:rsidRPr="00631F8B" w:rsidRDefault="00D128FB" w:rsidP="006E2051">
                  <w:r w:rsidRPr="00631F8B">
                    <w:t>ConditionOfConstructionValue</w:t>
                  </w:r>
                </w:p>
              </w:tc>
            </w:tr>
            <w:tr w:rsidR="00D128FB" w:rsidRPr="00631F8B" w14:paraId="323E5D28" w14:textId="77777777" w:rsidTr="006E2051">
              <w:trPr>
                <w:tblHeader/>
                <w:tblCellSpacing w:w="0" w:type="dxa"/>
              </w:trPr>
              <w:tc>
                <w:tcPr>
                  <w:tcW w:w="360" w:type="dxa"/>
                  <w:hideMark/>
                </w:tcPr>
                <w:p w14:paraId="46D450C1" w14:textId="77777777" w:rsidR="00D128FB" w:rsidRPr="00631F8B" w:rsidRDefault="00D128FB" w:rsidP="006E2051">
                  <w:r w:rsidRPr="00631F8B">
                    <w:t> </w:t>
                  </w:r>
                </w:p>
              </w:tc>
              <w:tc>
                <w:tcPr>
                  <w:tcW w:w="1500" w:type="dxa"/>
                  <w:hideMark/>
                </w:tcPr>
                <w:p w14:paraId="5A2AD786" w14:textId="77777777" w:rsidR="00D128FB" w:rsidRPr="00631F8B" w:rsidRDefault="00D128FB" w:rsidP="006E2051">
                  <w:r w:rsidRPr="00631F8B">
                    <w:t>Definitie:</w:t>
                  </w:r>
                </w:p>
              </w:tc>
              <w:tc>
                <w:tcPr>
                  <w:tcW w:w="0" w:type="auto"/>
                  <w:hideMark/>
                </w:tcPr>
                <w:p w14:paraId="389B2099" w14:textId="77777777" w:rsidR="00D128FB" w:rsidRPr="00631F8B" w:rsidRDefault="00D128FB" w:rsidP="006E2051">
                  <w:r w:rsidRPr="00631F8B">
                    <w:t xml:space="preserve">Status of the construction. </w:t>
                  </w:r>
                </w:p>
              </w:tc>
            </w:tr>
            <w:tr w:rsidR="00D128FB" w:rsidRPr="00631F8B" w14:paraId="784FF050" w14:textId="77777777" w:rsidTr="006E2051">
              <w:trPr>
                <w:tblHeader/>
                <w:tblCellSpacing w:w="0" w:type="dxa"/>
              </w:trPr>
              <w:tc>
                <w:tcPr>
                  <w:tcW w:w="360" w:type="dxa"/>
                  <w:hideMark/>
                </w:tcPr>
                <w:p w14:paraId="1D889DA0" w14:textId="77777777" w:rsidR="00D128FB" w:rsidRPr="00631F8B" w:rsidRDefault="00D128FB" w:rsidP="006E2051">
                  <w:r w:rsidRPr="00631F8B">
                    <w:t> </w:t>
                  </w:r>
                </w:p>
              </w:tc>
              <w:tc>
                <w:tcPr>
                  <w:tcW w:w="1500" w:type="dxa"/>
                  <w:hideMark/>
                </w:tcPr>
                <w:p w14:paraId="1D13D1A7" w14:textId="77777777" w:rsidR="00D128FB" w:rsidRPr="00631F8B" w:rsidRDefault="00D128FB" w:rsidP="006E2051">
                  <w:r w:rsidRPr="00631F8B">
                    <w:t>Omschrijving:</w:t>
                  </w:r>
                </w:p>
              </w:tc>
              <w:tc>
                <w:tcPr>
                  <w:tcW w:w="0" w:type="auto"/>
                  <w:hideMark/>
                </w:tcPr>
                <w:p w14:paraId="1C5EB4EF" w14:textId="77777777" w:rsidR="00D128FB" w:rsidRPr="00631F8B" w:rsidRDefault="00D128FB" w:rsidP="006E2051">
                  <w:r w:rsidRPr="00631F8B">
                    <w:t>EXAMPLES: functional, projected, ruin</w:t>
                  </w:r>
                </w:p>
              </w:tc>
            </w:tr>
            <w:tr w:rsidR="00D128FB" w:rsidRPr="00631F8B" w14:paraId="1BA85EF0" w14:textId="77777777" w:rsidTr="006E2051">
              <w:trPr>
                <w:tblHeader/>
                <w:tblCellSpacing w:w="0" w:type="dxa"/>
              </w:trPr>
              <w:tc>
                <w:tcPr>
                  <w:tcW w:w="360" w:type="dxa"/>
                  <w:hideMark/>
                </w:tcPr>
                <w:p w14:paraId="2DC335CF" w14:textId="77777777" w:rsidR="00D128FB" w:rsidRPr="00631F8B" w:rsidRDefault="00D128FB" w:rsidP="006E2051">
                  <w:r w:rsidRPr="00631F8B">
                    <w:t> </w:t>
                  </w:r>
                </w:p>
              </w:tc>
              <w:tc>
                <w:tcPr>
                  <w:tcW w:w="1500" w:type="dxa"/>
                  <w:hideMark/>
                </w:tcPr>
                <w:p w14:paraId="34F40CB5" w14:textId="77777777" w:rsidR="00D128FB" w:rsidRPr="00631F8B" w:rsidRDefault="00D128FB" w:rsidP="006E2051">
                  <w:r w:rsidRPr="00631F8B">
                    <w:t>Multipliciteit:</w:t>
                  </w:r>
                </w:p>
              </w:tc>
              <w:tc>
                <w:tcPr>
                  <w:tcW w:w="0" w:type="auto"/>
                  <w:hideMark/>
                </w:tcPr>
                <w:p w14:paraId="119852AD" w14:textId="77777777" w:rsidR="00D128FB" w:rsidRPr="00631F8B" w:rsidRDefault="00D128FB" w:rsidP="006E2051">
                  <w:r w:rsidRPr="00631F8B">
                    <w:t>1</w:t>
                  </w:r>
                </w:p>
              </w:tc>
            </w:tr>
            <w:tr w:rsidR="00D128FB" w:rsidRPr="00631F8B" w14:paraId="43FAA15F" w14:textId="77777777" w:rsidTr="006E2051">
              <w:trPr>
                <w:tblHeader/>
                <w:tblCellSpacing w:w="0" w:type="dxa"/>
              </w:trPr>
              <w:tc>
                <w:tcPr>
                  <w:tcW w:w="360" w:type="dxa"/>
                  <w:hideMark/>
                </w:tcPr>
                <w:p w14:paraId="254ED77C" w14:textId="77777777" w:rsidR="00D128FB" w:rsidRPr="00631F8B" w:rsidRDefault="00D128FB" w:rsidP="006E2051">
                  <w:r w:rsidRPr="00631F8B">
                    <w:t> </w:t>
                  </w:r>
                </w:p>
              </w:tc>
              <w:tc>
                <w:tcPr>
                  <w:tcW w:w="1500" w:type="dxa"/>
                  <w:hideMark/>
                </w:tcPr>
                <w:p w14:paraId="5CAD6FA9" w14:textId="77777777" w:rsidR="00D128FB" w:rsidRPr="00631F8B" w:rsidRDefault="00D128FB" w:rsidP="006E2051">
                  <w:r w:rsidRPr="00631F8B">
                    <w:t>Stereotypes:</w:t>
                  </w:r>
                </w:p>
              </w:tc>
              <w:tc>
                <w:tcPr>
                  <w:tcW w:w="0" w:type="auto"/>
                  <w:hideMark/>
                </w:tcPr>
                <w:p w14:paraId="04A18868" w14:textId="77777777" w:rsidR="00D128FB" w:rsidRPr="00631F8B" w:rsidRDefault="00D128FB" w:rsidP="006E2051">
                  <w:r w:rsidRPr="00631F8B">
                    <w:t>«voidable»</w:t>
                  </w:r>
                </w:p>
              </w:tc>
            </w:tr>
          </w:tbl>
          <w:p w14:paraId="010D9E12" w14:textId="77777777" w:rsidR="00D128FB" w:rsidRPr="00631F8B" w:rsidRDefault="00D128FB" w:rsidP="006E2051"/>
        </w:tc>
      </w:tr>
      <w:tr w:rsidR="00D128FB" w:rsidRPr="00631F8B" w14:paraId="4B262F3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C1D6E7" w14:textId="77777777" w:rsidR="00D128FB" w:rsidRPr="00631F8B" w:rsidRDefault="00D128FB" w:rsidP="006E2051">
            <w:r w:rsidRPr="00631F8B">
              <w:rPr>
                <w:b/>
                <w:bCs/>
              </w:rPr>
              <w:t>Attribuut: dateOfConstruction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73011A2" w14:textId="77777777" w:rsidTr="006E2051">
              <w:trPr>
                <w:tblHeader/>
                <w:tblCellSpacing w:w="0" w:type="dxa"/>
              </w:trPr>
              <w:tc>
                <w:tcPr>
                  <w:tcW w:w="360" w:type="dxa"/>
                  <w:hideMark/>
                </w:tcPr>
                <w:p w14:paraId="795E44D9" w14:textId="77777777" w:rsidR="00D128FB" w:rsidRPr="00631F8B" w:rsidRDefault="00D128FB" w:rsidP="006E2051">
                  <w:r w:rsidRPr="00631F8B">
                    <w:t> </w:t>
                  </w:r>
                </w:p>
              </w:tc>
              <w:tc>
                <w:tcPr>
                  <w:tcW w:w="1500" w:type="dxa"/>
                  <w:hideMark/>
                </w:tcPr>
                <w:p w14:paraId="30844420" w14:textId="77777777" w:rsidR="00D128FB" w:rsidRPr="00631F8B" w:rsidRDefault="00D128FB" w:rsidP="006E2051">
                  <w:r w:rsidRPr="00631F8B">
                    <w:t>Naam:</w:t>
                  </w:r>
                </w:p>
              </w:tc>
              <w:tc>
                <w:tcPr>
                  <w:tcW w:w="0" w:type="auto"/>
                  <w:hideMark/>
                </w:tcPr>
                <w:p w14:paraId="5D364CE0" w14:textId="77777777" w:rsidR="00D128FB" w:rsidRPr="00631F8B" w:rsidRDefault="00D128FB" w:rsidP="006E2051">
                  <w:r w:rsidRPr="00631F8B">
                    <w:t xml:space="preserve">Date of construction </w:t>
                  </w:r>
                </w:p>
              </w:tc>
            </w:tr>
            <w:tr w:rsidR="00D128FB" w:rsidRPr="00631F8B" w14:paraId="152643E5" w14:textId="77777777" w:rsidTr="006E2051">
              <w:trPr>
                <w:tblHeader/>
                <w:tblCellSpacing w:w="0" w:type="dxa"/>
              </w:trPr>
              <w:tc>
                <w:tcPr>
                  <w:tcW w:w="360" w:type="dxa"/>
                  <w:hideMark/>
                </w:tcPr>
                <w:p w14:paraId="5A2128AD" w14:textId="77777777" w:rsidR="00D128FB" w:rsidRPr="00631F8B" w:rsidRDefault="00D128FB" w:rsidP="006E2051">
                  <w:r w:rsidRPr="00631F8B">
                    <w:t> </w:t>
                  </w:r>
                </w:p>
              </w:tc>
              <w:tc>
                <w:tcPr>
                  <w:tcW w:w="1500" w:type="dxa"/>
                  <w:hideMark/>
                </w:tcPr>
                <w:p w14:paraId="452250DC" w14:textId="77777777" w:rsidR="00D128FB" w:rsidRPr="00631F8B" w:rsidRDefault="00D128FB" w:rsidP="006E2051">
                  <w:r w:rsidRPr="00631F8B">
                    <w:t>Type:</w:t>
                  </w:r>
                </w:p>
              </w:tc>
              <w:tc>
                <w:tcPr>
                  <w:tcW w:w="0" w:type="auto"/>
                  <w:hideMark/>
                </w:tcPr>
                <w:p w14:paraId="5084E3DC" w14:textId="77777777" w:rsidR="00D128FB" w:rsidRPr="00631F8B" w:rsidRDefault="00D128FB" w:rsidP="006E2051">
                  <w:r w:rsidRPr="00631F8B">
                    <w:t>DateOfEvent</w:t>
                  </w:r>
                </w:p>
              </w:tc>
            </w:tr>
            <w:tr w:rsidR="00D128FB" w:rsidRPr="00631F8B" w14:paraId="5EE57BE9" w14:textId="77777777" w:rsidTr="006E2051">
              <w:trPr>
                <w:tblHeader/>
                <w:tblCellSpacing w:w="0" w:type="dxa"/>
              </w:trPr>
              <w:tc>
                <w:tcPr>
                  <w:tcW w:w="360" w:type="dxa"/>
                  <w:hideMark/>
                </w:tcPr>
                <w:p w14:paraId="78075AEA" w14:textId="77777777" w:rsidR="00D128FB" w:rsidRPr="00631F8B" w:rsidRDefault="00D128FB" w:rsidP="006E2051">
                  <w:r w:rsidRPr="00631F8B">
                    <w:t> </w:t>
                  </w:r>
                </w:p>
              </w:tc>
              <w:tc>
                <w:tcPr>
                  <w:tcW w:w="1500" w:type="dxa"/>
                  <w:hideMark/>
                </w:tcPr>
                <w:p w14:paraId="4D37C216" w14:textId="77777777" w:rsidR="00D128FB" w:rsidRPr="00631F8B" w:rsidRDefault="00D128FB" w:rsidP="006E2051">
                  <w:r w:rsidRPr="00631F8B">
                    <w:t>Definitie:</w:t>
                  </w:r>
                </w:p>
              </w:tc>
              <w:tc>
                <w:tcPr>
                  <w:tcW w:w="0" w:type="auto"/>
                  <w:hideMark/>
                </w:tcPr>
                <w:p w14:paraId="6F1DA23A" w14:textId="77777777" w:rsidR="00D128FB" w:rsidRPr="00631F8B" w:rsidRDefault="00D128FB" w:rsidP="006E2051">
                  <w:r w:rsidRPr="00631F8B">
                    <w:t xml:space="preserve">Date of construction. </w:t>
                  </w:r>
                </w:p>
              </w:tc>
            </w:tr>
            <w:tr w:rsidR="00D128FB" w:rsidRPr="00631F8B" w14:paraId="4850569C" w14:textId="77777777" w:rsidTr="006E2051">
              <w:trPr>
                <w:tblHeader/>
                <w:tblCellSpacing w:w="0" w:type="dxa"/>
              </w:trPr>
              <w:tc>
                <w:tcPr>
                  <w:tcW w:w="360" w:type="dxa"/>
                  <w:hideMark/>
                </w:tcPr>
                <w:p w14:paraId="24CF88C4" w14:textId="77777777" w:rsidR="00D128FB" w:rsidRPr="00631F8B" w:rsidRDefault="00D128FB" w:rsidP="006E2051">
                  <w:r w:rsidRPr="00631F8B">
                    <w:t> </w:t>
                  </w:r>
                </w:p>
              </w:tc>
              <w:tc>
                <w:tcPr>
                  <w:tcW w:w="1500" w:type="dxa"/>
                  <w:hideMark/>
                </w:tcPr>
                <w:p w14:paraId="48BE88FD" w14:textId="77777777" w:rsidR="00D128FB" w:rsidRPr="00631F8B" w:rsidRDefault="00D128FB" w:rsidP="006E2051">
                  <w:r w:rsidRPr="00631F8B">
                    <w:t>Multipliciteit:</w:t>
                  </w:r>
                </w:p>
              </w:tc>
              <w:tc>
                <w:tcPr>
                  <w:tcW w:w="0" w:type="auto"/>
                  <w:hideMark/>
                </w:tcPr>
                <w:p w14:paraId="509A3E2E" w14:textId="77777777" w:rsidR="00D128FB" w:rsidRPr="00631F8B" w:rsidRDefault="00D128FB" w:rsidP="006E2051">
                  <w:r w:rsidRPr="00631F8B">
                    <w:t>0..1</w:t>
                  </w:r>
                </w:p>
              </w:tc>
            </w:tr>
            <w:tr w:rsidR="00D128FB" w:rsidRPr="00631F8B" w14:paraId="42FBC0BD" w14:textId="77777777" w:rsidTr="006E2051">
              <w:trPr>
                <w:tblHeader/>
                <w:tblCellSpacing w:w="0" w:type="dxa"/>
              </w:trPr>
              <w:tc>
                <w:tcPr>
                  <w:tcW w:w="360" w:type="dxa"/>
                  <w:hideMark/>
                </w:tcPr>
                <w:p w14:paraId="4D1767BA" w14:textId="77777777" w:rsidR="00D128FB" w:rsidRPr="00631F8B" w:rsidRDefault="00D128FB" w:rsidP="006E2051">
                  <w:r w:rsidRPr="00631F8B">
                    <w:t> </w:t>
                  </w:r>
                </w:p>
              </w:tc>
              <w:tc>
                <w:tcPr>
                  <w:tcW w:w="1500" w:type="dxa"/>
                  <w:hideMark/>
                </w:tcPr>
                <w:p w14:paraId="15F3283C" w14:textId="77777777" w:rsidR="00D128FB" w:rsidRPr="00631F8B" w:rsidRDefault="00D128FB" w:rsidP="006E2051">
                  <w:r w:rsidRPr="00631F8B">
                    <w:t>Stereotypes:</w:t>
                  </w:r>
                </w:p>
              </w:tc>
              <w:tc>
                <w:tcPr>
                  <w:tcW w:w="0" w:type="auto"/>
                  <w:hideMark/>
                </w:tcPr>
                <w:p w14:paraId="2C5B3B39" w14:textId="77777777" w:rsidR="00D128FB" w:rsidRPr="00631F8B" w:rsidRDefault="00D128FB" w:rsidP="006E2051">
                  <w:r w:rsidRPr="00631F8B">
                    <w:t>«voidable»</w:t>
                  </w:r>
                </w:p>
              </w:tc>
            </w:tr>
          </w:tbl>
          <w:p w14:paraId="4F1DF3FE" w14:textId="77777777" w:rsidR="00D128FB" w:rsidRPr="00631F8B" w:rsidRDefault="00D128FB" w:rsidP="006E2051"/>
        </w:tc>
      </w:tr>
      <w:tr w:rsidR="00D128FB" w:rsidRPr="00631F8B" w14:paraId="772CF5C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EF1A71" w14:textId="77777777" w:rsidR="00D128FB" w:rsidRPr="00631F8B" w:rsidRDefault="00D128FB" w:rsidP="006E2051">
            <w:r w:rsidRPr="00631F8B">
              <w:rPr>
                <w:b/>
                <w:bCs/>
              </w:rPr>
              <w:t>Attribuut: dateOfDemolition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28851010" w14:textId="77777777" w:rsidTr="006E2051">
              <w:trPr>
                <w:tblHeader/>
                <w:tblCellSpacing w:w="0" w:type="dxa"/>
              </w:trPr>
              <w:tc>
                <w:tcPr>
                  <w:tcW w:w="360" w:type="dxa"/>
                  <w:hideMark/>
                </w:tcPr>
                <w:p w14:paraId="79D62E60" w14:textId="77777777" w:rsidR="00D128FB" w:rsidRPr="00631F8B" w:rsidRDefault="00D128FB" w:rsidP="006E2051">
                  <w:r w:rsidRPr="00631F8B">
                    <w:t> </w:t>
                  </w:r>
                </w:p>
              </w:tc>
              <w:tc>
                <w:tcPr>
                  <w:tcW w:w="1500" w:type="dxa"/>
                  <w:hideMark/>
                </w:tcPr>
                <w:p w14:paraId="28BE0419" w14:textId="77777777" w:rsidR="00D128FB" w:rsidRPr="00631F8B" w:rsidRDefault="00D128FB" w:rsidP="006E2051">
                  <w:r w:rsidRPr="00631F8B">
                    <w:t>Naam:</w:t>
                  </w:r>
                </w:p>
              </w:tc>
              <w:tc>
                <w:tcPr>
                  <w:tcW w:w="0" w:type="auto"/>
                  <w:hideMark/>
                </w:tcPr>
                <w:p w14:paraId="1CB00A3A" w14:textId="77777777" w:rsidR="00D128FB" w:rsidRPr="00631F8B" w:rsidRDefault="00D128FB" w:rsidP="006E2051">
                  <w:r w:rsidRPr="00631F8B">
                    <w:t xml:space="preserve">Date of demolition </w:t>
                  </w:r>
                </w:p>
              </w:tc>
            </w:tr>
            <w:tr w:rsidR="00D128FB" w:rsidRPr="00631F8B" w14:paraId="3BDBD2DC" w14:textId="77777777" w:rsidTr="006E2051">
              <w:trPr>
                <w:tblHeader/>
                <w:tblCellSpacing w:w="0" w:type="dxa"/>
              </w:trPr>
              <w:tc>
                <w:tcPr>
                  <w:tcW w:w="360" w:type="dxa"/>
                  <w:hideMark/>
                </w:tcPr>
                <w:p w14:paraId="13C60A1C" w14:textId="77777777" w:rsidR="00D128FB" w:rsidRPr="00631F8B" w:rsidRDefault="00D128FB" w:rsidP="006E2051">
                  <w:r w:rsidRPr="00631F8B">
                    <w:t> </w:t>
                  </w:r>
                </w:p>
              </w:tc>
              <w:tc>
                <w:tcPr>
                  <w:tcW w:w="1500" w:type="dxa"/>
                  <w:hideMark/>
                </w:tcPr>
                <w:p w14:paraId="2F7E94E9" w14:textId="77777777" w:rsidR="00D128FB" w:rsidRPr="00631F8B" w:rsidRDefault="00D128FB" w:rsidP="006E2051">
                  <w:r w:rsidRPr="00631F8B">
                    <w:t>Type:</w:t>
                  </w:r>
                </w:p>
              </w:tc>
              <w:tc>
                <w:tcPr>
                  <w:tcW w:w="0" w:type="auto"/>
                  <w:hideMark/>
                </w:tcPr>
                <w:p w14:paraId="26238616" w14:textId="77777777" w:rsidR="00D128FB" w:rsidRPr="00631F8B" w:rsidRDefault="00D128FB" w:rsidP="006E2051">
                  <w:r w:rsidRPr="00631F8B">
                    <w:t>DateOfEvent</w:t>
                  </w:r>
                </w:p>
              </w:tc>
            </w:tr>
            <w:tr w:rsidR="00D128FB" w:rsidRPr="00631F8B" w14:paraId="77FC02CB" w14:textId="77777777" w:rsidTr="006E2051">
              <w:trPr>
                <w:tblHeader/>
                <w:tblCellSpacing w:w="0" w:type="dxa"/>
              </w:trPr>
              <w:tc>
                <w:tcPr>
                  <w:tcW w:w="360" w:type="dxa"/>
                  <w:hideMark/>
                </w:tcPr>
                <w:p w14:paraId="7B3505BB" w14:textId="77777777" w:rsidR="00D128FB" w:rsidRPr="00631F8B" w:rsidRDefault="00D128FB" w:rsidP="006E2051">
                  <w:r w:rsidRPr="00631F8B">
                    <w:t> </w:t>
                  </w:r>
                </w:p>
              </w:tc>
              <w:tc>
                <w:tcPr>
                  <w:tcW w:w="1500" w:type="dxa"/>
                  <w:hideMark/>
                </w:tcPr>
                <w:p w14:paraId="3C29BF89" w14:textId="77777777" w:rsidR="00D128FB" w:rsidRPr="00631F8B" w:rsidRDefault="00D128FB" w:rsidP="006E2051">
                  <w:r w:rsidRPr="00631F8B">
                    <w:t>Definitie:</w:t>
                  </w:r>
                </w:p>
              </w:tc>
              <w:tc>
                <w:tcPr>
                  <w:tcW w:w="0" w:type="auto"/>
                  <w:hideMark/>
                </w:tcPr>
                <w:p w14:paraId="28A5B420" w14:textId="77777777" w:rsidR="00D128FB" w:rsidRPr="00631F8B" w:rsidRDefault="00D128FB" w:rsidP="006E2051">
                  <w:r w:rsidRPr="00631F8B">
                    <w:t xml:space="preserve">Date of demolition. </w:t>
                  </w:r>
                </w:p>
              </w:tc>
            </w:tr>
            <w:tr w:rsidR="00D128FB" w:rsidRPr="00631F8B" w14:paraId="2FA273E7" w14:textId="77777777" w:rsidTr="006E2051">
              <w:trPr>
                <w:tblHeader/>
                <w:tblCellSpacing w:w="0" w:type="dxa"/>
              </w:trPr>
              <w:tc>
                <w:tcPr>
                  <w:tcW w:w="360" w:type="dxa"/>
                  <w:hideMark/>
                </w:tcPr>
                <w:p w14:paraId="1A04176A" w14:textId="77777777" w:rsidR="00D128FB" w:rsidRPr="00631F8B" w:rsidRDefault="00D128FB" w:rsidP="006E2051">
                  <w:r w:rsidRPr="00631F8B">
                    <w:t> </w:t>
                  </w:r>
                </w:p>
              </w:tc>
              <w:tc>
                <w:tcPr>
                  <w:tcW w:w="1500" w:type="dxa"/>
                  <w:hideMark/>
                </w:tcPr>
                <w:p w14:paraId="2A03061D" w14:textId="77777777" w:rsidR="00D128FB" w:rsidRPr="00631F8B" w:rsidRDefault="00D128FB" w:rsidP="006E2051">
                  <w:r w:rsidRPr="00631F8B">
                    <w:t>Multipliciteit:</w:t>
                  </w:r>
                </w:p>
              </w:tc>
              <w:tc>
                <w:tcPr>
                  <w:tcW w:w="0" w:type="auto"/>
                  <w:hideMark/>
                </w:tcPr>
                <w:p w14:paraId="510E60C0" w14:textId="77777777" w:rsidR="00D128FB" w:rsidRPr="00631F8B" w:rsidRDefault="00D128FB" w:rsidP="006E2051">
                  <w:r w:rsidRPr="00631F8B">
                    <w:t>0..1</w:t>
                  </w:r>
                </w:p>
              </w:tc>
            </w:tr>
            <w:tr w:rsidR="00D128FB" w:rsidRPr="00631F8B" w14:paraId="41B0FC69" w14:textId="77777777" w:rsidTr="006E2051">
              <w:trPr>
                <w:tblHeader/>
                <w:tblCellSpacing w:w="0" w:type="dxa"/>
              </w:trPr>
              <w:tc>
                <w:tcPr>
                  <w:tcW w:w="360" w:type="dxa"/>
                  <w:hideMark/>
                </w:tcPr>
                <w:p w14:paraId="064529B5" w14:textId="77777777" w:rsidR="00D128FB" w:rsidRPr="00631F8B" w:rsidRDefault="00D128FB" w:rsidP="006E2051">
                  <w:r w:rsidRPr="00631F8B">
                    <w:t> </w:t>
                  </w:r>
                </w:p>
              </w:tc>
              <w:tc>
                <w:tcPr>
                  <w:tcW w:w="1500" w:type="dxa"/>
                  <w:hideMark/>
                </w:tcPr>
                <w:p w14:paraId="265DAE7E" w14:textId="77777777" w:rsidR="00D128FB" w:rsidRPr="00631F8B" w:rsidRDefault="00D128FB" w:rsidP="006E2051">
                  <w:r w:rsidRPr="00631F8B">
                    <w:t>Stereotypes:</w:t>
                  </w:r>
                </w:p>
              </w:tc>
              <w:tc>
                <w:tcPr>
                  <w:tcW w:w="0" w:type="auto"/>
                  <w:hideMark/>
                </w:tcPr>
                <w:p w14:paraId="72FBD1EA" w14:textId="77777777" w:rsidR="00D128FB" w:rsidRPr="00631F8B" w:rsidRDefault="00D128FB" w:rsidP="006E2051">
                  <w:r w:rsidRPr="00631F8B">
                    <w:t>«voidable»</w:t>
                  </w:r>
                </w:p>
              </w:tc>
            </w:tr>
          </w:tbl>
          <w:p w14:paraId="3DD03278" w14:textId="77777777" w:rsidR="00D128FB" w:rsidRPr="00631F8B" w:rsidRDefault="00D128FB" w:rsidP="006E2051"/>
        </w:tc>
      </w:tr>
      <w:tr w:rsidR="00D128FB" w:rsidRPr="00631F8B" w14:paraId="55D22F4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DD47AF" w14:textId="77777777" w:rsidR="00D128FB" w:rsidRPr="00631F8B" w:rsidRDefault="00D128FB" w:rsidP="006E2051">
            <w:r w:rsidRPr="00631F8B">
              <w:rPr>
                <w:b/>
                <w:bCs/>
              </w:rPr>
              <w:t>Attribuut: dateOfRenovation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11D08C0B" w14:textId="77777777" w:rsidTr="006E2051">
              <w:trPr>
                <w:tblHeader/>
                <w:tblCellSpacing w:w="0" w:type="dxa"/>
              </w:trPr>
              <w:tc>
                <w:tcPr>
                  <w:tcW w:w="360" w:type="dxa"/>
                  <w:hideMark/>
                </w:tcPr>
                <w:p w14:paraId="4E13B234" w14:textId="77777777" w:rsidR="00D128FB" w:rsidRPr="00631F8B" w:rsidRDefault="00D128FB" w:rsidP="006E2051">
                  <w:r w:rsidRPr="00631F8B">
                    <w:t> </w:t>
                  </w:r>
                </w:p>
              </w:tc>
              <w:tc>
                <w:tcPr>
                  <w:tcW w:w="1500" w:type="dxa"/>
                  <w:hideMark/>
                </w:tcPr>
                <w:p w14:paraId="64A8667B" w14:textId="77777777" w:rsidR="00D128FB" w:rsidRPr="00631F8B" w:rsidRDefault="00D128FB" w:rsidP="006E2051">
                  <w:r w:rsidRPr="00631F8B">
                    <w:t>Naam:</w:t>
                  </w:r>
                </w:p>
              </w:tc>
              <w:tc>
                <w:tcPr>
                  <w:tcW w:w="0" w:type="auto"/>
                  <w:hideMark/>
                </w:tcPr>
                <w:p w14:paraId="2B70649C" w14:textId="77777777" w:rsidR="00D128FB" w:rsidRPr="00D128FB" w:rsidRDefault="00D128FB" w:rsidP="006E2051">
                  <w:pPr>
                    <w:rPr>
                      <w:lang w:val="en-GB"/>
                    </w:rPr>
                  </w:pPr>
                  <w:r w:rsidRPr="00D128FB">
                    <w:rPr>
                      <w:lang w:val="en-GB"/>
                    </w:rPr>
                    <w:t xml:space="preserve">Date of last major renovation </w:t>
                  </w:r>
                </w:p>
              </w:tc>
            </w:tr>
            <w:tr w:rsidR="00D128FB" w:rsidRPr="00631F8B" w14:paraId="1413998C" w14:textId="77777777" w:rsidTr="006E2051">
              <w:trPr>
                <w:tblHeader/>
                <w:tblCellSpacing w:w="0" w:type="dxa"/>
              </w:trPr>
              <w:tc>
                <w:tcPr>
                  <w:tcW w:w="360" w:type="dxa"/>
                  <w:hideMark/>
                </w:tcPr>
                <w:p w14:paraId="08992D88" w14:textId="77777777" w:rsidR="00D128FB" w:rsidRPr="00D128FB" w:rsidRDefault="00D128FB" w:rsidP="006E2051">
                  <w:pPr>
                    <w:rPr>
                      <w:lang w:val="en-GB"/>
                    </w:rPr>
                  </w:pPr>
                  <w:r w:rsidRPr="00D128FB">
                    <w:rPr>
                      <w:lang w:val="en-GB"/>
                    </w:rPr>
                    <w:t> </w:t>
                  </w:r>
                </w:p>
              </w:tc>
              <w:tc>
                <w:tcPr>
                  <w:tcW w:w="1500" w:type="dxa"/>
                  <w:hideMark/>
                </w:tcPr>
                <w:p w14:paraId="77748256" w14:textId="77777777" w:rsidR="00D128FB" w:rsidRPr="00631F8B" w:rsidRDefault="00D128FB" w:rsidP="006E2051">
                  <w:r w:rsidRPr="00631F8B">
                    <w:t>Type:</w:t>
                  </w:r>
                </w:p>
              </w:tc>
              <w:tc>
                <w:tcPr>
                  <w:tcW w:w="0" w:type="auto"/>
                  <w:hideMark/>
                </w:tcPr>
                <w:p w14:paraId="4BB90578" w14:textId="77777777" w:rsidR="00D128FB" w:rsidRPr="00631F8B" w:rsidRDefault="00D128FB" w:rsidP="006E2051">
                  <w:r w:rsidRPr="00631F8B">
                    <w:t>DateOfEvent</w:t>
                  </w:r>
                </w:p>
              </w:tc>
            </w:tr>
            <w:tr w:rsidR="00D128FB" w:rsidRPr="00074262" w14:paraId="65A524DA" w14:textId="77777777" w:rsidTr="006E2051">
              <w:trPr>
                <w:tblHeader/>
                <w:tblCellSpacing w:w="0" w:type="dxa"/>
              </w:trPr>
              <w:tc>
                <w:tcPr>
                  <w:tcW w:w="360" w:type="dxa"/>
                  <w:hideMark/>
                </w:tcPr>
                <w:p w14:paraId="4EF6583D" w14:textId="77777777" w:rsidR="00D128FB" w:rsidRPr="00631F8B" w:rsidRDefault="00D128FB" w:rsidP="006E2051">
                  <w:r w:rsidRPr="00631F8B">
                    <w:t> </w:t>
                  </w:r>
                </w:p>
              </w:tc>
              <w:tc>
                <w:tcPr>
                  <w:tcW w:w="1500" w:type="dxa"/>
                  <w:hideMark/>
                </w:tcPr>
                <w:p w14:paraId="5BA407D5" w14:textId="77777777" w:rsidR="00D128FB" w:rsidRPr="00631F8B" w:rsidRDefault="00D128FB" w:rsidP="006E2051">
                  <w:r w:rsidRPr="00631F8B">
                    <w:t>Definitie:</w:t>
                  </w:r>
                </w:p>
              </w:tc>
              <w:tc>
                <w:tcPr>
                  <w:tcW w:w="0" w:type="auto"/>
                  <w:hideMark/>
                </w:tcPr>
                <w:p w14:paraId="3ECD50E5" w14:textId="77777777" w:rsidR="00D128FB" w:rsidRPr="00D128FB" w:rsidRDefault="00D128FB" w:rsidP="006E2051">
                  <w:pPr>
                    <w:rPr>
                      <w:lang w:val="en-GB"/>
                    </w:rPr>
                  </w:pPr>
                  <w:r w:rsidRPr="00D128FB">
                    <w:rPr>
                      <w:lang w:val="en-GB"/>
                    </w:rPr>
                    <w:t xml:space="preserve">Date of last major renovation. </w:t>
                  </w:r>
                </w:p>
              </w:tc>
            </w:tr>
            <w:tr w:rsidR="00D128FB" w:rsidRPr="00631F8B" w14:paraId="1200B302" w14:textId="77777777" w:rsidTr="006E2051">
              <w:trPr>
                <w:tblHeader/>
                <w:tblCellSpacing w:w="0" w:type="dxa"/>
              </w:trPr>
              <w:tc>
                <w:tcPr>
                  <w:tcW w:w="360" w:type="dxa"/>
                  <w:hideMark/>
                </w:tcPr>
                <w:p w14:paraId="0B8399DD" w14:textId="77777777" w:rsidR="00D128FB" w:rsidRPr="00D128FB" w:rsidRDefault="00D128FB" w:rsidP="006E2051">
                  <w:pPr>
                    <w:rPr>
                      <w:lang w:val="en-GB"/>
                    </w:rPr>
                  </w:pPr>
                  <w:r w:rsidRPr="00D128FB">
                    <w:rPr>
                      <w:lang w:val="en-GB"/>
                    </w:rPr>
                    <w:t> </w:t>
                  </w:r>
                </w:p>
              </w:tc>
              <w:tc>
                <w:tcPr>
                  <w:tcW w:w="1500" w:type="dxa"/>
                  <w:hideMark/>
                </w:tcPr>
                <w:p w14:paraId="52B25E85" w14:textId="77777777" w:rsidR="00D128FB" w:rsidRPr="00631F8B" w:rsidRDefault="00D128FB" w:rsidP="006E2051">
                  <w:r w:rsidRPr="00631F8B">
                    <w:t>Multipliciteit:</w:t>
                  </w:r>
                </w:p>
              </w:tc>
              <w:tc>
                <w:tcPr>
                  <w:tcW w:w="0" w:type="auto"/>
                  <w:hideMark/>
                </w:tcPr>
                <w:p w14:paraId="1FE0E6BD" w14:textId="77777777" w:rsidR="00D128FB" w:rsidRPr="00631F8B" w:rsidRDefault="00D128FB" w:rsidP="006E2051">
                  <w:r w:rsidRPr="00631F8B">
                    <w:t>0..1</w:t>
                  </w:r>
                </w:p>
              </w:tc>
            </w:tr>
            <w:tr w:rsidR="00D128FB" w:rsidRPr="00631F8B" w14:paraId="1721F04D" w14:textId="77777777" w:rsidTr="006E2051">
              <w:trPr>
                <w:tblHeader/>
                <w:tblCellSpacing w:w="0" w:type="dxa"/>
              </w:trPr>
              <w:tc>
                <w:tcPr>
                  <w:tcW w:w="360" w:type="dxa"/>
                  <w:hideMark/>
                </w:tcPr>
                <w:p w14:paraId="3FE01F1B" w14:textId="77777777" w:rsidR="00D128FB" w:rsidRPr="00631F8B" w:rsidRDefault="00D128FB" w:rsidP="006E2051">
                  <w:r w:rsidRPr="00631F8B">
                    <w:t> </w:t>
                  </w:r>
                </w:p>
              </w:tc>
              <w:tc>
                <w:tcPr>
                  <w:tcW w:w="1500" w:type="dxa"/>
                  <w:hideMark/>
                </w:tcPr>
                <w:p w14:paraId="14161E4F" w14:textId="77777777" w:rsidR="00D128FB" w:rsidRPr="00631F8B" w:rsidRDefault="00D128FB" w:rsidP="006E2051">
                  <w:r w:rsidRPr="00631F8B">
                    <w:t>Stereotypes:</w:t>
                  </w:r>
                </w:p>
              </w:tc>
              <w:tc>
                <w:tcPr>
                  <w:tcW w:w="0" w:type="auto"/>
                  <w:hideMark/>
                </w:tcPr>
                <w:p w14:paraId="2F958BD3" w14:textId="77777777" w:rsidR="00D128FB" w:rsidRPr="00631F8B" w:rsidRDefault="00D128FB" w:rsidP="006E2051">
                  <w:r w:rsidRPr="00631F8B">
                    <w:t>«voidable»</w:t>
                  </w:r>
                </w:p>
              </w:tc>
            </w:tr>
          </w:tbl>
          <w:p w14:paraId="0C0C7ADD" w14:textId="77777777" w:rsidR="00D128FB" w:rsidRPr="00631F8B" w:rsidRDefault="00D128FB" w:rsidP="006E2051"/>
        </w:tc>
      </w:tr>
      <w:tr w:rsidR="00D128FB" w:rsidRPr="00631F8B" w14:paraId="1BC38E8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6D6D98" w14:textId="77777777" w:rsidR="00D128FB" w:rsidRPr="00631F8B" w:rsidRDefault="00D128FB" w:rsidP="006E2051">
            <w:r w:rsidRPr="00631F8B">
              <w:rPr>
                <w:b/>
                <w:bCs/>
              </w:rPr>
              <w:t>Attribuut: elevation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07EEE03" w14:textId="77777777" w:rsidTr="006E2051">
              <w:trPr>
                <w:tblHeader/>
                <w:tblCellSpacing w:w="0" w:type="dxa"/>
              </w:trPr>
              <w:tc>
                <w:tcPr>
                  <w:tcW w:w="360" w:type="dxa"/>
                  <w:hideMark/>
                </w:tcPr>
                <w:p w14:paraId="30124B25" w14:textId="77777777" w:rsidR="00D128FB" w:rsidRPr="00631F8B" w:rsidRDefault="00D128FB" w:rsidP="006E2051">
                  <w:r w:rsidRPr="00631F8B">
                    <w:lastRenderedPageBreak/>
                    <w:t> </w:t>
                  </w:r>
                </w:p>
              </w:tc>
              <w:tc>
                <w:tcPr>
                  <w:tcW w:w="1500" w:type="dxa"/>
                  <w:hideMark/>
                </w:tcPr>
                <w:p w14:paraId="48D985B6" w14:textId="77777777" w:rsidR="00D128FB" w:rsidRPr="00631F8B" w:rsidRDefault="00D128FB" w:rsidP="006E2051">
                  <w:r w:rsidRPr="00631F8B">
                    <w:t>Naam:</w:t>
                  </w:r>
                </w:p>
              </w:tc>
              <w:tc>
                <w:tcPr>
                  <w:tcW w:w="0" w:type="auto"/>
                  <w:hideMark/>
                </w:tcPr>
                <w:p w14:paraId="5BEB6497" w14:textId="77777777" w:rsidR="00D128FB" w:rsidRPr="00631F8B" w:rsidRDefault="00D128FB" w:rsidP="006E2051">
                  <w:r w:rsidRPr="00631F8B">
                    <w:t xml:space="preserve">Elevation </w:t>
                  </w:r>
                </w:p>
              </w:tc>
            </w:tr>
            <w:tr w:rsidR="00D128FB" w:rsidRPr="00631F8B" w14:paraId="2EE45442" w14:textId="77777777" w:rsidTr="006E2051">
              <w:trPr>
                <w:tblHeader/>
                <w:tblCellSpacing w:w="0" w:type="dxa"/>
              </w:trPr>
              <w:tc>
                <w:tcPr>
                  <w:tcW w:w="360" w:type="dxa"/>
                  <w:hideMark/>
                </w:tcPr>
                <w:p w14:paraId="507DDE47" w14:textId="77777777" w:rsidR="00D128FB" w:rsidRPr="00631F8B" w:rsidRDefault="00D128FB" w:rsidP="006E2051">
                  <w:r w:rsidRPr="00631F8B">
                    <w:t> </w:t>
                  </w:r>
                </w:p>
              </w:tc>
              <w:tc>
                <w:tcPr>
                  <w:tcW w:w="1500" w:type="dxa"/>
                  <w:hideMark/>
                </w:tcPr>
                <w:p w14:paraId="07C526EF" w14:textId="77777777" w:rsidR="00D128FB" w:rsidRPr="00631F8B" w:rsidRDefault="00D128FB" w:rsidP="006E2051">
                  <w:r w:rsidRPr="00631F8B">
                    <w:t>Type:</w:t>
                  </w:r>
                </w:p>
              </w:tc>
              <w:tc>
                <w:tcPr>
                  <w:tcW w:w="0" w:type="auto"/>
                  <w:hideMark/>
                </w:tcPr>
                <w:p w14:paraId="317349D6" w14:textId="77777777" w:rsidR="00D128FB" w:rsidRPr="00631F8B" w:rsidRDefault="00D128FB" w:rsidP="006E2051">
                  <w:r w:rsidRPr="00631F8B">
                    <w:t>Elevation</w:t>
                  </w:r>
                </w:p>
              </w:tc>
            </w:tr>
            <w:tr w:rsidR="00D128FB" w:rsidRPr="00074262" w14:paraId="5DC229DC" w14:textId="77777777" w:rsidTr="006E2051">
              <w:trPr>
                <w:tblHeader/>
                <w:tblCellSpacing w:w="0" w:type="dxa"/>
              </w:trPr>
              <w:tc>
                <w:tcPr>
                  <w:tcW w:w="360" w:type="dxa"/>
                  <w:hideMark/>
                </w:tcPr>
                <w:p w14:paraId="088146B1" w14:textId="77777777" w:rsidR="00D128FB" w:rsidRPr="00631F8B" w:rsidRDefault="00D128FB" w:rsidP="006E2051">
                  <w:r w:rsidRPr="00631F8B">
                    <w:t> </w:t>
                  </w:r>
                </w:p>
              </w:tc>
              <w:tc>
                <w:tcPr>
                  <w:tcW w:w="1500" w:type="dxa"/>
                  <w:hideMark/>
                </w:tcPr>
                <w:p w14:paraId="62819831" w14:textId="77777777" w:rsidR="00D128FB" w:rsidRPr="00631F8B" w:rsidRDefault="00D128FB" w:rsidP="006E2051">
                  <w:r w:rsidRPr="00631F8B">
                    <w:t>Definitie:</w:t>
                  </w:r>
                </w:p>
              </w:tc>
              <w:tc>
                <w:tcPr>
                  <w:tcW w:w="0" w:type="auto"/>
                  <w:hideMark/>
                </w:tcPr>
                <w:p w14:paraId="20B869DE" w14:textId="77777777" w:rsidR="00D128FB" w:rsidRPr="00D128FB" w:rsidRDefault="00D128FB" w:rsidP="006E2051">
                  <w:pPr>
                    <w:rPr>
                      <w:lang w:val="en-GB"/>
                    </w:rPr>
                  </w:pPr>
                  <w:r w:rsidRPr="00D128FB">
                    <w:rPr>
                      <w:lang w:val="en-GB"/>
                    </w:rPr>
                    <w:t xml:space="preserve">Vertically-constrained dimensional property consisting of an absolute measure referenced to a well-defined surface which is commonly taken as origin (geoïd, water level, etc.). </w:t>
                  </w:r>
                </w:p>
              </w:tc>
            </w:tr>
            <w:tr w:rsidR="00D128FB" w:rsidRPr="00074262" w14:paraId="6057DA6C" w14:textId="77777777" w:rsidTr="006E2051">
              <w:trPr>
                <w:tblHeader/>
                <w:tblCellSpacing w:w="0" w:type="dxa"/>
              </w:trPr>
              <w:tc>
                <w:tcPr>
                  <w:tcW w:w="360" w:type="dxa"/>
                  <w:hideMark/>
                </w:tcPr>
                <w:p w14:paraId="7CCCD04F" w14:textId="77777777" w:rsidR="00D128FB" w:rsidRPr="00D128FB" w:rsidRDefault="00D128FB" w:rsidP="006E2051">
                  <w:pPr>
                    <w:rPr>
                      <w:lang w:val="en-GB"/>
                    </w:rPr>
                  </w:pPr>
                  <w:r w:rsidRPr="00D128FB">
                    <w:rPr>
                      <w:lang w:val="en-GB"/>
                    </w:rPr>
                    <w:t> </w:t>
                  </w:r>
                </w:p>
              </w:tc>
              <w:tc>
                <w:tcPr>
                  <w:tcW w:w="1500" w:type="dxa"/>
                  <w:hideMark/>
                </w:tcPr>
                <w:p w14:paraId="58605C69" w14:textId="77777777" w:rsidR="00D128FB" w:rsidRPr="00631F8B" w:rsidRDefault="00D128FB" w:rsidP="006E2051">
                  <w:r w:rsidRPr="00631F8B">
                    <w:t>Omschrijving:</w:t>
                  </w:r>
                </w:p>
              </w:tc>
              <w:tc>
                <w:tcPr>
                  <w:tcW w:w="0" w:type="auto"/>
                  <w:hideMark/>
                </w:tcPr>
                <w:p w14:paraId="03C60FC6" w14:textId="77777777" w:rsidR="00D128FB" w:rsidRPr="00D128FB" w:rsidRDefault="00D128FB" w:rsidP="006E2051">
                  <w:pPr>
                    <w:rPr>
                      <w:lang w:val="en-GB"/>
                    </w:rPr>
                  </w:pPr>
                  <w:r w:rsidRPr="00D128FB">
                    <w:rPr>
                      <w:lang w:val="en-GB"/>
                    </w:rPr>
                    <w:t>Source: adapted from the definition given in the data specification of the theme Elevation.</w:t>
                  </w:r>
                </w:p>
              </w:tc>
            </w:tr>
            <w:tr w:rsidR="00D128FB" w:rsidRPr="00631F8B" w14:paraId="23E8F22A" w14:textId="77777777" w:rsidTr="006E2051">
              <w:trPr>
                <w:tblHeader/>
                <w:tblCellSpacing w:w="0" w:type="dxa"/>
              </w:trPr>
              <w:tc>
                <w:tcPr>
                  <w:tcW w:w="360" w:type="dxa"/>
                  <w:hideMark/>
                </w:tcPr>
                <w:p w14:paraId="2563439E" w14:textId="77777777" w:rsidR="00D128FB" w:rsidRPr="00D128FB" w:rsidRDefault="00D128FB" w:rsidP="006E2051">
                  <w:pPr>
                    <w:rPr>
                      <w:lang w:val="en-GB"/>
                    </w:rPr>
                  </w:pPr>
                  <w:r w:rsidRPr="00D128FB">
                    <w:rPr>
                      <w:lang w:val="en-GB"/>
                    </w:rPr>
                    <w:t> </w:t>
                  </w:r>
                </w:p>
              </w:tc>
              <w:tc>
                <w:tcPr>
                  <w:tcW w:w="1500" w:type="dxa"/>
                  <w:hideMark/>
                </w:tcPr>
                <w:p w14:paraId="6C25CAD4" w14:textId="77777777" w:rsidR="00D128FB" w:rsidRPr="00631F8B" w:rsidRDefault="00D128FB" w:rsidP="006E2051">
                  <w:r w:rsidRPr="00631F8B">
                    <w:t>Multipliciteit:</w:t>
                  </w:r>
                </w:p>
              </w:tc>
              <w:tc>
                <w:tcPr>
                  <w:tcW w:w="0" w:type="auto"/>
                  <w:hideMark/>
                </w:tcPr>
                <w:p w14:paraId="00E31D55" w14:textId="77777777" w:rsidR="00D128FB" w:rsidRPr="00631F8B" w:rsidRDefault="00D128FB" w:rsidP="006E2051">
                  <w:r w:rsidRPr="00631F8B">
                    <w:t>0..*</w:t>
                  </w:r>
                </w:p>
              </w:tc>
            </w:tr>
            <w:tr w:rsidR="00D128FB" w:rsidRPr="00631F8B" w14:paraId="31A4A9B8" w14:textId="77777777" w:rsidTr="006E2051">
              <w:trPr>
                <w:tblHeader/>
                <w:tblCellSpacing w:w="0" w:type="dxa"/>
              </w:trPr>
              <w:tc>
                <w:tcPr>
                  <w:tcW w:w="360" w:type="dxa"/>
                  <w:hideMark/>
                </w:tcPr>
                <w:p w14:paraId="3A9EF626" w14:textId="77777777" w:rsidR="00D128FB" w:rsidRPr="00631F8B" w:rsidRDefault="00D128FB" w:rsidP="006E2051">
                  <w:r w:rsidRPr="00631F8B">
                    <w:t> </w:t>
                  </w:r>
                </w:p>
              </w:tc>
              <w:tc>
                <w:tcPr>
                  <w:tcW w:w="1500" w:type="dxa"/>
                  <w:hideMark/>
                </w:tcPr>
                <w:p w14:paraId="7F55DA51" w14:textId="77777777" w:rsidR="00D128FB" w:rsidRPr="00631F8B" w:rsidRDefault="00D128FB" w:rsidP="006E2051">
                  <w:r w:rsidRPr="00631F8B">
                    <w:t>Stereotypes:</w:t>
                  </w:r>
                </w:p>
              </w:tc>
              <w:tc>
                <w:tcPr>
                  <w:tcW w:w="0" w:type="auto"/>
                  <w:hideMark/>
                </w:tcPr>
                <w:p w14:paraId="1BA55B1A" w14:textId="77777777" w:rsidR="00D128FB" w:rsidRPr="00631F8B" w:rsidRDefault="00D128FB" w:rsidP="006E2051">
                  <w:r w:rsidRPr="00631F8B">
                    <w:t>«voidable»</w:t>
                  </w:r>
                </w:p>
              </w:tc>
            </w:tr>
          </w:tbl>
          <w:p w14:paraId="150FD74E" w14:textId="77777777" w:rsidR="00D128FB" w:rsidRPr="00631F8B" w:rsidRDefault="00D128FB" w:rsidP="006E2051"/>
        </w:tc>
      </w:tr>
      <w:tr w:rsidR="00D128FB" w:rsidRPr="00631F8B" w14:paraId="7D1B8D3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406814" w14:textId="77777777" w:rsidR="00D128FB" w:rsidRPr="00631F8B" w:rsidRDefault="00D128FB" w:rsidP="006E2051">
            <w:r w:rsidRPr="00631F8B">
              <w:rPr>
                <w:b/>
                <w:bCs/>
              </w:rPr>
              <w:lastRenderedPageBreak/>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7BBFDEC" w14:textId="77777777" w:rsidTr="006E2051">
              <w:trPr>
                <w:tblHeader/>
                <w:tblCellSpacing w:w="0" w:type="dxa"/>
              </w:trPr>
              <w:tc>
                <w:tcPr>
                  <w:tcW w:w="360" w:type="dxa"/>
                  <w:hideMark/>
                </w:tcPr>
                <w:p w14:paraId="19E58B3A" w14:textId="77777777" w:rsidR="00D128FB" w:rsidRPr="00631F8B" w:rsidRDefault="00D128FB" w:rsidP="006E2051">
                  <w:r w:rsidRPr="00631F8B">
                    <w:t> </w:t>
                  </w:r>
                </w:p>
              </w:tc>
              <w:tc>
                <w:tcPr>
                  <w:tcW w:w="1500" w:type="dxa"/>
                  <w:hideMark/>
                </w:tcPr>
                <w:p w14:paraId="161B003F" w14:textId="77777777" w:rsidR="00D128FB" w:rsidRPr="00631F8B" w:rsidRDefault="00D128FB" w:rsidP="006E2051">
                  <w:r w:rsidRPr="00631F8B">
                    <w:t>Naam:</w:t>
                  </w:r>
                </w:p>
              </w:tc>
              <w:tc>
                <w:tcPr>
                  <w:tcW w:w="0" w:type="auto"/>
                  <w:hideMark/>
                </w:tcPr>
                <w:p w14:paraId="24E53200" w14:textId="77777777" w:rsidR="00D128FB" w:rsidRPr="00631F8B" w:rsidRDefault="00D128FB" w:rsidP="006E2051">
                  <w:r w:rsidRPr="00631F8B">
                    <w:t xml:space="preserve">End lifespan version </w:t>
                  </w:r>
                </w:p>
              </w:tc>
            </w:tr>
            <w:tr w:rsidR="00D128FB" w:rsidRPr="00631F8B" w14:paraId="191C7C14" w14:textId="77777777" w:rsidTr="006E2051">
              <w:trPr>
                <w:tblHeader/>
                <w:tblCellSpacing w:w="0" w:type="dxa"/>
              </w:trPr>
              <w:tc>
                <w:tcPr>
                  <w:tcW w:w="360" w:type="dxa"/>
                  <w:hideMark/>
                </w:tcPr>
                <w:p w14:paraId="52090AFE" w14:textId="77777777" w:rsidR="00D128FB" w:rsidRPr="00631F8B" w:rsidRDefault="00D128FB" w:rsidP="006E2051">
                  <w:r w:rsidRPr="00631F8B">
                    <w:t> </w:t>
                  </w:r>
                </w:p>
              </w:tc>
              <w:tc>
                <w:tcPr>
                  <w:tcW w:w="1500" w:type="dxa"/>
                  <w:hideMark/>
                </w:tcPr>
                <w:p w14:paraId="3FF79E52" w14:textId="77777777" w:rsidR="00D128FB" w:rsidRPr="00631F8B" w:rsidRDefault="00D128FB" w:rsidP="006E2051">
                  <w:r w:rsidRPr="00631F8B">
                    <w:t>Type:</w:t>
                  </w:r>
                </w:p>
              </w:tc>
              <w:tc>
                <w:tcPr>
                  <w:tcW w:w="0" w:type="auto"/>
                  <w:hideMark/>
                </w:tcPr>
                <w:p w14:paraId="198186C9" w14:textId="77777777" w:rsidR="00D128FB" w:rsidRPr="00631F8B" w:rsidRDefault="00D128FB" w:rsidP="006E2051">
                  <w:r w:rsidRPr="00631F8B">
                    <w:t>DateTime</w:t>
                  </w:r>
                </w:p>
              </w:tc>
            </w:tr>
            <w:tr w:rsidR="00D128FB" w:rsidRPr="00074262" w14:paraId="48A06C5A" w14:textId="77777777" w:rsidTr="006E2051">
              <w:trPr>
                <w:tblHeader/>
                <w:tblCellSpacing w:w="0" w:type="dxa"/>
              </w:trPr>
              <w:tc>
                <w:tcPr>
                  <w:tcW w:w="360" w:type="dxa"/>
                  <w:hideMark/>
                </w:tcPr>
                <w:p w14:paraId="74D0C170" w14:textId="77777777" w:rsidR="00D128FB" w:rsidRPr="00631F8B" w:rsidRDefault="00D128FB" w:rsidP="006E2051">
                  <w:r w:rsidRPr="00631F8B">
                    <w:t> </w:t>
                  </w:r>
                </w:p>
              </w:tc>
              <w:tc>
                <w:tcPr>
                  <w:tcW w:w="1500" w:type="dxa"/>
                  <w:hideMark/>
                </w:tcPr>
                <w:p w14:paraId="0799CC0B" w14:textId="77777777" w:rsidR="00D128FB" w:rsidRPr="00631F8B" w:rsidRDefault="00D128FB" w:rsidP="006E2051">
                  <w:r w:rsidRPr="00631F8B">
                    <w:t>Definitie:</w:t>
                  </w:r>
                </w:p>
              </w:tc>
              <w:tc>
                <w:tcPr>
                  <w:tcW w:w="0" w:type="auto"/>
                  <w:hideMark/>
                </w:tcPr>
                <w:p w14:paraId="32357A45" w14:textId="77777777"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14:paraId="45ED4C09" w14:textId="77777777" w:rsidTr="006E2051">
              <w:trPr>
                <w:tblHeader/>
                <w:tblCellSpacing w:w="0" w:type="dxa"/>
              </w:trPr>
              <w:tc>
                <w:tcPr>
                  <w:tcW w:w="360" w:type="dxa"/>
                  <w:hideMark/>
                </w:tcPr>
                <w:p w14:paraId="4D6996E1" w14:textId="77777777" w:rsidR="00D128FB" w:rsidRPr="00D128FB" w:rsidRDefault="00D128FB" w:rsidP="006E2051">
                  <w:pPr>
                    <w:rPr>
                      <w:lang w:val="en-GB"/>
                    </w:rPr>
                  </w:pPr>
                  <w:r w:rsidRPr="00D128FB">
                    <w:rPr>
                      <w:lang w:val="en-GB"/>
                    </w:rPr>
                    <w:t> </w:t>
                  </w:r>
                </w:p>
              </w:tc>
              <w:tc>
                <w:tcPr>
                  <w:tcW w:w="1500" w:type="dxa"/>
                  <w:hideMark/>
                </w:tcPr>
                <w:p w14:paraId="66CE1BF0" w14:textId="77777777" w:rsidR="00D128FB" w:rsidRPr="00631F8B" w:rsidRDefault="00D128FB" w:rsidP="006E2051">
                  <w:r w:rsidRPr="00631F8B">
                    <w:t>Multipliciteit:</w:t>
                  </w:r>
                </w:p>
              </w:tc>
              <w:tc>
                <w:tcPr>
                  <w:tcW w:w="0" w:type="auto"/>
                  <w:hideMark/>
                </w:tcPr>
                <w:p w14:paraId="0C12BD1A" w14:textId="77777777" w:rsidR="00D128FB" w:rsidRPr="00631F8B" w:rsidRDefault="00D128FB" w:rsidP="006E2051">
                  <w:r w:rsidRPr="00631F8B">
                    <w:t>0..1</w:t>
                  </w:r>
                </w:p>
              </w:tc>
            </w:tr>
            <w:tr w:rsidR="00D128FB" w:rsidRPr="00631F8B" w14:paraId="7EDEA72E" w14:textId="77777777" w:rsidTr="006E2051">
              <w:trPr>
                <w:tblHeader/>
                <w:tblCellSpacing w:w="0" w:type="dxa"/>
              </w:trPr>
              <w:tc>
                <w:tcPr>
                  <w:tcW w:w="360" w:type="dxa"/>
                  <w:hideMark/>
                </w:tcPr>
                <w:p w14:paraId="3B8ADAF3" w14:textId="77777777" w:rsidR="00D128FB" w:rsidRPr="00631F8B" w:rsidRDefault="00D128FB" w:rsidP="006E2051">
                  <w:r w:rsidRPr="00631F8B">
                    <w:t> </w:t>
                  </w:r>
                </w:p>
              </w:tc>
              <w:tc>
                <w:tcPr>
                  <w:tcW w:w="1500" w:type="dxa"/>
                  <w:hideMark/>
                </w:tcPr>
                <w:p w14:paraId="58FE6269" w14:textId="77777777" w:rsidR="00D128FB" w:rsidRPr="00631F8B" w:rsidRDefault="00D128FB" w:rsidP="006E2051">
                  <w:r w:rsidRPr="00631F8B">
                    <w:t>Stereotypes:</w:t>
                  </w:r>
                </w:p>
              </w:tc>
              <w:tc>
                <w:tcPr>
                  <w:tcW w:w="0" w:type="auto"/>
                  <w:hideMark/>
                </w:tcPr>
                <w:p w14:paraId="32123096" w14:textId="77777777" w:rsidR="00D128FB" w:rsidRPr="00631F8B" w:rsidRDefault="00D128FB" w:rsidP="006E2051">
                  <w:r w:rsidRPr="00631F8B">
                    <w:t>«voidable,lifeCycleInfo»</w:t>
                  </w:r>
                </w:p>
              </w:tc>
            </w:tr>
          </w:tbl>
          <w:p w14:paraId="3EC094DC" w14:textId="77777777" w:rsidR="00D128FB" w:rsidRPr="00631F8B" w:rsidRDefault="00D128FB" w:rsidP="006E2051"/>
        </w:tc>
      </w:tr>
      <w:tr w:rsidR="00D128FB" w:rsidRPr="00631F8B" w14:paraId="348414DF"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057A42" w14:textId="77777777" w:rsidR="00D128FB" w:rsidRPr="00631F8B" w:rsidRDefault="00D128FB" w:rsidP="006E2051">
            <w:r w:rsidRPr="00631F8B">
              <w:rPr>
                <w:b/>
                <w:bCs/>
              </w:rPr>
              <w:t>Attribuut: externalReference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1E10347" w14:textId="77777777" w:rsidTr="006E2051">
              <w:trPr>
                <w:tblHeader/>
                <w:tblCellSpacing w:w="0" w:type="dxa"/>
              </w:trPr>
              <w:tc>
                <w:tcPr>
                  <w:tcW w:w="360" w:type="dxa"/>
                  <w:hideMark/>
                </w:tcPr>
                <w:p w14:paraId="5E2FF271" w14:textId="77777777" w:rsidR="00D128FB" w:rsidRPr="00631F8B" w:rsidRDefault="00D128FB" w:rsidP="006E2051">
                  <w:r w:rsidRPr="00631F8B">
                    <w:t> </w:t>
                  </w:r>
                </w:p>
              </w:tc>
              <w:tc>
                <w:tcPr>
                  <w:tcW w:w="1500" w:type="dxa"/>
                  <w:hideMark/>
                </w:tcPr>
                <w:p w14:paraId="7074C94A" w14:textId="77777777" w:rsidR="00D128FB" w:rsidRPr="00631F8B" w:rsidRDefault="00D128FB" w:rsidP="006E2051">
                  <w:r w:rsidRPr="00631F8B">
                    <w:t>Naam:</w:t>
                  </w:r>
                </w:p>
              </w:tc>
              <w:tc>
                <w:tcPr>
                  <w:tcW w:w="0" w:type="auto"/>
                  <w:hideMark/>
                </w:tcPr>
                <w:p w14:paraId="4B5B1FD5" w14:textId="77777777" w:rsidR="00D128FB" w:rsidRPr="00631F8B" w:rsidRDefault="00D128FB" w:rsidP="006E2051">
                  <w:r w:rsidRPr="00631F8B">
                    <w:t xml:space="preserve">External reference </w:t>
                  </w:r>
                </w:p>
              </w:tc>
            </w:tr>
            <w:tr w:rsidR="00D128FB" w:rsidRPr="00631F8B" w14:paraId="64557E5C" w14:textId="77777777" w:rsidTr="006E2051">
              <w:trPr>
                <w:tblHeader/>
                <w:tblCellSpacing w:w="0" w:type="dxa"/>
              </w:trPr>
              <w:tc>
                <w:tcPr>
                  <w:tcW w:w="360" w:type="dxa"/>
                  <w:hideMark/>
                </w:tcPr>
                <w:p w14:paraId="3047668D" w14:textId="77777777" w:rsidR="00D128FB" w:rsidRPr="00631F8B" w:rsidRDefault="00D128FB" w:rsidP="006E2051">
                  <w:r w:rsidRPr="00631F8B">
                    <w:t> </w:t>
                  </w:r>
                </w:p>
              </w:tc>
              <w:tc>
                <w:tcPr>
                  <w:tcW w:w="1500" w:type="dxa"/>
                  <w:hideMark/>
                </w:tcPr>
                <w:p w14:paraId="3E360C10" w14:textId="77777777" w:rsidR="00D128FB" w:rsidRPr="00631F8B" w:rsidRDefault="00D128FB" w:rsidP="006E2051">
                  <w:r w:rsidRPr="00631F8B">
                    <w:t>Type:</w:t>
                  </w:r>
                </w:p>
              </w:tc>
              <w:tc>
                <w:tcPr>
                  <w:tcW w:w="0" w:type="auto"/>
                  <w:hideMark/>
                </w:tcPr>
                <w:p w14:paraId="3A798E51" w14:textId="77777777" w:rsidR="00D128FB" w:rsidRPr="00631F8B" w:rsidRDefault="00D128FB" w:rsidP="006E2051">
                  <w:r w:rsidRPr="00631F8B">
                    <w:t>ExternalReference</w:t>
                  </w:r>
                </w:p>
              </w:tc>
            </w:tr>
            <w:tr w:rsidR="00D128FB" w:rsidRPr="00074262" w14:paraId="29A72D44" w14:textId="77777777" w:rsidTr="006E2051">
              <w:trPr>
                <w:tblHeader/>
                <w:tblCellSpacing w:w="0" w:type="dxa"/>
              </w:trPr>
              <w:tc>
                <w:tcPr>
                  <w:tcW w:w="360" w:type="dxa"/>
                  <w:hideMark/>
                </w:tcPr>
                <w:p w14:paraId="3EDD6D75" w14:textId="77777777" w:rsidR="00D128FB" w:rsidRPr="00631F8B" w:rsidRDefault="00D128FB" w:rsidP="006E2051">
                  <w:r w:rsidRPr="00631F8B">
                    <w:t> </w:t>
                  </w:r>
                </w:p>
              </w:tc>
              <w:tc>
                <w:tcPr>
                  <w:tcW w:w="1500" w:type="dxa"/>
                  <w:hideMark/>
                </w:tcPr>
                <w:p w14:paraId="4FBCF9C5" w14:textId="77777777" w:rsidR="00D128FB" w:rsidRPr="00631F8B" w:rsidRDefault="00D128FB" w:rsidP="006E2051">
                  <w:r w:rsidRPr="00631F8B">
                    <w:t>Definitie:</w:t>
                  </w:r>
                </w:p>
              </w:tc>
              <w:tc>
                <w:tcPr>
                  <w:tcW w:w="0" w:type="auto"/>
                  <w:hideMark/>
                </w:tcPr>
                <w:p w14:paraId="1FC6D35C" w14:textId="77777777" w:rsidR="00D128FB" w:rsidRPr="00D128FB" w:rsidRDefault="00D128FB" w:rsidP="006E2051">
                  <w:pPr>
                    <w:rPr>
                      <w:lang w:val="en-GB"/>
                    </w:rPr>
                  </w:pPr>
                  <w:r w:rsidRPr="00D128FB">
                    <w:rPr>
                      <w:lang w:val="en-GB"/>
                    </w:rPr>
                    <w:t xml:space="preserve">Reference to an external information system containing any piece of information related to the spatial object. </w:t>
                  </w:r>
                </w:p>
              </w:tc>
            </w:tr>
            <w:tr w:rsidR="00D128FB" w:rsidRPr="00074262" w14:paraId="1D835099" w14:textId="77777777" w:rsidTr="006E2051">
              <w:trPr>
                <w:tblHeader/>
                <w:tblCellSpacing w:w="0" w:type="dxa"/>
              </w:trPr>
              <w:tc>
                <w:tcPr>
                  <w:tcW w:w="360" w:type="dxa"/>
                  <w:hideMark/>
                </w:tcPr>
                <w:p w14:paraId="0D805010" w14:textId="77777777" w:rsidR="00D128FB" w:rsidRPr="00D128FB" w:rsidRDefault="00D128FB" w:rsidP="006E2051">
                  <w:pPr>
                    <w:rPr>
                      <w:lang w:val="en-GB"/>
                    </w:rPr>
                  </w:pPr>
                  <w:r w:rsidRPr="00D128FB">
                    <w:rPr>
                      <w:lang w:val="en-GB"/>
                    </w:rPr>
                    <w:t> </w:t>
                  </w:r>
                </w:p>
              </w:tc>
              <w:tc>
                <w:tcPr>
                  <w:tcW w:w="1500" w:type="dxa"/>
                  <w:hideMark/>
                </w:tcPr>
                <w:p w14:paraId="0E8C3ECC" w14:textId="77777777" w:rsidR="00D128FB" w:rsidRPr="00631F8B" w:rsidRDefault="00D128FB" w:rsidP="006E2051">
                  <w:r w:rsidRPr="00631F8B">
                    <w:t>Omschrijving:</w:t>
                  </w:r>
                </w:p>
              </w:tc>
              <w:tc>
                <w:tcPr>
                  <w:tcW w:w="0" w:type="auto"/>
                  <w:hideMark/>
                </w:tcPr>
                <w:p w14:paraId="3551C870" w14:textId="77777777" w:rsidR="00D128FB" w:rsidRPr="00D128FB" w:rsidRDefault="00D128FB" w:rsidP="006E2051">
                  <w:pPr>
                    <w:rPr>
                      <w:lang w:val="en-GB"/>
                    </w:rPr>
                  </w:pPr>
                  <w:r w:rsidRPr="00D128FB">
                    <w:rPr>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D128FB" w:rsidRPr="00631F8B" w14:paraId="60C49CCD" w14:textId="77777777" w:rsidTr="006E2051">
              <w:trPr>
                <w:tblHeader/>
                <w:tblCellSpacing w:w="0" w:type="dxa"/>
              </w:trPr>
              <w:tc>
                <w:tcPr>
                  <w:tcW w:w="360" w:type="dxa"/>
                  <w:hideMark/>
                </w:tcPr>
                <w:p w14:paraId="51B7C43D" w14:textId="77777777" w:rsidR="00D128FB" w:rsidRPr="00D128FB" w:rsidRDefault="00D128FB" w:rsidP="006E2051">
                  <w:pPr>
                    <w:rPr>
                      <w:lang w:val="en-GB"/>
                    </w:rPr>
                  </w:pPr>
                  <w:r w:rsidRPr="00D128FB">
                    <w:rPr>
                      <w:lang w:val="en-GB"/>
                    </w:rPr>
                    <w:t> </w:t>
                  </w:r>
                </w:p>
              </w:tc>
              <w:tc>
                <w:tcPr>
                  <w:tcW w:w="1500" w:type="dxa"/>
                  <w:hideMark/>
                </w:tcPr>
                <w:p w14:paraId="11F03D04" w14:textId="77777777" w:rsidR="00D128FB" w:rsidRPr="00631F8B" w:rsidRDefault="00D128FB" w:rsidP="006E2051">
                  <w:r w:rsidRPr="00631F8B">
                    <w:t>Multipliciteit:</w:t>
                  </w:r>
                </w:p>
              </w:tc>
              <w:tc>
                <w:tcPr>
                  <w:tcW w:w="0" w:type="auto"/>
                  <w:hideMark/>
                </w:tcPr>
                <w:p w14:paraId="486188A9" w14:textId="77777777" w:rsidR="00D128FB" w:rsidRPr="00631F8B" w:rsidRDefault="00D128FB" w:rsidP="006E2051">
                  <w:r w:rsidRPr="00631F8B">
                    <w:t>0..*</w:t>
                  </w:r>
                </w:p>
              </w:tc>
            </w:tr>
            <w:tr w:rsidR="00D128FB" w:rsidRPr="00631F8B" w14:paraId="3BD800C5" w14:textId="77777777" w:rsidTr="006E2051">
              <w:trPr>
                <w:tblHeader/>
                <w:tblCellSpacing w:w="0" w:type="dxa"/>
              </w:trPr>
              <w:tc>
                <w:tcPr>
                  <w:tcW w:w="360" w:type="dxa"/>
                  <w:hideMark/>
                </w:tcPr>
                <w:p w14:paraId="71C04367" w14:textId="77777777" w:rsidR="00D128FB" w:rsidRPr="00631F8B" w:rsidRDefault="00D128FB" w:rsidP="006E2051">
                  <w:r w:rsidRPr="00631F8B">
                    <w:t> </w:t>
                  </w:r>
                </w:p>
              </w:tc>
              <w:tc>
                <w:tcPr>
                  <w:tcW w:w="1500" w:type="dxa"/>
                  <w:hideMark/>
                </w:tcPr>
                <w:p w14:paraId="77E6CBF0" w14:textId="77777777" w:rsidR="00D128FB" w:rsidRPr="00631F8B" w:rsidRDefault="00D128FB" w:rsidP="006E2051">
                  <w:r w:rsidRPr="00631F8B">
                    <w:t>Stereotypes:</w:t>
                  </w:r>
                </w:p>
              </w:tc>
              <w:tc>
                <w:tcPr>
                  <w:tcW w:w="0" w:type="auto"/>
                  <w:hideMark/>
                </w:tcPr>
                <w:p w14:paraId="6C2AAA66" w14:textId="77777777" w:rsidR="00D128FB" w:rsidRPr="00631F8B" w:rsidRDefault="00D128FB" w:rsidP="006E2051">
                  <w:r w:rsidRPr="00631F8B">
                    <w:t>«voidable»</w:t>
                  </w:r>
                </w:p>
              </w:tc>
            </w:tr>
          </w:tbl>
          <w:p w14:paraId="68A246D4" w14:textId="77777777" w:rsidR="00D128FB" w:rsidRPr="00631F8B" w:rsidRDefault="00D128FB" w:rsidP="006E2051"/>
        </w:tc>
      </w:tr>
      <w:tr w:rsidR="00D128FB" w:rsidRPr="00631F8B" w14:paraId="3E5DBB5A"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219164" w14:textId="77777777" w:rsidR="00D128FB" w:rsidRPr="00631F8B" w:rsidRDefault="00D128FB" w:rsidP="006E2051">
            <w:r w:rsidRPr="00631F8B">
              <w:rPr>
                <w:b/>
                <w:bCs/>
              </w:rPr>
              <w:t>Attribuut: heightAboveGround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0FA4A6BE" w14:textId="77777777" w:rsidTr="006E2051">
              <w:trPr>
                <w:tblHeader/>
                <w:tblCellSpacing w:w="0" w:type="dxa"/>
              </w:trPr>
              <w:tc>
                <w:tcPr>
                  <w:tcW w:w="360" w:type="dxa"/>
                  <w:hideMark/>
                </w:tcPr>
                <w:p w14:paraId="04D39621" w14:textId="77777777" w:rsidR="00D128FB" w:rsidRPr="00631F8B" w:rsidRDefault="00D128FB" w:rsidP="006E2051">
                  <w:r w:rsidRPr="00631F8B">
                    <w:t> </w:t>
                  </w:r>
                </w:p>
              </w:tc>
              <w:tc>
                <w:tcPr>
                  <w:tcW w:w="1500" w:type="dxa"/>
                  <w:hideMark/>
                </w:tcPr>
                <w:p w14:paraId="44331993" w14:textId="77777777" w:rsidR="00D128FB" w:rsidRPr="00631F8B" w:rsidRDefault="00D128FB" w:rsidP="006E2051">
                  <w:r w:rsidRPr="00631F8B">
                    <w:t>Naam:</w:t>
                  </w:r>
                </w:p>
              </w:tc>
              <w:tc>
                <w:tcPr>
                  <w:tcW w:w="0" w:type="auto"/>
                  <w:hideMark/>
                </w:tcPr>
                <w:p w14:paraId="7768EEF8" w14:textId="77777777" w:rsidR="00D128FB" w:rsidRPr="00631F8B" w:rsidRDefault="00D128FB" w:rsidP="006E2051">
                  <w:r w:rsidRPr="00631F8B">
                    <w:t xml:space="preserve">Height above ground </w:t>
                  </w:r>
                </w:p>
              </w:tc>
            </w:tr>
            <w:tr w:rsidR="00D128FB" w:rsidRPr="00631F8B" w14:paraId="2F0E6AAF" w14:textId="77777777" w:rsidTr="006E2051">
              <w:trPr>
                <w:tblHeader/>
                <w:tblCellSpacing w:w="0" w:type="dxa"/>
              </w:trPr>
              <w:tc>
                <w:tcPr>
                  <w:tcW w:w="360" w:type="dxa"/>
                  <w:hideMark/>
                </w:tcPr>
                <w:p w14:paraId="3A9D8A3C" w14:textId="77777777" w:rsidR="00D128FB" w:rsidRPr="00631F8B" w:rsidRDefault="00D128FB" w:rsidP="006E2051">
                  <w:r w:rsidRPr="00631F8B">
                    <w:t> </w:t>
                  </w:r>
                </w:p>
              </w:tc>
              <w:tc>
                <w:tcPr>
                  <w:tcW w:w="1500" w:type="dxa"/>
                  <w:hideMark/>
                </w:tcPr>
                <w:p w14:paraId="48CCF703" w14:textId="77777777" w:rsidR="00D128FB" w:rsidRPr="00631F8B" w:rsidRDefault="00D128FB" w:rsidP="006E2051">
                  <w:r w:rsidRPr="00631F8B">
                    <w:t>Type:</w:t>
                  </w:r>
                </w:p>
              </w:tc>
              <w:tc>
                <w:tcPr>
                  <w:tcW w:w="0" w:type="auto"/>
                  <w:hideMark/>
                </w:tcPr>
                <w:p w14:paraId="7A2D1869" w14:textId="77777777" w:rsidR="00D128FB" w:rsidRPr="00631F8B" w:rsidRDefault="00D128FB" w:rsidP="006E2051">
                  <w:r w:rsidRPr="00631F8B">
                    <w:t>HeightAboveGround</w:t>
                  </w:r>
                </w:p>
              </w:tc>
            </w:tr>
            <w:tr w:rsidR="00D128FB" w:rsidRPr="00631F8B" w14:paraId="1B1D343E" w14:textId="77777777" w:rsidTr="006E2051">
              <w:trPr>
                <w:tblHeader/>
                <w:tblCellSpacing w:w="0" w:type="dxa"/>
              </w:trPr>
              <w:tc>
                <w:tcPr>
                  <w:tcW w:w="360" w:type="dxa"/>
                  <w:hideMark/>
                </w:tcPr>
                <w:p w14:paraId="571F7CD6" w14:textId="77777777" w:rsidR="00D128FB" w:rsidRPr="00631F8B" w:rsidRDefault="00D128FB" w:rsidP="006E2051">
                  <w:r w:rsidRPr="00631F8B">
                    <w:t> </w:t>
                  </w:r>
                </w:p>
              </w:tc>
              <w:tc>
                <w:tcPr>
                  <w:tcW w:w="1500" w:type="dxa"/>
                  <w:hideMark/>
                </w:tcPr>
                <w:p w14:paraId="6E04FF99" w14:textId="77777777" w:rsidR="00D128FB" w:rsidRPr="00631F8B" w:rsidRDefault="00D128FB" w:rsidP="006E2051">
                  <w:r w:rsidRPr="00631F8B">
                    <w:t>Definitie:</w:t>
                  </w:r>
                </w:p>
              </w:tc>
              <w:tc>
                <w:tcPr>
                  <w:tcW w:w="0" w:type="auto"/>
                  <w:hideMark/>
                </w:tcPr>
                <w:p w14:paraId="50CE72F6" w14:textId="77777777" w:rsidR="00D128FB" w:rsidRPr="00631F8B" w:rsidRDefault="00D128FB" w:rsidP="006E2051">
                  <w:r w:rsidRPr="00631F8B">
                    <w:t xml:space="preserve">Height above ground. </w:t>
                  </w:r>
                </w:p>
              </w:tc>
            </w:tr>
            <w:tr w:rsidR="00D128FB" w:rsidRPr="00074262" w14:paraId="482E6DB1" w14:textId="77777777" w:rsidTr="006E2051">
              <w:trPr>
                <w:tblHeader/>
                <w:tblCellSpacing w:w="0" w:type="dxa"/>
              </w:trPr>
              <w:tc>
                <w:tcPr>
                  <w:tcW w:w="360" w:type="dxa"/>
                  <w:hideMark/>
                </w:tcPr>
                <w:p w14:paraId="4A69DF14" w14:textId="77777777" w:rsidR="00D128FB" w:rsidRPr="00631F8B" w:rsidRDefault="00D128FB" w:rsidP="006E2051">
                  <w:r w:rsidRPr="00631F8B">
                    <w:t> </w:t>
                  </w:r>
                </w:p>
              </w:tc>
              <w:tc>
                <w:tcPr>
                  <w:tcW w:w="1500" w:type="dxa"/>
                  <w:hideMark/>
                </w:tcPr>
                <w:p w14:paraId="5A9FD0B7" w14:textId="77777777" w:rsidR="00D128FB" w:rsidRPr="00631F8B" w:rsidRDefault="00D128FB" w:rsidP="006E2051">
                  <w:r w:rsidRPr="00631F8B">
                    <w:t>Omschrijving:</w:t>
                  </w:r>
                </w:p>
              </w:tc>
              <w:tc>
                <w:tcPr>
                  <w:tcW w:w="0" w:type="auto"/>
                  <w:hideMark/>
                </w:tcPr>
                <w:p w14:paraId="4016DD23" w14:textId="77777777" w:rsidR="00D128FB" w:rsidRPr="00D128FB" w:rsidRDefault="00D128FB" w:rsidP="006E2051">
                  <w:pPr>
                    <w:rPr>
                      <w:lang w:val="en-GB"/>
                    </w:rPr>
                  </w:pPr>
                  <w:r w:rsidRPr="00D128FB">
                    <w:rPr>
                      <w:lang w:val="en-GB"/>
                    </w:rPr>
                    <w:t>NOTE: height above ground may be defined as the difference between elevation at a low reference (ground level) and elevation as a high reference (e.g. roof level, top of construction)</w:t>
                  </w:r>
                </w:p>
              </w:tc>
            </w:tr>
            <w:tr w:rsidR="00D128FB" w:rsidRPr="00631F8B" w14:paraId="31FA5F68" w14:textId="77777777" w:rsidTr="006E2051">
              <w:trPr>
                <w:tblHeader/>
                <w:tblCellSpacing w:w="0" w:type="dxa"/>
              </w:trPr>
              <w:tc>
                <w:tcPr>
                  <w:tcW w:w="360" w:type="dxa"/>
                  <w:hideMark/>
                </w:tcPr>
                <w:p w14:paraId="3833014F" w14:textId="77777777" w:rsidR="00D128FB" w:rsidRPr="00D128FB" w:rsidRDefault="00D128FB" w:rsidP="006E2051">
                  <w:pPr>
                    <w:rPr>
                      <w:lang w:val="en-GB"/>
                    </w:rPr>
                  </w:pPr>
                  <w:r w:rsidRPr="00D128FB">
                    <w:rPr>
                      <w:lang w:val="en-GB"/>
                    </w:rPr>
                    <w:t> </w:t>
                  </w:r>
                </w:p>
              </w:tc>
              <w:tc>
                <w:tcPr>
                  <w:tcW w:w="1500" w:type="dxa"/>
                  <w:hideMark/>
                </w:tcPr>
                <w:p w14:paraId="17C5FDA8" w14:textId="77777777" w:rsidR="00D128FB" w:rsidRPr="00631F8B" w:rsidRDefault="00D128FB" w:rsidP="006E2051">
                  <w:r w:rsidRPr="00631F8B">
                    <w:t>Multipliciteit:</w:t>
                  </w:r>
                </w:p>
              </w:tc>
              <w:tc>
                <w:tcPr>
                  <w:tcW w:w="0" w:type="auto"/>
                  <w:hideMark/>
                </w:tcPr>
                <w:p w14:paraId="21A0D439" w14:textId="77777777" w:rsidR="00D128FB" w:rsidRPr="00631F8B" w:rsidRDefault="00D128FB" w:rsidP="006E2051">
                  <w:r w:rsidRPr="00631F8B">
                    <w:t>0..*</w:t>
                  </w:r>
                </w:p>
              </w:tc>
            </w:tr>
            <w:tr w:rsidR="00D128FB" w:rsidRPr="00631F8B" w14:paraId="7CB039D8" w14:textId="77777777" w:rsidTr="006E2051">
              <w:trPr>
                <w:tblHeader/>
                <w:tblCellSpacing w:w="0" w:type="dxa"/>
              </w:trPr>
              <w:tc>
                <w:tcPr>
                  <w:tcW w:w="360" w:type="dxa"/>
                  <w:hideMark/>
                </w:tcPr>
                <w:p w14:paraId="6D2AE44E" w14:textId="77777777" w:rsidR="00D128FB" w:rsidRPr="00631F8B" w:rsidRDefault="00D128FB" w:rsidP="006E2051">
                  <w:r w:rsidRPr="00631F8B">
                    <w:t> </w:t>
                  </w:r>
                </w:p>
              </w:tc>
              <w:tc>
                <w:tcPr>
                  <w:tcW w:w="1500" w:type="dxa"/>
                  <w:hideMark/>
                </w:tcPr>
                <w:p w14:paraId="21858823" w14:textId="77777777" w:rsidR="00D128FB" w:rsidRPr="00631F8B" w:rsidRDefault="00D128FB" w:rsidP="006E2051">
                  <w:r w:rsidRPr="00631F8B">
                    <w:t>Stereotypes:</w:t>
                  </w:r>
                </w:p>
              </w:tc>
              <w:tc>
                <w:tcPr>
                  <w:tcW w:w="0" w:type="auto"/>
                  <w:hideMark/>
                </w:tcPr>
                <w:p w14:paraId="1AC46DAD" w14:textId="77777777" w:rsidR="00D128FB" w:rsidRPr="00631F8B" w:rsidRDefault="00D128FB" w:rsidP="006E2051">
                  <w:r w:rsidRPr="00631F8B">
                    <w:t>«voidable»</w:t>
                  </w:r>
                </w:p>
              </w:tc>
            </w:tr>
          </w:tbl>
          <w:p w14:paraId="0FA815EC" w14:textId="77777777" w:rsidR="00D128FB" w:rsidRPr="00631F8B" w:rsidRDefault="00D128FB" w:rsidP="006E2051"/>
        </w:tc>
      </w:tr>
      <w:tr w:rsidR="00D128FB" w:rsidRPr="00631F8B" w14:paraId="480B4EC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E94383" w14:textId="77777777"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40697B95" w14:textId="77777777" w:rsidTr="006E2051">
              <w:trPr>
                <w:tblHeader/>
                <w:tblCellSpacing w:w="0" w:type="dxa"/>
              </w:trPr>
              <w:tc>
                <w:tcPr>
                  <w:tcW w:w="360" w:type="dxa"/>
                  <w:hideMark/>
                </w:tcPr>
                <w:p w14:paraId="0BCFCDF0" w14:textId="77777777" w:rsidR="00D128FB" w:rsidRPr="00631F8B" w:rsidRDefault="00D128FB" w:rsidP="006E2051">
                  <w:r w:rsidRPr="00631F8B">
                    <w:t> </w:t>
                  </w:r>
                </w:p>
              </w:tc>
              <w:tc>
                <w:tcPr>
                  <w:tcW w:w="1500" w:type="dxa"/>
                  <w:hideMark/>
                </w:tcPr>
                <w:p w14:paraId="3E1C1F65" w14:textId="77777777" w:rsidR="00D128FB" w:rsidRPr="00631F8B" w:rsidRDefault="00D128FB" w:rsidP="006E2051">
                  <w:r w:rsidRPr="00631F8B">
                    <w:t>Naam:</w:t>
                  </w:r>
                </w:p>
              </w:tc>
              <w:tc>
                <w:tcPr>
                  <w:tcW w:w="0" w:type="auto"/>
                  <w:hideMark/>
                </w:tcPr>
                <w:p w14:paraId="57ED29CD" w14:textId="77777777" w:rsidR="00D128FB" w:rsidRPr="00631F8B" w:rsidRDefault="00D128FB" w:rsidP="006E2051">
                  <w:r w:rsidRPr="00631F8B">
                    <w:t xml:space="preserve">inspire id </w:t>
                  </w:r>
                </w:p>
              </w:tc>
            </w:tr>
            <w:tr w:rsidR="00D128FB" w:rsidRPr="00631F8B" w14:paraId="313FDB0B" w14:textId="77777777" w:rsidTr="006E2051">
              <w:trPr>
                <w:tblHeader/>
                <w:tblCellSpacing w:w="0" w:type="dxa"/>
              </w:trPr>
              <w:tc>
                <w:tcPr>
                  <w:tcW w:w="360" w:type="dxa"/>
                  <w:hideMark/>
                </w:tcPr>
                <w:p w14:paraId="29B6E25D" w14:textId="77777777" w:rsidR="00D128FB" w:rsidRPr="00631F8B" w:rsidRDefault="00D128FB" w:rsidP="006E2051">
                  <w:r w:rsidRPr="00631F8B">
                    <w:t> </w:t>
                  </w:r>
                </w:p>
              </w:tc>
              <w:tc>
                <w:tcPr>
                  <w:tcW w:w="1500" w:type="dxa"/>
                  <w:hideMark/>
                </w:tcPr>
                <w:p w14:paraId="6816DE74" w14:textId="77777777" w:rsidR="00D128FB" w:rsidRPr="00631F8B" w:rsidRDefault="00D128FB" w:rsidP="006E2051">
                  <w:r w:rsidRPr="00631F8B">
                    <w:t>Type:</w:t>
                  </w:r>
                </w:p>
              </w:tc>
              <w:tc>
                <w:tcPr>
                  <w:tcW w:w="0" w:type="auto"/>
                  <w:hideMark/>
                </w:tcPr>
                <w:p w14:paraId="5060EBB8" w14:textId="77777777" w:rsidR="00D128FB" w:rsidRPr="00631F8B" w:rsidRDefault="00D128FB" w:rsidP="006E2051">
                  <w:r w:rsidRPr="00631F8B">
                    <w:t>Identifier</w:t>
                  </w:r>
                </w:p>
              </w:tc>
            </w:tr>
            <w:tr w:rsidR="00D128FB" w:rsidRPr="00074262" w14:paraId="048F37F5" w14:textId="77777777" w:rsidTr="006E2051">
              <w:trPr>
                <w:tblHeader/>
                <w:tblCellSpacing w:w="0" w:type="dxa"/>
              </w:trPr>
              <w:tc>
                <w:tcPr>
                  <w:tcW w:w="360" w:type="dxa"/>
                  <w:hideMark/>
                </w:tcPr>
                <w:p w14:paraId="79C30FBB" w14:textId="77777777" w:rsidR="00D128FB" w:rsidRPr="00631F8B" w:rsidRDefault="00D128FB" w:rsidP="006E2051">
                  <w:r w:rsidRPr="00631F8B">
                    <w:t> </w:t>
                  </w:r>
                </w:p>
              </w:tc>
              <w:tc>
                <w:tcPr>
                  <w:tcW w:w="1500" w:type="dxa"/>
                  <w:hideMark/>
                </w:tcPr>
                <w:p w14:paraId="4B3F77DD" w14:textId="77777777" w:rsidR="00D128FB" w:rsidRPr="00631F8B" w:rsidRDefault="00D128FB" w:rsidP="006E2051">
                  <w:r w:rsidRPr="00631F8B">
                    <w:t>Definitie:</w:t>
                  </w:r>
                </w:p>
              </w:tc>
              <w:tc>
                <w:tcPr>
                  <w:tcW w:w="0" w:type="auto"/>
                  <w:hideMark/>
                </w:tcPr>
                <w:p w14:paraId="5CE627BC" w14:textId="77777777" w:rsidR="00D128FB" w:rsidRPr="00D128FB" w:rsidRDefault="00D128FB" w:rsidP="006E2051">
                  <w:pPr>
                    <w:rPr>
                      <w:lang w:val="en-GB"/>
                    </w:rPr>
                  </w:pPr>
                  <w:r w:rsidRPr="00D128FB">
                    <w:rPr>
                      <w:lang w:val="en-GB"/>
                    </w:rPr>
                    <w:t xml:space="preserve">External object identifier of the spatial object. </w:t>
                  </w:r>
                </w:p>
              </w:tc>
            </w:tr>
            <w:tr w:rsidR="00D128FB" w:rsidRPr="00074262" w14:paraId="4F0D0FDA" w14:textId="77777777" w:rsidTr="006E2051">
              <w:trPr>
                <w:tblHeader/>
                <w:tblCellSpacing w:w="0" w:type="dxa"/>
              </w:trPr>
              <w:tc>
                <w:tcPr>
                  <w:tcW w:w="360" w:type="dxa"/>
                  <w:hideMark/>
                </w:tcPr>
                <w:p w14:paraId="0562719F" w14:textId="77777777" w:rsidR="00D128FB" w:rsidRPr="00D128FB" w:rsidRDefault="00D128FB" w:rsidP="006E2051">
                  <w:pPr>
                    <w:rPr>
                      <w:lang w:val="en-GB"/>
                    </w:rPr>
                  </w:pPr>
                  <w:r w:rsidRPr="00D128FB">
                    <w:rPr>
                      <w:lang w:val="en-GB"/>
                    </w:rPr>
                    <w:t> </w:t>
                  </w:r>
                </w:p>
              </w:tc>
              <w:tc>
                <w:tcPr>
                  <w:tcW w:w="1500" w:type="dxa"/>
                  <w:hideMark/>
                </w:tcPr>
                <w:p w14:paraId="2CAD9C68" w14:textId="77777777" w:rsidR="00D128FB" w:rsidRPr="00631F8B" w:rsidRDefault="00D128FB" w:rsidP="006E2051">
                  <w:r w:rsidRPr="00631F8B">
                    <w:t>Omschrijving:</w:t>
                  </w:r>
                </w:p>
              </w:tc>
              <w:tc>
                <w:tcPr>
                  <w:tcW w:w="0" w:type="auto"/>
                  <w:hideMark/>
                </w:tcPr>
                <w:p w14:paraId="1B560BBD" w14:textId="77777777" w:rsidR="00D128FB" w:rsidRPr="00D128FB" w:rsidRDefault="00D128FB" w:rsidP="006E2051">
                  <w:pPr>
                    <w:rPr>
                      <w:lang w:val="en-GB"/>
                    </w:rPr>
                  </w:pPr>
                  <w:r w:rsidRPr="00D128FB">
                    <w:rPr>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14:paraId="18BEE30B" w14:textId="77777777" w:rsidTr="006E2051">
              <w:trPr>
                <w:tblHeader/>
                <w:tblCellSpacing w:w="0" w:type="dxa"/>
              </w:trPr>
              <w:tc>
                <w:tcPr>
                  <w:tcW w:w="360" w:type="dxa"/>
                  <w:hideMark/>
                </w:tcPr>
                <w:p w14:paraId="4325EEE5" w14:textId="77777777" w:rsidR="00D128FB" w:rsidRPr="00D128FB" w:rsidRDefault="00D128FB" w:rsidP="006E2051">
                  <w:pPr>
                    <w:rPr>
                      <w:lang w:val="en-GB"/>
                    </w:rPr>
                  </w:pPr>
                  <w:r w:rsidRPr="00D128FB">
                    <w:rPr>
                      <w:lang w:val="en-GB"/>
                    </w:rPr>
                    <w:t> </w:t>
                  </w:r>
                </w:p>
              </w:tc>
              <w:tc>
                <w:tcPr>
                  <w:tcW w:w="1500" w:type="dxa"/>
                  <w:hideMark/>
                </w:tcPr>
                <w:p w14:paraId="214A92B9" w14:textId="77777777" w:rsidR="00D128FB" w:rsidRPr="00631F8B" w:rsidRDefault="00D128FB" w:rsidP="006E2051">
                  <w:r w:rsidRPr="00631F8B">
                    <w:t>Multipliciteit:</w:t>
                  </w:r>
                </w:p>
              </w:tc>
              <w:tc>
                <w:tcPr>
                  <w:tcW w:w="0" w:type="auto"/>
                  <w:hideMark/>
                </w:tcPr>
                <w:p w14:paraId="44EB7A48" w14:textId="77777777" w:rsidR="00D128FB" w:rsidRPr="00631F8B" w:rsidRDefault="00D128FB" w:rsidP="006E2051">
                  <w:r w:rsidRPr="00631F8B">
                    <w:t>1</w:t>
                  </w:r>
                </w:p>
              </w:tc>
            </w:tr>
          </w:tbl>
          <w:p w14:paraId="6E18CA07" w14:textId="77777777" w:rsidR="00D128FB" w:rsidRPr="00631F8B" w:rsidRDefault="00D128FB" w:rsidP="006E2051"/>
        </w:tc>
      </w:tr>
      <w:tr w:rsidR="00D128FB" w:rsidRPr="00631F8B" w14:paraId="206433F5"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D8FE47" w14:textId="77777777"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5412FA8F" w14:textId="77777777" w:rsidTr="006E2051">
              <w:trPr>
                <w:tblHeader/>
                <w:tblCellSpacing w:w="0" w:type="dxa"/>
              </w:trPr>
              <w:tc>
                <w:tcPr>
                  <w:tcW w:w="360" w:type="dxa"/>
                  <w:hideMark/>
                </w:tcPr>
                <w:p w14:paraId="439FE487" w14:textId="77777777" w:rsidR="00D128FB" w:rsidRPr="00631F8B" w:rsidRDefault="00D128FB" w:rsidP="006E2051">
                  <w:r w:rsidRPr="00631F8B">
                    <w:lastRenderedPageBreak/>
                    <w:t> </w:t>
                  </w:r>
                </w:p>
              </w:tc>
              <w:tc>
                <w:tcPr>
                  <w:tcW w:w="1500" w:type="dxa"/>
                  <w:hideMark/>
                </w:tcPr>
                <w:p w14:paraId="680ED6E6" w14:textId="77777777" w:rsidR="00D128FB" w:rsidRPr="00631F8B" w:rsidRDefault="00D128FB" w:rsidP="006E2051">
                  <w:r w:rsidRPr="00631F8B">
                    <w:t>Naam:</w:t>
                  </w:r>
                </w:p>
              </w:tc>
              <w:tc>
                <w:tcPr>
                  <w:tcW w:w="0" w:type="auto"/>
                  <w:hideMark/>
                </w:tcPr>
                <w:p w14:paraId="1C5716D0" w14:textId="77777777" w:rsidR="00D128FB" w:rsidRPr="00631F8B" w:rsidRDefault="00D128FB" w:rsidP="006E2051">
                  <w:r w:rsidRPr="00631F8B">
                    <w:t xml:space="preserve">Name </w:t>
                  </w:r>
                </w:p>
              </w:tc>
            </w:tr>
            <w:tr w:rsidR="00D128FB" w:rsidRPr="00631F8B" w14:paraId="2478211E" w14:textId="77777777" w:rsidTr="006E2051">
              <w:trPr>
                <w:tblHeader/>
                <w:tblCellSpacing w:w="0" w:type="dxa"/>
              </w:trPr>
              <w:tc>
                <w:tcPr>
                  <w:tcW w:w="360" w:type="dxa"/>
                  <w:hideMark/>
                </w:tcPr>
                <w:p w14:paraId="77232759" w14:textId="77777777" w:rsidR="00D128FB" w:rsidRPr="00631F8B" w:rsidRDefault="00D128FB" w:rsidP="006E2051">
                  <w:r w:rsidRPr="00631F8B">
                    <w:t> </w:t>
                  </w:r>
                </w:p>
              </w:tc>
              <w:tc>
                <w:tcPr>
                  <w:tcW w:w="1500" w:type="dxa"/>
                  <w:hideMark/>
                </w:tcPr>
                <w:p w14:paraId="1AA974A6" w14:textId="77777777" w:rsidR="00D128FB" w:rsidRPr="00631F8B" w:rsidRDefault="00D128FB" w:rsidP="006E2051">
                  <w:r w:rsidRPr="00631F8B">
                    <w:t>Type:</w:t>
                  </w:r>
                </w:p>
              </w:tc>
              <w:tc>
                <w:tcPr>
                  <w:tcW w:w="0" w:type="auto"/>
                  <w:hideMark/>
                </w:tcPr>
                <w:p w14:paraId="71ECCCC2" w14:textId="77777777" w:rsidR="00D128FB" w:rsidRPr="00631F8B" w:rsidRDefault="00D128FB" w:rsidP="006E2051">
                  <w:r w:rsidRPr="00631F8B">
                    <w:t>GeographicalName</w:t>
                  </w:r>
                </w:p>
              </w:tc>
            </w:tr>
            <w:tr w:rsidR="00D128FB" w:rsidRPr="00631F8B" w14:paraId="14DAC773" w14:textId="77777777" w:rsidTr="006E2051">
              <w:trPr>
                <w:tblHeader/>
                <w:tblCellSpacing w:w="0" w:type="dxa"/>
              </w:trPr>
              <w:tc>
                <w:tcPr>
                  <w:tcW w:w="360" w:type="dxa"/>
                  <w:hideMark/>
                </w:tcPr>
                <w:p w14:paraId="2F9B5271" w14:textId="77777777" w:rsidR="00D128FB" w:rsidRPr="00631F8B" w:rsidRDefault="00D128FB" w:rsidP="006E2051">
                  <w:r w:rsidRPr="00631F8B">
                    <w:t> </w:t>
                  </w:r>
                </w:p>
              </w:tc>
              <w:tc>
                <w:tcPr>
                  <w:tcW w:w="1500" w:type="dxa"/>
                  <w:hideMark/>
                </w:tcPr>
                <w:p w14:paraId="74B68B05" w14:textId="77777777" w:rsidR="00D128FB" w:rsidRPr="00631F8B" w:rsidRDefault="00D128FB" w:rsidP="006E2051">
                  <w:r w:rsidRPr="00631F8B">
                    <w:t>Definitie:</w:t>
                  </w:r>
                </w:p>
              </w:tc>
              <w:tc>
                <w:tcPr>
                  <w:tcW w:w="0" w:type="auto"/>
                  <w:hideMark/>
                </w:tcPr>
                <w:p w14:paraId="1A003415" w14:textId="77777777" w:rsidR="00D128FB" w:rsidRPr="00631F8B" w:rsidRDefault="00D128FB" w:rsidP="006E2051">
                  <w:r w:rsidRPr="00631F8B">
                    <w:t xml:space="preserve">Name of the construction. </w:t>
                  </w:r>
                </w:p>
              </w:tc>
            </w:tr>
            <w:tr w:rsidR="00D128FB" w:rsidRPr="00074262" w14:paraId="7492A7A9" w14:textId="77777777" w:rsidTr="006E2051">
              <w:trPr>
                <w:tblHeader/>
                <w:tblCellSpacing w:w="0" w:type="dxa"/>
              </w:trPr>
              <w:tc>
                <w:tcPr>
                  <w:tcW w:w="360" w:type="dxa"/>
                  <w:hideMark/>
                </w:tcPr>
                <w:p w14:paraId="282234A3" w14:textId="77777777" w:rsidR="00D128FB" w:rsidRPr="00631F8B" w:rsidRDefault="00D128FB" w:rsidP="006E2051">
                  <w:r w:rsidRPr="00631F8B">
                    <w:t> </w:t>
                  </w:r>
                </w:p>
              </w:tc>
              <w:tc>
                <w:tcPr>
                  <w:tcW w:w="1500" w:type="dxa"/>
                  <w:hideMark/>
                </w:tcPr>
                <w:p w14:paraId="434A0AFC" w14:textId="77777777" w:rsidR="00D128FB" w:rsidRPr="00631F8B" w:rsidRDefault="00D128FB" w:rsidP="006E2051">
                  <w:r w:rsidRPr="00631F8B">
                    <w:t>Omschrijving:</w:t>
                  </w:r>
                </w:p>
              </w:tc>
              <w:tc>
                <w:tcPr>
                  <w:tcW w:w="0" w:type="auto"/>
                  <w:hideMark/>
                </w:tcPr>
                <w:p w14:paraId="0A94411D" w14:textId="77777777" w:rsidR="00D128FB" w:rsidRPr="00D128FB" w:rsidRDefault="00D128FB" w:rsidP="006E2051">
                  <w:pPr>
                    <w:rPr>
                      <w:lang w:val="en-GB"/>
                    </w:rPr>
                  </w:pPr>
                  <w:r w:rsidRPr="00D128FB">
                    <w:rPr>
                      <w:lang w:val="en-GB"/>
                    </w:rPr>
                    <w:t>EXAMPLES: Big Ben, Eiffel Tower, Sacrada Familia</w:t>
                  </w:r>
                </w:p>
              </w:tc>
            </w:tr>
            <w:tr w:rsidR="00D128FB" w:rsidRPr="00631F8B" w14:paraId="40A15A81" w14:textId="77777777" w:rsidTr="006E2051">
              <w:trPr>
                <w:tblHeader/>
                <w:tblCellSpacing w:w="0" w:type="dxa"/>
              </w:trPr>
              <w:tc>
                <w:tcPr>
                  <w:tcW w:w="360" w:type="dxa"/>
                  <w:hideMark/>
                </w:tcPr>
                <w:p w14:paraId="3936EC17" w14:textId="77777777" w:rsidR="00D128FB" w:rsidRPr="00D128FB" w:rsidRDefault="00D128FB" w:rsidP="006E2051">
                  <w:pPr>
                    <w:rPr>
                      <w:lang w:val="en-GB"/>
                    </w:rPr>
                  </w:pPr>
                  <w:r w:rsidRPr="00D128FB">
                    <w:rPr>
                      <w:lang w:val="en-GB"/>
                    </w:rPr>
                    <w:t> </w:t>
                  </w:r>
                </w:p>
              </w:tc>
              <w:tc>
                <w:tcPr>
                  <w:tcW w:w="1500" w:type="dxa"/>
                  <w:hideMark/>
                </w:tcPr>
                <w:p w14:paraId="0B0C0533" w14:textId="77777777" w:rsidR="00D128FB" w:rsidRPr="00631F8B" w:rsidRDefault="00D128FB" w:rsidP="006E2051">
                  <w:r w:rsidRPr="00631F8B">
                    <w:t>Multipliciteit:</w:t>
                  </w:r>
                </w:p>
              </w:tc>
              <w:tc>
                <w:tcPr>
                  <w:tcW w:w="0" w:type="auto"/>
                  <w:hideMark/>
                </w:tcPr>
                <w:p w14:paraId="67303D02" w14:textId="77777777" w:rsidR="00D128FB" w:rsidRPr="00631F8B" w:rsidRDefault="00D128FB" w:rsidP="006E2051">
                  <w:r w:rsidRPr="00631F8B">
                    <w:t>0..*</w:t>
                  </w:r>
                </w:p>
              </w:tc>
            </w:tr>
            <w:tr w:rsidR="00D128FB" w:rsidRPr="00631F8B" w14:paraId="65646EF3" w14:textId="77777777" w:rsidTr="006E2051">
              <w:trPr>
                <w:tblHeader/>
                <w:tblCellSpacing w:w="0" w:type="dxa"/>
              </w:trPr>
              <w:tc>
                <w:tcPr>
                  <w:tcW w:w="360" w:type="dxa"/>
                  <w:hideMark/>
                </w:tcPr>
                <w:p w14:paraId="0919EC78" w14:textId="77777777" w:rsidR="00D128FB" w:rsidRPr="00631F8B" w:rsidRDefault="00D128FB" w:rsidP="006E2051">
                  <w:r w:rsidRPr="00631F8B">
                    <w:t> </w:t>
                  </w:r>
                </w:p>
              </w:tc>
              <w:tc>
                <w:tcPr>
                  <w:tcW w:w="1500" w:type="dxa"/>
                  <w:hideMark/>
                </w:tcPr>
                <w:p w14:paraId="429176C2" w14:textId="77777777" w:rsidR="00D128FB" w:rsidRPr="00631F8B" w:rsidRDefault="00D128FB" w:rsidP="006E2051">
                  <w:r w:rsidRPr="00631F8B">
                    <w:t>Stereotypes:</w:t>
                  </w:r>
                </w:p>
              </w:tc>
              <w:tc>
                <w:tcPr>
                  <w:tcW w:w="0" w:type="auto"/>
                  <w:hideMark/>
                </w:tcPr>
                <w:p w14:paraId="6185CF09" w14:textId="77777777" w:rsidR="00D128FB" w:rsidRPr="00631F8B" w:rsidRDefault="00D128FB" w:rsidP="006E2051">
                  <w:r w:rsidRPr="00631F8B">
                    <w:t>«voidable»</w:t>
                  </w:r>
                </w:p>
              </w:tc>
            </w:tr>
          </w:tbl>
          <w:p w14:paraId="59014295" w14:textId="77777777" w:rsidR="00D128FB" w:rsidRPr="00631F8B" w:rsidRDefault="00D128FB" w:rsidP="006E2051"/>
        </w:tc>
      </w:tr>
    </w:tbl>
    <w:p w14:paraId="3F2A1213" w14:textId="77777777" w:rsidR="00D128FB" w:rsidRPr="00631F8B" w:rsidRDefault="00D128FB" w:rsidP="00D128FB">
      <w:pPr>
        <w:pStyle w:val="Kop5"/>
        <w:rPr>
          <w:sz w:val="16"/>
          <w:szCs w:val="16"/>
        </w:rPr>
      </w:pPr>
      <w:r w:rsidRPr="00631F8B">
        <w:rPr>
          <w:sz w:val="16"/>
          <w:szCs w:val="16"/>
        </w:rPr>
        <w:lastRenderedPageBreak/>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5875E3E3"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043519" w14:textId="77777777" w:rsidR="00D128FB" w:rsidRPr="00631F8B" w:rsidRDefault="00D128FB" w:rsidP="006E2051">
            <w:pPr>
              <w:spacing w:line="225" w:lineRule="atLeast"/>
            </w:pPr>
            <w:r w:rsidRPr="00631F8B">
              <w:rPr>
                <w:b/>
                <w:bCs/>
              </w:rPr>
              <w:t>HeightAboveGround</w:t>
            </w:r>
          </w:p>
        </w:tc>
      </w:tr>
      <w:tr w:rsidR="00D128FB" w:rsidRPr="00631F8B" w14:paraId="5209CF5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8491073" w14:textId="77777777" w:rsidTr="006E2051">
              <w:trPr>
                <w:tblHeader/>
                <w:tblCellSpacing w:w="0" w:type="dxa"/>
              </w:trPr>
              <w:tc>
                <w:tcPr>
                  <w:tcW w:w="360" w:type="dxa"/>
                  <w:hideMark/>
                </w:tcPr>
                <w:p w14:paraId="3DB45335" w14:textId="77777777" w:rsidR="00D128FB" w:rsidRPr="00631F8B" w:rsidRDefault="00D128FB" w:rsidP="006E2051">
                  <w:r w:rsidRPr="00631F8B">
                    <w:t> </w:t>
                  </w:r>
                </w:p>
              </w:tc>
              <w:tc>
                <w:tcPr>
                  <w:tcW w:w="1500" w:type="dxa"/>
                  <w:hideMark/>
                </w:tcPr>
                <w:p w14:paraId="49E8E6A1" w14:textId="77777777" w:rsidR="00D128FB" w:rsidRPr="00631F8B" w:rsidRDefault="00D128FB" w:rsidP="006E2051">
                  <w:r w:rsidRPr="00631F8B">
                    <w:t>Package:</w:t>
                  </w:r>
                </w:p>
              </w:tc>
              <w:tc>
                <w:tcPr>
                  <w:tcW w:w="0" w:type="auto"/>
                  <w:hideMark/>
                </w:tcPr>
                <w:p w14:paraId="06E4882E" w14:textId="77777777"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14:paraId="7F5D14B2" w14:textId="77777777" w:rsidTr="006E2051">
              <w:trPr>
                <w:tblHeader/>
                <w:tblCellSpacing w:w="0" w:type="dxa"/>
              </w:trPr>
              <w:tc>
                <w:tcPr>
                  <w:tcW w:w="360" w:type="dxa"/>
                  <w:hideMark/>
                </w:tcPr>
                <w:p w14:paraId="7608C70B" w14:textId="77777777" w:rsidR="00D128FB" w:rsidRPr="00D128FB" w:rsidRDefault="00D128FB" w:rsidP="006E2051">
                  <w:pPr>
                    <w:rPr>
                      <w:lang w:val="en-GB"/>
                    </w:rPr>
                  </w:pPr>
                  <w:r w:rsidRPr="00D128FB">
                    <w:rPr>
                      <w:lang w:val="en-GB"/>
                    </w:rPr>
                    <w:t> </w:t>
                  </w:r>
                </w:p>
              </w:tc>
              <w:tc>
                <w:tcPr>
                  <w:tcW w:w="1500" w:type="dxa"/>
                  <w:hideMark/>
                </w:tcPr>
                <w:p w14:paraId="49C8E4D6" w14:textId="77777777" w:rsidR="00D128FB" w:rsidRPr="00631F8B" w:rsidRDefault="00D128FB" w:rsidP="006E2051">
                  <w:r w:rsidRPr="00631F8B">
                    <w:t>Naam:</w:t>
                  </w:r>
                </w:p>
              </w:tc>
              <w:tc>
                <w:tcPr>
                  <w:tcW w:w="0" w:type="auto"/>
                  <w:hideMark/>
                </w:tcPr>
                <w:p w14:paraId="3AFFB8B0" w14:textId="77777777" w:rsidR="00D128FB" w:rsidRPr="00631F8B" w:rsidRDefault="00D128FB" w:rsidP="006E2051">
                  <w:r w:rsidRPr="00631F8B">
                    <w:t xml:space="preserve">Height above ground </w:t>
                  </w:r>
                </w:p>
              </w:tc>
            </w:tr>
            <w:tr w:rsidR="00D128FB" w:rsidRPr="00074262" w14:paraId="429E1C72" w14:textId="77777777" w:rsidTr="006E2051">
              <w:trPr>
                <w:tblHeader/>
                <w:tblCellSpacing w:w="0" w:type="dxa"/>
              </w:trPr>
              <w:tc>
                <w:tcPr>
                  <w:tcW w:w="360" w:type="dxa"/>
                  <w:hideMark/>
                </w:tcPr>
                <w:p w14:paraId="30EFEBEC" w14:textId="77777777" w:rsidR="00D128FB" w:rsidRPr="00631F8B" w:rsidRDefault="00D128FB" w:rsidP="006E2051">
                  <w:r w:rsidRPr="00631F8B">
                    <w:t> </w:t>
                  </w:r>
                </w:p>
              </w:tc>
              <w:tc>
                <w:tcPr>
                  <w:tcW w:w="1500" w:type="dxa"/>
                  <w:hideMark/>
                </w:tcPr>
                <w:p w14:paraId="7F3A8EED" w14:textId="77777777" w:rsidR="00D128FB" w:rsidRPr="00631F8B" w:rsidRDefault="00D128FB" w:rsidP="006E2051">
                  <w:r w:rsidRPr="00631F8B">
                    <w:t>Definitie:</w:t>
                  </w:r>
                </w:p>
              </w:tc>
              <w:tc>
                <w:tcPr>
                  <w:tcW w:w="0" w:type="auto"/>
                  <w:hideMark/>
                </w:tcPr>
                <w:p w14:paraId="048A2445" w14:textId="77777777" w:rsidR="00D128FB" w:rsidRPr="00D128FB" w:rsidRDefault="00D128FB" w:rsidP="006E2051">
                  <w:pPr>
                    <w:rPr>
                      <w:lang w:val="en-GB"/>
                    </w:rPr>
                  </w:pPr>
                  <w:r w:rsidRPr="00D128FB">
                    <w:rPr>
                      <w:lang w:val="en-GB"/>
                    </w:rPr>
                    <w:t xml:space="preserve">Vertical distance (measured or estimated) between a low reference and a high reference. </w:t>
                  </w:r>
                </w:p>
              </w:tc>
            </w:tr>
            <w:tr w:rsidR="00D128FB" w:rsidRPr="00631F8B" w14:paraId="06FD9CDA" w14:textId="77777777" w:rsidTr="006E2051">
              <w:trPr>
                <w:tblHeader/>
                <w:tblCellSpacing w:w="0" w:type="dxa"/>
              </w:trPr>
              <w:tc>
                <w:tcPr>
                  <w:tcW w:w="360" w:type="dxa"/>
                  <w:hideMark/>
                </w:tcPr>
                <w:p w14:paraId="46B60FCA" w14:textId="77777777" w:rsidR="00D128FB" w:rsidRPr="00D128FB" w:rsidRDefault="00D128FB" w:rsidP="006E2051">
                  <w:pPr>
                    <w:rPr>
                      <w:lang w:val="en-GB"/>
                    </w:rPr>
                  </w:pPr>
                  <w:r w:rsidRPr="00D128FB">
                    <w:rPr>
                      <w:lang w:val="en-GB"/>
                    </w:rPr>
                    <w:t> </w:t>
                  </w:r>
                </w:p>
              </w:tc>
              <w:tc>
                <w:tcPr>
                  <w:tcW w:w="1500" w:type="dxa"/>
                  <w:hideMark/>
                </w:tcPr>
                <w:p w14:paraId="51889212" w14:textId="77777777" w:rsidR="00D128FB" w:rsidRPr="00631F8B" w:rsidRDefault="00D128FB" w:rsidP="006E2051">
                  <w:r w:rsidRPr="00631F8B">
                    <w:t>Stereotypes:</w:t>
                  </w:r>
                </w:p>
              </w:tc>
              <w:tc>
                <w:tcPr>
                  <w:tcW w:w="0" w:type="auto"/>
                  <w:hideMark/>
                </w:tcPr>
                <w:p w14:paraId="7F58A6A2" w14:textId="77777777" w:rsidR="00D128FB" w:rsidRPr="00631F8B" w:rsidRDefault="00D128FB" w:rsidP="006E2051">
                  <w:r w:rsidRPr="00631F8B">
                    <w:t>«dataType»</w:t>
                  </w:r>
                </w:p>
              </w:tc>
            </w:tr>
          </w:tbl>
          <w:p w14:paraId="4A76FE62" w14:textId="77777777" w:rsidR="00D128FB" w:rsidRPr="00631F8B" w:rsidRDefault="00D128FB" w:rsidP="006E2051"/>
        </w:tc>
      </w:tr>
      <w:tr w:rsidR="00D128FB" w:rsidRPr="00631F8B" w14:paraId="68E85E6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6513DA" w14:textId="77777777" w:rsidR="00D128FB" w:rsidRPr="00631F8B" w:rsidRDefault="00D128FB" w:rsidP="006E2051">
            <w:r w:rsidRPr="00631F8B">
              <w:rPr>
                <w:b/>
                <w:bCs/>
              </w:rPr>
              <w:t>Attribuut: heightReference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6C2FB9B6" w14:textId="77777777" w:rsidTr="006E2051">
              <w:trPr>
                <w:tblHeader/>
                <w:tblCellSpacing w:w="0" w:type="dxa"/>
              </w:trPr>
              <w:tc>
                <w:tcPr>
                  <w:tcW w:w="360" w:type="dxa"/>
                  <w:hideMark/>
                </w:tcPr>
                <w:p w14:paraId="09B76FB6" w14:textId="77777777" w:rsidR="00D128FB" w:rsidRPr="00631F8B" w:rsidRDefault="00D128FB" w:rsidP="006E2051">
                  <w:r w:rsidRPr="00631F8B">
                    <w:t> </w:t>
                  </w:r>
                </w:p>
              </w:tc>
              <w:tc>
                <w:tcPr>
                  <w:tcW w:w="1500" w:type="dxa"/>
                  <w:hideMark/>
                </w:tcPr>
                <w:p w14:paraId="5D45409A" w14:textId="77777777" w:rsidR="00D128FB" w:rsidRPr="00631F8B" w:rsidRDefault="00D128FB" w:rsidP="006E2051">
                  <w:r w:rsidRPr="00631F8B">
                    <w:t>Naam:</w:t>
                  </w:r>
                </w:p>
              </w:tc>
              <w:tc>
                <w:tcPr>
                  <w:tcW w:w="0" w:type="auto"/>
                  <w:hideMark/>
                </w:tcPr>
                <w:p w14:paraId="44CC4995" w14:textId="77777777" w:rsidR="00D128FB" w:rsidRPr="00631F8B" w:rsidRDefault="00D128FB" w:rsidP="006E2051">
                  <w:r w:rsidRPr="00631F8B">
                    <w:t xml:space="preserve">Height reference </w:t>
                  </w:r>
                </w:p>
              </w:tc>
            </w:tr>
            <w:tr w:rsidR="00D128FB" w:rsidRPr="00631F8B" w14:paraId="13D5CA40" w14:textId="77777777" w:rsidTr="006E2051">
              <w:trPr>
                <w:tblHeader/>
                <w:tblCellSpacing w:w="0" w:type="dxa"/>
              </w:trPr>
              <w:tc>
                <w:tcPr>
                  <w:tcW w:w="360" w:type="dxa"/>
                  <w:hideMark/>
                </w:tcPr>
                <w:p w14:paraId="7DF45A1F" w14:textId="77777777" w:rsidR="00D128FB" w:rsidRPr="00631F8B" w:rsidRDefault="00D128FB" w:rsidP="006E2051">
                  <w:r w:rsidRPr="00631F8B">
                    <w:t> </w:t>
                  </w:r>
                </w:p>
              </w:tc>
              <w:tc>
                <w:tcPr>
                  <w:tcW w:w="1500" w:type="dxa"/>
                  <w:hideMark/>
                </w:tcPr>
                <w:p w14:paraId="223263C1" w14:textId="77777777" w:rsidR="00D128FB" w:rsidRPr="00631F8B" w:rsidRDefault="00D128FB" w:rsidP="006E2051">
                  <w:r w:rsidRPr="00631F8B">
                    <w:t>Type:</w:t>
                  </w:r>
                </w:p>
              </w:tc>
              <w:tc>
                <w:tcPr>
                  <w:tcW w:w="0" w:type="auto"/>
                  <w:hideMark/>
                </w:tcPr>
                <w:p w14:paraId="0229ACC6" w14:textId="77777777" w:rsidR="00D128FB" w:rsidRPr="00631F8B" w:rsidRDefault="00D128FB" w:rsidP="006E2051">
                  <w:r w:rsidRPr="00631F8B">
                    <w:t>ElevationReferenceValue</w:t>
                  </w:r>
                </w:p>
              </w:tc>
            </w:tr>
            <w:tr w:rsidR="00D128FB" w:rsidRPr="00074262" w14:paraId="0EC39B8A" w14:textId="77777777" w:rsidTr="006E2051">
              <w:trPr>
                <w:tblHeader/>
                <w:tblCellSpacing w:w="0" w:type="dxa"/>
              </w:trPr>
              <w:tc>
                <w:tcPr>
                  <w:tcW w:w="360" w:type="dxa"/>
                  <w:hideMark/>
                </w:tcPr>
                <w:p w14:paraId="0BBCB413" w14:textId="77777777" w:rsidR="00D128FB" w:rsidRPr="00631F8B" w:rsidRDefault="00D128FB" w:rsidP="006E2051">
                  <w:r w:rsidRPr="00631F8B">
                    <w:t> </w:t>
                  </w:r>
                </w:p>
              </w:tc>
              <w:tc>
                <w:tcPr>
                  <w:tcW w:w="1500" w:type="dxa"/>
                  <w:hideMark/>
                </w:tcPr>
                <w:p w14:paraId="6154F792" w14:textId="77777777" w:rsidR="00D128FB" w:rsidRPr="00631F8B" w:rsidRDefault="00D128FB" w:rsidP="006E2051">
                  <w:r w:rsidRPr="00631F8B">
                    <w:t>Definitie:</w:t>
                  </w:r>
                </w:p>
              </w:tc>
              <w:tc>
                <w:tcPr>
                  <w:tcW w:w="0" w:type="auto"/>
                  <w:hideMark/>
                </w:tcPr>
                <w:p w14:paraId="13AA7E7F" w14:textId="77777777" w:rsidR="00D128FB" w:rsidRPr="00D128FB" w:rsidRDefault="00D128FB" w:rsidP="006E2051">
                  <w:pPr>
                    <w:rPr>
                      <w:lang w:val="en-GB"/>
                    </w:rPr>
                  </w:pPr>
                  <w:r w:rsidRPr="00D128FB">
                    <w:rPr>
                      <w:lang w:val="en-GB"/>
                    </w:rPr>
                    <w:t xml:space="preserve">Element used as the high reference. </w:t>
                  </w:r>
                </w:p>
              </w:tc>
            </w:tr>
            <w:tr w:rsidR="00D128FB" w:rsidRPr="00074262" w14:paraId="069A6C0D" w14:textId="77777777" w:rsidTr="006E2051">
              <w:trPr>
                <w:tblHeader/>
                <w:tblCellSpacing w:w="0" w:type="dxa"/>
              </w:trPr>
              <w:tc>
                <w:tcPr>
                  <w:tcW w:w="360" w:type="dxa"/>
                  <w:hideMark/>
                </w:tcPr>
                <w:p w14:paraId="0132C8F7" w14:textId="77777777" w:rsidR="00D128FB" w:rsidRPr="00D128FB" w:rsidRDefault="00D128FB" w:rsidP="006E2051">
                  <w:pPr>
                    <w:rPr>
                      <w:lang w:val="en-GB"/>
                    </w:rPr>
                  </w:pPr>
                  <w:r w:rsidRPr="00D128FB">
                    <w:rPr>
                      <w:lang w:val="en-GB"/>
                    </w:rPr>
                    <w:t> </w:t>
                  </w:r>
                </w:p>
              </w:tc>
              <w:tc>
                <w:tcPr>
                  <w:tcW w:w="1500" w:type="dxa"/>
                  <w:hideMark/>
                </w:tcPr>
                <w:p w14:paraId="14545851" w14:textId="77777777" w:rsidR="00D128FB" w:rsidRPr="00631F8B" w:rsidRDefault="00D128FB" w:rsidP="006E2051">
                  <w:r w:rsidRPr="00631F8B">
                    <w:t>Omschrijving:</w:t>
                  </w:r>
                </w:p>
              </w:tc>
              <w:tc>
                <w:tcPr>
                  <w:tcW w:w="0" w:type="auto"/>
                  <w:hideMark/>
                </w:tcPr>
                <w:p w14:paraId="02CCD1D4" w14:textId="77777777" w:rsidR="00D128FB" w:rsidRPr="00D128FB" w:rsidRDefault="00D128FB" w:rsidP="006E2051">
                  <w:pPr>
                    <w:rPr>
                      <w:lang w:val="en-GB"/>
                    </w:rPr>
                  </w:pPr>
                  <w:r w:rsidRPr="00D128FB">
                    <w:rPr>
                      <w:lang w:val="en-GB"/>
                    </w:rPr>
                    <w:t>EXAMPLE: The height of the building has been captured up to the top of building.</w:t>
                  </w:r>
                </w:p>
              </w:tc>
            </w:tr>
            <w:tr w:rsidR="00D128FB" w:rsidRPr="00631F8B" w14:paraId="56990488" w14:textId="77777777" w:rsidTr="006E2051">
              <w:trPr>
                <w:tblHeader/>
                <w:tblCellSpacing w:w="0" w:type="dxa"/>
              </w:trPr>
              <w:tc>
                <w:tcPr>
                  <w:tcW w:w="360" w:type="dxa"/>
                  <w:hideMark/>
                </w:tcPr>
                <w:p w14:paraId="6D2FE921" w14:textId="77777777" w:rsidR="00D128FB" w:rsidRPr="00D128FB" w:rsidRDefault="00D128FB" w:rsidP="006E2051">
                  <w:pPr>
                    <w:rPr>
                      <w:lang w:val="en-GB"/>
                    </w:rPr>
                  </w:pPr>
                  <w:r w:rsidRPr="00D128FB">
                    <w:rPr>
                      <w:lang w:val="en-GB"/>
                    </w:rPr>
                    <w:t> </w:t>
                  </w:r>
                </w:p>
              </w:tc>
              <w:tc>
                <w:tcPr>
                  <w:tcW w:w="1500" w:type="dxa"/>
                  <w:hideMark/>
                </w:tcPr>
                <w:p w14:paraId="620F8B3A" w14:textId="77777777" w:rsidR="00D128FB" w:rsidRPr="00631F8B" w:rsidRDefault="00D128FB" w:rsidP="006E2051">
                  <w:r w:rsidRPr="00631F8B">
                    <w:t>Multipliciteit:</w:t>
                  </w:r>
                </w:p>
              </w:tc>
              <w:tc>
                <w:tcPr>
                  <w:tcW w:w="0" w:type="auto"/>
                  <w:hideMark/>
                </w:tcPr>
                <w:p w14:paraId="095D2D21" w14:textId="77777777" w:rsidR="00D128FB" w:rsidRPr="00631F8B" w:rsidRDefault="00D128FB" w:rsidP="006E2051">
                  <w:r w:rsidRPr="00631F8B">
                    <w:t>1</w:t>
                  </w:r>
                </w:p>
              </w:tc>
            </w:tr>
            <w:tr w:rsidR="00D128FB" w:rsidRPr="00631F8B" w14:paraId="2CE213BE" w14:textId="77777777" w:rsidTr="006E2051">
              <w:trPr>
                <w:tblHeader/>
                <w:tblCellSpacing w:w="0" w:type="dxa"/>
              </w:trPr>
              <w:tc>
                <w:tcPr>
                  <w:tcW w:w="360" w:type="dxa"/>
                  <w:hideMark/>
                </w:tcPr>
                <w:p w14:paraId="474FC26D" w14:textId="77777777" w:rsidR="00D128FB" w:rsidRPr="00631F8B" w:rsidRDefault="00D128FB" w:rsidP="006E2051">
                  <w:r w:rsidRPr="00631F8B">
                    <w:t> </w:t>
                  </w:r>
                </w:p>
              </w:tc>
              <w:tc>
                <w:tcPr>
                  <w:tcW w:w="1500" w:type="dxa"/>
                  <w:hideMark/>
                </w:tcPr>
                <w:p w14:paraId="59E2B473" w14:textId="77777777" w:rsidR="00D128FB" w:rsidRPr="00631F8B" w:rsidRDefault="00D128FB" w:rsidP="006E2051">
                  <w:r w:rsidRPr="00631F8B">
                    <w:t>Stereotypes:</w:t>
                  </w:r>
                </w:p>
              </w:tc>
              <w:tc>
                <w:tcPr>
                  <w:tcW w:w="0" w:type="auto"/>
                  <w:hideMark/>
                </w:tcPr>
                <w:p w14:paraId="69318C59" w14:textId="77777777" w:rsidR="00D128FB" w:rsidRPr="00631F8B" w:rsidRDefault="00D128FB" w:rsidP="006E2051">
                  <w:r w:rsidRPr="00631F8B">
                    <w:t>«voidable»</w:t>
                  </w:r>
                </w:p>
              </w:tc>
            </w:tr>
          </w:tbl>
          <w:p w14:paraId="781C1897" w14:textId="77777777" w:rsidR="00D128FB" w:rsidRPr="00631F8B" w:rsidRDefault="00D128FB" w:rsidP="006E2051"/>
        </w:tc>
      </w:tr>
      <w:tr w:rsidR="00D128FB" w:rsidRPr="00631F8B" w14:paraId="199D1960"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797D17" w14:textId="77777777" w:rsidR="00D128FB" w:rsidRPr="00631F8B" w:rsidRDefault="00D128FB" w:rsidP="006E2051">
            <w:r w:rsidRPr="00631F8B">
              <w:rPr>
                <w:b/>
                <w:bCs/>
              </w:rPr>
              <w:t>Attribuut: lowReference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16ADA8FD" w14:textId="77777777" w:rsidTr="006E2051">
              <w:trPr>
                <w:tblHeader/>
                <w:tblCellSpacing w:w="0" w:type="dxa"/>
              </w:trPr>
              <w:tc>
                <w:tcPr>
                  <w:tcW w:w="360" w:type="dxa"/>
                  <w:hideMark/>
                </w:tcPr>
                <w:p w14:paraId="10C0AAA2" w14:textId="77777777" w:rsidR="00D128FB" w:rsidRPr="00631F8B" w:rsidRDefault="00D128FB" w:rsidP="006E2051">
                  <w:r w:rsidRPr="00631F8B">
                    <w:t> </w:t>
                  </w:r>
                </w:p>
              </w:tc>
              <w:tc>
                <w:tcPr>
                  <w:tcW w:w="1500" w:type="dxa"/>
                  <w:hideMark/>
                </w:tcPr>
                <w:p w14:paraId="4A5EC312" w14:textId="77777777" w:rsidR="00D128FB" w:rsidRPr="00631F8B" w:rsidRDefault="00D128FB" w:rsidP="006E2051">
                  <w:r w:rsidRPr="00631F8B">
                    <w:t>Naam:</w:t>
                  </w:r>
                </w:p>
              </w:tc>
              <w:tc>
                <w:tcPr>
                  <w:tcW w:w="0" w:type="auto"/>
                  <w:hideMark/>
                </w:tcPr>
                <w:p w14:paraId="306E688D" w14:textId="77777777" w:rsidR="00D128FB" w:rsidRPr="00631F8B" w:rsidRDefault="00D128FB" w:rsidP="006E2051">
                  <w:r w:rsidRPr="00631F8B">
                    <w:t xml:space="preserve">Low reference </w:t>
                  </w:r>
                </w:p>
              </w:tc>
            </w:tr>
            <w:tr w:rsidR="00D128FB" w:rsidRPr="00631F8B" w14:paraId="75073A59" w14:textId="77777777" w:rsidTr="006E2051">
              <w:trPr>
                <w:tblHeader/>
                <w:tblCellSpacing w:w="0" w:type="dxa"/>
              </w:trPr>
              <w:tc>
                <w:tcPr>
                  <w:tcW w:w="360" w:type="dxa"/>
                  <w:hideMark/>
                </w:tcPr>
                <w:p w14:paraId="1F38BB7E" w14:textId="77777777" w:rsidR="00D128FB" w:rsidRPr="00631F8B" w:rsidRDefault="00D128FB" w:rsidP="006E2051">
                  <w:r w:rsidRPr="00631F8B">
                    <w:t> </w:t>
                  </w:r>
                </w:p>
              </w:tc>
              <w:tc>
                <w:tcPr>
                  <w:tcW w:w="1500" w:type="dxa"/>
                  <w:hideMark/>
                </w:tcPr>
                <w:p w14:paraId="5E7D927C" w14:textId="77777777" w:rsidR="00D128FB" w:rsidRPr="00631F8B" w:rsidRDefault="00D128FB" w:rsidP="006E2051">
                  <w:r w:rsidRPr="00631F8B">
                    <w:t>Type:</w:t>
                  </w:r>
                </w:p>
              </w:tc>
              <w:tc>
                <w:tcPr>
                  <w:tcW w:w="0" w:type="auto"/>
                  <w:hideMark/>
                </w:tcPr>
                <w:p w14:paraId="1269845A" w14:textId="77777777" w:rsidR="00D128FB" w:rsidRPr="00631F8B" w:rsidRDefault="00D128FB" w:rsidP="006E2051">
                  <w:r w:rsidRPr="00631F8B">
                    <w:t>ElevationReferenceValue</w:t>
                  </w:r>
                </w:p>
              </w:tc>
            </w:tr>
            <w:tr w:rsidR="00D128FB" w:rsidRPr="00074262" w14:paraId="4CBC63A0" w14:textId="77777777" w:rsidTr="006E2051">
              <w:trPr>
                <w:tblHeader/>
                <w:tblCellSpacing w:w="0" w:type="dxa"/>
              </w:trPr>
              <w:tc>
                <w:tcPr>
                  <w:tcW w:w="360" w:type="dxa"/>
                  <w:hideMark/>
                </w:tcPr>
                <w:p w14:paraId="31565761" w14:textId="77777777" w:rsidR="00D128FB" w:rsidRPr="00631F8B" w:rsidRDefault="00D128FB" w:rsidP="006E2051">
                  <w:r w:rsidRPr="00631F8B">
                    <w:t> </w:t>
                  </w:r>
                </w:p>
              </w:tc>
              <w:tc>
                <w:tcPr>
                  <w:tcW w:w="1500" w:type="dxa"/>
                  <w:hideMark/>
                </w:tcPr>
                <w:p w14:paraId="5862DF35" w14:textId="77777777" w:rsidR="00D128FB" w:rsidRPr="00631F8B" w:rsidRDefault="00D128FB" w:rsidP="006E2051">
                  <w:r w:rsidRPr="00631F8B">
                    <w:t>Definitie:</w:t>
                  </w:r>
                </w:p>
              </w:tc>
              <w:tc>
                <w:tcPr>
                  <w:tcW w:w="0" w:type="auto"/>
                  <w:hideMark/>
                </w:tcPr>
                <w:p w14:paraId="6419CC38" w14:textId="77777777" w:rsidR="00D128FB" w:rsidRPr="00D128FB" w:rsidRDefault="00D128FB" w:rsidP="006E2051">
                  <w:pPr>
                    <w:rPr>
                      <w:lang w:val="en-GB"/>
                    </w:rPr>
                  </w:pPr>
                  <w:r w:rsidRPr="00D128FB">
                    <w:rPr>
                      <w:lang w:val="en-GB"/>
                    </w:rPr>
                    <w:t xml:space="preserve">Element as the low reference. </w:t>
                  </w:r>
                </w:p>
              </w:tc>
            </w:tr>
            <w:tr w:rsidR="00D128FB" w:rsidRPr="00074262" w14:paraId="16EFB870" w14:textId="77777777" w:rsidTr="006E2051">
              <w:trPr>
                <w:tblHeader/>
                <w:tblCellSpacing w:w="0" w:type="dxa"/>
              </w:trPr>
              <w:tc>
                <w:tcPr>
                  <w:tcW w:w="360" w:type="dxa"/>
                  <w:hideMark/>
                </w:tcPr>
                <w:p w14:paraId="7246BE73" w14:textId="77777777" w:rsidR="00D128FB" w:rsidRPr="00D128FB" w:rsidRDefault="00D128FB" w:rsidP="006E2051">
                  <w:pPr>
                    <w:rPr>
                      <w:lang w:val="en-GB"/>
                    </w:rPr>
                  </w:pPr>
                  <w:r w:rsidRPr="00D128FB">
                    <w:rPr>
                      <w:lang w:val="en-GB"/>
                    </w:rPr>
                    <w:t> </w:t>
                  </w:r>
                </w:p>
              </w:tc>
              <w:tc>
                <w:tcPr>
                  <w:tcW w:w="1500" w:type="dxa"/>
                  <w:hideMark/>
                </w:tcPr>
                <w:p w14:paraId="1F052D01" w14:textId="77777777" w:rsidR="00D128FB" w:rsidRPr="00631F8B" w:rsidRDefault="00D128FB" w:rsidP="006E2051">
                  <w:r w:rsidRPr="00631F8B">
                    <w:t>Omschrijving:</w:t>
                  </w:r>
                </w:p>
              </w:tc>
              <w:tc>
                <w:tcPr>
                  <w:tcW w:w="0" w:type="auto"/>
                  <w:hideMark/>
                </w:tcPr>
                <w:p w14:paraId="249C3025" w14:textId="77777777" w:rsidR="00D128FB" w:rsidRPr="00D128FB" w:rsidRDefault="00D128FB" w:rsidP="006E2051">
                  <w:pPr>
                    <w:rPr>
                      <w:lang w:val="en-GB"/>
                    </w:rPr>
                  </w:pPr>
                  <w:r w:rsidRPr="00D128FB">
                    <w:rPr>
                      <w:lang w:val="en-GB"/>
                    </w:rPr>
                    <w:t>EXAMPLE: the height of the building has been captured from its the lowest ground point.</w:t>
                  </w:r>
                </w:p>
              </w:tc>
            </w:tr>
            <w:tr w:rsidR="00D128FB" w:rsidRPr="00631F8B" w14:paraId="6E0D816A" w14:textId="77777777" w:rsidTr="006E2051">
              <w:trPr>
                <w:tblHeader/>
                <w:tblCellSpacing w:w="0" w:type="dxa"/>
              </w:trPr>
              <w:tc>
                <w:tcPr>
                  <w:tcW w:w="360" w:type="dxa"/>
                  <w:hideMark/>
                </w:tcPr>
                <w:p w14:paraId="05834E9F" w14:textId="77777777" w:rsidR="00D128FB" w:rsidRPr="00D128FB" w:rsidRDefault="00D128FB" w:rsidP="006E2051">
                  <w:pPr>
                    <w:rPr>
                      <w:lang w:val="en-GB"/>
                    </w:rPr>
                  </w:pPr>
                  <w:r w:rsidRPr="00D128FB">
                    <w:rPr>
                      <w:lang w:val="en-GB"/>
                    </w:rPr>
                    <w:t> </w:t>
                  </w:r>
                </w:p>
              </w:tc>
              <w:tc>
                <w:tcPr>
                  <w:tcW w:w="1500" w:type="dxa"/>
                  <w:hideMark/>
                </w:tcPr>
                <w:p w14:paraId="196BEA81" w14:textId="77777777" w:rsidR="00D128FB" w:rsidRPr="00631F8B" w:rsidRDefault="00D128FB" w:rsidP="006E2051">
                  <w:r w:rsidRPr="00631F8B">
                    <w:t>Multipliciteit:</w:t>
                  </w:r>
                </w:p>
              </w:tc>
              <w:tc>
                <w:tcPr>
                  <w:tcW w:w="0" w:type="auto"/>
                  <w:hideMark/>
                </w:tcPr>
                <w:p w14:paraId="5C1007F1" w14:textId="77777777" w:rsidR="00D128FB" w:rsidRPr="00631F8B" w:rsidRDefault="00D128FB" w:rsidP="006E2051">
                  <w:r w:rsidRPr="00631F8B">
                    <w:t>1</w:t>
                  </w:r>
                </w:p>
              </w:tc>
            </w:tr>
            <w:tr w:rsidR="00D128FB" w:rsidRPr="00631F8B" w14:paraId="5F6D786E" w14:textId="77777777" w:rsidTr="006E2051">
              <w:trPr>
                <w:tblHeader/>
                <w:tblCellSpacing w:w="0" w:type="dxa"/>
              </w:trPr>
              <w:tc>
                <w:tcPr>
                  <w:tcW w:w="360" w:type="dxa"/>
                  <w:hideMark/>
                </w:tcPr>
                <w:p w14:paraId="172AA9AF" w14:textId="77777777" w:rsidR="00D128FB" w:rsidRPr="00631F8B" w:rsidRDefault="00D128FB" w:rsidP="006E2051">
                  <w:r w:rsidRPr="00631F8B">
                    <w:t> </w:t>
                  </w:r>
                </w:p>
              </w:tc>
              <w:tc>
                <w:tcPr>
                  <w:tcW w:w="1500" w:type="dxa"/>
                  <w:hideMark/>
                </w:tcPr>
                <w:p w14:paraId="5ABC60E2" w14:textId="77777777" w:rsidR="00D128FB" w:rsidRPr="00631F8B" w:rsidRDefault="00D128FB" w:rsidP="006E2051">
                  <w:r w:rsidRPr="00631F8B">
                    <w:t>Stereotypes:</w:t>
                  </w:r>
                </w:p>
              </w:tc>
              <w:tc>
                <w:tcPr>
                  <w:tcW w:w="0" w:type="auto"/>
                  <w:hideMark/>
                </w:tcPr>
                <w:p w14:paraId="07DDB4CB" w14:textId="77777777" w:rsidR="00D128FB" w:rsidRPr="00631F8B" w:rsidRDefault="00D128FB" w:rsidP="006E2051">
                  <w:r w:rsidRPr="00631F8B">
                    <w:t>«voidable»</w:t>
                  </w:r>
                </w:p>
              </w:tc>
            </w:tr>
          </w:tbl>
          <w:p w14:paraId="05B20601" w14:textId="77777777" w:rsidR="00D128FB" w:rsidRPr="00631F8B" w:rsidRDefault="00D128FB" w:rsidP="006E2051"/>
        </w:tc>
      </w:tr>
      <w:tr w:rsidR="00D128FB" w:rsidRPr="00631F8B" w14:paraId="36F33F6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E33684" w14:textId="77777777" w:rsidR="00D128FB" w:rsidRPr="00631F8B" w:rsidRDefault="00D128FB" w:rsidP="006E2051">
            <w:r w:rsidRPr="00631F8B">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7E194327" w14:textId="77777777" w:rsidTr="006E2051">
              <w:trPr>
                <w:tblHeader/>
                <w:tblCellSpacing w:w="0" w:type="dxa"/>
              </w:trPr>
              <w:tc>
                <w:tcPr>
                  <w:tcW w:w="360" w:type="dxa"/>
                  <w:hideMark/>
                </w:tcPr>
                <w:p w14:paraId="39AF3A19" w14:textId="77777777" w:rsidR="00D128FB" w:rsidRPr="00631F8B" w:rsidRDefault="00D128FB" w:rsidP="006E2051">
                  <w:r w:rsidRPr="00631F8B">
                    <w:t> </w:t>
                  </w:r>
                </w:p>
              </w:tc>
              <w:tc>
                <w:tcPr>
                  <w:tcW w:w="1500" w:type="dxa"/>
                  <w:hideMark/>
                </w:tcPr>
                <w:p w14:paraId="1254AA40" w14:textId="77777777" w:rsidR="00D128FB" w:rsidRPr="00631F8B" w:rsidRDefault="00D128FB" w:rsidP="006E2051">
                  <w:r w:rsidRPr="00631F8B">
                    <w:t>Naam:</w:t>
                  </w:r>
                </w:p>
              </w:tc>
              <w:tc>
                <w:tcPr>
                  <w:tcW w:w="0" w:type="auto"/>
                  <w:hideMark/>
                </w:tcPr>
                <w:p w14:paraId="55141292" w14:textId="77777777" w:rsidR="00D128FB" w:rsidRPr="00631F8B" w:rsidRDefault="00D128FB" w:rsidP="006E2051">
                  <w:r w:rsidRPr="00631F8B">
                    <w:t xml:space="preserve">Status </w:t>
                  </w:r>
                </w:p>
              </w:tc>
            </w:tr>
            <w:tr w:rsidR="00D128FB" w:rsidRPr="00631F8B" w14:paraId="381F21CB" w14:textId="77777777" w:rsidTr="006E2051">
              <w:trPr>
                <w:tblHeader/>
                <w:tblCellSpacing w:w="0" w:type="dxa"/>
              </w:trPr>
              <w:tc>
                <w:tcPr>
                  <w:tcW w:w="360" w:type="dxa"/>
                  <w:hideMark/>
                </w:tcPr>
                <w:p w14:paraId="2A322063" w14:textId="77777777" w:rsidR="00D128FB" w:rsidRPr="00631F8B" w:rsidRDefault="00D128FB" w:rsidP="006E2051">
                  <w:r w:rsidRPr="00631F8B">
                    <w:t> </w:t>
                  </w:r>
                </w:p>
              </w:tc>
              <w:tc>
                <w:tcPr>
                  <w:tcW w:w="1500" w:type="dxa"/>
                  <w:hideMark/>
                </w:tcPr>
                <w:p w14:paraId="60113B1F" w14:textId="77777777" w:rsidR="00D128FB" w:rsidRPr="00631F8B" w:rsidRDefault="00D128FB" w:rsidP="006E2051">
                  <w:r w:rsidRPr="00631F8B">
                    <w:t>Type:</w:t>
                  </w:r>
                </w:p>
              </w:tc>
              <w:tc>
                <w:tcPr>
                  <w:tcW w:w="0" w:type="auto"/>
                  <w:hideMark/>
                </w:tcPr>
                <w:p w14:paraId="10160734" w14:textId="77777777" w:rsidR="00D128FB" w:rsidRPr="00631F8B" w:rsidRDefault="00D128FB" w:rsidP="006E2051">
                  <w:r w:rsidRPr="00631F8B">
                    <w:t>HeightStatusValue</w:t>
                  </w:r>
                </w:p>
              </w:tc>
            </w:tr>
            <w:tr w:rsidR="00D128FB" w:rsidRPr="00074262" w14:paraId="0A0208BC" w14:textId="77777777" w:rsidTr="006E2051">
              <w:trPr>
                <w:tblHeader/>
                <w:tblCellSpacing w:w="0" w:type="dxa"/>
              </w:trPr>
              <w:tc>
                <w:tcPr>
                  <w:tcW w:w="360" w:type="dxa"/>
                  <w:hideMark/>
                </w:tcPr>
                <w:p w14:paraId="1D6042AA" w14:textId="77777777" w:rsidR="00D128FB" w:rsidRPr="00631F8B" w:rsidRDefault="00D128FB" w:rsidP="006E2051">
                  <w:r w:rsidRPr="00631F8B">
                    <w:t> </w:t>
                  </w:r>
                </w:p>
              </w:tc>
              <w:tc>
                <w:tcPr>
                  <w:tcW w:w="1500" w:type="dxa"/>
                  <w:hideMark/>
                </w:tcPr>
                <w:p w14:paraId="10EA260A" w14:textId="77777777" w:rsidR="00D128FB" w:rsidRPr="00631F8B" w:rsidRDefault="00D128FB" w:rsidP="006E2051">
                  <w:r w:rsidRPr="00631F8B">
                    <w:t>Definitie:</w:t>
                  </w:r>
                </w:p>
              </w:tc>
              <w:tc>
                <w:tcPr>
                  <w:tcW w:w="0" w:type="auto"/>
                  <w:hideMark/>
                </w:tcPr>
                <w:p w14:paraId="01C1FC8B" w14:textId="77777777" w:rsidR="00D128FB" w:rsidRPr="00D128FB" w:rsidRDefault="00D128FB" w:rsidP="006E2051">
                  <w:pPr>
                    <w:rPr>
                      <w:lang w:val="en-GB"/>
                    </w:rPr>
                  </w:pPr>
                  <w:r w:rsidRPr="00D128FB">
                    <w:rPr>
                      <w:lang w:val="en-GB"/>
                    </w:rPr>
                    <w:t xml:space="preserve">The way the height has been captured. </w:t>
                  </w:r>
                </w:p>
              </w:tc>
            </w:tr>
            <w:tr w:rsidR="00D128FB" w:rsidRPr="00631F8B" w14:paraId="4419C9D7" w14:textId="77777777" w:rsidTr="006E2051">
              <w:trPr>
                <w:tblHeader/>
                <w:tblCellSpacing w:w="0" w:type="dxa"/>
              </w:trPr>
              <w:tc>
                <w:tcPr>
                  <w:tcW w:w="360" w:type="dxa"/>
                  <w:hideMark/>
                </w:tcPr>
                <w:p w14:paraId="0B15DC89" w14:textId="77777777" w:rsidR="00D128FB" w:rsidRPr="00D128FB" w:rsidRDefault="00D128FB" w:rsidP="006E2051">
                  <w:pPr>
                    <w:rPr>
                      <w:lang w:val="en-GB"/>
                    </w:rPr>
                  </w:pPr>
                  <w:r w:rsidRPr="00D128FB">
                    <w:rPr>
                      <w:lang w:val="en-GB"/>
                    </w:rPr>
                    <w:t> </w:t>
                  </w:r>
                </w:p>
              </w:tc>
              <w:tc>
                <w:tcPr>
                  <w:tcW w:w="1500" w:type="dxa"/>
                  <w:hideMark/>
                </w:tcPr>
                <w:p w14:paraId="60BA1BC5" w14:textId="77777777" w:rsidR="00D128FB" w:rsidRPr="00631F8B" w:rsidRDefault="00D128FB" w:rsidP="006E2051">
                  <w:r w:rsidRPr="00631F8B">
                    <w:t>Multipliciteit:</w:t>
                  </w:r>
                </w:p>
              </w:tc>
              <w:tc>
                <w:tcPr>
                  <w:tcW w:w="0" w:type="auto"/>
                  <w:hideMark/>
                </w:tcPr>
                <w:p w14:paraId="5EC8455C" w14:textId="77777777" w:rsidR="00D128FB" w:rsidRPr="00631F8B" w:rsidRDefault="00D128FB" w:rsidP="006E2051">
                  <w:r w:rsidRPr="00631F8B">
                    <w:t>1</w:t>
                  </w:r>
                </w:p>
              </w:tc>
            </w:tr>
            <w:tr w:rsidR="00D128FB" w:rsidRPr="00631F8B" w14:paraId="77A9B8AA" w14:textId="77777777" w:rsidTr="006E2051">
              <w:trPr>
                <w:tblHeader/>
                <w:tblCellSpacing w:w="0" w:type="dxa"/>
              </w:trPr>
              <w:tc>
                <w:tcPr>
                  <w:tcW w:w="360" w:type="dxa"/>
                  <w:hideMark/>
                </w:tcPr>
                <w:p w14:paraId="2C611AC4" w14:textId="77777777" w:rsidR="00D128FB" w:rsidRPr="00631F8B" w:rsidRDefault="00D128FB" w:rsidP="006E2051">
                  <w:r w:rsidRPr="00631F8B">
                    <w:t> </w:t>
                  </w:r>
                </w:p>
              </w:tc>
              <w:tc>
                <w:tcPr>
                  <w:tcW w:w="1500" w:type="dxa"/>
                  <w:hideMark/>
                </w:tcPr>
                <w:p w14:paraId="244CACFE" w14:textId="77777777" w:rsidR="00D128FB" w:rsidRPr="00631F8B" w:rsidRDefault="00D128FB" w:rsidP="006E2051">
                  <w:r w:rsidRPr="00631F8B">
                    <w:t>Stereotypes:</w:t>
                  </w:r>
                </w:p>
              </w:tc>
              <w:tc>
                <w:tcPr>
                  <w:tcW w:w="0" w:type="auto"/>
                  <w:hideMark/>
                </w:tcPr>
                <w:p w14:paraId="2C95534F" w14:textId="77777777" w:rsidR="00D128FB" w:rsidRPr="00631F8B" w:rsidRDefault="00D128FB" w:rsidP="006E2051">
                  <w:r w:rsidRPr="00631F8B">
                    <w:t>«voidable»</w:t>
                  </w:r>
                </w:p>
              </w:tc>
            </w:tr>
          </w:tbl>
          <w:p w14:paraId="451E5016" w14:textId="77777777" w:rsidR="00D128FB" w:rsidRPr="00631F8B" w:rsidRDefault="00D128FB" w:rsidP="006E2051"/>
        </w:tc>
      </w:tr>
      <w:tr w:rsidR="00D128FB" w:rsidRPr="00631F8B" w14:paraId="7D0CD7F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D4ED80" w14:textId="77777777" w:rsidR="00D128FB" w:rsidRPr="00631F8B" w:rsidRDefault="00D128FB" w:rsidP="006E2051">
            <w:r w:rsidRPr="00631F8B">
              <w:rPr>
                <w:b/>
                <w:bCs/>
              </w:rPr>
              <w:t>Attribuut: 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631F8B" w14:paraId="36F4AB4C" w14:textId="77777777" w:rsidTr="006E2051">
              <w:trPr>
                <w:tblHeader/>
                <w:tblCellSpacing w:w="0" w:type="dxa"/>
              </w:trPr>
              <w:tc>
                <w:tcPr>
                  <w:tcW w:w="360" w:type="dxa"/>
                  <w:hideMark/>
                </w:tcPr>
                <w:p w14:paraId="7FA8041D" w14:textId="77777777" w:rsidR="00D128FB" w:rsidRPr="00631F8B" w:rsidRDefault="00D128FB" w:rsidP="006E2051">
                  <w:r w:rsidRPr="00631F8B">
                    <w:t> </w:t>
                  </w:r>
                </w:p>
              </w:tc>
              <w:tc>
                <w:tcPr>
                  <w:tcW w:w="1500" w:type="dxa"/>
                  <w:hideMark/>
                </w:tcPr>
                <w:p w14:paraId="6BB2CAB6" w14:textId="77777777" w:rsidR="00D128FB" w:rsidRPr="00631F8B" w:rsidRDefault="00D128FB" w:rsidP="006E2051">
                  <w:r w:rsidRPr="00631F8B">
                    <w:t>Naam:</w:t>
                  </w:r>
                </w:p>
              </w:tc>
              <w:tc>
                <w:tcPr>
                  <w:tcW w:w="0" w:type="auto"/>
                  <w:hideMark/>
                </w:tcPr>
                <w:p w14:paraId="4517A3D3" w14:textId="77777777" w:rsidR="00D128FB" w:rsidRPr="00631F8B" w:rsidRDefault="00D128FB" w:rsidP="006E2051">
                  <w:r w:rsidRPr="00631F8B">
                    <w:t xml:space="preserve">Value </w:t>
                  </w:r>
                </w:p>
              </w:tc>
            </w:tr>
            <w:tr w:rsidR="00D128FB" w:rsidRPr="00631F8B" w14:paraId="7C4429E6" w14:textId="77777777" w:rsidTr="006E2051">
              <w:trPr>
                <w:tblHeader/>
                <w:tblCellSpacing w:w="0" w:type="dxa"/>
              </w:trPr>
              <w:tc>
                <w:tcPr>
                  <w:tcW w:w="360" w:type="dxa"/>
                  <w:hideMark/>
                </w:tcPr>
                <w:p w14:paraId="635C4DB0" w14:textId="77777777" w:rsidR="00D128FB" w:rsidRPr="00631F8B" w:rsidRDefault="00D128FB" w:rsidP="006E2051">
                  <w:r w:rsidRPr="00631F8B">
                    <w:t> </w:t>
                  </w:r>
                </w:p>
              </w:tc>
              <w:tc>
                <w:tcPr>
                  <w:tcW w:w="1500" w:type="dxa"/>
                  <w:hideMark/>
                </w:tcPr>
                <w:p w14:paraId="671D32ED" w14:textId="77777777" w:rsidR="00D128FB" w:rsidRPr="00631F8B" w:rsidRDefault="00D128FB" w:rsidP="006E2051">
                  <w:r w:rsidRPr="00631F8B">
                    <w:t>Type:</w:t>
                  </w:r>
                </w:p>
              </w:tc>
              <w:tc>
                <w:tcPr>
                  <w:tcW w:w="0" w:type="auto"/>
                  <w:hideMark/>
                </w:tcPr>
                <w:p w14:paraId="66378DB4" w14:textId="77777777" w:rsidR="00D128FB" w:rsidRPr="00631F8B" w:rsidRDefault="00D128FB" w:rsidP="006E2051">
                  <w:r w:rsidRPr="00631F8B">
                    <w:t>Length</w:t>
                  </w:r>
                </w:p>
              </w:tc>
            </w:tr>
            <w:tr w:rsidR="00D128FB" w:rsidRPr="00074262" w14:paraId="3F0801C5" w14:textId="77777777" w:rsidTr="006E2051">
              <w:trPr>
                <w:tblHeader/>
                <w:tblCellSpacing w:w="0" w:type="dxa"/>
              </w:trPr>
              <w:tc>
                <w:tcPr>
                  <w:tcW w:w="360" w:type="dxa"/>
                  <w:hideMark/>
                </w:tcPr>
                <w:p w14:paraId="5E0851E4" w14:textId="77777777" w:rsidR="00D128FB" w:rsidRPr="00631F8B" w:rsidRDefault="00D128FB" w:rsidP="006E2051">
                  <w:r w:rsidRPr="00631F8B">
                    <w:t> </w:t>
                  </w:r>
                </w:p>
              </w:tc>
              <w:tc>
                <w:tcPr>
                  <w:tcW w:w="1500" w:type="dxa"/>
                  <w:hideMark/>
                </w:tcPr>
                <w:p w14:paraId="003A830E" w14:textId="77777777" w:rsidR="00D128FB" w:rsidRPr="00631F8B" w:rsidRDefault="00D128FB" w:rsidP="006E2051">
                  <w:r w:rsidRPr="00631F8B">
                    <w:t>Definitie:</w:t>
                  </w:r>
                </w:p>
              </w:tc>
              <w:tc>
                <w:tcPr>
                  <w:tcW w:w="0" w:type="auto"/>
                  <w:hideMark/>
                </w:tcPr>
                <w:p w14:paraId="5FC260CA" w14:textId="77777777" w:rsidR="00D128FB" w:rsidRPr="00D128FB" w:rsidRDefault="00D128FB" w:rsidP="006E2051">
                  <w:pPr>
                    <w:rPr>
                      <w:lang w:val="en-GB"/>
                    </w:rPr>
                  </w:pPr>
                  <w:r w:rsidRPr="00D128FB">
                    <w:rPr>
                      <w:lang w:val="en-GB"/>
                    </w:rPr>
                    <w:t xml:space="preserve">Value of the height above ground. </w:t>
                  </w:r>
                </w:p>
              </w:tc>
            </w:tr>
            <w:tr w:rsidR="00D128FB" w:rsidRPr="00631F8B" w14:paraId="03C45CB7" w14:textId="77777777" w:rsidTr="006E2051">
              <w:trPr>
                <w:tblHeader/>
                <w:tblCellSpacing w:w="0" w:type="dxa"/>
              </w:trPr>
              <w:tc>
                <w:tcPr>
                  <w:tcW w:w="360" w:type="dxa"/>
                  <w:hideMark/>
                </w:tcPr>
                <w:p w14:paraId="3138C95F" w14:textId="77777777" w:rsidR="00D128FB" w:rsidRPr="00D128FB" w:rsidRDefault="00D128FB" w:rsidP="006E2051">
                  <w:pPr>
                    <w:rPr>
                      <w:lang w:val="en-GB"/>
                    </w:rPr>
                  </w:pPr>
                  <w:r w:rsidRPr="00D128FB">
                    <w:rPr>
                      <w:lang w:val="en-GB"/>
                    </w:rPr>
                    <w:t> </w:t>
                  </w:r>
                </w:p>
              </w:tc>
              <w:tc>
                <w:tcPr>
                  <w:tcW w:w="1500" w:type="dxa"/>
                  <w:hideMark/>
                </w:tcPr>
                <w:p w14:paraId="6A91FD14" w14:textId="77777777" w:rsidR="00D128FB" w:rsidRPr="00631F8B" w:rsidRDefault="00D128FB" w:rsidP="006E2051">
                  <w:r w:rsidRPr="00631F8B">
                    <w:t>Multipliciteit:</w:t>
                  </w:r>
                </w:p>
              </w:tc>
              <w:tc>
                <w:tcPr>
                  <w:tcW w:w="0" w:type="auto"/>
                  <w:hideMark/>
                </w:tcPr>
                <w:p w14:paraId="7DA6D19D" w14:textId="77777777" w:rsidR="00D128FB" w:rsidRPr="00631F8B" w:rsidRDefault="00D128FB" w:rsidP="006E2051">
                  <w:r w:rsidRPr="00631F8B">
                    <w:t>1</w:t>
                  </w:r>
                </w:p>
              </w:tc>
            </w:tr>
          </w:tbl>
          <w:p w14:paraId="1F258284" w14:textId="77777777" w:rsidR="00D128FB" w:rsidRPr="00631F8B" w:rsidRDefault="00D128FB" w:rsidP="006E2051"/>
        </w:tc>
      </w:tr>
      <w:tr w:rsidR="00D128FB" w:rsidRPr="00074262" w14:paraId="753464B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C63303" w14:textId="77777777" w:rsidR="00D128FB" w:rsidRPr="00631F8B" w:rsidRDefault="00D128FB" w:rsidP="006E2051">
            <w:r w:rsidRPr="00631F8B">
              <w:rPr>
                <w:b/>
                <w:bCs/>
              </w:rPr>
              <w:t>Constraint: valueUoMIsMetre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7DCC9AD" w14:textId="77777777" w:rsidTr="006E2051">
              <w:trPr>
                <w:tblHeader/>
                <w:tblCellSpacing w:w="0" w:type="dxa"/>
              </w:trPr>
              <w:tc>
                <w:tcPr>
                  <w:tcW w:w="360" w:type="dxa"/>
                  <w:hideMark/>
                </w:tcPr>
                <w:p w14:paraId="7E9FE5E8" w14:textId="77777777" w:rsidR="00D128FB" w:rsidRPr="00631F8B" w:rsidRDefault="00D128FB" w:rsidP="006E2051">
                  <w:r w:rsidRPr="00631F8B">
                    <w:t> </w:t>
                  </w:r>
                </w:p>
              </w:tc>
              <w:tc>
                <w:tcPr>
                  <w:tcW w:w="1500" w:type="dxa"/>
                  <w:hideMark/>
                </w:tcPr>
                <w:p w14:paraId="5744042B" w14:textId="77777777" w:rsidR="00D128FB" w:rsidRPr="00631F8B" w:rsidRDefault="00D128FB" w:rsidP="006E2051">
                  <w:r w:rsidRPr="00631F8B">
                    <w:t>Natuurlijke taal:</w:t>
                  </w:r>
                </w:p>
              </w:tc>
              <w:tc>
                <w:tcPr>
                  <w:tcW w:w="0" w:type="auto"/>
                  <w:hideMark/>
                </w:tcPr>
                <w:p w14:paraId="6760CE72" w14:textId="77777777" w:rsidR="00D128FB" w:rsidRPr="00D128FB" w:rsidRDefault="00D128FB" w:rsidP="006E2051">
                  <w:pPr>
                    <w:rPr>
                      <w:lang w:val="en-GB"/>
                    </w:rPr>
                  </w:pPr>
                  <w:r w:rsidRPr="00D128FB">
                    <w:rPr>
                      <w:lang w:val="en-GB"/>
                    </w:rPr>
                    <w:t xml:space="preserve">Value shall be in meters. </w:t>
                  </w:r>
                </w:p>
              </w:tc>
            </w:tr>
            <w:tr w:rsidR="00D128FB" w:rsidRPr="00074262" w14:paraId="46A02289" w14:textId="77777777" w:rsidTr="006E2051">
              <w:trPr>
                <w:tblHeader/>
                <w:tblCellSpacing w:w="0" w:type="dxa"/>
              </w:trPr>
              <w:tc>
                <w:tcPr>
                  <w:tcW w:w="360" w:type="dxa"/>
                  <w:hideMark/>
                </w:tcPr>
                <w:p w14:paraId="3C31B8A8" w14:textId="77777777" w:rsidR="00D128FB" w:rsidRPr="00D128FB" w:rsidRDefault="00D128FB" w:rsidP="006E2051">
                  <w:pPr>
                    <w:rPr>
                      <w:lang w:val="en-GB"/>
                    </w:rPr>
                  </w:pPr>
                  <w:r w:rsidRPr="00D128FB">
                    <w:rPr>
                      <w:lang w:val="en-GB"/>
                    </w:rPr>
                    <w:t> </w:t>
                  </w:r>
                </w:p>
              </w:tc>
              <w:tc>
                <w:tcPr>
                  <w:tcW w:w="1500" w:type="dxa"/>
                  <w:hideMark/>
                </w:tcPr>
                <w:p w14:paraId="5A85D175" w14:textId="77777777" w:rsidR="00D128FB" w:rsidRPr="00631F8B" w:rsidRDefault="00D128FB" w:rsidP="006E2051">
                  <w:r w:rsidRPr="00631F8B">
                    <w:t>OCL:</w:t>
                  </w:r>
                </w:p>
              </w:tc>
              <w:tc>
                <w:tcPr>
                  <w:tcW w:w="0" w:type="auto"/>
                  <w:hideMark/>
                </w:tcPr>
                <w:p w14:paraId="5AC159D5" w14:textId="77777777" w:rsidR="00D128FB" w:rsidRPr="00D128FB" w:rsidRDefault="00D128FB" w:rsidP="006E2051">
                  <w:pPr>
                    <w:rPr>
                      <w:lang w:val="en-GB"/>
                    </w:rPr>
                  </w:pPr>
                  <w:r w:rsidRPr="00D128FB">
                    <w:rPr>
                      <w:lang w:val="en-GB"/>
                    </w:rPr>
                    <w:t xml:space="preserve">inv: self.value.uom.uomSymbol='m' </w:t>
                  </w:r>
                </w:p>
              </w:tc>
            </w:tr>
          </w:tbl>
          <w:p w14:paraId="0859B9AA" w14:textId="77777777" w:rsidR="00D128FB" w:rsidRPr="00D128FB" w:rsidRDefault="00D128FB" w:rsidP="006E2051">
            <w:pPr>
              <w:rPr>
                <w:lang w:val="en-GB"/>
              </w:rPr>
            </w:pPr>
          </w:p>
        </w:tc>
      </w:tr>
    </w:tbl>
    <w:p w14:paraId="76084533" w14:textId="77777777" w:rsidR="00D128FB" w:rsidRPr="00631F8B" w:rsidRDefault="00D128FB" w:rsidP="00D128FB">
      <w:pPr>
        <w:pStyle w:val="Kop4"/>
        <w:rPr>
          <w:rFonts w:ascii="Verdana" w:hAnsi="Verdana"/>
          <w:sz w:val="16"/>
          <w:szCs w:val="16"/>
        </w:rPr>
      </w:pPr>
      <w:bookmarkStart w:id="19" w:name="_Toc452122197"/>
      <w:r w:rsidRPr="00631F8B">
        <w:rPr>
          <w:rFonts w:ascii="Verdana" w:hAnsi="Verdana"/>
          <w:sz w:val="16"/>
          <w:szCs w:val="16"/>
        </w:rPr>
        <w:t>Geïmporteerde types (informatief)</w:t>
      </w:r>
      <w:bookmarkEnd w:id="19"/>
    </w:p>
    <w:p w14:paraId="3653A073" w14:textId="77777777" w:rsidR="00D128FB" w:rsidRPr="00631F8B" w:rsidRDefault="00D128FB" w:rsidP="00D128FB">
      <w:pPr>
        <w:pStyle w:val="Normaalweb"/>
        <w:rPr>
          <w:rFonts w:ascii="Verdana" w:eastAsiaTheme="minorEastAsia" w:hAnsi="Verdana"/>
          <w:sz w:val="16"/>
          <w:szCs w:val="16"/>
        </w:rPr>
      </w:pPr>
      <w:r w:rsidRPr="00631F8B">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14:paraId="413F3D69" w14:textId="77777777" w:rsidR="00D128FB" w:rsidRPr="00631F8B" w:rsidRDefault="00D128FB" w:rsidP="00D128FB">
      <w:pPr>
        <w:pStyle w:val="Kop5"/>
        <w:rPr>
          <w:sz w:val="16"/>
          <w:szCs w:val="16"/>
        </w:rPr>
      </w:pPr>
      <w:r w:rsidRPr="00631F8B">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1E88508F"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223B29F" w14:textId="77777777" w:rsidR="00D128FB" w:rsidRPr="00631F8B" w:rsidRDefault="00D128FB" w:rsidP="006E2051">
            <w:pPr>
              <w:spacing w:line="225" w:lineRule="atLeast"/>
            </w:pPr>
            <w:r w:rsidRPr="00631F8B">
              <w:rPr>
                <w:b/>
                <w:bCs/>
              </w:rPr>
              <w:lastRenderedPageBreak/>
              <w:t>ActivityComplex</w:t>
            </w:r>
          </w:p>
        </w:tc>
      </w:tr>
      <w:tr w:rsidR="00D128FB" w:rsidRPr="00074262" w14:paraId="75D71FB2"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2A16949C" w14:textId="77777777" w:rsidTr="006E2051">
              <w:trPr>
                <w:tblHeader/>
                <w:tblCellSpacing w:w="0" w:type="dxa"/>
              </w:trPr>
              <w:tc>
                <w:tcPr>
                  <w:tcW w:w="360" w:type="dxa"/>
                  <w:hideMark/>
                </w:tcPr>
                <w:p w14:paraId="6E874CC5" w14:textId="77777777" w:rsidR="00D128FB" w:rsidRPr="00631F8B" w:rsidRDefault="00D128FB" w:rsidP="006E2051">
                  <w:r w:rsidRPr="00631F8B">
                    <w:t> </w:t>
                  </w:r>
                </w:p>
              </w:tc>
              <w:tc>
                <w:tcPr>
                  <w:tcW w:w="1500" w:type="dxa"/>
                  <w:hideMark/>
                </w:tcPr>
                <w:p w14:paraId="57992510" w14:textId="77777777" w:rsidR="00D128FB" w:rsidRPr="00631F8B" w:rsidRDefault="00D128FB" w:rsidP="006E2051">
                  <w:r w:rsidRPr="00631F8B">
                    <w:t>Package:</w:t>
                  </w:r>
                </w:p>
              </w:tc>
              <w:tc>
                <w:tcPr>
                  <w:tcW w:w="0" w:type="auto"/>
                  <w:hideMark/>
                </w:tcPr>
                <w:p w14:paraId="292FCEA0" w14:textId="77777777" w:rsidR="00D128FB" w:rsidRPr="00D128FB" w:rsidRDefault="00D128FB" w:rsidP="006E2051">
                  <w:pPr>
                    <w:rPr>
                      <w:lang w:val="en-GB"/>
                    </w:rPr>
                  </w:pPr>
                  <w:r w:rsidRPr="00D128FB">
                    <w:rPr>
                      <w:lang w:val="en-GB"/>
                    </w:rPr>
                    <w:t>Activity Complex [Include reference to the document that includes the package, e.g. INSPIRE data specification, ISO standard or the GCM]</w:t>
                  </w:r>
                </w:p>
              </w:tc>
            </w:tr>
            <w:tr w:rsidR="00D128FB" w:rsidRPr="00074262" w14:paraId="1C87AE44" w14:textId="77777777" w:rsidTr="006E2051">
              <w:trPr>
                <w:tblHeader/>
                <w:tblCellSpacing w:w="0" w:type="dxa"/>
              </w:trPr>
              <w:tc>
                <w:tcPr>
                  <w:tcW w:w="360" w:type="dxa"/>
                  <w:hideMark/>
                </w:tcPr>
                <w:p w14:paraId="3F4FFF43" w14:textId="77777777" w:rsidR="00D128FB" w:rsidRPr="00D128FB" w:rsidRDefault="00D128FB" w:rsidP="006E2051">
                  <w:pPr>
                    <w:rPr>
                      <w:lang w:val="en-GB"/>
                    </w:rPr>
                  </w:pPr>
                  <w:r w:rsidRPr="00D128FB">
                    <w:rPr>
                      <w:lang w:val="en-GB"/>
                    </w:rPr>
                    <w:t> </w:t>
                  </w:r>
                </w:p>
              </w:tc>
              <w:tc>
                <w:tcPr>
                  <w:tcW w:w="1500" w:type="dxa"/>
                  <w:hideMark/>
                </w:tcPr>
                <w:p w14:paraId="7B0077F7" w14:textId="77777777" w:rsidR="00D128FB" w:rsidRPr="00631F8B" w:rsidRDefault="00D128FB" w:rsidP="006E2051">
                  <w:r w:rsidRPr="00631F8B">
                    <w:t>Definitie:</w:t>
                  </w:r>
                </w:p>
              </w:tc>
              <w:tc>
                <w:tcPr>
                  <w:tcW w:w="0" w:type="auto"/>
                  <w:hideMark/>
                </w:tcPr>
                <w:p w14:paraId="5C073BA2" w14:textId="77777777" w:rsidR="00D128FB" w:rsidRPr="00D128FB" w:rsidRDefault="00D128FB" w:rsidP="006E2051">
                  <w:pPr>
                    <w:rPr>
                      <w:lang w:val="en-GB"/>
                    </w:rPr>
                  </w:pPr>
                  <w:r w:rsidRPr="00D128FB">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D128FB" w:rsidRPr="00074262" w14:paraId="6CC813C0" w14:textId="77777777" w:rsidTr="006E2051">
              <w:trPr>
                <w:tblHeader/>
                <w:tblCellSpacing w:w="0" w:type="dxa"/>
              </w:trPr>
              <w:tc>
                <w:tcPr>
                  <w:tcW w:w="360" w:type="dxa"/>
                  <w:hideMark/>
                </w:tcPr>
                <w:p w14:paraId="1C351636" w14:textId="77777777" w:rsidR="00D128FB" w:rsidRPr="00D128FB" w:rsidRDefault="00D128FB" w:rsidP="006E2051">
                  <w:pPr>
                    <w:rPr>
                      <w:lang w:val="en-GB"/>
                    </w:rPr>
                  </w:pPr>
                  <w:r w:rsidRPr="00D128FB">
                    <w:rPr>
                      <w:lang w:val="en-GB"/>
                    </w:rPr>
                    <w:t> </w:t>
                  </w:r>
                </w:p>
              </w:tc>
              <w:tc>
                <w:tcPr>
                  <w:tcW w:w="1500" w:type="dxa"/>
                  <w:hideMark/>
                </w:tcPr>
                <w:p w14:paraId="3BA1CF3D" w14:textId="77777777" w:rsidR="00D128FB" w:rsidRPr="00631F8B" w:rsidRDefault="00D128FB" w:rsidP="006E2051">
                  <w:r w:rsidRPr="00631F8B">
                    <w:t>Omschrijving:</w:t>
                  </w:r>
                </w:p>
              </w:tc>
              <w:tc>
                <w:tcPr>
                  <w:tcW w:w="0" w:type="auto"/>
                  <w:hideMark/>
                </w:tcPr>
                <w:p w14:paraId="499824C9" w14:textId="77777777" w:rsidR="00D128FB" w:rsidRPr="00D128FB" w:rsidRDefault="00D128FB" w:rsidP="006E2051">
                  <w:pPr>
                    <w:rPr>
                      <w:lang w:val="en-GB"/>
                    </w:rPr>
                  </w:pPr>
                  <w:r w:rsidRPr="00D128FB">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14:paraId="52AA99B2" w14:textId="77777777" w:rsidR="00D128FB" w:rsidRPr="00D128FB" w:rsidRDefault="00D128FB" w:rsidP="006E2051">
            <w:pPr>
              <w:rPr>
                <w:lang w:val="en-GB"/>
              </w:rPr>
            </w:pPr>
          </w:p>
        </w:tc>
      </w:tr>
    </w:tbl>
    <w:p w14:paraId="58E7EE4B" w14:textId="77777777" w:rsidR="00D128FB" w:rsidRPr="00631F8B" w:rsidRDefault="00D128FB" w:rsidP="00D128FB">
      <w:pPr>
        <w:pStyle w:val="Kop5"/>
        <w:rPr>
          <w:sz w:val="16"/>
          <w:szCs w:val="16"/>
        </w:rPr>
      </w:pPr>
      <w:r w:rsidRPr="00631F8B">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0E7D838"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AD8C2F" w14:textId="77777777" w:rsidR="00D128FB" w:rsidRPr="00631F8B" w:rsidRDefault="00D128FB" w:rsidP="006E2051">
            <w:pPr>
              <w:spacing w:line="225" w:lineRule="atLeast"/>
            </w:pPr>
            <w:r w:rsidRPr="00631F8B">
              <w:rPr>
                <w:b/>
                <w:bCs/>
              </w:rPr>
              <w:t xml:space="preserve">NetworkElement (abstract) </w:t>
            </w:r>
          </w:p>
        </w:tc>
      </w:tr>
      <w:tr w:rsidR="00D128FB" w:rsidRPr="00074262" w14:paraId="0691A62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4BCC977E" w14:textId="77777777" w:rsidTr="006E2051">
              <w:trPr>
                <w:tblHeader/>
                <w:tblCellSpacing w:w="0" w:type="dxa"/>
              </w:trPr>
              <w:tc>
                <w:tcPr>
                  <w:tcW w:w="360" w:type="dxa"/>
                  <w:hideMark/>
                </w:tcPr>
                <w:p w14:paraId="795E9A75" w14:textId="77777777" w:rsidR="00D128FB" w:rsidRPr="00631F8B" w:rsidRDefault="00D128FB" w:rsidP="006E2051">
                  <w:r w:rsidRPr="00631F8B">
                    <w:t> </w:t>
                  </w:r>
                </w:p>
              </w:tc>
              <w:tc>
                <w:tcPr>
                  <w:tcW w:w="1500" w:type="dxa"/>
                  <w:hideMark/>
                </w:tcPr>
                <w:p w14:paraId="3D586A99" w14:textId="77777777" w:rsidR="00D128FB" w:rsidRPr="00631F8B" w:rsidRDefault="00D128FB" w:rsidP="006E2051">
                  <w:r w:rsidRPr="00631F8B">
                    <w:t>Package:</w:t>
                  </w:r>
                </w:p>
              </w:tc>
              <w:tc>
                <w:tcPr>
                  <w:tcW w:w="0" w:type="auto"/>
                  <w:hideMark/>
                </w:tcPr>
                <w:p w14:paraId="03FE3F3C" w14:textId="77777777" w:rsidR="00D128FB" w:rsidRPr="00D128FB" w:rsidRDefault="00D128FB" w:rsidP="006E2051">
                  <w:pPr>
                    <w:rPr>
                      <w:lang w:val="en-GB"/>
                    </w:rPr>
                  </w:pPr>
                  <w:r w:rsidRPr="00D128FB">
                    <w:rPr>
                      <w:lang w:val="en-GB"/>
                    </w:rPr>
                    <w:t>Network [Include reference to the document that includes the package, e.g. INSPIRE data specification, ISO standard or the GCM]</w:t>
                  </w:r>
                </w:p>
              </w:tc>
            </w:tr>
            <w:tr w:rsidR="00D128FB" w:rsidRPr="00074262" w14:paraId="2AC5C9B8" w14:textId="77777777" w:rsidTr="006E2051">
              <w:trPr>
                <w:tblHeader/>
                <w:tblCellSpacing w:w="0" w:type="dxa"/>
              </w:trPr>
              <w:tc>
                <w:tcPr>
                  <w:tcW w:w="360" w:type="dxa"/>
                  <w:hideMark/>
                </w:tcPr>
                <w:p w14:paraId="02DCAD8B" w14:textId="77777777" w:rsidR="00D128FB" w:rsidRPr="00D128FB" w:rsidRDefault="00D128FB" w:rsidP="006E2051">
                  <w:pPr>
                    <w:rPr>
                      <w:lang w:val="en-GB"/>
                    </w:rPr>
                  </w:pPr>
                  <w:r w:rsidRPr="00D128FB">
                    <w:rPr>
                      <w:lang w:val="en-GB"/>
                    </w:rPr>
                    <w:t> </w:t>
                  </w:r>
                </w:p>
              </w:tc>
              <w:tc>
                <w:tcPr>
                  <w:tcW w:w="1500" w:type="dxa"/>
                  <w:hideMark/>
                </w:tcPr>
                <w:p w14:paraId="66FA6F22" w14:textId="77777777" w:rsidR="00D128FB" w:rsidRPr="00631F8B" w:rsidRDefault="00D128FB" w:rsidP="006E2051">
                  <w:r w:rsidRPr="00631F8B">
                    <w:t>Definitie:</w:t>
                  </w:r>
                </w:p>
              </w:tc>
              <w:tc>
                <w:tcPr>
                  <w:tcW w:w="0" w:type="auto"/>
                  <w:hideMark/>
                </w:tcPr>
                <w:p w14:paraId="308649B1" w14:textId="77777777" w:rsidR="00D128FB" w:rsidRPr="00D128FB" w:rsidRDefault="00D128FB" w:rsidP="006E2051">
                  <w:pPr>
                    <w:rPr>
                      <w:lang w:val="en-GB"/>
                    </w:rPr>
                  </w:pPr>
                  <w:r w:rsidRPr="00D128FB">
                    <w:rPr>
                      <w:lang w:val="en-GB"/>
                    </w:rPr>
                    <w:t xml:space="preserve">Abstract base type representing an element in a network. Every element in a network provides some function that is of interest in the network. </w:t>
                  </w:r>
                </w:p>
              </w:tc>
            </w:tr>
          </w:tbl>
          <w:p w14:paraId="00D85716" w14:textId="77777777" w:rsidR="00D128FB" w:rsidRPr="00D128FB" w:rsidRDefault="00D128FB" w:rsidP="006E2051">
            <w:pPr>
              <w:rPr>
                <w:lang w:val="en-GB"/>
              </w:rPr>
            </w:pPr>
          </w:p>
        </w:tc>
      </w:tr>
    </w:tbl>
    <w:p w14:paraId="1CA02B18" w14:textId="77777777" w:rsidR="00D128FB" w:rsidRPr="00631F8B" w:rsidRDefault="00D128FB" w:rsidP="00D128FB">
      <w:pPr>
        <w:pStyle w:val="Kop5"/>
        <w:rPr>
          <w:sz w:val="16"/>
          <w:szCs w:val="16"/>
        </w:rPr>
      </w:pPr>
      <w:r w:rsidRPr="00631F8B">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CD4EDB8"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1FF88" w14:textId="77777777" w:rsidR="00D128FB" w:rsidRPr="00631F8B" w:rsidRDefault="00D128FB" w:rsidP="006E2051">
            <w:pPr>
              <w:spacing w:line="225" w:lineRule="atLeast"/>
            </w:pPr>
            <w:r w:rsidRPr="00631F8B">
              <w:rPr>
                <w:b/>
                <w:bCs/>
              </w:rPr>
              <w:t>Network</w:t>
            </w:r>
          </w:p>
        </w:tc>
      </w:tr>
      <w:tr w:rsidR="00D128FB" w:rsidRPr="00074262" w14:paraId="2333865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46038A99" w14:textId="77777777" w:rsidTr="006E2051">
              <w:trPr>
                <w:tblHeader/>
                <w:tblCellSpacing w:w="0" w:type="dxa"/>
              </w:trPr>
              <w:tc>
                <w:tcPr>
                  <w:tcW w:w="360" w:type="dxa"/>
                  <w:hideMark/>
                </w:tcPr>
                <w:p w14:paraId="7FB07DD0" w14:textId="77777777" w:rsidR="00D128FB" w:rsidRPr="00631F8B" w:rsidRDefault="00D128FB" w:rsidP="006E2051">
                  <w:r w:rsidRPr="00631F8B">
                    <w:t> </w:t>
                  </w:r>
                </w:p>
              </w:tc>
              <w:tc>
                <w:tcPr>
                  <w:tcW w:w="1500" w:type="dxa"/>
                  <w:hideMark/>
                </w:tcPr>
                <w:p w14:paraId="30D789D4" w14:textId="77777777" w:rsidR="00D128FB" w:rsidRPr="00631F8B" w:rsidRDefault="00D128FB" w:rsidP="006E2051">
                  <w:r w:rsidRPr="00631F8B">
                    <w:t>Package:</w:t>
                  </w:r>
                </w:p>
              </w:tc>
              <w:tc>
                <w:tcPr>
                  <w:tcW w:w="0" w:type="auto"/>
                  <w:hideMark/>
                </w:tcPr>
                <w:p w14:paraId="57CF47D5" w14:textId="77777777" w:rsidR="00D128FB" w:rsidRPr="00D128FB" w:rsidRDefault="00D128FB" w:rsidP="006E2051">
                  <w:pPr>
                    <w:rPr>
                      <w:lang w:val="en-GB"/>
                    </w:rPr>
                  </w:pPr>
                  <w:r w:rsidRPr="00D128FB">
                    <w:rPr>
                      <w:lang w:val="en-GB"/>
                    </w:rPr>
                    <w:t>Network [Include reference to the document that includes the package, e.g. INSPIRE data specification, ISO standard or the GCM]</w:t>
                  </w:r>
                </w:p>
              </w:tc>
            </w:tr>
            <w:tr w:rsidR="00D128FB" w:rsidRPr="00074262" w14:paraId="2A247BBE" w14:textId="77777777" w:rsidTr="006E2051">
              <w:trPr>
                <w:tblHeader/>
                <w:tblCellSpacing w:w="0" w:type="dxa"/>
              </w:trPr>
              <w:tc>
                <w:tcPr>
                  <w:tcW w:w="360" w:type="dxa"/>
                  <w:hideMark/>
                </w:tcPr>
                <w:p w14:paraId="10E8EFB8" w14:textId="77777777" w:rsidR="00D128FB" w:rsidRPr="00D128FB" w:rsidRDefault="00D128FB" w:rsidP="006E2051">
                  <w:pPr>
                    <w:rPr>
                      <w:lang w:val="en-GB"/>
                    </w:rPr>
                  </w:pPr>
                  <w:r w:rsidRPr="00D128FB">
                    <w:rPr>
                      <w:lang w:val="en-GB"/>
                    </w:rPr>
                    <w:t> </w:t>
                  </w:r>
                </w:p>
              </w:tc>
              <w:tc>
                <w:tcPr>
                  <w:tcW w:w="1500" w:type="dxa"/>
                  <w:hideMark/>
                </w:tcPr>
                <w:p w14:paraId="53411B0B" w14:textId="77777777" w:rsidR="00D128FB" w:rsidRPr="00631F8B" w:rsidRDefault="00D128FB" w:rsidP="006E2051">
                  <w:r w:rsidRPr="00631F8B">
                    <w:t>Definitie:</w:t>
                  </w:r>
                </w:p>
              </w:tc>
              <w:tc>
                <w:tcPr>
                  <w:tcW w:w="0" w:type="auto"/>
                  <w:hideMark/>
                </w:tcPr>
                <w:p w14:paraId="03B74D7E" w14:textId="77777777" w:rsidR="00D128FB" w:rsidRPr="00D128FB" w:rsidRDefault="00D128FB" w:rsidP="006E2051">
                  <w:pPr>
                    <w:rPr>
                      <w:lang w:val="en-GB"/>
                    </w:rPr>
                  </w:pPr>
                  <w:r w:rsidRPr="00D128FB">
                    <w:rPr>
                      <w:lang w:val="en-GB"/>
                    </w:rPr>
                    <w:t xml:space="preserve">A network is a collection of network elements. </w:t>
                  </w:r>
                </w:p>
              </w:tc>
            </w:tr>
            <w:tr w:rsidR="00D128FB" w:rsidRPr="00074262" w14:paraId="403864CE" w14:textId="77777777" w:rsidTr="006E2051">
              <w:trPr>
                <w:tblHeader/>
                <w:tblCellSpacing w:w="0" w:type="dxa"/>
              </w:trPr>
              <w:tc>
                <w:tcPr>
                  <w:tcW w:w="360" w:type="dxa"/>
                  <w:hideMark/>
                </w:tcPr>
                <w:p w14:paraId="54ABFEDD" w14:textId="77777777" w:rsidR="00D128FB" w:rsidRPr="00D128FB" w:rsidRDefault="00D128FB" w:rsidP="006E2051">
                  <w:pPr>
                    <w:rPr>
                      <w:lang w:val="en-GB"/>
                    </w:rPr>
                  </w:pPr>
                  <w:r w:rsidRPr="00D128FB">
                    <w:rPr>
                      <w:lang w:val="en-GB"/>
                    </w:rPr>
                    <w:t> </w:t>
                  </w:r>
                </w:p>
              </w:tc>
              <w:tc>
                <w:tcPr>
                  <w:tcW w:w="1500" w:type="dxa"/>
                  <w:hideMark/>
                </w:tcPr>
                <w:p w14:paraId="655D5221" w14:textId="77777777" w:rsidR="00D128FB" w:rsidRPr="00631F8B" w:rsidRDefault="00D128FB" w:rsidP="006E2051">
                  <w:r w:rsidRPr="00631F8B">
                    <w:t>Omschrijving:</w:t>
                  </w:r>
                </w:p>
              </w:tc>
              <w:tc>
                <w:tcPr>
                  <w:tcW w:w="0" w:type="auto"/>
                  <w:hideMark/>
                </w:tcPr>
                <w:p w14:paraId="4824A0C4" w14:textId="77777777" w:rsidR="00D128FB" w:rsidRPr="00D128FB" w:rsidRDefault="00D128FB" w:rsidP="006E2051">
                  <w:pPr>
                    <w:rPr>
                      <w:lang w:val="en-GB"/>
                    </w:rPr>
                  </w:pPr>
                  <w:r w:rsidRPr="00D128FB">
                    <w:rPr>
                      <w:lang w:val="en-GB"/>
                    </w:rPr>
                    <w:t>The reason for collecting certain elements in a certain network may vary (e.g. connected elements for the same mode of transport)</w:t>
                  </w:r>
                </w:p>
              </w:tc>
            </w:tr>
          </w:tbl>
          <w:p w14:paraId="4E80185D" w14:textId="77777777" w:rsidR="00D128FB" w:rsidRPr="00D128FB" w:rsidRDefault="00D128FB" w:rsidP="006E2051">
            <w:pPr>
              <w:rPr>
                <w:lang w:val="en-GB"/>
              </w:rPr>
            </w:pPr>
          </w:p>
        </w:tc>
      </w:tr>
    </w:tbl>
    <w:p w14:paraId="0AB5C0A7" w14:textId="77777777" w:rsidR="00D128FB" w:rsidRPr="00631F8B" w:rsidRDefault="00D128FB" w:rsidP="00D128FB">
      <w:pPr>
        <w:pStyle w:val="Kop5"/>
        <w:rPr>
          <w:sz w:val="16"/>
          <w:szCs w:val="16"/>
        </w:rPr>
      </w:pPr>
      <w:r w:rsidRPr="00631F8B">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A1B807F"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9AC829B" w14:textId="77777777" w:rsidR="00D128FB" w:rsidRPr="00631F8B" w:rsidRDefault="00D128FB" w:rsidP="006E2051">
            <w:pPr>
              <w:spacing w:line="225" w:lineRule="atLeast"/>
            </w:pPr>
            <w:r w:rsidRPr="00631F8B">
              <w:rPr>
                <w:b/>
                <w:bCs/>
              </w:rPr>
              <w:t>Function</w:t>
            </w:r>
          </w:p>
        </w:tc>
      </w:tr>
      <w:tr w:rsidR="00D128FB" w:rsidRPr="00074262" w14:paraId="2CECD418"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0E520DE4" w14:textId="77777777" w:rsidTr="006E2051">
              <w:trPr>
                <w:tblHeader/>
                <w:tblCellSpacing w:w="0" w:type="dxa"/>
              </w:trPr>
              <w:tc>
                <w:tcPr>
                  <w:tcW w:w="360" w:type="dxa"/>
                  <w:hideMark/>
                </w:tcPr>
                <w:p w14:paraId="3C1D82A5" w14:textId="77777777" w:rsidR="00D128FB" w:rsidRPr="00631F8B" w:rsidRDefault="00D128FB" w:rsidP="006E2051">
                  <w:r w:rsidRPr="00631F8B">
                    <w:t> </w:t>
                  </w:r>
                </w:p>
              </w:tc>
              <w:tc>
                <w:tcPr>
                  <w:tcW w:w="1500" w:type="dxa"/>
                  <w:hideMark/>
                </w:tcPr>
                <w:p w14:paraId="5329CD1B" w14:textId="77777777" w:rsidR="00D128FB" w:rsidRPr="00631F8B" w:rsidRDefault="00D128FB" w:rsidP="006E2051">
                  <w:r w:rsidRPr="00631F8B">
                    <w:t>Package:</w:t>
                  </w:r>
                </w:p>
              </w:tc>
              <w:tc>
                <w:tcPr>
                  <w:tcW w:w="0" w:type="auto"/>
                  <w:hideMark/>
                </w:tcPr>
                <w:p w14:paraId="05AE647F" w14:textId="77777777" w:rsidR="00D128FB" w:rsidRPr="00D128FB" w:rsidRDefault="00D128FB" w:rsidP="006E2051">
                  <w:pPr>
                    <w:rPr>
                      <w:lang w:val="en-GB"/>
                    </w:rPr>
                  </w:pPr>
                  <w:r w:rsidRPr="00D128FB">
                    <w:rPr>
                      <w:lang w:val="en-GB"/>
                    </w:rPr>
                    <w:t>Activity Complex [Include reference to the document that includes the package, e.g. INSPIRE data specification, ISO standard or the GCM]</w:t>
                  </w:r>
                </w:p>
              </w:tc>
            </w:tr>
            <w:tr w:rsidR="00D128FB" w:rsidRPr="00074262" w14:paraId="374D9F34" w14:textId="77777777" w:rsidTr="006E2051">
              <w:trPr>
                <w:tblHeader/>
                <w:tblCellSpacing w:w="0" w:type="dxa"/>
              </w:trPr>
              <w:tc>
                <w:tcPr>
                  <w:tcW w:w="360" w:type="dxa"/>
                  <w:hideMark/>
                </w:tcPr>
                <w:p w14:paraId="7CEBAEAE" w14:textId="77777777" w:rsidR="00D128FB" w:rsidRPr="00D128FB" w:rsidRDefault="00D128FB" w:rsidP="006E2051">
                  <w:pPr>
                    <w:rPr>
                      <w:lang w:val="en-GB"/>
                    </w:rPr>
                  </w:pPr>
                  <w:r w:rsidRPr="00D128FB">
                    <w:rPr>
                      <w:lang w:val="en-GB"/>
                    </w:rPr>
                    <w:t> </w:t>
                  </w:r>
                </w:p>
              </w:tc>
              <w:tc>
                <w:tcPr>
                  <w:tcW w:w="1500" w:type="dxa"/>
                  <w:hideMark/>
                </w:tcPr>
                <w:p w14:paraId="789934A8" w14:textId="77777777" w:rsidR="00D128FB" w:rsidRPr="00631F8B" w:rsidRDefault="00D128FB" w:rsidP="006E2051">
                  <w:r w:rsidRPr="00631F8B">
                    <w:t>Definitie:</w:t>
                  </w:r>
                </w:p>
              </w:tc>
              <w:tc>
                <w:tcPr>
                  <w:tcW w:w="0" w:type="auto"/>
                  <w:hideMark/>
                </w:tcPr>
                <w:p w14:paraId="2885FD28" w14:textId="77777777" w:rsidR="00D128FB" w:rsidRPr="00D128FB" w:rsidRDefault="00D128FB" w:rsidP="006E2051">
                  <w:pPr>
                    <w:rPr>
                      <w:lang w:val="en-GB"/>
                    </w:rPr>
                  </w:pPr>
                  <w:r w:rsidRPr="00D128FB">
                    <w:rPr>
                      <w:lang w:val="en-GB"/>
                    </w:rPr>
                    <w:t xml:space="preserve">The function of something expressed as an activity and optional input and/or output. </w:t>
                  </w:r>
                </w:p>
              </w:tc>
            </w:tr>
            <w:tr w:rsidR="00D128FB" w:rsidRPr="00074262" w14:paraId="047CC600" w14:textId="77777777" w:rsidTr="006E2051">
              <w:trPr>
                <w:tblHeader/>
                <w:tblCellSpacing w:w="0" w:type="dxa"/>
              </w:trPr>
              <w:tc>
                <w:tcPr>
                  <w:tcW w:w="360" w:type="dxa"/>
                  <w:hideMark/>
                </w:tcPr>
                <w:p w14:paraId="37E16628" w14:textId="77777777" w:rsidR="00D128FB" w:rsidRPr="00D128FB" w:rsidRDefault="00D128FB" w:rsidP="006E2051">
                  <w:pPr>
                    <w:rPr>
                      <w:lang w:val="en-GB"/>
                    </w:rPr>
                  </w:pPr>
                  <w:r w:rsidRPr="00D128FB">
                    <w:rPr>
                      <w:lang w:val="en-GB"/>
                    </w:rPr>
                    <w:t> </w:t>
                  </w:r>
                </w:p>
              </w:tc>
              <w:tc>
                <w:tcPr>
                  <w:tcW w:w="1500" w:type="dxa"/>
                  <w:hideMark/>
                </w:tcPr>
                <w:p w14:paraId="5D18E552" w14:textId="77777777" w:rsidR="00D128FB" w:rsidRPr="00631F8B" w:rsidRDefault="00D128FB" w:rsidP="006E2051">
                  <w:r w:rsidRPr="00631F8B">
                    <w:t>Omschrijving:</w:t>
                  </w:r>
                </w:p>
              </w:tc>
              <w:tc>
                <w:tcPr>
                  <w:tcW w:w="0" w:type="auto"/>
                  <w:hideMark/>
                </w:tcPr>
                <w:p w14:paraId="1F225DFF" w14:textId="77777777" w:rsidR="00D128FB" w:rsidRPr="00D128FB" w:rsidRDefault="00D128FB" w:rsidP="006E2051">
                  <w:pPr>
                    <w:rPr>
                      <w:lang w:val="en-GB"/>
                    </w:rPr>
                  </w:pPr>
                  <w:r w:rsidRPr="00D128FB">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41C4909E" w14:textId="77777777" w:rsidR="00D128FB" w:rsidRPr="00D128FB" w:rsidRDefault="00D128FB" w:rsidP="006E2051">
            <w:pPr>
              <w:rPr>
                <w:lang w:val="en-GB"/>
              </w:rPr>
            </w:pPr>
          </w:p>
        </w:tc>
      </w:tr>
    </w:tbl>
    <w:p w14:paraId="14915644" w14:textId="77777777" w:rsidR="00D128FB" w:rsidRPr="00631F8B" w:rsidRDefault="00D128FB" w:rsidP="00D128FB">
      <w:pPr>
        <w:pStyle w:val="Kop5"/>
        <w:rPr>
          <w:sz w:val="16"/>
          <w:szCs w:val="16"/>
        </w:rPr>
      </w:pPr>
      <w:r w:rsidRPr="00631F8B">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77B6EF46"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A7355D" w14:textId="77777777" w:rsidR="00D128FB" w:rsidRPr="00631F8B" w:rsidRDefault="00D128FB" w:rsidP="006E2051">
            <w:pPr>
              <w:spacing w:line="225" w:lineRule="atLeast"/>
            </w:pPr>
            <w:r w:rsidRPr="00631F8B">
              <w:rPr>
                <w:b/>
                <w:bCs/>
              </w:rPr>
              <w:t>Identifier</w:t>
            </w:r>
          </w:p>
        </w:tc>
      </w:tr>
      <w:tr w:rsidR="00D128FB" w:rsidRPr="00074262" w14:paraId="5AE75D89"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20FDB388" w14:textId="77777777" w:rsidTr="006E2051">
              <w:trPr>
                <w:tblHeader/>
                <w:tblCellSpacing w:w="0" w:type="dxa"/>
              </w:trPr>
              <w:tc>
                <w:tcPr>
                  <w:tcW w:w="360" w:type="dxa"/>
                  <w:hideMark/>
                </w:tcPr>
                <w:p w14:paraId="40063D00" w14:textId="77777777" w:rsidR="00D128FB" w:rsidRPr="00631F8B" w:rsidRDefault="00D128FB" w:rsidP="006E2051">
                  <w:r w:rsidRPr="00631F8B">
                    <w:t> </w:t>
                  </w:r>
                </w:p>
              </w:tc>
              <w:tc>
                <w:tcPr>
                  <w:tcW w:w="1500" w:type="dxa"/>
                  <w:hideMark/>
                </w:tcPr>
                <w:p w14:paraId="4A5F0A7B" w14:textId="77777777" w:rsidR="00D128FB" w:rsidRPr="00631F8B" w:rsidRDefault="00D128FB" w:rsidP="006E2051">
                  <w:r w:rsidRPr="00631F8B">
                    <w:t>Package:</w:t>
                  </w:r>
                </w:p>
              </w:tc>
              <w:tc>
                <w:tcPr>
                  <w:tcW w:w="0" w:type="auto"/>
                  <w:hideMark/>
                </w:tcPr>
                <w:p w14:paraId="3B21F696" w14:textId="77777777" w:rsidR="00D128FB" w:rsidRPr="00D128FB" w:rsidRDefault="00D128FB" w:rsidP="006E2051">
                  <w:pPr>
                    <w:rPr>
                      <w:lang w:val="en-GB"/>
                    </w:rPr>
                  </w:pPr>
                  <w:r w:rsidRPr="00D128FB">
                    <w:rPr>
                      <w:lang w:val="en-GB"/>
                    </w:rPr>
                    <w:t>Base Types [Include reference to the document that includes the package, e.g. INSPIRE data specification, ISO standard or the GCM]</w:t>
                  </w:r>
                </w:p>
              </w:tc>
            </w:tr>
            <w:tr w:rsidR="00D128FB" w:rsidRPr="00074262" w14:paraId="79608EFE" w14:textId="77777777" w:rsidTr="006E2051">
              <w:trPr>
                <w:tblHeader/>
                <w:tblCellSpacing w:w="0" w:type="dxa"/>
              </w:trPr>
              <w:tc>
                <w:tcPr>
                  <w:tcW w:w="360" w:type="dxa"/>
                  <w:hideMark/>
                </w:tcPr>
                <w:p w14:paraId="3FDD367B" w14:textId="77777777" w:rsidR="00D128FB" w:rsidRPr="00D128FB" w:rsidRDefault="00D128FB" w:rsidP="006E2051">
                  <w:pPr>
                    <w:rPr>
                      <w:lang w:val="en-GB"/>
                    </w:rPr>
                  </w:pPr>
                  <w:r w:rsidRPr="00D128FB">
                    <w:rPr>
                      <w:lang w:val="en-GB"/>
                    </w:rPr>
                    <w:t> </w:t>
                  </w:r>
                </w:p>
              </w:tc>
              <w:tc>
                <w:tcPr>
                  <w:tcW w:w="1500" w:type="dxa"/>
                  <w:hideMark/>
                </w:tcPr>
                <w:p w14:paraId="247FF0DD" w14:textId="77777777" w:rsidR="00D128FB" w:rsidRPr="00631F8B" w:rsidRDefault="00D128FB" w:rsidP="006E2051">
                  <w:r w:rsidRPr="00631F8B">
                    <w:t>Definitie:</w:t>
                  </w:r>
                </w:p>
              </w:tc>
              <w:tc>
                <w:tcPr>
                  <w:tcW w:w="0" w:type="auto"/>
                  <w:hideMark/>
                </w:tcPr>
                <w:p w14:paraId="5B482281" w14:textId="77777777" w:rsidR="00D128FB" w:rsidRPr="00D128FB" w:rsidRDefault="00D128FB" w:rsidP="006E2051">
                  <w:pPr>
                    <w:rPr>
                      <w:lang w:val="en-GB"/>
                    </w:rPr>
                  </w:pPr>
                  <w:r w:rsidRPr="00D128FB">
                    <w:rPr>
                      <w:lang w:val="en-GB"/>
                    </w:rPr>
                    <w:t xml:space="preserve">External unique object identifier published by the responsible body, which may be used by external applications to reference the spatial object. </w:t>
                  </w:r>
                </w:p>
              </w:tc>
            </w:tr>
            <w:tr w:rsidR="00D128FB" w:rsidRPr="00074262" w14:paraId="68F7D46D" w14:textId="77777777" w:rsidTr="006E2051">
              <w:trPr>
                <w:tblHeader/>
                <w:tblCellSpacing w:w="0" w:type="dxa"/>
              </w:trPr>
              <w:tc>
                <w:tcPr>
                  <w:tcW w:w="360" w:type="dxa"/>
                  <w:hideMark/>
                </w:tcPr>
                <w:p w14:paraId="085AA834" w14:textId="77777777" w:rsidR="00D128FB" w:rsidRPr="00D128FB" w:rsidRDefault="00D128FB" w:rsidP="006E2051">
                  <w:pPr>
                    <w:rPr>
                      <w:lang w:val="en-GB"/>
                    </w:rPr>
                  </w:pPr>
                  <w:r w:rsidRPr="00D128FB">
                    <w:rPr>
                      <w:lang w:val="en-GB"/>
                    </w:rPr>
                    <w:t> </w:t>
                  </w:r>
                </w:p>
              </w:tc>
              <w:tc>
                <w:tcPr>
                  <w:tcW w:w="1500" w:type="dxa"/>
                  <w:hideMark/>
                </w:tcPr>
                <w:p w14:paraId="18F3852C" w14:textId="77777777" w:rsidR="00D128FB" w:rsidRPr="00631F8B" w:rsidRDefault="00D128FB" w:rsidP="006E2051">
                  <w:r w:rsidRPr="00631F8B">
                    <w:t>Omschrijving:</w:t>
                  </w:r>
                </w:p>
              </w:tc>
              <w:tc>
                <w:tcPr>
                  <w:tcW w:w="0" w:type="auto"/>
                  <w:hideMark/>
                </w:tcPr>
                <w:p w14:paraId="514897E4" w14:textId="77777777" w:rsidR="00D128FB" w:rsidRPr="00D128FB" w:rsidRDefault="00D128FB" w:rsidP="006E2051">
                  <w:pPr>
                    <w:rPr>
                      <w:lang w:val="en-GB"/>
                    </w:rPr>
                  </w:pPr>
                  <w:r w:rsidRPr="00D128FB">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069D4832" w14:textId="77777777" w:rsidR="00D128FB" w:rsidRPr="00D128FB" w:rsidRDefault="00D128FB" w:rsidP="006E2051">
            <w:pPr>
              <w:rPr>
                <w:lang w:val="en-GB"/>
              </w:rPr>
            </w:pPr>
          </w:p>
        </w:tc>
      </w:tr>
    </w:tbl>
    <w:p w14:paraId="78FC3386" w14:textId="77777777" w:rsidR="00D128FB" w:rsidRPr="00631F8B" w:rsidRDefault="00D128FB" w:rsidP="00D128FB">
      <w:pPr>
        <w:pStyle w:val="Kop5"/>
        <w:rPr>
          <w:sz w:val="16"/>
          <w:szCs w:val="16"/>
        </w:rPr>
      </w:pPr>
      <w:r w:rsidRPr="00631F8B">
        <w:rPr>
          <w:sz w:val="16"/>
          <w:szCs w:val="16"/>
        </w:rPr>
        <w:lastRenderedPageBreak/>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1866666D"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5184F3" w14:textId="77777777" w:rsidR="00D128FB" w:rsidRPr="00631F8B" w:rsidRDefault="00D128FB" w:rsidP="006E2051">
            <w:pPr>
              <w:spacing w:line="225" w:lineRule="atLeast"/>
            </w:pPr>
            <w:r w:rsidRPr="00631F8B">
              <w:rPr>
                <w:b/>
                <w:bCs/>
              </w:rPr>
              <w:t>Contact</w:t>
            </w:r>
          </w:p>
        </w:tc>
      </w:tr>
      <w:tr w:rsidR="00D128FB" w:rsidRPr="00074262" w14:paraId="6F7B332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12B06B6F" w14:textId="77777777" w:rsidTr="006E2051">
              <w:trPr>
                <w:tblHeader/>
                <w:tblCellSpacing w:w="0" w:type="dxa"/>
              </w:trPr>
              <w:tc>
                <w:tcPr>
                  <w:tcW w:w="360" w:type="dxa"/>
                  <w:hideMark/>
                </w:tcPr>
                <w:p w14:paraId="2B7418B9" w14:textId="77777777" w:rsidR="00D128FB" w:rsidRPr="00631F8B" w:rsidRDefault="00D128FB" w:rsidP="006E2051">
                  <w:r w:rsidRPr="00631F8B">
                    <w:t> </w:t>
                  </w:r>
                </w:p>
              </w:tc>
              <w:tc>
                <w:tcPr>
                  <w:tcW w:w="1500" w:type="dxa"/>
                  <w:hideMark/>
                </w:tcPr>
                <w:p w14:paraId="1FE542BB" w14:textId="77777777" w:rsidR="00D128FB" w:rsidRPr="00631F8B" w:rsidRDefault="00D128FB" w:rsidP="006E2051">
                  <w:r w:rsidRPr="00631F8B">
                    <w:t>Package:</w:t>
                  </w:r>
                </w:p>
              </w:tc>
              <w:tc>
                <w:tcPr>
                  <w:tcW w:w="0" w:type="auto"/>
                  <w:hideMark/>
                </w:tcPr>
                <w:p w14:paraId="393DCB63" w14:textId="77777777" w:rsidR="00D128FB" w:rsidRPr="00D128FB" w:rsidRDefault="00D128FB" w:rsidP="006E2051">
                  <w:pPr>
                    <w:rPr>
                      <w:lang w:val="en-GB"/>
                    </w:rPr>
                  </w:pPr>
                  <w:r w:rsidRPr="00D128FB">
                    <w:rPr>
                      <w:lang w:val="en-GB"/>
                    </w:rPr>
                    <w:t>Base Types 2 [Include reference to the document that includes the package, e.g. INSPIRE data specification, ISO standard or the GCM]</w:t>
                  </w:r>
                </w:p>
              </w:tc>
            </w:tr>
            <w:tr w:rsidR="00D128FB" w:rsidRPr="00074262" w14:paraId="456DCB46" w14:textId="77777777" w:rsidTr="006E2051">
              <w:trPr>
                <w:tblHeader/>
                <w:tblCellSpacing w:w="0" w:type="dxa"/>
              </w:trPr>
              <w:tc>
                <w:tcPr>
                  <w:tcW w:w="360" w:type="dxa"/>
                  <w:hideMark/>
                </w:tcPr>
                <w:p w14:paraId="15164C55" w14:textId="77777777" w:rsidR="00D128FB" w:rsidRPr="00D128FB" w:rsidRDefault="00D128FB" w:rsidP="006E2051">
                  <w:pPr>
                    <w:rPr>
                      <w:lang w:val="en-GB"/>
                    </w:rPr>
                  </w:pPr>
                  <w:r w:rsidRPr="00D128FB">
                    <w:rPr>
                      <w:lang w:val="en-GB"/>
                    </w:rPr>
                    <w:t> </w:t>
                  </w:r>
                </w:p>
              </w:tc>
              <w:tc>
                <w:tcPr>
                  <w:tcW w:w="1500" w:type="dxa"/>
                  <w:hideMark/>
                </w:tcPr>
                <w:p w14:paraId="137B058A" w14:textId="77777777" w:rsidR="00D128FB" w:rsidRPr="00631F8B" w:rsidRDefault="00D128FB" w:rsidP="006E2051">
                  <w:r w:rsidRPr="00631F8B">
                    <w:t>Definitie:</w:t>
                  </w:r>
                </w:p>
              </w:tc>
              <w:tc>
                <w:tcPr>
                  <w:tcW w:w="0" w:type="auto"/>
                  <w:hideMark/>
                </w:tcPr>
                <w:p w14:paraId="71903C7F" w14:textId="77777777" w:rsidR="00D128FB" w:rsidRPr="00D128FB" w:rsidRDefault="00D128FB" w:rsidP="006E2051">
                  <w:pPr>
                    <w:rPr>
                      <w:lang w:val="en-GB"/>
                    </w:rPr>
                  </w:pPr>
                  <w:r w:rsidRPr="00D128FB">
                    <w:rPr>
                      <w:lang w:val="en-GB"/>
                    </w:rPr>
                    <w:t xml:space="preserve">Communication channels by which it is possible to gain access to someone or something. </w:t>
                  </w:r>
                </w:p>
              </w:tc>
            </w:tr>
          </w:tbl>
          <w:p w14:paraId="201C0F14" w14:textId="77777777" w:rsidR="00D128FB" w:rsidRPr="00D128FB" w:rsidRDefault="00D128FB" w:rsidP="006E2051">
            <w:pPr>
              <w:rPr>
                <w:lang w:val="en-GB"/>
              </w:rPr>
            </w:pPr>
          </w:p>
        </w:tc>
      </w:tr>
    </w:tbl>
    <w:p w14:paraId="6466448B" w14:textId="77777777" w:rsidR="00D128FB" w:rsidRPr="00631F8B" w:rsidRDefault="00D128FB" w:rsidP="00D128FB">
      <w:pPr>
        <w:pStyle w:val="Kop5"/>
        <w:rPr>
          <w:sz w:val="16"/>
          <w:szCs w:val="16"/>
        </w:rPr>
      </w:pPr>
      <w:r w:rsidRPr="00631F8B">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B0A5C7B"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2607F8F" w14:textId="77777777" w:rsidR="00D128FB" w:rsidRPr="00631F8B" w:rsidRDefault="00D128FB" w:rsidP="006E2051">
            <w:pPr>
              <w:spacing w:line="225" w:lineRule="atLeast"/>
            </w:pPr>
            <w:r w:rsidRPr="00631F8B">
              <w:rPr>
                <w:b/>
                <w:bCs/>
              </w:rPr>
              <w:t>RelatedParty</w:t>
            </w:r>
          </w:p>
        </w:tc>
      </w:tr>
      <w:tr w:rsidR="00D128FB" w:rsidRPr="00074262" w14:paraId="181289D4"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110C1423" w14:textId="77777777" w:rsidTr="006E2051">
              <w:trPr>
                <w:tblHeader/>
                <w:tblCellSpacing w:w="0" w:type="dxa"/>
              </w:trPr>
              <w:tc>
                <w:tcPr>
                  <w:tcW w:w="360" w:type="dxa"/>
                  <w:hideMark/>
                </w:tcPr>
                <w:p w14:paraId="278A91C2" w14:textId="77777777" w:rsidR="00D128FB" w:rsidRPr="00631F8B" w:rsidRDefault="00D128FB" w:rsidP="006E2051">
                  <w:r w:rsidRPr="00631F8B">
                    <w:t> </w:t>
                  </w:r>
                </w:p>
              </w:tc>
              <w:tc>
                <w:tcPr>
                  <w:tcW w:w="1500" w:type="dxa"/>
                  <w:hideMark/>
                </w:tcPr>
                <w:p w14:paraId="0A06865D" w14:textId="77777777" w:rsidR="00D128FB" w:rsidRPr="00631F8B" w:rsidRDefault="00D128FB" w:rsidP="006E2051">
                  <w:r w:rsidRPr="00631F8B">
                    <w:t>Package:</w:t>
                  </w:r>
                </w:p>
              </w:tc>
              <w:tc>
                <w:tcPr>
                  <w:tcW w:w="0" w:type="auto"/>
                  <w:hideMark/>
                </w:tcPr>
                <w:p w14:paraId="375D4AD1" w14:textId="77777777" w:rsidR="00D128FB" w:rsidRPr="00D128FB" w:rsidRDefault="00D128FB" w:rsidP="006E2051">
                  <w:pPr>
                    <w:rPr>
                      <w:lang w:val="en-GB"/>
                    </w:rPr>
                  </w:pPr>
                  <w:r w:rsidRPr="00D128FB">
                    <w:rPr>
                      <w:lang w:val="en-GB"/>
                    </w:rPr>
                    <w:t>Base Types 2 [Include reference to the document that includes the package, e.g. INSPIRE data specification, ISO standard or the GCM]</w:t>
                  </w:r>
                </w:p>
              </w:tc>
            </w:tr>
            <w:tr w:rsidR="00D128FB" w:rsidRPr="00074262" w14:paraId="129CEA15" w14:textId="77777777" w:rsidTr="006E2051">
              <w:trPr>
                <w:tblHeader/>
                <w:tblCellSpacing w:w="0" w:type="dxa"/>
              </w:trPr>
              <w:tc>
                <w:tcPr>
                  <w:tcW w:w="360" w:type="dxa"/>
                  <w:hideMark/>
                </w:tcPr>
                <w:p w14:paraId="176D3EE3" w14:textId="77777777" w:rsidR="00D128FB" w:rsidRPr="00D128FB" w:rsidRDefault="00D128FB" w:rsidP="006E2051">
                  <w:pPr>
                    <w:rPr>
                      <w:lang w:val="en-GB"/>
                    </w:rPr>
                  </w:pPr>
                  <w:r w:rsidRPr="00D128FB">
                    <w:rPr>
                      <w:lang w:val="en-GB"/>
                    </w:rPr>
                    <w:t> </w:t>
                  </w:r>
                </w:p>
              </w:tc>
              <w:tc>
                <w:tcPr>
                  <w:tcW w:w="1500" w:type="dxa"/>
                  <w:hideMark/>
                </w:tcPr>
                <w:p w14:paraId="55123878" w14:textId="77777777" w:rsidR="00D128FB" w:rsidRPr="00631F8B" w:rsidRDefault="00D128FB" w:rsidP="006E2051">
                  <w:r w:rsidRPr="00631F8B">
                    <w:t>Definitie:</w:t>
                  </w:r>
                </w:p>
              </w:tc>
              <w:tc>
                <w:tcPr>
                  <w:tcW w:w="0" w:type="auto"/>
                  <w:hideMark/>
                </w:tcPr>
                <w:p w14:paraId="370D41AA" w14:textId="77777777" w:rsidR="00D128FB" w:rsidRPr="00D128FB" w:rsidRDefault="00D128FB" w:rsidP="006E2051">
                  <w:pPr>
                    <w:rPr>
                      <w:lang w:val="en-GB"/>
                    </w:rPr>
                  </w:pPr>
                  <w:r w:rsidRPr="00D128FB">
                    <w:rPr>
                      <w:lang w:val="en-GB"/>
                    </w:rPr>
                    <w:t xml:space="preserve">An organisation or a person with a role related to a resource. </w:t>
                  </w:r>
                </w:p>
              </w:tc>
            </w:tr>
            <w:tr w:rsidR="00D128FB" w:rsidRPr="00074262" w14:paraId="6E391981" w14:textId="77777777" w:rsidTr="006E2051">
              <w:trPr>
                <w:tblHeader/>
                <w:tblCellSpacing w:w="0" w:type="dxa"/>
              </w:trPr>
              <w:tc>
                <w:tcPr>
                  <w:tcW w:w="360" w:type="dxa"/>
                  <w:hideMark/>
                </w:tcPr>
                <w:p w14:paraId="28CCDA82" w14:textId="77777777" w:rsidR="00D128FB" w:rsidRPr="00D128FB" w:rsidRDefault="00D128FB" w:rsidP="006E2051">
                  <w:pPr>
                    <w:rPr>
                      <w:lang w:val="en-GB"/>
                    </w:rPr>
                  </w:pPr>
                  <w:r w:rsidRPr="00D128FB">
                    <w:rPr>
                      <w:lang w:val="en-GB"/>
                    </w:rPr>
                    <w:t> </w:t>
                  </w:r>
                </w:p>
              </w:tc>
              <w:tc>
                <w:tcPr>
                  <w:tcW w:w="1500" w:type="dxa"/>
                  <w:hideMark/>
                </w:tcPr>
                <w:p w14:paraId="55E76D84" w14:textId="77777777" w:rsidR="00D128FB" w:rsidRPr="00631F8B" w:rsidRDefault="00D128FB" w:rsidP="006E2051">
                  <w:r w:rsidRPr="00631F8B">
                    <w:t>Omschrijving:</w:t>
                  </w:r>
                </w:p>
              </w:tc>
              <w:tc>
                <w:tcPr>
                  <w:tcW w:w="0" w:type="auto"/>
                  <w:hideMark/>
                </w:tcPr>
                <w:p w14:paraId="2A6134F3" w14:textId="77777777" w:rsidR="00D128FB" w:rsidRPr="00D128FB" w:rsidRDefault="00D128FB" w:rsidP="006E2051">
                  <w:pPr>
                    <w:rPr>
                      <w:lang w:val="en-GB"/>
                    </w:rPr>
                  </w:pPr>
                  <w:r w:rsidRPr="00D128FB">
                    <w:rPr>
                      <w:lang w:val="en-GB"/>
                    </w:rPr>
                    <w:t>NOTE 1 A party, typically an individual person, acting as a general point of contact for a resource can be specified without providing any particular role.</w:t>
                  </w:r>
                </w:p>
              </w:tc>
            </w:tr>
          </w:tbl>
          <w:p w14:paraId="1F9451CB" w14:textId="77777777" w:rsidR="00D128FB" w:rsidRPr="00D128FB" w:rsidRDefault="00D128FB" w:rsidP="006E2051">
            <w:pPr>
              <w:rPr>
                <w:lang w:val="en-GB"/>
              </w:rPr>
            </w:pPr>
          </w:p>
        </w:tc>
      </w:tr>
    </w:tbl>
    <w:p w14:paraId="1A3E3C85" w14:textId="77777777" w:rsidR="00D128FB" w:rsidRPr="00631F8B" w:rsidRDefault="00D128FB" w:rsidP="00D128FB">
      <w:pPr>
        <w:pStyle w:val="Kop5"/>
        <w:rPr>
          <w:sz w:val="16"/>
          <w:szCs w:val="16"/>
        </w:rPr>
      </w:pPr>
      <w:r w:rsidRPr="00631F8B">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1877A3A"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A47E20" w14:textId="77777777" w:rsidR="00D128FB" w:rsidRPr="00631F8B" w:rsidRDefault="00D128FB" w:rsidP="006E2051">
            <w:pPr>
              <w:spacing w:line="225" w:lineRule="atLeast"/>
            </w:pPr>
            <w:r w:rsidRPr="00631F8B">
              <w:rPr>
                <w:b/>
                <w:bCs/>
              </w:rPr>
              <w:t>ThematicIdentifier</w:t>
            </w:r>
          </w:p>
        </w:tc>
      </w:tr>
      <w:tr w:rsidR="00D128FB" w:rsidRPr="00074262" w14:paraId="1A06BB0C"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6845A78B" w14:textId="77777777" w:rsidTr="006E2051">
              <w:trPr>
                <w:tblHeader/>
                <w:tblCellSpacing w:w="0" w:type="dxa"/>
              </w:trPr>
              <w:tc>
                <w:tcPr>
                  <w:tcW w:w="360" w:type="dxa"/>
                  <w:hideMark/>
                </w:tcPr>
                <w:p w14:paraId="6568CC6C" w14:textId="77777777" w:rsidR="00D128FB" w:rsidRPr="00631F8B" w:rsidRDefault="00D128FB" w:rsidP="006E2051">
                  <w:r w:rsidRPr="00631F8B">
                    <w:t> </w:t>
                  </w:r>
                </w:p>
              </w:tc>
              <w:tc>
                <w:tcPr>
                  <w:tcW w:w="1500" w:type="dxa"/>
                  <w:hideMark/>
                </w:tcPr>
                <w:p w14:paraId="007744C6" w14:textId="77777777" w:rsidR="00D128FB" w:rsidRPr="00631F8B" w:rsidRDefault="00D128FB" w:rsidP="006E2051">
                  <w:r w:rsidRPr="00631F8B">
                    <w:t>Package:</w:t>
                  </w:r>
                </w:p>
              </w:tc>
              <w:tc>
                <w:tcPr>
                  <w:tcW w:w="0" w:type="auto"/>
                  <w:hideMark/>
                </w:tcPr>
                <w:p w14:paraId="7A9604DE" w14:textId="77777777" w:rsidR="00D128FB" w:rsidRPr="00D128FB" w:rsidRDefault="00D128FB" w:rsidP="006E2051">
                  <w:pPr>
                    <w:rPr>
                      <w:lang w:val="en-GB"/>
                    </w:rPr>
                  </w:pPr>
                  <w:r w:rsidRPr="00D128FB">
                    <w:rPr>
                      <w:lang w:val="en-GB"/>
                    </w:rPr>
                    <w:t>Base Types 2 [Include reference to the document that includes the package, e.g. INSPIRE data specification, ISO standard or the GCM]</w:t>
                  </w:r>
                </w:p>
              </w:tc>
            </w:tr>
            <w:tr w:rsidR="00D128FB" w:rsidRPr="00074262" w14:paraId="47A5D7AA" w14:textId="77777777" w:rsidTr="006E2051">
              <w:trPr>
                <w:tblHeader/>
                <w:tblCellSpacing w:w="0" w:type="dxa"/>
              </w:trPr>
              <w:tc>
                <w:tcPr>
                  <w:tcW w:w="360" w:type="dxa"/>
                  <w:hideMark/>
                </w:tcPr>
                <w:p w14:paraId="53395E48" w14:textId="77777777" w:rsidR="00D128FB" w:rsidRPr="00D128FB" w:rsidRDefault="00D128FB" w:rsidP="006E2051">
                  <w:pPr>
                    <w:rPr>
                      <w:lang w:val="en-GB"/>
                    </w:rPr>
                  </w:pPr>
                  <w:r w:rsidRPr="00D128FB">
                    <w:rPr>
                      <w:lang w:val="en-GB"/>
                    </w:rPr>
                    <w:t> </w:t>
                  </w:r>
                </w:p>
              </w:tc>
              <w:tc>
                <w:tcPr>
                  <w:tcW w:w="1500" w:type="dxa"/>
                  <w:hideMark/>
                </w:tcPr>
                <w:p w14:paraId="5AE2C161" w14:textId="77777777" w:rsidR="00D128FB" w:rsidRPr="00631F8B" w:rsidRDefault="00D128FB" w:rsidP="006E2051">
                  <w:r w:rsidRPr="00631F8B">
                    <w:t>Definitie:</w:t>
                  </w:r>
                </w:p>
              </w:tc>
              <w:tc>
                <w:tcPr>
                  <w:tcW w:w="0" w:type="auto"/>
                  <w:hideMark/>
                </w:tcPr>
                <w:p w14:paraId="48217C2E" w14:textId="77777777" w:rsidR="00D128FB" w:rsidRPr="00D128FB" w:rsidRDefault="00D128FB" w:rsidP="006E2051">
                  <w:pPr>
                    <w:rPr>
                      <w:lang w:val="en-GB"/>
                    </w:rPr>
                  </w:pPr>
                  <w:r w:rsidRPr="00D128FB">
                    <w:rPr>
                      <w:lang w:val="en-GB"/>
                    </w:rPr>
                    <w:t xml:space="preserve">Thematic identifier to uniquely identify the spatial object. </w:t>
                  </w:r>
                </w:p>
              </w:tc>
            </w:tr>
            <w:tr w:rsidR="00D128FB" w:rsidRPr="00074262" w14:paraId="2B40A063" w14:textId="77777777" w:rsidTr="006E2051">
              <w:trPr>
                <w:tblHeader/>
                <w:tblCellSpacing w:w="0" w:type="dxa"/>
              </w:trPr>
              <w:tc>
                <w:tcPr>
                  <w:tcW w:w="360" w:type="dxa"/>
                  <w:hideMark/>
                </w:tcPr>
                <w:p w14:paraId="404F5E43" w14:textId="77777777" w:rsidR="00D128FB" w:rsidRPr="00D128FB" w:rsidRDefault="00D128FB" w:rsidP="006E2051">
                  <w:pPr>
                    <w:rPr>
                      <w:lang w:val="en-GB"/>
                    </w:rPr>
                  </w:pPr>
                  <w:r w:rsidRPr="00D128FB">
                    <w:rPr>
                      <w:lang w:val="en-GB"/>
                    </w:rPr>
                    <w:t> </w:t>
                  </w:r>
                </w:p>
              </w:tc>
              <w:tc>
                <w:tcPr>
                  <w:tcW w:w="1500" w:type="dxa"/>
                  <w:hideMark/>
                </w:tcPr>
                <w:p w14:paraId="3FE01172" w14:textId="77777777" w:rsidR="00D128FB" w:rsidRPr="00631F8B" w:rsidRDefault="00D128FB" w:rsidP="006E2051">
                  <w:r w:rsidRPr="00631F8B">
                    <w:t>Omschrijving:</w:t>
                  </w:r>
                </w:p>
              </w:tc>
              <w:tc>
                <w:tcPr>
                  <w:tcW w:w="0" w:type="auto"/>
                  <w:hideMark/>
                </w:tcPr>
                <w:p w14:paraId="120A2BD7" w14:textId="77777777" w:rsidR="00D128FB" w:rsidRPr="00D128FB" w:rsidRDefault="00D128FB" w:rsidP="006E2051">
                  <w:pPr>
                    <w:rPr>
                      <w:lang w:val="en-GB"/>
                    </w:rPr>
                  </w:pPr>
                  <w:r w:rsidRPr="00D128FB">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6955C22A" w14:textId="77777777" w:rsidR="00D128FB" w:rsidRPr="00D128FB" w:rsidRDefault="00D128FB" w:rsidP="006E2051">
            <w:pPr>
              <w:rPr>
                <w:lang w:val="en-GB"/>
              </w:rPr>
            </w:pPr>
          </w:p>
        </w:tc>
      </w:tr>
    </w:tbl>
    <w:p w14:paraId="0F428385" w14:textId="77777777" w:rsidR="00D128FB" w:rsidRPr="00631F8B" w:rsidRDefault="00D128FB" w:rsidP="00D128FB">
      <w:pPr>
        <w:pStyle w:val="Kop5"/>
        <w:rPr>
          <w:sz w:val="16"/>
          <w:szCs w:val="16"/>
        </w:rPr>
      </w:pPr>
      <w:r w:rsidRPr="00631F8B">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065BAB9"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C35B9" w14:textId="77777777" w:rsidR="00D128FB" w:rsidRPr="00631F8B" w:rsidRDefault="00D128FB" w:rsidP="006E2051">
            <w:pPr>
              <w:spacing w:line="225" w:lineRule="atLeast"/>
            </w:pPr>
            <w:r w:rsidRPr="00631F8B">
              <w:rPr>
                <w:b/>
                <w:bCs/>
              </w:rPr>
              <w:t>EconomicActivityValue</w:t>
            </w:r>
          </w:p>
        </w:tc>
      </w:tr>
      <w:tr w:rsidR="00D128FB" w:rsidRPr="00631F8B" w14:paraId="567536CD"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72EDC5A4" w14:textId="77777777" w:rsidTr="006E2051">
              <w:trPr>
                <w:tblHeader/>
                <w:tblCellSpacing w:w="0" w:type="dxa"/>
              </w:trPr>
              <w:tc>
                <w:tcPr>
                  <w:tcW w:w="360" w:type="dxa"/>
                  <w:hideMark/>
                </w:tcPr>
                <w:p w14:paraId="79B90DBD" w14:textId="77777777" w:rsidR="00D128FB" w:rsidRPr="00631F8B" w:rsidRDefault="00D128FB" w:rsidP="006E2051">
                  <w:r w:rsidRPr="00631F8B">
                    <w:t> </w:t>
                  </w:r>
                </w:p>
              </w:tc>
              <w:tc>
                <w:tcPr>
                  <w:tcW w:w="1500" w:type="dxa"/>
                  <w:hideMark/>
                </w:tcPr>
                <w:p w14:paraId="4B511740" w14:textId="77777777" w:rsidR="00D128FB" w:rsidRPr="00631F8B" w:rsidRDefault="00D128FB" w:rsidP="006E2051">
                  <w:r w:rsidRPr="00631F8B">
                    <w:t>Package:</w:t>
                  </w:r>
                </w:p>
              </w:tc>
              <w:tc>
                <w:tcPr>
                  <w:tcW w:w="0" w:type="auto"/>
                  <w:hideMark/>
                </w:tcPr>
                <w:p w14:paraId="00F5DB61" w14:textId="77777777" w:rsidR="00D128FB" w:rsidRPr="00D128FB" w:rsidRDefault="00D128FB" w:rsidP="006E2051">
                  <w:pPr>
                    <w:rPr>
                      <w:lang w:val="en-GB"/>
                    </w:rPr>
                  </w:pPr>
                  <w:r w:rsidRPr="00D128FB">
                    <w:rPr>
                      <w:lang w:val="en-GB"/>
                    </w:rPr>
                    <w:t>Activity Complex [Include reference to the document that includes the package, e.g. INSPIRE data specification, ISO standard or the GCM]</w:t>
                  </w:r>
                </w:p>
              </w:tc>
            </w:tr>
            <w:tr w:rsidR="00D128FB" w:rsidRPr="00631F8B" w14:paraId="478C3844" w14:textId="77777777" w:rsidTr="006E2051">
              <w:trPr>
                <w:tblHeader/>
                <w:tblCellSpacing w:w="0" w:type="dxa"/>
              </w:trPr>
              <w:tc>
                <w:tcPr>
                  <w:tcW w:w="360" w:type="dxa"/>
                  <w:hideMark/>
                </w:tcPr>
                <w:p w14:paraId="26C427A1" w14:textId="77777777" w:rsidR="00D128FB" w:rsidRPr="00D128FB" w:rsidRDefault="00D128FB" w:rsidP="006E2051">
                  <w:pPr>
                    <w:rPr>
                      <w:lang w:val="en-GB"/>
                    </w:rPr>
                  </w:pPr>
                  <w:r w:rsidRPr="00D128FB">
                    <w:rPr>
                      <w:lang w:val="en-GB"/>
                    </w:rPr>
                    <w:t> </w:t>
                  </w:r>
                </w:p>
              </w:tc>
              <w:tc>
                <w:tcPr>
                  <w:tcW w:w="1500" w:type="dxa"/>
                  <w:hideMark/>
                </w:tcPr>
                <w:p w14:paraId="4E312507" w14:textId="77777777" w:rsidR="00D128FB" w:rsidRPr="00631F8B" w:rsidRDefault="00D128FB" w:rsidP="006E2051">
                  <w:r w:rsidRPr="00631F8B">
                    <w:t>Definitie:</w:t>
                  </w:r>
                </w:p>
              </w:tc>
              <w:tc>
                <w:tcPr>
                  <w:tcW w:w="0" w:type="auto"/>
                  <w:hideMark/>
                </w:tcPr>
                <w:p w14:paraId="4E6659B4" w14:textId="77777777" w:rsidR="00D128FB" w:rsidRPr="00631F8B" w:rsidRDefault="00D128FB" w:rsidP="006E2051">
                  <w:r w:rsidRPr="00631F8B">
                    <w:t>Classification of economic activities.</w:t>
                  </w:r>
                </w:p>
              </w:tc>
            </w:tr>
          </w:tbl>
          <w:p w14:paraId="6957556D" w14:textId="77777777" w:rsidR="00D128FB" w:rsidRPr="00631F8B" w:rsidRDefault="00D128FB" w:rsidP="006E2051"/>
        </w:tc>
      </w:tr>
    </w:tbl>
    <w:p w14:paraId="69C42824" w14:textId="77777777" w:rsidR="00D128FB" w:rsidRPr="00631F8B" w:rsidRDefault="00D128FB" w:rsidP="00D128FB">
      <w:pPr>
        <w:pStyle w:val="Kop5"/>
        <w:rPr>
          <w:sz w:val="16"/>
          <w:szCs w:val="16"/>
        </w:rPr>
      </w:pPr>
      <w:r w:rsidRPr="00631F8B">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03E759A"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544ECD5" w14:textId="77777777" w:rsidR="00D128FB" w:rsidRPr="00631F8B" w:rsidRDefault="00D128FB" w:rsidP="006E2051">
            <w:pPr>
              <w:spacing w:line="225" w:lineRule="atLeast"/>
            </w:pPr>
            <w:r w:rsidRPr="00631F8B">
              <w:rPr>
                <w:b/>
                <w:bCs/>
              </w:rPr>
              <w:t>InputOutputValue</w:t>
            </w:r>
          </w:p>
        </w:tc>
      </w:tr>
      <w:tr w:rsidR="00D128FB" w:rsidRPr="00074262" w14:paraId="30178ED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58F6EF39" w14:textId="77777777" w:rsidTr="006E2051">
              <w:trPr>
                <w:tblHeader/>
                <w:tblCellSpacing w:w="0" w:type="dxa"/>
              </w:trPr>
              <w:tc>
                <w:tcPr>
                  <w:tcW w:w="360" w:type="dxa"/>
                  <w:hideMark/>
                </w:tcPr>
                <w:p w14:paraId="5732870F" w14:textId="77777777" w:rsidR="00D128FB" w:rsidRPr="00631F8B" w:rsidRDefault="00D128FB" w:rsidP="006E2051">
                  <w:r w:rsidRPr="00631F8B">
                    <w:t> </w:t>
                  </w:r>
                </w:p>
              </w:tc>
              <w:tc>
                <w:tcPr>
                  <w:tcW w:w="1500" w:type="dxa"/>
                  <w:hideMark/>
                </w:tcPr>
                <w:p w14:paraId="48743CCA" w14:textId="77777777" w:rsidR="00D128FB" w:rsidRPr="00631F8B" w:rsidRDefault="00D128FB" w:rsidP="006E2051">
                  <w:r w:rsidRPr="00631F8B">
                    <w:t>Package:</w:t>
                  </w:r>
                </w:p>
              </w:tc>
              <w:tc>
                <w:tcPr>
                  <w:tcW w:w="0" w:type="auto"/>
                  <w:hideMark/>
                </w:tcPr>
                <w:p w14:paraId="2E4CF244" w14:textId="77777777" w:rsidR="00D128FB" w:rsidRPr="00631F8B" w:rsidRDefault="00D128FB" w:rsidP="006E2051">
                  <w:pPr>
                    <w:rPr>
                      <w:lang w:val="en-GB"/>
                    </w:rPr>
                  </w:pPr>
                  <w:r w:rsidRPr="00631F8B">
                    <w:rPr>
                      <w:lang w:val="en-GB"/>
                    </w:rPr>
                    <w:t>Activity Complex [Include reference to the document that includes the package, e.g. INSPIRE data specification, ISO standard or the GCM]</w:t>
                  </w:r>
                </w:p>
              </w:tc>
            </w:tr>
            <w:tr w:rsidR="00D128FB" w:rsidRPr="00074262" w14:paraId="269A25FB" w14:textId="77777777" w:rsidTr="006E2051">
              <w:trPr>
                <w:tblHeader/>
                <w:tblCellSpacing w:w="0" w:type="dxa"/>
              </w:trPr>
              <w:tc>
                <w:tcPr>
                  <w:tcW w:w="360" w:type="dxa"/>
                  <w:hideMark/>
                </w:tcPr>
                <w:p w14:paraId="1444335A" w14:textId="77777777" w:rsidR="00D128FB" w:rsidRPr="00631F8B" w:rsidRDefault="00D128FB" w:rsidP="006E2051">
                  <w:pPr>
                    <w:rPr>
                      <w:lang w:val="en-GB"/>
                    </w:rPr>
                  </w:pPr>
                  <w:r w:rsidRPr="00631F8B">
                    <w:rPr>
                      <w:lang w:val="en-GB"/>
                    </w:rPr>
                    <w:t> </w:t>
                  </w:r>
                </w:p>
              </w:tc>
              <w:tc>
                <w:tcPr>
                  <w:tcW w:w="1500" w:type="dxa"/>
                  <w:hideMark/>
                </w:tcPr>
                <w:p w14:paraId="1772CEC7" w14:textId="77777777" w:rsidR="00D128FB" w:rsidRPr="00631F8B" w:rsidRDefault="00D128FB" w:rsidP="006E2051">
                  <w:r w:rsidRPr="00631F8B">
                    <w:t>Definitie:</w:t>
                  </w:r>
                </w:p>
              </w:tc>
              <w:tc>
                <w:tcPr>
                  <w:tcW w:w="0" w:type="auto"/>
                  <w:hideMark/>
                </w:tcPr>
                <w:p w14:paraId="2A735BEC" w14:textId="77777777" w:rsidR="00D128FB" w:rsidRPr="00631F8B" w:rsidRDefault="00D128FB" w:rsidP="006E2051">
                  <w:pPr>
                    <w:rPr>
                      <w:lang w:val="en-GB"/>
                    </w:rPr>
                  </w:pPr>
                  <w:r w:rsidRPr="00631F8B">
                    <w:rPr>
                      <w:lang w:val="en-GB"/>
                    </w:rPr>
                    <w:t>Classification of inputs or outputs.</w:t>
                  </w:r>
                </w:p>
              </w:tc>
            </w:tr>
          </w:tbl>
          <w:p w14:paraId="02AFDF56" w14:textId="77777777" w:rsidR="00D128FB" w:rsidRPr="00631F8B" w:rsidRDefault="00D128FB" w:rsidP="006E2051">
            <w:pPr>
              <w:rPr>
                <w:lang w:val="en-GB"/>
              </w:rPr>
            </w:pPr>
          </w:p>
        </w:tc>
      </w:tr>
    </w:tbl>
    <w:p w14:paraId="12D02C46" w14:textId="77777777" w:rsidR="00D128FB" w:rsidRPr="00631F8B" w:rsidRDefault="00D128FB" w:rsidP="00D128FB">
      <w:pPr>
        <w:pStyle w:val="Kop5"/>
        <w:rPr>
          <w:sz w:val="16"/>
          <w:szCs w:val="16"/>
        </w:rPr>
      </w:pPr>
      <w:r w:rsidRPr="00631F8B">
        <w:rPr>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2E9C0717"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73F3333" w14:textId="77777777" w:rsidR="00D128FB" w:rsidRPr="00631F8B" w:rsidRDefault="00D128FB" w:rsidP="006E2051">
            <w:pPr>
              <w:spacing w:line="225" w:lineRule="atLeast"/>
            </w:pPr>
            <w:r w:rsidRPr="00631F8B">
              <w:rPr>
                <w:b/>
                <w:bCs/>
              </w:rPr>
              <w:t>ConditionOfFacilityValue</w:t>
            </w:r>
          </w:p>
        </w:tc>
      </w:tr>
      <w:tr w:rsidR="00D128FB" w:rsidRPr="00074262" w14:paraId="7B26B787"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3710DBEE" w14:textId="77777777" w:rsidTr="006E2051">
              <w:trPr>
                <w:tblHeader/>
                <w:tblCellSpacing w:w="0" w:type="dxa"/>
              </w:trPr>
              <w:tc>
                <w:tcPr>
                  <w:tcW w:w="360" w:type="dxa"/>
                  <w:hideMark/>
                </w:tcPr>
                <w:p w14:paraId="32C8D5D9" w14:textId="77777777" w:rsidR="00D128FB" w:rsidRPr="00631F8B" w:rsidRDefault="00D128FB" w:rsidP="006E2051">
                  <w:r w:rsidRPr="00631F8B">
                    <w:t> </w:t>
                  </w:r>
                </w:p>
              </w:tc>
              <w:tc>
                <w:tcPr>
                  <w:tcW w:w="1500" w:type="dxa"/>
                  <w:hideMark/>
                </w:tcPr>
                <w:p w14:paraId="5DC0AD2A" w14:textId="77777777" w:rsidR="00D128FB" w:rsidRPr="00631F8B" w:rsidRDefault="00D128FB" w:rsidP="006E2051">
                  <w:r w:rsidRPr="00631F8B">
                    <w:t>Package:</w:t>
                  </w:r>
                </w:p>
              </w:tc>
              <w:tc>
                <w:tcPr>
                  <w:tcW w:w="0" w:type="auto"/>
                  <w:hideMark/>
                </w:tcPr>
                <w:p w14:paraId="43BFFB1A" w14:textId="77777777" w:rsidR="00D128FB" w:rsidRPr="00631F8B" w:rsidRDefault="00D128FB" w:rsidP="006E2051">
                  <w:pPr>
                    <w:rPr>
                      <w:lang w:val="en-GB"/>
                    </w:rPr>
                  </w:pPr>
                  <w:r w:rsidRPr="00631F8B">
                    <w:rPr>
                      <w:lang w:val="en-GB"/>
                    </w:rPr>
                    <w:t>Base Types [Include reference to the document that includes the package, e.g. INSPIRE data specification, ISO standard or the GCM]</w:t>
                  </w:r>
                </w:p>
              </w:tc>
            </w:tr>
            <w:tr w:rsidR="00D128FB" w:rsidRPr="00074262" w14:paraId="52B819E4" w14:textId="77777777" w:rsidTr="006E2051">
              <w:trPr>
                <w:tblHeader/>
                <w:tblCellSpacing w:w="0" w:type="dxa"/>
              </w:trPr>
              <w:tc>
                <w:tcPr>
                  <w:tcW w:w="360" w:type="dxa"/>
                  <w:hideMark/>
                </w:tcPr>
                <w:p w14:paraId="1CD1F7E1" w14:textId="77777777" w:rsidR="00D128FB" w:rsidRPr="00631F8B" w:rsidRDefault="00D128FB" w:rsidP="006E2051">
                  <w:pPr>
                    <w:rPr>
                      <w:lang w:val="en-GB"/>
                    </w:rPr>
                  </w:pPr>
                  <w:r w:rsidRPr="00631F8B">
                    <w:rPr>
                      <w:lang w:val="en-GB"/>
                    </w:rPr>
                    <w:t> </w:t>
                  </w:r>
                </w:p>
              </w:tc>
              <w:tc>
                <w:tcPr>
                  <w:tcW w:w="1500" w:type="dxa"/>
                  <w:hideMark/>
                </w:tcPr>
                <w:p w14:paraId="3E1F31FA" w14:textId="77777777" w:rsidR="00D128FB" w:rsidRPr="00631F8B" w:rsidRDefault="00D128FB" w:rsidP="006E2051">
                  <w:r w:rsidRPr="00631F8B">
                    <w:t>Definitie:</w:t>
                  </w:r>
                </w:p>
              </w:tc>
              <w:tc>
                <w:tcPr>
                  <w:tcW w:w="0" w:type="auto"/>
                  <w:hideMark/>
                </w:tcPr>
                <w:p w14:paraId="4DCD2959" w14:textId="77777777" w:rsidR="00D128FB" w:rsidRPr="00631F8B" w:rsidRDefault="00D128FB" w:rsidP="006E2051">
                  <w:pPr>
                    <w:rPr>
                      <w:lang w:val="en-GB"/>
                    </w:rPr>
                  </w:pPr>
                  <w:r w:rsidRPr="00631F8B">
                    <w:rPr>
                      <w:lang w:val="en-GB"/>
                    </w:rPr>
                    <w:t>The status of a facility with regards to its completion and use.</w:t>
                  </w:r>
                </w:p>
              </w:tc>
            </w:tr>
          </w:tbl>
          <w:p w14:paraId="7BC62281" w14:textId="77777777" w:rsidR="00D128FB" w:rsidRPr="00631F8B" w:rsidRDefault="00D128FB" w:rsidP="006E2051">
            <w:pPr>
              <w:rPr>
                <w:lang w:val="en-GB"/>
              </w:rPr>
            </w:pPr>
          </w:p>
        </w:tc>
      </w:tr>
    </w:tbl>
    <w:p w14:paraId="175BC23D" w14:textId="77777777" w:rsidR="00D128FB" w:rsidRPr="00631F8B" w:rsidRDefault="00D128FB" w:rsidP="00D128FB">
      <w:pPr>
        <w:pStyle w:val="Kop5"/>
        <w:rPr>
          <w:sz w:val="16"/>
          <w:szCs w:val="16"/>
        </w:rPr>
      </w:pPr>
      <w:r w:rsidRPr="00631F8B">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026935B8"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374BF1" w14:textId="77777777" w:rsidR="00D128FB" w:rsidRPr="00631F8B" w:rsidRDefault="00D128FB" w:rsidP="006E2051">
            <w:pPr>
              <w:spacing w:line="225" w:lineRule="atLeast"/>
            </w:pPr>
            <w:r w:rsidRPr="00631F8B">
              <w:rPr>
                <w:b/>
                <w:bCs/>
              </w:rPr>
              <w:t>PartyRoleValue</w:t>
            </w:r>
          </w:p>
        </w:tc>
      </w:tr>
      <w:tr w:rsidR="00D128FB" w:rsidRPr="00074262" w14:paraId="597950DB"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1366D851" w14:textId="77777777" w:rsidTr="006E2051">
              <w:trPr>
                <w:tblHeader/>
                <w:tblCellSpacing w:w="0" w:type="dxa"/>
              </w:trPr>
              <w:tc>
                <w:tcPr>
                  <w:tcW w:w="360" w:type="dxa"/>
                  <w:hideMark/>
                </w:tcPr>
                <w:p w14:paraId="193E8D2B" w14:textId="77777777" w:rsidR="00D128FB" w:rsidRPr="00631F8B" w:rsidRDefault="00D128FB" w:rsidP="006E2051">
                  <w:r w:rsidRPr="00631F8B">
                    <w:t> </w:t>
                  </w:r>
                </w:p>
              </w:tc>
              <w:tc>
                <w:tcPr>
                  <w:tcW w:w="1500" w:type="dxa"/>
                  <w:hideMark/>
                </w:tcPr>
                <w:p w14:paraId="0FBA5C61" w14:textId="77777777" w:rsidR="00D128FB" w:rsidRPr="00631F8B" w:rsidRDefault="00D128FB" w:rsidP="006E2051">
                  <w:r w:rsidRPr="00631F8B">
                    <w:t>Package:</w:t>
                  </w:r>
                </w:p>
              </w:tc>
              <w:tc>
                <w:tcPr>
                  <w:tcW w:w="0" w:type="auto"/>
                  <w:hideMark/>
                </w:tcPr>
                <w:p w14:paraId="7B76B0BA" w14:textId="77777777" w:rsidR="00D128FB" w:rsidRPr="00631F8B" w:rsidRDefault="00D128FB" w:rsidP="006E2051">
                  <w:pPr>
                    <w:rPr>
                      <w:lang w:val="en-GB"/>
                    </w:rPr>
                  </w:pPr>
                  <w:r w:rsidRPr="00631F8B">
                    <w:rPr>
                      <w:lang w:val="en-GB"/>
                    </w:rPr>
                    <w:t>Base Types 2 [Include reference to the document that includes the package, e.g. INSPIRE data specification, ISO standard or the GCM]</w:t>
                  </w:r>
                </w:p>
              </w:tc>
            </w:tr>
            <w:tr w:rsidR="00D128FB" w:rsidRPr="00074262" w14:paraId="3788D1B1" w14:textId="77777777" w:rsidTr="006E2051">
              <w:trPr>
                <w:tblHeader/>
                <w:tblCellSpacing w:w="0" w:type="dxa"/>
              </w:trPr>
              <w:tc>
                <w:tcPr>
                  <w:tcW w:w="360" w:type="dxa"/>
                  <w:hideMark/>
                </w:tcPr>
                <w:p w14:paraId="6B8561EE" w14:textId="77777777" w:rsidR="00D128FB" w:rsidRPr="00631F8B" w:rsidRDefault="00D128FB" w:rsidP="006E2051">
                  <w:pPr>
                    <w:rPr>
                      <w:lang w:val="en-GB"/>
                    </w:rPr>
                  </w:pPr>
                  <w:r w:rsidRPr="00631F8B">
                    <w:rPr>
                      <w:lang w:val="en-GB"/>
                    </w:rPr>
                    <w:t> </w:t>
                  </w:r>
                </w:p>
              </w:tc>
              <w:tc>
                <w:tcPr>
                  <w:tcW w:w="1500" w:type="dxa"/>
                  <w:hideMark/>
                </w:tcPr>
                <w:p w14:paraId="770AE4BD" w14:textId="77777777" w:rsidR="00D128FB" w:rsidRPr="00631F8B" w:rsidRDefault="00D128FB" w:rsidP="006E2051">
                  <w:r w:rsidRPr="00631F8B">
                    <w:t>Definitie:</w:t>
                  </w:r>
                </w:p>
              </w:tc>
              <w:tc>
                <w:tcPr>
                  <w:tcW w:w="0" w:type="auto"/>
                  <w:hideMark/>
                </w:tcPr>
                <w:p w14:paraId="77F61B78" w14:textId="77777777" w:rsidR="00D128FB" w:rsidRPr="00631F8B" w:rsidRDefault="00D128FB" w:rsidP="006E2051">
                  <w:pPr>
                    <w:rPr>
                      <w:lang w:val="en-GB"/>
                    </w:rPr>
                  </w:pPr>
                  <w:r w:rsidRPr="00631F8B">
                    <w:rPr>
                      <w:lang w:val="en-GB"/>
                    </w:rPr>
                    <w:t>Roles of parties related to or responsible for a resource.</w:t>
                  </w:r>
                </w:p>
              </w:tc>
            </w:tr>
          </w:tbl>
          <w:p w14:paraId="16E139F6" w14:textId="77777777" w:rsidR="00D128FB" w:rsidRPr="00631F8B" w:rsidRDefault="00D128FB" w:rsidP="006E2051">
            <w:pPr>
              <w:rPr>
                <w:lang w:val="en-GB"/>
              </w:rPr>
            </w:pPr>
          </w:p>
        </w:tc>
      </w:tr>
    </w:tbl>
    <w:p w14:paraId="1E1FCE22" w14:textId="77777777" w:rsidR="00D128FB" w:rsidRPr="00631F8B" w:rsidRDefault="00D128FB" w:rsidP="00D128FB">
      <w:pPr>
        <w:pStyle w:val="Kop5"/>
        <w:rPr>
          <w:sz w:val="16"/>
          <w:szCs w:val="16"/>
        </w:rPr>
      </w:pPr>
      <w:r w:rsidRPr="00631F8B">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D128FB" w:rsidRPr="00631F8B" w14:paraId="69F666A0" w14:textId="77777777"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33A965" w14:textId="77777777" w:rsidR="00D128FB" w:rsidRPr="00631F8B" w:rsidRDefault="00D128FB" w:rsidP="006E2051">
            <w:pPr>
              <w:spacing w:line="225" w:lineRule="atLeast"/>
            </w:pPr>
            <w:r w:rsidRPr="00631F8B">
              <w:rPr>
                <w:b/>
                <w:bCs/>
              </w:rPr>
              <w:lastRenderedPageBreak/>
              <w:t>CountryCode</w:t>
            </w:r>
          </w:p>
        </w:tc>
      </w:tr>
      <w:tr w:rsidR="00D128FB" w:rsidRPr="00074262" w14:paraId="2D3BC221" w14:textId="77777777"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D128FB" w:rsidRPr="00074262" w14:paraId="3B70DBD2" w14:textId="77777777" w:rsidTr="006E2051">
              <w:trPr>
                <w:tblHeader/>
                <w:tblCellSpacing w:w="0" w:type="dxa"/>
              </w:trPr>
              <w:tc>
                <w:tcPr>
                  <w:tcW w:w="360" w:type="dxa"/>
                  <w:hideMark/>
                </w:tcPr>
                <w:p w14:paraId="2CCBE749" w14:textId="77777777" w:rsidR="00D128FB" w:rsidRPr="00631F8B" w:rsidRDefault="00D128FB" w:rsidP="006E2051">
                  <w:r w:rsidRPr="00631F8B">
                    <w:t> </w:t>
                  </w:r>
                </w:p>
              </w:tc>
              <w:tc>
                <w:tcPr>
                  <w:tcW w:w="1500" w:type="dxa"/>
                  <w:hideMark/>
                </w:tcPr>
                <w:p w14:paraId="2574A939" w14:textId="77777777" w:rsidR="00D128FB" w:rsidRPr="00631F8B" w:rsidRDefault="00D128FB" w:rsidP="006E2051">
                  <w:r w:rsidRPr="00631F8B">
                    <w:t>Package:</w:t>
                  </w:r>
                </w:p>
              </w:tc>
              <w:tc>
                <w:tcPr>
                  <w:tcW w:w="0" w:type="auto"/>
                  <w:hideMark/>
                </w:tcPr>
                <w:p w14:paraId="078CB10C" w14:textId="77777777" w:rsidR="00D128FB" w:rsidRPr="00631F8B" w:rsidRDefault="00D128FB" w:rsidP="006E2051">
                  <w:pPr>
                    <w:rPr>
                      <w:lang w:val="en-GB"/>
                    </w:rPr>
                  </w:pPr>
                  <w:r w:rsidRPr="00631F8B">
                    <w:rPr>
                      <w:lang w:val="en-GB"/>
                    </w:rPr>
                    <w:t>Base Types 2 [Include reference to the document that includes the package, e.g. INSPIRE data specification, ISO standard or the GCM]</w:t>
                  </w:r>
                </w:p>
              </w:tc>
            </w:tr>
            <w:tr w:rsidR="00D128FB" w:rsidRPr="00074262" w14:paraId="4D40C527" w14:textId="77777777" w:rsidTr="006E2051">
              <w:trPr>
                <w:tblHeader/>
                <w:tblCellSpacing w:w="0" w:type="dxa"/>
              </w:trPr>
              <w:tc>
                <w:tcPr>
                  <w:tcW w:w="360" w:type="dxa"/>
                  <w:hideMark/>
                </w:tcPr>
                <w:p w14:paraId="73ADE58C" w14:textId="77777777" w:rsidR="00D128FB" w:rsidRPr="00631F8B" w:rsidRDefault="00D128FB" w:rsidP="006E2051">
                  <w:pPr>
                    <w:rPr>
                      <w:lang w:val="en-GB"/>
                    </w:rPr>
                  </w:pPr>
                  <w:r w:rsidRPr="00631F8B">
                    <w:rPr>
                      <w:lang w:val="en-GB"/>
                    </w:rPr>
                    <w:t> </w:t>
                  </w:r>
                </w:p>
              </w:tc>
              <w:tc>
                <w:tcPr>
                  <w:tcW w:w="1500" w:type="dxa"/>
                  <w:hideMark/>
                </w:tcPr>
                <w:p w14:paraId="714C1907" w14:textId="77777777" w:rsidR="00D128FB" w:rsidRPr="00631F8B" w:rsidRDefault="00D128FB" w:rsidP="006E2051">
                  <w:r w:rsidRPr="00631F8B">
                    <w:t>Definitie:</w:t>
                  </w:r>
                </w:p>
              </w:tc>
              <w:tc>
                <w:tcPr>
                  <w:tcW w:w="0" w:type="auto"/>
                  <w:hideMark/>
                </w:tcPr>
                <w:p w14:paraId="0F691469" w14:textId="77777777" w:rsidR="00D128FB" w:rsidRPr="00631F8B" w:rsidRDefault="00D128FB" w:rsidP="006E2051">
                  <w:pPr>
                    <w:rPr>
                      <w:lang w:val="en-GB"/>
                    </w:rPr>
                  </w:pPr>
                  <w:r w:rsidRPr="00631F8B">
                    <w:rPr>
                      <w:lang w:val="en-GB"/>
                    </w:rPr>
                    <w:t>Country code as defined in the Interinstitutional style guide published by the Publications Office of the European Union.</w:t>
                  </w:r>
                </w:p>
              </w:tc>
            </w:tr>
          </w:tbl>
          <w:p w14:paraId="48D84E2C" w14:textId="77777777" w:rsidR="00D128FB" w:rsidRPr="00631F8B" w:rsidRDefault="00D128FB" w:rsidP="006E2051">
            <w:pPr>
              <w:rPr>
                <w:lang w:val="en-GB"/>
              </w:rPr>
            </w:pPr>
          </w:p>
        </w:tc>
      </w:tr>
    </w:tbl>
    <w:p w14:paraId="68934527" w14:textId="77777777" w:rsidR="00D128FB" w:rsidRPr="00631F8B" w:rsidRDefault="00D128FB" w:rsidP="00D128FB">
      <w:pPr>
        <w:rPr>
          <w:lang w:val="en-GB"/>
        </w:rPr>
      </w:pPr>
    </w:p>
    <w:p w14:paraId="74D0C8D9" w14:textId="77777777" w:rsidR="00D128FB" w:rsidRPr="00533EF8" w:rsidRDefault="00D128FB" w:rsidP="0022612C">
      <w:pPr>
        <w:rPr>
          <w:lang w:val="en-GB"/>
        </w:rPr>
      </w:pPr>
    </w:p>
    <w:p w14:paraId="08B62B51" w14:textId="77777777" w:rsidR="00D421C4" w:rsidRPr="00533EF8" w:rsidRDefault="00D421C4" w:rsidP="00D421C4">
      <w:pPr>
        <w:pStyle w:val="Hoofdstukx"/>
        <w:rPr>
          <w:lang w:val="en-GB"/>
        </w:rPr>
      </w:pPr>
      <w:bookmarkStart w:id="20" w:name="_Toc402785738"/>
    </w:p>
    <w:p w14:paraId="4FA866EA" w14:textId="77777777" w:rsidR="00D421C4" w:rsidRDefault="00D421C4" w:rsidP="00D421C4">
      <w:pPr>
        <w:pStyle w:val="Hoofdstuktitel"/>
      </w:pPr>
      <w:bookmarkStart w:id="21" w:name="_Toc399786906"/>
      <w:bookmarkStart w:id="22" w:name="_Toc452122198"/>
      <w:r>
        <w:t xml:space="preserve">Bijlage 4: Alle </w:t>
      </w:r>
      <w:r w:rsidR="00355231">
        <w:t xml:space="preserve">IMKL2015 </w:t>
      </w:r>
      <w:r w:rsidR="00C2546C">
        <w:t>waardelijsten</w:t>
      </w:r>
      <w:r>
        <w:t xml:space="preserve"> samen</w:t>
      </w:r>
      <w:bookmarkEnd w:id="21"/>
      <w:bookmarkEnd w:id="22"/>
    </w:p>
    <w:p w14:paraId="0A810A75" w14:textId="77777777" w:rsidR="00D421C4" w:rsidRPr="004C1EC2" w:rsidRDefault="00BC5B0D" w:rsidP="00BC5B0D">
      <w:pPr>
        <w:rPr>
          <w:sz w:val="22"/>
        </w:rPr>
      </w:pPr>
      <w:r>
        <w:t>Zie Excel bestand IMKL2015 –</w:t>
      </w:r>
      <w:r w:rsidR="00D15212">
        <w:t xml:space="preserve"> </w:t>
      </w:r>
      <w:r w:rsidR="00C2546C">
        <w:t>Waarde</w:t>
      </w:r>
      <w:r>
        <w:t>lijsten</w:t>
      </w:r>
      <w:r w:rsidR="00D421C4">
        <w:t>.</w:t>
      </w:r>
      <w:r w:rsidRPr="004C1EC2">
        <w:rPr>
          <w:sz w:val="22"/>
        </w:rPr>
        <w:t xml:space="preserve"> </w:t>
      </w:r>
    </w:p>
    <w:bookmarkEnd w:id="20"/>
    <w:p w14:paraId="137AF01E" w14:textId="77777777" w:rsidR="003D31A8" w:rsidRPr="00BB3722" w:rsidRDefault="003D31A8" w:rsidP="00D421C4">
      <w:pPr>
        <w:pStyle w:val="Bijlagen"/>
        <w:numPr>
          <w:ilvl w:val="0"/>
          <w:numId w:val="0"/>
        </w:numPr>
      </w:pPr>
    </w:p>
    <w:sectPr w:rsidR="003D31A8" w:rsidRPr="00BB3722" w:rsidSect="00762D94">
      <w:pgSz w:w="11906" w:h="16838" w:code="9"/>
      <w:pgMar w:top="1417" w:right="1417" w:bottom="1417" w:left="1417" w:header="0" w:footer="5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Paul Janssen" w:date="2016-08-15T17:32:00Z" w:initials="PJ">
    <w:p w14:paraId="49C1461C" w14:textId="77777777" w:rsidR="00C62DD2" w:rsidRDefault="00C62DD2">
      <w:pPr>
        <w:pStyle w:val="Tekstopmerking"/>
      </w:pPr>
      <w:r>
        <w:rPr>
          <w:rStyle w:val="Verwijzingopmerking"/>
        </w:rPr>
        <w:annotationRef/>
      </w:r>
      <w:r>
        <w:t>Werkt niet</w:t>
      </w:r>
    </w:p>
  </w:comment>
  <w:comment w:id="8" w:author="Paul Janssen" w:date="2016-08-15T15:22:00Z" w:initials="PJ">
    <w:p w14:paraId="16AB6C27" w14:textId="77777777" w:rsidR="00074262" w:rsidRDefault="00074262">
      <w:pPr>
        <w:pStyle w:val="Tekstopmerking"/>
      </w:pPr>
      <w:r>
        <w:rPr>
          <w:rStyle w:val="Verwijzingopmerking"/>
        </w:rPr>
        <w:annotationRef/>
      </w:r>
      <w:r>
        <w:t>Else (empty) indien het niet geldt</w:t>
      </w:r>
    </w:p>
  </w:comment>
  <w:comment w:id="10" w:author="Paul Janssen" w:date="2016-08-15T17:38:00Z" w:initials="PJ">
    <w:p w14:paraId="4960CEB0" w14:textId="77777777" w:rsidR="00C62DD2" w:rsidRDefault="00C62DD2">
      <w:pPr>
        <w:pStyle w:val="Tekstopmerking"/>
      </w:pPr>
      <w:r>
        <w:rPr>
          <w:rStyle w:val="Verwijzingopmerking"/>
        </w:rPr>
        <w:annotationRef/>
      </w:r>
      <w:r>
        <w:t>Werkt niet</w:t>
      </w:r>
    </w:p>
  </w:comment>
  <w:comment w:id="11" w:author="Paul Janssen" w:date="2016-08-15T16:06:00Z" w:initials="PJ">
    <w:p w14:paraId="21E60A75" w14:textId="77777777" w:rsidR="00074262" w:rsidRDefault="00074262">
      <w:pPr>
        <w:pStyle w:val="Tekstopmerking"/>
      </w:pPr>
      <w:r>
        <w:rPr>
          <w:rStyle w:val="Verwijzingopmerking"/>
        </w:rPr>
        <w:annotationRef/>
      </w:r>
      <w:r>
        <w:t>isEmpty is beter. Attribuut is niet verplicht</w:t>
      </w:r>
    </w:p>
  </w:comment>
  <w:comment w:id="12" w:author="Paul Janssen" w:date="2016-08-15T16:11:00Z" w:initials="PJ">
    <w:p w14:paraId="112C0026" w14:textId="77777777" w:rsidR="00074262" w:rsidRDefault="00074262">
      <w:pPr>
        <w:pStyle w:val="Tekstopmerking"/>
      </w:pPr>
      <w:r>
        <w:rPr>
          <w:rStyle w:val="Verwijzingopmerking"/>
        </w:rPr>
        <w:annotationRef/>
      </w:r>
      <w:r>
        <w:t>max 2 decimalen wordt hiert niet getest</w:t>
      </w:r>
    </w:p>
  </w:comment>
  <w:comment w:id="13" w:author="Paul Janssen" w:date="2016-08-15T17:31:00Z" w:initials="PJ">
    <w:p w14:paraId="600E7CE2" w14:textId="77777777" w:rsidR="00C62DD2" w:rsidRDefault="00C62DD2">
      <w:pPr>
        <w:pStyle w:val="Tekstopmerking"/>
      </w:pPr>
      <w:r>
        <w:rPr>
          <w:rStyle w:val="Verwijzingopmerking"/>
        </w:rPr>
        <w:annotationRef/>
      </w:r>
      <w:r>
        <w:t>werkt niet</w:t>
      </w:r>
    </w:p>
  </w:comment>
  <w:comment w:id="14" w:author="Paul Janssen" w:date="2016-08-15T16:38:00Z" w:initials="PJ">
    <w:p w14:paraId="26D9C418" w14:textId="77777777" w:rsidR="00947521" w:rsidRDefault="00947521">
      <w:pPr>
        <w:pStyle w:val="Tekstopmerking"/>
      </w:pPr>
      <w:r>
        <w:rPr>
          <w:rStyle w:val="Verwijzingopmerking"/>
        </w:rPr>
        <w:annotationRef/>
      </w:r>
      <w:r>
        <w:t>beter isEmpty</w:t>
      </w:r>
    </w:p>
  </w:comment>
  <w:comment w:id="15" w:author="Paul Janssen" w:date="2016-08-15T16:34:00Z" w:initials="PJ">
    <w:p w14:paraId="0B4485F8" w14:textId="77777777" w:rsidR="00947521" w:rsidRDefault="00947521">
      <w:pPr>
        <w:pStyle w:val="Tekstopmerking"/>
      </w:pPr>
      <w:r>
        <w:rPr>
          <w:rStyle w:val="Verwijzingopmerking"/>
        </w:rPr>
        <w:annotationRef/>
      </w:r>
      <w:r>
        <w:t>beter isEmpty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C1461C" w15:done="0"/>
  <w15:commentEx w15:paraId="16AB6C27" w15:done="0"/>
  <w15:commentEx w15:paraId="4960CEB0" w15:done="0"/>
  <w15:commentEx w15:paraId="21E60A75" w15:done="0"/>
  <w15:commentEx w15:paraId="112C0026" w15:done="0"/>
  <w15:commentEx w15:paraId="600E7CE2" w15:done="0"/>
  <w15:commentEx w15:paraId="26D9C418" w15:done="0"/>
  <w15:commentEx w15:paraId="0B4485F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A12B8" w14:textId="77777777" w:rsidR="00A06DCA" w:rsidRDefault="00A06DCA">
      <w:r>
        <w:separator/>
      </w:r>
    </w:p>
    <w:p w14:paraId="6A8CE11A" w14:textId="77777777" w:rsidR="00A06DCA" w:rsidRDefault="00A06DCA"/>
  </w:endnote>
  <w:endnote w:type="continuationSeparator" w:id="0">
    <w:p w14:paraId="78FB4EC3" w14:textId="77777777" w:rsidR="00A06DCA" w:rsidRDefault="00A06DCA">
      <w:r>
        <w:continuationSeparator/>
      </w:r>
    </w:p>
    <w:p w14:paraId="5C098A9F" w14:textId="77777777" w:rsidR="00A06DCA" w:rsidRDefault="00A06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0" w:type="dxa"/>
      <w:tblLook w:val="01E0" w:firstRow="1" w:lastRow="1" w:firstColumn="1" w:lastColumn="1" w:noHBand="0" w:noVBand="0"/>
    </w:tblPr>
    <w:tblGrid>
      <w:gridCol w:w="648"/>
      <w:gridCol w:w="8820"/>
    </w:tblGrid>
    <w:tr w:rsidR="00074262" w14:paraId="7AD5E8DF" w14:textId="77777777">
      <w:tc>
        <w:tcPr>
          <w:tcW w:w="648" w:type="dxa"/>
        </w:tcPr>
        <w:p w14:paraId="3002445B" w14:textId="77777777" w:rsidR="00074262" w:rsidRPr="00E2691E" w:rsidRDefault="00074262" w:rsidP="00BB25BB">
          <w:r>
            <w:fldChar w:fldCharType="begin"/>
          </w:r>
          <w:r>
            <w:instrText xml:space="preserve"> PAGE </w:instrText>
          </w:r>
          <w:r>
            <w:fldChar w:fldCharType="separate"/>
          </w:r>
          <w:r>
            <w:rPr>
              <w:noProof/>
            </w:rPr>
            <w:t>2</w:t>
          </w:r>
          <w:r>
            <w:rPr>
              <w:noProof/>
            </w:rPr>
            <w:fldChar w:fldCharType="end"/>
          </w:r>
        </w:p>
      </w:tc>
      <w:tc>
        <w:tcPr>
          <w:tcW w:w="8820" w:type="dxa"/>
        </w:tcPr>
        <w:p w14:paraId="620527D4" w14:textId="77777777" w:rsidR="00074262" w:rsidRDefault="00074262"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7B53B2B0" w14:textId="77777777" w:rsidR="00074262" w:rsidRDefault="00074262" w:rsidP="00064FFB"/>
  <w:p w14:paraId="54FAF78F" w14:textId="77777777" w:rsidR="00074262" w:rsidRDefault="00074262" w:rsidP="00064FFB"/>
  <w:p w14:paraId="3AF7F8E6" w14:textId="77777777" w:rsidR="00074262" w:rsidRDefault="000742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545E8" w14:textId="77777777" w:rsidR="00074262" w:rsidRDefault="00074262"/>
  <w:p w14:paraId="5057BEC8" w14:textId="77777777" w:rsidR="00074262" w:rsidRDefault="0007426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074262" w14:paraId="51C49914" w14:textId="77777777">
      <w:trPr>
        <w:trHeight w:val="182"/>
      </w:trPr>
      <w:tc>
        <w:tcPr>
          <w:tcW w:w="540" w:type="dxa"/>
        </w:tcPr>
        <w:p w14:paraId="24B55806" w14:textId="77777777" w:rsidR="00074262" w:rsidRPr="007008A1" w:rsidRDefault="00074262"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EE21A2">
            <w:rPr>
              <w:noProof/>
              <w:sz w:val="14"/>
              <w:szCs w:val="14"/>
            </w:rPr>
            <w:t>35</w:t>
          </w:r>
          <w:r w:rsidRPr="007008A1">
            <w:rPr>
              <w:sz w:val="14"/>
              <w:szCs w:val="14"/>
            </w:rPr>
            <w:fldChar w:fldCharType="end"/>
          </w:r>
        </w:p>
      </w:tc>
      <w:tc>
        <w:tcPr>
          <w:tcW w:w="8835" w:type="dxa"/>
        </w:tcPr>
        <w:p w14:paraId="5BFE9C72" w14:textId="77777777" w:rsidR="00074262" w:rsidRPr="007008A1" w:rsidRDefault="00074262" w:rsidP="006B763D">
          <w:pPr>
            <w:rPr>
              <w:sz w:val="14"/>
              <w:szCs w:val="14"/>
            </w:rPr>
          </w:pPr>
          <w:r>
            <w:rPr>
              <w:sz w:val="14"/>
              <w:szCs w:val="14"/>
            </w:rPr>
            <w:t>Rapport IMKL2015 - Objectcatalogus</w:t>
          </w:r>
        </w:p>
      </w:tc>
    </w:tr>
  </w:tbl>
  <w:p w14:paraId="7E318208" w14:textId="77777777" w:rsidR="00074262" w:rsidRDefault="00074262"/>
  <w:p w14:paraId="4C567114" w14:textId="77777777" w:rsidR="00074262" w:rsidRDefault="000742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1B254" w14:textId="77777777" w:rsidR="00A06DCA" w:rsidRDefault="00A06DCA">
      <w:r>
        <w:separator/>
      </w:r>
    </w:p>
    <w:p w14:paraId="3B031AF4" w14:textId="77777777" w:rsidR="00A06DCA" w:rsidRDefault="00A06DCA"/>
  </w:footnote>
  <w:footnote w:type="continuationSeparator" w:id="0">
    <w:p w14:paraId="58D1BC72" w14:textId="77777777" w:rsidR="00A06DCA" w:rsidRDefault="00A06DCA">
      <w:r>
        <w:continuationSeparator/>
      </w:r>
    </w:p>
    <w:p w14:paraId="01375901" w14:textId="77777777" w:rsidR="00A06DCA" w:rsidRDefault="00A06D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846E1" w14:textId="77777777" w:rsidR="00074262" w:rsidRDefault="00074262" w:rsidP="00064FFB">
    <w:pPr>
      <w:jc w:val="center"/>
    </w:pPr>
  </w:p>
  <w:p w14:paraId="7B2404F8" w14:textId="77777777" w:rsidR="00074262" w:rsidRDefault="00074262">
    <w:r>
      <w:rPr>
        <w:noProof/>
      </w:rPr>
      <w:drawing>
        <wp:anchor distT="0" distB="0" distL="114300" distR="114300" simplePos="0" relativeHeight="251657216" behindDoc="0" locked="0" layoutInCell="1" allowOverlap="1" wp14:anchorId="45FBD7E5" wp14:editId="69963D1D">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4625C" w14:textId="77777777" w:rsidR="00074262" w:rsidRDefault="00074262" w:rsidP="00064FFB">
    <w:pPr>
      <w:jc w:val="center"/>
    </w:pPr>
    <w:r>
      <w:rPr>
        <w:noProof/>
      </w:rPr>
      <w:drawing>
        <wp:anchor distT="0" distB="0" distL="114300" distR="114300" simplePos="0" relativeHeight="251658240" behindDoc="0" locked="0" layoutInCell="1" allowOverlap="1" wp14:anchorId="43B361F8" wp14:editId="53C2382A">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648E5995" w14:textId="77777777" w:rsidR="00074262" w:rsidRDefault="000742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8"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0"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1"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4"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33"/>
  </w:num>
  <w:num w:numId="6">
    <w:abstractNumId w:val="24"/>
  </w:num>
  <w:num w:numId="7">
    <w:abstractNumId w:val="20"/>
  </w:num>
  <w:num w:numId="8">
    <w:abstractNumId w:val="22"/>
  </w:num>
  <w:num w:numId="9">
    <w:abstractNumId w:val="4"/>
  </w:num>
  <w:num w:numId="10">
    <w:abstractNumId w:val="8"/>
  </w:num>
  <w:num w:numId="11">
    <w:abstractNumId w:val="3"/>
  </w:num>
  <w:num w:numId="12">
    <w:abstractNumId w:val="2"/>
  </w:num>
  <w:num w:numId="13">
    <w:abstractNumId w:val="1"/>
  </w:num>
  <w:num w:numId="14">
    <w:abstractNumId w:val="0"/>
  </w:num>
  <w:num w:numId="15">
    <w:abstractNumId w:val="30"/>
  </w:num>
  <w:num w:numId="16">
    <w:abstractNumId w:val="16"/>
  </w:num>
  <w:num w:numId="17">
    <w:abstractNumId w:val="19"/>
  </w:num>
  <w:num w:numId="18">
    <w:abstractNumId w:val="29"/>
  </w:num>
  <w:num w:numId="19">
    <w:abstractNumId w:val="27"/>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6"/>
  </w:num>
  <w:num w:numId="24">
    <w:abstractNumId w:val="21"/>
  </w:num>
  <w:num w:numId="25">
    <w:abstractNumId w:val="28"/>
  </w:num>
  <w:num w:numId="26">
    <w:abstractNumId w:val="37"/>
  </w:num>
  <w:num w:numId="27">
    <w:abstractNumId w:val="17"/>
  </w:num>
  <w:num w:numId="28">
    <w:abstractNumId w:val="23"/>
  </w:num>
  <w:num w:numId="29">
    <w:abstractNumId w:val="25"/>
  </w:num>
  <w:num w:numId="30">
    <w:abstractNumId w:val="18"/>
  </w:num>
  <w:num w:numId="31">
    <w:abstractNumId w:val="14"/>
  </w:num>
  <w:num w:numId="32">
    <w:abstractNumId w:val="10"/>
  </w:num>
  <w:num w:numId="33">
    <w:abstractNumId w:val="36"/>
  </w:num>
  <w:num w:numId="34">
    <w:abstractNumId w:val="15"/>
  </w:num>
  <w:num w:numId="35">
    <w:abstractNumId w:val="12"/>
  </w:num>
  <w:num w:numId="36">
    <w:abstractNumId w:val="35"/>
  </w:num>
  <w:num w:numId="37">
    <w:abstractNumId w:val="31"/>
  </w:num>
  <w:num w:numId="38">
    <w:abstractNumId w:val="34"/>
  </w:num>
  <w:num w:numId="39">
    <w:abstractNumId w:val="11"/>
  </w:num>
  <w:num w:numId="40">
    <w:abstractNumId w:val="3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 Janssen">
    <w15:presenceInfo w15:providerId="AD" w15:userId="S-1-5-21-3523855201-3922241784-1467847056-1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74262"/>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37E2"/>
    <w:rsid w:val="000B5386"/>
    <w:rsid w:val="000D0C03"/>
    <w:rsid w:val="000D1567"/>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13B8C"/>
    <w:rsid w:val="0043078D"/>
    <w:rsid w:val="00431ECE"/>
    <w:rsid w:val="004419AB"/>
    <w:rsid w:val="00446095"/>
    <w:rsid w:val="00447D73"/>
    <w:rsid w:val="00447FC6"/>
    <w:rsid w:val="00454238"/>
    <w:rsid w:val="0048209D"/>
    <w:rsid w:val="004A106B"/>
    <w:rsid w:val="004A7136"/>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40C30"/>
    <w:rsid w:val="00540EB0"/>
    <w:rsid w:val="00553443"/>
    <w:rsid w:val="005608E7"/>
    <w:rsid w:val="00566A6D"/>
    <w:rsid w:val="00572677"/>
    <w:rsid w:val="00580FF4"/>
    <w:rsid w:val="00581B23"/>
    <w:rsid w:val="00587F7F"/>
    <w:rsid w:val="00594AED"/>
    <w:rsid w:val="005B1DC0"/>
    <w:rsid w:val="005B7325"/>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466C"/>
    <w:rsid w:val="006B763D"/>
    <w:rsid w:val="006B7DF9"/>
    <w:rsid w:val="006D2B7D"/>
    <w:rsid w:val="006D57E3"/>
    <w:rsid w:val="006D66D2"/>
    <w:rsid w:val="006E2051"/>
    <w:rsid w:val="006E5234"/>
    <w:rsid w:val="006F4CEB"/>
    <w:rsid w:val="006F4F6F"/>
    <w:rsid w:val="006F6311"/>
    <w:rsid w:val="006F6A42"/>
    <w:rsid w:val="007008A1"/>
    <w:rsid w:val="00701185"/>
    <w:rsid w:val="007040F8"/>
    <w:rsid w:val="00705CDD"/>
    <w:rsid w:val="00705FE7"/>
    <w:rsid w:val="00707091"/>
    <w:rsid w:val="007175D0"/>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4058"/>
    <w:rsid w:val="0086134C"/>
    <w:rsid w:val="00864C8E"/>
    <w:rsid w:val="008666F5"/>
    <w:rsid w:val="00875BD6"/>
    <w:rsid w:val="00876CA9"/>
    <w:rsid w:val="00883948"/>
    <w:rsid w:val="00892F6F"/>
    <w:rsid w:val="008A6E1A"/>
    <w:rsid w:val="008B47E0"/>
    <w:rsid w:val="008C3E35"/>
    <w:rsid w:val="008D2EDC"/>
    <w:rsid w:val="008F1810"/>
    <w:rsid w:val="008F36BF"/>
    <w:rsid w:val="00901952"/>
    <w:rsid w:val="0090213A"/>
    <w:rsid w:val="00905B40"/>
    <w:rsid w:val="0092303D"/>
    <w:rsid w:val="00923CCF"/>
    <w:rsid w:val="009264C6"/>
    <w:rsid w:val="0093196F"/>
    <w:rsid w:val="00934D40"/>
    <w:rsid w:val="00942CD1"/>
    <w:rsid w:val="00945ADC"/>
    <w:rsid w:val="00947521"/>
    <w:rsid w:val="0094782B"/>
    <w:rsid w:val="00957990"/>
    <w:rsid w:val="00963092"/>
    <w:rsid w:val="00981AEF"/>
    <w:rsid w:val="0098270C"/>
    <w:rsid w:val="00992EE1"/>
    <w:rsid w:val="009A4291"/>
    <w:rsid w:val="009B16AC"/>
    <w:rsid w:val="009B321F"/>
    <w:rsid w:val="009C0A6F"/>
    <w:rsid w:val="009D5C22"/>
    <w:rsid w:val="009E4694"/>
    <w:rsid w:val="009E6B28"/>
    <w:rsid w:val="009F7CB4"/>
    <w:rsid w:val="00A006BE"/>
    <w:rsid w:val="00A064E5"/>
    <w:rsid w:val="00A06DCA"/>
    <w:rsid w:val="00A11E16"/>
    <w:rsid w:val="00A129EC"/>
    <w:rsid w:val="00A17906"/>
    <w:rsid w:val="00A20F45"/>
    <w:rsid w:val="00A21B6C"/>
    <w:rsid w:val="00A26809"/>
    <w:rsid w:val="00A36689"/>
    <w:rsid w:val="00A42A80"/>
    <w:rsid w:val="00A51A82"/>
    <w:rsid w:val="00A53ECB"/>
    <w:rsid w:val="00A57484"/>
    <w:rsid w:val="00A655BD"/>
    <w:rsid w:val="00A67F6E"/>
    <w:rsid w:val="00A95720"/>
    <w:rsid w:val="00A963CB"/>
    <w:rsid w:val="00A97005"/>
    <w:rsid w:val="00AA1364"/>
    <w:rsid w:val="00AA3625"/>
    <w:rsid w:val="00AC4F95"/>
    <w:rsid w:val="00AC55F7"/>
    <w:rsid w:val="00AD4165"/>
    <w:rsid w:val="00AD65AE"/>
    <w:rsid w:val="00AF6AD9"/>
    <w:rsid w:val="00B03B8B"/>
    <w:rsid w:val="00B120AA"/>
    <w:rsid w:val="00B16FB6"/>
    <w:rsid w:val="00B21B34"/>
    <w:rsid w:val="00B37AE9"/>
    <w:rsid w:val="00B40EFB"/>
    <w:rsid w:val="00B437F5"/>
    <w:rsid w:val="00B453BD"/>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2B1E"/>
    <w:rsid w:val="00C07D3F"/>
    <w:rsid w:val="00C131FB"/>
    <w:rsid w:val="00C2546C"/>
    <w:rsid w:val="00C269EB"/>
    <w:rsid w:val="00C347C6"/>
    <w:rsid w:val="00C35DB1"/>
    <w:rsid w:val="00C4250C"/>
    <w:rsid w:val="00C452AF"/>
    <w:rsid w:val="00C45F67"/>
    <w:rsid w:val="00C56B43"/>
    <w:rsid w:val="00C62DD2"/>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421C4"/>
    <w:rsid w:val="00D667FE"/>
    <w:rsid w:val="00D761FB"/>
    <w:rsid w:val="00D765B8"/>
    <w:rsid w:val="00D84E24"/>
    <w:rsid w:val="00D86EA6"/>
    <w:rsid w:val="00D87732"/>
    <w:rsid w:val="00D92DEC"/>
    <w:rsid w:val="00D96C9D"/>
    <w:rsid w:val="00DA6E1B"/>
    <w:rsid w:val="00DA7658"/>
    <w:rsid w:val="00DB13B4"/>
    <w:rsid w:val="00DC2ACE"/>
    <w:rsid w:val="00DC70F0"/>
    <w:rsid w:val="00DE74CE"/>
    <w:rsid w:val="00DF54C7"/>
    <w:rsid w:val="00E05456"/>
    <w:rsid w:val="00E05B46"/>
    <w:rsid w:val="00E13C29"/>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E21A2"/>
    <w:rsid w:val="00EF25C4"/>
    <w:rsid w:val="00EF71CC"/>
    <w:rsid w:val="00F04ECD"/>
    <w:rsid w:val="00F10ACF"/>
    <w:rsid w:val="00F12AE2"/>
    <w:rsid w:val="00F22FB3"/>
    <w:rsid w:val="00F23E21"/>
    <w:rsid w:val="00F310A3"/>
    <w:rsid w:val="00F36E94"/>
    <w:rsid w:val="00F44BD8"/>
    <w:rsid w:val="00F55444"/>
    <w:rsid w:val="00F57B07"/>
    <w:rsid w:val="00F6049B"/>
    <w:rsid w:val="00F72F1E"/>
    <w:rsid w:val="00F81F43"/>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E35886"/>
  <w15:docId w15:val="{333E9DCE-A660-42A6-AEC0-78369C1C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3">
    <w:lsdException w:name="Normal" w:qFormat="1"/>
    <w:lsdException w:name="heading 1"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character" w:styleId="Verwijzingopmerking">
    <w:name w:val="annotation reference"/>
    <w:basedOn w:val="Standaardalinea-lettertype"/>
    <w:semiHidden/>
    <w:unhideWhenUsed/>
    <w:rsid w:val="004A7136"/>
    <w:rPr>
      <w:sz w:val="16"/>
      <w:szCs w:val="16"/>
    </w:rPr>
  </w:style>
  <w:style w:type="paragraph" w:styleId="Tekstopmerking">
    <w:name w:val="annotation text"/>
    <w:basedOn w:val="Standaard"/>
    <w:link w:val="TekstopmerkingChar"/>
    <w:semiHidden/>
    <w:unhideWhenUsed/>
    <w:rsid w:val="004A7136"/>
    <w:pPr>
      <w:spacing w:line="240" w:lineRule="auto"/>
    </w:pPr>
    <w:rPr>
      <w:sz w:val="20"/>
      <w:szCs w:val="20"/>
    </w:rPr>
  </w:style>
  <w:style w:type="character" w:customStyle="1" w:styleId="TekstopmerkingChar">
    <w:name w:val="Tekst opmerking Char"/>
    <w:basedOn w:val="Standaardalinea-lettertype"/>
    <w:link w:val="Tekstopmerking"/>
    <w:semiHidden/>
    <w:rsid w:val="004A7136"/>
    <w:rPr>
      <w:rFonts w:ascii="Verdana" w:hAnsi="Verdana"/>
    </w:rPr>
  </w:style>
  <w:style w:type="paragraph" w:styleId="Onderwerpvanopmerking">
    <w:name w:val="annotation subject"/>
    <w:basedOn w:val="Tekstopmerking"/>
    <w:next w:val="Tekstopmerking"/>
    <w:link w:val="OnderwerpvanopmerkingChar"/>
    <w:semiHidden/>
    <w:unhideWhenUsed/>
    <w:rsid w:val="004A7136"/>
    <w:rPr>
      <w:b/>
      <w:bCs/>
    </w:rPr>
  </w:style>
  <w:style w:type="character" w:customStyle="1" w:styleId="OnderwerpvanopmerkingChar">
    <w:name w:val="Onderwerp van opmerking Char"/>
    <w:basedOn w:val="TekstopmerkingChar"/>
    <w:link w:val="Onderwerpvanopmerking"/>
    <w:semiHidden/>
    <w:rsid w:val="004A7136"/>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D67B2-1655-4383-A7DD-599D50D9C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Template>
  <TotalTime>156</TotalTime>
  <Pages>1</Pages>
  <Words>27273</Words>
  <Characters>150004</Characters>
  <Application>Microsoft Office Word</Application>
  <DocSecurity>0</DocSecurity>
  <Lines>1250</Lines>
  <Paragraphs>353</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176924</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4</cp:revision>
  <cp:lastPrinted>2008-03-25T12:56:00Z</cp:lastPrinted>
  <dcterms:created xsi:type="dcterms:W3CDTF">2016-08-15T13:21:00Z</dcterms:created>
  <dcterms:modified xsi:type="dcterms:W3CDTF">2016-08-15T15:56:00Z</dcterms:modified>
</cp:coreProperties>
</file>