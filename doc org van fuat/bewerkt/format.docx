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722" w:rsidRPr="007C7339" w:rsidRDefault="00672722" w:rsidP="007C7339">
      <w:pPr>
        <w:spacing w:line="240" w:lineRule="atLeast"/>
      </w:pPr>
      <w:bookmarkStart w:id="0" w:name="_GoBack"/>
      <w:bookmarkEnd w:id="0"/>
    </w:p>
    <w:p w:rsidR="00672722" w:rsidRPr="007C7339" w:rsidRDefault="00672722" w:rsidP="007C7339">
      <w:pPr>
        <w:spacing w:line="240" w:lineRule="atLeast"/>
      </w:pPr>
    </w:p>
    <w:p w:rsidR="00672722" w:rsidRPr="007C7339" w:rsidRDefault="00672722" w:rsidP="007C7339">
      <w:pPr>
        <w:spacing w:line="240" w:lineRule="atLeast"/>
      </w:pPr>
    </w:p>
    <w:p w:rsidR="00672722" w:rsidRPr="007C7339" w:rsidRDefault="00ED7A21" w:rsidP="007C7339">
      <w:pPr>
        <w:spacing w:line="24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9pt;width:387pt;height:81pt;z-index:1" stroked="f">
            <v:textbox style="mso-next-textbox:#_x0000_s1026">
              <w:txbxContent>
                <w:p w:rsidR="00020F2F" w:rsidRDefault="00FD130F" w:rsidP="007911E4">
                  <w:pPr>
                    <w:spacing w:line="360" w:lineRule="auto"/>
                    <w:ind w:left="14" w:hanging="14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Rapport</w:t>
                  </w:r>
                </w:p>
                <w:p w:rsidR="00020F2F" w:rsidRDefault="00FD130F" w:rsidP="007911E4">
                  <w:pPr>
                    <w:spacing w:line="360" w:lineRule="auto"/>
                    <w:ind w:left="14" w:hanging="14"/>
                    <w:rPr>
                      <w:sz w:val="28"/>
                      <w:szCs w:val="28"/>
                    </w:rPr>
                  </w:pPr>
                  <w:bookmarkStart w:id="1" w:name="Titleopdracht"/>
                  <w:r>
                    <w:rPr>
                      <w:sz w:val="28"/>
                      <w:szCs w:val="28"/>
                      <w:highlight w:val="yellow"/>
                    </w:rPr>
                    <w:t>Rapport</w:t>
                  </w:r>
                  <w:r w:rsidR="00020F2F">
                    <w:rPr>
                      <w:sz w:val="28"/>
                      <w:szCs w:val="28"/>
                      <w:highlight w:val="yellow"/>
                    </w:rPr>
                    <w:t>naam</w:t>
                  </w:r>
                  <w:bookmarkEnd w:id="1"/>
                </w:p>
              </w:txbxContent>
            </v:textbox>
            <w10:wrap type="square"/>
          </v:shape>
        </w:pict>
      </w:r>
    </w:p>
    <w:p w:rsidR="00672722" w:rsidRPr="007C7339" w:rsidRDefault="00672722" w:rsidP="007C7339">
      <w:pPr>
        <w:spacing w:line="240" w:lineRule="atLeast"/>
      </w:pPr>
    </w:p>
    <w:p w:rsidR="00672722" w:rsidRPr="007C7339" w:rsidRDefault="00672722" w:rsidP="007C7339">
      <w:pPr>
        <w:spacing w:line="240" w:lineRule="atLeast"/>
      </w:pPr>
    </w:p>
    <w:p w:rsidR="00672722" w:rsidRPr="007C7339" w:rsidRDefault="00672722" w:rsidP="007C7339">
      <w:pPr>
        <w:spacing w:line="240" w:lineRule="atLeast"/>
        <w:jc w:val="left"/>
        <w:rPr>
          <w:sz w:val="28"/>
          <w:szCs w:val="28"/>
        </w:rPr>
      </w:pPr>
    </w:p>
    <w:p w:rsidR="00672722" w:rsidRPr="007C7339" w:rsidRDefault="00672722" w:rsidP="007C7339">
      <w:pPr>
        <w:spacing w:line="240" w:lineRule="atLeast"/>
        <w:jc w:val="left"/>
        <w:rPr>
          <w:sz w:val="28"/>
          <w:szCs w:val="28"/>
        </w:rPr>
      </w:pPr>
    </w:p>
    <w:p w:rsidR="00672722" w:rsidRPr="007C7339" w:rsidRDefault="00672722" w:rsidP="007C7339">
      <w:pPr>
        <w:spacing w:line="240" w:lineRule="atLeast"/>
        <w:jc w:val="left"/>
        <w:rPr>
          <w:sz w:val="28"/>
          <w:szCs w:val="28"/>
        </w:rPr>
      </w:pPr>
    </w:p>
    <w:p w:rsidR="00672722" w:rsidRPr="007C7339" w:rsidRDefault="00672722" w:rsidP="007C7339">
      <w:pPr>
        <w:spacing w:line="240" w:lineRule="atLeast"/>
        <w:jc w:val="left"/>
        <w:rPr>
          <w:sz w:val="28"/>
          <w:szCs w:val="28"/>
        </w:rPr>
      </w:pPr>
    </w:p>
    <w:p w:rsidR="00672722" w:rsidRPr="007C7339" w:rsidRDefault="00672722" w:rsidP="007C7339">
      <w:pPr>
        <w:spacing w:line="240" w:lineRule="atLeast"/>
        <w:jc w:val="left"/>
        <w:rPr>
          <w:sz w:val="28"/>
          <w:szCs w:val="28"/>
        </w:rPr>
      </w:pPr>
    </w:p>
    <w:p w:rsidR="00672722" w:rsidRPr="007C7339" w:rsidRDefault="00672722" w:rsidP="007C7339">
      <w:pPr>
        <w:spacing w:line="240" w:lineRule="atLeast"/>
        <w:jc w:val="left"/>
        <w:rPr>
          <w:sz w:val="28"/>
          <w:szCs w:val="28"/>
        </w:rPr>
      </w:pPr>
    </w:p>
    <w:p w:rsidR="00672722" w:rsidRPr="007C7339" w:rsidRDefault="00ED7A21" w:rsidP="007C7339">
      <w:pPr>
        <w:spacing w:line="240" w:lineRule="atLeast"/>
        <w:jc w:val="left"/>
        <w:sectPr w:rsidR="00672722" w:rsidRPr="007C7339" w:rsidSect="00672722">
          <w:headerReference w:type="default" r:id="rId8"/>
          <w:footerReference w:type="even" r:id="rId9"/>
          <w:footerReference w:type="default" r:id="rId10"/>
          <w:pgSz w:w="11906" w:h="16838" w:code="9"/>
          <w:pgMar w:top="2552" w:right="1622" w:bottom="1531" w:left="1622" w:header="0" w:footer="57" w:gutter="0"/>
          <w:cols w:space="708"/>
          <w:docGrid w:linePitch="360"/>
        </w:sectPr>
      </w:pPr>
      <w:r>
        <w:rPr>
          <w:noProof/>
        </w:rPr>
        <w:pict>
          <v:shape id="_x0000_s1031" type="#_x0000_t202" style="position:absolute;margin-left:-18pt;margin-top:342pt;width:171pt;height:36pt;z-index:4" stroked="f">
            <v:textbox style="mso-next-textbox:#_x0000_s1031">
              <w:txbxContent>
                <w:p w:rsidR="00020F2F" w:rsidRPr="00672722" w:rsidRDefault="00020F2F" w:rsidP="00796267">
                  <w:pPr>
                    <w:rPr>
                      <w:b/>
                    </w:rPr>
                  </w:pPr>
                  <w:r w:rsidRPr="00672722">
                    <w:rPr>
                      <w:b/>
                    </w:rPr>
                    <w:t>versie</w:t>
                  </w:r>
                </w:p>
                <w:p w:rsidR="00020F2F" w:rsidRPr="00870DA6" w:rsidRDefault="00020F2F" w:rsidP="00796267">
                  <w:bookmarkStart w:id="2" w:name="Versienummer"/>
                  <w:r w:rsidRPr="00AD65AE">
                    <w:rPr>
                      <w:highlight w:val="yellow"/>
                    </w:rPr>
                    <w:t>versienummer</w:t>
                  </w:r>
                  <w:bookmarkEnd w:id="2"/>
                  <w:r>
                    <w:t xml:space="preserve"> </w:t>
                  </w:r>
                  <w:bookmarkStart w:id="3" w:name="Status"/>
                  <w:r w:rsidRPr="00AD65AE">
                    <w:rPr>
                      <w:highlight w:val="yellow"/>
                    </w:rPr>
                    <w:t>status</w:t>
                  </w:r>
                  <w:bookmarkEnd w:id="3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-18pt;margin-top:270pt;width:171pt;height:36pt;z-index:3" stroked="f">
            <v:textbox style="mso-next-textbox:#_x0000_s1030">
              <w:txbxContent>
                <w:p w:rsidR="00020F2F" w:rsidRDefault="00020F2F" w:rsidP="00672722">
                  <w:pPr>
                    <w:jc w:val="left"/>
                    <w:rPr>
                      <w:b/>
                    </w:rPr>
                  </w:pPr>
                  <w:r w:rsidRPr="00672722">
                    <w:rPr>
                      <w:b/>
                    </w:rPr>
                    <w:t>datum</w:t>
                  </w:r>
                </w:p>
                <w:p w:rsidR="00020F2F" w:rsidRPr="004419AB" w:rsidRDefault="00020F2F" w:rsidP="00672722">
                  <w:pPr>
                    <w:jc w:val="left"/>
                  </w:pPr>
                  <w:bookmarkStart w:id="4" w:name="Datum"/>
                  <w:r w:rsidRPr="00AD65AE">
                    <w:rPr>
                      <w:highlight w:val="yellow"/>
                    </w:rPr>
                    <w:t>datum</w:t>
                  </w:r>
                  <w:bookmarkEnd w:id="4"/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7" type="#_x0000_t202" style="position:absolute;margin-left:18pt;margin-top:18pt;width:396pt;height:39pt;z-index:2" stroked="f">
            <v:textbox style="mso-next-textbox:#_x0000_s1027">
              <w:txbxContent>
                <w:p w:rsidR="00020F2F" w:rsidRPr="00D761FB" w:rsidRDefault="00FD130F" w:rsidP="00796267">
                  <w:pPr>
                    <w:rPr>
                      <w:sz w:val="24"/>
                      <w:szCs w:val="24"/>
                    </w:rPr>
                  </w:pPr>
                  <w:bookmarkStart w:id="5" w:name="Opdrachtgever"/>
                  <w:r w:rsidRPr="00FD130F">
                    <w:rPr>
                      <w:sz w:val="24"/>
                      <w:szCs w:val="24"/>
                    </w:rPr>
                    <w:t>Geonovum</w:t>
                  </w:r>
                  <w:bookmarkEnd w:id="5"/>
                </w:p>
              </w:txbxContent>
            </v:textbox>
            <w10:wrap type="square"/>
          </v:shape>
        </w:pict>
      </w:r>
    </w:p>
    <w:p w:rsidR="00D2625A" w:rsidRPr="007C7339" w:rsidRDefault="00D100A8" w:rsidP="007C7339">
      <w:pPr>
        <w:spacing w:line="240" w:lineRule="atLeast"/>
        <w:rPr>
          <w:sz w:val="28"/>
          <w:szCs w:val="28"/>
        </w:rPr>
      </w:pPr>
      <w:r w:rsidRPr="007C7339">
        <w:rPr>
          <w:sz w:val="28"/>
          <w:szCs w:val="28"/>
        </w:rPr>
        <w:lastRenderedPageBreak/>
        <w:t>Inhoudsopgave</w:t>
      </w:r>
    </w:p>
    <w:p w:rsidR="001E18AC" w:rsidRPr="007C7339" w:rsidRDefault="001E18AC" w:rsidP="007C7339">
      <w:pPr>
        <w:spacing w:line="240" w:lineRule="atLeast"/>
        <w:rPr>
          <w:sz w:val="28"/>
          <w:szCs w:val="28"/>
        </w:rPr>
      </w:pPr>
    </w:p>
    <w:p w:rsidR="00DF54C7" w:rsidRDefault="00ED7A21">
      <w:pPr>
        <w:pStyle w:val="Inhopg1"/>
        <w:rPr>
          <w:rFonts w:ascii="Calibri" w:hAnsi="Calibri"/>
          <w:sz w:val="22"/>
          <w:szCs w:val="22"/>
        </w:rPr>
      </w:pPr>
      <w:r w:rsidRPr="00ED7A21">
        <w:rPr>
          <w:b/>
        </w:rPr>
        <w:fldChar w:fldCharType="begin"/>
      </w:r>
      <w:r w:rsidR="00063973">
        <w:rPr>
          <w:b/>
        </w:rPr>
        <w:instrText xml:space="preserve"> TOC \o "1-4" \f \h \z \t "Hoofdstuktitel;1;Paragraaftitel;2;subparagraaftitel;3;Bijlagen;4;Bijlageparagraaf;5" </w:instrText>
      </w:r>
      <w:r w:rsidRPr="00ED7A21">
        <w:rPr>
          <w:b/>
        </w:rPr>
        <w:fldChar w:fldCharType="separate"/>
      </w:r>
      <w:hyperlink w:anchor="_Toc301783698" w:history="1">
        <w:r w:rsidR="00DF54C7" w:rsidRPr="009F710C">
          <w:rPr>
            <w:rStyle w:val="Hyperlink"/>
          </w:rPr>
          <w:t>Inleiding</w:t>
        </w:r>
        <w:r w:rsidR="00DF54C7">
          <w:rPr>
            <w:webHidden/>
          </w:rPr>
          <w:tab/>
        </w:r>
        <w:r w:rsidR="00DF54C7">
          <w:rPr>
            <w:webHidden/>
          </w:rPr>
          <w:fldChar w:fldCharType="begin"/>
        </w:r>
        <w:r w:rsidR="00DF54C7">
          <w:rPr>
            <w:webHidden/>
          </w:rPr>
          <w:instrText xml:space="preserve"> PAGEREF _Toc301783698 \h </w:instrText>
        </w:r>
        <w:r w:rsidR="00DF54C7">
          <w:rPr>
            <w:webHidden/>
          </w:rPr>
        </w:r>
        <w:r w:rsidR="00DF54C7">
          <w:rPr>
            <w:webHidden/>
          </w:rPr>
          <w:fldChar w:fldCharType="separate"/>
        </w:r>
        <w:r w:rsidR="00361CE3">
          <w:rPr>
            <w:webHidden/>
          </w:rPr>
          <w:t>3</w:t>
        </w:r>
        <w:r w:rsidR="00DF54C7">
          <w:rPr>
            <w:webHidden/>
          </w:rPr>
          <w:fldChar w:fldCharType="end"/>
        </w:r>
      </w:hyperlink>
    </w:p>
    <w:p w:rsidR="00DF54C7" w:rsidRDefault="00DF54C7">
      <w:pPr>
        <w:pStyle w:val="Inhopg2"/>
        <w:rPr>
          <w:rFonts w:ascii="Calibri" w:hAnsi="Calibri"/>
          <w:sz w:val="22"/>
          <w:szCs w:val="22"/>
        </w:rPr>
      </w:pPr>
      <w:hyperlink w:anchor="_Toc301783699" w:history="1">
        <w:r w:rsidRPr="009F710C">
          <w:rPr>
            <w:rStyle w:val="Hyperlink"/>
          </w:rPr>
          <w:t>1.1</w:t>
        </w:r>
        <w:r>
          <w:rPr>
            <w:rFonts w:ascii="Calibri" w:hAnsi="Calibri"/>
            <w:sz w:val="22"/>
            <w:szCs w:val="22"/>
          </w:rPr>
          <w:tab/>
        </w:r>
        <w:r w:rsidRPr="009F710C">
          <w:rPr>
            <w:rStyle w:val="Hyperlink"/>
            <w:highlight w:val="yellow"/>
          </w:rPr>
          <w:t>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3"/>
        <w:rPr>
          <w:rFonts w:ascii="Calibri" w:hAnsi="Calibri"/>
          <w:noProof/>
          <w:sz w:val="22"/>
          <w:szCs w:val="22"/>
        </w:rPr>
      </w:pPr>
      <w:hyperlink w:anchor="_Toc301783700" w:history="1">
        <w:r w:rsidRPr="009F710C">
          <w:rPr>
            <w:rStyle w:val="Hyperlink"/>
            <w:noProof/>
          </w:rPr>
          <w:t>1.1.1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  <w:highlight w:val="yellow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C7" w:rsidRDefault="00DF54C7">
      <w:pPr>
        <w:pStyle w:val="Inhopg3"/>
        <w:rPr>
          <w:rFonts w:ascii="Calibri" w:hAnsi="Calibri"/>
          <w:noProof/>
          <w:sz w:val="22"/>
          <w:szCs w:val="22"/>
        </w:rPr>
      </w:pPr>
      <w:hyperlink w:anchor="_Toc301783701" w:history="1">
        <w:r w:rsidRPr="009F710C">
          <w:rPr>
            <w:rStyle w:val="Hyperlink"/>
            <w:noProof/>
          </w:rPr>
          <w:t>1.1.2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  <w:highlight w:val="yellow"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C7" w:rsidRDefault="00DF54C7">
      <w:pPr>
        <w:pStyle w:val="Inhopg2"/>
        <w:rPr>
          <w:rFonts w:ascii="Calibri" w:hAnsi="Calibri"/>
          <w:sz w:val="22"/>
          <w:szCs w:val="22"/>
        </w:rPr>
      </w:pPr>
      <w:hyperlink w:anchor="_Toc301783702" w:history="1">
        <w:r w:rsidRPr="009F710C">
          <w:rPr>
            <w:rStyle w:val="Hyperlink"/>
          </w:rPr>
          <w:t>1.2</w:t>
        </w:r>
        <w:r>
          <w:rPr>
            <w:rFonts w:ascii="Calibri" w:hAnsi="Calibri"/>
            <w:sz w:val="22"/>
            <w:szCs w:val="22"/>
          </w:rPr>
          <w:tab/>
        </w:r>
        <w:r w:rsidRPr="009F710C">
          <w:rPr>
            <w:rStyle w:val="Hyperlink"/>
          </w:rPr>
          <w:t>Leeswijzer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1"/>
        <w:rPr>
          <w:rFonts w:ascii="Calibri" w:hAnsi="Calibri"/>
          <w:sz w:val="22"/>
          <w:szCs w:val="22"/>
        </w:rPr>
      </w:pPr>
      <w:hyperlink w:anchor="_Toc301783703" w:history="1">
        <w:r w:rsidRPr="009F710C">
          <w:rPr>
            <w:rStyle w:val="Hyperlink"/>
          </w:rPr>
          <w:t>Tweede hoofdstuk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2"/>
        <w:rPr>
          <w:rFonts w:ascii="Calibri" w:hAnsi="Calibri"/>
          <w:sz w:val="22"/>
          <w:szCs w:val="22"/>
        </w:rPr>
      </w:pPr>
      <w:hyperlink w:anchor="_Toc301783704" w:history="1">
        <w:r w:rsidRPr="009F710C">
          <w:rPr>
            <w:rStyle w:val="Hyperlink"/>
          </w:rPr>
          <w:t>2.1</w:t>
        </w:r>
        <w:r>
          <w:rPr>
            <w:rFonts w:ascii="Calibri" w:hAnsi="Calibri"/>
            <w:sz w:val="22"/>
            <w:szCs w:val="22"/>
          </w:rPr>
          <w:tab/>
        </w:r>
        <w:r w:rsidRPr="009F710C">
          <w:rPr>
            <w:rStyle w:val="Hyperlink"/>
          </w:rPr>
          <w:t>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2"/>
        <w:rPr>
          <w:rFonts w:ascii="Calibri" w:hAnsi="Calibri"/>
          <w:sz w:val="22"/>
          <w:szCs w:val="22"/>
        </w:rPr>
      </w:pPr>
      <w:hyperlink w:anchor="_Toc301783705" w:history="1">
        <w:r w:rsidRPr="009F710C">
          <w:rPr>
            <w:rStyle w:val="Hyperlink"/>
          </w:rPr>
          <w:t>2.2</w:t>
        </w:r>
        <w:r>
          <w:rPr>
            <w:rFonts w:ascii="Calibri" w:hAnsi="Calibri"/>
            <w:sz w:val="22"/>
            <w:szCs w:val="22"/>
          </w:rPr>
          <w:tab/>
        </w:r>
        <w:r w:rsidRPr="009F710C">
          <w:rPr>
            <w:rStyle w:val="Hyperlink"/>
          </w:rPr>
          <w:t>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1"/>
        <w:rPr>
          <w:rFonts w:ascii="Calibri" w:hAnsi="Calibri"/>
          <w:sz w:val="22"/>
          <w:szCs w:val="22"/>
        </w:rPr>
      </w:pPr>
      <w:hyperlink w:anchor="_Toc301783706" w:history="1">
        <w:r w:rsidRPr="009F710C">
          <w:rPr>
            <w:rStyle w:val="Hyperlink"/>
          </w:rPr>
          <w:t>Derde hoofdstuk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2"/>
        <w:rPr>
          <w:rFonts w:ascii="Calibri" w:hAnsi="Calibri"/>
          <w:sz w:val="22"/>
          <w:szCs w:val="22"/>
        </w:rPr>
      </w:pPr>
      <w:hyperlink w:anchor="_Toc301783707" w:history="1">
        <w:r w:rsidRPr="009F710C">
          <w:rPr>
            <w:rStyle w:val="Hyperlink"/>
          </w:rPr>
          <w:t>3.1</w:t>
        </w:r>
        <w:r>
          <w:rPr>
            <w:rFonts w:ascii="Calibri" w:hAnsi="Calibri"/>
            <w:sz w:val="22"/>
            <w:szCs w:val="22"/>
          </w:rPr>
          <w:tab/>
        </w:r>
        <w:r w:rsidRPr="009F710C">
          <w:rPr>
            <w:rStyle w:val="Hyperlink"/>
          </w:rPr>
          <w:t>titel…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2"/>
        <w:rPr>
          <w:rFonts w:ascii="Calibri" w:hAnsi="Calibri"/>
          <w:sz w:val="22"/>
          <w:szCs w:val="22"/>
        </w:rPr>
      </w:pPr>
      <w:hyperlink w:anchor="_Toc301783708" w:history="1">
        <w:r w:rsidRPr="009F710C">
          <w:rPr>
            <w:rStyle w:val="Hyperlink"/>
          </w:rPr>
          <w:t>3.2</w:t>
        </w:r>
        <w:r>
          <w:rPr>
            <w:rFonts w:ascii="Calibri" w:hAnsi="Calibri"/>
            <w:sz w:val="22"/>
            <w:szCs w:val="22"/>
          </w:rPr>
          <w:tab/>
        </w:r>
        <w:r w:rsidRPr="009F710C">
          <w:rPr>
            <w:rStyle w:val="Hyperlink"/>
          </w:rPr>
          <w:t>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 w:rsidP="0075124B">
      <w:pPr>
        <w:pStyle w:val="Inhopg4"/>
        <w:rPr>
          <w:rFonts w:ascii="Calibri" w:hAnsi="Calibri"/>
          <w:sz w:val="22"/>
          <w:szCs w:val="22"/>
        </w:rPr>
      </w:pPr>
      <w:hyperlink w:anchor="_Toc301783709" w:history="1">
        <w:r w:rsidRPr="009F710C">
          <w:rPr>
            <w:rStyle w:val="Hyperlink"/>
          </w:rPr>
          <w:t>Bijlage 1</w:t>
        </w:r>
        <w:r>
          <w:rPr>
            <w:webHidden/>
          </w:rPr>
          <w:tab/>
        </w:r>
        <w:r w:rsidR="0075124B"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5"/>
        <w:rPr>
          <w:rFonts w:ascii="Calibri" w:hAnsi="Calibri"/>
          <w:noProof/>
          <w:sz w:val="22"/>
          <w:szCs w:val="22"/>
        </w:rPr>
      </w:pPr>
      <w:hyperlink w:anchor="_Toc301783710" w:history="1">
        <w:r w:rsidRPr="009F710C">
          <w:rPr>
            <w:rStyle w:val="Hyperlink"/>
            <w:noProof/>
          </w:rPr>
          <w:t>1.1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C7" w:rsidRDefault="00DF54C7">
      <w:pPr>
        <w:pStyle w:val="Inhopg5"/>
        <w:rPr>
          <w:rFonts w:ascii="Calibri" w:hAnsi="Calibri"/>
          <w:noProof/>
          <w:sz w:val="22"/>
          <w:szCs w:val="22"/>
        </w:rPr>
      </w:pPr>
      <w:hyperlink w:anchor="_Toc301783711" w:history="1">
        <w:r w:rsidRPr="009F710C">
          <w:rPr>
            <w:rStyle w:val="Hyperlink"/>
            <w:noProof/>
          </w:rPr>
          <w:t>1.2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C7" w:rsidRDefault="00DF54C7" w:rsidP="0075124B">
      <w:pPr>
        <w:pStyle w:val="Inhopg4"/>
        <w:rPr>
          <w:rFonts w:ascii="Calibri" w:hAnsi="Calibri"/>
          <w:sz w:val="22"/>
          <w:szCs w:val="22"/>
        </w:rPr>
      </w:pPr>
      <w:hyperlink w:anchor="_Toc301783712" w:history="1">
        <w:r w:rsidRPr="009F710C">
          <w:rPr>
            <w:rStyle w:val="Hyperlink"/>
          </w:rPr>
          <w:t>Bijlage 2</w:t>
        </w:r>
        <w:r>
          <w:rPr>
            <w:webHidden/>
          </w:rPr>
          <w:tab/>
        </w:r>
        <w:r w:rsidR="0075124B"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5"/>
        <w:rPr>
          <w:rFonts w:ascii="Calibri" w:hAnsi="Calibri"/>
          <w:noProof/>
          <w:sz w:val="22"/>
          <w:szCs w:val="22"/>
        </w:rPr>
      </w:pPr>
      <w:hyperlink w:anchor="_Toc301783713" w:history="1">
        <w:r w:rsidRPr="009F710C">
          <w:rPr>
            <w:rStyle w:val="Hyperlink"/>
            <w:noProof/>
          </w:rPr>
          <w:t>2.1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C7" w:rsidRDefault="00DF54C7">
      <w:pPr>
        <w:pStyle w:val="Inhopg5"/>
        <w:rPr>
          <w:rFonts w:ascii="Calibri" w:hAnsi="Calibri"/>
          <w:noProof/>
          <w:sz w:val="22"/>
          <w:szCs w:val="22"/>
        </w:rPr>
      </w:pPr>
      <w:hyperlink w:anchor="_Toc301783714" w:history="1">
        <w:r w:rsidRPr="009F710C">
          <w:rPr>
            <w:rStyle w:val="Hyperlink"/>
            <w:noProof/>
          </w:rPr>
          <w:t>2.2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C7" w:rsidRDefault="00DF54C7" w:rsidP="0075124B">
      <w:pPr>
        <w:pStyle w:val="Inhopg4"/>
        <w:rPr>
          <w:rFonts w:ascii="Calibri" w:hAnsi="Calibri"/>
          <w:sz w:val="22"/>
          <w:szCs w:val="22"/>
        </w:rPr>
      </w:pPr>
      <w:hyperlink w:anchor="_Toc301783715" w:history="1">
        <w:r w:rsidRPr="009F710C">
          <w:rPr>
            <w:rStyle w:val="Hyperlink"/>
          </w:rPr>
          <w:t>Bijlage 3</w:t>
        </w:r>
        <w:r>
          <w:rPr>
            <w:webHidden/>
          </w:rPr>
          <w:tab/>
        </w:r>
        <w:r w:rsidR="0075124B"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_Toc301783715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61CE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F54C7" w:rsidRDefault="00DF54C7">
      <w:pPr>
        <w:pStyle w:val="Inhopg5"/>
        <w:rPr>
          <w:rFonts w:ascii="Calibri" w:hAnsi="Calibri"/>
          <w:noProof/>
          <w:sz w:val="22"/>
          <w:szCs w:val="22"/>
        </w:rPr>
      </w:pPr>
      <w:hyperlink w:anchor="_Toc301783716" w:history="1">
        <w:r w:rsidRPr="009F710C">
          <w:rPr>
            <w:rStyle w:val="Hyperlink"/>
            <w:noProof/>
          </w:rPr>
          <w:t>3.1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54C7" w:rsidRDefault="00DF54C7">
      <w:pPr>
        <w:pStyle w:val="Inhopg5"/>
        <w:rPr>
          <w:rFonts w:ascii="Calibri" w:hAnsi="Calibri"/>
          <w:noProof/>
          <w:sz w:val="22"/>
          <w:szCs w:val="22"/>
        </w:rPr>
      </w:pPr>
      <w:hyperlink w:anchor="_Toc301783717" w:history="1">
        <w:r w:rsidRPr="009F710C">
          <w:rPr>
            <w:rStyle w:val="Hyperlink"/>
            <w:noProof/>
          </w:rPr>
          <w:t>3.2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9F710C">
          <w:rPr>
            <w:rStyle w:val="Hyperlink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_Toc301783717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CE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5436" w:rsidRPr="007C7339" w:rsidRDefault="00ED7A21" w:rsidP="00B82609">
      <w:pPr>
        <w:pStyle w:val="Inleidingnatitel"/>
        <w:spacing w:after="0"/>
        <w:outlineLvl w:val="0"/>
      </w:pPr>
      <w:r>
        <w:rPr>
          <w:b w:val="0"/>
          <w:noProof/>
          <w:szCs w:val="20"/>
        </w:rPr>
        <w:fldChar w:fldCharType="end"/>
      </w:r>
    </w:p>
    <w:p w:rsidR="001E18AC" w:rsidRPr="007C7339" w:rsidRDefault="001E18AC" w:rsidP="005B1DC0">
      <w:pPr>
        <w:pStyle w:val="Hoofdstukx"/>
      </w:pPr>
      <w:bookmarkStart w:id="6" w:name="_Toc188091997"/>
    </w:p>
    <w:p w:rsidR="00BB25BB" w:rsidRPr="007C7339" w:rsidRDefault="004A761C" w:rsidP="007C7339">
      <w:pPr>
        <w:pStyle w:val="Hoofdstuktitel"/>
        <w:spacing w:line="240" w:lineRule="atLeast"/>
      </w:pPr>
      <w:bookmarkStart w:id="7" w:name="_Toc301783698"/>
      <w:bookmarkEnd w:id="6"/>
      <w:r w:rsidRPr="007C7339">
        <w:t>Inleiding</w:t>
      </w:r>
      <w:bookmarkEnd w:id="7"/>
    </w:p>
    <w:p w:rsidR="00934D40" w:rsidRPr="007C7339" w:rsidRDefault="0038325B" w:rsidP="007C7339">
      <w:pPr>
        <w:pStyle w:val="Inleidingnatitel"/>
        <w:spacing w:line="240" w:lineRule="atLeast"/>
      </w:pPr>
      <w:r>
        <w:t>Hoofdstukinleiding..</w:t>
      </w:r>
      <w:r w:rsidR="00610F19" w:rsidRPr="007C7339">
        <w:t>.</w:t>
      </w:r>
    </w:p>
    <w:p w:rsidR="00AA1364" w:rsidRPr="007C7339" w:rsidRDefault="0038325B" w:rsidP="007C7339">
      <w:pPr>
        <w:pStyle w:val="Paragraaftitel"/>
        <w:spacing w:line="240" w:lineRule="atLeast"/>
      </w:pPr>
      <w:bookmarkStart w:id="8" w:name="_Toc301783699"/>
      <w:r>
        <w:rPr>
          <w:highlight w:val="yellow"/>
        </w:rPr>
        <w:t>…</w:t>
      </w:r>
      <w:bookmarkEnd w:id="8"/>
    </w:p>
    <w:p w:rsidR="00610F19" w:rsidRDefault="0038325B" w:rsidP="007C7339">
      <w:pPr>
        <w:spacing w:line="240" w:lineRule="atLeast"/>
      </w:pPr>
      <w:r>
        <w:t>…</w:t>
      </w:r>
    </w:p>
    <w:p w:rsidR="00FD130F" w:rsidRPr="007C7339" w:rsidRDefault="00FD130F" w:rsidP="00FD130F">
      <w:pPr>
        <w:pStyle w:val="subparagraaftitel"/>
      </w:pPr>
      <w:bookmarkStart w:id="9" w:name="_Toc301783700"/>
      <w:r>
        <w:rPr>
          <w:highlight w:val="yellow"/>
        </w:rPr>
        <w:t>…</w:t>
      </w:r>
      <w:bookmarkEnd w:id="9"/>
    </w:p>
    <w:p w:rsidR="00FD130F" w:rsidRDefault="005E66C5" w:rsidP="007C7339">
      <w:pPr>
        <w:spacing w:line="240" w:lineRule="atLeast"/>
      </w:pPr>
      <w:r>
        <w:t>…</w:t>
      </w:r>
    </w:p>
    <w:p w:rsidR="00FD130F" w:rsidRDefault="00FD130F" w:rsidP="00FD130F">
      <w:pPr>
        <w:pStyle w:val="subparagraaftitel"/>
      </w:pPr>
      <w:bookmarkStart w:id="10" w:name="_Toc301783701"/>
      <w:r>
        <w:rPr>
          <w:highlight w:val="yellow"/>
        </w:rPr>
        <w:t>…</w:t>
      </w:r>
      <w:bookmarkEnd w:id="10"/>
    </w:p>
    <w:p w:rsidR="005E66C5" w:rsidRPr="005E66C5" w:rsidRDefault="005E66C5" w:rsidP="005E66C5">
      <w:r>
        <w:t>…</w:t>
      </w:r>
    </w:p>
    <w:p w:rsidR="00610F19" w:rsidRDefault="0038325B" w:rsidP="007C7339">
      <w:pPr>
        <w:pStyle w:val="Paragraaftitel"/>
        <w:spacing w:line="240" w:lineRule="atLeast"/>
      </w:pPr>
      <w:bookmarkStart w:id="11" w:name="_Toc301783702"/>
      <w:r>
        <w:t>Leeswijzer</w:t>
      </w:r>
      <w:bookmarkEnd w:id="11"/>
    </w:p>
    <w:p w:rsidR="00FD130F" w:rsidRDefault="0038325B" w:rsidP="0038325B">
      <w:r w:rsidRPr="0038325B">
        <w:t xml:space="preserve">In dit document </w:t>
      </w:r>
      <w:r w:rsidR="00FD130F">
        <w:t>….</w:t>
      </w:r>
    </w:p>
    <w:p w:rsidR="0038325B" w:rsidRPr="0038325B" w:rsidRDefault="0038325B" w:rsidP="0038325B">
      <w:r w:rsidRPr="0038325B">
        <w:tab/>
      </w:r>
    </w:p>
    <w:p w:rsidR="0038325B" w:rsidRPr="0038325B" w:rsidRDefault="0038325B" w:rsidP="00FD130F">
      <w:r w:rsidRPr="0038325B">
        <w:t xml:space="preserve">In de bijlagen </w:t>
      </w:r>
      <w:r w:rsidR="00FD130F">
        <w:t>…</w:t>
      </w:r>
      <w:r w:rsidRPr="0038325B">
        <w:t>.</w:t>
      </w:r>
    </w:p>
    <w:p w:rsidR="00A53ECB" w:rsidRPr="007C7339" w:rsidRDefault="00A53ECB" w:rsidP="005B1DC0">
      <w:pPr>
        <w:pStyle w:val="Hoofdstukx"/>
      </w:pPr>
    </w:p>
    <w:p w:rsidR="007008A1" w:rsidRDefault="00705FE7" w:rsidP="007C7339">
      <w:pPr>
        <w:pStyle w:val="Hoofdstuktitel"/>
        <w:spacing w:line="240" w:lineRule="atLeast"/>
      </w:pPr>
      <w:bookmarkStart w:id="12" w:name="_Toc301783703"/>
      <w:r>
        <w:t>Tweede hoofdstuk</w:t>
      </w:r>
      <w:bookmarkEnd w:id="12"/>
      <w:r>
        <w:t xml:space="preserve"> </w:t>
      </w:r>
    </w:p>
    <w:p w:rsidR="00E43079" w:rsidRPr="007C7339" w:rsidRDefault="00E43079" w:rsidP="00E43079">
      <w:pPr>
        <w:pStyle w:val="Inleidingnatitel"/>
        <w:spacing w:line="240" w:lineRule="atLeast"/>
      </w:pPr>
      <w:r>
        <w:t>Hoofdstukinleiding..</w:t>
      </w:r>
      <w:r w:rsidRPr="007C7339">
        <w:t>.</w:t>
      </w:r>
    </w:p>
    <w:p w:rsidR="00A53ECB" w:rsidRPr="007C7339" w:rsidRDefault="00FD130F" w:rsidP="007C7339">
      <w:pPr>
        <w:pStyle w:val="Paragraaftitel"/>
        <w:spacing w:line="240" w:lineRule="atLeast"/>
      </w:pPr>
      <w:bookmarkStart w:id="13" w:name="_Ref237755337"/>
      <w:bookmarkStart w:id="14" w:name="_Toc301783704"/>
      <w:r>
        <w:t>…</w:t>
      </w:r>
      <w:bookmarkEnd w:id="13"/>
      <w:bookmarkEnd w:id="14"/>
    </w:p>
    <w:p w:rsidR="00A53ECB" w:rsidRDefault="00FD130F" w:rsidP="007C7339">
      <w:pPr>
        <w:spacing w:line="240" w:lineRule="atLeast"/>
      </w:pPr>
      <w:r>
        <w:t>…</w:t>
      </w:r>
    </w:p>
    <w:p w:rsidR="00FD130F" w:rsidRDefault="00FD130F" w:rsidP="007C7339">
      <w:pPr>
        <w:spacing w:line="240" w:lineRule="atLeast"/>
      </w:pPr>
    </w:p>
    <w:p w:rsidR="00FD130F" w:rsidRPr="00FD130F" w:rsidRDefault="00B50FEC" w:rsidP="00FD130F">
      <w:pPr>
        <w:pStyle w:val="Bijschrift"/>
        <w:rPr>
          <w:b/>
        </w:rPr>
      </w:pPr>
      <w:r>
        <w:rPr>
          <w:b/>
          <w:bCs w:val="0"/>
          <w:i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0" o:spid="_x0000_s1079" type="#_x0000_t75" alt="5344 button veiligheid (2).jpg" style="position:absolute;margin-left:-1.55pt;margin-top:11.75pt;width:209.05pt;height:99.8pt;z-index:5;visibility:visible">
            <v:imagedata r:id="rId11" o:title="5344 button veiligheid (2)"/>
            <w10:wrap type="topAndBottom"/>
          </v:shape>
        </w:pict>
      </w:r>
      <w:r w:rsidR="00FD130F" w:rsidRPr="00FD130F">
        <w:rPr>
          <w:b/>
        </w:rPr>
        <w:t xml:space="preserve">Figuur </w:t>
      </w:r>
      <w:r w:rsidR="00ED7A21" w:rsidRPr="00FD130F">
        <w:rPr>
          <w:b/>
        </w:rPr>
        <w:fldChar w:fldCharType="begin"/>
      </w:r>
      <w:r w:rsidR="00FD130F" w:rsidRPr="00FD130F">
        <w:rPr>
          <w:b/>
        </w:rPr>
        <w:instrText xml:space="preserve"> SEQ Figuur \* ARABIC </w:instrText>
      </w:r>
      <w:r w:rsidR="00ED7A21" w:rsidRPr="00FD130F">
        <w:rPr>
          <w:b/>
        </w:rPr>
        <w:fldChar w:fldCharType="separate"/>
      </w:r>
      <w:r w:rsidR="00361CE3">
        <w:rPr>
          <w:b/>
          <w:noProof/>
        </w:rPr>
        <w:t>1</w:t>
      </w:r>
      <w:r w:rsidR="00ED7A21" w:rsidRPr="00FD130F">
        <w:rPr>
          <w:b/>
        </w:rPr>
        <w:fldChar w:fldCharType="end"/>
      </w:r>
      <w:r w:rsidR="00540C30">
        <w:rPr>
          <w:b/>
        </w:rPr>
        <w:t xml:space="preserve"> …</w:t>
      </w:r>
    </w:p>
    <w:p w:rsidR="00FD130F" w:rsidRDefault="00FD130F" w:rsidP="00FD130F"/>
    <w:p w:rsidR="00FD130F" w:rsidRPr="006327AA" w:rsidRDefault="00FD130F" w:rsidP="00FD130F">
      <w:pPr>
        <w:numPr>
          <w:ilvl w:val="12"/>
          <w:numId w:val="0"/>
        </w:numPr>
        <w:spacing w:line="240" w:lineRule="atLeast"/>
      </w:pPr>
      <w:r>
        <w:t>Voetnoot</w:t>
      </w:r>
      <w:r>
        <w:rPr>
          <w:rStyle w:val="Voetnootmarkering"/>
        </w:rPr>
        <w:t xml:space="preserve"> </w:t>
      </w:r>
      <w:r>
        <w:rPr>
          <w:rStyle w:val="Voetnootmarkering"/>
        </w:rPr>
        <w:footnoteReference w:id="1"/>
      </w:r>
      <w:r>
        <w:t>.</w:t>
      </w:r>
    </w:p>
    <w:p w:rsidR="00FD130F" w:rsidRDefault="00FD130F" w:rsidP="00FD130F"/>
    <w:p w:rsidR="00FD130F" w:rsidRPr="00FD130F" w:rsidRDefault="00FD130F" w:rsidP="00FD130F">
      <w:pPr>
        <w:pStyle w:val="Bijschrift"/>
        <w:rPr>
          <w:b/>
        </w:rPr>
      </w:pPr>
      <w:r w:rsidRPr="00FD130F">
        <w:rPr>
          <w:b/>
        </w:rPr>
        <w:t xml:space="preserve">Tabel </w:t>
      </w:r>
      <w:r w:rsidR="00ED7A21" w:rsidRPr="00FD130F">
        <w:rPr>
          <w:b/>
        </w:rPr>
        <w:fldChar w:fldCharType="begin"/>
      </w:r>
      <w:r w:rsidRPr="00FD130F">
        <w:rPr>
          <w:b/>
        </w:rPr>
        <w:instrText xml:space="preserve"> SEQ Tabel \* ARABIC </w:instrText>
      </w:r>
      <w:r w:rsidR="00ED7A21" w:rsidRPr="00FD130F">
        <w:rPr>
          <w:b/>
        </w:rPr>
        <w:fldChar w:fldCharType="separate"/>
      </w:r>
      <w:r w:rsidR="00361CE3">
        <w:rPr>
          <w:b/>
          <w:noProof/>
        </w:rPr>
        <w:t>1</w:t>
      </w:r>
      <w:r w:rsidR="00ED7A21" w:rsidRPr="00FD130F">
        <w:rPr>
          <w:b/>
        </w:rPr>
        <w:fldChar w:fldCharType="end"/>
      </w:r>
      <w:r>
        <w:rPr>
          <w:b/>
        </w:rPr>
        <w:t xml:space="preserve"> Tekst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2934"/>
        <w:gridCol w:w="2934"/>
      </w:tblGrid>
      <w:tr w:rsidR="00FD130F" w:rsidRPr="001E1C76" w:rsidTr="00C269EB">
        <w:tc>
          <w:tcPr>
            <w:tcW w:w="2934" w:type="dxa"/>
          </w:tcPr>
          <w:p w:rsidR="00FD130F" w:rsidRPr="00BD42EE" w:rsidRDefault="00FD130F" w:rsidP="00FD130F">
            <w:pPr>
              <w:spacing w:line="240" w:lineRule="atLeast"/>
              <w:rPr>
                <w:b/>
              </w:rPr>
            </w:pPr>
            <w:r>
              <w:rPr>
                <w:b/>
              </w:rPr>
              <w:t>Kolom</w:t>
            </w:r>
            <w:r w:rsidRPr="00BD42EE">
              <w:rPr>
                <w:b/>
              </w:rPr>
              <w:t>titel</w:t>
            </w:r>
          </w:p>
        </w:tc>
        <w:tc>
          <w:tcPr>
            <w:tcW w:w="2934" w:type="dxa"/>
          </w:tcPr>
          <w:p w:rsidR="00FD130F" w:rsidRPr="00BD42EE" w:rsidRDefault="00FD130F" w:rsidP="00C269EB">
            <w:pPr>
              <w:spacing w:line="240" w:lineRule="atLeast"/>
              <w:rPr>
                <w:b/>
              </w:rPr>
            </w:pPr>
            <w:r>
              <w:rPr>
                <w:b/>
              </w:rPr>
              <w:t>Kolom</w:t>
            </w:r>
            <w:r w:rsidRPr="00BD42EE">
              <w:rPr>
                <w:b/>
              </w:rPr>
              <w:t>titel</w:t>
            </w:r>
          </w:p>
        </w:tc>
        <w:tc>
          <w:tcPr>
            <w:tcW w:w="2934" w:type="dxa"/>
          </w:tcPr>
          <w:p w:rsidR="00FD130F" w:rsidRPr="00BD42EE" w:rsidRDefault="00FD130F" w:rsidP="00C269EB">
            <w:pPr>
              <w:spacing w:line="240" w:lineRule="atLeast"/>
              <w:rPr>
                <w:b/>
              </w:rPr>
            </w:pPr>
            <w:r>
              <w:rPr>
                <w:b/>
              </w:rPr>
              <w:t>Kolom</w:t>
            </w:r>
            <w:r w:rsidRPr="00BD42EE">
              <w:rPr>
                <w:b/>
              </w:rPr>
              <w:t>titel</w:t>
            </w:r>
          </w:p>
        </w:tc>
      </w:tr>
      <w:tr w:rsidR="00FD130F" w:rsidTr="00C269EB">
        <w:tc>
          <w:tcPr>
            <w:tcW w:w="2934" w:type="dxa"/>
          </w:tcPr>
          <w:p w:rsidR="00FD130F" w:rsidRDefault="00FD130F" w:rsidP="00C269EB">
            <w:pPr>
              <w:spacing w:line="240" w:lineRule="atLeast"/>
            </w:pPr>
          </w:p>
        </w:tc>
        <w:tc>
          <w:tcPr>
            <w:tcW w:w="2934" w:type="dxa"/>
          </w:tcPr>
          <w:p w:rsidR="00FD130F" w:rsidRDefault="00FD130F" w:rsidP="00C269EB">
            <w:pPr>
              <w:spacing w:line="240" w:lineRule="atLeast"/>
            </w:pPr>
          </w:p>
        </w:tc>
        <w:tc>
          <w:tcPr>
            <w:tcW w:w="2934" w:type="dxa"/>
          </w:tcPr>
          <w:p w:rsidR="00FD130F" w:rsidRDefault="00FD130F" w:rsidP="00C269EB">
            <w:pPr>
              <w:spacing w:line="240" w:lineRule="atLeast"/>
            </w:pPr>
          </w:p>
        </w:tc>
      </w:tr>
      <w:tr w:rsidR="00FD130F" w:rsidTr="00C269EB">
        <w:tc>
          <w:tcPr>
            <w:tcW w:w="2934" w:type="dxa"/>
          </w:tcPr>
          <w:p w:rsidR="00FD130F" w:rsidRDefault="00FD130F" w:rsidP="00C269EB">
            <w:pPr>
              <w:spacing w:line="240" w:lineRule="atLeast"/>
            </w:pPr>
          </w:p>
        </w:tc>
        <w:tc>
          <w:tcPr>
            <w:tcW w:w="2934" w:type="dxa"/>
          </w:tcPr>
          <w:p w:rsidR="00FD130F" w:rsidRDefault="00FD130F" w:rsidP="00C269EB">
            <w:pPr>
              <w:spacing w:line="240" w:lineRule="atLeast"/>
            </w:pPr>
          </w:p>
        </w:tc>
        <w:tc>
          <w:tcPr>
            <w:tcW w:w="2934" w:type="dxa"/>
          </w:tcPr>
          <w:p w:rsidR="00FD130F" w:rsidRDefault="00FD130F" w:rsidP="00C269EB">
            <w:pPr>
              <w:spacing w:line="240" w:lineRule="atLeast"/>
            </w:pPr>
          </w:p>
        </w:tc>
      </w:tr>
    </w:tbl>
    <w:p w:rsidR="00A53ECB" w:rsidRPr="007C7339" w:rsidRDefault="00FD130F" w:rsidP="007C7339">
      <w:pPr>
        <w:pStyle w:val="Paragraaftitel"/>
        <w:spacing w:line="240" w:lineRule="atLeast"/>
      </w:pPr>
      <w:bookmarkStart w:id="15" w:name="_Ref188161477"/>
      <w:bookmarkStart w:id="16" w:name="_Toc301783705"/>
      <w:r>
        <w:t>…</w:t>
      </w:r>
      <w:bookmarkEnd w:id="15"/>
      <w:bookmarkEnd w:id="16"/>
    </w:p>
    <w:p w:rsidR="0038325B" w:rsidRPr="0038325B" w:rsidRDefault="00FD130F" w:rsidP="0038325B">
      <w:pPr>
        <w:spacing w:line="240" w:lineRule="atLeast"/>
      </w:pPr>
      <w:r>
        <w:t>Opsomming</w:t>
      </w:r>
      <w:r w:rsidR="0038325B" w:rsidRPr="0038325B">
        <w:t>:</w:t>
      </w:r>
    </w:p>
    <w:p w:rsidR="0038325B" w:rsidRPr="0038325B" w:rsidRDefault="0038325B" w:rsidP="00EF71CC">
      <w:pPr>
        <w:numPr>
          <w:ilvl w:val="0"/>
          <w:numId w:val="17"/>
        </w:numPr>
        <w:tabs>
          <w:tab w:val="clear" w:pos="567"/>
        </w:tabs>
        <w:spacing w:line="240" w:lineRule="atLeast"/>
      </w:pPr>
      <w:r w:rsidRPr="0038325B">
        <w:t>…</w:t>
      </w:r>
      <w:r>
        <w:t>;</w:t>
      </w:r>
    </w:p>
    <w:p w:rsidR="0038325B" w:rsidRPr="0038325B" w:rsidRDefault="0038325B" w:rsidP="00EF71CC">
      <w:pPr>
        <w:numPr>
          <w:ilvl w:val="0"/>
          <w:numId w:val="17"/>
        </w:numPr>
        <w:tabs>
          <w:tab w:val="clear" w:pos="567"/>
        </w:tabs>
        <w:spacing w:line="240" w:lineRule="atLeast"/>
      </w:pPr>
      <w:r w:rsidRPr="0038325B">
        <w:t>…</w:t>
      </w:r>
      <w:r>
        <w:t>;</w:t>
      </w:r>
    </w:p>
    <w:p w:rsidR="0038325B" w:rsidRDefault="0038325B" w:rsidP="00EF71CC">
      <w:pPr>
        <w:numPr>
          <w:ilvl w:val="0"/>
          <w:numId w:val="17"/>
        </w:numPr>
        <w:tabs>
          <w:tab w:val="clear" w:pos="567"/>
        </w:tabs>
        <w:spacing w:line="240" w:lineRule="atLeast"/>
      </w:pPr>
      <w:r w:rsidRPr="0038325B">
        <w:t>…</w:t>
      </w:r>
      <w:r>
        <w:t>.</w:t>
      </w:r>
    </w:p>
    <w:p w:rsidR="00FD130F" w:rsidRDefault="00FD130F" w:rsidP="00FD130F">
      <w:pPr>
        <w:pStyle w:val="Tussenkop"/>
        <w:spacing w:line="240" w:lineRule="atLeast"/>
      </w:pPr>
      <w:bookmarkStart w:id="17" w:name="_Ref237758896"/>
      <w:r w:rsidRPr="007C7339">
        <w:t xml:space="preserve">Tabel </w:t>
      </w:r>
      <w:fldSimple w:instr=" SEQ Tabel \* ARABIC ">
        <w:r w:rsidR="00361CE3">
          <w:rPr>
            <w:noProof/>
          </w:rPr>
          <w:t>2</w:t>
        </w:r>
      </w:fldSimple>
      <w:bookmarkEnd w:id="17"/>
      <w:r w:rsidRPr="007C7339">
        <w:t xml:space="preserve"> </w:t>
      </w:r>
      <w:r>
        <w:t>Spreadsheet</w:t>
      </w:r>
    </w:p>
    <w:p w:rsidR="00FD130F" w:rsidRDefault="00ED7A21" w:rsidP="00FD130F">
      <w:pPr>
        <w:spacing w:line="240" w:lineRule="atLeast"/>
      </w:pPr>
      <w:r>
        <w:rPr>
          <w:noProof/>
        </w:rPr>
        <w:object w:dxaOrig="0" w:dyaOrig="0">
          <v:shape id="_x0000_s1077" type="#_x0000_t75" style="position:absolute;left:0;text-align:left;margin-left:-.65pt;margin-top:4.1pt;width:292.5pt;height:102.5pt;z-index:6">
            <v:imagedata r:id="rId12" o:title=""/>
            <w10:wrap type="topAndBottom"/>
          </v:shape>
          <o:OLEObject Type="Embed" ProgID="Excel.Sheet.12" ShapeID="_x0000_s1077" DrawAspect="Content" ObjectID="_1552551275" r:id="rId13"/>
        </w:object>
      </w:r>
    </w:p>
    <w:p w:rsidR="00FD130F" w:rsidRPr="0038325B" w:rsidRDefault="00FD130F" w:rsidP="00FD130F">
      <w:pPr>
        <w:spacing w:line="240" w:lineRule="atLeast"/>
      </w:pPr>
    </w:p>
    <w:p w:rsidR="003C4DDF" w:rsidRPr="007C7339" w:rsidRDefault="003C4DDF" w:rsidP="005B1DC0">
      <w:pPr>
        <w:pStyle w:val="Hoofdstukx"/>
      </w:pPr>
    </w:p>
    <w:p w:rsidR="003C4DDF" w:rsidRDefault="00705FE7" w:rsidP="007C7339">
      <w:pPr>
        <w:pStyle w:val="Hoofdstuktitel"/>
        <w:spacing w:line="240" w:lineRule="atLeast"/>
      </w:pPr>
      <w:bookmarkStart w:id="18" w:name="_Toc301783706"/>
      <w:r>
        <w:t>Derde hoofdstuk</w:t>
      </w:r>
      <w:bookmarkEnd w:id="18"/>
    </w:p>
    <w:p w:rsidR="00E43079" w:rsidRPr="007C7339" w:rsidRDefault="00E43079" w:rsidP="00E43079">
      <w:pPr>
        <w:pStyle w:val="Inleidingnatitel"/>
        <w:spacing w:line="240" w:lineRule="atLeast"/>
      </w:pPr>
      <w:r>
        <w:t>Hoofdstukinleiding..</w:t>
      </w:r>
      <w:r w:rsidRPr="007C7339">
        <w:t>.</w:t>
      </w:r>
    </w:p>
    <w:p w:rsidR="003C4DDF" w:rsidRDefault="00E84199" w:rsidP="00186814">
      <w:pPr>
        <w:pStyle w:val="Paragraaftitel"/>
      </w:pPr>
      <w:bookmarkStart w:id="19" w:name="_Ref221963566"/>
      <w:bookmarkStart w:id="20" w:name="_Toc301783707"/>
      <w:r>
        <w:t>titel</w:t>
      </w:r>
      <w:r w:rsidR="00FD130F">
        <w:t>…</w:t>
      </w:r>
      <w:bookmarkEnd w:id="19"/>
      <w:bookmarkEnd w:id="20"/>
    </w:p>
    <w:p w:rsidR="00E43079" w:rsidRDefault="00E43079" w:rsidP="00E43079">
      <w:r>
        <w:t>…</w:t>
      </w:r>
    </w:p>
    <w:p w:rsidR="00020F2F" w:rsidRDefault="00FD130F" w:rsidP="00186814">
      <w:pPr>
        <w:pStyle w:val="Paragraaftitel"/>
      </w:pPr>
      <w:bookmarkStart w:id="21" w:name="_Toc301783708"/>
      <w:r>
        <w:t>…</w:t>
      </w:r>
      <w:bookmarkEnd w:id="21"/>
    </w:p>
    <w:p w:rsidR="006F6311" w:rsidRDefault="00B37AE9" w:rsidP="00B37AE9">
      <w:pPr>
        <w:sectPr w:rsidR="006F6311" w:rsidSect="00672722">
          <w:headerReference w:type="default" r:id="rId14"/>
          <w:footerReference w:type="default" r:id="rId15"/>
          <w:pgSz w:w="11906" w:h="16838" w:code="9"/>
          <w:pgMar w:top="2552" w:right="1622" w:bottom="1531" w:left="1622" w:header="0" w:footer="57" w:gutter="0"/>
          <w:cols w:space="708"/>
          <w:docGrid w:linePitch="360"/>
        </w:sectPr>
      </w:pPr>
      <w:r>
        <w:t>……</w:t>
      </w:r>
    </w:p>
    <w:p w:rsidR="008F1810" w:rsidRPr="00084857" w:rsidRDefault="008F1810" w:rsidP="00DF54C7">
      <w:pPr>
        <w:pStyle w:val="Bijlagen"/>
      </w:pPr>
      <w:bookmarkStart w:id="22" w:name="_Toc301783709"/>
      <w:bookmarkEnd w:id="22"/>
    </w:p>
    <w:p w:rsidR="008F1810" w:rsidRDefault="008F1810" w:rsidP="008F1810">
      <w:pPr>
        <w:spacing w:line="240" w:lineRule="atLeast"/>
        <w:jc w:val="left"/>
      </w:pPr>
    </w:p>
    <w:p w:rsidR="008F1810" w:rsidRDefault="00601F69" w:rsidP="008F1810">
      <w:pPr>
        <w:pStyle w:val="Inleidingnatitel"/>
      </w:pPr>
      <w:r>
        <w:t>Vul hier de toelichting van je bijlagen in</w:t>
      </w:r>
    </w:p>
    <w:p w:rsidR="00A95720" w:rsidRDefault="00E84199" w:rsidP="003E5260">
      <w:pPr>
        <w:pStyle w:val="Bijlageparagraaf"/>
      </w:pPr>
      <w:bookmarkStart w:id="23" w:name="_Toc301783710"/>
      <w:r>
        <w:t>Titel</w:t>
      </w:r>
      <w:bookmarkEnd w:id="23"/>
    </w:p>
    <w:p w:rsidR="00E84199" w:rsidRDefault="00E84199" w:rsidP="00E84199">
      <w:r>
        <w:t>..</w:t>
      </w:r>
    </w:p>
    <w:p w:rsidR="00E84199" w:rsidRDefault="00E84199" w:rsidP="00E84199"/>
    <w:p w:rsidR="00E84199" w:rsidRDefault="00E84199" w:rsidP="003E5260">
      <w:pPr>
        <w:pStyle w:val="Bijlageparagraaf"/>
      </w:pPr>
      <w:bookmarkStart w:id="24" w:name="_Toc301783711"/>
      <w:r>
        <w:t>Titel</w:t>
      </w:r>
      <w:bookmarkEnd w:id="24"/>
    </w:p>
    <w:p w:rsidR="00E84199" w:rsidRDefault="00E84199" w:rsidP="00E84199">
      <w:r>
        <w:t>..</w:t>
      </w:r>
    </w:p>
    <w:p w:rsidR="00E84199" w:rsidRDefault="00E84199" w:rsidP="00E84199"/>
    <w:p w:rsidR="00E84199" w:rsidRPr="00E84199" w:rsidRDefault="00E84199" w:rsidP="00E84199"/>
    <w:p w:rsidR="004C52F1" w:rsidRDefault="004C52F1" w:rsidP="00A95720"/>
    <w:p w:rsidR="004C52F1" w:rsidRDefault="004C52F1" w:rsidP="00A95720"/>
    <w:p w:rsidR="00A95720" w:rsidRPr="00A95720" w:rsidRDefault="00A95720" w:rsidP="00A95720"/>
    <w:p w:rsidR="00792DB7" w:rsidRDefault="00792DB7">
      <w:pPr>
        <w:spacing w:line="240" w:lineRule="auto"/>
        <w:jc w:val="left"/>
        <w:rPr>
          <w:bCs/>
          <w:szCs w:val="20"/>
        </w:rPr>
      </w:pPr>
      <w:r>
        <w:br w:type="page"/>
      </w:r>
    </w:p>
    <w:p w:rsidR="00CB14DE" w:rsidRPr="00084857" w:rsidRDefault="00CB14DE" w:rsidP="00DF54C7">
      <w:pPr>
        <w:pStyle w:val="Bijlagen"/>
      </w:pPr>
      <w:bookmarkStart w:id="25" w:name="_Toc301783712"/>
      <w:bookmarkEnd w:id="25"/>
    </w:p>
    <w:p w:rsidR="00CB14DE" w:rsidRDefault="00CB14DE" w:rsidP="00CB14DE">
      <w:pPr>
        <w:spacing w:line="240" w:lineRule="atLeast"/>
        <w:jc w:val="left"/>
      </w:pPr>
    </w:p>
    <w:p w:rsidR="00CB14DE" w:rsidRDefault="00CB14DE" w:rsidP="00CB14DE">
      <w:pPr>
        <w:pStyle w:val="Inleidingnatitel"/>
      </w:pPr>
      <w:r>
        <w:t>Vul hier de toelichting van je bijlagen in</w:t>
      </w:r>
    </w:p>
    <w:p w:rsidR="003E5260" w:rsidRPr="003E5260" w:rsidRDefault="003E5260" w:rsidP="003E5260">
      <w:pPr>
        <w:pStyle w:val="Lijstalinea"/>
        <w:numPr>
          <w:ilvl w:val="0"/>
          <w:numId w:val="21"/>
        </w:numPr>
        <w:spacing w:before="240" w:after="240" w:line="240" w:lineRule="atLeast"/>
        <w:contextualSpacing w:val="0"/>
        <w:rPr>
          <w:vanish/>
          <w:sz w:val="20"/>
        </w:rPr>
      </w:pPr>
    </w:p>
    <w:p w:rsidR="003E5260" w:rsidRPr="003E5260" w:rsidRDefault="003E5260" w:rsidP="003E5260">
      <w:pPr>
        <w:pStyle w:val="Lijstalinea"/>
        <w:numPr>
          <w:ilvl w:val="0"/>
          <w:numId w:val="21"/>
        </w:numPr>
        <w:spacing w:before="240" w:after="240" w:line="240" w:lineRule="atLeast"/>
        <w:contextualSpacing w:val="0"/>
        <w:rPr>
          <w:vanish/>
          <w:sz w:val="20"/>
        </w:rPr>
      </w:pPr>
    </w:p>
    <w:p w:rsidR="00CB14DE" w:rsidRDefault="00CB14DE" w:rsidP="003E5260">
      <w:pPr>
        <w:pStyle w:val="Bijlageparagraaf"/>
        <w:numPr>
          <w:ilvl w:val="1"/>
          <w:numId w:val="21"/>
        </w:numPr>
      </w:pPr>
      <w:bookmarkStart w:id="26" w:name="_Toc301783713"/>
      <w:r>
        <w:t>Titel</w:t>
      </w:r>
      <w:bookmarkEnd w:id="26"/>
    </w:p>
    <w:p w:rsidR="00CB14DE" w:rsidRDefault="00CB14DE" w:rsidP="00CB14DE">
      <w:r>
        <w:t>..</w:t>
      </w:r>
    </w:p>
    <w:p w:rsidR="00CB14DE" w:rsidRDefault="00CB14DE" w:rsidP="00CB14DE"/>
    <w:p w:rsidR="00CB14DE" w:rsidRDefault="00CB14DE" w:rsidP="003E5260">
      <w:pPr>
        <w:pStyle w:val="Bijlageparagraaf"/>
      </w:pPr>
      <w:bookmarkStart w:id="27" w:name="_Toc301783714"/>
      <w:r>
        <w:t>Titel</w:t>
      </w:r>
      <w:bookmarkEnd w:id="27"/>
    </w:p>
    <w:p w:rsidR="00CB14DE" w:rsidRDefault="00CB14DE" w:rsidP="00CB14DE">
      <w:r>
        <w:t>..</w:t>
      </w:r>
    </w:p>
    <w:p w:rsidR="00CB14DE" w:rsidRDefault="00CB14DE" w:rsidP="00CB14DE"/>
    <w:p w:rsidR="003E5260" w:rsidRDefault="003E5260" w:rsidP="00CB14DE"/>
    <w:p w:rsidR="003D31A8" w:rsidRDefault="003D31A8">
      <w:pPr>
        <w:spacing w:line="240" w:lineRule="auto"/>
        <w:jc w:val="left"/>
        <w:rPr>
          <w:bCs/>
          <w:szCs w:val="20"/>
        </w:rPr>
      </w:pPr>
      <w:r>
        <w:br w:type="page"/>
      </w:r>
    </w:p>
    <w:p w:rsidR="003D31A8" w:rsidRPr="00084857" w:rsidRDefault="003D31A8" w:rsidP="00DF54C7">
      <w:pPr>
        <w:pStyle w:val="Bijlagen"/>
      </w:pPr>
      <w:bookmarkStart w:id="28" w:name="_Toc301783715"/>
      <w:bookmarkEnd w:id="28"/>
    </w:p>
    <w:p w:rsidR="003D31A8" w:rsidRDefault="003D31A8" w:rsidP="003D31A8">
      <w:pPr>
        <w:spacing w:line="240" w:lineRule="atLeast"/>
        <w:jc w:val="left"/>
      </w:pPr>
    </w:p>
    <w:p w:rsidR="003D31A8" w:rsidRDefault="003D31A8" w:rsidP="003D31A8">
      <w:pPr>
        <w:pStyle w:val="Inleidingnatitel"/>
      </w:pPr>
      <w:r>
        <w:t>Vul hier de toelichting van je bijlagen in</w:t>
      </w:r>
    </w:p>
    <w:p w:rsidR="003E5260" w:rsidRPr="003E5260" w:rsidRDefault="003E5260" w:rsidP="003E5260">
      <w:pPr>
        <w:pStyle w:val="Lijstalinea"/>
        <w:numPr>
          <w:ilvl w:val="0"/>
          <w:numId w:val="19"/>
        </w:numPr>
        <w:spacing w:before="240" w:after="240" w:line="240" w:lineRule="atLeast"/>
        <w:contextualSpacing w:val="0"/>
        <w:rPr>
          <w:vanish/>
          <w:sz w:val="20"/>
        </w:rPr>
      </w:pPr>
    </w:p>
    <w:p w:rsidR="003E5260" w:rsidRDefault="003E5260" w:rsidP="003E5260">
      <w:pPr>
        <w:pStyle w:val="Bijlageparagraaf"/>
      </w:pPr>
      <w:bookmarkStart w:id="29" w:name="_Toc301783716"/>
      <w:r>
        <w:t>Titel</w:t>
      </w:r>
      <w:bookmarkEnd w:id="29"/>
    </w:p>
    <w:p w:rsidR="003E5260" w:rsidRDefault="003E5260" w:rsidP="003E5260">
      <w:r>
        <w:t>..</w:t>
      </w:r>
    </w:p>
    <w:p w:rsidR="003E5260" w:rsidRDefault="003E5260" w:rsidP="003E5260"/>
    <w:p w:rsidR="003E5260" w:rsidRDefault="003E5260" w:rsidP="003E5260">
      <w:pPr>
        <w:pStyle w:val="Bijlageparagraaf"/>
      </w:pPr>
      <w:bookmarkStart w:id="30" w:name="_Toc301783717"/>
      <w:r>
        <w:t>Titel</w:t>
      </w:r>
      <w:bookmarkEnd w:id="30"/>
    </w:p>
    <w:p w:rsidR="003E5260" w:rsidRDefault="003E5260" w:rsidP="003E5260">
      <w:r>
        <w:t>..</w:t>
      </w:r>
    </w:p>
    <w:p w:rsidR="003D31A8" w:rsidRPr="008F1810" w:rsidRDefault="003D31A8" w:rsidP="003D31A8"/>
    <w:sectPr w:rsidR="003D31A8" w:rsidRPr="008F1810" w:rsidSect="00672722">
      <w:pgSz w:w="11906" w:h="16838" w:code="9"/>
      <w:pgMar w:top="2552" w:right="1622" w:bottom="1531" w:left="1622" w:header="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347" w:rsidRDefault="00221347">
      <w:r>
        <w:separator/>
      </w:r>
    </w:p>
    <w:p w:rsidR="00221347" w:rsidRDefault="00221347"/>
  </w:endnote>
  <w:endnote w:type="continuationSeparator" w:id="0">
    <w:p w:rsidR="00221347" w:rsidRDefault="00221347">
      <w:r>
        <w:continuationSeparator/>
      </w:r>
    </w:p>
    <w:p w:rsidR="00221347" w:rsidRDefault="002213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0" w:type="dxa"/>
      <w:tblLook w:val="01E0" w:firstRow="1" w:lastRow="1" w:firstColumn="1" w:lastColumn="1" w:noHBand="0" w:noVBand="0"/>
    </w:tblPr>
    <w:tblGrid>
      <w:gridCol w:w="648"/>
      <w:gridCol w:w="8820"/>
    </w:tblGrid>
    <w:tr w:rsidR="00020F2F">
      <w:tc>
        <w:tcPr>
          <w:tcW w:w="648" w:type="dxa"/>
        </w:tcPr>
        <w:p w:rsidR="00020F2F" w:rsidRPr="00E2691E" w:rsidRDefault="00ED7A21" w:rsidP="00BB25BB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20F2F">
            <w:rPr>
              <w:noProof/>
            </w:rPr>
            <w:t>2</w:t>
          </w:r>
          <w:r>
            <w:fldChar w:fldCharType="end"/>
          </w:r>
        </w:p>
      </w:tc>
      <w:tc>
        <w:tcPr>
          <w:tcW w:w="8820" w:type="dxa"/>
        </w:tcPr>
        <w:p w:rsidR="00020F2F" w:rsidRDefault="00020F2F" w:rsidP="00BB25BB">
          <w:r w:rsidRPr="00E2691E">
            <w:t xml:space="preserve">Geonovum – </w:t>
          </w:r>
          <w:r w:rsidR="00ED7A21">
            <w:fldChar w:fldCharType="begin"/>
          </w:r>
          <w:r>
            <w:instrText xml:space="preserve"> REF Rapporttitel \h </w:instrText>
          </w:r>
          <w:r w:rsidR="00ED7A21">
            <w:fldChar w:fldCharType="separate"/>
          </w:r>
          <w:r w:rsidR="00361CE3">
            <w:rPr>
              <w:b/>
              <w:bCs/>
            </w:rPr>
            <w:t>Fout! Verwijzingsbron niet gevonden.</w:t>
          </w:r>
          <w:r w:rsidR="00ED7A21">
            <w:fldChar w:fldCharType="end"/>
          </w:r>
        </w:p>
      </w:tc>
    </w:tr>
  </w:tbl>
  <w:p w:rsidR="00020F2F" w:rsidRDefault="00020F2F" w:rsidP="00064FFB"/>
  <w:p w:rsidR="00020F2F" w:rsidRDefault="00020F2F" w:rsidP="00064FFB"/>
  <w:p w:rsidR="00020F2F" w:rsidRDefault="00020F2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F2F" w:rsidRDefault="00020F2F"/>
  <w:p w:rsidR="00020F2F" w:rsidRDefault="00020F2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75" w:type="dxa"/>
      <w:tblInd w:w="-612" w:type="dxa"/>
      <w:tblLook w:val="01E0" w:firstRow="1" w:lastRow="1" w:firstColumn="1" w:lastColumn="1" w:noHBand="0" w:noVBand="0"/>
    </w:tblPr>
    <w:tblGrid>
      <w:gridCol w:w="540"/>
      <w:gridCol w:w="8835"/>
    </w:tblGrid>
    <w:tr w:rsidR="00020F2F">
      <w:trPr>
        <w:trHeight w:val="182"/>
      </w:trPr>
      <w:tc>
        <w:tcPr>
          <w:tcW w:w="540" w:type="dxa"/>
        </w:tcPr>
        <w:p w:rsidR="00020F2F" w:rsidRPr="007008A1" w:rsidRDefault="00ED7A21" w:rsidP="00796267">
          <w:pPr>
            <w:rPr>
              <w:sz w:val="14"/>
              <w:szCs w:val="14"/>
            </w:rPr>
          </w:pPr>
          <w:r w:rsidRPr="007008A1">
            <w:rPr>
              <w:sz w:val="14"/>
              <w:szCs w:val="14"/>
            </w:rPr>
            <w:fldChar w:fldCharType="begin"/>
          </w:r>
          <w:r w:rsidR="00020F2F" w:rsidRPr="007008A1">
            <w:rPr>
              <w:sz w:val="14"/>
              <w:szCs w:val="14"/>
            </w:rPr>
            <w:instrText xml:space="preserve"> PAGE </w:instrText>
          </w:r>
          <w:r w:rsidRPr="007008A1">
            <w:rPr>
              <w:sz w:val="14"/>
              <w:szCs w:val="14"/>
            </w:rPr>
            <w:fldChar w:fldCharType="separate"/>
          </w:r>
          <w:r w:rsidR="00361CE3">
            <w:rPr>
              <w:noProof/>
              <w:sz w:val="14"/>
              <w:szCs w:val="14"/>
            </w:rPr>
            <w:t>2</w:t>
          </w:r>
          <w:r w:rsidRPr="007008A1">
            <w:rPr>
              <w:sz w:val="14"/>
              <w:szCs w:val="14"/>
            </w:rPr>
            <w:fldChar w:fldCharType="end"/>
          </w:r>
        </w:p>
      </w:tc>
      <w:tc>
        <w:tcPr>
          <w:tcW w:w="8835" w:type="dxa"/>
        </w:tcPr>
        <w:p w:rsidR="00020F2F" w:rsidRPr="007008A1" w:rsidRDefault="00FD130F" w:rsidP="00FD130F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Rapport</w:t>
          </w:r>
          <w:r w:rsidR="00020F2F">
            <w:rPr>
              <w:sz w:val="14"/>
              <w:szCs w:val="14"/>
            </w:rPr>
            <w:t xml:space="preserve"> </w:t>
          </w:r>
          <w:r>
            <w:rPr>
              <w:sz w:val="14"/>
              <w:szCs w:val="14"/>
              <w:highlight w:val="yellow"/>
            </w:rPr>
            <w:t>Rapport</w:t>
          </w:r>
          <w:r w:rsidR="00020F2F">
            <w:rPr>
              <w:sz w:val="14"/>
              <w:szCs w:val="14"/>
              <w:highlight w:val="yellow"/>
            </w:rPr>
            <w:t>naam</w:t>
          </w:r>
        </w:p>
      </w:tc>
    </w:tr>
  </w:tbl>
  <w:p w:rsidR="00020F2F" w:rsidRDefault="00020F2F"/>
  <w:p w:rsidR="00020F2F" w:rsidRDefault="00020F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347" w:rsidRDefault="00221347">
      <w:r>
        <w:separator/>
      </w:r>
    </w:p>
    <w:p w:rsidR="00221347" w:rsidRDefault="00221347"/>
  </w:footnote>
  <w:footnote w:type="continuationSeparator" w:id="0">
    <w:p w:rsidR="00221347" w:rsidRDefault="00221347">
      <w:r>
        <w:continuationSeparator/>
      </w:r>
    </w:p>
    <w:p w:rsidR="00221347" w:rsidRDefault="00221347"/>
  </w:footnote>
  <w:footnote w:id="1">
    <w:p w:rsidR="00FD130F" w:rsidRPr="0068443B" w:rsidRDefault="00FD130F" w:rsidP="00FD130F">
      <w:pPr>
        <w:pStyle w:val="Voetnoottekst"/>
        <w:numPr>
          <w:ilvl w:val="12"/>
          <w:numId w:val="0"/>
        </w:numPr>
        <w:rPr>
          <w:szCs w:val="16"/>
        </w:rPr>
      </w:pPr>
      <w:r w:rsidRPr="0068443B">
        <w:rPr>
          <w:rStyle w:val="Voetnootmarkering"/>
          <w:szCs w:val="16"/>
        </w:rPr>
        <w:footnoteRef/>
      </w:r>
      <w:r w:rsidRPr="0068443B">
        <w:rPr>
          <w:szCs w:val="16"/>
        </w:rPr>
        <w:t xml:space="preserve"> </w:t>
      </w:r>
      <w:r>
        <w:rPr>
          <w:szCs w:val="16"/>
        </w:rPr>
        <w:t>…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F2F" w:rsidRDefault="00020F2F" w:rsidP="00064FFB">
    <w:pPr>
      <w:jc w:val="center"/>
    </w:pPr>
  </w:p>
  <w:p w:rsidR="00020F2F" w:rsidRDefault="00B50FEC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Afbeelding 5" o:spid="_x0000_s2050" type="#_x0000_t75" alt="geonovum logo" style="position:absolute;left:0;text-align:left;margin-left:135pt;margin-top:1.6pt;width:162.2pt;height:82.2pt;z-index:1;visibility:visible">
          <v:imagedata r:id="rId1" o:title="geonovum 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F2F" w:rsidRDefault="00B50FEC" w:rsidP="00064FFB">
    <w:pPr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Afbeelding 4" o:spid="_x0000_s2049" type="#_x0000_t75" alt="geonovum logo klein" style="position:absolute;left:0;text-align:left;margin-left:162pt;margin-top:1.6pt;width:109.9pt;height:36.7pt;z-index:2;visibility:visible">
          <v:imagedata r:id="rId1" o:title="geonovum logo klein"/>
        </v:shape>
      </w:pict>
    </w:r>
  </w:p>
  <w:p w:rsidR="00020F2F" w:rsidRDefault="00020F2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B04BE9"/>
    <w:multiLevelType w:val="multilevel"/>
    <w:tmpl w:val="1D9C7478"/>
    <w:lvl w:ilvl="0">
      <w:start w:val="1"/>
      <w:numFmt w:val="decimal"/>
      <w:pStyle w:val="Hoofdstukx"/>
      <w:suff w:val="nothing"/>
      <w:lvlText w:val="Hoofdstuk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709"/>
        </w:tabs>
        <w:ind w:left="142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C75B49"/>
    <w:multiLevelType w:val="hybridMultilevel"/>
    <w:tmpl w:val="AC6E9452"/>
    <w:lvl w:ilvl="0" w:tplc="BA667A5E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F07097B"/>
    <w:multiLevelType w:val="multilevel"/>
    <w:tmpl w:val="72582F24"/>
    <w:lvl w:ilvl="0">
      <w:start w:val="1"/>
      <w:numFmt w:val="decimal"/>
      <w:suff w:val="nothing"/>
      <w:lvlText w:val="Bijlage %1"/>
      <w:lvlJc w:val="left"/>
      <w:pPr>
        <w:ind w:left="0" w:firstLine="0"/>
      </w:pPr>
      <w:rPr>
        <w:rFonts w:ascii="Verdana" w:hAnsi="Verdana" w:hint="default"/>
        <w:sz w:val="20"/>
      </w:rPr>
    </w:lvl>
    <w:lvl w:ilvl="1">
      <w:start w:val="1"/>
      <w:numFmt w:val="decimal"/>
      <w:pStyle w:val="Bijlageparagraaf"/>
      <w:lvlText w:val="%1.%2"/>
      <w:lvlJc w:val="left"/>
      <w:pPr>
        <w:tabs>
          <w:tab w:val="num" w:pos="567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19053B0"/>
    <w:multiLevelType w:val="multilevel"/>
    <w:tmpl w:val="58809E4C"/>
    <w:lvl w:ilvl="0">
      <w:start w:val="1"/>
      <w:numFmt w:val="decimal"/>
      <w:pStyle w:val="Bijlagen"/>
      <w:suff w:val="nothing"/>
      <w:lvlText w:val="Bijlage %1"/>
      <w:lvlJc w:val="left"/>
      <w:pPr>
        <w:ind w:left="710" w:firstLine="0"/>
      </w:pPr>
      <w:rPr>
        <w:rFonts w:ascii="Verdana" w:hAnsi="Verdana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399631E"/>
    <w:multiLevelType w:val="multilevel"/>
    <w:tmpl w:val="94C4C01C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16"/>
        <w:szCs w:val="16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18"/>
  </w:num>
  <w:num w:numId="6">
    <w:abstractNumId w:val="14"/>
  </w:num>
  <w:num w:numId="7">
    <w:abstractNumId w:val="12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0"/>
  </w:num>
  <w:num w:numId="17">
    <w:abstractNumId w:val="11"/>
  </w:num>
  <w:num w:numId="18">
    <w:abstractNumId w:val="16"/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1CE3"/>
    <w:rsid w:val="00011C23"/>
    <w:rsid w:val="00020F2F"/>
    <w:rsid w:val="00024200"/>
    <w:rsid w:val="00040D93"/>
    <w:rsid w:val="000534BB"/>
    <w:rsid w:val="000623EF"/>
    <w:rsid w:val="00063973"/>
    <w:rsid w:val="0006444D"/>
    <w:rsid w:val="00064B43"/>
    <w:rsid w:val="00064FFB"/>
    <w:rsid w:val="000652DB"/>
    <w:rsid w:val="00084857"/>
    <w:rsid w:val="000853F0"/>
    <w:rsid w:val="00085436"/>
    <w:rsid w:val="00091444"/>
    <w:rsid w:val="00094327"/>
    <w:rsid w:val="000949FB"/>
    <w:rsid w:val="000A042C"/>
    <w:rsid w:val="000A0CF9"/>
    <w:rsid w:val="000A1ADA"/>
    <w:rsid w:val="000A23C3"/>
    <w:rsid w:val="000A567E"/>
    <w:rsid w:val="000A5775"/>
    <w:rsid w:val="000B15A6"/>
    <w:rsid w:val="000B37CB"/>
    <w:rsid w:val="000B5386"/>
    <w:rsid w:val="000D0C03"/>
    <w:rsid w:val="000E3D1F"/>
    <w:rsid w:val="000E786F"/>
    <w:rsid w:val="000F0273"/>
    <w:rsid w:val="000F109E"/>
    <w:rsid w:val="0012543F"/>
    <w:rsid w:val="001266CE"/>
    <w:rsid w:val="00131C76"/>
    <w:rsid w:val="0013237A"/>
    <w:rsid w:val="00134763"/>
    <w:rsid w:val="001417E4"/>
    <w:rsid w:val="00147C9E"/>
    <w:rsid w:val="001534B4"/>
    <w:rsid w:val="00165DD8"/>
    <w:rsid w:val="00186814"/>
    <w:rsid w:val="00190D59"/>
    <w:rsid w:val="001A0123"/>
    <w:rsid w:val="001A4D44"/>
    <w:rsid w:val="001B17EE"/>
    <w:rsid w:val="001B1923"/>
    <w:rsid w:val="001D5DD0"/>
    <w:rsid w:val="001D6CAB"/>
    <w:rsid w:val="001E18AC"/>
    <w:rsid w:val="001E1E77"/>
    <w:rsid w:val="001E2E40"/>
    <w:rsid w:val="001E7394"/>
    <w:rsid w:val="00221347"/>
    <w:rsid w:val="00222829"/>
    <w:rsid w:val="002230F7"/>
    <w:rsid w:val="002457F0"/>
    <w:rsid w:val="00264C41"/>
    <w:rsid w:val="00277A65"/>
    <w:rsid w:val="00277D2C"/>
    <w:rsid w:val="00291A96"/>
    <w:rsid w:val="002E322F"/>
    <w:rsid w:val="002E546F"/>
    <w:rsid w:val="002E75E7"/>
    <w:rsid w:val="00302A9B"/>
    <w:rsid w:val="00302FC6"/>
    <w:rsid w:val="003119AB"/>
    <w:rsid w:val="00313B47"/>
    <w:rsid w:val="00323307"/>
    <w:rsid w:val="003276EB"/>
    <w:rsid w:val="00331F3D"/>
    <w:rsid w:val="00335164"/>
    <w:rsid w:val="00361CE3"/>
    <w:rsid w:val="003807D5"/>
    <w:rsid w:val="0038325B"/>
    <w:rsid w:val="00387A6B"/>
    <w:rsid w:val="00392F89"/>
    <w:rsid w:val="003A3423"/>
    <w:rsid w:val="003A44A6"/>
    <w:rsid w:val="003A6ACC"/>
    <w:rsid w:val="003A7F44"/>
    <w:rsid w:val="003C4DDF"/>
    <w:rsid w:val="003D31A8"/>
    <w:rsid w:val="003E5260"/>
    <w:rsid w:val="00403A01"/>
    <w:rsid w:val="00413972"/>
    <w:rsid w:val="0043078D"/>
    <w:rsid w:val="004419AB"/>
    <w:rsid w:val="00446095"/>
    <w:rsid w:val="00454238"/>
    <w:rsid w:val="0048209D"/>
    <w:rsid w:val="004A106B"/>
    <w:rsid w:val="004A761C"/>
    <w:rsid w:val="004B713C"/>
    <w:rsid w:val="004C056D"/>
    <w:rsid w:val="004C52F1"/>
    <w:rsid w:val="004D3480"/>
    <w:rsid w:val="004D5723"/>
    <w:rsid w:val="004E2308"/>
    <w:rsid w:val="004F6BE9"/>
    <w:rsid w:val="005016D6"/>
    <w:rsid w:val="00502E20"/>
    <w:rsid w:val="00506829"/>
    <w:rsid w:val="00533DAC"/>
    <w:rsid w:val="00540C30"/>
    <w:rsid w:val="005608E7"/>
    <w:rsid w:val="00572677"/>
    <w:rsid w:val="00580FF4"/>
    <w:rsid w:val="00581B23"/>
    <w:rsid w:val="00587F7F"/>
    <w:rsid w:val="00594AED"/>
    <w:rsid w:val="005B1DC0"/>
    <w:rsid w:val="005B7325"/>
    <w:rsid w:val="005E66C5"/>
    <w:rsid w:val="005E7EEF"/>
    <w:rsid w:val="005F5603"/>
    <w:rsid w:val="00601F69"/>
    <w:rsid w:val="00610F19"/>
    <w:rsid w:val="00613BB2"/>
    <w:rsid w:val="00622867"/>
    <w:rsid w:val="006372A4"/>
    <w:rsid w:val="0064682F"/>
    <w:rsid w:val="00672722"/>
    <w:rsid w:val="006869A3"/>
    <w:rsid w:val="00694F31"/>
    <w:rsid w:val="0069792C"/>
    <w:rsid w:val="006A058D"/>
    <w:rsid w:val="006A1F5A"/>
    <w:rsid w:val="006B7DF9"/>
    <w:rsid w:val="006D66D2"/>
    <w:rsid w:val="006F4CEB"/>
    <w:rsid w:val="006F4F6F"/>
    <w:rsid w:val="006F6311"/>
    <w:rsid w:val="007008A1"/>
    <w:rsid w:val="007040F8"/>
    <w:rsid w:val="00705CDD"/>
    <w:rsid w:val="00705FE7"/>
    <w:rsid w:val="007175D0"/>
    <w:rsid w:val="0075124B"/>
    <w:rsid w:val="0075577F"/>
    <w:rsid w:val="00756728"/>
    <w:rsid w:val="0075753A"/>
    <w:rsid w:val="0076547C"/>
    <w:rsid w:val="00765642"/>
    <w:rsid w:val="0077510B"/>
    <w:rsid w:val="00780D4B"/>
    <w:rsid w:val="007910BD"/>
    <w:rsid w:val="007911E4"/>
    <w:rsid w:val="00792DB7"/>
    <w:rsid w:val="00796267"/>
    <w:rsid w:val="00797440"/>
    <w:rsid w:val="007A3B5C"/>
    <w:rsid w:val="007A5DA0"/>
    <w:rsid w:val="007C5935"/>
    <w:rsid w:val="007C7339"/>
    <w:rsid w:val="007D2B05"/>
    <w:rsid w:val="007E78B5"/>
    <w:rsid w:val="007F1638"/>
    <w:rsid w:val="0080210F"/>
    <w:rsid w:val="00805F4B"/>
    <w:rsid w:val="00807F87"/>
    <w:rsid w:val="0081433B"/>
    <w:rsid w:val="0083076A"/>
    <w:rsid w:val="008309AB"/>
    <w:rsid w:val="00844058"/>
    <w:rsid w:val="0086134C"/>
    <w:rsid w:val="00864C8E"/>
    <w:rsid w:val="00875BD6"/>
    <w:rsid w:val="00876CA9"/>
    <w:rsid w:val="00883948"/>
    <w:rsid w:val="00892F6F"/>
    <w:rsid w:val="008A6E1A"/>
    <w:rsid w:val="008B47E0"/>
    <w:rsid w:val="008F1810"/>
    <w:rsid w:val="00901952"/>
    <w:rsid w:val="00905B40"/>
    <w:rsid w:val="0092303D"/>
    <w:rsid w:val="009264C6"/>
    <w:rsid w:val="00934D40"/>
    <w:rsid w:val="00942CD1"/>
    <w:rsid w:val="00945ADC"/>
    <w:rsid w:val="00963092"/>
    <w:rsid w:val="00981AEF"/>
    <w:rsid w:val="0098270C"/>
    <w:rsid w:val="009A4291"/>
    <w:rsid w:val="009E4694"/>
    <w:rsid w:val="009E6B28"/>
    <w:rsid w:val="009F7CB4"/>
    <w:rsid w:val="00A006BE"/>
    <w:rsid w:val="00A129EC"/>
    <w:rsid w:val="00A17906"/>
    <w:rsid w:val="00A20F45"/>
    <w:rsid w:val="00A26809"/>
    <w:rsid w:val="00A42A80"/>
    <w:rsid w:val="00A53ECB"/>
    <w:rsid w:val="00A67F6E"/>
    <w:rsid w:val="00A95720"/>
    <w:rsid w:val="00AA1364"/>
    <w:rsid w:val="00AA3625"/>
    <w:rsid w:val="00AC4F95"/>
    <w:rsid w:val="00AD65AE"/>
    <w:rsid w:val="00AF6AD9"/>
    <w:rsid w:val="00B16FB6"/>
    <w:rsid w:val="00B21B34"/>
    <w:rsid w:val="00B37AE9"/>
    <w:rsid w:val="00B40EFB"/>
    <w:rsid w:val="00B437F5"/>
    <w:rsid w:val="00B453BD"/>
    <w:rsid w:val="00B50FEC"/>
    <w:rsid w:val="00B76D1E"/>
    <w:rsid w:val="00B82609"/>
    <w:rsid w:val="00B82A0F"/>
    <w:rsid w:val="00B9273B"/>
    <w:rsid w:val="00B93692"/>
    <w:rsid w:val="00BB090D"/>
    <w:rsid w:val="00BB0F40"/>
    <w:rsid w:val="00BB25BB"/>
    <w:rsid w:val="00BD23BD"/>
    <w:rsid w:val="00BE1A5C"/>
    <w:rsid w:val="00BF3CA0"/>
    <w:rsid w:val="00BF5652"/>
    <w:rsid w:val="00BF5EDC"/>
    <w:rsid w:val="00C02B1E"/>
    <w:rsid w:val="00C131FB"/>
    <w:rsid w:val="00C269EB"/>
    <w:rsid w:val="00C347C6"/>
    <w:rsid w:val="00C35DB1"/>
    <w:rsid w:val="00C4250C"/>
    <w:rsid w:val="00C452AF"/>
    <w:rsid w:val="00C45F67"/>
    <w:rsid w:val="00C56B43"/>
    <w:rsid w:val="00C65B40"/>
    <w:rsid w:val="00C71F78"/>
    <w:rsid w:val="00C83E8A"/>
    <w:rsid w:val="00C96623"/>
    <w:rsid w:val="00CB14DE"/>
    <w:rsid w:val="00CC7011"/>
    <w:rsid w:val="00CD405F"/>
    <w:rsid w:val="00CD560D"/>
    <w:rsid w:val="00CD56BD"/>
    <w:rsid w:val="00CD5CA5"/>
    <w:rsid w:val="00CE74FD"/>
    <w:rsid w:val="00D0351A"/>
    <w:rsid w:val="00D045DD"/>
    <w:rsid w:val="00D100A8"/>
    <w:rsid w:val="00D2625A"/>
    <w:rsid w:val="00D34018"/>
    <w:rsid w:val="00D761FB"/>
    <w:rsid w:val="00D765B8"/>
    <w:rsid w:val="00D84E24"/>
    <w:rsid w:val="00D86EA6"/>
    <w:rsid w:val="00D87732"/>
    <w:rsid w:val="00D92DEC"/>
    <w:rsid w:val="00DA6E1B"/>
    <w:rsid w:val="00DA7658"/>
    <w:rsid w:val="00DB13B4"/>
    <w:rsid w:val="00DE74CE"/>
    <w:rsid w:val="00DF54C7"/>
    <w:rsid w:val="00E05456"/>
    <w:rsid w:val="00E2691E"/>
    <w:rsid w:val="00E33E00"/>
    <w:rsid w:val="00E43079"/>
    <w:rsid w:val="00E600E4"/>
    <w:rsid w:val="00E65C9E"/>
    <w:rsid w:val="00E7098A"/>
    <w:rsid w:val="00E7200A"/>
    <w:rsid w:val="00E73450"/>
    <w:rsid w:val="00E84199"/>
    <w:rsid w:val="00E96A1C"/>
    <w:rsid w:val="00EA3317"/>
    <w:rsid w:val="00EB0055"/>
    <w:rsid w:val="00EB29AB"/>
    <w:rsid w:val="00EB3BA5"/>
    <w:rsid w:val="00EC4A6C"/>
    <w:rsid w:val="00ED7A21"/>
    <w:rsid w:val="00EF71CC"/>
    <w:rsid w:val="00F04ECD"/>
    <w:rsid w:val="00F12AE2"/>
    <w:rsid w:val="00F23E21"/>
    <w:rsid w:val="00F36E94"/>
    <w:rsid w:val="00F57B07"/>
    <w:rsid w:val="00F6049B"/>
    <w:rsid w:val="00F72F1E"/>
    <w:rsid w:val="00FA7A29"/>
    <w:rsid w:val="00FD130F"/>
    <w:rsid w:val="00FD17A8"/>
    <w:rsid w:val="00FD65D1"/>
    <w:rsid w:val="00FE02E4"/>
    <w:rsid w:val="00FE154F"/>
    <w:rsid w:val="00FF2CC4"/>
    <w:rsid w:val="00FF37D9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chartTrackingRefBased/>
  <w15:docId w15:val="{EDB5C572-014C-4559-9D24-AA8FDA67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ard">
    <w:name w:val="Normal"/>
    <w:qFormat/>
    <w:rsid w:val="00AF6AD9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stukx">
    <w:name w:val="Hoofdstuk x"/>
    <w:basedOn w:val="Standaard"/>
    <w:next w:val="Hoofdstuktitel"/>
    <w:rsid w:val="005B1DC0"/>
    <w:pPr>
      <w:keepNext/>
      <w:pageBreakBefore/>
      <w:numPr>
        <w:numId w:val="16"/>
      </w:numPr>
      <w:spacing w:after="240" w:line="240" w:lineRule="atLeast"/>
    </w:pPr>
    <w:rPr>
      <w:sz w:val="20"/>
      <w:szCs w:val="20"/>
    </w:rPr>
  </w:style>
  <w:style w:type="paragraph" w:customStyle="1" w:styleId="Hoofdstuktitel">
    <w:name w:val="Hoofdstuktitel"/>
    <w:basedOn w:val="Standaard"/>
    <w:next w:val="Inleidingnatitel"/>
    <w:rsid w:val="00131C76"/>
    <w:pPr>
      <w:keepNext/>
      <w:spacing w:after="480"/>
    </w:pPr>
    <w:rPr>
      <w:sz w:val="28"/>
    </w:rPr>
  </w:style>
  <w:style w:type="paragraph" w:styleId="Inhopg1">
    <w:name w:val="toc 1"/>
    <w:basedOn w:val="Standaard"/>
    <w:next w:val="Standaard"/>
    <w:autoRedefine/>
    <w:uiPriority w:val="39"/>
    <w:rsid w:val="00807F87"/>
    <w:pPr>
      <w:numPr>
        <w:numId w:val="15"/>
      </w:numPr>
      <w:tabs>
        <w:tab w:val="left" w:pos="1134"/>
        <w:tab w:val="left" w:pos="8108"/>
      </w:tabs>
    </w:pPr>
    <w:rPr>
      <w:noProof/>
      <w:szCs w:val="20"/>
    </w:rPr>
  </w:style>
  <w:style w:type="paragraph" w:customStyle="1" w:styleId="Paragraaftitel">
    <w:name w:val="Paragraaftitel"/>
    <w:basedOn w:val="Standaard"/>
    <w:next w:val="Standaard"/>
    <w:link w:val="ParagraaftitelChar"/>
    <w:rsid w:val="00131C76"/>
    <w:pPr>
      <w:keepNext/>
      <w:numPr>
        <w:ilvl w:val="1"/>
        <w:numId w:val="16"/>
      </w:numPr>
      <w:tabs>
        <w:tab w:val="clear" w:pos="709"/>
        <w:tab w:val="num" w:pos="567"/>
      </w:tabs>
      <w:spacing w:before="240" w:after="240"/>
      <w:ind w:left="0"/>
    </w:pPr>
    <w:rPr>
      <w:sz w:val="20"/>
    </w:rPr>
  </w:style>
  <w:style w:type="paragraph" w:customStyle="1" w:styleId="Inleidingnatitel">
    <w:name w:val="Inleiding na titel"/>
    <w:basedOn w:val="Standaard"/>
    <w:next w:val="Standaard"/>
    <w:rsid w:val="00131C76"/>
    <w:pPr>
      <w:keepNext/>
      <w:spacing w:after="480"/>
    </w:pPr>
    <w:rPr>
      <w:b/>
    </w:rPr>
  </w:style>
  <w:style w:type="paragraph" w:customStyle="1" w:styleId="subparagraaftitel">
    <w:name w:val="subparagraaftitel"/>
    <w:basedOn w:val="Standaard"/>
    <w:next w:val="Standaard"/>
    <w:rsid w:val="00131C76"/>
    <w:pPr>
      <w:keepNext/>
      <w:numPr>
        <w:ilvl w:val="2"/>
        <w:numId w:val="16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131C76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uiPriority w:val="99"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uiPriority w:val="39"/>
    <w:rsid w:val="00F57B07"/>
    <w:pPr>
      <w:tabs>
        <w:tab w:val="left" w:pos="567"/>
        <w:tab w:val="left" w:pos="1134"/>
        <w:tab w:val="left" w:pos="8108"/>
      </w:tabs>
      <w:ind w:left="567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semiHidden/>
    <w:rsid w:val="00D100A8"/>
    <w:rPr>
      <w:rFonts w:ascii="Courier New" w:hAnsi="Courier New" w:cs="Courier New"/>
      <w:sz w:val="20"/>
      <w:szCs w:val="20"/>
    </w:rPr>
  </w:style>
  <w:style w:type="paragraph" w:customStyle="1" w:styleId="Tabelhoofd">
    <w:name w:val="Tabelhoofd"/>
    <w:basedOn w:val="Standaard"/>
    <w:rsid w:val="006F4CEB"/>
    <w:pPr>
      <w:spacing w:before="60" w:after="60" w:line="240" w:lineRule="auto"/>
      <w:jc w:val="right"/>
    </w:pPr>
    <w:rPr>
      <w:b/>
      <w:i/>
      <w:sz w:val="12"/>
      <w:szCs w:val="12"/>
    </w:rPr>
  </w:style>
  <w:style w:type="paragraph" w:styleId="Bijschrift">
    <w:name w:val="caption"/>
    <w:basedOn w:val="Standaard"/>
    <w:next w:val="Standaard"/>
    <w:link w:val="BijschriftChar"/>
    <w:qFormat/>
    <w:rsid w:val="00131C76"/>
    <w:pPr>
      <w:spacing w:line="240" w:lineRule="auto"/>
      <w:jc w:val="left"/>
    </w:pPr>
    <w:rPr>
      <w:bCs/>
      <w:szCs w:val="20"/>
    </w:rPr>
  </w:style>
  <w:style w:type="paragraph" w:styleId="Voetnoottekst">
    <w:name w:val="footnote text"/>
    <w:basedOn w:val="Standaard"/>
    <w:semiHidden/>
    <w:rsid w:val="00131C76"/>
    <w:rPr>
      <w:szCs w:val="20"/>
    </w:rPr>
  </w:style>
  <w:style w:type="paragraph" w:styleId="Lijstalinea">
    <w:name w:val="List Paragraph"/>
    <w:basedOn w:val="Standaard"/>
    <w:uiPriority w:val="34"/>
    <w:qFormat/>
    <w:rsid w:val="00C65B40"/>
    <w:pPr>
      <w:ind w:left="720"/>
      <w:contextualSpacing/>
    </w:pPr>
  </w:style>
  <w:style w:type="character" w:styleId="Voetnootmarkering">
    <w:name w:val="footnote reference"/>
    <w:rsid w:val="00B93692"/>
    <w:rPr>
      <w:vertAlign w:val="superscript"/>
    </w:rPr>
  </w:style>
  <w:style w:type="paragraph" w:customStyle="1" w:styleId="Bijlage">
    <w:name w:val="Bijlage"/>
    <w:basedOn w:val="Standaard"/>
    <w:next w:val="Inleidingnatitel"/>
    <w:rsid w:val="005B1DC0"/>
    <w:pPr>
      <w:spacing w:after="240"/>
    </w:pPr>
    <w:rPr>
      <w:sz w:val="20"/>
      <w:szCs w:val="20"/>
    </w:rPr>
  </w:style>
  <w:style w:type="paragraph" w:customStyle="1" w:styleId="Bijlagen">
    <w:name w:val="Bijlagen"/>
    <w:basedOn w:val="Standaard"/>
    <w:next w:val="Inleidingnatitel"/>
    <w:link w:val="BijlagenChar1"/>
    <w:autoRedefine/>
    <w:qFormat/>
    <w:rsid w:val="00DF54C7"/>
    <w:pPr>
      <w:numPr>
        <w:numId w:val="18"/>
      </w:numPr>
      <w:spacing w:after="240" w:line="240" w:lineRule="atLeast"/>
      <w:ind w:hanging="710"/>
    </w:pPr>
  </w:style>
  <w:style w:type="paragraph" w:styleId="Inhopg4">
    <w:name w:val="toc 4"/>
    <w:basedOn w:val="Standaard"/>
    <w:next w:val="Standaard"/>
    <w:autoRedefine/>
    <w:uiPriority w:val="39"/>
    <w:rsid w:val="0075124B"/>
    <w:pPr>
      <w:tabs>
        <w:tab w:val="right" w:pos="8222"/>
        <w:tab w:val="right" w:pos="8278"/>
      </w:tabs>
      <w:spacing w:after="100"/>
      <w:ind w:left="839" w:hanging="839"/>
    </w:pPr>
    <w:rPr>
      <w:noProof/>
    </w:rPr>
  </w:style>
  <w:style w:type="character" w:customStyle="1" w:styleId="BijschriftChar">
    <w:name w:val="Bijschrift Char"/>
    <w:link w:val="Bijschrift"/>
    <w:rsid w:val="00780D4B"/>
    <w:rPr>
      <w:rFonts w:ascii="Verdana" w:hAnsi="Verdana"/>
      <w:bCs/>
      <w:sz w:val="16"/>
    </w:rPr>
  </w:style>
  <w:style w:type="character" w:customStyle="1" w:styleId="BijlagenChar">
    <w:name w:val="Bijlagen Char"/>
    <w:basedOn w:val="BijschriftChar"/>
    <w:link w:val="Bijlagen"/>
    <w:rsid w:val="00780D4B"/>
    <w:rPr>
      <w:rFonts w:ascii="Verdana" w:hAnsi="Verdana"/>
      <w:bCs/>
      <w:sz w:val="16"/>
    </w:rPr>
  </w:style>
  <w:style w:type="paragraph" w:customStyle="1" w:styleId="Bijlageparagraaf">
    <w:name w:val="Bijlageparagraaf"/>
    <w:basedOn w:val="Standaard"/>
    <w:next w:val="Standaard"/>
    <w:link w:val="BijlageparagraafChar1"/>
    <w:autoRedefine/>
    <w:qFormat/>
    <w:rsid w:val="003E5260"/>
    <w:pPr>
      <w:numPr>
        <w:ilvl w:val="1"/>
        <w:numId w:val="19"/>
      </w:numPr>
      <w:spacing w:before="240" w:after="240" w:line="240" w:lineRule="atLeast"/>
    </w:pPr>
    <w:rPr>
      <w:sz w:val="20"/>
    </w:rPr>
  </w:style>
  <w:style w:type="paragraph" w:styleId="Inhopg5">
    <w:name w:val="toc 5"/>
    <w:basedOn w:val="Standaard"/>
    <w:next w:val="Standaard"/>
    <w:autoRedefine/>
    <w:uiPriority w:val="39"/>
    <w:rsid w:val="00D86EA6"/>
    <w:pPr>
      <w:tabs>
        <w:tab w:val="left" w:pos="1134"/>
        <w:tab w:val="left" w:pos="8108"/>
        <w:tab w:val="left" w:pos="8222"/>
        <w:tab w:val="left" w:pos="8505"/>
      </w:tabs>
      <w:ind w:left="567"/>
    </w:pPr>
  </w:style>
  <w:style w:type="character" w:customStyle="1" w:styleId="ParagraaftitelChar">
    <w:name w:val="Paragraaftitel Char"/>
    <w:link w:val="Paragraaftitel"/>
    <w:rsid w:val="00BD23BD"/>
    <w:rPr>
      <w:rFonts w:ascii="Verdana" w:hAnsi="Verdana"/>
      <w:szCs w:val="16"/>
    </w:rPr>
  </w:style>
  <w:style w:type="character" w:customStyle="1" w:styleId="BijlageparagraafChar">
    <w:name w:val="Bijlageparagraaf Char"/>
    <w:basedOn w:val="ParagraaftitelChar"/>
    <w:link w:val="Bijlageparagraaf"/>
    <w:rsid w:val="00BD23BD"/>
    <w:rPr>
      <w:rFonts w:ascii="Verdana" w:hAnsi="Verdana"/>
      <w:szCs w:val="16"/>
    </w:rPr>
  </w:style>
  <w:style w:type="character" w:customStyle="1" w:styleId="BijlageparagraafChar1">
    <w:name w:val="Bijlageparagraaf Char1"/>
    <w:link w:val="Bijlageparagraaf"/>
    <w:rsid w:val="003E5260"/>
    <w:rPr>
      <w:rFonts w:ascii="Verdana" w:hAnsi="Verdana"/>
      <w:szCs w:val="16"/>
    </w:rPr>
  </w:style>
  <w:style w:type="character" w:customStyle="1" w:styleId="BijlagenChar1">
    <w:name w:val="Bijlagen Char1"/>
    <w:link w:val="Bijlagen"/>
    <w:rsid w:val="00DF54C7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mmunicatie\2.%20Huisstijl\Sjablonen\Geonovum%20rapport%20met%20bijlag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D96B2-879F-49B1-AFD4-B4BAFF66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Geonovum rapport met bijlage.dot</Template>
  <TotalTime>1</TotalTime>
  <Pages>8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@Titelopdracht@</vt:lpstr>
    </vt:vector>
  </TitlesOfParts>
  <Company>Geonovum</Company>
  <LinksUpToDate>false</LinksUpToDate>
  <CharactersWithSpaces>2267</CharactersWithSpaces>
  <SharedDoc>false</SharedDoc>
  <HLinks>
    <vt:vector size="120" baseType="variant"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_Toc301783717</vt:lpwstr>
      </vt:variant>
      <vt:variant>
        <vt:i4>1179709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_Toc301783716</vt:lpwstr>
      </vt:variant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_Toc301783715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_Toc301783714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_Toc301783713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_Toc301783712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_Toc301783711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_Toc301783710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_Toc301783709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_Toc301783708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_Toc301783707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_Toc301783706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_Toc301783705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_Toc301783704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_Toc301783703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_Toc301783702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_Toc301783701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_Toc301783700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_Toc301783699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_Toc301783698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@Titelopdracht@</dc:title>
  <dc:subject>@Opdrachtgever@</dc:subject>
  <dc:creator>Paul Janssen</dc:creator>
  <cp:keywords/>
  <dc:description/>
  <cp:lastModifiedBy>Paul Janssen</cp:lastModifiedBy>
  <cp:revision>1</cp:revision>
  <cp:lastPrinted>2008-03-25T13:56:00Z</cp:lastPrinted>
  <dcterms:created xsi:type="dcterms:W3CDTF">2017-04-01T09:27:00Z</dcterms:created>
  <dcterms:modified xsi:type="dcterms:W3CDTF">2017-04-01T09:28:00Z</dcterms:modified>
</cp:coreProperties>
</file>