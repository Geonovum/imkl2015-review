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000000"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2050"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000000"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2052"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7824356A" w:rsidR="007C67BF" w:rsidRPr="00870DA6" w:rsidRDefault="007C67BF" w:rsidP="00796267">
                  <w:r>
                    <w:t xml:space="preserve">2.0 release </w:t>
                  </w:r>
                  <w:proofErr w:type="spellStart"/>
                  <w:r>
                    <w:t>candidate</w:t>
                  </w:r>
                  <w:proofErr w:type="spellEnd"/>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w14:anchorId="722D515B">
          <v:shape id="Tekstvak 7" o:spid="_x0000_s2051"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608C1B8E" w:rsidR="007C67BF" w:rsidRDefault="007C67BF" w:rsidP="00813CE2">
                  <w:pPr>
                    <w:ind w:left="709" w:firstLine="709"/>
                  </w:pPr>
                  <w:r w:rsidRPr="00D774FF">
                    <w:t>Naamsvermelding-</w:t>
                  </w:r>
                  <w:proofErr w:type="spellStart"/>
                  <w:r w:rsidRPr="00D774FF">
                    <w:t>GeenAfgeleideWerken</w:t>
                  </w:r>
                  <w:proofErr w:type="spellEnd"/>
                  <w:r w:rsidRPr="00D774FF">
                    <w:t xml:space="preserve"> </w:t>
                  </w:r>
                  <w:r>
                    <w:t>4</w:t>
                  </w:r>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Pr>
          <w:noProof/>
        </w:rPr>
        <w:pict w14:anchorId="7085D59A">
          <v:shape id="Text Box 6" o:spid="_x0000_s2053"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54E3FB5A" w:rsidR="007C67BF" w:rsidRPr="004419AB" w:rsidRDefault="00FF2402" w:rsidP="00672722">
                  <w:pPr>
                    <w:jc w:val="left"/>
                  </w:pPr>
                  <w:r>
                    <w:t xml:space="preserve">1 oktober </w:t>
                  </w:r>
                  <w:r w:rsidR="007C67BF">
                    <w:t>2020</w:t>
                  </w:r>
                </w:p>
              </w:txbxContent>
            </v:textbox>
            <w10:wrap type="square"/>
          </v:shape>
        </w:pict>
      </w:r>
      <w:r>
        <w:rPr>
          <w:noProof/>
        </w:rPr>
        <w:pict w14:anchorId="59605633">
          <v:shape id="Text Box 3" o:spid="_x0000_s2054"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0" w:name="Opdrachtgever"/>
                  <w:r w:rsidRPr="00FD130F">
                    <w:rPr>
                      <w:sz w:val="24"/>
                      <w:szCs w:val="24"/>
                    </w:rPr>
                    <w:t>Geonovum</w:t>
                  </w:r>
                  <w:bookmarkEnd w:id="0"/>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395DBBAA"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3982BEE7" w14:textId="45D19355" w:rsidR="007060DF" w:rsidRDefault="00000000"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67E26567" w14:textId="778C105C" w:rsidR="007060DF" w:rsidRDefault="00000000"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300BA4">
          <w:rPr>
            <w:noProof/>
            <w:webHidden/>
          </w:rPr>
          <w:t>7</w:t>
        </w:r>
        <w:r w:rsidR="007060DF">
          <w:rPr>
            <w:noProof/>
            <w:webHidden/>
          </w:rPr>
          <w:fldChar w:fldCharType="end"/>
        </w:r>
      </w:hyperlink>
    </w:p>
    <w:p w14:paraId="7359172D" w14:textId="1EC40BCF" w:rsidR="007060DF" w:rsidRDefault="00000000"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300BA4">
          <w:rPr>
            <w:noProof/>
            <w:webHidden/>
          </w:rPr>
          <w:t>47</w:t>
        </w:r>
        <w:r w:rsidR="007060DF">
          <w:rPr>
            <w:noProof/>
            <w:webHidden/>
          </w:rPr>
          <w:fldChar w:fldCharType="end"/>
        </w:r>
      </w:hyperlink>
    </w:p>
    <w:p w14:paraId="3BDB15BB" w14:textId="152FA24D" w:rsidR="007060DF" w:rsidRDefault="00000000"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300BA4">
          <w:rPr>
            <w:noProof/>
            <w:webHidden/>
          </w:rPr>
          <w:t>53</w:t>
        </w:r>
        <w:r w:rsidR="007060DF">
          <w:rPr>
            <w:noProof/>
            <w:webHidden/>
          </w:rPr>
          <w:fldChar w:fldCharType="end"/>
        </w:r>
      </w:hyperlink>
    </w:p>
    <w:p w14:paraId="5EDD6E7D" w14:textId="37A9C090" w:rsidR="007060DF" w:rsidRDefault="00000000"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300BA4">
          <w:rPr>
            <w:noProof/>
            <w:webHidden/>
          </w:rPr>
          <w:t>59</w:t>
        </w:r>
        <w:r w:rsidR="007060DF">
          <w:rPr>
            <w:noProof/>
            <w:webHidden/>
          </w:rPr>
          <w:fldChar w:fldCharType="end"/>
        </w:r>
      </w:hyperlink>
    </w:p>
    <w:p w14:paraId="6FE49D28" w14:textId="56B1A537" w:rsidR="007060DF" w:rsidRDefault="00000000"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300BA4">
          <w:rPr>
            <w:noProof/>
            <w:webHidden/>
          </w:rPr>
          <w:t>70</w:t>
        </w:r>
        <w:r w:rsidR="007060DF">
          <w:rPr>
            <w:noProof/>
            <w:webHidden/>
          </w:rPr>
          <w:fldChar w:fldCharType="end"/>
        </w:r>
      </w:hyperlink>
    </w:p>
    <w:p w14:paraId="306DE904" w14:textId="66BC0FC3" w:rsidR="007060DF" w:rsidRDefault="00000000"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300BA4">
          <w:rPr>
            <w:webHidden/>
          </w:rPr>
          <w:t>74</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FF2402" w:rsidRPr="00BB3722" w14:paraId="5938CE11" w14:textId="77777777" w:rsidTr="00CC1783">
        <w:tc>
          <w:tcPr>
            <w:tcW w:w="817" w:type="dxa"/>
          </w:tcPr>
          <w:p w14:paraId="2839AF36" w14:textId="25B7DD8D" w:rsidR="00FF2402" w:rsidRDefault="00FF2402" w:rsidP="000E0786">
            <w:pPr>
              <w:jc w:val="left"/>
            </w:pPr>
            <w:r>
              <w:t>2.0rc</w:t>
            </w:r>
          </w:p>
        </w:tc>
        <w:tc>
          <w:tcPr>
            <w:tcW w:w="1843" w:type="dxa"/>
          </w:tcPr>
          <w:p w14:paraId="48036E5A" w14:textId="190171E4" w:rsidR="00FF2402" w:rsidRDefault="00FF2402" w:rsidP="000E0786">
            <w:pPr>
              <w:jc w:val="left"/>
            </w:pPr>
            <w:r>
              <w:t>20201001</w:t>
            </w:r>
          </w:p>
        </w:tc>
        <w:tc>
          <w:tcPr>
            <w:tcW w:w="992" w:type="dxa"/>
          </w:tcPr>
          <w:p w14:paraId="46AD5454" w14:textId="685192DF" w:rsidR="00FF2402" w:rsidRDefault="00FF2402" w:rsidP="000E0786">
            <w:pPr>
              <w:jc w:val="left"/>
            </w:pPr>
            <w:r>
              <w:t xml:space="preserve">Release </w:t>
            </w:r>
            <w:proofErr w:type="spellStart"/>
            <w:r>
              <w:t>candidate</w:t>
            </w:r>
            <w:proofErr w:type="spellEnd"/>
          </w:p>
        </w:tc>
        <w:tc>
          <w:tcPr>
            <w:tcW w:w="5226" w:type="dxa"/>
          </w:tcPr>
          <w:p w14:paraId="0288E7FF" w14:textId="4EA2D5F3" w:rsidR="00FF2402" w:rsidRDefault="00FF2402" w:rsidP="000E0786">
            <w:pPr>
              <w:jc w:val="left"/>
            </w:pPr>
            <w:r>
              <w:t xml:space="preserve">Zie </w:t>
            </w:r>
            <w:r w:rsidRPr="0068698C">
              <w:t>IMKL-UML-XSD-Objectcatalogus-changelog.xlsx</w:t>
            </w:r>
          </w:p>
        </w:tc>
      </w:tr>
      <w:tr w:rsidR="0068698C" w:rsidRPr="00BB3722" w14:paraId="74FF7AB9" w14:textId="77777777" w:rsidTr="00CC1783">
        <w:tc>
          <w:tcPr>
            <w:tcW w:w="817" w:type="dxa"/>
          </w:tcPr>
          <w:p w14:paraId="69E2DD99" w14:textId="2E22E5AE" w:rsidR="0068698C" w:rsidRDefault="0068698C" w:rsidP="000E0786">
            <w:pPr>
              <w:jc w:val="left"/>
            </w:pPr>
            <w:r>
              <w:t>2.0rc</w:t>
            </w:r>
            <w:r w:rsidR="00FF2402">
              <w:t>-intern</w:t>
            </w:r>
          </w:p>
        </w:tc>
        <w:tc>
          <w:tcPr>
            <w:tcW w:w="1843" w:type="dxa"/>
          </w:tcPr>
          <w:p w14:paraId="3F5C210E" w14:textId="5AC553FF" w:rsidR="0068698C" w:rsidRDefault="0068698C" w:rsidP="000E0786">
            <w:pPr>
              <w:jc w:val="left"/>
            </w:pPr>
            <w:r>
              <w:t>20200922</w:t>
            </w:r>
          </w:p>
        </w:tc>
        <w:tc>
          <w:tcPr>
            <w:tcW w:w="992" w:type="dxa"/>
          </w:tcPr>
          <w:p w14:paraId="4C6CF432" w14:textId="3C791916" w:rsidR="0068698C" w:rsidRDefault="0068698C" w:rsidP="000E0786">
            <w:pPr>
              <w:jc w:val="left"/>
            </w:pPr>
            <w:r>
              <w:t xml:space="preserve">Release </w:t>
            </w:r>
            <w:proofErr w:type="spellStart"/>
            <w:r>
              <w:t>candidate</w:t>
            </w:r>
            <w:proofErr w:type="spellEnd"/>
            <w:r w:rsidR="00FF2402">
              <w:t>-intern</w:t>
            </w:r>
          </w:p>
        </w:tc>
        <w:tc>
          <w:tcPr>
            <w:tcW w:w="5226" w:type="dxa"/>
          </w:tcPr>
          <w:p w14:paraId="0AE10167" w14:textId="14488E90" w:rsidR="0068698C" w:rsidRDefault="0068698C" w:rsidP="000E0786">
            <w:pPr>
              <w:jc w:val="left"/>
            </w:pPr>
            <w:r>
              <w:t xml:space="preserve">Zie </w:t>
            </w:r>
            <w:r w:rsidRPr="0068698C">
              <w:t>IMKL-UML-XSD-Objectcatalogus-changelog.xlsx</w:t>
            </w:r>
          </w:p>
        </w:tc>
      </w:tr>
      <w:tr w:rsidR="00D85B48" w:rsidRPr="00BB3722" w14:paraId="268D4800" w14:textId="77777777" w:rsidTr="00CC1783">
        <w:tc>
          <w:tcPr>
            <w:tcW w:w="817" w:type="dxa"/>
          </w:tcPr>
          <w:p w14:paraId="5C7B683E" w14:textId="15F02E97" w:rsidR="00D85B48" w:rsidRDefault="00D85B48" w:rsidP="000E0786">
            <w:pPr>
              <w:jc w:val="left"/>
            </w:pPr>
            <w:r>
              <w:t>2.0io</w:t>
            </w:r>
          </w:p>
        </w:tc>
        <w:tc>
          <w:tcPr>
            <w:tcW w:w="1843" w:type="dxa"/>
          </w:tcPr>
          <w:p w14:paraId="055B0C5C" w14:textId="5E51C7E2" w:rsidR="00D85B48" w:rsidRDefault="00D85B48" w:rsidP="000E0786">
            <w:pPr>
              <w:jc w:val="left"/>
            </w:pPr>
            <w:r>
              <w:t>20200</w:t>
            </w:r>
            <w:r w:rsidR="00FC25D2">
              <w:t>709</w:t>
            </w:r>
          </w:p>
        </w:tc>
        <w:tc>
          <w:tcPr>
            <w:tcW w:w="992" w:type="dxa"/>
          </w:tcPr>
          <w:p w14:paraId="10F5E63D" w14:textId="19C1C9BD" w:rsidR="00D85B48" w:rsidRDefault="00FC25D2" w:rsidP="000E0786">
            <w:pPr>
              <w:jc w:val="left"/>
            </w:pPr>
            <w:r>
              <w:t>consultatieversie</w:t>
            </w:r>
          </w:p>
        </w:tc>
        <w:tc>
          <w:tcPr>
            <w:tcW w:w="5226" w:type="dxa"/>
          </w:tcPr>
          <w:p w14:paraId="448E6A35" w14:textId="0B868A10" w:rsidR="00D85B48" w:rsidRDefault="00D85B48" w:rsidP="000E0786">
            <w:pPr>
              <w:jc w:val="left"/>
            </w:pPr>
            <w:r>
              <w:t>Update naar versie 2.0io</w:t>
            </w:r>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 w:name="_Toc188091997"/>
    </w:p>
    <w:bookmarkEnd w:id="1"/>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 w:name="_Toc402784787"/>
      <w:bookmarkEnd w:id="2"/>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4"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2BF7F538" w:rsidR="0053715C" w:rsidRPr="00211078" w:rsidRDefault="0053715C" w:rsidP="000E0786">
            <w:pPr>
              <w:jc w:val="left"/>
            </w:pPr>
            <w:r w:rsidRPr="00211078">
              <w:t xml:space="preserve">IMKL versie </w:t>
            </w:r>
            <w:r w:rsidR="00135FA7">
              <w:t>2.0</w:t>
            </w:r>
            <w:r w:rsidR="0068698C">
              <w:t>rc</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235A596" w:rsidR="0053715C" w:rsidRPr="00211078" w:rsidRDefault="0053715C" w:rsidP="000E0786">
            <w:pPr>
              <w:jc w:val="left"/>
            </w:pPr>
            <w:r w:rsidRPr="00211078">
              <w:t>20</w:t>
            </w:r>
            <w:r w:rsidR="00135FA7">
              <w:t>20</w:t>
            </w:r>
            <w:r w:rsidRPr="00211078">
              <w:t>-</w:t>
            </w:r>
            <w:r w:rsidR="00FF2402">
              <w:t>10</w:t>
            </w:r>
            <w:r w:rsidRPr="00211078">
              <w:t>-</w:t>
            </w:r>
            <w:r w:rsidR="00FF2402">
              <w:t>01</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5" w:name="_Toc487109307"/>
      <w:r w:rsidRPr="00F73526">
        <w:t xml:space="preserve">Types gedefinieerd in de </w:t>
      </w:r>
      <w:r>
        <w:t>object</w:t>
      </w:r>
      <w:r w:rsidRPr="00F73526">
        <w:t>catalogus</w:t>
      </w:r>
      <w:bookmarkEnd w:id="4"/>
      <w:r>
        <w:t>:</w:t>
      </w:r>
      <w:bookmarkEnd w:id="5"/>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pPr>
            <w:proofErr w:type="spellStart"/>
            <w:r>
              <w:t>LandcodeValue</w:t>
            </w:r>
            <w:proofErr w:type="spellEnd"/>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pPr>
            <w:proofErr w:type="spellStart"/>
            <w:r w:rsidRPr="00FF2402">
              <w:t>OverigAppurtenanceTypeIMKLValue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6" w:name="_Toc487109308"/>
      <w:proofErr w:type="spellStart"/>
      <w:r w:rsidRPr="00A25D4D">
        <w:t>Geo</w:t>
      </w:r>
      <w:proofErr w:type="spellEnd"/>
      <w:r w:rsidRPr="00A25D4D">
        <w:t xml:space="preserve"> object types</w:t>
      </w:r>
      <w:bookmarkEnd w:id="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lastRenderedPageBreak/>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3F95977D" w:rsidR="00C0190C" w:rsidRPr="00A25D4D" w:rsidRDefault="00C0190C" w:rsidP="008F13CC">
                  <w:pPr>
                    <w:jc w:val="left"/>
                  </w:pPr>
                  <w:proofErr w:type="spellStart"/>
                  <w:r w:rsidRPr="00A25D4D">
                    <w:t>GM_</w:t>
                  </w:r>
                  <w:r w:rsidR="00A32211">
                    <w:t>Object</w:t>
                  </w:r>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68E177BD" w:rsidR="00C0190C" w:rsidRPr="00A25D4D" w:rsidRDefault="00C0190C" w:rsidP="008F13CC">
                  <w:pPr>
                    <w:jc w:val="left"/>
                  </w:pPr>
                  <w:r w:rsidRPr="00A25D4D">
                    <w:t>Geometrie die aangeeft op welk element een eis voorzorgsmaatregel van toepassing</w:t>
                  </w:r>
                  <w:r w:rsidR="00B661E3">
                    <w:t>.</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pPr>
            <w:proofErr w:type="spellStart"/>
            <w:r w:rsidRPr="00A25D4D">
              <w:rPr>
                <w:b/>
                <w:bCs/>
              </w:rPr>
              <w:t>Constraint</w:t>
            </w:r>
            <w:proofErr w:type="spellEnd"/>
            <w:r w:rsidRPr="00A25D4D">
              <w:rPr>
                <w:b/>
                <w:bCs/>
              </w:rPr>
              <w:t xml:space="preserve">: </w:t>
            </w:r>
            <w:proofErr w:type="spellStart"/>
            <w:r w:rsidRPr="00A32211">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trPr>
              <w:tc>
                <w:tcPr>
                  <w:tcW w:w="360" w:type="dxa"/>
                  <w:hideMark/>
                </w:tcPr>
                <w:p w14:paraId="5D88BA48" w14:textId="77777777" w:rsidR="00A32211" w:rsidRPr="00A25D4D" w:rsidRDefault="00A32211" w:rsidP="00A32211">
                  <w:pPr>
                    <w:jc w:val="left"/>
                  </w:pPr>
                  <w:r w:rsidRPr="00A25D4D">
                    <w:t> </w:t>
                  </w:r>
                </w:p>
              </w:tc>
              <w:tc>
                <w:tcPr>
                  <w:tcW w:w="1500" w:type="dxa"/>
                  <w:hideMark/>
                </w:tcPr>
                <w:p w14:paraId="615F54CA" w14:textId="77777777" w:rsidR="00A32211" w:rsidRPr="00A25D4D" w:rsidRDefault="00A32211" w:rsidP="00A32211">
                  <w:pPr>
                    <w:jc w:val="left"/>
                  </w:pPr>
                  <w:r w:rsidRPr="00A25D4D">
                    <w:t>Natuurlijke taal:</w:t>
                  </w:r>
                </w:p>
              </w:tc>
              <w:tc>
                <w:tcPr>
                  <w:tcW w:w="0" w:type="auto"/>
                  <w:hideMark/>
                </w:tcPr>
                <w:p w14:paraId="2144B428" w14:textId="46DDB072" w:rsidR="00A32211" w:rsidRPr="00A25D4D" w:rsidRDefault="00A32211" w:rsidP="00A32211">
                  <w:pPr>
                    <w:jc w:val="left"/>
                  </w:pPr>
                  <w:r>
                    <w:t xml:space="preserve">Geometrie is vlak of </w:t>
                  </w:r>
                  <w:proofErr w:type="spellStart"/>
                  <w:r>
                    <w:t>multivlak</w:t>
                  </w:r>
                  <w:proofErr w:type="spellEnd"/>
                </w:p>
              </w:tc>
            </w:tr>
            <w:tr w:rsidR="00A32211" w:rsidRPr="00A25D4D" w14:paraId="1113EBB9" w14:textId="77777777" w:rsidTr="00B50B58">
              <w:trPr>
                <w:tblHeader/>
                <w:tblCellSpacing w:w="0" w:type="dxa"/>
              </w:trPr>
              <w:tc>
                <w:tcPr>
                  <w:tcW w:w="360" w:type="dxa"/>
                  <w:hideMark/>
                </w:tcPr>
                <w:p w14:paraId="5FEA44EA" w14:textId="77777777" w:rsidR="00A32211" w:rsidRPr="00A25D4D" w:rsidRDefault="00A32211" w:rsidP="00A32211">
                  <w:pPr>
                    <w:jc w:val="left"/>
                  </w:pPr>
                  <w:r w:rsidRPr="00A25D4D">
                    <w:t> </w:t>
                  </w:r>
                </w:p>
              </w:tc>
              <w:tc>
                <w:tcPr>
                  <w:tcW w:w="1500" w:type="dxa"/>
                  <w:hideMark/>
                </w:tcPr>
                <w:p w14:paraId="3962C18A" w14:textId="77777777" w:rsidR="00A32211" w:rsidRPr="00A25D4D" w:rsidRDefault="00A32211" w:rsidP="00A32211">
                  <w:pPr>
                    <w:jc w:val="left"/>
                  </w:pPr>
                  <w:r w:rsidRPr="00A25D4D">
                    <w:t>OCL:</w:t>
                  </w:r>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p>
                <w:p w14:paraId="65C9FDA1" w14:textId="6A1BB7E3" w:rsidR="00A32211" w:rsidRPr="00A25D4D" w:rsidRDefault="00A32211" w:rsidP="00FF2402">
                  <w:pPr>
                    <w:autoSpaceDE w:val="0"/>
                    <w:autoSpaceDN w:val="0"/>
                    <w:adjustRightInd w:val="0"/>
                    <w:spacing w:after="80" w:line="240" w:lineRule="auto"/>
                    <w:jc w:val="left"/>
                  </w:pPr>
                  <w:proofErr w:type="spellStart"/>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proofErr w:type="spellEnd"/>
                </w:p>
              </w:tc>
            </w:tr>
          </w:tbl>
          <w:p w14:paraId="373EF5CA" w14:textId="77777777" w:rsidR="00A32211" w:rsidRPr="00A25D4D" w:rsidRDefault="00A32211" w:rsidP="008F13CC">
            <w:pPr>
              <w:jc w:val="left"/>
              <w:rPr>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lastRenderedPageBreak/>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31F64C31"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r w:rsidR="005C5480">
                    <w:t>WIBON</w:t>
                  </w:r>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trPr>
              <w:tc>
                <w:tcPr>
                  <w:tcW w:w="360" w:type="dxa"/>
                </w:tcPr>
                <w:p w14:paraId="692F9389" w14:textId="77777777" w:rsidR="00D32671" w:rsidRPr="00A25D4D" w:rsidRDefault="00D32671" w:rsidP="008F13CC">
                  <w:pPr>
                    <w:jc w:val="left"/>
                  </w:pPr>
                </w:p>
              </w:tc>
              <w:tc>
                <w:tcPr>
                  <w:tcW w:w="1500" w:type="dxa"/>
                </w:tcPr>
                <w:p w14:paraId="613BD2B9" w14:textId="410F04B0" w:rsidR="00D32671" w:rsidRPr="00A25D4D" w:rsidRDefault="00D32671" w:rsidP="008F13CC">
                  <w:pPr>
                    <w:jc w:val="left"/>
                  </w:pPr>
                  <w:r>
                    <w:t>Definitie</w:t>
                  </w:r>
                </w:p>
              </w:tc>
              <w:tc>
                <w:tcPr>
                  <w:tcW w:w="0" w:type="auto"/>
                </w:tcPr>
                <w:p w14:paraId="4F0FE8E2" w14:textId="5B0713D8" w:rsidR="00D32671" w:rsidRPr="00FF2402" w:rsidRDefault="00D32671" w:rsidP="00FF2402">
                  <w:pPr>
                    <w:autoSpaceDE w:val="0"/>
                    <w:autoSpaceDN w:val="0"/>
                    <w:adjustRightInd w:val="0"/>
                    <w:spacing w:after="80" w:line="240" w:lineRule="auto"/>
                    <w:jc w:val="left"/>
                    <w:rPr>
                      <w:rFonts w:ascii="Calibri" w:hAnsi="Calibri" w:cs="Calibri"/>
                      <w:sz w:val="20"/>
                      <w:szCs w:val="20"/>
                    </w:rPr>
                  </w:pPr>
                  <w:r w:rsidRPr="00D32671">
                    <w:rPr>
                      <w:rFonts w:ascii="Calibri" w:hAnsi="Calibri" w:cs="Calibri"/>
                      <w:sz w:val="20"/>
                      <w:szCs w:val="20"/>
                    </w:rPr>
                    <w:t>Organisatie die als beheerder optreedt.</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DF81DB2"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14:paraId="354967F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lastRenderedPageBreak/>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lastRenderedPageBreak/>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50D5C120" w:rsidR="00C0190C" w:rsidRPr="00A25D4D" w:rsidRDefault="00C0190C" w:rsidP="008F13CC">
            <w:pPr>
              <w:jc w:val="left"/>
            </w:pPr>
            <w:r w:rsidRPr="00A25D4D">
              <w:rPr>
                <w:b/>
                <w:bCs/>
              </w:rPr>
              <w:t xml:space="preserve">Attribuut: </w:t>
            </w:r>
            <w:proofErr w:type="spellStart"/>
            <w:r w:rsidR="00567CBB">
              <w:rPr>
                <w:b/>
                <w:bCs/>
              </w:rPr>
              <w:t>i</w:t>
            </w:r>
            <w:r w:rsidR="00AC5F98">
              <w:rPr>
                <w:b/>
                <w:bCs/>
              </w:rPr>
              <w:t>ndicatie</w:t>
            </w:r>
            <w:r w:rsidR="00567CBB">
              <w:rPr>
                <w:b/>
                <w:bCs/>
              </w:rPr>
              <w:t>E</w:t>
            </w:r>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lastRenderedPageBreak/>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pPr>
            <w:proofErr w:type="spellStart"/>
            <w:r w:rsidRPr="00A25D4D">
              <w:rPr>
                <w:b/>
                <w:bCs/>
              </w:rPr>
              <w:t>Constraint</w:t>
            </w:r>
            <w:proofErr w:type="spellEnd"/>
            <w:r w:rsidRPr="00A25D4D">
              <w:rPr>
                <w:b/>
                <w:bCs/>
              </w:rPr>
              <w:t xml:space="preserve">: </w:t>
            </w:r>
            <w:r w:rsidRPr="003D6A25">
              <w:rPr>
                <w:b/>
                <w:bCs/>
              </w:rPr>
              <w:t>Max1algemeneBijlage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trPr>
              <w:tc>
                <w:tcPr>
                  <w:tcW w:w="360" w:type="dxa"/>
                  <w:hideMark/>
                </w:tcPr>
                <w:p w14:paraId="1406104C" w14:textId="77777777" w:rsidR="003D6A25" w:rsidRPr="00A25D4D" w:rsidRDefault="003D6A25" w:rsidP="003D6A25">
                  <w:pPr>
                    <w:jc w:val="left"/>
                  </w:pPr>
                  <w:r w:rsidRPr="00A25D4D">
                    <w:t> </w:t>
                  </w:r>
                </w:p>
              </w:tc>
              <w:tc>
                <w:tcPr>
                  <w:tcW w:w="1500" w:type="dxa"/>
                  <w:hideMark/>
                </w:tcPr>
                <w:p w14:paraId="47ABF732" w14:textId="77777777" w:rsidR="003D6A25" w:rsidRPr="00A25D4D" w:rsidRDefault="003D6A25" w:rsidP="003D6A25">
                  <w:pPr>
                    <w:jc w:val="left"/>
                  </w:pPr>
                  <w:r w:rsidRPr="00A25D4D">
                    <w:t>Natuurlijke taal:</w:t>
                  </w:r>
                </w:p>
              </w:tc>
              <w:tc>
                <w:tcPr>
                  <w:tcW w:w="0" w:type="auto"/>
                  <w:hideMark/>
                </w:tcPr>
                <w:p w14:paraId="2B370CDC" w14:textId="304A73FF" w:rsidR="003D6A25" w:rsidRPr="00A25D4D" w:rsidRDefault="003D6A25" w:rsidP="003D6A25">
                  <w:pPr>
                    <w:jc w:val="left"/>
                  </w:pPr>
                  <w:r>
                    <w:t>Max 1 algemene bijlage.</w:t>
                  </w:r>
                </w:p>
              </w:tc>
            </w:tr>
            <w:tr w:rsidR="003D6A25" w:rsidRPr="00A25D4D" w14:paraId="096D7F2B" w14:textId="77777777" w:rsidTr="00B50B58">
              <w:trPr>
                <w:tblHeader/>
                <w:tblCellSpacing w:w="0" w:type="dxa"/>
              </w:trPr>
              <w:tc>
                <w:tcPr>
                  <w:tcW w:w="360" w:type="dxa"/>
                  <w:hideMark/>
                </w:tcPr>
                <w:p w14:paraId="4D4B4AA0" w14:textId="77777777" w:rsidR="003D6A25" w:rsidRPr="00A25D4D" w:rsidRDefault="003D6A25" w:rsidP="003D6A25">
                  <w:pPr>
                    <w:jc w:val="left"/>
                  </w:pPr>
                  <w:r w:rsidRPr="00A25D4D">
                    <w:t> </w:t>
                  </w:r>
                </w:p>
              </w:tc>
              <w:tc>
                <w:tcPr>
                  <w:tcW w:w="1500" w:type="dxa"/>
                  <w:hideMark/>
                </w:tcPr>
                <w:p w14:paraId="5C7AB211" w14:textId="77777777" w:rsidR="003D6A25" w:rsidRPr="00A25D4D" w:rsidRDefault="003D6A25" w:rsidP="003D6A25">
                  <w:pPr>
                    <w:jc w:val="left"/>
                  </w:pPr>
                  <w:r w:rsidRPr="00A25D4D">
                    <w:t>OCL:</w:t>
                  </w:r>
                </w:p>
              </w:tc>
              <w:tc>
                <w:tcPr>
                  <w:tcW w:w="0" w:type="auto"/>
                  <w:hideMark/>
                </w:tcPr>
                <w:p w14:paraId="65D076E1" w14:textId="3CC0D383" w:rsidR="003D6A25" w:rsidRPr="00A25D4D" w:rsidRDefault="00924D70" w:rsidP="003D6A25">
                  <w:pPr>
                    <w:jc w:val="left"/>
                  </w:pPr>
                  <w:r>
                    <w:t>Wordt niet in OCL uitgedrukt</w:t>
                  </w:r>
                </w:p>
              </w:tc>
            </w:tr>
          </w:tbl>
          <w:p w14:paraId="26B5AA72" w14:textId="77777777" w:rsidR="003D6A25" w:rsidRPr="00A25D4D" w:rsidRDefault="003D6A25" w:rsidP="008F13CC">
            <w:pPr>
              <w:jc w:val="left"/>
              <w:rPr>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lastRenderedPageBreak/>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r>
                    <w:t>0..</w:t>
                  </w:r>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r>
                    <w:t>0..</w:t>
                  </w:r>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pPr>
                  <w:proofErr w:type="spellStart"/>
                  <w:r w:rsidRPr="00A25D4D">
                    <w:rPr>
                      <w:b/>
                      <w:bCs/>
                    </w:rPr>
                    <w:t>Constraint</w:t>
                  </w:r>
                  <w:proofErr w:type="spellEnd"/>
                  <w:r w:rsidRPr="00A25D4D">
                    <w:rPr>
                      <w:b/>
                      <w:bCs/>
                    </w:rPr>
                    <w:t xml:space="preserve">: </w:t>
                  </w:r>
                  <w:r w:rsidRPr="00FF2402">
                    <w:rPr>
                      <w:b/>
                      <w:bCs/>
                    </w:rPr>
                    <w:t>Attributen verplicht bij 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trPr>
                    <w:tc>
                      <w:tcPr>
                        <w:tcW w:w="360" w:type="dxa"/>
                        <w:hideMark/>
                      </w:tcPr>
                      <w:p w14:paraId="17F28D5D" w14:textId="77777777" w:rsidR="001555C3" w:rsidRPr="00A25D4D" w:rsidRDefault="001555C3" w:rsidP="001555C3">
                        <w:pPr>
                          <w:jc w:val="left"/>
                        </w:pPr>
                        <w:r w:rsidRPr="00A25D4D">
                          <w:t> </w:t>
                        </w:r>
                      </w:p>
                    </w:tc>
                    <w:tc>
                      <w:tcPr>
                        <w:tcW w:w="1500" w:type="dxa"/>
                        <w:hideMark/>
                      </w:tcPr>
                      <w:p w14:paraId="4F25F656" w14:textId="77777777" w:rsidR="001555C3" w:rsidRPr="00A25D4D" w:rsidRDefault="001555C3" w:rsidP="001555C3">
                        <w:pPr>
                          <w:jc w:val="left"/>
                        </w:pPr>
                        <w:r w:rsidRPr="00A25D4D">
                          <w:t>Natuurlijke taal:</w:t>
                        </w:r>
                      </w:p>
                    </w:tc>
                    <w:tc>
                      <w:tcPr>
                        <w:tcW w:w="0" w:type="auto"/>
                        <w:hideMark/>
                      </w:tcPr>
                      <w:p w14:paraId="7E682681" w14:textId="77777777" w:rsidR="001555C3" w:rsidRPr="00A25D4D" w:rsidRDefault="001555C3" w:rsidP="001555C3">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1555C3" w:rsidRPr="00A25D4D" w14:paraId="7646506C" w14:textId="77777777" w:rsidTr="00B50B58">
                    <w:trPr>
                      <w:tblHeader/>
                      <w:tblCellSpacing w:w="0" w:type="dxa"/>
                    </w:trPr>
                    <w:tc>
                      <w:tcPr>
                        <w:tcW w:w="360" w:type="dxa"/>
                        <w:hideMark/>
                      </w:tcPr>
                      <w:p w14:paraId="402BF5C1" w14:textId="77777777" w:rsidR="001555C3" w:rsidRPr="00A25D4D" w:rsidRDefault="001555C3" w:rsidP="001555C3">
                        <w:pPr>
                          <w:jc w:val="left"/>
                        </w:pPr>
                        <w:r w:rsidRPr="00A25D4D">
                          <w:t> </w:t>
                        </w:r>
                      </w:p>
                    </w:tc>
                    <w:tc>
                      <w:tcPr>
                        <w:tcW w:w="1500" w:type="dxa"/>
                        <w:hideMark/>
                      </w:tcPr>
                      <w:p w14:paraId="717FBD0F" w14:textId="77777777" w:rsidR="001555C3" w:rsidRPr="00A25D4D" w:rsidRDefault="001555C3" w:rsidP="001555C3">
                        <w:pPr>
                          <w:jc w:val="left"/>
                        </w:pPr>
                        <w:r w:rsidRPr="00A25D4D">
                          <w:t>OCL:</w:t>
                        </w:r>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p>
                      <w:p w14:paraId="0C3E84DD"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p>
                      <w:p w14:paraId="557BB773"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p w14:paraId="06399437"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and</w:t>
                        </w:r>
                        <w:proofErr w:type="spellEnd"/>
                      </w:p>
                      <w:p w14:paraId="267875A7" w14:textId="69F7C8DC" w:rsidR="001555C3" w:rsidRPr="00A25D4D" w:rsidRDefault="001555C3" w:rsidP="001555C3">
                        <w:pPr>
                          <w:jc w:val="left"/>
                        </w:pPr>
                        <w:proofErr w:type="spellStart"/>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tc>
                  </w:tr>
                </w:tbl>
                <w:p w14:paraId="02882764" w14:textId="77777777" w:rsidR="001555C3" w:rsidRPr="00A25D4D" w:rsidRDefault="001555C3" w:rsidP="001555C3">
                  <w:pPr>
                    <w:jc w:val="left"/>
                  </w:pPr>
                </w:p>
              </w:tc>
            </w:tr>
          </w:tbl>
          <w:p w14:paraId="6271DA60" w14:textId="77777777" w:rsidR="001555C3" w:rsidRPr="00A25D4D" w:rsidRDefault="001555C3" w:rsidP="008F13CC">
            <w:pPr>
              <w:jc w:val="left"/>
              <w:rPr>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lastRenderedPageBreak/>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7"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trPr>
              <w:tc>
                <w:tcPr>
                  <w:tcW w:w="360" w:type="dxa"/>
                  <w:hideMark/>
                </w:tcPr>
                <w:p w14:paraId="6C08EACF" w14:textId="77777777" w:rsidR="00115446" w:rsidRPr="00A25D4D" w:rsidRDefault="00115446" w:rsidP="00115446">
                  <w:pPr>
                    <w:jc w:val="left"/>
                  </w:pPr>
                  <w:r w:rsidRPr="00A25D4D">
                    <w:t> </w:t>
                  </w:r>
                </w:p>
              </w:tc>
              <w:tc>
                <w:tcPr>
                  <w:tcW w:w="1500" w:type="dxa"/>
                  <w:hideMark/>
                </w:tcPr>
                <w:p w14:paraId="2D24E8E8" w14:textId="77777777" w:rsidR="00115446" w:rsidRPr="00A25D4D" w:rsidRDefault="00115446" w:rsidP="00115446">
                  <w:pPr>
                    <w:jc w:val="left"/>
                  </w:pPr>
                  <w:r w:rsidRPr="00A25D4D">
                    <w:t>Natuurlijke taal:</w:t>
                  </w:r>
                </w:p>
              </w:tc>
              <w:tc>
                <w:tcPr>
                  <w:tcW w:w="0" w:type="auto"/>
                  <w:hideMark/>
                </w:tcPr>
                <w:p w14:paraId="7C07E0B9" w14:textId="77777777" w:rsidR="00115446" w:rsidRPr="00A25D4D" w:rsidRDefault="00115446" w:rsidP="00115446">
                  <w:pPr>
                    <w:jc w:val="left"/>
                  </w:pPr>
                  <w:r>
                    <w:t>hoort bij maximaal 1 utiliteitsnet</w:t>
                  </w:r>
                </w:p>
              </w:tc>
            </w:tr>
            <w:tr w:rsidR="00115446" w:rsidRPr="00A25D4D" w14:paraId="651854E3" w14:textId="77777777" w:rsidTr="00B50B58">
              <w:trPr>
                <w:tblHeader/>
                <w:tblCellSpacing w:w="0" w:type="dxa"/>
              </w:trPr>
              <w:tc>
                <w:tcPr>
                  <w:tcW w:w="360" w:type="dxa"/>
                  <w:hideMark/>
                </w:tcPr>
                <w:p w14:paraId="5540563C" w14:textId="77777777" w:rsidR="00115446" w:rsidRPr="00A25D4D" w:rsidRDefault="00115446" w:rsidP="00115446">
                  <w:pPr>
                    <w:jc w:val="left"/>
                  </w:pPr>
                  <w:r w:rsidRPr="00A25D4D">
                    <w:t> </w:t>
                  </w:r>
                </w:p>
              </w:tc>
              <w:tc>
                <w:tcPr>
                  <w:tcW w:w="1500" w:type="dxa"/>
                  <w:hideMark/>
                </w:tcPr>
                <w:p w14:paraId="2039235A" w14:textId="77777777" w:rsidR="00115446" w:rsidRPr="00A25D4D" w:rsidRDefault="00115446" w:rsidP="00115446">
                  <w:pPr>
                    <w:jc w:val="left"/>
                  </w:pPr>
                  <w:r w:rsidRPr="00A25D4D">
                    <w:t>OCL:</w:t>
                  </w:r>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F9292D8" w14:textId="77777777" w:rsidR="00115446" w:rsidRPr="004C0A21"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EBE0919" w14:textId="77777777" w:rsidR="00115446" w:rsidRPr="00A25D4D" w:rsidRDefault="00115446" w:rsidP="008F13CC">
            <w:pPr>
              <w:jc w:val="left"/>
              <w:rPr>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335ED3D9"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lastRenderedPageBreak/>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57F202E6"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A660DF0"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3831AEF8" w:rsidR="00C0190C" w:rsidRDefault="00C0190C" w:rsidP="008F13CC">
                  <w:pPr>
                    <w:jc w:val="left"/>
                  </w:pPr>
                  <w:proofErr w:type="spellStart"/>
                  <w:r w:rsidRPr="00A25D4D">
                    <w:t>Inv</w:t>
                  </w:r>
                  <w:proofErr w:type="spellEnd"/>
                  <w:r w:rsidRPr="00A25D4D">
                    <w:t xml:space="preserve">: </w:t>
                  </w:r>
                  <w:proofErr w:type="spellStart"/>
                  <w:r w:rsidRPr="00A25D4D">
                    <w:t>self.diepte</w:t>
                  </w:r>
                  <w:r w:rsidR="00930257">
                    <w:t>Peil</w:t>
                  </w:r>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trPr>
              <w:tc>
                <w:tcPr>
                  <w:tcW w:w="360" w:type="dxa"/>
                  <w:hideMark/>
                </w:tcPr>
                <w:p w14:paraId="1C029A5E" w14:textId="77777777" w:rsidR="00EF6C54" w:rsidRPr="00A25D4D" w:rsidRDefault="00EF6C54" w:rsidP="00EF6C54">
                  <w:pPr>
                    <w:jc w:val="left"/>
                  </w:pPr>
                  <w:r w:rsidRPr="00A25D4D">
                    <w:t> </w:t>
                  </w:r>
                </w:p>
              </w:tc>
              <w:tc>
                <w:tcPr>
                  <w:tcW w:w="1500" w:type="dxa"/>
                  <w:hideMark/>
                </w:tcPr>
                <w:p w14:paraId="2AE8BCE6" w14:textId="77777777" w:rsidR="00EF6C54" w:rsidRPr="00A25D4D" w:rsidRDefault="00EF6C54" w:rsidP="00EF6C54">
                  <w:pPr>
                    <w:jc w:val="left"/>
                  </w:pPr>
                  <w:r w:rsidRPr="00A25D4D">
                    <w:t>Natuurlijke taal:</w:t>
                  </w:r>
                </w:p>
              </w:tc>
              <w:tc>
                <w:tcPr>
                  <w:tcW w:w="0" w:type="auto"/>
                  <w:hideMark/>
                </w:tcPr>
                <w:p w14:paraId="3DA39899" w14:textId="77777777" w:rsidR="00EF6C54" w:rsidRPr="00A25D4D" w:rsidRDefault="00EF6C54" w:rsidP="00EF6C54">
                  <w:pPr>
                    <w:jc w:val="left"/>
                  </w:pPr>
                  <w:r>
                    <w:t>hoort bij maximaal 1 utiliteitsnet</w:t>
                  </w:r>
                </w:p>
              </w:tc>
            </w:tr>
            <w:tr w:rsidR="00EF6C54" w:rsidRPr="00A25D4D" w14:paraId="1CF878C4" w14:textId="77777777" w:rsidTr="00B50B58">
              <w:trPr>
                <w:tblHeader/>
                <w:tblCellSpacing w:w="0" w:type="dxa"/>
              </w:trPr>
              <w:tc>
                <w:tcPr>
                  <w:tcW w:w="360" w:type="dxa"/>
                  <w:hideMark/>
                </w:tcPr>
                <w:p w14:paraId="5C3F392C" w14:textId="77777777" w:rsidR="00EF6C54" w:rsidRPr="00A25D4D" w:rsidRDefault="00EF6C54" w:rsidP="00EF6C54">
                  <w:pPr>
                    <w:jc w:val="left"/>
                  </w:pPr>
                  <w:r w:rsidRPr="00A25D4D">
                    <w:t> </w:t>
                  </w:r>
                </w:p>
              </w:tc>
              <w:tc>
                <w:tcPr>
                  <w:tcW w:w="1500" w:type="dxa"/>
                  <w:hideMark/>
                </w:tcPr>
                <w:p w14:paraId="0081299A" w14:textId="77777777" w:rsidR="00EF6C54" w:rsidRPr="00A25D4D" w:rsidRDefault="00EF6C54" w:rsidP="00EF6C54">
                  <w:pPr>
                    <w:jc w:val="left"/>
                  </w:pPr>
                  <w:r w:rsidRPr="00A25D4D">
                    <w:t>OCL:</w:t>
                  </w:r>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1B801D80"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39D8373" w14:textId="77777777" w:rsidR="00EF6C54" w:rsidRPr="00A25D4D" w:rsidRDefault="00EF6C54" w:rsidP="008F13CC">
            <w:pPr>
              <w:jc w:val="left"/>
              <w:rPr>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lastRenderedPageBreak/>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5122075"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03740379" w:rsidR="00C0190C" w:rsidRPr="00A25D4D" w:rsidRDefault="00C0190C" w:rsidP="008F13CC">
                  <w:pPr>
                    <w:jc w:val="left"/>
                  </w:pPr>
                  <w:r w:rsidRPr="00A25D4D">
                    <w:t xml:space="preserve">Voor </w:t>
                  </w:r>
                  <w:r w:rsidR="00135FA7">
                    <w:t>WIBON</w:t>
                  </w:r>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trPr>
              <w:tc>
                <w:tcPr>
                  <w:tcW w:w="360" w:type="dxa"/>
                  <w:hideMark/>
                </w:tcPr>
                <w:p w14:paraId="5568E237" w14:textId="77777777" w:rsidR="00EF6C54" w:rsidRPr="00A25D4D" w:rsidRDefault="00EF6C54" w:rsidP="00EF6C54">
                  <w:pPr>
                    <w:jc w:val="left"/>
                  </w:pPr>
                  <w:r w:rsidRPr="00A25D4D">
                    <w:t> </w:t>
                  </w:r>
                </w:p>
              </w:tc>
              <w:tc>
                <w:tcPr>
                  <w:tcW w:w="1500" w:type="dxa"/>
                  <w:hideMark/>
                </w:tcPr>
                <w:p w14:paraId="33BB441A" w14:textId="77777777" w:rsidR="00EF6C54" w:rsidRPr="00A25D4D" w:rsidRDefault="00EF6C54" w:rsidP="00EF6C54">
                  <w:pPr>
                    <w:jc w:val="left"/>
                  </w:pPr>
                  <w:r w:rsidRPr="00A25D4D">
                    <w:t>Natuurlijke taal:</w:t>
                  </w:r>
                </w:p>
              </w:tc>
              <w:tc>
                <w:tcPr>
                  <w:tcW w:w="0" w:type="auto"/>
                  <w:hideMark/>
                </w:tcPr>
                <w:p w14:paraId="32307768" w14:textId="77777777" w:rsidR="00EF6C54" w:rsidRPr="00A25D4D" w:rsidRDefault="00EF6C54" w:rsidP="00EF6C54">
                  <w:pPr>
                    <w:jc w:val="left"/>
                  </w:pPr>
                  <w:r>
                    <w:t>hoort bij maximaal 1 utiliteitsnet</w:t>
                  </w:r>
                </w:p>
              </w:tc>
            </w:tr>
            <w:tr w:rsidR="00EF6C54" w:rsidRPr="00A25D4D" w14:paraId="729BE2DE" w14:textId="77777777" w:rsidTr="00B50B58">
              <w:trPr>
                <w:tblHeader/>
                <w:tblCellSpacing w:w="0" w:type="dxa"/>
              </w:trPr>
              <w:tc>
                <w:tcPr>
                  <w:tcW w:w="360" w:type="dxa"/>
                  <w:hideMark/>
                </w:tcPr>
                <w:p w14:paraId="2493B62E" w14:textId="77777777" w:rsidR="00EF6C54" w:rsidRPr="00A25D4D" w:rsidRDefault="00EF6C54" w:rsidP="00EF6C54">
                  <w:pPr>
                    <w:jc w:val="left"/>
                  </w:pPr>
                  <w:r w:rsidRPr="00A25D4D">
                    <w:lastRenderedPageBreak/>
                    <w:t> </w:t>
                  </w:r>
                </w:p>
              </w:tc>
              <w:tc>
                <w:tcPr>
                  <w:tcW w:w="1500" w:type="dxa"/>
                  <w:hideMark/>
                </w:tcPr>
                <w:p w14:paraId="51C0BF2D" w14:textId="77777777" w:rsidR="00EF6C54" w:rsidRPr="00A25D4D" w:rsidRDefault="00EF6C54" w:rsidP="00EF6C54">
                  <w:pPr>
                    <w:jc w:val="left"/>
                  </w:pPr>
                  <w:r w:rsidRPr="00A25D4D">
                    <w:t>OCL:</w:t>
                  </w:r>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76AB7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A091DC6" w14:textId="77777777" w:rsidR="00EF6C54" w:rsidRPr="00A25D4D" w:rsidRDefault="00EF6C54" w:rsidP="008F13CC">
            <w:pPr>
              <w:jc w:val="left"/>
              <w:rPr>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lastRenderedPageBreak/>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lastRenderedPageBreak/>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lastRenderedPageBreak/>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lastRenderedPageBreak/>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14B5D9B4"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00850629" w:rsidRPr="00A25D4D">
              <w:rPr>
                <w:b/>
                <w:bCs/>
              </w:rPr>
              <w:t>GeometriePuntLijn</w:t>
            </w:r>
            <w:r w:rsidR="00850629">
              <w:rPr>
                <w:b/>
                <w:bCs/>
              </w:rPr>
              <w:t>MultiLijn</w:t>
            </w:r>
            <w:r w:rsidR="00850629" w:rsidRPr="00A25D4D">
              <w:rPr>
                <w:b/>
                <w:bCs/>
              </w:rPr>
              <w:t>VlakOfMulti</w:t>
            </w:r>
            <w:r w:rsidR="00850629">
              <w:rPr>
                <w:b/>
                <w:bCs/>
              </w:rPr>
              <w:t>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1F6D9054" w:rsidR="00C0190C" w:rsidRPr="00A25D4D" w:rsidRDefault="00C0190C" w:rsidP="008F13CC">
                  <w:pPr>
                    <w:jc w:val="left"/>
                  </w:pPr>
                  <w:r w:rsidRPr="00A25D4D">
                    <w:t xml:space="preserve">De geometrie is een punt, lijn, </w:t>
                  </w:r>
                  <w:proofErr w:type="spellStart"/>
                  <w:r w:rsidR="00850629">
                    <w:t>multilijn</w:t>
                  </w:r>
                  <w:proofErr w:type="spellEnd"/>
                  <w:r w:rsidR="00850629">
                    <w:t xml:space="preserve">, </w:t>
                  </w:r>
                  <w:r w:rsidRPr="00A25D4D">
                    <w:t xml:space="preserve">vlak of </w:t>
                  </w:r>
                  <w:proofErr w:type="spellStart"/>
                  <w:r w:rsidR="00850629" w:rsidRPr="00A25D4D">
                    <w:t>multi</w:t>
                  </w:r>
                  <w:r w:rsidR="00850629">
                    <w:t>vlak</w:t>
                  </w:r>
                  <w:proofErr w:type="spellEnd"/>
                  <w:r w:rsidR="00850629"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p>
                <w:p w14:paraId="74F0358D"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p>
                <w:p w14:paraId="70E0745A" w14:textId="39683F14" w:rsidR="00C0190C" w:rsidRPr="00A25D4D" w:rsidRDefault="00C0190C" w:rsidP="008F13CC">
                  <w:pPr>
                    <w:jc w:val="left"/>
                  </w:pP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6F48AC11"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51FE0528" w:rsidR="00C0190C" w:rsidRPr="00A25D4D" w:rsidRDefault="00C0190C" w:rsidP="008F13CC">
                  <w:pPr>
                    <w:jc w:val="left"/>
                  </w:pPr>
                  <w:proofErr w:type="spellStart"/>
                  <w:r w:rsidRPr="00A25D4D">
                    <w:t>GM_</w:t>
                  </w:r>
                  <w:r w:rsidR="00A32211">
                    <w:t>Object</w:t>
                  </w:r>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lastRenderedPageBreak/>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1918A879" w:rsidR="00C0190C" w:rsidRPr="00A25D4D" w:rsidRDefault="00C0190C" w:rsidP="008F13CC">
                  <w:pPr>
                    <w:jc w:val="left"/>
                  </w:pPr>
                  <w:proofErr w:type="spellStart"/>
                  <w:r w:rsidRPr="00A25D4D">
                    <w:t>GM_</w:t>
                  </w:r>
                  <w:r w:rsidR="00A32211">
                    <w:t>Object</w:t>
                  </w:r>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2.5DGeometrieVlakOfMultivlak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trPr>
                    <w:tc>
                      <w:tcPr>
                        <w:tcW w:w="360" w:type="dxa"/>
                        <w:hideMark/>
                      </w:tcPr>
                      <w:p w14:paraId="5780DE3C" w14:textId="77777777" w:rsidR="00A32211" w:rsidRPr="00A25D4D" w:rsidRDefault="00A32211" w:rsidP="00A32211">
                        <w:pPr>
                          <w:jc w:val="left"/>
                        </w:pPr>
                        <w:r w:rsidRPr="00A25D4D">
                          <w:t> </w:t>
                        </w:r>
                      </w:p>
                    </w:tc>
                    <w:tc>
                      <w:tcPr>
                        <w:tcW w:w="1500" w:type="dxa"/>
                        <w:hideMark/>
                      </w:tcPr>
                      <w:p w14:paraId="05DA776C" w14:textId="77777777" w:rsidR="00A32211" w:rsidRPr="00A25D4D" w:rsidRDefault="00A32211" w:rsidP="00A32211">
                        <w:pPr>
                          <w:jc w:val="left"/>
                        </w:pPr>
                        <w:r w:rsidRPr="00A25D4D">
                          <w:t>Natuurlijke taal:</w:t>
                        </w:r>
                      </w:p>
                    </w:tc>
                    <w:tc>
                      <w:tcPr>
                        <w:tcW w:w="0" w:type="auto"/>
                        <w:hideMark/>
                      </w:tcPr>
                      <w:p w14:paraId="2924129F" w14:textId="33D655E0" w:rsidR="00A32211" w:rsidRPr="00A25D4D" w:rsidRDefault="00A32211" w:rsidP="00A32211">
                        <w:pPr>
                          <w:jc w:val="left"/>
                        </w:pPr>
                        <w:r>
                          <w:t xml:space="preserve">2.5DGeometrie is vlak of </w:t>
                        </w:r>
                        <w:proofErr w:type="spellStart"/>
                        <w:r>
                          <w:t>multivlak</w:t>
                        </w:r>
                        <w:proofErr w:type="spellEnd"/>
                      </w:p>
                    </w:tc>
                  </w:tr>
                  <w:tr w:rsidR="00A32211" w:rsidRPr="00A25D4D" w14:paraId="0632706C" w14:textId="77777777" w:rsidTr="00B50B58">
                    <w:trPr>
                      <w:tblHeader/>
                      <w:tblCellSpacing w:w="0" w:type="dxa"/>
                    </w:trPr>
                    <w:tc>
                      <w:tcPr>
                        <w:tcW w:w="360" w:type="dxa"/>
                        <w:hideMark/>
                      </w:tcPr>
                      <w:p w14:paraId="453406F4" w14:textId="77777777" w:rsidR="00A32211" w:rsidRPr="00A25D4D" w:rsidRDefault="00A32211" w:rsidP="00A32211">
                        <w:pPr>
                          <w:jc w:val="left"/>
                        </w:pPr>
                        <w:r w:rsidRPr="00A25D4D">
                          <w:t> </w:t>
                        </w:r>
                      </w:p>
                    </w:tc>
                    <w:tc>
                      <w:tcPr>
                        <w:tcW w:w="1500" w:type="dxa"/>
                        <w:hideMark/>
                      </w:tcPr>
                      <w:p w14:paraId="77FBA224" w14:textId="77777777" w:rsidR="00A32211" w:rsidRPr="00A25D4D" w:rsidRDefault="00A32211" w:rsidP="00A32211">
                        <w:pPr>
                          <w:jc w:val="left"/>
                        </w:pPr>
                        <w:r w:rsidRPr="00A25D4D">
                          <w:t>OCL:</w:t>
                        </w:r>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p>
                      <w:p w14:paraId="0B8847AD" w14:textId="062D7DB6"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580F9807" w14:textId="77777777" w:rsidR="00A32211" w:rsidRPr="00A25D4D" w:rsidRDefault="00A32211" w:rsidP="00A32211">
                  <w:pPr>
                    <w:jc w:val="left"/>
                  </w:pPr>
                </w:p>
              </w:tc>
            </w:tr>
          </w:tbl>
          <w:p w14:paraId="58143EF7" w14:textId="77777777" w:rsidR="00A32211" w:rsidRPr="00A25D4D" w:rsidRDefault="00A32211" w:rsidP="008F13CC">
            <w:pPr>
              <w:jc w:val="left"/>
              <w:rPr>
                <w:b/>
                <w:bCs/>
              </w:rPr>
            </w:pPr>
          </w:p>
        </w:tc>
      </w:tr>
      <w:tr w:rsidR="00A32211" w:rsidRPr="00A25D4D" w14:paraId="4F7DA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trPr>
                    <w:tc>
                      <w:tcPr>
                        <w:tcW w:w="360" w:type="dxa"/>
                        <w:hideMark/>
                      </w:tcPr>
                      <w:p w14:paraId="792F581C" w14:textId="77777777" w:rsidR="00A32211" w:rsidRPr="00A25D4D" w:rsidRDefault="00A32211" w:rsidP="00A32211">
                        <w:pPr>
                          <w:jc w:val="left"/>
                        </w:pPr>
                        <w:r w:rsidRPr="00A25D4D">
                          <w:t> </w:t>
                        </w:r>
                      </w:p>
                    </w:tc>
                    <w:tc>
                      <w:tcPr>
                        <w:tcW w:w="1500" w:type="dxa"/>
                        <w:hideMark/>
                      </w:tcPr>
                      <w:p w14:paraId="28541565" w14:textId="77777777" w:rsidR="00A32211" w:rsidRPr="00A25D4D" w:rsidRDefault="00A32211" w:rsidP="00A32211">
                        <w:pPr>
                          <w:jc w:val="left"/>
                        </w:pPr>
                        <w:r w:rsidRPr="00A25D4D">
                          <w:t>Natuurlijke taal:</w:t>
                        </w:r>
                      </w:p>
                    </w:tc>
                    <w:tc>
                      <w:tcPr>
                        <w:tcW w:w="0" w:type="auto"/>
                        <w:hideMark/>
                      </w:tcPr>
                      <w:p w14:paraId="3CC59AD5" w14:textId="60A15D2F" w:rsidR="00A32211" w:rsidRPr="00A25D4D" w:rsidRDefault="00A32211" w:rsidP="00A32211">
                        <w:pPr>
                          <w:jc w:val="left"/>
                        </w:pPr>
                        <w:r>
                          <w:t xml:space="preserve">2DGeometrie is vlak of </w:t>
                        </w:r>
                        <w:proofErr w:type="spellStart"/>
                        <w:r>
                          <w:t>multivlak</w:t>
                        </w:r>
                        <w:proofErr w:type="spellEnd"/>
                      </w:p>
                    </w:tc>
                  </w:tr>
                  <w:tr w:rsidR="00A32211" w:rsidRPr="00A25D4D" w14:paraId="2C0D4348" w14:textId="77777777" w:rsidTr="00B50B58">
                    <w:trPr>
                      <w:tblHeader/>
                      <w:tblCellSpacing w:w="0" w:type="dxa"/>
                    </w:trPr>
                    <w:tc>
                      <w:tcPr>
                        <w:tcW w:w="360" w:type="dxa"/>
                        <w:hideMark/>
                      </w:tcPr>
                      <w:p w14:paraId="20DBC098" w14:textId="77777777" w:rsidR="00A32211" w:rsidRPr="00A25D4D" w:rsidRDefault="00A32211" w:rsidP="00A32211">
                        <w:pPr>
                          <w:jc w:val="left"/>
                        </w:pPr>
                        <w:r w:rsidRPr="00A25D4D">
                          <w:t> </w:t>
                        </w:r>
                      </w:p>
                    </w:tc>
                    <w:tc>
                      <w:tcPr>
                        <w:tcW w:w="1500" w:type="dxa"/>
                        <w:hideMark/>
                      </w:tcPr>
                      <w:p w14:paraId="297847F5" w14:textId="77777777" w:rsidR="00A32211" w:rsidRPr="00A25D4D" w:rsidRDefault="00A32211" w:rsidP="00A32211">
                        <w:pPr>
                          <w:jc w:val="left"/>
                        </w:pPr>
                        <w:r w:rsidRPr="00A25D4D">
                          <w:t>OCL:</w:t>
                        </w:r>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p>
                      <w:p w14:paraId="066D5973" w14:textId="2DF939DB"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13DAE4F8" w14:textId="77777777" w:rsidR="00A32211" w:rsidRPr="00A25D4D" w:rsidRDefault="00A32211" w:rsidP="00A32211">
                  <w:pPr>
                    <w:jc w:val="left"/>
                  </w:pPr>
                </w:p>
              </w:tc>
            </w:tr>
            <w:tr w:rsidR="00137CC1" w:rsidRPr="00A25D4D" w14:paraId="626E809D"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trPr>
                    <w:tc>
                      <w:tcPr>
                        <w:tcW w:w="360" w:type="dxa"/>
                        <w:hideMark/>
                      </w:tcPr>
                      <w:p w14:paraId="4C7785C3" w14:textId="77777777" w:rsidR="00137CC1" w:rsidRPr="00A25D4D" w:rsidRDefault="00137CC1" w:rsidP="00137CC1">
                        <w:pPr>
                          <w:jc w:val="left"/>
                        </w:pPr>
                        <w:r w:rsidRPr="00A25D4D">
                          <w:t> </w:t>
                        </w:r>
                      </w:p>
                    </w:tc>
                    <w:tc>
                      <w:tcPr>
                        <w:tcW w:w="1500" w:type="dxa"/>
                        <w:hideMark/>
                      </w:tcPr>
                      <w:p w14:paraId="205355F8" w14:textId="77777777" w:rsidR="00137CC1" w:rsidRPr="00A25D4D" w:rsidRDefault="00137CC1" w:rsidP="00137CC1">
                        <w:pPr>
                          <w:jc w:val="left"/>
                        </w:pPr>
                        <w:r w:rsidRPr="00A25D4D">
                          <w:t>Natuurlijke taal:</w:t>
                        </w:r>
                      </w:p>
                    </w:tc>
                    <w:tc>
                      <w:tcPr>
                        <w:tcW w:w="0" w:type="auto"/>
                        <w:hideMark/>
                      </w:tcPr>
                      <w:p w14:paraId="3815D38D" w14:textId="77777777" w:rsidR="00137CC1" w:rsidRPr="00A25D4D" w:rsidRDefault="00137CC1" w:rsidP="00137CC1">
                        <w:pPr>
                          <w:jc w:val="left"/>
                        </w:pPr>
                        <w:r>
                          <w:t>hoort bij maximaal 1 utiliteitsnet</w:t>
                        </w:r>
                      </w:p>
                    </w:tc>
                  </w:tr>
                  <w:tr w:rsidR="00137CC1" w:rsidRPr="00A25D4D" w14:paraId="49584F9F" w14:textId="77777777" w:rsidTr="00137CC1">
                    <w:trPr>
                      <w:tblHeader/>
                      <w:tblCellSpacing w:w="0" w:type="dxa"/>
                    </w:trPr>
                    <w:tc>
                      <w:tcPr>
                        <w:tcW w:w="360" w:type="dxa"/>
                        <w:hideMark/>
                      </w:tcPr>
                      <w:p w14:paraId="128AC8E5" w14:textId="77777777" w:rsidR="00137CC1" w:rsidRPr="00A25D4D" w:rsidRDefault="00137CC1" w:rsidP="00137CC1">
                        <w:pPr>
                          <w:jc w:val="left"/>
                        </w:pPr>
                        <w:r w:rsidRPr="00A25D4D">
                          <w:t> </w:t>
                        </w:r>
                      </w:p>
                    </w:tc>
                    <w:tc>
                      <w:tcPr>
                        <w:tcW w:w="1500" w:type="dxa"/>
                        <w:hideMark/>
                      </w:tcPr>
                      <w:p w14:paraId="7149BD39" w14:textId="77777777" w:rsidR="00137CC1" w:rsidRPr="00A25D4D" w:rsidRDefault="00137CC1" w:rsidP="00137CC1">
                        <w:pPr>
                          <w:jc w:val="left"/>
                        </w:pPr>
                        <w:r w:rsidRPr="00A25D4D">
                          <w:t>OCL:</w:t>
                        </w:r>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A85C80D" w14:textId="77777777" w:rsidR="00137CC1" w:rsidRPr="004C0A21"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66E598E" w14:textId="77777777" w:rsidR="00137CC1" w:rsidRPr="00A25D4D" w:rsidRDefault="00137CC1" w:rsidP="00A32211">
                  <w:pPr>
                    <w:jc w:val="left"/>
                    <w:rPr>
                      <w:b/>
                      <w:bCs/>
                    </w:rPr>
                  </w:pPr>
                </w:p>
              </w:tc>
            </w:tr>
          </w:tbl>
          <w:p w14:paraId="39FA3986" w14:textId="77777777" w:rsidR="00A32211" w:rsidRPr="00A25D4D" w:rsidRDefault="00A32211" w:rsidP="008F13CC">
            <w:pPr>
              <w:jc w:val="left"/>
              <w:rPr>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lastRenderedPageBreak/>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trPr>
              <w:tc>
                <w:tcPr>
                  <w:tcW w:w="360" w:type="dxa"/>
                  <w:hideMark/>
                </w:tcPr>
                <w:p w14:paraId="54DAEF42" w14:textId="77777777" w:rsidR="00A92388" w:rsidRPr="00A25D4D" w:rsidRDefault="00A92388" w:rsidP="00A92388">
                  <w:pPr>
                    <w:jc w:val="left"/>
                  </w:pPr>
                  <w:r w:rsidRPr="00A25D4D">
                    <w:t> </w:t>
                  </w:r>
                </w:p>
              </w:tc>
              <w:tc>
                <w:tcPr>
                  <w:tcW w:w="1500" w:type="dxa"/>
                  <w:hideMark/>
                </w:tcPr>
                <w:p w14:paraId="6E199E60" w14:textId="77777777" w:rsidR="00A92388" w:rsidRPr="00A25D4D" w:rsidRDefault="00A92388" w:rsidP="00A92388">
                  <w:pPr>
                    <w:jc w:val="left"/>
                  </w:pPr>
                  <w:r w:rsidRPr="00A25D4D">
                    <w:t>Natuurlijke taal:</w:t>
                  </w:r>
                </w:p>
              </w:tc>
              <w:tc>
                <w:tcPr>
                  <w:tcW w:w="0" w:type="auto"/>
                  <w:hideMark/>
                </w:tcPr>
                <w:p w14:paraId="67DDBC30" w14:textId="77777777" w:rsidR="00A92388" w:rsidRPr="00A25D4D" w:rsidRDefault="00A92388" w:rsidP="00A92388">
                  <w:pPr>
                    <w:jc w:val="left"/>
                  </w:pPr>
                  <w:r>
                    <w:t>hoort bij maximaal 1 utiliteitsnet</w:t>
                  </w:r>
                </w:p>
              </w:tc>
            </w:tr>
            <w:tr w:rsidR="00A92388" w:rsidRPr="00A25D4D" w14:paraId="6FFB7D6D" w14:textId="77777777" w:rsidTr="00B50B58">
              <w:trPr>
                <w:tblHeader/>
                <w:tblCellSpacing w:w="0" w:type="dxa"/>
              </w:trPr>
              <w:tc>
                <w:tcPr>
                  <w:tcW w:w="360" w:type="dxa"/>
                  <w:hideMark/>
                </w:tcPr>
                <w:p w14:paraId="730AEC40" w14:textId="77777777" w:rsidR="00A92388" w:rsidRPr="00A25D4D" w:rsidRDefault="00A92388" w:rsidP="00A92388">
                  <w:pPr>
                    <w:jc w:val="left"/>
                  </w:pPr>
                  <w:r w:rsidRPr="00A25D4D">
                    <w:t> </w:t>
                  </w:r>
                </w:p>
              </w:tc>
              <w:tc>
                <w:tcPr>
                  <w:tcW w:w="1500" w:type="dxa"/>
                  <w:hideMark/>
                </w:tcPr>
                <w:p w14:paraId="05165002" w14:textId="77777777" w:rsidR="00A92388" w:rsidRPr="00A25D4D" w:rsidRDefault="00A92388" w:rsidP="00A92388">
                  <w:pPr>
                    <w:jc w:val="left"/>
                  </w:pPr>
                  <w:r w:rsidRPr="00A25D4D">
                    <w:t>OCL:</w:t>
                  </w:r>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6E08FDB"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289A9ABC" w14:textId="77777777" w:rsidR="00A92388" w:rsidRPr="00A25D4D" w:rsidRDefault="00A92388" w:rsidP="008F13CC">
            <w:pPr>
              <w:jc w:val="left"/>
              <w:rPr>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6203F4BC" w:rsidR="00C0190C" w:rsidRPr="00A25D4D" w:rsidRDefault="00C0190C" w:rsidP="008F13CC">
                  <w:pPr>
                    <w:jc w:val="left"/>
                  </w:pPr>
                  <w:r w:rsidRPr="00A25D4D">
                    <w:t>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lastRenderedPageBreak/>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pPr>
            <w:r w:rsidRPr="00A25D4D">
              <w:rPr>
                <w:b/>
                <w:bCs/>
              </w:rPr>
              <w:lastRenderedPageBreak/>
              <w:t xml:space="preserve">Attribuut: </w:t>
            </w:r>
            <w:proofErr w:type="spellStart"/>
            <w:r w:rsidRPr="006B3319">
              <w:rPr>
                <w:b/>
                <w:bCs/>
              </w:rPr>
              <w:t>voorbereidingCoordinatieCivieleWerken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trPr>
              <w:tc>
                <w:tcPr>
                  <w:tcW w:w="360" w:type="dxa"/>
                  <w:hideMark/>
                </w:tcPr>
                <w:p w14:paraId="7A327809" w14:textId="77777777" w:rsidR="006B3319" w:rsidRPr="00A25D4D" w:rsidRDefault="006B3319" w:rsidP="006B3319">
                  <w:pPr>
                    <w:jc w:val="left"/>
                  </w:pPr>
                  <w:r w:rsidRPr="00A25D4D">
                    <w:t> </w:t>
                  </w:r>
                </w:p>
              </w:tc>
              <w:tc>
                <w:tcPr>
                  <w:tcW w:w="1500" w:type="dxa"/>
                  <w:hideMark/>
                </w:tcPr>
                <w:p w14:paraId="7D33EC60" w14:textId="77777777" w:rsidR="006B3319" w:rsidRPr="00A25D4D" w:rsidRDefault="006B3319" w:rsidP="006B3319">
                  <w:pPr>
                    <w:jc w:val="left"/>
                  </w:pPr>
                  <w:r w:rsidRPr="00A25D4D">
                    <w:t>Type:</w:t>
                  </w:r>
                </w:p>
              </w:tc>
              <w:tc>
                <w:tcPr>
                  <w:tcW w:w="0" w:type="auto"/>
                  <w:hideMark/>
                </w:tcPr>
                <w:p w14:paraId="4C00097F" w14:textId="47723A1A" w:rsidR="006B3319" w:rsidRPr="00A25D4D" w:rsidRDefault="006B3319" w:rsidP="006B3319">
                  <w:pPr>
                    <w:jc w:val="left"/>
                  </w:pPr>
                  <w:proofErr w:type="spellStart"/>
                  <w:r>
                    <w:t>Boolean</w:t>
                  </w:r>
                  <w:proofErr w:type="spellEnd"/>
                </w:p>
              </w:tc>
            </w:tr>
            <w:tr w:rsidR="006B3319" w:rsidRPr="00A25D4D" w14:paraId="1778FCD6" w14:textId="77777777" w:rsidTr="00B50B58">
              <w:trPr>
                <w:tblHeader/>
                <w:tblCellSpacing w:w="0" w:type="dxa"/>
              </w:trPr>
              <w:tc>
                <w:tcPr>
                  <w:tcW w:w="360" w:type="dxa"/>
                  <w:hideMark/>
                </w:tcPr>
                <w:p w14:paraId="1D9676F0" w14:textId="77777777" w:rsidR="006B3319" w:rsidRPr="00A25D4D" w:rsidRDefault="006B3319" w:rsidP="006B3319">
                  <w:pPr>
                    <w:jc w:val="left"/>
                  </w:pPr>
                  <w:r w:rsidRPr="00A25D4D">
                    <w:t> </w:t>
                  </w:r>
                </w:p>
              </w:tc>
              <w:tc>
                <w:tcPr>
                  <w:tcW w:w="1500" w:type="dxa"/>
                  <w:hideMark/>
                </w:tcPr>
                <w:p w14:paraId="305DA67C" w14:textId="77777777" w:rsidR="006B3319" w:rsidRPr="00A25D4D" w:rsidRDefault="006B3319" w:rsidP="006B3319">
                  <w:pPr>
                    <w:jc w:val="left"/>
                  </w:pPr>
                  <w:r w:rsidRPr="00A25D4D">
                    <w:t>Naam</w:t>
                  </w:r>
                </w:p>
              </w:tc>
              <w:tc>
                <w:tcPr>
                  <w:tcW w:w="0" w:type="auto"/>
                  <w:hideMark/>
                </w:tcPr>
                <w:p w14:paraId="13C8BFF6" w14:textId="77777777" w:rsidR="006B3319" w:rsidRPr="00A25D4D" w:rsidRDefault="006B3319" w:rsidP="006B3319">
                  <w:pPr>
                    <w:jc w:val="left"/>
                  </w:pPr>
                </w:p>
              </w:tc>
            </w:tr>
            <w:tr w:rsidR="006B3319" w:rsidRPr="00A25D4D" w14:paraId="36943E52" w14:textId="77777777" w:rsidTr="00B50B58">
              <w:trPr>
                <w:tblHeader/>
                <w:tblCellSpacing w:w="0" w:type="dxa"/>
              </w:trPr>
              <w:tc>
                <w:tcPr>
                  <w:tcW w:w="360" w:type="dxa"/>
                  <w:hideMark/>
                </w:tcPr>
                <w:p w14:paraId="178867A0" w14:textId="77777777" w:rsidR="006B3319" w:rsidRPr="00A25D4D" w:rsidRDefault="006B3319" w:rsidP="006B3319">
                  <w:pPr>
                    <w:jc w:val="left"/>
                  </w:pPr>
                  <w:r w:rsidRPr="00A25D4D">
                    <w:t> </w:t>
                  </w:r>
                </w:p>
              </w:tc>
              <w:tc>
                <w:tcPr>
                  <w:tcW w:w="1500" w:type="dxa"/>
                  <w:hideMark/>
                </w:tcPr>
                <w:p w14:paraId="66FC1C58" w14:textId="77777777" w:rsidR="006B3319" w:rsidRPr="00A25D4D" w:rsidRDefault="006B3319" w:rsidP="006B3319">
                  <w:pPr>
                    <w:jc w:val="left"/>
                  </w:pPr>
                  <w:r w:rsidRPr="00A25D4D">
                    <w:t>Definitie:</w:t>
                  </w:r>
                </w:p>
              </w:tc>
              <w:tc>
                <w:tcPr>
                  <w:tcW w:w="0" w:type="auto"/>
                  <w:hideMark/>
                </w:tcPr>
                <w:p w14:paraId="70D85726" w14:textId="1467F6BD"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coördinatie van civiele werken.</w:t>
                  </w:r>
                </w:p>
              </w:tc>
            </w:tr>
            <w:tr w:rsidR="006B3319" w:rsidRPr="00A25D4D" w14:paraId="1BD026F4" w14:textId="77777777" w:rsidTr="00B50B58">
              <w:trPr>
                <w:tblHeader/>
                <w:tblCellSpacing w:w="0" w:type="dxa"/>
              </w:trPr>
              <w:tc>
                <w:tcPr>
                  <w:tcW w:w="360" w:type="dxa"/>
                  <w:hideMark/>
                </w:tcPr>
                <w:p w14:paraId="7027B0D2" w14:textId="77777777" w:rsidR="006B3319" w:rsidRPr="00A25D4D" w:rsidRDefault="006B3319" w:rsidP="006B3319">
                  <w:pPr>
                    <w:jc w:val="left"/>
                  </w:pPr>
                  <w:r w:rsidRPr="00A25D4D">
                    <w:t> </w:t>
                  </w:r>
                </w:p>
              </w:tc>
              <w:tc>
                <w:tcPr>
                  <w:tcW w:w="1500" w:type="dxa"/>
                  <w:hideMark/>
                </w:tcPr>
                <w:p w14:paraId="3DB74ABF"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3BBB4EF0" w14:textId="7E446239" w:rsidR="006B3319" w:rsidRPr="00A25D4D" w:rsidRDefault="006B3319" w:rsidP="006B3319">
                  <w:pPr>
                    <w:jc w:val="left"/>
                  </w:pPr>
                  <w:r>
                    <w:t>0..</w:t>
                  </w:r>
                  <w:r w:rsidRPr="00A25D4D">
                    <w:t>1</w:t>
                  </w:r>
                </w:p>
              </w:tc>
            </w:tr>
          </w:tbl>
          <w:p w14:paraId="1E4B92F2" w14:textId="77777777" w:rsidR="006B3319" w:rsidRPr="00A25D4D" w:rsidRDefault="006B3319" w:rsidP="008F13CC">
            <w:pPr>
              <w:jc w:val="left"/>
              <w:rPr>
                <w:b/>
                <w:bCs/>
              </w:rPr>
            </w:pPr>
          </w:p>
        </w:tc>
      </w:tr>
      <w:tr w:rsidR="006B3319" w:rsidRPr="00A25D4D" w14:paraId="6C4BAE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pPr>
            <w:r w:rsidRPr="00A25D4D">
              <w:rPr>
                <w:b/>
                <w:bCs/>
              </w:rPr>
              <w:t xml:space="preserve">Attribuut: </w:t>
            </w:r>
            <w:proofErr w:type="spellStart"/>
            <w:r w:rsidRPr="006B3319">
              <w:rPr>
                <w:b/>
                <w:bCs/>
              </w:rPr>
              <w:t>voorbereidingMedegebruikFysiekeInfrastructuur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trPr>
              <w:tc>
                <w:tcPr>
                  <w:tcW w:w="360" w:type="dxa"/>
                  <w:hideMark/>
                </w:tcPr>
                <w:p w14:paraId="1BD45540" w14:textId="77777777" w:rsidR="006B3319" w:rsidRPr="00A25D4D" w:rsidRDefault="006B3319" w:rsidP="006B3319">
                  <w:pPr>
                    <w:jc w:val="left"/>
                  </w:pPr>
                  <w:r w:rsidRPr="00A25D4D">
                    <w:t> </w:t>
                  </w:r>
                </w:p>
              </w:tc>
              <w:tc>
                <w:tcPr>
                  <w:tcW w:w="1500" w:type="dxa"/>
                  <w:hideMark/>
                </w:tcPr>
                <w:p w14:paraId="3BD747D3" w14:textId="77777777" w:rsidR="006B3319" w:rsidRPr="00A25D4D" w:rsidRDefault="006B3319" w:rsidP="006B3319">
                  <w:pPr>
                    <w:jc w:val="left"/>
                  </w:pPr>
                  <w:r w:rsidRPr="00A25D4D">
                    <w:t>Type:</w:t>
                  </w:r>
                </w:p>
              </w:tc>
              <w:tc>
                <w:tcPr>
                  <w:tcW w:w="0" w:type="auto"/>
                  <w:hideMark/>
                </w:tcPr>
                <w:p w14:paraId="4CEB3FBF" w14:textId="20E562CC" w:rsidR="006B3319" w:rsidRPr="00A25D4D" w:rsidRDefault="006B3319" w:rsidP="006B3319">
                  <w:pPr>
                    <w:jc w:val="left"/>
                  </w:pPr>
                  <w:proofErr w:type="spellStart"/>
                  <w:r>
                    <w:t>Boolean</w:t>
                  </w:r>
                  <w:proofErr w:type="spellEnd"/>
                </w:p>
              </w:tc>
            </w:tr>
            <w:tr w:rsidR="006B3319" w:rsidRPr="00A25D4D" w14:paraId="00AB513A" w14:textId="77777777" w:rsidTr="00B50B58">
              <w:trPr>
                <w:tblHeader/>
                <w:tblCellSpacing w:w="0" w:type="dxa"/>
              </w:trPr>
              <w:tc>
                <w:tcPr>
                  <w:tcW w:w="360" w:type="dxa"/>
                  <w:hideMark/>
                </w:tcPr>
                <w:p w14:paraId="32A1E246" w14:textId="77777777" w:rsidR="006B3319" w:rsidRPr="00A25D4D" w:rsidRDefault="006B3319" w:rsidP="006B3319">
                  <w:pPr>
                    <w:jc w:val="left"/>
                  </w:pPr>
                  <w:r w:rsidRPr="00A25D4D">
                    <w:t> </w:t>
                  </w:r>
                </w:p>
              </w:tc>
              <w:tc>
                <w:tcPr>
                  <w:tcW w:w="1500" w:type="dxa"/>
                  <w:hideMark/>
                </w:tcPr>
                <w:p w14:paraId="07725300" w14:textId="77777777" w:rsidR="006B3319" w:rsidRPr="00A25D4D" w:rsidRDefault="006B3319" w:rsidP="006B3319">
                  <w:pPr>
                    <w:jc w:val="left"/>
                  </w:pPr>
                  <w:r w:rsidRPr="00A25D4D">
                    <w:t>Naam</w:t>
                  </w:r>
                </w:p>
              </w:tc>
              <w:tc>
                <w:tcPr>
                  <w:tcW w:w="0" w:type="auto"/>
                  <w:hideMark/>
                </w:tcPr>
                <w:p w14:paraId="47E6E9FC" w14:textId="77777777" w:rsidR="006B3319" w:rsidRPr="00A25D4D" w:rsidRDefault="006B3319" w:rsidP="006B3319">
                  <w:pPr>
                    <w:jc w:val="left"/>
                  </w:pPr>
                </w:p>
              </w:tc>
            </w:tr>
            <w:tr w:rsidR="006B3319" w:rsidRPr="00A25D4D" w14:paraId="7BD9B5CB" w14:textId="77777777" w:rsidTr="00B50B58">
              <w:trPr>
                <w:tblHeader/>
                <w:tblCellSpacing w:w="0" w:type="dxa"/>
              </w:trPr>
              <w:tc>
                <w:tcPr>
                  <w:tcW w:w="360" w:type="dxa"/>
                  <w:hideMark/>
                </w:tcPr>
                <w:p w14:paraId="4757C808" w14:textId="77777777" w:rsidR="006B3319" w:rsidRPr="00A25D4D" w:rsidRDefault="006B3319" w:rsidP="006B3319">
                  <w:pPr>
                    <w:jc w:val="left"/>
                  </w:pPr>
                  <w:r w:rsidRPr="00A25D4D">
                    <w:t> </w:t>
                  </w:r>
                </w:p>
              </w:tc>
              <w:tc>
                <w:tcPr>
                  <w:tcW w:w="1500" w:type="dxa"/>
                  <w:hideMark/>
                </w:tcPr>
                <w:p w14:paraId="0DA1A9F6" w14:textId="77777777" w:rsidR="006B3319" w:rsidRPr="00A25D4D" w:rsidRDefault="006B3319" w:rsidP="006B3319">
                  <w:pPr>
                    <w:jc w:val="left"/>
                  </w:pPr>
                  <w:r w:rsidRPr="00A25D4D">
                    <w:t>Definitie:</w:t>
                  </w:r>
                </w:p>
              </w:tc>
              <w:tc>
                <w:tcPr>
                  <w:tcW w:w="0" w:type="auto"/>
                  <w:hideMark/>
                </w:tcPr>
                <w:p w14:paraId="0E01F326" w14:textId="77C5AAC2"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medegebruik fysieke infrastructuur.</w:t>
                  </w:r>
                </w:p>
              </w:tc>
            </w:tr>
            <w:tr w:rsidR="006B3319" w:rsidRPr="00A25D4D" w14:paraId="766C2F3B" w14:textId="77777777" w:rsidTr="00B50B58">
              <w:trPr>
                <w:tblHeader/>
                <w:tblCellSpacing w:w="0" w:type="dxa"/>
              </w:trPr>
              <w:tc>
                <w:tcPr>
                  <w:tcW w:w="360" w:type="dxa"/>
                  <w:hideMark/>
                </w:tcPr>
                <w:p w14:paraId="6A202767" w14:textId="77777777" w:rsidR="006B3319" w:rsidRPr="00A25D4D" w:rsidRDefault="006B3319" w:rsidP="006B3319">
                  <w:pPr>
                    <w:jc w:val="left"/>
                  </w:pPr>
                  <w:r w:rsidRPr="00A25D4D">
                    <w:t> </w:t>
                  </w:r>
                </w:p>
              </w:tc>
              <w:tc>
                <w:tcPr>
                  <w:tcW w:w="1500" w:type="dxa"/>
                  <w:hideMark/>
                </w:tcPr>
                <w:p w14:paraId="6E948197"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523C82A1" w14:textId="15A288AE" w:rsidR="006B3319" w:rsidRPr="00A25D4D" w:rsidRDefault="006B3319" w:rsidP="006B3319">
                  <w:pPr>
                    <w:jc w:val="left"/>
                  </w:pPr>
                  <w:r>
                    <w:t>0..</w:t>
                  </w:r>
                  <w:r w:rsidRPr="00A25D4D">
                    <w:t>1</w:t>
                  </w:r>
                </w:p>
              </w:tc>
            </w:tr>
          </w:tbl>
          <w:p w14:paraId="0CEFF30B" w14:textId="77777777" w:rsidR="006B3319" w:rsidRPr="00A25D4D" w:rsidRDefault="006B3319" w:rsidP="008F13CC">
            <w:pPr>
              <w:jc w:val="left"/>
              <w:rPr>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4CD0B4C6" w:rsidR="00C0190C" w:rsidRPr="00A25D4D" w:rsidRDefault="00C0190C" w:rsidP="008F13CC">
                  <w:pPr>
                    <w:jc w:val="left"/>
                  </w:pPr>
                  <w:r w:rsidRPr="00A25D4D">
                    <w:t>De datumtijd waarop de gebiedsinformatie-aanvraag is aangevraagd.</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7DB40005" w:rsidR="00C0190C" w:rsidRPr="00A25D4D" w:rsidRDefault="006B3319" w:rsidP="008F13CC">
                  <w:pPr>
                    <w:jc w:val="left"/>
                  </w:pPr>
                  <w:r>
                    <w:t>Adres</w:t>
                  </w:r>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7D71B5D3" w:rsidR="00C0190C" w:rsidRPr="00A25D4D" w:rsidRDefault="006B3319" w:rsidP="008F13CC">
                  <w:pPr>
                    <w:jc w:val="left"/>
                  </w:pPr>
                  <w:r>
                    <w:t>Het adres of dichtstbijzijnd adres van de locatie van de werkzaamheden waar de gebiedsinformatie-aanvraag voor is ingediend.</w:t>
                  </w:r>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pPr>
            <w:r w:rsidRPr="00A25D4D">
              <w:rPr>
                <w:b/>
                <w:bCs/>
              </w:rPr>
              <w:t xml:space="preserve">Attribuut: </w:t>
            </w:r>
            <w:proofErr w:type="spellStart"/>
            <w:r w:rsidRPr="006B3319">
              <w:rPr>
                <w:b/>
                <w:bCs/>
              </w:rPr>
              <w:t>locatieOmschrijving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trPr>
              <w:tc>
                <w:tcPr>
                  <w:tcW w:w="360" w:type="dxa"/>
                  <w:hideMark/>
                </w:tcPr>
                <w:p w14:paraId="115FB888" w14:textId="77777777" w:rsidR="006B3319" w:rsidRPr="00A25D4D" w:rsidRDefault="006B3319" w:rsidP="006B3319">
                  <w:pPr>
                    <w:jc w:val="left"/>
                  </w:pPr>
                  <w:r w:rsidRPr="00A25D4D">
                    <w:t> </w:t>
                  </w:r>
                </w:p>
              </w:tc>
              <w:tc>
                <w:tcPr>
                  <w:tcW w:w="1500" w:type="dxa"/>
                  <w:hideMark/>
                </w:tcPr>
                <w:p w14:paraId="2036E431" w14:textId="77777777" w:rsidR="006B3319" w:rsidRPr="00A25D4D" w:rsidRDefault="006B3319" w:rsidP="006B3319">
                  <w:pPr>
                    <w:jc w:val="left"/>
                  </w:pPr>
                  <w:r w:rsidRPr="00A25D4D">
                    <w:t>Type:</w:t>
                  </w:r>
                </w:p>
              </w:tc>
              <w:tc>
                <w:tcPr>
                  <w:tcW w:w="0" w:type="auto"/>
                  <w:hideMark/>
                </w:tcPr>
                <w:p w14:paraId="74DCFAC6" w14:textId="77777777" w:rsidR="006B3319" w:rsidRPr="00A25D4D" w:rsidRDefault="006B3319" w:rsidP="006B3319">
                  <w:pPr>
                    <w:jc w:val="left"/>
                  </w:pPr>
                  <w:r>
                    <w:t>Adres</w:t>
                  </w:r>
                </w:p>
              </w:tc>
            </w:tr>
            <w:tr w:rsidR="006B3319" w:rsidRPr="00A25D4D" w14:paraId="58F7089A" w14:textId="77777777" w:rsidTr="00B50B58">
              <w:trPr>
                <w:tblHeader/>
                <w:tblCellSpacing w:w="0" w:type="dxa"/>
              </w:trPr>
              <w:tc>
                <w:tcPr>
                  <w:tcW w:w="360" w:type="dxa"/>
                  <w:hideMark/>
                </w:tcPr>
                <w:p w14:paraId="38021492" w14:textId="77777777" w:rsidR="006B3319" w:rsidRPr="00A25D4D" w:rsidRDefault="006B3319" w:rsidP="006B3319">
                  <w:pPr>
                    <w:jc w:val="left"/>
                  </w:pPr>
                  <w:r w:rsidRPr="00A25D4D">
                    <w:t> </w:t>
                  </w:r>
                </w:p>
              </w:tc>
              <w:tc>
                <w:tcPr>
                  <w:tcW w:w="1500" w:type="dxa"/>
                  <w:hideMark/>
                </w:tcPr>
                <w:p w14:paraId="42DBEA46" w14:textId="77777777" w:rsidR="006B3319" w:rsidRPr="00A25D4D" w:rsidRDefault="006B3319" w:rsidP="006B3319">
                  <w:pPr>
                    <w:jc w:val="left"/>
                  </w:pPr>
                  <w:r w:rsidRPr="00A25D4D">
                    <w:t>Naam</w:t>
                  </w:r>
                </w:p>
              </w:tc>
              <w:tc>
                <w:tcPr>
                  <w:tcW w:w="0" w:type="auto"/>
                  <w:hideMark/>
                </w:tcPr>
                <w:p w14:paraId="09B752FA" w14:textId="77777777" w:rsidR="006B3319" w:rsidRPr="00A25D4D" w:rsidRDefault="006B3319" w:rsidP="006B3319">
                  <w:pPr>
                    <w:jc w:val="left"/>
                  </w:pPr>
                </w:p>
              </w:tc>
            </w:tr>
            <w:tr w:rsidR="006B3319" w:rsidRPr="00A25D4D" w14:paraId="720051D1" w14:textId="77777777" w:rsidTr="00B50B58">
              <w:trPr>
                <w:tblHeader/>
                <w:tblCellSpacing w:w="0" w:type="dxa"/>
              </w:trPr>
              <w:tc>
                <w:tcPr>
                  <w:tcW w:w="360" w:type="dxa"/>
                  <w:hideMark/>
                </w:tcPr>
                <w:p w14:paraId="1811D63D" w14:textId="77777777" w:rsidR="006B3319" w:rsidRPr="00A25D4D" w:rsidRDefault="006B3319" w:rsidP="006B3319">
                  <w:pPr>
                    <w:jc w:val="left"/>
                  </w:pPr>
                  <w:r w:rsidRPr="00A25D4D">
                    <w:t> </w:t>
                  </w:r>
                </w:p>
              </w:tc>
              <w:tc>
                <w:tcPr>
                  <w:tcW w:w="1500" w:type="dxa"/>
                  <w:hideMark/>
                </w:tcPr>
                <w:p w14:paraId="7F5490E9" w14:textId="77777777" w:rsidR="006B3319" w:rsidRPr="00A25D4D" w:rsidRDefault="006B3319" w:rsidP="006B3319">
                  <w:pPr>
                    <w:jc w:val="left"/>
                  </w:pPr>
                  <w:r w:rsidRPr="00A25D4D">
                    <w:t>Definitie:</w:t>
                  </w:r>
                </w:p>
              </w:tc>
              <w:tc>
                <w:tcPr>
                  <w:tcW w:w="0" w:type="auto"/>
                  <w:hideMark/>
                </w:tcPr>
                <w:p w14:paraId="6A484808" w14:textId="45BEEC28" w:rsidR="006B3319" w:rsidRPr="00A25D4D" w:rsidRDefault="006B3319" w:rsidP="006B3319">
                  <w:pPr>
                    <w:jc w:val="left"/>
                  </w:pPr>
                  <w:r>
                    <w:t>Een omschrijving van de locatie van de werkzaamheden waar de gebiedsinformatie-aanvraag voor is ingediend.</w:t>
                  </w:r>
                </w:p>
              </w:tc>
            </w:tr>
            <w:tr w:rsidR="006B3319" w:rsidRPr="00A25D4D" w14:paraId="0F6B7696" w14:textId="77777777" w:rsidTr="00B50B58">
              <w:trPr>
                <w:tblHeader/>
                <w:tblCellSpacing w:w="0" w:type="dxa"/>
              </w:trPr>
              <w:tc>
                <w:tcPr>
                  <w:tcW w:w="360" w:type="dxa"/>
                  <w:hideMark/>
                </w:tcPr>
                <w:p w14:paraId="114FA2E2" w14:textId="77777777" w:rsidR="006B3319" w:rsidRPr="00A25D4D" w:rsidRDefault="006B3319" w:rsidP="006B3319">
                  <w:pPr>
                    <w:jc w:val="left"/>
                  </w:pPr>
                  <w:r w:rsidRPr="00A25D4D">
                    <w:t> </w:t>
                  </w:r>
                </w:p>
              </w:tc>
              <w:tc>
                <w:tcPr>
                  <w:tcW w:w="1500" w:type="dxa"/>
                  <w:hideMark/>
                </w:tcPr>
                <w:p w14:paraId="37287791"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267FC9BF" w14:textId="5C8AD95F" w:rsidR="006B3319" w:rsidRPr="00A25D4D" w:rsidRDefault="006B3319" w:rsidP="006B3319">
                  <w:pPr>
                    <w:jc w:val="left"/>
                  </w:pPr>
                  <w:r>
                    <w:t>0..</w:t>
                  </w:r>
                  <w:r w:rsidRPr="00A25D4D">
                    <w:t>1</w:t>
                  </w:r>
                </w:p>
              </w:tc>
            </w:tr>
          </w:tbl>
          <w:p w14:paraId="20123F84" w14:textId="77777777" w:rsidR="006B3319" w:rsidRPr="00A25D4D" w:rsidRDefault="006B3319" w:rsidP="008F13CC">
            <w:pPr>
              <w:jc w:val="left"/>
              <w:rPr>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lastRenderedPageBreak/>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trPr>
              <w:tc>
                <w:tcPr>
                  <w:tcW w:w="360" w:type="dxa"/>
                  <w:hideMark/>
                </w:tcPr>
                <w:p w14:paraId="01C07C14" w14:textId="77777777" w:rsidR="008A40BE" w:rsidRPr="00422E39" w:rsidRDefault="008A40BE" w:rsidP="008A40BE">
                  <w:pPr>
                    <w:jc w:val="left"/>
                  </w:pPr>
                  <w:r w:rsidRPr="00422E39">
                    <w:t> </w:t>
                  </w:r>
                </w:p>
              </w:tc>
              <w:tc>
                <w:tcPr>
                  <w:tcW w:w="1500" w:type="dxa"/>
                  <w:hideMark/>
                </w:tcPr>
                <w:p w14:paraId="5064ADBB" w14:textId="77777777" w:rsidR="008A40BE" w:rsidRPr="00422E39" w:rsidRDefault="008A40BE" w:rsidP="008A40BE">
                  <w:pPr>
                    <w:jc w:val="left"/>
                  </w:pPr>
                  <w:r w:rsidRPr="00422E39">
                    <w:t>Natuurlijke taal:</w:t>
                  </w:r>
                </w:p>
              </w:tc>
              <w:tc>
                <w:tcPr>
                  <w:tcW w:w="0" w:type="auto"/>
                  <w:hideMark/>
                </w:tcPr>
                <w:p w14:paraId="4169CE0E" w14:textId="5FDA5D1A" w:rsidR="008A40BE" w:rsidRPr="00422E39" w:rsidRDefault="008A40BE" w:rsidP="008A40BE">
                  <w:pPr>
                    <w:jc w:val="left"/>
                  </w:pPr>
                  <w:r>
                    <w:t>Coördinatie of Medegebruik alleen optioneel bij Oriëntatieverzoek</w:t>
                  </w:r>
                </w:p>
              </w:tc>
            </w:tr>
            <w:tr w:rsidR="008A40BE" w:rsidRPr="00422E39" w14:paraId="19CC5BCD" w14:textId="77777777" w:rsidTr="00D32671">
              <w:trPr>
                <w:tblHeader/>
                <w:tblCellSpacing w:w="0" w:type="dxa"/>
              </w:trPr>
              <w:tc>
                <w:tcPr>
                  <w:tcW w:w="360" w:type="dxa"/>
                  <w:hideMark/>
                </w:tcPr>
                <w:p w14:paraId="528ABF94" w14:textId="77777777" w:rsidR="008A40BE" w:rsidRPr="00422E39" w:rsidRDefault="008A40BE" w:rsidP="008A40BE">
                  <w:pPr>
                    <w:jc w:val="left"/>
                  </w:pPr>
                  <w:r w:rsidRPr="00422E39">
                    <w:t> </w:t>
                  </w:r>
                </w:p>
              </w:tc>
              <w:tc>
                <w:tcPr>
                  <w:tcW w:w="1500" w:type="dxa"/>
                  <w:hideMark/>
                </w:tcPr>
                <w:p w14:paraId="2FE47D7D" w14:textId="77777777" w:rsidR="008A40BE" w:rsidRPr="00422E39" w:rsidRDefault="008A40BE" w:rsidP="008A40BE">
                  <w:pPr>
                    <w:jc w:val="left"/>
                  </w:pPr>
                  <w:r w:rsidRPr="00422E39">
                    <w:t>OCL:</w:t>
                  </w:r>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p>
                <w:p w14:paraId="59B239D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p>
                <w:p w14:paraId="25617D71"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then</w:t>
                  </w:r>
                  <w:proofErr w:type="spellEnd"/>
                </w:p>
                <w:p w14:paraId="2816227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7434A423"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p w14:paraId="2289D76A"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else</w:t>
                  </w:r>
                  <w:proofErr w:type="spellEnd"/>
                </w:p>
                <w:p w14:paraId="1D19CB5C"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30D5EC05" w14:textId="019B57B3" w:rsidR="008A40BE" w:rsidRPr="00422E39" w:rsidRDefault="008A40BE" w:rsidP="008A40BE">
                  <w:pPr>
                    <w:autoSpaceDE w:val="0"/>
                    <w:autoSpaceDN w:val="0"/>
                    <w:adjustRightInd w:val="0"/>
                    <w:spacing w:after="80" w:line="240" w:lineRule="auto"/>
                    <w:jc w:val="left"/>
                    <w:rPr>
                      <w:rFonts w:cs="Calibri"/>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p>
              </w:tc>
            </w:tr>
          </w:tbl>
          <w:p w14:paraId="09A7880B" w14:textId="77777777" w:rsidR="008A40BE" w:rsidRPr="00A25D4D" w:rsidRDefault="008A40BE" w:rsidP="008F13CC">
            <w:pPr>
              <w:jc w:val="left"/>
              <w:rPr>
                <w:b/>
                <w:bCs/>
              </w:rPr>
            </w:pPr>
          </w:p>
        </w:tc>
      </w:tr>
      <w:tr w:rsidR="008A40BE" w:rsidRPr="00A25D4D" w14:paraId="31E20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CoordinatieOfMedegebruikGeenSoortWerkzaamheden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trPr>
              <w:tc>
                <w:tcPr>
                  <w:tcW w:w="360" w:type="dxa"/>
                  <w:hideMark/>
                </w:tcPr>
                <w:p w14:paraId="7528D27D" w14:textId="77777777" w:rsidR="008A40BE" w:rsidRPr="00422E39" w:rsidRDefault="008A40BE" w:rsidP="008A40BE">
                  <w:pPr>
                    <w:jc w:val="left"/>
                  </w:pPr>
                  <w:r w:rsidRPr="00422E39">
                    <w:t> </w:t>
                  </w:r>
                </w:p>
              </w:tc>
              <w:tc>
                <w:tcPr>
                  <w:tcW w:w="1500" w:type="dxa"/>
                  <w:hideMark/>
                </w:tcPr>
                <w:p w14:paraId="3A1FEA1D" w14:textId="77777777" w:rsidR="008A40BE" w:rsidRPr="00422E39" w:rsidRDefault="008A40BE" w:rsidP="008A40BE">
                  <w:pPr>
                    <w:jc w:val="left"/>
                  </w:pPr>
                  <w:r w:rsidRPr="00422E39">
                    <w:t>Natuurlijke taal:</w:t>
                  </w:r>
                </w:p>
              </w:tc>
              <w:tc>
                <w:tcPr>
                  <w:tcW w:w="0" w:type="auto"/>
                  <w:hideMark/>
                </w:tcPr>
                <w:p w14:paraId="7565392B" w14:textId="3567969E" w:rsidR="008A40BE" w:rsidRPr="00422E39" w:rsidRDefault="008A40BE" w:rsidP="008A40BE">
                  <w:pPr>
                    <w:jc w:val="left"/>
                  </w:pPr>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p>
              </w:tc>
            </w:tr>
            <w:tr w:rsidR="008A40BE" w:rsidRPr="00422E39" w14:paraId="6594DE3E" w14:textId="77777777" w:rsidTr="00D32671">
              <w:trPr>
                <w:tblHeader/>
                <w:tblCellSpacing w:w="0" w:type="dxa"/>
              </w:trPr>
              <w:tc>
                <w:tcPr>
                  <w:tcW w:w="360" w:type="dxa"/>
                  <w:hideMark/>
                </w:tcPr>
                <w:p w14:paraId="3F300567" w14:textId="77777777" w:rsidR="008A40BE" w:rsidRPr="00422E39" w:rsidRDefault="008A40BE" w:rsidP="008A40BE">
                  <w:pPr>
                    <w:jc w:val="left"/>
                  </w:pPr>
                  <w:r w:rsidRPr="00422E39">
                    <w:t> </w:t>
                  </w:r>
                </w:p>
              </w:tc>
              <w:tc>
                <w:tcPr>
                  <w:tcW w:w="1500" w:type="dxa"/>
                  <w:hideMark/>
                </w:tcPr>
                <w:p w14:paraId="304C0E32" w14:textId="77777777" w:rsidR="008A40BE" w:rsidRPr="00422E39" w:rsidRDefault="008A40BE" w:rsidP="008A40BE">
                  <w:pPr>
                    <w:jc w:val="left"/>
                  </w:pPr>
                  <w:r w:rsidRPr="00422E39">
                    <w:t>OCL:</w:t>
                  </w:r>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p>
                <w:p w14:paraId="3CAD587F"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p>
                <w:p w14:paraId="6128C4FE"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p>
                <w:p w14:paraId="77ED4C4B" w14:textId="4EB92A5A" w:rsidR="008A40BE" w:rsidRPr="00FF2402"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tc>
            </w:tr>
          </w:tbl>
          <w:p w14:paraId="417B4A66" w14:textId="77777777" w:rsidR="008A40BE" w:rsidRPr="00A25D4D" w:rsidRDefault="008A40BE" w:rsidP="008F13CC">
            <w:pPr>
              <w:jc w:val="left"/>
              <w:rPr>
                <w:b/>
                <w:bCs/>
              </w:rPr>
            </w:pPr>
          </w:p>
        </w:tc>
      </w:tr>
      <w:tr w:rsidR="00422E39" w:rsidRPr="00A25D4D" w14:paraId="0AE439B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pPr>
            <w:proofErr w:type="spellStart"/>
            <w:r w:rsidRPr="00422E39">
              <w:rPr>
                <w:b/>
                <w:bCs/>
              </w:rPr>
              <w:t>Constraint</w:t>
            </w:r>
            <w:proofErr w:type="spellEnd"/>
            <w:r w:rsidRPr="00422E39">
              <w:rPr>
                <w:b/>
                <w:bCs/>
              </w:rPr>
              <w:t>: LocatieOmschrijvingMax100Karakters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trPr>
              <w:tc>
                <w:tcPr>
                  <w:tcW w:w="360" w:type="dxa"/>
                  <w:hideMark/>
                </w:tcPr>
                <w:p w14:paraId="54DE9E34" w14:textId="77777777" w:rsidR="00422E39" w:rsidRPr="00422E39" w:rsidRDefault="00422E39" w:rsidP="00422E39">
                  <w:pPr>
                    <w:jc w:val="left"/>
                  </w:pPr>
                  <w:r w:rsidRPr="00422E39">
                    <w:t> </w:t>
                  </w:r>
                </w:p>
              </w:tc>
              <w:tc>
                <w:tcPr>
                  <w:tcW w:w="1500" w:type="dxa"/>
                  <w:hideMark/>
                </w:tcPr>
                <w:p w14:paraId="7B680FD2" w14:textId="77777777" w:rsidR="00422E39" w:rsidRPr="00422E39" w:rsidRDefault="00422E39" w:rsidP="00422E39">
                  <w:pPr>
                    <w:jc w:val="left"/>
                  </w:pPr>
                  <w:r w:rsidRPr="00422E39">
                    <w:t>Natuurlijke taal:</w:t>
                  </w:r>
                </w:p>
              </w:tc>
              <w:tc>
                <w:tcPr>
                  <w:tcW w:w="0" w:type="auto"/>
                  <w:hideMark/>
                </w:tcPr>
                <w:p w14:paraId="6233F0CF" w14:textId="591102BA" w:rsidR="00422E39" w:rsidRPr="00422E39" w:rsidRDefault="00422E39" w:rsidP="00422E39">
                  <w:pPr>
                    <w:jc w:val="left"/>
                  </w:pPr>
                  <w:proofErr w:type="spellStart"/>
                  <w:r w:rsidRPr="00422E39">
                    <w:t>LocatieOmschrijving</w:t>
                  </w:r>
                  <w:proofErr w:type="spellEnd"/>
                  <w:r w:rsidRPr="00422E39">
                    <w:t xml:space="preserve"> heeft maximaal 100 karakters</w:t>
                  </w:r>
                </w:p>
              </w:tc>
            </w:tr>
            <w:tr w:rsidR="00422E39" w:rsidRPr="00422E39" w14:paraId="6CD7D8BC" w14:textId="77777777" w:rsidTr="00137CC1">
              <w:trPr>
                <w:tblHeader/>
                <w:tblCellSpacing w:w="0" w:type="dxa"/>
              </w:trPr>
              <w:tc>
                <w:tcPr>
                  <w:tcW w:w="360" w:type="dxa"/>
                  <w:hideMark/>
                </w:tcPr>
                <w:p w14:paraId="040396C9" w14:textId="77777777" w:rsidR="00422E39" w:rsidRPr="00422E39" w:rsidRDefault="00422E39" w:rsidP="00422E39">
                  <w:pPr>
                    <w:jc w:val="left"/>
                  </w:pPr>
                  <w:r w:rsidRPr="00422E39">
                    <w:t> </w:t>
                  </w:r>
                </w:p>
              </w:tc>
              <w:tc>
                <w:tcPr>
                  <w:tcW w:w="1500" w:type="dxa"/>
                  <w:hideMark/>
                </w:tcPr>
                <w:p w14:paraId="18BC5764" w14:textId="77777777" w:rsidR="00422E39" w:rsidRPr="00422E39" w:rsidRDefault="00422E39" w:rsidP="00422E39">
                  <w:pPr>
                    <w:jc w:val="left"/>
                  </w:pPr>
                  <w:r w:rsidRPr="00422E39">
                    <w:t>OCL:</w:t>
                  </w:r>
                </w:p>
              </w:tc>
              <w:tc>
                <w:tcPr>
                  <w:tcW w:w="0" w:type="auto"/>
                  <w:hideMark/>
                </w:tcPr>
                <w:p w14:paraId="6477525C" w14:textId="77777777" w:rsidR="00422E39" w:rsidRPr="00FF2402" w:rsidRDefault="00422E39" w:rsidP="00422E39">
                  <w:pPr>
                    <w:autoSpaceDE w:val="0"/>
                    <w:autoSpaceDN w:val="0"/>
                    <w:adjustRightInd w:val="0"/>
                    <w:spacing w:after="80" w:line="240" w:lineRule="auto"/>
                    <w:jc w:val="left"/>
                    <w:rPr>
                      <w:rFonts w:cs="Calibri"/>
                    </w:rPr>
                  </w:pPr>
                  <w:proofErr w:type="spellStart"/>
                  <w:r w:rsidRPr="00FF2402">
                    <w:rPr>
                      <w:rFonts w:cs="Calibri"/>
                    </w:rPr>
                    <w:t>Inv</w:t>
                  </w:r>
                  <w:proofErr w:type="spellEnd"/>
                  <w:r w:rsidRPr="00FF2402">
                    <w:rPr>
                      <w:rFonts w:cs="Calibri"/>
                    </w:rPr>
                    <w:t xml:space="preserve"> LocatieOmschrijvingMax100Karakters:</w:t>
                  </w:r>
                </w:p>
                <w:p w14:paraId="742C9187" w14:textId="6DC48CDA" w:rsidR="00422E39" w:rsidRPr="00422E39" w:rsidRDefault="00422E39" w:rsidP="00FF2402">
                  <w:pPr>
                    <w:autoSpaceDE w:val="0"/>
                    <w:autoSpaceDN w:val="0"/>
                    <w:adjustRightInd w:val="0"/>
                    <w:spacing w:after="80" w:line="240" w:lineRule="auto"/>
                    <w:jc w:val="left"/>
                    <w:rPr>
                      <w:rFonts w:cs="Calibri"/>
                    </w:rPr>
                  </w:pPr>
                  <w:proofErr w:type="spellStart"/>
                  <w:r w:rsidRPr="00FF2402">
                    <w:rPr>
                      <w:rFonts w:cs="Calibri"/>
                    </w:rPr>
                    <w:t>self.</w:t>
                  </w:r>
                  <w:r>
                    <w:rPr>
                      <w:rFonts w:cs="Calibri"/>
                    </w:rPr>
                    <w:t>locatieOmschrijving</w:t>
                  </w:r>
                  <w:r w:rsidRPr="00FF2402">
                    <w:rPr>
                      <w:rFonts w:cs="Calibri"/>
                    </w:rPr>
                    <w:t>.size</w:t>
                  </w:r>
                  <w:proofErr w:type="spellEnd"/>
                  <w:r w:rsidRPr="00FF2402">
                    <w:rPr>
                      <w:rFonts w:cs="Calibri"/>
                    </w:rPr>
                    <w:t xml:space="preserve">() </w:t>
                  </w:r>
                  <w:r>
                    <w:rPr>
                      <w:rFonts w:cs="Calibri"/>
                    </w:rPr>
                    <w:t>&lt;</w:t>
                  </w:r>
                  <w:r w:rsidRPr="00FF2402">
                    <w:rPr>
                      <w:rFonts w:cs="Calibri"/>
                    </w:rPr>
                    <w:t>= 100</w:t>
                  </w:r>
                </w:p>
              </w:tc>
            </w:tr>
          </w:tbl>
          <w:p w14:paraId="7DC50881" w14:textId="77777777" w:rsidR="00422E39" w:rsidRPr="00422E39" w:rsidRDefault="00422E39" w:rsidP="008F13CC">
            <w:pPr>
              <w:jc w:val="left"/>
              <w:rPr>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FED59B6"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lastRenderedPageBreak/>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2AC2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11"/>
              <w:gridCol w:w="1396"/>
              <w:gridCol w:w="7365"/>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712D9E55"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r w:rsidR="001555C3">
                    <w:t>belanghebbende</w:t>
                  </w:r>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FF2402" w:rsidRDefault="00227B65" w:rsidP="00227B65">
                  <w:pPr>
                    <w:jc w:val="left"/>
                    <w:rPr>
                      <w:b/>
                      <w:bCs/>
                    </w:rPr>
                  </w:pPr>
                  <w:proofErr w:type="spellStart"/>
                  <w:r w:rsidRPr="00227B65">
                    <w:rPr>
                      <w:b/>
                      <w:bCs/>
                    </w:rPr>
                    <w:t>Constraint</w:t>
                  </w:r>
                  <w:proofErr w:type="spellEnd"/>
                  <w:r w:rsidRPr="00227B65">
                    <w:rPr>
                      <w:b/>
                      <w:bCs/>
                    </w:rPr>
                    <w:t xml:space="preserve">: </w:t>
                  </w:r>
                  <w:proofErr w:type="spellStart"/>
                  <w:r w:rsidRPr="00FF2402">
                    <w:rPr>
                      <w:rFonts w:ascii="Calibri" w:hAnsi="Calibri" w:cs="Calibri"/>
                      <w:b/>
                      <w:bCs/>
                      <w:sz w:val="20"/>
                      <w:szCs w:val="20"/>
                    </w:rPr>
                    <w:t>KaartBGTrasterIsVe</w:t>
                  </w:r>
                  <w:r w:rsidR="00FF7AEA" w:rsidRPr="00B661E3">
                    <w:rPr>
                      <w:rFonts w:ascii="Calibri" w:hAnsi="Calibri" w:cs="Calibri"/>
                      <w:b/>
                      <w:bCs/>
                      <w:sz w:val="20"/>
                      <w:szCs w:val="20"/>
                    </w:rPr>
                    <w:t>r</w:t>
                  </w:r>
                  <w:r w:rsidRPr="00FF2402">
                    <w:rPr>
                      <w:rFonts w:ascii="Calibri" w:hAnsi="Calibri" w:cs="Calibri"/>
                      <w:b/>
                      <w:bCs/>
                      <w:sz w:val="20"/>
                      <w:szCs w:val="20"/>
                    </w:rPr>
                    <w:t>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trPr>
                    <w:tc>
                      <w:tcPr>
                        <w:tcW w:w="360" w:type="dxa"/>
                        <w:hideMark/>
                      </w:tcPr>
                      <w:p w14:paraId="01365366" w14:textId="77777777" w:rsidR="00227B65" w:rsidRPr="00A25D4D" w:rsidRDefault="00227B65" w:rsidP="00227B65">
                        <w:pPr>
                          <w:jc w:val="left"/>
                        </w:pPr>
                        <w:r w:rsidRPr="00A25D4D">
                          <w:t> </w:t>
                        </w:r>
                      </w:p>
                    </w:tc>
                    <w:tc>
                      <w:tcPr>
                        <w:tcW w:w="1500" w:type="dxa"/>
                        <w:hideMark/>
                      </w:tcPr>
                      <w:p w14:paraId="1C2A1A9E" w14:textId="77777777" w:rsidR="00227B65" w:rsidRPr="00A25D4D" w:rsidRDefault="00227B65" w:rsidP="00227B65">
                        <w:pPr>
                          <w:jc w:val="left"/>
                        </w:pPr>
                        <w:r w:rsidRPr="00A25D4D">
                          <w:t>Natuurlijke taal:</w:t>
                        </w:r>
                      </w:p>
                    </w:tc>
                    <w:tc>
                      <w:tcPr>
                        <w:tcW w:w="0" w:type="auto"/>
                        <w:hideMark/>
                      </w:tcPr>
                      <w:p w14:paraId="164BD979" w14:textId="3D88C8C2" w:rsidR="00227B65" w:rsidRPr="00A25D4D" w:rsidRDefault="00227B65" w:rsidP="00227B65">
                        <w:pPr>
                          <w:jc w:val="left"/>
                        </w:pPr>
                        <w:r>
                          <w:t xml:space="preserve">Kaart </w:t>
                        </w:r>
                        <w:proofErr w:type="spellStart"/>
                        <w:r>
                          <w:t>BGTraster</w:t>
                        </w:r>
                        <w:proofErr w:type="spellEnd"/>
                        <w:r>
                          <w:t xml:space="preserve"> is ve</w:t>
                        </w:r>
                        <w:r w:rsidR="00FF7AEA">
                          <w:t>r</w:t>
                        </w:r>
                        <w:r>
                          <w:t>plicht</w:t>
                        </w:r>
                      </w:p>
                    </w:tc>
                  </w:tr>
                  <w:tr w:rsidR="00227B65" w:rsidRPr="00A25D4D" w14:paraId="66AF4FFE" w14:textId="77777777" w:rsidTr="00227B65">
                    <w:trPr>
                      <w:tblHeader/>
                      <w:tblCellSpacing w:w="0" w:type="dxa"/>
                    </w:trPr>
                    <w:tc>
                      <w:tcPr>
                        <w:tcW w:w="360" w:type="dxa"/>
                        <w:hideMark/>
                      </w:tcPr>
                      <w:p w14:paraId="711A2146" w14:textId="77777777" w:rsidR="00227B65" w:rsidRPr="00A25D4D" w:rsidRDefault="00227B65" w:rsidP="00227B65">
                        <w:pPr>
                          <w:jc w:val="left"/>
                        </w:pPr>
                        <w:r w:rsidRPr="00A25D4D">
                          <w:t> </w:t>
                        </w:r>
                      </w:p>
                    </w:tc>
                    <w:tc>
                      <w:tcPr>
                        <w:tcW w:w="1500" w:type="dxa"/>
                        <w:hideMark/>
                      </w:tcPr>
                      <w:p w14:paraId="127B6A27" w14:textId="77777777" w:rsidR="00227B65" w:rsidRPr="00A25D4D" w:rsidRDefault="00227B65" w:rsidP="00227B65">
                        <w:pPr>
                          <w:jc w:val="left"/>
                        </w:pPr>
                        <w:r w:rsidRPr="00A25D4D">
                          <w:t>OCL:</w:t>
                        </w:r>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rFonts w:ascii="Calibri" w:hAnsi="Calibri" w:cs="Calibri"/>
                            <w:sz w:val="20"/>
                            <w:szCs w:val="20"/>
                          </w:rPr>
                        </w:pPr>
                        <w:proofErr w:type="spellStart"/>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r w:rsidR="00FF7AEA">
                          <w:rPr>
                            <w:rFonts w:ascii="Calibri" w:hAnsi="Calibri" w:cs="Calibri"/>
                            <w:sz w:val="20"/>
                            <w:szCs w:val="20"/>
                          </w:rPr>
                          <w:t>r</w:t>
                        </w:r>
                        <w:r w:rsidRPr="00227B65">
                          <w:rPr>
                            <w:rFonts w:ascii="Calibri" w:hAnsi="Calibri" w:cs="Calibri"/>
                            <w:sz w:val="20"/>
                            <w:szCs w:val="20"/>
                          </w:rPr>
                          <w:t>plicht</w:t>
                        </w:r>
                        <w:proofErr w:type="spellEnd"/>
                        <w:r w:rsidRPr="00227B65">
                          <w:rPr>
                            <w:rFonts w:ascii="Calibri" w:hAnsi="Calibri" w:cs="Calibri"/>
                            <w:sz w:val="20"/>
                            <w:szCs w:val="20"/>
                          </w:rPr>
                          <w:t>:</w:t>
                        </w:r>
                      </w:p>
                      <w:p w14:paraId="35855FEB" w14:textId="268799F6" w:rsidR="00227B65" w:rsidRPr="00227B65" w:rsidRDefault="00227B65" w:rsidP="00227B65">
                        <w:pPr>
                          <w:autoSpaceDE w:val="0"/>
                          <w:autoSpaceDN w:val="0"/>
                          <w:adjustRightInd w:val="0"/>
                          <w:spacing w:after="80" w:line="240" w:lineRule="auto"/>
                          <w:jc w:val="left"/>
                          <w:rPr>
                            <w:rFonts w:cs="Calibri"/>
                            <w:color w:val="000000"/>
                            <w:szCs w:val="24"/>
                          </w:rPr>
                        </w:pPr>
                        <w:proofErr w:type="spellStart"/>
                        <w:r>
                          <w:rPr>
                            <w:rFonts w:cs="Verdana"/>
                            <w:color w:val="000000"/>
                          </w:rPr>
                          <w:t>def:</w:t>
                        </w:r>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p>
                      <w:p w14:paraId="23A4070D" w14:textId="58BD8573" w:rsidR="00227B65" w:rsidRPr="00A25D4D" w:rsidRDefault="00227B65" w:rsidP="00227B65">
                        <w:pPr>
                          <w:jc w:val="left"/>
                        </w:pPr>
                        <w:proofErr w:type="spellStart"/>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p>
                    </w:tc>
                  </w:tr>
                </w:tbl>
                <w:p w14:paraId="6E9CAE0B" w14:textId="77777777" w:rsidR="00227B65" w:rsidRPr="00A25D4D" w:rsidRDefault="00227B65" w:rsidP="00227B65">
                  <w:pPr>
                    <w:jc w:val="left"/>
                  </w:pPr>
                </w:p>
              </w:tc>
            </w:tr>
          </w:tbl>
          <w:p w14:paraId="68C7747A" w14:textId="77777777" w:rsidR="00227B65" w:rsidRPr="00A25D4D" w:rsidRDefault="00227B65" w:rsidP="008F13CC">
            <w:pPr>
              <w:jc w:val="left"/>
              <w:rPr>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7E201824" w:rsidR="00C0190C" w:rsidRPr="00A25D4D" w:rsidRDefault="00C0190C" w:rsidP="008F13CC">
                  <w:pPr>
                    <w:jc w:val="left"/>
                  </w:pPr>
                  <w:r w:rsidRPr="00A25D4D">
                    <w:t xml:space="preserve">Artikel 1 </w:t>
                  </w:r>
                  <w:r w:rsidR="00135FA7">
                    <w:t>WIBON</w:t>
                  </w:r>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lastRenderedPageBreak/>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lastRenderedPageBreak/>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r>
                    <w:t>Een informatiepolygoon is de weergave door een grondroerder van het gebied, waarvoor gebiedsinformatie wordt gevraagd.</w:t>
                  </w:r>
                </w:p>
              </w:tc>
            </w:tr>
            <w:tr w:rsidR="005C5480" w:rsidRPr="00A25D4D" w14:paraId="6BF7A67C" w14:textId="77777777" w:rsidTr="00C0190C">
              <w:trPr>
                <w:tblHeader/>
                <w:tblCellSpacing w:w="0" w:type="dxa"/>
              </w:trPr>
              <w:tc>
                <w:tcPr>
                  <w:tcW w:w="360" w:type="dxa"/>
                </w:tcPr>
                <w:p w14:paraId="79C708B7" w14:textId="77777777" w:rsidR="005C5480" w:rsidRPr="00A25D4D" w:rsidRDefault="005C5480" w:rsidP="008F13CC">
                  <w:pPr>
                    <w:jc w:val="left"/>
                  </w:pPr>
                </w:p>
              </w:tc>
              <w:tc>
                <w:tcPr>
                  <w:tcW w:w="1500" w:type="dxa"/>
                </w:tcPr>
                <w:p w14:paraId="63A64B8A" w14:textId="2CABA571" w:rsidR="005C5480" w:rsidRPr="00A25D4D" w:rsidRDefault="005C5480" w:rsidP="008F13CC">
                  <w:pPr>
                    <w:jc w:val="left"/>
                  </w:pPr>
                  <w:r>
                    <w:t>Omschrijving:</w:t>
                  </w:r>
                </w:p>
              </w:tc>
              <w:tc>
                <w:tcPr>
                  <w:tcW w:w="0" w:type="auto"/>
                </w:tcPr>
                <w:p w14:paraId="7DACDF18" w14:textId="4526E9F1" w:rsidR="005C5480" w:rsidRDefault="005C5480" w:rsidP="00FF2402">
                  <w:pPr>
                    <w:autoSpaceDE w:val="0"/>
                    <w:autoSpaceDN w:val="0"/>
                    <w:adjustRightInd w:val="0"/>
                    <w:spacing w:after="80" w:line="240" w:lineRule="auto"/>
                    <w:jc w:val="left"/>
                  </w:pPr>
                  <w:r w:rsidRPr="005C5480">
                    <w:rPr>
                      <w:rFonts w:ascii="Calibri" w:hAnsi="Calibri" w:cs="Calibri"/>
                      <w:sz w:val="20"/>
                      <w:szCs w:val="20"/>
                    </w:rPr>
                    <w:t>De gebiedsinformatie die zich bevindt tussen een informatiepolygoon en de graafpolygoon is puur ter informatie en ondersteuning van de werkzaamheden van de grondroerder</w:t>
                  </w:r>
                  <w:r>
                    <w:rPr>
                      <w:rFonts w:ascii="Calibri" w:hAnsi="Calibri" w:cs="Calibri"/>
                      <w:sz w:val="20"/>
                      <w:szCs w:val="20"/>
                    </w:rPr>
                    <w:t>.</w:t>
                  </w:r>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r w:rsidR="00135FA7">
                    <w:t>Object</w:t>
                  </w:r>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304B1830" w:rsidR="00C0190C" w:rsidRPr="00A25D4D" w:rsidRDefault="007C77EF" w:rsidP="008F13CC">
                  <w:pPr>
                    <w:jc w:val="left"/>
                  </w:pPr>
                  <w:r w:rsidRPr="007C77EF">
                    <w:rPr>
                      <w:rFonts w:ascii="Calibri" w:hAnsi="Calibri" w:cs="Calibri"/>
                      <w:sz w:val="20"/>
                      <w:szCs w:val="20"/>
                    </w:rPr>
                    <w:t>Geometrie die specifiek is gecreëerd voor de visualisatie van het gebied tussen de graafpolygoon en de buitenring van de informatiepolygoon.</w:t>
                  </w:r>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2B7371B6" w:rsidR="00C0190C" w:rsidRPr="00A25D4D" w:rsidRDefault="007C77EF" w:rsidP="008F13CC">
                  <w:pPr>
                    <w:jc w:val="left"/>
                  </w:pPr>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06DE2A1D" w:rsidR="00C0190C" w:rsidRPr="00A25D4D" w:rsidRDefault="007252B2" w:rsidP="008F13CC">
                  <w:pPr>
                    <w:jc w:val="left"/>
                  </w:pPr>
                  <w:r>
                    <w:t>0..1</w:t>
                  </w:r>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pPr>
            <w:proofErr w:type="spellStart"/>
            <w:r w:rsidRPr="00A25D4D">
              <w:rPr>
                <w:b/>
                <w:bCs/>
              </w:rPr>
              <w:t>Constraint</w:t>
            </w:r>
            <w:proofErr w:type="spellEnd"/>
            <w:r w:rsidRPr="00A25D4D">
              <w:rPr>
                <w:b/>
                <w:bCs/>
              </w:rPr>
              <w:t xml:space="preserve">: </w:t>
            </w:r>
            <w:proofErr w:type="spellStart"/>
            <w:r w:rsidRPr="007252B2">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trPr>
              <w:tc>
                <w:tcPr>
                  <w:tcW w:w="360" w:type="dxa"/>
                  <w:hideMark/>
                </w:tcPr>
                <w:p w14:paraId="7B9E3DB8" w14:textId="77777777" w:rsidR="007252B2" w:rsidRPr="00A25D4D" w:rsidRDefault="007252B2" w:rsidP="007252B2">
                  <w:pPr>
                    <w:jc w:val="left"/>
                  </w:pPr>
                  <w:r w:rsidRPr="00A25D4D">
                    <w:lastRenderedPageBreak/>
                    <w:t> </w:t>
                  </w:r>
                </w:p>
              </w:tc>
              <w:tc>
                <w:tcPr>
                  <w:tcW w:w="1500" w:type="dxa"/>
                  <w:hideMark/>
                </w:tcPr>
                <w:p w14:paraId="00B2BFCC" w14:textId="77777777" w:rsidR="007252B2" w:rsidRPr="00A25D4D" w:rsidRDefault="007252B2" w:rsidP="007252B2">
                  <w:pPr>
                    <w:jc w:val="left"/>
                  </w:pPr>
                  <w:r w:rsidRPr="00A25D4D">
                    <w:t>Natuurlijke taal:</w:t>
                  </w:r>
                </w:p>
              </w:tc>
              <w:tc>
                <w:tcPr>
                  <w:tcW w:w="0" w:type="auto"/>
                  <w:hideMark/>
                </w:tcPr>
                <w:p w14:paraId="6474A3A3" w14:textId="5BDAB0D4" w:rsidR="007252B2" w:rsidRPr="00A25D4D" w:rsidRDefault="007252B2" w:rsidP="007252B2">
                  <w:pPr>
                    <w:jc w:val="left"/>
                  </w:pPr>
                  <w:r>
                    <w:t xml:space="preserve">Geometrie is vlak of </w:t>
                  </w:r>
                  <w:proofErr w:type="spellStart"/>
                  <w:r>
                    <w:t>multivlak</w:t>
                  </w:r>
                  <w:proofErr w:type="spellEnd"/>
                </w:p>
              </w:tc>
            </w:tr>
            <w:tr w:rsidR="007252B2" w:rsidRPr="00A25D4D" w14:paraId="035CDF13" w14:textId="77777777" w:rsidTr="00B50B58">
              <w:trPr>
                <w:tblHeader/>
                <w:tblCellSpacing w:w="0" w:type="dxa"/>
              </w:trPr>
              <w:tc>
                <w:tcPr>
                  <w:tcW w:w="360" w:type="dxa"/>
                  <w:hideMark/>
                </w:tcPr>
                <w:p w14:paraId="1DA66754" w14:textId="77777777" w:rsidR="007252B2" w:rsidRPr="00A25D4D" w:rsidRDefault="007252B2" w:rsidP="007252B2">
                  <w:pPr>
                    <w:jc w:val="left"/>
                  </w:pPr>
                  <w:r w:rsidRPr="00A25D4D">
                    <w:t> </w:t>
                  </w:r>
                </w:p>
              </w:tc>
              <w:tc>
                <w:tcPr>
                  <w:tcW w:w="1500" w:type="dxa"/>
                  <w:hideMark/>
                </w:tcPr>
                <w:p w14:paraId="13D6D55D" w14:textId="77777777" w:rsidR="007252B2" w:rsidRPr="00A25D4D" w:rsidRDefault="007252B2" w:rsidP="007252B2">
                  <w:pPr>
                    <w:jc w:val="left"/>
                  </w:pPr>
                  <w:r w:rsidRPr="00A25D4D">
                    <w:t>OCL:</w:t>
                  </w:r>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rFonts w:ascii="Calibri" w:hAnsi="Calibri" w:cs="Calibri"/>
                      <w:sz w:val="20"/>
                      <w:szCs w:val="20"/>
                    </w:rPr>
                  </w:pPr>
                  <w:proofErr w:type="spellStart"/>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p>
                <w:p w14:paraId="33C40E14" w14:textId="07A40087" w:rsidR="007252B2" w:rsidRPr="00A25D4D" w:rsidRDefault="007252B2" w:rsidP="007252B2">
                  <w:pPr>
                    <w:jc w:val="left"/>
                  </w:pP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p>
              </w:tc>
            </w:tr>
          </w:tbl>
          <w:p w14:paraId="40884155" w14:textId="77777777" w:rsidR="007252B2" w:rsidRPr="00A25D4D" w:rsidRDefault="007252B2" w:rsidP="008F13CC">
            <w:pPr>
              <w:jc w:val="left"/>
              <w:rPr>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4024998"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lastRenderedPageBreak/>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pPr>
            <w:r w:rsidRPr="00A25D4D">
              <w:rPr>
                <w:b/>
                <w:bCs/>
              </w:rPr>
              <w:lastRenderedPageBreak/>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trPr>
              <w:tc>
                <w:tcPr>
                  <w:tcW w:w="360" w:type="dxa"/>
                  <w:hideMark/>
                </w:tcPr>
                <w:p w14:paraId="7521030A" w14:textId="77777777" w:rsidR="004707A8" w:rsidRPr="00A25D4D" w:rsidRDefault="004707A8" w:rsidP="004707A8">
                  <w:pPr>
                    <w:jc w:val="left"/>
                  </w:pPr>
                  <w:r w:rsidRPr="00A25D4D">
                    <w:t> </w:t>
                  </w:r>
                </w:p>
              </w:tc>
              <w:tc>
                <w:tcPr>
                  <w:tcW w:w="1500" w:type="dxa"/>
                  <w:hideMark/>
                </w:tcPr>
                <w:p w14:paraId="0E7E9C88" w14:textId="77777777" w:rsidR="004707A8" w:rsidRPr="00A25D4D" w:rsidRDefault="004707A8" w:rsidP="004707A8">
                  <w:pPr>
                    <w:jc w:val="left"/>
                  </w:pPr>
                  <w:r w:rsidRPr="00A25D4D">
                    <w:t>Type:</w:t>
                  </w:r>
                </w:p>
              </w:tc>
              <w:tc>
                <w:tcPr>
                  <w:tcW w:w="0" w:type="auto"/>
                  <w:hideMark/>
                </w:tcPr>
                <w:p w14:paraId="2A47D7A9" w14:textId="77777777" w:rsidR="004707A8" w:rsidRPr="00A25D4D" w:rsidRDefault="004707A8" w:rsidP="004707A8">
                  <w:pPr>
                    <w:jc w:val="left"/>
                  </w:pPr>
                  <w:r w:rsidRPr="00A25D4D">
                    <w:t>NEN3610ID</w:t>
                  </w:r>
                </w:p>
              </w:tc>
            </w:tr>
            <w:tr w:rsidR="004707A8" w:rsidRPr="00A25D4D" w14:paraId="287AF1CA" w14:textId="77777777" w:rsidTr="004707A8">
              <w:trPr>
                <w:tblHeader/>
                <w:tblCellSpacing w:w="0" w:type="dxa"/>
              </w:trPr>
              <w:tc>
                <w:tcPr>
                  <w:tcW w:w="360" w:type="dxa"/>
                  <w:hideMark/>
                </w:tcPr>
                <w:p w14:paraId="47CD9715" w14:textId="77777777" w:rsidR="004707A8" w:rsidRPr="00A25D4D" w:rsidRDefault="004707A8" w:rsidP="004707A8">
                  <w:pPr>
                    <w:jc w:val="left"/>
                  </w:pPr>
                  <w:r w:rsidRPr="00A25D4D">
                    <w:t> </w:t>
                  </w:r>
                </w:p>
              </w:tc>
              <w:tc>
                <w:tcPr>
                  <w:tcW w:w="1500" w:type="dxa"/>
                  <w:hideMark/>
                </w:tcPr>
                <w:p w14:paraId="3529CDA8" w14:textId="77777777" w:rsidR="004707A8" w:rsidRPr="00A25D4D" w:rsidRDefault="004707A8" w:rsidP="004707A8">
                  <w:pPr>
                    <w:jc w:val="left"/>
                  </w:pPr>
                  <w:r w:rsidRPr="00A25D4D">
                    <w:t>Naam</w:t>
                  </w:r>
                </w:p>
              </w:tc>
              <w:tc>
                <w:tcPr>
                  <w:tcW w:w="0" w:type="auto"/>
                  <w:hideMark/>
                </w:tcPr>
                <w:p w14:paraId="1FC37562" w14:textId="77777777" w:rsidR="004707A8" w:rsidRPr="00A25D4D" w:rsidRDefault="004707A8" w:rsidP="004707A8">
                  <w:pPr>
                    <w:jc w:val="left"/>
                  </w:pPr>
                </w:p>
              </w:tc>
            </w:tr>
            <w:tr w:rsidR="004707A8" w:rsidRPr="00A25D4D" w14:paraId="47E6838D" w14:textId="77777777" w:rsidTr="004707A8">
              <w:trPr>
                <w:tblHeader/>
                <w:tblCellSpacing w:w="0" w:type="dxa"/>
              </w:trPr>
              <w:tc>
                <w:tcPr>
                  <w:tcW w:w="360" w:type="dxa"/>
                  <w:hideMark/>
                </w:tcPr>
                <w:p w14:paraId="0F9AAD46" w14:textId="77777777" w:rsidR="004707A8" w:rsidRPr="00A25D4D" w:rsidRDefault="004707A8" w:rsidP="004707A8">
                  <w:pPr>
                    <w:jc w:val="left"/>
                  </w:pPr>
                  <w:r w:rsidRPr="00A25D4D">
                    <w:t> </w:t>
                  </w:r>
                </w:p>
              </w:tc>
              <w:tc>
                <w:tcPr>
                  <w:tcW w:w="1500" w:type="dxa"/>
                  <w:hideMark/>
                </w:tcPr>
                <w:p w14:paraId="3BF61692" w14:textId="77777777" w:rsidR="004707A8" w:rsidRPr="00A25D4D" w:rsidRDefault="004707A8" w:rsidP="004707A8">
                  <w:pPr>
                    <w:jc w:val="left"/>
                  </w:pPr>
                  <w:r w:rsidRPr="00A25D4D">
                    <w:t>Definitie:</w:t>
                  </w:r>
                </w:p>
              </w:tc>
              <w:tc>
                <w:tcPr>
                  <w:tcW w:w="0" w:type="auto"/>
                  <w:hideMark/>
                </w:tcPr>
                <w:p w14:paraId="6ACCA518"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3BBFBA27" w14:textId="77777777" w:rsidTr="004707A8">
              <w:trPr>
                <w:tblHeader/>
                <w:tblCellSpacing w:w="0" w:type="dxa"/>
              </w:trPr>
              <w:tc>
                <w:tcPr>
                  <w:tcW w:w="360" w:type="dxa"/>
                  <w:hideMark/>
                </w:tcPr>
                <w:p w14:paraId="71519F8C" w14:textId="77777777" w:rsidR="004707A8" w:rsidRPr="00A25D4D" w:rsidRDefault="004707A8" w:rsidP="004707A8">
                  <w:pPr>
                    <w:jc w:val="left"/>
                  </w:pPr>
                  <w:r w:rsidRPr="00A25D4D">
                    <w:t> </w:t>
                  </w:r>
                </w:p>
              </w:tc>
              <w:tc>
                <w:tcPr>
                  <w:tcW w:w="1500" w:type="dxa"/>
                  <w:hideMark/>
                </w:tcPr>
                <w:p w14:paraId="6362AA34"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5B287FE7" w14:textId="77777777" w:rsidR="004707A8" w:rsidRPr="00A25D4D" w:rsidRDefault="004707A8" w:rsidP="004707A8">
                  <w:pPr>
                    <w:jc w:val="left"/>
                  </w:pPr>
                  <w:r w:rsidRPr="00A25D4D">
                    <w:t>0..1</w:t>
                  </w:r>
                </w:p>
              </w:tc>
            </w:tr>
          </w:tbl>
          <w:p w14:paraId="45553FF6" w14:textId="77777777" w:rsidR="004707A8" w:rsidRPr="00A25D4D" w:rsidRDefault="004707A8" w:rsidP="004707A8">
            <w:pPr>
              <w:jc w:val="left"/>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trPr>
              <w:tc>
                <w:tcPr>
                  <w:tcW w:w="360" w:type="dxa"/>
                  <w:hideMark/>
                </w:tcPr>
                <w:p w14:paraId="1A6A83DA" w14:textId="77777777" w:rsidR="00A92388" w:rsidRPr="00A25D4D" w:rsidRDefault="00A92388" w:rsidP="00A92388">
                  <w:pPr>
                    <w:jc w:val="left"/>
                  </w:pPr>
                  <w:r w:rsidRPr="00A25D4D">
                    <w:t> </w:t>
                  </w:r>
                </w:p>
              </w:tc>
              <w:tc>
                <w:tcPr>
                  <w:tcW w:w="1500" w:type="dxa"/>
                  <w:hideMark/>
                </w:tcPr>
                <w:p w14:paraId="0351002A" w14:textId="77777777" w:rsidR="00A92388" w:rsidRPr="00A25D4D" w:rsidRDefault="00A92388" w:rsidP="00A92388">
                  <w:pPr>
                    <w:jc w:val="left"/>
                  </w:pPr>
                  <w:r w:rsidRPr="00A25D4D">
                    <w:t>Natuurlijke taal:</w:t>
                  </w:r>
                </w:p>
              </w:tc>
              <w:tc>
                <w:tcPr>
                  <w:tcW w:w="0" w:type="auto"/>
                  <w:hideMark/>
                </w:tcPr>
                <w:p w14:paraId="5580070D" w14:textId="77777777" w:rsidR="00A92388" w:rsidRPr="00A25D4D" w:rsidRDefault="00A92388" w:rsidP="00A92388">
                  <w:pPr>
                    <w:jc w:val="left"/>
                  </w:pPr>
                  <w:r>
                    <w:t>hoort bij maximaal 1 utiliteitsnet</w:t>
                  </w:r>
                </w:p>
              </w:tc>
            </w:tr>
            <w:tr w:rsidR="00A92388" w:rsidRPr="00A25D4D" w14:paraId="7E910C3E" w14:textId="77777777" w:rsidTr="00B50B58">
              <w:trPr>
                <w:tblHeader/>
                <w:tblCellSpacing w:w="0" w:type="dxa"/>
              </w:trPr>
              <w:tc>
                <w:tcPr>
                  <w:tcW w:w="360" w:type="dxa"/>
                  <w:hideMark/>
                </w:tcPr>
                <w:p w14:paraId="01305B5B" w14:textId="77777777" w:rsidR="00A92388" w:rsidRPr="00A25D4D" w:rsidRDefault="00A92388" w:rsidP="00A92388">
                  <w:pPr>
                    <w:jc w:val="left"/>
                  </w:pPr>
                  <w:r w:rsidRPr="00A25D4D">
                    <w:t> </w:t>
                  </w:r>
                </w:p>
              </w:tc>
              <w:tc>
                <w:tcPr>
                  <w:tcW w:w="1500" w:type="dxa"/>
                  <w:hideMark/>
                </w:tcPr>
                <w:p w14:paraId="372D5414" w14:textId="77777777" w:rsidR="00A92388" w:rsidRPr="00A25D4D" w:rsidRDefault="00A92388" w:rsidP="00A92388">
                  <w:pPr>
                    <w:jc w:val="left"/>
                  </w:pPr>
                  <w:r w:rsidRPr="00A25D4D">
                    <w:t>OCL:</w:t>
                  </w:r>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901561"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57C3886" w14:textId="77777777" w:rsidR="00A92388" w:rsidRPr="00A25D4D" w:rsidRDefault="00A92388" w:rsidP="008F13CC">
            <w:pPr>
              <w:jc w:val="left"/>
              <w:rPr>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lastRenderedPageBreak/>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36CE0265"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lastRenderedPageBreak/>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trPr>
              <w:tc>
                <w:tcPr>
                  <w:tcW w:w="360" w:type="dxa"/>
                  <w:hideMark/>
                </w:tcPr>
                <w:p w14:paraId="1E759F95" w14:textId="77777777" w:rsidR="00924D70" w:rsidRPr="00A25D4D" w:rsidRDefault="00924D70" w:rsidP="00924D70">
                  <w:pPr>
                    <w:jc w:val="left"/>
                  </w:pPr>
                  <w:r w:rsidRPr="00A25D4D">
                    <w:t> </w:t>
                  </w:r>
                </w:p>
              </w:tc>
              <w:tc>
                <w:tcPr>
                  <w:tcW w:w="1500" w:type="dxa"/>
                  <w:hideMark/>
                </w:tcPr>
                <w:p w14:paraId="2177EA27" w14:textId="77777777" w:rsidR="00924D70" w:rsidRPr="00A25D4D" w:rsidRDefault="00924D70" w:rsidP="00924D70">
                  <w:pPr>
                    <w:jc w:val="left"/>
                  </w:pPr>
                  <w:r w:rsidRPr="00A25D4D">
                    <w:t>Natuurlijke taal:</w:t>
                  </w:r>
                </w:p>
              </w:tc>
              <w:tc>
                <w:tcPr>
                  <w:tcW w:w="0" w:type="auto"/>
                  <w:hideMark/>
                </w:tcPr>
                <w:p w14:paraId="105E978A" w14:textId="69355CD6" w:rsidR="00924D70" w:rsidRPr="00A25D4D" w:rsidRDefault="00924D70" w:rsidP="00924D70">
                  <w:pPr>
                    <w:jc w:val="left"/>
                  </w:pPr>
                  <w:r>
                    <w:t>hoort bij maximaal 1 utiliteitsnet</w:t>
                  </w:r>
                </w:p>
              </w:tc>
            </w:tr>
            <w:tr w:rsidR="00924D70" w:rsidRPr="00A25D4D" w14:paraId="219101E6" w14:textId="77777777" w:rsidTr="00B50B58">
              <w:trPr>
                <w:tblHeader/>
                <w:tblCellSpacing w:w="0" w:type="dxa"/>
              </w:trPr>
              <w:tc>
                <w:tcPr>
                  <w:tcW w:w="360" w:type="dxa"/>
                  <w:hideMark/>
                </w:tcPr>
                <w:p w14:paraId="420E2DFE" w14:textId="77777777" w:rsidR="00924D70" w:rsidRPr="00A25D4D" w:rsidRDefault="00924D70" w:rsidP="00924D70">
                  <w:pPr>
                    <w:jc w:val="left"/>
                  </w:pPr>
                  <w:r w:rsidRPr="00A25D4D">
                    <w:t> </w:t>
                  </w:r>
                </w:p>
              </w:tc>
              <w:tc>
                <w:tcPr>
                  <w:tcW w:w="1500" w:type="dxa"/>
                  <w:hideMark/>
                </w:tcPr>
                <w:p w14:paraId="35074297" w14:textId="77777777" w:rsidR="00924D70" w:rsidRPr="00A25D4D" w:rsidRDefault="00924D70" w:rsidP="00924D70">
                  <w:pPr>
                    <w:jc w:val="left"/>
                  </w:pPr>
                  <w:r w:rsidRPr="00A25D4D">
                    <w:t>OCL:</w:t>
                  </w:r>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74CAC268" w14:textId="420156B1" w:rsidR="00924D70" w:rsidRPr="00FF2402" w:rsidRDefault="00924D70" w:rsidP="00FF2402">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9BD414A" w14:textId="77777777" w:rsidR="00924D70" w:rsidRPr="00A25D4D" w:rsidRDefault="00924D70" w:rsidP="008F13CC">
            <w:pPr>
              <w:jc w:val="left"/>
              <w:rPr>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1055ED"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lastRenderedPageBreak/>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6311B125"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trPr>
              <w:tc>
                <w:tcPr>
                  <w:tcW w:w="360" w:type="dxa"/>
                  <w:hideMark/>
                </w:tcPr>
                <w:p w14:paraId="38C5C8E9" w14:textId="77777777" w:rsidR="00EF6C54" w:rsidRPr="00A25D4D" w:rsidRDefault="00EF6C54" w:rsidP="00EF6C54">
                  <w:pPr>
                    <w:jc w:val="left"/>
                  </w:pPr>
                  <w:r w:rsidRPr="00A25D4D">
                    <w:t> </w:t>
                  </w:r>
                </w:p>
              </w:tc>
              <w:tc>
                <w:tcPr>
                  <w:tcW w:w="1500" w:type="dxa"/>
                  <w:hideMark/>
                </w:tcPr>
                <w:p w14:paraId="16B95EC6" w14:textId="77777777" w:rsidR="00EF6C54" w:rsidRPr="00A25D4D" w:rsidRDefault="00EF6C54" w:rsidP="00EF6C54">
                  <w:pPr>
                    <w:jc w:val="left"/>
                  </w:pPr>
                  <w:r w:rsidRPr="00A25D4D">
                    <w:t>Natuurlijke taal:</w:t>
                  </w:r>
                </w:p>
              </w:tc>
              <w:tc>
                <w:tcPr>
                  <w:tcW w:w="0" w:type="auto"/>
                  <w:hideMark/>
                </w:tcPr>
                <w:p w14:paraId="60759A62" w14:textId="77777777" w:rsidR="00EF6C54" w:rsidRPr="00A25D4D" w:rsidRDefault="00EF6C54" w:rsidP="00EF6C54">
                  <w:pPr>
                    <w:jc w:val="left"/>
                  </w:pPr>
                  <w:r>
                    <w:t>hoort bij maximaal 1 utiliteitsnet</w:t>
                  </w:r>
                </w:p>
              </w:tc>
            </w:tr>
            <w:tr w:rsidR="00EF6C54" w:rsidRPr="00A25D4D" w14:paraId="64DE32F2" w14:textId="77777777" w:rsidTr="00B50B58">
              <w:trPr>
                <w:tblHeader/>
                <w:tblCellSpacing w:w="0" w:type="dxa"/>
              </w:trPr>
              <w:tc>
                <w:tcPr>
                  <w:tcW w:w="360" w:type="dxa"/>
                  <w:hideMark/>
                </w:tcPr>
                <w:p w14:paraId="0333E4EB" w14:textId="77777777" w:rsidR="00EF6C54" w:rsidRPr="00A25D4D" w:rsidRDefault="00EF6C54" w:rsidP="00EF6C54">
                  <w:pPr>
                    <w:jc w:val="left"/>
                  </w:pPr>
                  <w:r w:rsidRPr="00A25D4D">
                    <w:t> </w:t>
                  </w:r>
                </w:p>
              </w:tc>
              <w:tc>
                <w:tcPr>
                  <w:tcW w:w="1500" w:type="dxa"/>
                  <w:hideMark/>
                </w:tcPr>
                <w:p w14:paraId="78E1CF67" w14:textId="77777777" w:rsidR="00EF6C54" w:rsidRPr="00A25D4D" w:rsidRDefault="00EF6C54" w:rsidP="00EF6C54">
                  <w:pPr>
                    <w:jc w:val="left"/>
                  </w:pPr>
                  <w:r w:rsidRPr="00A25D4D">
                    <w:t>OCL:</w:t>
                  </w:r>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AA1B18"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7E8FAE9" w14:textId="77777777" w:rsidR="00EF6C54" w:rsidRPr="00A25D4D" w:rsidRDefault="00EF6C54" w:rsidP="008F13CC">
            <w:pPr>
              <w:jc w:val="left"/>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pPr>
            <w:proofErr w:type="spellStart"/>
            <w:r w:rsidRPr="00A25D4D">
              <w:rPr>
                <w:b/>
                <w:bCs/>
              </w:rPr>
              <w:t>Constraint</w:t>
            </w:r>
            <w:proofErr w:type="spellEnd"/>
            <w:r w:rsidRPr="00A25D4D">
              <w:rPr>
                <w:b/>
                <w:bCs/>
              </w:rPr>
              <w:t xml:space="preserve">: </w:t>
            </w:r>
            <w:r w:rsidRPr="006B3319">
              <w:rPr>
                <w:b/>
                <w:bCs/>
              </w:rPr>
              <w:t>LabelMax40Karakters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trPr>
              <w:tc>
                <w:tcPr>
                  <w:tcW w:w="360" w:type="dxa"/>
                  <w:hideMark/>
                </w:tcPr>
                <w:p w14:paraId="550674FA" w14:textId="77777777" w:rsidR="006B3319" w:rsidRPr="00A25D4D" w:rsidRDefault="006B3319" w:rsidP="006B3319">
                  <w:pPr>
                    <w:jc w:val="left"/>
                  </w:pPr>
                  <w:r w:rsidRPr="00A25D4D">
                    <w:t> </w:t>
                  </w:r>
                </w:p>
              </w:tc>
              <w:tc>
                <w:tcPr>
                  <w:tcW w:w="1500" w:type="dxa"/>
                  <w:hideMark/>
                </w:tcPr>
                <w:p w14:paraId="73C27C60" w14:textId="77777777" w:rsidR="006B3319" w:rsidRPr="00A25D4D" w:rsidRDefault="006B3319" w:rsidP="006B3319">
                  <w:pPr>
                    <w:jc w:val="left"/>
                  </w:pPr>
                  <w:r w:rsidRPr="00A25D4D">
                    <w:t>Natuurlijke taal:</w:t>
                  </w:r>
                </w:p>
              </w:tc>
              <w:tc>
                <w:tcPr>
                  <w:tcW w:w="0" w:type="auto"/>
                  <w:hideMark/>
                </w:tcPr>
                <w:p w14:paraId="072A5BC0" w14:textId="2BFA857A" w:rsidR="006B3319" w:rsidRPr="00A25D4D" w:rsidRDefault="006B3319" w:rsidP="006B3319">
                  <w:pPr>
                    <w:jc w:val="left"/>
                  </w:pPr>
                  <w:r>
                    <w:t>Label heeft maximaal 40 karakters</w:t>
                  </w:r>
                </w:p>
              </w:tc>
            </w:tr>
            <w:tr w:rsidR="006B3319" w:rsidRPr="00A25D4D" w14:paraId="2A5F2626" w14:textId="77777777" w:rsidTr="00B50B58">
              <w:trPr>
                <w:tblHeader/>
                <w:tblCellSpacing w:w="0" w:type="dxa"/>
              </w:trPr>
              <w:tc>
                <w:tcPr>
                  <w:tcW w:w="360" w:type="dxa"/>
                  <w:hideMark/>
                </w:tcPr>
                <w:p w14:paraId="6B1FAFA7" w14:textId="77777777" w:rsidR="006B3319" w:rsidRPr="00A25D4D" w:rsidRDefault="006B3319" w:rsidP="006B3319">
                  <w:pPr>
                    <w:jc w:val="left"/>
                  </w:pPr>
                  <w:r w:rsidRPr="00A25D4D">
                    <w:t> </w:t>
                  </w:r>
                </w:p>
              </w:tc>
              <w:tc>
                <w:tcPr>
                  <w:tcW w:w="1500" w:type="dxa"/>
                  <w:hideMark/>
                </w:tcPr>
                <w:p w14:paraId="39A29C92" w14:textId="77777777" w:rsidR="006B3319" w:rsidRPr="00A25D4D" w:rsidRDefault="006B3319" w:rsidP="006B3319">
                  <w:pPr>
                    <w:jc w:val="left"/>
                  </w:pPr>
                  <w:r w:rsidRPr="00A25D4D">
                    <w:t>OCL:</w:t>
                  </w:r>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rFonts w:ascii="Calibri" w:hAnsi="Calibri" w:cs="Calibri"/>
                      <w:sz w:val="20"/>
                      <w:szCs w:val="20"/>
                    </w:rPr>
                  </w:pPr>
                  <w:proofErr w:type="spellStart"/>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p>
                <w:p w14:paraId="4C63C3E6" w14:textId="285C87D9" w:rsidR="006B3319" w:rsidRPr="00A25D4D" w:rsidRDefault="006B3319" w:rsidP="006B3319">
                  <w:pPr>
                    <w:jc w:val="left"/>
                  </w:pPr>
                  <w:proofErr w:type="spellStart"/>
                  <w:r w:rsidRPr="006B3319">
                    <w:rPr>
                      <w:rFonts w:ascii="Calibri" w:hAnsi="Calibri" w:cs="Calibri"/>
                      <w:sz w:val="20"/>
                      <w:szCs w:val="20"/>
                    </w:rPr>
                    <w:t>self.label.size</w:t>
                  </w:r>
                  <w:proofErr w:type="spellEnd"/>
                  <w:r w:rsidRPr="006B3319">
                    <w:rPr>
                      <w:rFonts w:ascii="Calibri" w:hAnsi="Calibri" w:cs="Calibri"/>
                      <w:sz w:val="20"/>
                      <w:szCs w:val="20"/>
                    </w:rPr>
                    <w:t xml:space="preserve">() </w:t>
                  </w:r>
                  <w:r w:rsidR="00422E39">
                    <w:rPr>
                      <w:rFonts w:ascii="Calibri" w:hAnsi="Calibri" w:cs="Calibri"/>
                      <w:sz w:val="20"/>
                      <w:szCs w:val="20"/>
                    </w:rPr>
                    <w:t>&lt;</w:t>
                  </w:r>
                  <w:r w:rsidRPr="006B3319">
                    <w:rPr>
                      <w:rFonts w:ascii="Calibri" w:hAnsi="Calibri" w:cs="Calibri"/>
                      <w:sz w:val="20"/>
                      <w:szCs w:val="20"/>
                    </w:rPr>
                    <w:t>= 40</w:t>
                  </w:r>
                </w:p>
              </w:tc>
            </w:tr>
          </w:tbl>
          <w:p w14:paraId="36F85DD6" w14:textId="77777777" w:rsidR="006B3319" w:rsidRPr="00A25D4D" w:rsidRDefault="006B3319" w:rsidP="008F13CC">
            <w:pPr>
              <w:jc w:val="left"/>
              <w:rPr>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lastRenderedPageBreak/>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p>
                <w:p w14:paraId="2920CF9C"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Een leidingelement kan zowel betrekking hebben op ondergrondse als op bovengrondse delen van het net.</w:t>
                  </w:r>
                </w:p>
                <w:p w14:paraId="6AC95F93"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p>
                <w:p w14:paraId="5C8B5DA9" w14:textId="6416A630" w:rsidR="00C0190C" w:rsidRPr="00A25D4D" w:rsidRDefault="00C0190C" w:rsidP="008F13CC">
                  <w:pPr>
                    <w:jc w:val="left"/>
                  </w:pPr>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53F2663D"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trPr>
              <w:tc>
                <w:tcPr>
                  <w:tcW w:w="360" w:type="dxa"/>
                  <w:hideMark/>
                </w:tcPr>
                <w:p w14:paraId="7CD01E34" w14:textId="77777777" w:rsidR="004707A8" w:rsidRPr="00A25D4D" w:rsidRDefault="004707A8" w:rsidP="004707A8">
                  <w:pPr>
                    <w:jc w:val="left"/>
                  </w:pPr>
                  <w:r w:rsidRPr="00A25D4D">
                    <w:t> </w:t>
                  </w:r>
                </w:p>
              </w:tc>
              <w:tc>
                <w:tcPr>
                  <w:tcW w:w="1500" w:type="dxa"/>
                  <w:hideMark/>
                </w:tcPr>
                <w:p w14:paraId="5723B331" w14:textId="77777777" w:rsidR="004707A8" w:rsidRPr="00A25D4D" w:rsidRDefault="004707A8" w:rsidP="004707A8">
                  <w:pPr>
                    <w:jc w:val="left"/>
                  </w:pPr>
                  <w:r w:rsidRPr="00A25D4D">
                    <w:t>Type:</w:t>
                  </w:r>
                </w:p>
              </w:tc>
              <w:tc>
                <w:tcPr>
                  <w:tcW w:w="0" w:type="auto"/>
                  <w:hideMark/>
                </w:tcPr>
                <w:p w14:paraId="0F9E33D9" w14:textId="77777777" w:rsidR="004707A8" w:rsidRPr="00A25D4D" w:rsidRDefault="004707A8" w:rsidP="004707A8">
                  <w:pPr>
                    <w:jc w:val="left"/>
                  </w:pPr>
                  <w:r w:rsidRPr="00A25D4D">
                    <w:t>NEN3610ID</w:t>
                  </w:r>
                </w:p>
              </w:tc>
            </w:tr>
            <w:tr w:rsidR="004707A8" w:rsidRPr="00A25D4D" w14:paraId="0E561AD3" w14:textId="77777777" w:rsidTr="004707A8">
              <w:trPr>
                <w:tblHeader/>
                <w:tblCellSpacing w:w="0" w:type="dxa"/>
              </w:trPr>
              <w:tc>
                <w:tcPr>
                  <w:tcW w:w="360" w:type="dxa"/>
                  <w:hideMark/>
                </w:tcPr>
                <w:p w14:paraId="4DA1A0A3" w14:textId="77777777" w:rsidR="004707A8" w:rsidRPr="00A25D4D" w:rsidRDefault="004707A8" w:rsidP="004707A8">
                  <w:pPr>
                    <w:jc w:val="left"/>
                  </w:pPr>
                  <w:r w:rsidRPr="00A25D4D">
                    <w:t> </w:t>
                  </w:r>
                </w:p>
              </w:tc>
              <w:tc>
                <w:tcPr>
                  <w:tcW w:w="1500" w:type="dxa"/>
                  <w:hideMark/>
                </w:tcPr>
                <w:p w14:paraId="4C9C69D3" w14:textId="77777777" w:rsidR="004707A8" w:rsidRPr="00A25D4D" w:rsidRDefault="004707A8" w:rsidP="004707A8">
                  <w:pPr>
                    <w:jc w:val="left"/>
                  </w:pPr>
                  <w:r w:rsidRPr="00A25D4D">
                    <w:t>Naam</w:t>
                  </w:r>
                </w:p>
              </w:tc>
              <w:tc>
                <w:tcPr>
                  <w:tcW w:w="0" w:type="auto"/>
                  <w:hideMark/>
                </w:tcPr>
                <w:p w14:paraId="2794B0F9" w14:textId="77777777" w:rsidR="004707A8" w:rsidRPr="00A25D4D" w:rsidRDefault="004707A8" w:rsidP="004707A8">
                  <w:pPr>
                    <w:jc w:val="left"/>
                  </w:pPr>
                </w:p>
              </w:tc>
            </w:tr>
            <w:tr w:rsidR="004707A8" w:rsidRPr="00A25D4D" w14:paraId="371A3E54" w14:textId="77777777" w:rsidTr="004707A8">
              <w:trPr>
                <w:tblHeader/>
                <w:tblCellSpacing w:w="0" w:type="dxa"/>
              </w:trPr>
              <w:tc>
                <w:tcPr>
                  <w:tcW w:w="360" w:type="dxa"/>
                  <w:hideMark/>
                </w:tcPr>
                <w:p w14:paraId="184FC661" w14:textId="77777777" w:rsidR="004707A8" w:rsidRPr="00A25D4D" w:rsidRDefault="004707A8" w:rsidP="004707A8">
                  <w:pPr>
                    <w:jc w:val="left"/>
                  </w:pPr>
                  <w:r w:rsidRPr="00A25D4D">
                    <w:t> </w:t>
                  </w:r>
                </w:p>
              </w:tc>
              <w:tc>
                <w:tcPr>
                  <w:tcW w:w="1500" w:type="dxa"/>
                  <w:hideMark/>
                </w:tcPr>
                <w:p w14:paraId="477A33C8" w14:textId="77777777" w:rsidR="004707A8" w:rsidRPr="00A25D4D" w:rsidRDefault="004707A8" w:rsidP="004707A8">
                  <w:pPr>
                    <w:jc w:val="left"/>
                  </w:pPr>
                  <w:r w:rsidRPr="00A25D4D">
                    <w:t>Definitie:</w:t>
                  </w:r>
                </w:p>
              </w:tc>
              <w:tc>
                <w:tcPr>
                  <w:tcW w:w="0" w:type="auto"/>
                  <w:hideMark/>
                </w:tcPr>
                <w:p w14:paraId="36215081"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1B57B6CF" w14:textId="77777777" w:rsidTr="004707A8">
              <w:trPr>
                <w:tblHeader/>
                <w:tblCellSpacing w:w="0" w:type="dxa"/>
              </w:trPr>
              <w:tc>
                <w:tcPr>
                  <w:tcW w:w="360" w:type="dxa"/>
                  <w:hideMark/>
                </w:tcPr>
                <w:p w14:paraId="04D5F1B7" w14:textId="77777777" w:rsidR="004707A8" w:rsidRPr="00A25D4D" w:rsidRDefault="004707A8" w:rsidP="004707A8">
                  <w:pPr>
                    <w:jc w:val="left"/>
                  </w:pPr>
                  <w:r w:rsidRPr="00A25D4D">
                    <w:t> </w:t>
                  </w:r>
                </w:p>
              </w:tc>
              <w:tc>
                <w:tcPr>
                  <w:tcW w:w="1500" w:type="dxa"/>
                  <w:hideMark/>
                </w:tcPr>
                <w:p w14:paraId="1EA69AC0"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788B8419" w14:textId="77777777" w:rsidR="004707A8" w:rsidRPr="00A25D4D" w:rsidRDefault="004707A8" w:rsidP="004707A8">
                  <w:pPr>
                    <w:jc w:val="left"/>
                  </w:pPr>
                  <w:r w:rsidRPr="00A25D4D">
                    <w:t>0..1</w:t>
                  </w:r>
                </w:p>
              </w:tc>
            </w:tr>
          </w:tbl>
          <w:p w14:paraId="0F0CE344" w14:textId="77777777" w:rsidR="004707A8" w:rsidRPr="00A25D4D" w:rsidRDefault="004707A8" w:rsidP="004707A8">
            <w:pPr>
              <w:jc w:val="left"/>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lastRenderedPageBreak/>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pPr>
            <w:proofErr w:type="spellStart"/>
            <w:r w:rsidRPr="00A25D4D">
              <w:rPr>
                <w:b/>
                <w:bCs/>
              </w:rPr>
              <w:t>Constraint</w:t>
            </w:r>
            <w:proofErr w:type="spellEnd"/>
            <w:r w:rsidRPr="00A25D4D">
              <w:rPr>
                <w:b/>
                <w:bCs/>
              </w:rPr>
              <w:t xml:space="preserve">: </w:t>
            </w:r>
            <w:proofErr w:type="spellStart"/>
            <w:r w:rsidRPr="003D6A25">
              <w:rPr>
                <w:b/>
                <w:bCs/>
              </w:rPr>
              <w:t>SymboolAfsluiterRotatiehoekVerplicht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trPr>
              <w:tc>
                <w:tcPr>
                  <w:tcW w:w="360" w:type="dxa"/>
                  <w:hideMark/>
                </w:tcPr>
                <w:p w14:paraId="357172EC" w14:textId="77777777" w:rsidR="003D6A25" w:rsidRPr="00A25D4D" w:rsidRDefault="003D6A25" w:rsidP="003D6A25">
                  <w:pPr>
                    <w:jc w:val="left"/>
                  </w:pPr>
                  <w:r w:rsidRPr="00A25D4D">
                    <w:t> </w:t>
                  </w:r>
                </w:p>
              </w:tc>
              <w:tc>
                <w:tcPr>
                  <w:tcW w:w="1500" w:type="dxa"/>
                  <w:hideMark/>
                </w:tcPr>
                <w:p w14:paraId="5C52A817" w14:textId="77777777" w:rsidR="003D6A25" w:rsidRPr="00A25D4D" w:rsidRDefault="003D6A25" w:rsidP="003D6A25">
                  <w:pPr>
                    <w:jc w:val="left"/>
                  </w:pPr>
                  <w:r w:rsidRPr="00A25D4D">
                    <w:t>Natuurlijke taal:</w:t>
                  </w:r>
                </w:p>
              </w:tc>
              <w:tc>
                <w:tcPr>
                  <w:tcW w:w="0" w:type="auto"/>
                  <w:hideMark/>
                </w:tcPr>
                <w:p w14:paraId="530D223F" w14:textId="77777777" w:rsidR="003D6A25" w:rsidRDefault="003D6A25" w:rsidP="003D6A25">
                  <w:pPr>
                    <w:jc w:val="left"/>
                  </w:pPr>
                  <w:r>
                    <w:t>Als het symbool is afsluiter dan is de rotatiehoek verplicht.</w:t>
                  </w:r>
                </w:p>
                <w:p w14:paraId="055CB41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p>
                <w:p w14:paraId="388FD593" w14:textId="5F336DEE" w:rsidR="003D6A25" w:rsidRPr="003D6A25" w:rsidRDefault="003D6A25" w:rsidP="00FF2402">
                  <w:pPr>
                    <w:jc w:val="left"/>
                    <w:rPr>
                      <w:rFonts w:ascii="Calibri" w:hAnsi="Calibri" w:cs="Calibri"/>
                      <w:sz w:val="20"/>
                      <w:szCs w:val="20"/>
                    </w:rPr>
                  </w:pPr>
                  <w:proofErr w:type="spellStart"/>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p>
                <w:p w14:paraId="010145D8"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p>
                <w:p w14:paraId="28E10FFD"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p>
                <w:p w14:paraId="5D2F304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p>
                <w:p w14:paraId="765D0C0B"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p>
                <w:p w14:paraId="274C2693" w14:textId="77777777" w:rsidR="003D6A25" w:rsidRDefault="003D6A25" w:rsidP="003D6A25">
                  <w:pPr>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p>
                <w:p w14:paraId="6A076AD2" w14:textId="06C3F9A0" w:rsidR="003D6A25" w:rsidRPr="00A25D4D" w:rsidRDefault="003D6A25" w:rsidP="003D6A25">
                  <w:pPr>
                    <w:jc w:val="left"/>
                  </w:pPr>
                </w:p>
              </w:tc>
            </w:tr>
            <w:tr w:rsidR="003D6A25" w:rsidRPr="00A25D4D" w14:paraId="3C988D0A" w14:textId="77777777" w:rsidTr="00B50B58">
              <w:trPr>
                <w:tblHeader/>
                <w:tblCellSpacing w:w="0" w:type="dxa"/>
              </w:trPr>
              <w:tc>
                <w:tcPr>
                  <w:tcW w:w="360" w:type="dxa"/>
                  <w:hideMark/>
                </w:tcPr>
                <w:p w14:paraId="611D7D1C" w14:textId="77777777" w:rsidR="003D6A25" w:rsidRPr="00A25D4D" w:rsidRDefault="003D6A25" w:rsidP="003D6A25">
                  <w:pPr>
                    <w:jc w:val="left"/>
                  </w:pPr>
                  <w:r w:rsidRPr="00A25D4D">
                    <w:t> </w:t>
                  </w:r>
                </w:p>
              </w:tc>
              <w:tc>
                <w:tcPr>
                  <w:tcW w:w="1500" w:type="dxa"/>
                  <w:hideMark/>
                </w:tcPr>
                <w:p w14:paraId="43558DD0" w14:textId="77777777" w:rsidR="003D6A25" w:rsidRPr="00A25D4D" w:rsidRDefault="003D6A25" w:rsidP="003D6A25">
                  <w:pPr>
                    <w:jc w:val="left"/>
                  </w:pPr>
                  <w:r w:rsidRPr="00A25D4D">
                    <w:t>OCL:</w:t>
                  </w:r>
                </w:p>
              </w:tc>
              <w:tc>
                <w:tcPr>
                  <w:tcW w:w="0" w:type="auto"/>
                  <w:hideMark/>
                </w:tcPr>
                <w:p w14:paraId="442E3AF4" w14:textId="30AE66B0" w:rsidR="003D6A25" w:rsidRPr="00A25D4D" w:rsidRDefault="003D6A25" w:rsidP="00FF2402">
                  <w:pPr>
                    <w:autoSpaceDE w:val="0"/>
                    <w:autoSpaceDN w:val="0"/>
                    <w:adjustRightInd w:val="0"/>
                    <w:spacing w:after="80" w:line="240" w:lineRule="auto"/>
                    <w:jc w:val="left"/>
                  </w:pPr>
                  <w:r w:rsidRPr="003D6A25">
                    <w:rPr>
                      <w:rFonts w:ascii="Calibri" w:hAnsi="Calibri" w:cs="Calibri"/>
                      <w:sz w:val="20"/>
                      <w:szCs w:val="20"/>
                    </w:rPr>
                    <w:t>Wordt niet in OCL uitgedrukt</w:t>
                  </w:r>
                  <w:r>
                    <w:rPr>
                      <w:rFonts w:ascii="Calibri" w:hAnsi="Calibri" w:cs="Calibri"/>
                      <w:sz w:val="20"/>
                      <w:szCs w:val="20"/>
                    </w:rPr>
                    <w:t>.</w:t>
                  </w:r>
                </w:p>
              </w:tc>
            </w:tr>
          </w:tbl>
          <w:p w14:paraId="3D888431" w14:textId="77777777" w:rsidR="003D6A25" w:rsidRPr="00A25D4D" w:rsidRDefault="003D6A25" w:rsidP="008F13CC">
            <w:pPr>
              <w:jc w:val="left"/>
              <w:rPr>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lastRenderedPageBreak/>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lastRenderedPageBreak/>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87228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26FF9628"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trPr>
              <w:tc>
                <w:tcPr>
                  <w:tcW w:w="360" w:type="dxa"/>
                  <w:hideMark/>
                </w:tcPr>
                <w:p w14:paraId="36303E65" w14:textId="77777777" w:rsidR="00EF6C54" w:rsidRPr="00A25D4D" w:rsidRDefault="00EF6C54" w:rsidP="00EF6C54">
                  <w:pPr>
                    <w:jc w:val="left"/>
                  </w:pPr>
                  <w:r w:rsidRPr="00A25D4D">
                    <w:lastRenderedPageBreak/>
                    <w:t> </w:t>
                  </w:r>
                </w:p>
              </w:tc>
              <w:tc>
                <w:tcPr>
                  <w:tcW w:w="1500" w:type="dxa"/>
                  <w:hideMark/>
                </w:tcPr>
                <w:p w14:paraId="73D67591" w14:textId="77777777" w:rsidR="00EF6C54" w:rsidRPr="00A25D4D" w:rsidRDefault="00EF6C54" w:rsidP="00EF6C54">
                  <w:pPr>
                    <w:jc w:val="left"/>
                  </w:pPr>
                  <w:r w:rsidRPr="00A25D4D">
                    <w:t>Natuurlijke taal:</w:t>
                  </w:r>
                </w:p>
              </w:tc>
              <w:tc>
                <w:tcPr>
                  <w:tcW w:w="0" w:type="auto"/>
                  <w:hideMark/>
                </w:tcPr>
                <w:p w14:paraId="05692375" w14:textId="77777777" w:rsidR="00EF6C54" w:rsidRPr="00A25D4D" w:rsidRDefault="00EF6C54" w:rsidP="00EF6C54">
                  <w:pPr>
                    <w:jc w:val="left"/>
                  </w:pPr>
                  <w:r>
                    <w:t>hoort bij maximaal 1 utiliteitsnet</w:t>
                  </w:r>
                </w:p>
              </w:tc>
            </w:tr>
            <w:tr w:rsidR="00EF6C54" w:rsidRPr="00A25D4D" w14:paraId="15E5ABD1" w14:textId="77777777" w:rsidTr="00B50B58">
              <w:trPr>
                <w:tblHeader/>
                <w:tblCellSpacing w:w="0" w:type="dxa"/>
              </w:trPr>
              <w:tc>
                <w:tcPr>
                  <w:tcW w:w="360" w:type="dxa"/>
                  <w:hideMark/>
                </w:tcPr>
                <w:p w14:paraId="6AE0B50C" w14:textId="77777777" w:rsidR="00EF6C54" w:rsidRPr="00A25D4D" w:rsidRDefault="00EF6C54" w:rsidP="00EF6C54">
                  <w:pPr>
                    <w:jc w:val="left"/>
                  </w:pPr>
                  <w:r w:rsidRPr="00A25D4D">
                    <w:t> </w:t>
                  </w:r>
                </w:p>
              </w:tc>
              <w:tc>
                <w:tcPr>
                  <w:tcW w:w="1500" w:type="dxa"/>
                  <w:hideMark/>
                </w:tcPr>
                <w:p w14:paraId="498E76C9" w14:textId="77777777" w:rsidR="00EF6C54" w:rsidRPr="00A25D4D" w:rsidRDefault="00EF6C54" w:rsidP="00EF6C54">
                  <w:pPr>
                    <w:jc w:val="left"/>
                  </w:pPr>
                  <w:r w:rsidRPr="00A25D4D">
                    <w:t>OCL:</w:t>
                  </w:r>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01A240B"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BFF527D" w14:textId="77777777" w:rsidR="00EF6C54" w:rsidRPr="00A25D4D" w:rsidRDefault="00EF6C54" w:rsidP="008F13CC">
            <w:pPr>
              <w:jc w:val="left"/>
            </w:pPr>
          </w:p>
        </w:tc>
      </w:tr>
    </w:tbl>
    <w:p w14:paraId="2516408A" w14:textId="77777777" w:rsidR="00C0190C" w:rsidRPr="00A25D4D" w:rsidRDefault="00C0190C" w:rsidP="008F13CC">
      <w:pPr>
        <w:pStyle w:val="Kop5"/>
        <w:jc w:val="left"/>
        <w:rPr>
          <w:sz w:val="16"/>
          <w:szCs w:val="16"/>
        </w:rPr>
      </w:pPr>
      <w:r w:rsidRPr="00A25D4D">
        <w:rPr>
          <w:sz w:val="16"/>
          <w:szCs w:val="16"/>
        </w:rPr>
        <w:lastRenderedPageBreak/>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ECE5E85"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0860624B"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trPr>
              <w:tc>
                <w:tcPr>
                  <w:tcW w:w="360" w:type="dxa"/>
                  <w:hideMark/>
                </w:tcPr>
                <w:p w14:paraId="74A78446" w14:textId="77777777" w:rsidR="00EF6C54" w:rsidRPr="00A25D4D" w:rsidRDefault="00EF6C54" w:rsidP="00EF6C54">
                  <w:pPr>
                    <w:jc w:val="left"/>
                  </w:pPr>
                  <w:r w:rsidRPr="00A25D4D">
                    <w:t> </w:t>
                  </w:r>
                </w:p>
              </w:tc>
              <w:tc>
                <w:tcPr>
                  <w:tcW w:w="1500" w:type="dxa"/>
                  <w:hideMark/>
                </w:tcPr>
                <w:p w14:paraId="598A7800" w14:textId="77777777" w:rsidR="00EF6C54" w:rsidRPr="00A25D4D" w:rsidRDefault="00EF6C54" w:rsidP="00EF6C54">
                  <w:pPr>
                    <w:jc w:val="left"/>
                  </w:pPr>
                  <w:r w:rsidRPr="00A25D4D">
                    <w:t>Natuurlijke taal:</w:t>
                  </w:r>
                </w:p>
              </w:tc>
              <w:tc>
                <w:tcPr>
                  <w:tcW w:w="0" w:type="auto"/>
                  <w:hideMark/>
                </w:tcPr>
                <w:p w14:paraId="302A7A88" w14:textId="77777777" w:rsidR="00EF6C54" w:rsidRPr="00A25D4D" w:rsidRDefault="00EF6C54" w:rsidP="00EF6C54">
                  <w:pPr>
                    <w:jc w:val="left"/>
                  </w:pPr>
                  <w:r>
                    <w:t>hoort bij maximaal 1 utiliteitsnet</w:t>
                  </w:r>
                </w:p>
              </w:tc>
            </w:tr>
            <w:tr w:rsidR="00EF6C54" w:rsidRPr="00A25D4D" w14:paraId="1A90E829" w14:textId="77777777" w:rsidTr="00B50B58">
              <w:trPr>
                <w:tblHeader/>
                <w:tblCellSpacing w:w="0" w:type="dxa"/>
              </w:trPr>
              <w:tc>
                <w:tcPr>
                  <w:tcW w:w="360" w:type="dxa"/>
                  <w:hideMark/>
                </w:tcPr>
                <w:p w14:paraId="1784A501" w14:textId="77777777" w:rsidR="00EF6C54" w:rsidRPr="00A25D4D" w:rsidRDefault="00EF6C54" w:rsidP="00EF6C54">
                  <w:pPr>
                    <w:jc w:val="left"/>
                  </w:pPr>
                  <w:r w:rsidRPr="00A25D4D">
                    <w:t> </w:t>
                  </w:r>
                </w:p>
              </w:tc>
              <w:tc>
                <w:tcPr>
                  <w:tcW w:w="1500" w:type="dxa"/>
                  <w:hideMark/>
                </w:tcPr>
                <w:p w14:paraId="56BAC452" w14:textId="77777777" w:rsidR="00EF6C54" w:rsidRPr="00A25D4D" w:rsidRDefault="00EF6C54" w:rsidP="00EF6C54">
                  <w:pPr>
                    <w:jc w:val="left"/>
                  </w:pPr>
                  <w:r w:rsidRPr="00A25D4D">
                    <w:t>OCL:</w:t>
                  </w:r>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5B98E3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EB2DA50" w14:textId="77777777" w:rsidR="00EF6C54" w:rsidRPr="00A25D4D" w:rsidRDefault="00EF6C54" w:rsidP="008F13CC">
            <w:pPr>
              <w:jc w:val="left"/>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lastRenderedPageBreak/>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2F949FB5" w:rsidR="00C0190C" w:rsidRPr="00A25D4D" w:rsidRDefault="00FE4B2F" w:rsidP="008F13CC">
                  <w:pPr>
                    <w:jc w:val="left"/>
                  </w:pPr>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lastRenderedPageBreak/>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lastRenderedPageBreak/>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trPr>
              <w:tc>
                <w:tcPr>
                  <w:tcW w:w="360" w:type="dxa"/>
                </w:tcPr>
                <w:p w14:paraId="6D6D4485" w14:textId="77777777" w:rsidR="007C67BF" w:rsidRPr="00A25D4D" w:rsidRDefault="007C67BF" w:rsidP="008F13CC">
                  <w:pPr>
                    <w:jc w:val="left"/>
                  </w:pPr>
                </w:p>
              </w:tc>
              <w:tc>
                <w:tcPr>
                  <w:tcW w:w="1500" w:type="dxa"/>
                </w:tcPr>
                <w:p w14:paraId="13EA8C91" w14:textId="712C0572" w:rsidR="007C67BF" w:rsidRPr="00A25D4D" w:rsidRDefault="007C67BF" w:rsidP="008F13CC">
                  <w:pPr>
                    <w:jc w:val="left"/>
                  </w:pPr>
                  <w:r>
                    <w:t>Definitie:</w:t>
                  </w:r>
                </w:p>
              </w:tc>
              <w:tc>
                <w:tcPr>
                  <w:tcW w:w="0" w:type="auto"/>
                </w:tcPr>
                <w:p w14:paraId="281F6008" w14:textId="22A8CBD7" w:rsidR="007C67BF" w:rsidRPr="007C67BF" w:rsidRDefault="007C67BF" w:rsidP="00FF2402">
                  <w:pPr>
                    <w:autoSpaceDE w:val="0"/>
                    <w:autoSpaceDN w:val="0"/>
                    <w:adjustRightInd w:val="0"/>
                    <w:spacing w:after="80" w:line="240" w:lineRule="auto"/>
                    <w:jc w:val="left"/>
                  </w:pPr>
                  <w:r w:rsidRPr="00FF2402">
                    <w:t>Het type product dat wordt getransporteerd.</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lastRenderedPageBreak/>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5ADE9E8"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D48411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trPr>
              <w:tc>
                <w:tcPr>
                  <w:tcW w:w="360" w:type="dxa"/>
                  <w:hideMark/>
                </w:tcPr>
                <w:p w14:paraId="37F5F722" w14:textId="77777777" w:rsidR="00EF6C54" w:rsidRPr="00A25D4D" w:rsidRDefault="00EF6C54" w:rsidP="00EF6C54">
                  <w:pPr>
                    <w:jc w:val="left"/>
                  </w:pPr>
                  <w:r w:rsidRPr="00A25D4D">
                    <w:t> </w:t>
                  </w:r>
                </w:p>
              </w:tc>
              <w:tc>
                <w:tcPr>
                  <w:tcW w:w="1500" w:type="dxa"/>
                  <w:hideMark/>
                </w:tcPr>
                <w:p w14:paraId="72169CC7" w14:textId="77777777" w:rsidR="00EF6C54" w:rsidRPr="00A25D4D" w:rsidRDefault="00EF6C54" w:rsidP="00EF6C54">
                  <w:pPr>
                    <w:jc w:val="left"/>
                  </w:pPr>
                  <w:r w:rsidRPr="00A25D4D">
                    <w:t>Natuurlijke taal:</w:t>
                  </w:r>
                </w:p>
              </w:tc>
              <w:tc>
                <w:tcPr>
                  <w:tcW w:w="0" w:type="auto"/>
                  <w:hideMark/>
                </w:tcPr>
                <w:p w14:paraId="68897ECB" w14:textId="77777777" w:rsidR="00EF6C54" w:rsidRPr="00A25D4D" w:rsidRDefault="00EF6C54" w:rsidP="00EF6C54">
                  <w:pPr>
                    <w:jc w:val="left"/>
                  </w:pPr>
                  <w:r>
                    <w:t>hoort bij maximaal 1 utiliteitsnet</w:t>
                  </w:r>
                </w:p>
              </w:tc>
            </w:tr>
            <w:tr w:rsidR="00EF6C54" w:rsidRPr="00A25D4D" w14:paraId="410F22A9" w14:textId="77777777" w:rsidTr="00B50B58">
              <w:trPr>
                <w:tblHeader/>
                <w:tblCellSpacing w:w="0" w:type="dxa"/>
              </w:trPr>
              <w:tc>
                <w:tcPr>
                  <w:tcW w:w="360" w:type="dxa"/>
                  <w:hideMark/>
                </w:tcPr>
                <w:p w14:paraId="010A2907" w14:textId="77777777" w:rsidR="00EF6C54" w:rsidRPr="00A25D4D" w:rsidRDefault="00EF6C54" w:rsidP="00EF6C54">
                  <w:pPr>
                    <w:jc w:val="left"/>
                  </w:pPr>
                  <w:r w:rsidRPr="00A25D4D">
                    <w:t> </w:t>
                  </w:r>
                </w:p>
              </w:tc>
              <w:tc>
                <w:tcPr>
                  <w:tcW w:w="1500" w:type="dxa"/>
                  <w:hideMark/>
                </w:tcPr>
                <w:p w14:paraId="7DD496EE" w14:textId="77777777" w:rsidR="00EF6C54" w:rsidRPr="00A25D4D" w:rsidRDefault="00EF6C54" w:rsidP="00EF6C54">
                  <w:pPr>
                    <w:jc w:val="left"/>
                  </w:pPr>
                  <w:r w:rsidRPr="00A25D4D">
                    <w:t>OCL:</w:t>
                  </w:r>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A416E4"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3CAF079" w14:textId="77777777" w:rsidR="00EF6C54" w:rsidRPr="00A25D4D" w:rsidRDefault="00EF6C54" w:rsidP="008F13CC">
            <w:pPr>
              <w:jc w:val="left"/>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0EC40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356A7DE"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trPr>
              <w:tc>
                <w:tcPr>
                  <w:tcW w:w="360" w:type="dxa"/>
                  <w:hideMark/>
                </w:tcPr>
                <w:p w14:paraId="3E72C73D" w14:textId="77777777" w:rsidR="00A92388" w:rsidRPr="00A25D4D" w:rsidRDefault="00A92388" w:rsidP="00A92388">
                  <w:pPr>
                    <w:jc w:val="left"/>
                  </w:pPr>
                  <w:r w:rsidRPr="00A25D4D">
                    <w:t> </w:t>
                  </w:r>
                </w:p>
              </w:tc>
              <w:tc>
                <w:tcPr>
                  <w:tcW w:w="1500" w:type="dxa"/>
                  <w:hideMark/>
                </w:tcPr>
                <w:p w14:paraId="545255F6" w14:textId="77777777" w:rsidR="00A92388" w:rsidRPr="00A25D4D" w:rsidRDefault="00A92388" w:rsidP="00A92388">
                  <w:pPr>
                    <w:jc w:val="left"/>
                  </w:pPr>
                  <w:r w:rsidRPr="00A25D4D">
                    <w:t>Natuurlijke taal:</w:t>
                  </w:r>
                </w:p>
              </w:tc>
              <w:tc>
                <w:tcPr>
                  <w:tcW w:w="0" w:type="auto"/>
                  <w:hideMark/>
                </w:tcPr>
                <w:p w14:paraId="75B8A04C" w14:textId="77777777" w:rsidR="00A92388" w:rsidRPr="00A25D4D" w:rsidRDefault="00A92388" w:rsidP="00A92388">
                  <w:pPr>
                    <w:jc w:val="left"/>
                  </w:pPr>
                  <w:r>
                    <w:t>hoort bij maximaal 1 utiliteitsnet</w:t>
                  </w:r>
                </w:p>
              </w:tc>
            </w:tr>
            <w:tr w:rsidR="00A92388" w:rsidRPr="00A25D4D" w14:paraId="7010B4D7" w14:textId="77777777" w:rsidTr="00B50B58">
              <w:trPr>
                <w:tblHeader/>
                <w:tblCellSpacing w:w="0" w:type="dxa"/>
              </w:trPr>
              <w:tc>
                <w:tcPr>
                  <w:tcW w:w="360" w:type="dxa"/>
                  <w:hideMark/>
                </w:tcPr>
                <w:p w14:paraId="2A62DBD5" w14:textId="77777777" w:rsidR="00A92388" w:rsidRPr="00A25D4D" w:rsidRDefault="00A92388" w:rsidP="00A92388">
                  <w:pPr>
                    <w:jc w:val="left"/>
                  </w:pPr>
                  <w:r w:rsidRPr="00A25D4D">
                    <w:t> </w:t>
                  </w:r>
                </w:p>
              </w:tc>
              <w:tc>
                <w:tcPr>
                  <w:tcW w:w="1500" w:type="dxa"/>
                  <w:hideMark/>
                </w:tcPr>
                <w:p w14:paraId="2D983247" w14:textId="77777777" w:rsidR="00A92388" w:rsidRPr="00A25D4D" w:rsidRDefault="00A92388" w:rsidP="00A92388">
                  <w:pPr>
                    <w:jc w:val="left"/>
                  </w:pPr>
                  <w:r w:rsidRPr="00A25D4D">
                    <w:t>OCL:</w:t>
                  </w:r>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3CAA45F"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1959FD9" w14:textId="77777777" w:rsidR="00A92388" w:rsidRPr="00A25D4D" w:rsidRDefault="00A92388" w:rsidP="008F13CC">
            <w:pPr>
              <w:jc w:val="left"/>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lastRenderedPageBreak/>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lastRenderedPageBreak/>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lastRenderedPageBreak/>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lastRenderedPageBreak/>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lastRenderedPageBreak/>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73BFA510"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1A2C4D80"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30A5F68D"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69F04AE6"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r w:rsidR="00135FA7">
                    <w:t>WIBON</w:t>
                  </w:r>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lastRenderedPageBreak/>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 w:name="_Toc487109309"/>
      <w:r w:rsidRPr="00A25D4D">
        <w:t>Data types</w:t>
      </w:r>
      <w:bookmarkEnd w:id="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lastRenderedPageBreak/>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427644ED" w:rsidR="00C0190C" w:rsidRPr="00A25D4D" w:rsidRDefault="00C0190C" w:rsidP="008F13CC">
            <w:pPr>
              <w:jc w:val="left"/>
            </w:pPr>
            <w:r w:rsidRPr="00A25D4D">
              <w:rPr>
                <w:b/>
                <w:bCs/>
              </w:rPr>
              <w:t xml:space="preserve">Attribuut: </w:t>
            </w:r>
            <w:proofErr w:type="spellStart"/>
            <w:r w:rsidR="00B50B58" w:rsidRPr="00A25D4D">
              <w:rPr>
                <w:b/>
                <w:bCs/>
              </w:rPr>
              <w:t>extra</w:t>
            </w:r>
            <w:r w:rsidR="00B50B58">
              <w:rPr>
                <w:b/>
                <w:bCs/>
              </w:rPr>
              <w:t>Contact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4E3F1D1A" w:rsidR="00B50B58" w:rsidRPr="00FF2402" w:rsidRDefault="00B50B58" w:rsidP="00B50B58">
                  <w:pPr>
                    <w:spacing w:after="80"/>
                    <w:rPr>
                      <w:rFonts w:cs="Calibri"/>
                    </w:rPr>
                  </w:pPr>
                  <w:r w:rsidRPr="00FF2402">
                    <w:rPr>
                      <w:rFonts w:cs="Calibri"/>
                    </w:rPr>
                    <w:t>Extra contact naast dat van de contactpersoon.</w:t>
                  </w:r>
                </w:p>
                <w:p w14:paraId="04908781" w14:textId="664C4296" w:rsidR="00C0190C" w:rsidRPr="00A25D4D" w:rsidRDefault="00C0190C" w:rsidP="008F13CC">
                  <w:pPr>
                    <w:jc w:val="left"/>
                  </w:pP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027354"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1F2ABA62" w14:textId="77777777" w:rsidR="00924D70" w:rsidRPr="00A25D4D" w:rsidRDefault="00924D70" w:rsidP="00924D70">
            <w:pPr>
              <w:jc w:val="left"/>
            </w:pPr>
            <w:r w:rsidRPr="00A25D4D">
              <w:rPr>
                <w:b/>
                <w:bCs/>
              </w:rPr>
              <w:t xml:space="preserve">Attribuut: </w:t>
            </w:r>
            <w:proofErr w:type="spellStart"/>
            <w:r w:rsidRPr="00A25D4D">
              <w:rPr>
                <w:b/>
                <w:bCs/>
              </w:rPr>
              <w:t>BAGid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trPr>
              <w:tc>
                <w:tcPr>
                  <w:tcW w:w="360" w:type="dxa"/>
                  <w:hideMark/>
                </w:tcPr>
                <w:p w14:paraId="453D1200" w14:textId="77777777" w:rsidR="00924D70" w:rsidRPr="00A25D4D" w:rsidRDefault="00924D70" w:rsidP="00924D70">
                  <w:pPr>
                    <w:jc w:val="left"/>
                  </w:pPr>
                  <w:r w:rsidRPr="00A25D4D">
                    <w:t> </w:t>
                  </w:r>
                </w:p>
              </w:tc>
              <w:tc>
                <w:tcPr>
                  <w:tcW w:w="1500" w:type="dxa"/>
                  <w:hideMark/>
                </w:tcPr>
                <w:p w14:paraId="52E86004" w14:textId="77777777" w:rsidR="00924D70" w:rsidRPr="00A25D4D" w:rsidRDefault="00924D70" w:rsidP="00924D70">
                  <w:pPr>
                    <w:jc w:val="left"/>
                  </w:pPr>
                  <w:r w:rsidRPr="00A25D4D">
                    <w:t>Type:</w:t>
                  </w:r>
                </w:p>
              </w:tc>
              <w:tc>
                <w:tcPr>
                  <w:tcW w:w="0" w:type="auto"/>
                  <w:hideMark/>
                </w:tcPr>
                <w:p w14:paraId="37B86760" w14:textId="77777777" w:rsidR="00924D70" w:rsidRPr="00A25D4D" w:rsidRDefault="00924D70" w:rsidP="00924D70">
                  <w:pPr>
                    <w:jc w:val="left"/>
                  </w:pPr>
                  <w:proofErr w:type="spellStart"/>
                  <w:r w:rsidRPr="00A25D4D">
                    <w:t>CharacterString</w:t>
                  </w:r>
                  <w:proofErr w:type="spellEnd"/>
                </w:p>
              </w:tc>
            </w:tr>
            <w:tr w:rsidR="00924D70" w:rsidRPr="00A25D4D" w14:paraId="4334305D" w14:textId="77777777" w:rsidTr="00B50B58">
              <w:trPr>
                <w:tblHeader/>
                <w:tblCellSpacing w:w="0" w:type="dxa"/>
              </w:trPr>
              <w:tc>
                <w:tcPr>
                  <w:tcW w:w="360" w:type="dxa"/>
                  <w:hideMark/>
                </w:tcPr>
                <w:p w14:paraId="38B82C76" w14:textId="77777777" w:rsidR="00924D70" w:rsidRPr="00A25D4D" w:rsidRDefault="00924D70" w:rsidP="00924D70">
                  <w:pPr>
                    <w:jc w:val="left"/>
                  </w:pPr>
                  <w:r w:rsidRPr="00A25D4D">
                    <w:t> </w:t>
                  </w:r>
                </w:p>
              </w:tc>
              <w:tc>
                <w:tcPr>
                  <w:tcW w:w="1500" w:type="dxa"/>
                  <w:hideMark/>
                </w:tcPr>
                <w:p w14:paraId="0C8E6A69" w14:textId="77777777" w:rsidR="00924D70" w:rsidRPr="00A25D4D" w:rsidRDefault="00924D70" w:rsidP="00924D70">
                  <w:pPr>
                    <w:jc w:val="left"/>
                  </w:pPr>
                  <w:r w:rsidRPr="00A25D4D">
                    <w:t>Naam</w:t>
                  </w:r>
                </w:p>
              </w:tc>
              <w:tc>
                <w:tcPr>
                  <w:tcW w:w="0" w:type="auto"/>
                  <w:hideMark/>
                </w:tcPr>
                <w:p w14:paraId="4E94F2D2" w14:textId="77777777" w:rsidR="00924D70" w:rsidRPr="00A25D4D" w:rsidRDefault="00924D70" w:rsidP="00924D70">
                  <w:pPr>
                    <w:jc w:val="left"/>
                  </w:pPr>
                  <w:proofErr w:type="spellStart"/>
                  <w:r w:rsidRPr="00A25D4D">
                    <w:t>BAGid</w:t>
                  </w:r>
                  <w:proofErr w:type="spellEnd"/>
                  <w:r w:rsidRPr="00A25D4D">
                    <w:t xml:space="preserve"> </w:t>
                  </w:r>
                </w:p>
              </w:tc>
            </w:tr>
            <w:tr w:rsidR="00924D70" w:rsidRPr="00A25D4D" w14:paraId="1E2697B6" w14:textId="77777777" w:rsidTr="00B50B58">
              <w:trPr>
                <w:tblHeader/>
                <w:tblCellSpacing w:w="0" w:type="dxa"/>
              </w:trPr>
              <w:tc>
                <w:tcPr>
                  <w:tcW w:w="360" w:type="dxa"/>
                  <w:hideMark/>
                </w:tcPr>
                <w:p w14:paraId="443043F7" w14:textId="77777777" w:rsidR="00924D70" w:rsidRPr="00A25D4D" w:rsidRDefault="00924D70" w:rsidP="00924D70">
                  <w:pPr>
                    <w:jc w:val="left"/>
                  </w:pPr>
                  <w:r w:rsidRPr="00A25D4D">
                    <w:t> </w:t>
                  </w:r>
                </w:p>
              </w:tc>
              <w:tc>
                <w:tcPr>
                  <w:tcW w:w="1500" w:type="dxa"/>
                  <w:hideMark/>
                </w:tcPr>
                <w:p w14:paraId="0AAC2EF4" w14:textId="77777777" w:rsidR="00924D70" w:rsidRPr="00A25D4D" w:rsidRDefault="00924D70" w:rsidP="00924D70">
                  <w:pPr>
                    <w:jc w:val="left"/>
                  </w:pPr>
                  <w:r w:rsidRPr="00A25D4D">
                    <w:t>Definitie:</w:t>
                  </w:r>
                </w:p>
              </w:tc>
              <w:tc>
                <w:tcPr>
                  <w:tcW w:w="0" w:type="auto"/>
                  <w:hideMark/>
                </w:tcPr>
                <w:p w14:paraId="0A92006A" w14:textId="77777777" w:rsidR="00924D70" w:rsidRPr="00A25D4D" w:rsidRDefault="00924D70" w:rsidP="00924D70">
                  <w:pPr>
                    <w:jc w:val="left"/>
                  </w:pPr>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p>
              </w:tc>
            </w:tr>
            <w:tr w:rsidR="00924D70" w:rsidRPr="00A25D4D" w14:paraId="3A207EEB" w14:textId="77777777" w:rsidTr="00B50B58">
              <w:trPr>
                <w:tblHeader/>
                <w:tblCellSpacing w:w="0" w:type="dxa"/>
              </w:trPr>
              <w:tc>
                <w:tcPr>
                  <w:tcW w:w="360" w:type="dxa"/>
                  <w:hideMark/>
                </w:tcPr>
                <w:p w14:paraId="4996D33E" w14:textId="77777777" w:rsidR="00924D70" w:rsidRPr="00A25D4D" w:rsidRDefault="00924D70" w:rsidP="00924D70">
                  <w:pPr>
                    <w:jc w:val="left"/>
                  </w:pPr>
                  <w:r w:rsidRPr="00A25D4D">
                    <w:t> </w:t>
                  </w:r>
                </w:p>
              </w:tc>
              <w:tc>
                <w:tcPr>
                  <w:tcW w:w="1500" w:type="dxa"/>
                  <w:hideMark/>
                </w:tcPr>
                <w:p w14:paraId="3A32DF38" w14:textId="77777777" w:rsidR="00924D70" w:rsidRPr="00A25D4D" w:rsidRDefault="00924D70" w:rsidP="00924D70">
                  <w:pPr>
                    <w:jc w:val="left"/>
                  </w:pPr>
                  <w:r w:rsidRPr="00A25D4D">
                    <w:t>Omschrijving:</w:t>
                  </w:r>
                </w:p>
              </w:tc>
              <w:tc>
                <w:tcPr>
                  <w:tcW w:w="0" w:type="auto"/>
                  <w:hideMark/>
                </w:tcPr>
                <w:p w14:paraId="4CAA3E2F" w14:textId="77777777" w:rsidR="00924D70" w:rsidRPr="00A25D4D" w:rsidRDefault="00924D70" w:rsidP="00924D70">
                  <w:pPr>
                    <w:jc w:val="left"/>
                  </w:pPr>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p>
              </w:tc>
            </w:tr>
            <w:tr w:rsidR="00924D70" w:rsidRPr="00A25D4D" w14:paraId="4BD05D42" w14:textId="77777777" w:rsidTr="00B50B58">
              <w:trPr>
                <w:tblHeader/>
                <w:tblCellSpacing w:w="0" w:type="dxa"/>
              </w:trPr>
              <w:tc>
                <w:tcPr>
                  <w:tcW w:w="360" w:type="dxa"/>
                  <w:hideMark/>
                </w:tcPr>
                <w:p w14:paraId="0BB1E227" w14:textId="77777777" w:rsidR="00924D70" w:rsidRPr="00A25D4D" w:rsidRDefault="00924D70" w:rsidP="00924D70">
                  <w:pPr>
                    <w:jc w:val="left"/>
                  </w:pPr>
                  <w:r w:rsidRPr="00A25D4D">
                    <w:lastRenderedPageBreak/>
                    <w:t> </w:t>
                  </w:r>
                </w:p>
              </w:tc>
              <w:tc>
                <w:tcPr>
                  <w:tcW w:w="1500" w:type="dxa"/>
                  <w:hideMark/>
                </w:tcPr>
                <w:p w14:paraId="423DB168" w14:textId="77777777" w:rsidR="00924D70" w:rsidRPr="00A25D4D" w:rsidRDefault="00924D70" w:rsidP="00924D70">
                  <w:pPr>
                    <w:jc w:val="left"/>
                  </w:pPr>
                  <w:proofErr w:type="spellStart"/>
                  <w:r w:rsidRPr="00A25D4D">
                    <w:t>Multipliciteit</w:t>
                  </w:r>
                  <w:proofErr w:type="spellEnd"/>
                  <w:r w:rsidRPr="00A25D4D">
                    <w:t>:</w:t>
                  </w:r>
                </w:p>
              </w:tc>
              <w:tc>
                <w:tcPr>
                  <w:tcW w:w="0" w:type="auto"/>
                  <w:hideMark/>
                </w:tcPr>
                <w:p w14:paraId="53CBC84F" w14:textId="77777777" w:rsidR="00924D70" w:rsidRPr="00A25D4D" w:rsidRDefault="00924D70" w:rsidP="00924D70">
                  <w:pPr>
                    <w:jc w:val="left"/>
                  </w:pPr>
                  <w:r w:rsidRPr="00A25D4D">
                    <w:t>0..1</w:t>
                  </w:r>
                </w:p>
              </w:tc>
            </w:tr>
          </w:tbl>
          <w:p w14:paraId="0C2A60D8" w14:textId="77777777" w:rsidR="00924D70" w:rsidRPr="00A25D4D" w:rsidRDefault="00924D70" w:rsidP="008F13CC">
            <w:pPr>
              <w:jc w:val="left"/>
              <w:rPr>
                <w:b/>
                <w:bCs/>
              </w:rPr>
            </w:pPr>
          </w:p>
        </w:tc>
      </w:tr>
      <w:tr w:rsidR="00C0190C" w:rsidRPr="00A25D4D" w14:paraId="5794CA8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r>
                    <w:t>0..</w:t>
                  </w:r>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16A37406" w:rsidR="00C0190C" w:rsidRPr="00A25D4D" w:rsidRDefault="00D71849" w:rsidP="008F13CC">
                  <w:pPr>
                    <w:jc w:val="left"/>
                  </w:pPr>
                  <w:proofErr w:type="spellStart"/>
                  <w:r>
                    <w:t>LandcodeValue</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lastRenderedPageBreak/>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17A6C381" w:rsidR="00C0190C" w:rsidRPr="00A25D4D" w:rsidRDefault="00D71849" w:rsidP="008F13CC">
                  <w:pPr>
                    <w:jc w:val="left"/>
                  </w:pPr>
                  <w:r>
                    <w:t>Drie</w:t>
                  </w:r>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bl>
    <w:p w14:paraId="62BF4C32" w14:textId="77777777" w:rsidR="00C0190C" w:rsidRPr="00A25D4D" w:rsidRDefault="00C0190C" w:rsidP="008F13CC">
      <w:pPr>
        <w:pStyle w:val="Kop5"/>
        <w:jc w:val="left"/>
        <w:rPr>
          <w:sz w:val="16"/>
          <w:szCs w:val="16"/>
        </w:rPr>
      </w:pPr>
      <w:r w:rsidRPr="00A25D4D">
        <w:rPr>
          <w:sz w:val="16"/>
          <w:szCs w:val="16"/>
        </w:rPr>
        <w:lastRenderedPageBreak/>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6390C140" w:rsidR="00C0190C" w:rsidRPr="00A25D4D" w:rsidRDefault="00AF3C6A" w:rsidP="008F13CC">
                  <w:pPr>
                    <w:jc w:val="left"/>
                  </w:pPr>
                  <w:r>
                    <w:t>Contactgegevens.</w:t>
                  </w:r>
                  <w:r w:rsidR="00C0190C"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lastRenderedPageBreak/>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lastRenderedPageBreak/>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43529FC6" w:rsidR="00C0190C" w:rsidRPr="00A25D4D" w:rsidRDefault="00C0190C" w:rsidP="008F13CC">
                  <w:pPr>
                    <w:jc w:val="left"/>
                  </w:pPr>
                  <w:r w:rsidRPr="00A25D4D">
                    <w:t>0..</w:t>
                  </w:r>
                  <w:r w:rsidR="00A32211">
                    <w:t>1</w:t>
                  </w:r>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lastRenderedPageBreak/>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53C83B81" w:rsidR="00C0190C" w:rsidRPr="00A25D4D" w:rsidRDefault="00D71849" w:rsidP="008F13CC">
                  <w:pPr>
                    <w:jc w:val="left"/>
                  </w:pPr>
                  <w:proofErr w:type="spellStart"/>
                  <w:r>
                    <w:t>LandcodeValue</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439FB621" w:rsidR="00C0190C" w:rsidRPr="00A25D4D" w:rsidRDefault="00D71849" w:rsidP="008F13CC">
                  <w:pPr>
                    <w:jc w:val="left"/>
                  </w:pPr>
                  <w:r w:rsidRPr="00D71849">
                    <w:t>Drieletterige afkorting van de landsnaam conform ISO 3166 - Country codes</w:t>
                  </w:r>
                  <w:r>
                    <w:t>.</w:t>
                  </w:r>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 w:name="_Toc487109310"/>
      <w:r w:rsidRPr="00A25D4D">
        <w:t>Enumeraties en codelijsten</w:t>
      </w:r>
      <w:bookmarkEnd w:id="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lastRenderedPageBreak/>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lastRenderedPageBreak/>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lastRenderedPageBreak/>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lastRenderedPageBreak/>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sz w:val="16"/>
          <w:szCs w:val="16"/>
        </w:rPr>
      </w:pPr>
      <w:proofErr w:type="spellStart"/>
      <w:r>
        <w:rPr>
          <w:sz w:val="16"/>
          <w:szCs w:val="16"/>
        </w:rPr>
        <w:t>LandcodeValue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pPr>
            <w:proofErr w:type="spellStart"/>
            <w:r w:rsidRPr="00A25D4D">
              <w:rPr>
                <w:b/>
                <w:bCs/>
              </w:rPr>
              <w:t>L</w:t>
            </w:r>
            <w:r>
              <w:rPr>
                <w:b/>
                <w:bCs/>
              </w:rPr>
              <w:t>andcodeValue</w:t>
            </w:r>
            <w:proofErr w:type="spellEnd"/>
          </w:p>
        </w:tc>
      </w:tr>
      <w:tr w:rsidR="003309DB" w:rsidRPr="00A25D4D" w14:paraId="24915DD6" w14:textId="77777777" w:rsidTr="00D3267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trPr>
              <w:tc>
                <w:tcPr>
                  <w:tcW w:w="360" w:type="dxa"/>
                  <w:hideMark/>
                </w:tcPr>
                <w:p w14:paraId="5D82D4CD" w14:textId="77777777" w:rsidR="003309DB" w:rsidRPr="00A25D4D" w:rsidRDefault="003309DB" w:rsidP="00D32671">
                  <w:pPr>
                    <w:jc w:val="left"/>
                  </w:pPr>
                  <w:r w:rsidRPr="00A25D4D">
                    <w:t> </w:t>
                  </w:r>
                </w:p>
              </w:tc>
              <w:tc>
                <w:tcPr>
                  <w:tcW w:w="1500" w:type="dxa"/>
                  <w:hideMark/>
                </w:tcPr>
                <w:p w14:paraId="7F2AB661" w14:textId="77777777" w:rsidR="003309DB" w:rsidRPr="00A25D4D" w:rsidRDefault="003309DB" w:rsidP="00D32671">
                  <w:pPr>
                    <w:jc w:val="left"/>
                  </w:pPr>
                  <w:r w:rsidRPr="00A25D4D">
                    <w:t>Naam</w:t>
                  </w:r>
                </w:p>
              </w:tc>
              <w:tc>
                <w:tcPr>
                  <w:tcW w:w="0" w:type="auto"/>
                  <w:hideMark/>
                </w:tcPr>
                <w:p w14:paraId="24A39563" w14:textId="77777777" w:rsidR="003309DB" w:rsidRPr="00A25D4D" w:rsidRDefault="003309DB" w:rsidP="00D32671">
                  <w:pPr>
                    <w:jc w:val="left"/>
                  </w:pPr>
                </w:p>
              </w:tc>
            </w:tr>
            <w:tr w:rsidR="003309DB" w:rsidRPr="00A25D4D" w14:paraId="5C9FA6E7" w14:textId="77777777" w:rsidTr="00D32671">
              <w:trPr>
                <w:tblHeader/>
                <w:tblCellSpacing w:w="0" w:type="dxa"/>
              </w:trPr>
              <w:tc>
                <w:tcPr>
                  <w:tcW w:w="360" w:type="dxa"/>
                  <w:hideMark/>
                </w:tcPr>
                <w:p w14:paraId="3EFC81B0" w14:textId="77777777" w:rsidR="003309DB" w:rsidRPr="00A25D4D" w:rsidRDefault="003309DB" w:rsidP="00D32671">
                  <w:pPr>
                    <w:jc w:val="left"/>
                  </w:pPr>
                  <w:r w:rsidRPr="00A25D4D">
                    <w:t> </w:t>
                  </w:r>
                </w:p>
              </w:tc>
              <w:tc>
                <w:tcPr>
                  <w:tcW w:w="1500" w:type="dxa"/>
                  <w:hideMark/>
                </w:tcPr>
                <w:p w14:paraId="78081BB8" w14:textId="77777777" w:rsidR="003309DB" w:rsidRPr="00A25D4D" w:rsidRDefault="003309DB" w:rsidP="00D32671">
                  <w:pPr>
                    <w:jc w:val="left"/>
                  </w:pPr>
                  <w:r w:rsidRPr="00A25D4D">
                    <w:t>Definitie:</w:t>
                  </w:r>
                </w:p>
              </w:tc>
              <w:tc>
                <w:tcPr>
                  <w:tcW w:w="0" w:type="auto"/>
                  <w:hideMark/>
                </w:tcPr>
                <w:p w14:paraId="6A1C596D" w14:textId="38B3432B" w:rsidR="003309DB" w:rsidRPr="00A25D4D" w:rsidRDefault="003309DB" w:rsidP="00D32671">
                  <w:pPr>
                    <w:jc w:val="left"/>
                  </w:pPr>
                  <w:r>
                    <w:t>Drieletterige afkorting van de landsnaam conform ISO 3166 - Country codes.</w:t>
                  </w:r>
                </w:p>
              </w:tc>
            </w:tr>
            <w:tr w:rsidR="003309DB" w:rsidRPr="00A25D4D" w14:paraId="1BDE5BD2" w14:textId="77777777" w:rsidTr="00D32671">
              <w:trPr>
                <w:tblHeader/>
                <w:tblCellSpacing w:w="0" w:type="dxa"/>
              </w:trPr>
              <w:tc>
                <w:tcPr>
                  <w:tcW w:w="360" w:type="dxa"/>
                  <w:hideMark/>
                </w:tcPr>
                <w:p w14:paraId="73D2D2DE" w14:textId="77777777" w:rsidR="003309DB" w:rsidRPr="00A25D4D" w:rsidRDefault="003309DB" w:rsidP="00D32671">
                  <w:pPr>
                    <w:jc w:val="left"/>
                  </w:pPr>
                  <w:r w:rsidRPr="00A25D4D">
                    <w:t> </w:t>
                  </w:r>
                </w:p>
              </w:tc>
              <w:tc>
                <w:tcPr>
                  <w:tcW w:w="1500" w:type="dxa"/>
                  <w:hideMark/>
                </w:tcPr>
                <w:p w14:paraId="79F07E83" w14:textId="77777777" w:rsidR="003309DB" w:rsidRPr="00A25D4D" w:rsidRDefault="003309DB" w:rsidP="00D32671">
                  <w:pPr>
                    <w:jc w:val="left"/>
                  </w:pPr>
                  <w:r w:rsidRPr="00A25D4D">
                    <w:t>Herkomst:</w:t>
                  </w:r>
                </w:p>
              </w:tc>
              <w:tc>
                <w:tcPr>
                  <w:tcW w:w="0" w:type="auto"/>
                  <w:hideMark/>
                </w:tcPr>
                <w:p w14:paraId="1A326F23" w14:textId="77777777" w:rsidR="003309DB" w:rsidRPr="00A25D4D" w:rsidRDefault="003309DB" w:rsidP="00D32671">
                  <w:pPr>
                    <w:jc w:val="left"/>
                  </w:pPr>
                  <w:r w:rsidRPr="00A25D4D">
                    <w:t>IMKL</w:t>
                  </w:r>
                </w:p>
              </w:tc>
            </w:tr>
            <w:tr w:rsidR="003309DB" w:rsidRPr="00A25D4D" w14:paraId="76FF9449" w14:textId="77777777" w:rsidTr="00D32671">
              <w:trPr>
                <w:tblHeader/>
                <w:tblCellSpacing w:w="0" w:type="dxa"/>
              </w:trPr>
              <w:tc>
                <w:tcPr>
                  <w:tcW w:w="360" w:type="dxa"/>
                  <w:hideMark/>
                </w:tcPr>
                <w:p w14:paraId="3C75536B" w14:textId="77777777" w:rsidR="003309DB" w:rsidRPr="00A25D4D" w:rsidRDefault="003309DB" w:rsidP="00D32671">
                  <w:pPr>
                    <w:jc w:val="left"/>
                  </w:pPr>
                  <w:r w:rsidRPr="00A25D4D">
                    <w:t> </w:t>
                  </w:r>
                </w:p>
              </w:tc>
              <w:tc>
                <w:tcPr>
                  <w:tcW w:w="1500" w:type="dxa"/>
                  <w:hideMark/>
                </w:tcPr>
                <w:p w14:paraId="7C0DF853" w14:textId="77777777" w:rsidR="003309DB" w:rsidRPr="00A25D4D" w:rsidRDefault="003309DB" w:rsidP="00D32671">
                  <w:pPr>
                    <w:jc w:val="left"/>
                  </w:pPr>
                  <w:r w:rsidRPr="00A25D4D">
                    <w:t>Stereotypes:</w:t>
                  </w:r>
                </w:p>
              </w:tc>
              <w:tc>
                <w:tcPr>
                  <w:tcW w:w="0" w:type="auto"/>
                  <w:hideMark/>
                </w:tcPr>
                <w:p w14:paraId="3EFC7ACB" w14:textId="77777777" w:rsidR="003309DB" w:rsidRPr="00A25D4D" w:rsidRDefault="003309DB" w:rsidP="00D32671">
                  <w:pPr>
                    <w:jc w:val="left"/>
                  </w:pPr>
                  <w:r w:rsidRPr="00A25D4D">
                    <w:t>«</w:t>
                  </w:r>
                  <w:proofErr w:type="spellStart"/>
                  <w:r w:rsidRPr="00A25D4D">
                    <w:t>codeList</w:t>
                  </w:r>
                  <w:proofErr w:type="spellEnd"/>
                  <w:r w:rsidRPr="00A25D4D">
                    <w:t>»</w:t>
                  </w:r>
                </w:p>
              </w:tc>
            </w:tr>
            <w:tr w:rsidR="003309DB" w:rsidRPr="00A25D4D" w14:paraId="23A439B5" w14:textId="77777777" w:rsidTr="00D32671">
              <w:trPr>
                <w:tblHeader/>
                <w:tblCellSpacing w:w="0" w:type="dxa"/>
              </w:trPr>
              <w:tc>
                <w:tcPr>
                  <w:tcW w:w="360" w:type="dxa"/>
                  <w:hideMark/>
                </w:tcPr>
                <w:p w14:paraId="45E8ACDB" w14:textId="77777777" w:rsidR="003309DB" w:rsidRPr="00A25D4D" w:rsidRDefault="003309DB" w:rsidP="00D32671">
                  <w:pPr>
                    <w:jc w:val="left"/>
                  </w:pPr>
                  <w:r w:rsidRPr="00A25D4D">
                    <w:t> </w:t>
                  </w:r>
                </w:p>
              </w:tc>
              <w:tc>
                <w:tcPr>
                  <w:tcW w:w="1500" w:type="dxa"/>
                  <w:hideMark/>
                </w:tcPr>
                <w:p w14:paraId="0A3C1C9D" w14:textId="77777777" w:rsidR="003309DB" w:rsidRPr="00A25D4D" w:rsidRDefault="003309DB" w:rsidP="00D32671">
                  <w:pPr>
                    <w:jc w:val="left"/>
                  </w:pPr>
                  <w:proofErr w:type="spellStart"/>
                  <w:r w:rsidRPr="00A25D4D">
                    <w:t>Governance</w:t>
                  </w:r>
                  <w:proofErr w:type="spellEnd"/>
                  <w:r w:rsidRPr="00A25D4D">
                    <w:t>:</w:t>
                  </w:r>
                </w:p>
              </w:tc>
              <w:tc>
                <w:tcPr>
                  <w:tcW w:w="0" w:type="auto"/>
                  <w:hideMark/>
                </w:tcPr>
                <w:p w14:paraId="3F22585A" w14:textId="77777777" w:rsidR="003309DB" w:rsidRPr="00A25D4D" w:rsidRDefault="003309DB" w:rsidP="00D32671">
                  <w:pPr>
                    <w:jc w:val="left"/>
                  </w:pPr>
                  <w:proofErr w:type="spellStart"/>
                  <w:r w:rsidRPr="00A25D4D">
                    <w:t>Uitbreidbaar</w:t>
                  </w:r>
                  <w:proofErr w:type="spellEnd"/>
                </w:p>
              </w:tc>
            </w:tr>
          </w:tbl>
          <w:p w14:paraId="6E469364" w14:textId="77777777" w:rsidR="003309DB" w:rsidRPr="00A25D4D" w:rsidRDefault="003309DB" w:rsidP="00D32671">
            <w:pPr>
              <w:jc w:val="left"/>
            </w:pPr>
          </w:p>
        </w:tc>
      </w:tr>
    </w:tbl>
    <w:p w14:paraId="76CEBCA4" w14:textId="77777777" w:rsidR="003309DB" w:rsidRDefault="003309DB" w:rsidP="008F13CC">
      <w:pPr>
        <w:pStyle w:val="Kop5"/>
        <w:jc w:val="left"/>
        <w:rPr>
          <w:sz w:val="16"/>
          <w:szCs w:val="16"/>
        </w:rPr>
      </w:pPr>
    </w:p>
    <w:p w14:paraId="34F2592C" w14:textId="77777777" w:rsidR="003309DB" w:rsidRDefault="003309DB" w:rsidP="008F13CC">
      <w:pPr>
        <w:pStyle w:val="Kop5"/>
        <w:jc w:val="left"/>
        <w:rPr>
          <w:sz w:val="16"/>
          <w:szCs w:val="16"/>
        </w:rPr>
      </w:pPr>
    </w:p>
    <w:p w14:paraId="359585A4" w14:textId="77777777" w:rsidR="003309DB" w:rsidRDefault="003309DB" w:rsidP="008F13CC">
      <w:pPr>
        <w:pStyle w:val="Kop5"/>
        <w:jc w:val="left"/>
        <w:rPr>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lastRenderedPageBreak/>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sz w:val="16"/>
          <w:szCs w:val="16"/>
        </w:rPr>
      </w:pPr>
      <w:proofErr w:type="spellStart"/>
      <w:r>
        <w:rPr>
          <w:sz w:val="16"/>
          <w:szCs w:val="16"/>
        </w:rPr>
        <w:t>OverigAppurtenanceTypeIMKLValue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pPr>
            <w:proofErr w:type="spellStart"/>
            <w:r>
              <w:rPr>
                <w:b/>
                <w:bCs/>
              </w:rPr>
              <w:t>OverigAppurtenanceType</w:t>
            </w:r>
            <w:r w:rsidR="00115446" w:rsidRPr="00A25D4D">
              <w:rPr>
                <w:b/>
                <w:bCs/>
              </w:rPr>
              <w:t>IMKLValue</w:t>
            </w:r>
            <w:proofErr w:type="spellEnd"/>
          </w:p>
        </w:tc>
      </w:tr>
      <w:tr w:rsidR="00115446" w:rsidRPr="00A25D4D" w14:paraId="309E0D7E"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87"/>
            </w:tblGrid>
            <w:tr w:rsidR="00115446" w:rsidRPr="00A25D4D" w14:paraId="7F06008E" w14:textId="77777777" w:rsidTr="00FF2402">
              <w:trPr>
                <w:tblHeader/>
                <w:tblCellSpacing w:w="0" w:type="dxa"/>
              </w:trPr>
              <w:tc>
                <w:tcPr>
                  <w:tcW w:w="360" w:type="dxa"/>
                  <w:hideMark/>
                </w:tcPr>
                <w:p w14:paraId="07ED45EA" w14:textId="77777777" w:rsidR="00115446" w:rsidRPr="00A25D4D" w:rsidRDefault="00115446" w:rsidP="00B50B58">
                  <w:pPr>
                    <w:jc w:val="left"/>
                  </w:pPr>
                  <w:r w:rsidRPr="00A25D4D">
                    <w:t> </w:t>
                  </w:r>
                </w:p>
              </w:tc>
              <w:tc>
                <w:tcPr>
                  <w:tcW w:w="1500" w:type="dxa"/>
                  <w:hideMark/>
                </w:tcPr>
                <w:p w14:paraId="349FD077" w14:textId="77777777" w:rsidR="00115446" w:rsidRPr="00A25D4D" w:rsidRDefault="00115446" w:rsidP="00B50B58">
                  <w:pPr>
                    <w:jc w:val="left"/>
                  </w:pPr>
                  <w:r w:rsidRPr="00A25D4D">
                    <w:t>Naam</w:t>
                  </w:r>
                </w:p>
              </w:tc>
              <w:tc>
                <w:tcPr>
                  <w:tcW w:w="6787" w:type="dxa"/>
                  <w:hideMark/>
                </w:tcPr>
                <w:p w14:paraId="720D3061" w14:textId="77777777" w:rsidR="00115446" w:rsidRPr="00A25D4D" w:rsidRDefault="00115446" w:rsidP="00B50B58">
                  <w:pPr>
                    <w:jc w:val="left"/>
                  </w:pPr>
                </w:p>
              </w:tc>
            </w:tr>
            <w:tr w:rsidR="00115446" w:rsidRPr="00A25D4D" w14:paraId="24C0614E" w14:textId="77777777" w:rsidTr="00FF2402">
              <w:trPr>
                <w:tblHeader/>
                <w:tblCellSpacing w:w="0" w:type="dxa"/>
              </w:trPr>
              <w:tc>
                <w:tcPr>
                  <w:tcW w:w="360" w:type="dxa"/>
                  <w:hideMark/>
                </w:tcPr>
                <w:p w14:paraId="24504997" w14:textId="77777777" w:rsidR="00115446" w:rsidRPr="00A25D4D" w:rsidRDefault="00115446" w:rsidP="00B50B58">
                  <w:pPr>
                    <w:jc w:val="left"/>
                  </w:pPr>
                  <w:r w:rsidRPr="00A25D4D">
                    <w:t> </w:t>
                  </w:r>
                </w:p>
              </w:tc>
              <w:tc>
                <w:tcPr>
                  <w:tcW w:w="1500" w:type="dxa"/>
                  <w:hideMark/>
                </w:tcPr>
                <w:p w14:paraId="3723DF07" w14:textId="77777777" w:rsidR="00115446" w:rsidRPr="00A25D4D" w:rsidRDefault="00115446" w:rsidP="00B50B58">
                  <w:pPr>
                    <w:jc w:val="left"/>
                  </w:pPr>
                  <w:r w:rsidRPr="00A25D4D">
                    <w:t>Definitie:</w:t>
                  </w:r>
                </w:p>
              </w:tc>
              <w:tc>
                <w:tcPr>
                  <w:tcW w:w="6787" w:type="dxa"/>
                  <w:hideMark/>
                </w:tcPr>
                <w:p w14:paraId="762FD9B8" w14:textId="5C9EB752" w:rsidR="00115446" w:rsidRPr="00FF2402" w:rsidRDefault="00115446" w:rsidP="00FF2402">
                  <w:pPr>
                    <w:autoSpaceDE w:val="0"/>
                    <w:autoSpaceDN w:val="0"/>
                    <w:adjustRightInd w:val="0"/>
                    <w:spacing w:after="80" w:line="240" w:lineRule="auto"/>
                    <w:jc w:val="left"/>
                    <w:rPr>
                      <w:rFonts w:ascii="Calibri" w:hAnsi="Calibri" w:cs="Calibri"/>
                      <w:sz w:val="20"/>
                      <w:szCs w:val="20"/>
                    </w:rPr>
                  </w:pPr>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p>
              </w:tc>
            </w:tr>
            <w:tr w:rsidR="00115446" w:rsidRPr="00A25D4D" w14:paraId="6186AD7C" w14:textId="77777777" w:rsidTr="00FF2402">
              <w:trPr>
                <w:tblHeader/>
                <w:tblCellSpacing w:w="0" w:type="dxa"/>
              </w:trPr>
              <w:tc>
                <w:tcPr>
                  <w:tcW w:w="360" w:type="dxa"/>
                  <w:hideMark/>
                </w:tcPr>
                <w:p w14:paraId="0361B1C0" w14:textId="77777777" w:rsidR="00115446" w:rsidRPr="00A25D4D" w:rsidRDefault="00115446" w:rsidP="00B50B58">
                  <w:pPr>
                    <w:jc w:val="left"/>
                  </w:pPr>
                  <w:r w:rsidRPr="00A25D4D">
                    <w:t> </w:t>
                  </w:r>
                </w:p>
              </w:tc>
              <w:tc>
                <w:tcPr>
                  <w:tcW w:w="1500" w:type="dxa"/>
                  <w:hideMark/>
                </w:tcPr>
                <w:p w14:paraId="55ECC001" w14:textId="77777777" w:rsidR="00115446" w:rsidRPr="00A25D4D" w:rsidRDefault="00115446" w:rsidP="00B50B58">
                  <w:pPr>
                    <w:jc w:val="left"/>
                  </w:pPr>
                  <w:r w:rsidRPr="00A25D4D">
                    <w:t>Subtype van:</w:t>
                  </w:r>
                </w:p>
              </w:tc>
              <w:tc>
                <w:tcPr>
                  <w:tcW w:w="6787" w:type="dxa"/>
                  <w:hideMark/>
                </w:tcPr>
                <w:p w14:paraId="768EDB79" w14:textId="1C6ED85D" w:rsidR="00115446" w:rsidRPr="00A25D4D" w:rsidRDefault="00115446" w:rsidP="00B50B58">
                  <w:pPr>
                    <w:jc w:val="left"/>
                  </w:pPr>
                  <w:proofErr w:type="spellStart"/>
                  <w:r>
                    <w:t>Appu</w:t>
                  </w:r>
                  <w:r w:rsidR="00D85B48">
                    <w:t>rtenanceTypeValue</w:t>
                  </w:r>
                  <w:proofErr w:type="spellEnd"/>
                </w:p>
              </w:tc>
            </w:tr>
            <w:tr w:rsidR="00115446" w:rsidRPr="00A25D4D" w14:paraId="4401D77F" w14:textId="77777777" w:rsidTr="00FF2402">
              <w:trPr>
                <w:tblHeader/>
                <w:tblCellSpacing w:w="0" w:type="dxa"/>
              </w:trPr>
              <w:tc>
                <w:tcPr>
                  <w:tcW w:w="360" w:type="dxa"/>
                  <w:hideMark/>
                </w:tcPr>
                <w:p w14:paraId="06BA6A0F" w14:textId="77777777" w:rsidR="00115446" w:rsidRPr="00A25D4D" w:rsidRDefault="00115446" w:rsidP="00B50B58">
                  <w:pPr>
                    <w:jc w:val="left"/>
                  </w:pPr>
                  <w:r w:rsidRPr="00A25D4D">
                    <w:t> </w:t>
                  </w:r>
                </w:p>
              </w:tc>
              <w:tc>
                <w:tcPr>
                  <w:tcW w:w="1500" w:type="dxa"/>
                  <w:hideMark/>
                </w:tcPr>
                <w:p w14:paraId="3883662A" w14:textId="77777777" w:rsidR="00115446" w:rsidRPr="00A25D4D" w:rsidRDefault="00115446" w:rsidP="00B50B58">
                  <w:pPr>
                    <w:jc w:val="left"/>
                  </w:pPr>
                  <w:r w:rsidRPr="00A25D4D">
                    <w:t>Omschrijving:</w:t>
                  </w:r>
                </w:p>
              </w:tc>
              <w:tc>
                <w:tcPr>
                  <w:tcW w:w="6787" w:type="dxa"/>
                  <w:hideMark/>
                </w:tcPr>
                <w:p w14:paraId="23F33340" w14:textId="77777777" w:rsidR="00115446" w:rsidRPr="00A25D4D" w:rsidRDefault="00115446" w:rsidP="00B50B58">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115446" w:rsidRPr="00A25D4D" w14:paraId="63D324F6" w14:textId="77777777" w:rsidTr="00FF2402">
              <w:trPr>
                <w:tblHeader/>
                <w:tblCellSpacing w:w="0" w:type="dxa"/>
              </w:trPr>
              <w:tc>
                <w:tcPr>
                  <w:tcW w:w="360" w:type="dxa"/>
                  <w:hideMark/>
                </w:tcPr>
                <w:p w14:paraId="15B4F449" w14:textId="77777777" w:rsidR="00115446" w:rsidRPr="00A25D4D" w:rsidRDefault="00115446" w:rsidP="00B50B58">
                  <w:pPr>
                    <w:jc w:val="left"/>
                  </w:pPr>
                  <w:r w:rsidRPr="00A25D4D">
                    <w:t> </w:t>
                  </w:r>
                </w:p>
              </w:tc>
              <w:tc>
                <w:tcPr>
                  <w:tcW w:w="1500" w:type="dxa"/>
                  <w:hideMark/>
                </w:tcPr>
                <w:p w14:paraId="5A0C637E" w14:textId="77777777" w:rsidR="00115446" w:rsidRPr="00A25D4D" w:rsidRDefault="00115446" w:rsidP="00B50B58">
                  <w:pPr>
                    <w:jc w:val="left"/>
                  </w:pPr>
                  <w:r w:rsidRPr="00A25D4D">
                    <w:t>Stereotypes:</w:t>
                  </w:r>
                </w:p>
              </w:tc>
              <w:tc>
                <w:tcPr>
                  <w:tcW w:w="6787" w:type="dxa"/>
                  <w:hideMark/>
                </w:tcPr>
                <w:p w14:paraId="2851C3D9" w14:textId="77777777" w:rsidR="00115446" w:rsidRPr="00A25D4D" w:rsidRDefault="00115446" w:rsidP="00B50B58">
                  <w:pPr>
                    <w:jc w:val="left"/>
                  </w:pPr>
                  <w:r w:rsidRPr="00A25D4D">
                    <w:t>«</w:t>
                  </w:r>
                  <w:proofErr w:type="spellStart"/>
                  <w:r w:rsidRPr="00A25D4D">
                    <w:t>codeList</w:t>
                  </w:r>
                  <w:proofErr w:type="spellEnd"/>
                  <w:r w:rsidRPr="00A25D4D">
                    <w:t>»</w:t>
                  </w:r>
                </w:p>
              </w:tc>
            </w:tr>
            <w:tr w:rsidR="00115446" w:rsidRPr="00A25D4D" w14:paraId="7FBFB8E8" w14:textId="77777777" w:rsidTr="00FF2402">
              <w:trPr>
                <w:tblHeader/>
                <w:tblCellSpacing w:w="0" w:type="dxa"/>
              </w:trPr>
              <w:tc>
                <w:tcPr>
                  <w:tcW w:w="360" w:type="dxa"/>
                  <w:hideMark/>
                </w:tcPr>
                <w:p w14:paraId="363DD5FF" w14:textId="77777777" w:rsidR="00115446" w:rsidRPr="00A25D4D" w:rsidRDefault="00115446" w:rsidP="00B50B58">
                  <w:pPr>
                    <w:jc w:val="left"/>
                  </w:pPr>
                  <w:r w:rsidRPr="00A25D4D">
                    <w:lastRenderedPageBreak/>
                    <w:t> </w:t>
                  </w:r>
                </w:p>
              </w:tc>
              <w:tc>
                <w:tcPr>
                  <w:tcW w:w="1500" w:type="dxa"/>
                  <w:hideMark/>
                </w:tcPr>
                <w:p w14:paraId="7D476F4D" w14:textId="77777777" w:rsidR="00115446" w:rsidRPr="00A25D4D" w:rsidRDefault="00115446" w:rsidP="00B50B58">
                  <w:pPr>
                    <w:jc w:val="left"/>
                  </w:pPr>
                  <w:proofErr w:type="spellStart"/>
                  <w:r w:rsidRPr="00A25D4D">
                    <w:t>Governance</w:t>
                  </w:r>
                  <w:proofErr w:type="spellEnd"/>
                  <w:r w:rsidRPr="00A25D4D">
                    <w:t>:</w:t>
                  </w:r>
                </w:p>
              </w:tc>
              <w:tc>
                <w:tcPr>
                  <w:tcW w:w="6787" w:type="dxa"/>
                  <w:hideMark/>
                </w:tcPr>
                <w:p w14:paraId="3885CABE" w14:textId="77777777" w:rsidR="00115446" w:rsidRPr="00A25D4D" w:rsidRDefault="00115446" w:rsidP="00B50B58">
                  <w:pPr>
                    <w:jc w:val="left"/>
                  </w:pPr>
                  <w:proofErr w:type="spellStart"/>
                  <w:r w:rsidRPr="00A25D4D">
                    <w:t>Uitbreidbaar</w:t>
                  </w:r>
                  <w:proofErr w:type="spellEnd"/>
                </w:p>
              </w:tc>
            </w:tr>
          </w:tbl>
          <w:p w14:paraId="79258CF8" w14:textId="77777777" w:rsidR="00115446" w:rsidRPr="00A25D4D" w:rsidRDefault="00115446" w:rsidP="00B50B58">
            <w:pPr>
              <w:jc w:val="left"/>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lastRenderedPageBreak/>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lastRenderedPageBreak/>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lastRenderedPageBreak/>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lastRenderedPageBreak/>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 w:name="_Toc487109311"/>
      <w:r w:rsidRPr="00A25D4D">
        <w:t xml:space="preserve">Kandidaat types en </w:t>
      </w:r>
      <w:proofErr w:type="spellStart"/>
      <w:r w:rsidRPr="00A25D4D">
        <w:t>placeholders</w:t>
      </w:r>
      <w:bookmarkEnd w:id="10"/>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1" w:name="_Toc487109312"/>
      <w:r>
        <w:t>G</w:t>
      </w:r>
      <w:r w:rsidRPr="00A25D4D">
        <w:t>eïmporteerde types (informatief)</w:t>
      </w:r>
      <w:bookmarkEnd w:id="11"/>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 w:name="_Toc402785738"/>
    </w:p>
    <w:p w14:paraId="625F6269" w14:textId="11F5D105" w:rsidR="00D421C4" w:rsidRDefault="00D421C4" w:rsidP="000E0786">
      <w:pPr>
        <w:pStyle w:val="Hoofdstuktitel"/>
        <w:jc w:val="left"/>
      </w:pPr>
      <w:bookmarkStart w:id="13" w:name="_Toc399786906"/>
      <w:bookmarkStart w:id="14" w:name="_Toc487109313"/>
      <w:r>
        <w:t xml:space="preserve">Bijlage 4: Alle </w:t>
      </w:r>
      <w:r w:rsidR="00135FA7">
        <w:t>IMKL</w:t>
      </w:r>
      <w:r w:rsidR="00355231">
        <w:t xml:space="preserve"> </w:t>
      </w:r>
      <w:proofErr w:type="spellStart"/>
      <w:r w:rsidR="00C2546C">
        <w:t>waardelijsten</w:t>
      </w:r>
      <w:proofErr w:type="spellEnd"/>
      <w:r>
        <w:t xml:space="preserve"> samen</w:t>
      </w:r>
      <w:bookmarkEnd w:id="13"/>
      <w:bookmarkEnd w:id="14"/>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026DD" w14:textId="77777777" w:rsidR="00787D4C" w:rsidRDefault="00787D4C">
      <w:r>
        <w:separator/>
      </w:r>
    </w:p>
    <w:p w14:paraId="1E8FD0EB" w14:textId="77777777" w:rsidR="00787D4C" w:rsidRDefault="00787D4C"/>
  </w:endnote>
  <w:endnote w:type="continuationSeparator" w:id="0">
    <w:p w14:paraId="73784C40" w14:textId="77777777" w:rsidR="00787D4C" w:rsidRDefault="00787D4C">
      <w:r>
        <w:continuationSeparator/>
      </w:r>
    </w:p>
    <w:p w14:paraId="6912376C" w14:textId="77777777" w:rsidR="00787D4C" w:rsidRDefault="00787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0C448BC7" w:rsidR="007C67BF" w:rsidRDefault="007C67BF" w:rsidP="00BB25BB">
          <w:r w:rsidRPr="00E2691E">
            <w:t xml:space="preserve">Geonovum – </w:t>
          </w:r>
          <w:r>
            <w:fldChar w:fldCharType="begin"/>
          </w:r>
          <w:r>
            <w:instrText xml:space="preserve"> REF Rapporttitel \h </w:instrText>
          </w:r>
          <w:r>
            <w:fldChar w:fldCharType="separate"/>
          </w:r>
          <w:r w:rsidR="00300BA4">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A39D" w14:textId="77777777" w:rsidR="00787D4C" w:rsidRDefault="00787D4C">
      <w:r>
        <w:separator/>
      </w:r>
    </w:p>
    <w:p w14:paraId="360491E1" w14:textId="77777777" w:rsidR="00787D4C" w:rsidRDefault="00787D4C"/>
  </w:footnote>
  <w:footnote w:type="continuationSeparator" w:id="0">
    <w:p w14:paraId="5DAF147F" w14:textId="77777777" w:rsidR="00787D4C" w:rsidRDefault="00787D4C">
      <w:r>
        <w:continuationSeparator/>
      </w:r>
    </w:p>
    <w:p w14:paraId="20B222C2" w14:textId="77777777" w:rsidR="00787D4C" w:rsidRDefault="00787D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641572">
    <w:abstractNumId w:val="9"/>
  </w:num>
  <w:num w:numId="2" w16cid:durableId="1975332078">
    <w:abstractNumId w:val="7"/>
  </w:num>
  <w:num w:numId="3" w16cid:durableId="400830776">
    <w:abstractNumId w:val="6"/>
  </w:num>
  <w:num w:numId="4" w16cid:durableId="1398817827">
    <w:abstractNumId w:val="5"/>
  </w:num>
  <w:num w:numId="5" w16cid:durableId="413623441">
    <w:abstractNumId w:val="41"/>
  </w:num>
  <w:num w:numId="6" w16cid:durableId="2112235460">
    <w:abstractNumId w:val="26"/>
  </w:num>
  <w:num w:numId="7" w16cid:durableId="429931079">
    <w:abstractNumId w:val="22"/>
  </w:num>
  <w:num w:numId="8" w16cid:durableId="956836116">
    <w:abstractNumId w:val="24"/>
  </w:num>
  <w:num w:numId="9" w16cid:durableId="791558379">
    <w:abstractNumId w:val="4"/>
  </w:num>
  <w:num w:numId="10" w16cid:durableId="386729076">
    <w:abstractNumId w:val="8"/>
  </w:num>
  <w:num w:numId="11" w16cid:durableId="1339230057">
    <w:abstractNumId w:val="3"/>
  </w:num>
  <w:num w:numId="12" w16cid:durableId="969439559">
    <w:abstractNumId w:val="2"/>
  </w:num>
  <w:num w:numId="13" w16cid:durableId="1380084056">
    <w:abstractNumId w:val="1"/>
  </w:num>
  <w:num w:numId="14" w16cid:durableId="473177895">
    <w:abstractNumId w:val="0"/>
  </w:num>
  <w:num w:numId="15" w16cid:durableId="2040006773">
    <w:abstractNumId w:val="36"/>
  </w:num>
  <w:num w:numId="16" w16cid:durableId="11418699">
    <w:abstractNumId w:val="18"/>
  </w:num>
  <w:num w:numId="17" w16cid:durableId="792796504">
    <w:abstractNumId w:val="21"/>
  </w:num>
  <w:num w:numId="18" w16cid:durableId="32778790">
    <w:abstractNumId w:val="34"/>
  </w:num>
  <w:num w:numId="19" w16cid:durableId="1420444015">
    <w:abstractNumId w:val="31"/>
  </w:num>
  <w:num w:numId="20" w16cid:durableId="563685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10252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91905692">
    <w:abstractNumId w:val="15"/>
  </w:num>
  <w:num w:numId="23" w16cid:durableId="1491824077">
    <w:abstractNumId w:val="30"/>
  </w:num>
  <w:num w:numId="24" w16cid:durableId="587691567">
    <w:abstractNumId w:val="23"/>
  </w:num>
  <w:num w:numId="25" w16cid:durableId="817455695">
    <w:abstractNumId w:val="33"/>
  </w:num>
  <w:num w:numId="26" w16cid:durableId="1627278001">
    <w:abstractNumId w:val="46"/>
  </w:num>
  <w:num w:numId="27" w16cid:durableId="905456451">
    <w:abstractNumId w:val="19"/>
  </w:num>
  <w:num w:numId="28" w16cid:durableId="192886295">
    <w:abstractNumId w:val="25"/>
  </w:num>
  <w:num w:numId="29" w16cid:durableId="2070572847">
    <w:abstractNumId w:val="27"/>
  </w:num>
  <w:num w:numId="30" w16cid:durableId="471367270">
    <w:abstractNumId w:val="20"/>
  </w:num>
  <w:num w:numId="31" w16cid:durableId="1466318734">
    <w:abstractNumId w:val="16"/>
  </w:num>
  <w:num w:numId="32" w16cid:durableId="1012606032">
    <w:abstractNumId w:val="10"/>
  </w:num>
  <w:num w:numId="33" w16cid:durableId="1700428227">
    <w:abstractNumId w:val="45"/>
  </w:num>
  <w:num w:numId="34" w16cid:durableId="2019313186">
    <w:abstractNumId w:val="17"/>
  </w:num>
  <w:num w:numId="35" w16cid:durableId="1578830366">
    <w:abstractNumId w:val="14"/>
  </w:num>
  <w:num w:numId="36" w16cid:durableId="392510302">
    <w:abstractNumId w:val="44"/>
  </w:num>
  <w:num w:numId="37" w16cid:durableId="373817874">
    <w:abstractNumId w:val="39"/>
  </w:num>
  <w:num w:numId="38" w16cid:durableId="61754916">
    <w:abstractNumId w:val="43"/>
  </w:num>
  <w:num w:numId="39" w16cid:durableId="356125817">
    <w:abstractNumId w:val="12"/>
  </w:num>
  <w:num w:numId="40" w16cid:durableId="2073187706">
    <w:abstractNumId w:val="40"/>
  </w:num>
  <w:num w:numId="41" w16cid:durableId="1173646479">
    <w:abstractNumId w:val="29"/>
  </w:num>
  <w:num w:numId="42" w16cid:durableId="894196317">
    <w:abstractNumId w:val="42"/>
  </w:num>
  <w:num w:numId="43" w16cid:durableId="706419304">
    <w:abstractNumId w:val="11"/>
  </w:num>
  <w:num w:numId="44" w16cid:durableId="546992484">
    <w:abstractNumId w:val="28"/>
  </w:num>
  <w:num w:numId="45" w16cid:durableId="385762075">
    <w:abstractNumId w:val="37"/>
  </w:num>
  <w:num w:numId="46" w16cid:durableId="695500082">
    <w:abstractNumId w:val="35"/>
  </w:num>
  <w:num w:numId="47" w16cid:durableId="1728069483">
    <w:abstractNumId w:val="32"/>
  </w:num>
  <w:num w:numId="48" w16cid:durableId="1359085836">
    <w:abstractNumId w:val="13"/>
  </w:num>
  <w:num w:numId="49" w16cid:durableId="1134450808">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C7DDD"/>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0BA4"/>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1368"/>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368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87D4C"/>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10C8"/>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5343"/>
    <w:rsid w:val="00D96C9D"/>
    <w:rsid w:val="00DA6E1B"/>
    <w:rsid w:val="00DA7658"/>
    <w:rsid w:val="00DB13B4"/>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402"/>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 w:type="character" w:styleId="Tekstvantijdelijkeaanduiding">
    <w:name w:val="Placeholder Text"/>
    <w:basedOn w:val="Standaardalinea-lettertype"/>
    <w:uiPriority w:val="99"/>
    <w:semiHidden/>
    <w:rsid w:val="00693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50</TotalTime>
  <Pages>74</Pages>
  <Words>20880</Words>
  <Characters>114845</Characters>
  <Application>Microsoft Office Word</Application>
  <DocSecurity>0</DocSecurity>
  <Lines>957</Lines>
  <Paragraphs>270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135455</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11</cp:revision>
  <cp:lastPrinted>2020-10-01T13:43:00Z</cp:lastPrinted>
  <dcterms:created xsi:type="dcterms:W3CDTF">2020-09-23T14:18:00Z</dcterms:created>
  <dcterms:modified xsi:type="dcterms:W3CDTF">2022-11-08T12:41:00Z</dcterms:modified>
</cp:coreProperties>
</file>