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6F84B56A" w:rsidR="00586F4F" w:rsidRDefault="00000000">
      <w:pPr>
        <w:spacing w:line="360" w:lineRule="auto"/>
        <w:ind w:left="14" w:hanging="14"/>
      </w:pPr>
      <w:r>
        <w:rPr>
          <w:rFonts w:cs="Arial"/>
          <w:b/>
          <w:bCs/>
          <w:kern w:val="2"/>
          <w:sz w:val="32"/>
          <w:szCs w:val="32"/>
        </w:rPr>
        <w:t xml:space="preserve">Handreiking Visualisatie (PMKL) - versie </w:t>
      </w:r>
      <w:r w:rsidR="00FE5F8E">
        <w:rPr>
          <w:rFonts w:cs="Arial"/>
          <w:b/>
          <w:bCs/>
          <w:kern w:val="2"/>
          <w:sz w:val="32"/>
          <w:szCs w:val="32"/>
        </w:rPr>
        <w:t>3.0</w:t>
      </w:r>
      <w:r>
        <w:rPr>
          <w:rFonts w:cs="Arial"/>
          <w:b/>
          <w:bCs/>
          <w:kern w:val="2"/>
          <w:sz w:val="32"/>
          <w:szCs w:val="32"/>
        </w:rPr>
        <w:t xml:space="preserve">rc (release </w:t>
      </w:r>
      <w:proofErr w:type="spellStart"/>
      <w:r>
        <w:rPr>
          <w:rFonts w:cs="Arial"/>
          <w:b/>
          <w:bCs/>
          <w:kern w:val="2"/>
          <w:sz w:val="32"/>
          <w:szCs w:val="32"/>
        </w:rPr>
        <w:t>candidate</w:t>
      </w:r>
      <w:proofErr w:type="spellEnd"/>
      <w:r>
        <w:rPr>
          <w:rFonts w:cs="Arial"/>
          <w:b/>
          <w:bCs/>
          <w:kern w:val="2"/>
          <w:sz w:val="32"/>
          <w:szCs w:val="32"/>
        </w:rPr>
        <w:t>)</w:t>
      </w:r>
    </w:p>
    <w:p w14:paraId="6D2BC845" w14:textId="77777777" w:rsidR="00586F4F" w:rsidRDefault="00586F4F">
      <w:pPr>
        <w:spacing w:line="360" w:lineRule="auto"/>
        <w:ind w:left="14" w:hanging="14"/>
        <w:rPr>
          <w:rFonts w:cs="Arial"/>
          <w:b/>
          <w:bCs/>
          <w:kern w:val="2"/>
          <w:sz w:val="32"/>
          <w:szCs w:val="32"/>
        </w:rPr>
      </w:pPr>
    </w:p>
    <w:p w14:paraId="43AEFBAC" w14:textId="77777777" w:rsidR="00586F4F" w:rsidRDefault="00000000">
      <w:pPr>
        <w:pStyle w:val="Bijschrift"/>
      </w:pPr>
      <w:r>
        <w:t>Geonovum Standaard</w:t>
      </w:r>
      <w:r>
        <w:br/>
        <w:t xml:space="preserve">Release </w:t>
      </w:r>
      <w:proofErr w:type="spellStart"/>
      <w:r>
        <w:t>candidate</w:t>
      </w:r>
      <w:proofErr w:type="spellEnd"/>
      <w:r>
        <w:t xml:space="preserve"> 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rsidP="001C0159">
      <w:r>
        <w:br w:type="page"/>
      </w:r>
    </w:p>
    <w:p w14:paraId="6EE16E26" w14:textId="77777777" w:rsidR="00586F4F" w:rsidRDefault="00000000">
      <w:pPr>
        <w:pStyle w:val="Kopbronvermelding"/>
      </w:pPr>
      <w:r>
        <w:lastRenderedPageBreak/>
        <w:t>Inhoudsopgave</w:t>
      </w:r>
    </w:p>
    <w:p w14:paraId="594BA4DC" w14:textId="77777777" w:rsidR="00586F4F" w:rsidRDefault="00000000">
      <w:pPr>
        <w:pStyle w:val="Inhopg1"/>
      </w:pPr>
      <w:r>
        <w:fldChar w:fldCharType="begin"/>
      </w:r>
      <w:r>
        <w:rPr>
          <w:rStyle w:val="IndexLink"/>
        </w:rPr>
        <w:instrText>TOC \f \o "1-2" \h</w:instrText>
      </w:r>
      <w:r>
        <w:rPr>
          <w:rStyle w:val="IndexLink"/>
        </w:rPr>
        <w:fldChar w:fldCharType="separate"/>
      </w:r>
      <w:hyperlink w:anchor="__RefHeading___Toc6592_1398993944">
        <w:r>
          <w:rPr>
            <w:rStyle w:val="IndexLink"/>
          </w:rPr>
          <w:t>1 Visualisatie</w:t>
        </w:r>
        <w:r>
          <w:rPr>
            <w:rStyle w:val="IndexLink"/>
          </w:rPr>
          <w:tab/>
          <w:t>5</w:t>
        </w:r>
      </w:hyperlink>
    </w:p>
    <w:p w14:paraId="46006BE8" w14:textId="77777777" w:rsidR="00586F4F" w:rsidRDefault="00000000">
      <w:pPr>
        <w:pStyle w:val="Inhopg2"/>
        <w:tabs>
          <w:tab w:val="right" w:leader="dot" w:pos="9638"/>
        </w:tabs>
      </w:pPr>
      <w:hyperlink w:anchor="__RefHeading___Toc6594_1398993944">
        <w:r>
          <w:rPr>
            <w:rStyle w:val="IndexLink"/>
          </w:rPr>
          <w:t>1.1 Visualisatieregels</w:t>
        </w:r>
        <w:r>
          <w:rPr>
            <w:rStyle w:val="IndexLink"/>
          </w:rPr>
          <w:tab/>
          <w:t>5</w:t>
        </w:r>
      </w:hyperlink>
    </w:p>
    <w:p w14:paraId="193870E9" w14:textId="77777777" w:rsidR="00586F4F" w:rsidRDefault="00000000">
      <w:pPr>
        <w:pStyle w:val="Inhopg2"/>
        <w:tabs>
          <w:tab w:val="right" w:leader="dot" w:pos="9638"/>
        </w:tabs>
      </w:pPr>
      <w:hyperlink w:anchor="__RefHeading___Toc6596_1398993944">
        <w:r>
          <w:rPr>
            <w:rStyle w:val="IndexLink"/>
          </w:rPr>
          <w:t>1.2 Inbedding</w:t>
        </w:r>
        <w:r>
          <w:rPr>
            <w:rStyle w:val="IndexLink"/>
          </w:rPr>
          <w:tab/>
          <w:t>5</w:t>
        </w:r>
      </w:hyperlink>
    </w:p>
    <w:p w14:paraId="25505504" w14:textId="77777777" w:rsidR="00586F4F" w:rsidRDefault="00000000">
      <w:pPr>
        <w:pStyle w:val="Inhopg1"/>
      </w:pPr>
      <w:hyperlink w:anchor="__RefHeading___Toc6598_1398993944">
        <w:r>
          <w:rPr>
            <w:rStyle w:val="IndexLink"/>
          </w:rPr>
          <w:t>2 Algemene visualisatieregels</w:t>
        </w:r>
        <w:r>
          <w:rPr>
            <w:rStyle w:val="IndexLink"/>
          </w:rPr>
          <w:tab/>
          <w:t>7</w:t>
        </w:r>
      </w:hyperlink>
    </w:p>
    <w:p w14:paraId="15DA410A" w14:textId="77777777" w:rsidR="00586F4F" w:rsidRDefault="00000000">
      <w:pPr>
        <w:pStyle w:val="Inhopg2"/>
        <w:tabs>
          <w:tab w:val="right" w:leader="dot" w:pos="9638"/>
        </w:tabs>
      </w:pPr>
      <w:hyperlink w:anchor="__RefHeading___Toc6600_1398993944">
        <w:r>
          <w:rPr>
            <w:rStyle w:val="IndexLink"/>
          </w:rPr>
          <w:t>2.1 Inleiding</w:t>
        </w:r>
        <w:r>
          <w:rPr>
            <w:rStyle w:val="IndexLink"/>
          </w:rPr>
          <w:tab/>
          <w:t>7</w:t>
        </w:r>
      </w:hyperlink>
    </w:p>
    <w:p w14:paraId="70FDD427" w14:textId="77777777" w:rsidR="00586F4F" w:rsidRDefault="00000000">
      <w:pPr>
        <w:pStyle w:val="Inhopg2"/>
        <w:tabs>
          <w:tab w:val="right" w:leader="dot" w:pos="9638"/>
        </w:tabs>
      </w:pPr>
      <w:hyperlink w:anchor="__RefHeading___Toc6602_1398993944">
        <w:r>
          <w:rPr>
            <w:rStyle w:val="IndexLink"/>
          </w:rPr>
          <w:t>2.2 Kleur</w:t>
        </w:r>
        <w:r>
          <w:rPr>
            <w:rStyle w:val="IndexLink"/>
          </w:rPr>
          <w:tab/>
          <w:t>8</w:t>
        </w:r>
      </w:hyperlink>
    </w:p>
    <w:p w14:paraId="54C0CCDC" w14:textId="77777777" w:rsidR="00586F4F" w:rsidRDefault="00000000">
      <w:pPr>
        <w:pStyle w:val="Inhopg2"/>
        <w:tabs>
          <w:tab w:val="right" w:leader="dot" w:pos="9638"/>
        </w:tabs>
      </w:pPr>
      <w:hyperlink w:anchor="__RefHeading___Toc6604_1398993944">
        <w:r>
          <w:rPr>
            <w:rStyle w:val="IndexLink"/>
          </w:rPr>
          <w:t>2.3 Vorm</w:t>
        </w:r>
        <w:r>
          <w:rPr>
            <w:rStyle w:val="IndexLink"/>
          </w:rPr>
          <w:tab/>
          <w:t>9</w:t>
        </w:r>
      </w:hyperlink>
    </w:p>
    <w:p w14:paraId="037FF4F5" w14:textId="77777777" w:rsidR="00586F4F" w:rsidRDefault="00000000">
      <w:pPr>
        <w:pStyle w:val="Inhopg2"/>
        <w:tabs>
          <w:tab w:val="right" w:leader="dot" w:pos="9638"/>
        </w:tabs>
      </w:pPr>
      <w:hyperlink w:anchor="__RefHeading___Toc6606_1398993944">
        <w:r>
          <w:rPr>
            <w:rStyle w:val="IndexLink"/>
          </w:rPr>
          <w:t>2.4 Grootte</w:t>
        </w:r>
        <w:r>
          <w:rPr>
            <w:rStyle w:val="IndexLink"/>
          </w:rPr>
          <w:tab/>
          <w:t>10</w:t>
        </w:r>
      </w:hyperlink>
    </w:p>
    <w:p w14:paraId="5EE51718" w14:textId="77777777" w:rsidR="00586F4F" w:rsidRDefault="00000000">
      <w:pPr>
        <w:pStyle w:val="Inhopg2"/>
        <w:tabs>
          <w:tab w:val="right" w:leader="dot" w:pos="9638"/>
        </w:tabs>
      </w:pPr>
      <w:hyperlink w:anchor="__RefHeading___Toc6608_1398993944">
        <w:r>
          <w:rPr>
            <w:rStyle w:val="IndexLink"/>
          </w:rPr>
          <w:t>2.5 Transparantie</w:t>
        </w:r>
        <w:r>
          <w:rPr>
            <w:rStyle w:val="IndexLink"/>
          </w:rPr>
          <w:tab/>
          <w:t>11</w:t>
        </w:r>
      </w:hyperlink>
    </w:p>
    <w:p w14:paraId="15B3E77C" w14:textId="77777777" w:rsidR="00586F4F" w:rsidRDefault="00000000">
      <w:pPr>
        <w:pStyle w:val="Inhopg1"/>
      </w:pPr>
      <w:hyperlink w:anchor="__RefHeading___Toc6610_1398993944">
        <w:r>
          <w:rPr>
            <w:rStyle w:val="IndexLink"/>
          </w:rPr>
          <w:t>3 Kabels en leidingen</w:t>
        </w:r>
        <w:r>
          <w:rPr>
            <w:rStyle w:val="IndexLink"/>
          </w:rPr>
          <w:tab/>
          <w:t>12</w:t>
        </w:r>
      </w:hyperlink>
    </w:p>
    <w:p w14:paraId="31C44BE0" w14:textId="77777777" w:rsidR="00586F4F" w:rsidRDefault="00000000">
      <w:pPr>
        <w:pStyle w:val="Inhopg2"/>
        <w:tabs>
          <w:tab w:val="right" w:leader="dot" w:pos="9638"/>
        </w:tabs>
      </w:pPr>
      <w:hyperlink w:anchor="__RefHeading___Toc6612_1398993944">
        <w:r>
          <w:rPr>
            <w:rStyle w:val="IndexLink"/>
          </w:rPr>
          <w:t>3.1 Inleiding</w:t>
        </w:r>
        <w:r>
          <w:rPr>
            <w:rStyle w:val="IndexLink"/>
          </w:rPr>
          <w:tab/>
          <w:t>12</w:t>
        </w:r>
      </w:hyperlink>
    </w:p>
    <w:p w14:paraId="529FA352" w14:textId="77777777" w:rsidR="00586F4F" w:rsidRDefault="00000000">
      <w:pPr>
        <w:pStyle w:val="Inhopg2"/>
        <w:tabs>
          <w:tab w:val="right" w:leader="dot" w:pos="9638"/>
        </w:tabs>
      </w:pPr>
      <w:hyperlink w:anchor="__RefHeading___Toc6614_1398993944">
        <w:r>
          <w:rPr>
            <w:rStyle w:val="IndexLink"/>
          </w:rPr>
          <w:t>3.2 Datatransport</w:t>
        </w:r>
        <w:r>
          <w:rPr>
            <w:rStyle w:val="IndexLink"/>
          </w:rPr>
          <w:tab/>
          <w:t>12</w:t>
        </w:r>
      </w:hyperlink>
    </w:p>
    <w:p w14:paraId="51495D8D" w14:textId="77777777" w:rsidR="00586F4F" w:rsidRDefault="00000000">
      <w:pPr>
        <w:pStyle w:val="Inhopg2"/>
        <w:tabs>
          <w:tab w:val="right" w:leader="dot" w:pos="9638"/>
        </w:tabs>
      </w:pPr>
      <w:hyperlink w:anchor="__RefHeading___Toc6616_1398993944">
        <w:r>
          <w:rPr>
            <w:rStyle w:val="IndexLink"/>
          </w:rPr>
          <w:t>3.3 Gas lagedruk</w:t>
        </w:r>
        <w:r>
          <w:rPr>
            <w:rStyle w:val="IndexLink"/>
          </w:rPr>
          <w:tab/>
          <w:t>13</w:t>
        </w:r>
      </w:hyperlink>
    </w:p>
    <w:p w14:paraId="0696BF1F" w14:textId="77777777" w:rsidR="00586F4F" w:rsidRDefault="00000000">
      <w:pPr>
        <w:pStyle w:val="Inhopg2"/>
        <w:tabs>
          <w:tab w:val="right" w:leader="dot" w:pos="9638"/>
        </w:tabs>
      </w:pPr>
      <w:hyperlink w:anchor="__RefHeading___Toc6618_1398993944">
        <w:r>
          <w:rPr>
            <w:rStyle w:val="IndexLink"/>
          </w:rPr>
          <w:t>3.4 Gas hogedruk</w:t>
        </w:r>
        <w:r>
          <w:rPr>
            <w:rStyle w:val="IndexLink"/>
          </w:rPr>
          <w:tab/>
          <w:t>14</w:t>
        </w:r>
      </w:hyperlink>
    </w:p>
    <w:p w14:paraId="602EB405" w14:textId="77777777" w:rsidR="00586F4F" w:rsidRDefault="00000000">
      <w:pPr>
        <w:pStyle w:val="Inhopg2"/>
        <w:tabs>
          <w:tab w:val="right" w:leader="dot" w:pos="9638"/>
        </w:tabs>
      </w:pPr>
      <w:hyperlink w:anchor="__RefHeading___Toc6620_1398993944">
        <w:r>
          <w:rPr>
            <w:rStyle w:val="IndexLink"/>
          </w:rPr>
          <w:t>3.5 Buisleiding gevaarlijke inhoud</w:t>
        </w:r>
        <w:r>
          <w:rPr>
            <w:rStyle w:val="IndexLink"/>
          </w:rPr>
          <w:tab/>
          <w:t>15</w:t>
        </w:r>
      </w:hyperlink>
    </w:p>
    <w:p w14:paraId="7ABD00A6" w14:textId="77777777" w:rsidR="00586F4F" w:rsidRDefault="00000000">
      <w:pPr>
        <w:pStyle w:val="Inhopg2"/>
        <w:tabs>
          <w:tab w:val="right" w:leader="dot" w:pos="9638"/>
        </w:tabs>
      </w:pPr>
      <w:hyperlink w:anchor="__RefHeading___Toc6622_1398993944">
        <w:r>
          <w:rPr>
            <w:rStyle w:val="IndexLink"/>
          </w:rPr>
          <w:t>3.6 Landelijk hoogspanningsnet</w:t>
        </w:r>
        <w:r>
          <w:rPr>
            <w:rStyle w:val="IndexLink"/>
          </w:rPr>
          <w:tab/>
          <w:t>15</w:t>
        </w:r>
      </w:hyperlink>
    </w:p>
    <w:p w14:paraId="3FCEE288" w14:textId="77777777" w:rsidR="00586F4F" w:rsidRDefault="00000000">
      <w:pPr>
        <w:pStyle w:val="Inhopg2"/>
        <w:tabs>
          <w:tab w:val="right" w:leader="dot" w:pos="9638"/>
        </w:tabs>
      </w:pPr>
      <w:hyperlink w:anchor="__RefHeading___Toc6624_1398993944">
        <w:r>
          <w:rPr>
            <w:rStyle w:val="IndexLink"/>
          </w:rPr>
          <w:t>3.7 Hoogspanning</w:t>
        </w:r>
        <w:r>
          <w:rPr>
            <w:rStyle w:val="IndexLink"/>
          </w:rPr>
          <w:tab/>
          <w:t>16</w:t>
        </w:r>
      </w:hyperlink>
    </w:p>
    <w:p w14:paraId="7ED5498E" w14:textId="77777777" w:rsidR="00586F4F" w:rsidRDefault="00000000">
      <w:pPr>
        <w:pStyle w:val="Inhopg2"/>
        <w:tabs>
          <w:tab w:val="right" w:leader="dot" w:pos="9638"/>
        </w:tabs>
      </w:pPr>
      <w:hyperlink w:anchor="__RefHeading___Toc6626_1398993944">
        <w:r>
          <w:rPr>
            <w:rStyle w:val="IndexLink"/>
          </w:rPr>
          <w:t>3.8 Middenspanning</w:t>
        </w:r>
        <w:r>
          <w:rPr>
            <w:rStyle w:val="IndexLink"/>
          </w:rPr>
          <w:tab/>
          <w:t>17</w:t>
        </w:r>
      </w:hyperlink>
    </w:p>
    <w:p w14:paraId="5773B7BB" w14:textId="77777777" w:rsidR="00586F4F" w:rsidRDefault="00000000">
      <w:pPr>
        <w:pStyle w:val="Inhopg2"/>
        <w:tabs>
          <w:tab w:val="right" w:leader="dot" w:pos="9638"/>
        </w:tabs>
      </w:pPr>
      <w:hyperlink w:anchor="__RefHeading___Toc6628_1398993944">
        <w:r>
          <w:rPr>
            <w:rStyle w:val="IndexLink"/>
          </w:rPr>
          <w:t>3.9 Laagspanning</w:t>
        </w:r>
        <w:r>
          <w:rPr>
            <w:rStyle w:val="IndexLink"/>
          </w:rPr>
          <w:tab/>
          <w:t>18</w:t>
        </w:r>
      </w:hyperlink>
    </w:p>
    <w:p w14:paraId="0D5C778C" w14:textId="77777777" w:rsidR="00586F4F" w:rsidRDefault="00000000">
      <w:pPr>
        <w:pStyle w:val="Inhopg2"/>
        <w:tabs>
          <w:tab w:val="right" w:leader="dot" w:pos="9638"/>
        </w:tabs>
      </w:pPr>
      <w:hyperlink w:anchor="__RefHeading___Toc6630_1398993944">
        <w:r>
          <w:rPr>
            <w:rStyle w:val="IndexLink"/>
          </w:rPr>
          <w:t>3.10 (Petro-) chemie</w:t>
        </w:r>
        <w:r>
          <w:rPr>
            <w:rStyle w:val="IndexLink"/>
          </w:rPr>
          <w:tab/>
          <w:t>19</w:t>
        </w:r>
      </w:hyperlink>
    </w:p>
    <w:p w14:paraId="2F62FDF1" w14:textId="77777777" w:rsidR="00586F4F" w:rsidRDefault="00000000">
      <w:pPr>
        <w:pStyle w:val="Inhopg2"/>
        <w:tabs>
          <w:tab w:val="right" w:leader="dot" w:pos="9638"/>
        </w:tabs>
      </w:pPr>
      <w:hyperlink w:anchor="__RefHeading___Toc6632_1398993944">
        <w:r>
          <w:rPr>
            <w:rStyle w:val="IndexLink"/>
          </w:rPr>
          <w:t>3.11 Riool vrij verval</w:t>
        </w:r>
        <w:r>
          <w:rPr>
            <w:rStyle w:val="IndexLink"/>
          </w:rPr>
          <w:tab/>
          <w:t>19</w:t>
        </w:r>
      </w:hyperlink>
    </w:p>
    <w:p w14:paraId="03B4D65A" w14:textId="77777777" w:rsidR="00586F4F" w:rsidRDefault="00000000">
      <w:pPr>
        <w:pStyle w:val="Inhopg2"/>
        <w:tabs>
          <w:tab w:val="right" w:leader="dot" w:pos="9638"/>
        </w:tabs>
      </w:pPr>
      <w:hyperlink w:anchor="__RefHeading___Toc6634_1398993944">
        <w:r>
          <w:rPr>
            <w:rStyle w:val="IndexLink"/>
          </w:rPr>
          <w:t>3.12 Riool onder over- of onderdruk</w:t>
        </w:r>
        <w:r>
          <w:rPr>
            <w:rStyle w:val="IndexLink"/>
          </w:rPr>
          <w:tab/>
          <w:t>20</w:t>
        </w:r>
      </w:hyperlink>
    </w:p>
    <w:p w14:paraId="4B8FFF54" w14:textId="77777777" w:rsidR="00586F4F" w:rsidRDefault="00000000">
      <w:pPr>
        <w:pStyle w:val="Inhopg2"/>
        <w:tabs>
          <w:tab w:val="right" w:leader="dot" w:pos="9638"/>
        </w:tabs>
      </w:pPr>
      <w:hyperlink w:anchor="__RefHeading___Toc6636_1398993944">
        <w:r>
          <w:rPr>
            <w:rStyle w:val="IndexLink"/>
          </w:rPr>
          <w:t>3.13 Warmte</w:t>
        </w:r>
        <w:r>
          <w:rPr>
            <w:rStyle w:val="IndexLink"/>
          </w:rPr>
          <w:tab/>
          <w:t>21</w:t>
        </w:r>
      </w:hyperlink>
    </w:p>
    <w:p w14:paraId="6E43220A" w14:textId="77777777" w:rsidR="00586F4F" w:rsidRDefault="00000000">
      <w:pPr>
        <w:pStyle w:val="Inhopg2"/>
        <w:tabs>
          <w:tab w:val="right" w:leader="dot" w:pos="9638"/>
        </w:tabs>
      </w:pPr>
      <w:hyperlink w:anchor="__RefHeading___Toc6638_1398993944">
        <w:r>
          <w:rPr>
            <w:rStyle w:val="IndexLink"/>
          </w:rPr>
          <w:t>3.14 Water</w:t>
        </w:r>
        <w:r>
          <w:rPr>
            <w:rStyle w:val="IndexLink"/>
          </w:rPr>
          <w:tab/>
          <w:t>22</w:t>
        </w:r>
      </w:hyperlink>
    </w:p>
    <w:p w14:paraId="207DC263" w14:textId="77777777" w:rsidR="00586F4F" w:rsidRDefault="00000000">
      <w:pPr>
        <w:pStyle w:val="Inhopg2"/>
        <w:tabs>
          <w:tab w:val="right" w:leader="dot" w:pos="9638"/>
        </w:tabs>
      </w:pPr>
      <w:hyperlink w:anchor="__RefHeading___Toc6640_1398993944">
        <w:r>
          <w:rPr>
            <w:rStyle w:val="IndexLink"/>
          </w:rPr>
          <w:t>3.15 Wees</w:t>
        </w:r>
        <w:r>
          <w:rPr>
            <w:rStyle w:val="IndexLink"/>
          </w:rPr>
          <w:tab/>
          <w:t>23</w:t>
        </w:r>
      </w:hyperlink>
    </w:p>
    <w:p w14:paraId="1397010C" w14:textId="77777777" w:rsidR="00586F4F" w:rsidRDefault="00000000">
      <w:pPr>
        <w:pStyle w:val="Inhopg2"/>
        <w:tabs>
          <w:tab w:val="right" w:leader="dot" w:pos="9638"/>
        </w:tabs>
      </w:pPr>
      <w:hyperlink w:anchor="__RefHeading___Toc6642_1398993944">
        <w:r>
          <w:rPr>
            <w:rStyle w:val="IndexLink"/>
          </w:rPr>
          <w:t>3.16 Overig</w:t>
        </w:r>
        <w:r>
          <w:rPr>
            <w:rStyle w:val="IndexLink"/>
          </w:rPr>
          <w:tab/>
          <w:t>23</w:t>
        </w:r>
      </w:hyperlink>
    </w:p>
    <w:p w14:paraId="230FDBDD" w14:textId="77777777" w:rsidR="00586F4F" w:rsidRDefault="00000000">
      <w:pPr>
        <w:pStyle w:val="Inhopg2"/>
        <w:tabs>
          <w:tab w:val="right" w:leader="dot" w:pos="9638"/>
        </w:tabs>
      </w:pPr>
      <w:hyperlink w:anchor="__RefHeading___Toc6644_1398993944">
        <w:r>
          <w:rPr>
            <w:rStyle w:val="IndexLink"/>
          </w:rPr>
          <w:t>3.17 ExtraGeometrie</w:t>
        </w:r>
        <w:r>
          <w:rPr>
            <w:rStyle w:val="IndexLink"/>
          </w:rPr>
          <w:tab/>
          <w:t>24</w:t>
        </w:r>
      </w:hyperlink>
    </w:p>
    <w:p w14:paraId="32727119" w14:textId="77777777" w:rsidR="00586F4F" w:rsidRDefault="00000000">
      <w:pPr>
        <w:pStyle w:val="Inhopg1"/>
      </w:pPr>
      <w:hyperlink w:anchor="__RefHeading___Toc6646_1398993944">
        <w:r>
          <w:rPr>
            <w:rStyle w:val="IndexLink"/>
          </w:rPr>
          <w:t>4 Kabel- en leidingcontainers</w:t>
        </w:r>
        <w:r>
          <w:rPr>
            <w:rStyle w:val="IndexLink"/>
          </w:rPr>
          <w:tab/>
          <w:t>26</w:t>
        </w:r>
      </w:hyperlink>
    </w:p>
    <w:p w14:paraId="6B698E51" w14:textId="77777777" w:rsidR="00586F4F" w:rsidRDefault="00000000">
      <w:pPr>
        <w:pStyle w:val="Inhopg2"/>
        <w:tabs>
          <w:tab w:val="right" w:leader="dot" w:pos="9638"/>
        </w:tabs>
      </w:pPr>
      <w:hyperlink w:anchor="__RefHeading___Toc6648_1398993944">
        <w:r>
          <w:rPr>
            <w:rStyle w:val="IndexLink"/>
          </w:rPr>
          <w:t>4.1 Inleiding</w:t>
        </w:r>
        <w:r>
          <w:rPr>
            <w:rStyle w:val="IndexLink"/>
          </w:rPr>
          <w:tab/>
          <w:t>26</w:t>
        </w:r>
      </w:hyperlink>
    </w:p>
    <w:p w14:paraId="4B85A925" w14:textId="77777777" w:rsidR="00586F4F" w:rsidRDefault="00000000">
      <w:pPr>
        <w:pStyle w:val="Inhopg2"/>
        <w:tabs>
          <w:tab w:val="right" w:leader="dot" w:pos="9638"/>
        </w:tabs>
      </w:pPr>
      <w:hyperlink w:anchor="__RefHeading___Toc6650_1398993944">
        <w:r>
          <w:rPr>
            <w:rStyle w:val="IndexLink"/>
          </w:rPr>
          <w:t>4.2 Duct</w:t>
        </w:r>
        <w:r>
          <w:rPr>
            <w:rStyle w:val="IndexLink"/>
          </w:rPr>
          <w:tab/>
          <w:t>26</w:t>
        </w:r>
      </w:hyperlink>
    </w:p>
    <w:p w14:paraId="61B6C3AF" w14:textId="77777777" w:rsidR="00586F4F" w:rsidRDefault="00000000">
      <w:pPr>
        <w:pStyle w:val="Inhopg2"/>
        <w:tabs>
          <w:tab w:val="right" w:leader="dot" w:pos="9638"/>
        </w:tabs>
      </w:pPr>
      <w:hyperlink w:anchor="__RefHeading___Toc6652_1398993944">
        <w:r>
          <w:rPr>
            <w:rStyle w:val="IndexLink"/>
          </w:rPr>
          <w:t>4.3 Kabelbed</w:t>
        </w:r>
        <w:r>
          <w:rPr>
            <w:rStyle w:val="IndexLink"/>
          </w:rPr>
          <w:tab/>
          <w:t>27</w:t>
        </w:r>
      </w:hyperlink>
    </w:p>
    <w:p w14:paraId="3B7E0936" w14:textId="77777777" w:rsidR="00586F4F" w:rsidRDefault="00000000">
      <w:pPr>
        <w:pStyle w:val="Inhopg2"/>
        <w:tabs>
          <w:tab w:val="right" w:leader="dot" w:pos="9638"/>
        </w:tabs>
      </w:pPr>
      <w:hyperlink w:anchor="__RefHeading___Toc6654_1398993944">
        <w:r>
          <w:rPr>
            <w:rStyle w:val="IndexLink"/>
          </w:rPr>
          <w:t>4.4 ExtraGeometrie: duct en kabelbed</w:t>
        </w:r>
        <w:r>
          <w:rPr>
            <w:rStyle w:val="IndexLink"/>
          </w:rPr>
          <w:tab/>
          <w:t>28</w:t>
        </w:r>
      </w:hyperlink>
    </w:p>
    <w:p w14:paraId="6D342106" w14:textId="77777777" w:rsidR="00586F4F" w:rsidRDefault="00000000">
      <w:pPr>
        <w:pStyle w:val="Inhopg2"/>
        <w:tabs>
          <w:tab w:val="right" w:leader="dot" w:pos="9638"/>
        </w:tabs>
      </w:pPr>
      <w:hyperlink w:anchor="__RefHeading___Toc6656_1398993944">
        <w:r>
          <w:rPr>
            <w:rStyle w:val="IndexLink"/>
          </w:rPr>
          <w:t>4.5 Mantelbuis</w:t>
        </w:r>
        <w:r>
          <w:rPr>
            <w:rStyle w:val="IndexLink"/>
          </w:rPr>
          <w:tab/>
          <w:t>29</w:t>
        </w:r>
      </w:hyperlink>
    </w:p>
    <w:p w14:paraId="03E3DD2B" w14:textId="77777777" w:rsidR="00586F4F" w:rsidRDefault="00000000">
      <w:pPr>
        <w:pStyle w:val="Inhopg2"/>
        <w:tabs>
          <w:tab w:val="right" w:leader="dot" w:pos="9638"/>
        </w:tabs>
      </w:pPr>
      <w:hyperlink w:anchor="__RefHeading___Toc6658_1398993944">
        <w:r>
          <w:rPr>
            <w:rStyle w:val="IndexLink"/>
          </w:rPr>
          <w:t>4.6 ExtraGeometrie: mantelbuis</w:t>
        </w:r>
        <w:r>
          <w:rPr>
            <w:rStyle w:val="IndexLink"/>
          </w:rPr>
          <w:tab/>
          <w:t>30</w:t>
        </w:r>
      </w:hyperlink>
    </w:p>
    <w:p w14:paraId="57A86302" w14:textId="77777777" w:rsidR="00586F4F" w:rsidRDefault="00000000">
      <w:pPr>
        <w:pStyle w:val="Inhopg1"/>
      </w:pPr>
      <w:hyperlink w:anchor="__RefHeading___Toc6660_1398993944">
        <w:r>
          <w:rPr>
            <w:rStyle w:val="IndexLink"/>
          </w:rPr>
          <w:t>5 Containerleidingelementen</w:t>
        </w:r>
        <w:r>
          <w:rPr>
            <w:rStyle w:val="IndexLink"/>
          </w:rPr>
          <w:tab/>
          <w:t>32</w:t>
        </w:r>
      </w:hyperlink>
    </w:p>
    <w:p w14:paraId="71EB19E4" w14:textId="77777777" w:rsidR="00586F4F" w:rsidRDefault="00000000">
      <w:pPr>
        <w:pStyle w:val="Inhopg2"/>
        <w:tabs>
          <w:tab w:val="right" w:leader="dot" w:pos="9638"/>
        </w:tabs>
      </w:pPr>
      <w:hyperlink w:anchor="__RefHeading___Toc6662_1398993944">
        <w:r>
          <w:rPr>
            <w:rStyle w:val="IndexLink"/>
          </w:rPr>
          <w:t>5.1 Inleiding</w:t>
        </w:r>
        <w:r>
          <w:rPr>
            <w:rStyle w:val="IndexLink"/>
          </w:rPr>
          <w:tab/>
          <w:t>32</w:t>
        </w:r>
      </w:hyperlink>
    </w:p>
    <w:p w14:paraId="634D3BAF" w14:textId="77777777" w:rsidR="00586F4F" w:rsidRDefault="00000000">
      <w:pPr>
        <w:pStyle w:val="Inhopg2"/>
        <w:tabs>
          <w:tab w:val="right" w:leader="dot" w:pos="9638"/>
        </w:tabs>
      </w:pPr>
      <w:hyperlink w:anchor="__RefHeading___Toc6664_1398993944">
        <w:r>
          <w:rPr>
            <w:rStyle w:val="IndexLink"/>
          </w:rPr>
          <w:t>5.2 Kast</w:t>
        </w:r>
        <w:r>
          <w:rPr>
            <w:rStyle w:val="IndexLink"/>
          </w:rPr>
          <w:tab/>
          <w:t>33</w:t>
        </w:r>
      </w:hyperlink>
    </w:p>
    <w:p w14:paraId="24F78C28" w14:textId="77777777" w:rsidR="00586F4F" w:rsidRDefault="00000000">
      <w:pPr>
        <w:pStyle w:val="Inhopg2"/>
        <w:tabs>
          <w:tab w:val="right" w:leader="dot" w:pos="9638"/>
        </w:tabs>
      </w:pPr>
      <w:hyperlink w:anchor="__RefHeading___Toc6666_1398993944">
        <w:r>
          <w:rPr>
            <w:rStyle w:val="IndexLink"/>
          </w:rPr>
          <w:t>5.3 Mangat</w:t>
        </w:r>
        <w:r>
          <w:rPr>
            <w:rStyle w:val="IndexLink"/>
          </w:rPr>
          <w:tab/>
          <w:t>34</w:t>
        </w:r>
      </w:hyperlink>
    </w:p>
    <w:p w14:paraId="47C89D5E" w14:textId="77777777" w:rsidR="00586F4F" w:rsidRDefault="00000000">
      <w:pPr>
        <w:pStyle w:val="Inhopg2"/>
        <w:tabs>
          <w:tab w:val="right" w:leader="dot" w:pos="9638"/>
        </w:tabs>
      </w:pPr>
      <w:hyperlink w:anchor="__RefHeading___Toc6668_1398993944">
        <w:r>
          <w:rPr>
            <w:rStyle w:val="IndexLink"/>
          </w:rPr>
          <w:t>5.4 Mast</w:t>
        </w:r>
        <w:r>
          <w:rPr>
            <w:rStyle w:val="IndexLink"/>
          </w:rPr>
          <w:tab/>
          <w:t>35</w:t>
        </w:r>
      </w:hyperlink>
    </w:p>
    <w:p w14:paraId="7649F9E2" w14:textId="77777777" w:rsidR="00586F4F" w:rsidRDefault="00000000">
      <w:pPr>
        <w:pStyle w:val="Inhopg2"/>
        <w:tabs>
          <w:tab w:val="right" w:leader="dot" w:pos="9638"/>
        </w:tabs>
      </w:pPr>
      <w:hyperlink w:anchor="__RefHeading___Toc6670_1398993944">
        <w:r>
          <w:rPr>
            <w:rStyle w:val="IndexLink"/>
          </w:rPr>
          <w:t>5.5 Technisch gebouw</w:t>
        </w:r>
        <w:r>
          <w:rPr>
            <w:rStyle w:val="IndexLink"/>
          </w:rPr>
          <w:tab/>
          <w:t>37</w:t>
        </w:r>
      </w:hyperlink>
    </w:p>
    <w:p w14:paraId="0F045209" w14:textId="77777777" w:rsidR="00586F4F" w:rsidRDefault="00000000">
      <w:pPr>
        <w:pStyle w:val="Inhopg2"/>
        <w:tabs>
          <w:tab w:val="right" w:leader="dot" w:pos="9638"/>
        </w:tabs>
      </w:pPr>
      <w:hyperlink w:anchor="__RefHeading___Toc6672_1398993944">
        <w:r>
          <w:rPr>
            <w:rStyle w:val="IndexLink"/>
          </w:rPr>
          <w:t>5.6 Toren</w:t>
        </w:r>
        <w:r>
          <w:rPr>
            <w:rStyle w:val="IndexLink"/>
          </w:rPr>
          <w:tab/>
          <w:t>38</w:t>
        </w:r>
      </w:hyperlink>
    </w:p>
    <w:p w14:paraId="33CBCB5B" w14:textId="77777777" w:rsidR="00586F4F" w:rsidRDefault="00000000">
      <w:pPr>
        <w:pStyle w:val="Inhopg2"/>
        <w:tabs>
          <w:tab w:val="right" w:leader="dot" w:pos="9638"/>
        </w:tabs>
      </w:pPr>
      <w:hyperlink w:anchor="__RefHeading___Toc6674_1398993944">
        <w:r>
          <w:rPr>
            <w:rStyle w:val="IndexLink"/>
          </w:rPr>
          <w:t>5.7 ExtraGeometrie: ContainerLeidingElementen</w:t>
        </w:r>
        <w:r>
          <w:rPr>
            <w:rStyle w:val="IndexLink"/>
          </w:rPr>
          <w:tab/>
          <w:t>40</w:t>
        </w:r>
      </w:hyperlink>
    </w:p>
    <w:p w14:paraId="2C4542B8" w14:textId="77777777" w:rsidR="00586F4F" w:rsidRDefault="00000000">
      <w:pPr>
        <w:pStyle w:val="Inhopg1"/>
      </w:pPr>
      <w:hyperlink w:anchor="__RefHeading___Toc6676_1398993944">
        <w:r>
          <w:rPr>
            <w:rStyle w:val="IndexLink"/>
          </w:rPr>
          <w:t>6 Extra elementen</w:t>
        </w:r>
        <w:r>
          <w:rPr>
            <w:rStyle w:val="IndexLink"/>
          </w:rPr>
          <w:tab/>
          <w:t>42</w:t>
        </w:r>
      </w:hyperlink>
    </w:p>
    <w:p w14:paraId="781D4C74" w14:textId="77777777" w:rsidR="00586F4F" w:rsidRDefault="00000000">
      <w:pPr>
        <w:pStyle w:val="Inhopg2"/>
        <w:tabs>
          <w:tab w:val="right" w:leader="dot" w:pos="9638"/>
        </w:tabs>
      </w:pPr>
      <w:hyperlink w:anchor="__RefHeading___Toc6678_1398993944">
        <w:r>
          <w:rPr>
            <w:rStyle w:val="IndexLink"/>
          </w:rPr>
          <w:t>6.1 Inleiding</w:t>
        </w:r>
        <w:r>
          <w:rPr>
            <w:rStyle w:val="IndexLink"/>
          </w:rPr>
          <w:tab/>
          <w:t>42</w:t>
        </w:r>
      </w:hyperlink>
    </w:p>
    <w:p w14:paraId="170B0683" w14:textId="77777777" w:rsidR="00586F4F" w:rsidRDefault="00000000">
      <w:pPr>
        <w:pStyle w:val="Inhopg2"/>
        <w:tabs>
          <w:tab w:val="right" w:leader="dot" w:pos="9638"/>
        </w:tabs>
      </w:pPr>
      <w:hyperlink w:anchor="__RefHeading___Toc6680_1398993944">
        <w:r>
          <w:rPr>
            <w:rStyle w:val="IndexLink"/>
          </w:rPr>
          <w:t>6.2 EigenTopografie: punt</w:t>
        </w:r>
        <w:r>
          <w:rPr>
            <w:rStyle w:val="IndexLink"/>
          </w:rPr>
          <w:tab/>
          <w:t>42</w:t>
        </w:r>
      </w:hyperlink>
    </w:p>
    <w:p w14:paraId="1D05998C" w14:textId="77777777" w:rsidR="00586F4F" w:rsidRDefault="00000000">
      <w:pPr>
        <w:pStyle w:val="Inhopg2"/>
        <w:tabs>
          <w:tab w:val="right" w:leader="dot" w:pos="9638"/>
        </w:tabs>
      </w:pPr>
      <w:hyperlink w:anchor="__RefHeading___Toc6682_1398993944">
        <w:r>
          <w:rPr>
            <w:rStyle w:val="IndexLink"/>
          </w:rPr>
          <w:t>6.3 EigenTopografie: lijn</w:t>
        </w:r>
        <w:r>
          <w:rPr>
            <w:rStyle w:val="IndexLink"/>
          </w:rPr>
          <w:tab/>
          <w:t>43</w:t>
        </w:r>
      </w:hyperlink>
    </w:p>
    <w:p w14:paraId="7AE04E0C" w14:textId="77777777" w:rsidR="00586F4F" w:rsidRDefault="00000000">
      <w:pPr>
        <w:pStyle w:val="Inhopg2"/>
        <w:tabs>
          <w:tab w:val="right" w:leader="dot" w:pos="9638"/>
        </w:tabs>
      </w:pPr>
      <w:hyperlink w:anchor="__RefHeading___Toc6684_1398993944">
        <w:r>
          <w:rPr>
            <w:rStyle w:val="IndexLink"/>
          </w:rPr>
          <w:t>6.4 EigenTopografie: vlak</w:t>
        </w:r>
        <w:r>
          <w:rPr>
            <w:rStyle w:val="IndexLink"/>
          </w:rPr>
          <w:tab/>
          <w:t>44</w:t>
        </w:r>
      </w:hyperlink>
    </w:p>
    <w:p w14:paraId="0A1F196D" w14:textId="77777777" w:rsidR="00586F4F" w:rsidRDefault="00000000">
      <w:pPr>
        <w:pStyle w:val="Inhopg2"/>
        <w:tabs>
          <w:tab w:val="right" w:leader="dot" w:pos="9638"/>
        </w:tabs>
      </w:pPr>
      <w:hyperlink w:anchor="__RefHeading___Toc6686_1398993944">
        <w:r>
          <w:rPr>
            <w:rStyle w:val="IndexLink"/>
          </w:rPr>
          <w:t>6.5 AanduidingEisVoorzorgsmaatregel</w:t>
        </w:r>
        <w:r>
          <w:rPr>
            <w:rStyle w:val="IndexLink"/>
          </w:rPr>
          <w:tab/>
          <w:t>44</w:t>
        </w:r>
      </w:hyperlink>
    </w:p>
    <w:p w14:paraId="661F0FD6" w14:textId="77777777" w:rsidR="00586F4F" w:rsidRDefault="00000000">
      <w:pPr>
        <w:pStyle w:val="Inhopg2"/>
        <w:tabs>
          <w:tab w:val="right" w:leader="dot" w:pos="9638"/>
        </w:tabs>
      </w:pPr>
      <w:hyperlink w:anchor="__RefHeading___Toc6688_1398993944">
        <w:r>
          <w:rPr>
            <w:rStyle w:val="IndexLink"/>
          </w:rPr>
          <w:t>6.6 ExtraDetailInfo: punt</w:t>
        </w:r>
        <w:r>
          <w:rPr>
            <w:rStyle w:val="IndexLink"/>
          </w:rPr>
          <w:tab/>
          <w:t>45</w:t>
        </w:r>
      </w:hyperlink>
    </w:p>
    <w:p w14:paraId="50AF6925" w14:textId="77777777" w:rsidR="00586F4F" w:rsidRDefault="00000000">
      <w:pPr>
        <w:pStyle w:val="Inhopg2"/>
        <w:tabs>
          <w:tab w:val="right" w:leader="dot" w:pos="9638"/>
        </w:tabs>
      </w:pPr>
      <w:hyperlink w:anchor="__RefHeading___Toc6690_1398993944">
        <w:r>
          <w:rPr>
            <w:rStyle w:val="IndexLink"/>
          </w:rPr>
          <w:t>6.7 ExtraDetailInfo: lijn</w:t>
        </w:r>
        <w:r>
          <w:rPr>
            <w:rStyle w:val="IndexLink"/>
          </w:rPr>
          <w:tab/>
          <w:t>46</w:t>
        </w:r>
      </w:hyperlink>
    </w:p>
    <w:p w14:paraId="74619990" w14:textId="77777777" w:rsidR="00586F4F" w:rsidRDefault="00000000">
      <w:pPr>
        <w:pStyle w:val="Inhopg2"/>
        <w:tabs>
          <w:tab w:val="right" w:leader="dot" w:pos="9638"/>
        </w:tabs>
      </w:pPr>
      <w:hyperlink w:anchor="__RefHeading___Toc6692_1398993944">
        <w:r>
          <w:rPr>
            <w:rStyle w:val="IndexLink"/>
          </w:rPr>
          <w:t>6.8 ExtraDetailInfo: vlak</w:t>
        </w:r>
        <w:r>
          <w:rPr>
            <w:rStyle w:val="IndexLink"/>
          </w:rPr>
          <w:tab/>
          <w:t>47</w:t>
        </w:r>
      </w:hyperlink>
    </w:p>
    <w:p w14:paraId="5F4D2372" w14:textId="77777777" w:rsidR="00586F4F" w:rsidRDefault="00000000">
      <w:pPr>
        <w:pStyle w:val="Inhopg1"/>
      </w:pPr>
      <w:hyperlink w:anchor="__RefHeading___Toc6694_1398993944">
        <w:r>
          <w:rPr>
            <w:rStyle w:val="IndexLink"/>
          </w:rPr>
          <w:t>7 Leidingelementen</w:t>
        </w:r>
        <w:r>
          <w:rPr>
            <w:rStyle w:val="IndexLink"/>
          </w:rPr>
          <w:tab/>
          <w:t>49</w:t>
        </w:r>
      </w:hyperlink>
    </w:p>
    <w:p w14:paraId="2D55A940" w14:textId="77777777" w:rsidR="00586F4F" w:rsidRDefault="00000000">
      <w:pPr>
        <w:pStyle w:val="Inhopg2"/>
        <w:tabs>
          <w:tab w:val="right" w:leader="dot" w:pos="9638"/>
        </w:tabs>
      </w:pPr>
      <w:hyperlink w:anchor="__RefHeading___Toc6696_1398993944">
        <w:r>
          <w:rPr>
            <w:rStyle w:val="IndexLink"/>
          </w:rPr>
          <w:t>7.1 Inleiding</w:t>
        </w:r>
        <w:r>
          <w:rPr>
            <w:rStyle w:val="IndexLink"/>
          </w:rPr>
          <w:tab/>
          <w:t>49</w:t>
        </w:r>
      </w:hyperlink>
    </w:p>
    <w:p w14:paraId="4A4AD81D" w14:textId="77777777" w:rsidR="00586F4F" w:rsidRDefault="00000000">
      <w:pPr>
        <w:pStyle w:val="Inhopg2"/>
        <w:tabs>
          <w:tab w:val="right" w:leader="dot" w:pos="9638"/>
        </w:tabs>
      </w:pPr>
      <w:hyperlink w:anchor="__RefHeading___Toc6698_1398993944">
        <w:r>
          <w:rPr>
            <w:rStyle w:val="IndexLink"/>
          </w:rPr>
          <w:t>7.2 Leidingelementen</w:t>
        </w:r>
        <w:r>
          <w:rPr>
            <w:rStyle w:val="IndexLink"/>
          </w:rPr>
          <w:tab/>
          <w:t>49</w:t>
        </w:r>
      </w:hyperlink>
    </w:p>
    <w:p w14:paraId="34519E89" w14:textId="77777777" w:rsidR="00586F4F" w:rsidRDefault="00000000">
      <w:pPr>
        <w:pStyle w:val="Inhopg2"/>
        <w:tabs>
          <w:tab w:val="right" w:leader="dot" w:pos="9638"/>
        </w:tabs>
      </w:pPr>
      <w:hyperlink w:anchor="__RefHeading___Toc6700_1398993944">
        <w:r>
          <w:rPr>
            <w:rStyle w:val="IndexLink"/>
          </w:rPr>
          <w:t>7.3 ExtraGeometrie: leidingelementen</w:t>
        </w:r>
        <w:r>
          <w:rPr>
            <w:rStyle w:val="IndexLink"/>
          </w:rPr>
          <w:tab/>
          <w:t>57</w:t>
        </w:r>
      </w:hyperlink>
    </w:p>
    <w:p w14:paraId="3A3BCAFB" w14:textId="77777777" w:rsidR="00586F4F" w:rsidRDefault="00000000">
      <w:pPr>
        <w:pStyle w:val="Inhopg1"/>
      </w:pPr>
      <w:hyperlink w:anchor="__RefHeading___Toc6702_1398993944">
        <w:r>
          <w:rPr>
            <w:rStyle w:val="IndexLink"/>
          </w:rPr>
          <w:t>8 Gebiedsinformatielevering</w:t>
        </w:r>
        <w:r>
          <w:rPr>
            <w:rStyle w:val="IndexLink"/>
          </w:rPr>
          <w:tab/>
          <w:t>59</w:t>
        </w:r>
      </w:hyperlink>
    </w:p>
    <w:p w14:paraId="22E6D787" w14:textId="77777777" w:rsidR="00586F4F" w:rsidRDefault="00000000">
      <w:pPr>
        <w:pStyle w:val="Inhopg2"/>
        <w:tabs>
          <w:tab w:val="right" w:leader="dot" w:pos="9638"/>
        </w:tabs>
      </w:pPr>
      <w:hyperlink w:anchor="__RefHeading___Toc6704_1398993944">
        <w:r>
          <w:rPr>
            <w:rStyle w:val="IndexLink"/>
          </w:rPr>
          <w:t>8.1 Inleiding</w:t>
        </w:r>
        <w:r>
          <w:rPr>
            <w:rStyle w:val="IndexLink"/>
          </w:rPr>
          <w:tab/>
          <w:t>59</w:t>
        </w:r>
      </w:hyperlink>
    </w:p>
    <w:p w14:paraId="0CE70F71" w14:textId="77777777" w:rsidR="00586F4F" w:rsidRDefault="00000000">
      <w:pPr>
        <w:pStyle w:val="Inhopg2"/>
        <w:tabs>
          <w:tab w:val="right" w:leader="dot" w:pos="9638"/>
        </w:tabs>
      </w:pPr>
      <w:hyperlink w:anchor="__RefHeading___Toc6706_1398993944">
        <w:r>
          <w:rPr>
            <w:rStyle w:val="IndexLink"/>
          </w:rPr>
          <w:t>8.2 Graafpolygoon</w:t>
        </w:r>
        <w:r>
          <w:rPr>
            <w:rStyle w:val="IndexLink"/>
          </w:rPr>
          <w:tab/>
          <w:t>59</w:t>
        </w:r>
      </w:hyperlink>
    </w:p>
    <w:p w14:paraId="17481AC6" w14:textId="77777777" w:rsidR="00586F4F" w:rsidRDefault="00000000">
      <w:pPr>
        <w:pStyle w:val="Inhopg2"/>
        <w:tabs>
          <w:tab w:val="right" w:leader="dot" w:pos="9638"/>
        </w:tabs>
      </w:pPr>
      <w:hyperlink w:anchor="__RefHeading___Toc6708_1398993944">
        <w:r>
          <w:rPr>
            <w:rStyle w:val="IndexLink"/>
          </w:rPr>
          <w:t>8.3 Informatiepolygoon</w:t>
        </w:r>
        <w:r>
          <w:rPr>
            <w:rStyle w:val="IndexLink"/>
          </w:rPr>
          <w:tab/>
          <w:t>60</w:t>
        </w:r>
      </w:hyperlink>
    </w:p>
    <w:p w14:paraId="4437E4A9" w14:textId="77777777" w:rsidR="00586F4F" w:rsidRDefault="00000000">
      <w:pPr>
        <w:pStyle w:val="Inhopg2"/>
        <w:tabs>
          <w:tab w:val="right" w:leader="dot" w:pos="9638"/>
        </w:tabs>
      </w:pPr>
      <w:hyperlink w:anchor="__RefHeading___Toc6710_1398993944">
        <w:r>
          <w:rPr>
            <w:rStyle w:val="IndexLink"/>
          </w:rPr>
          <w:t>8.4 Oriëntatiepolygoon</w:t>
        </w:r>
        <w:r>
          <w:rPr>
            <w:rStyle w:val="IndexLink"/>
          </w:rPr>
          <w:tab/>
          <w:t>60</w:t>
        </w:r>
      </w:hyperlink>
    </w:p>
    <w:p w14:paraId="2F4C1338" w14:textId="77777777" w:rsidR="00586F4F" w:rsidRDefault="00000000">
      <w:pPr>
        <w:pStyle w:val="Inhopg1"/>
      </w:pPr>
      <w:hyperlink w:anchor="__RefHeading___Toc6712_1398993944">
        <w:r>
          <w:rPr>
            <w:rStyle w:val="IndexLink"/>
          </w:rPr>
          <w:t>9 Kaartbeschrifting</w:t>
        </w:r>
        <w:r>
          <w:rPr>
            <w:rStyle w:val="IndexLink"/>
          </w:rPr>
          <w:tab/>
          <w:t>61</w:t>
        </w:r>
      </w:hyperlink>
    </w:p>
    <w:p w14:paraId="148A0D6F" w14:textId="77777777" w:rsidR="00586F4F" w:rsidRDefault="00000000">
      <w:pPr>
        <w:pStyle w:val="Inhopg2"/>
        <w:tabs>
          <w:tab w:val="right" w:leader="dot" w:pos="9638"/>
        </w:tabs>
      </w:pPr>
      <w:hyperlink w:anchor="__RefHeading___Toc6714_1398993944">
        <w:r>
          <w:rPr>
            <w:rStyle w:val="IndexLink"/>
          </w:rPr>
          <w:t>9.1 Inleiding</w:t>
        </w:r>
        <w:r>
          <w:rPr>
            <w:rStyle w:val="IndexLink"/>
          </w:rPr>
          <w:tab/>
          <w:t>61</w:t>
        </w:r>
      </w:hyperlink>
    </w:p>
    <w:p w14:paraId="0F3216BF" w14:textId="77777777" w:rsidR="00586F4F" w:rsidRDefault="00000000">
      <w:pPr>
        <w:pStyle w:val="Inhopg2"/>
        <w:tabs>
          <w:tab w:val="right" w:leader="dot" w:pos="9638"/>
        </w:tabs>
      </w:pPr>
      <w:hyperlink w:anchor="__RefHeading___Toc6716_1398993944">
        <w:r>
          <w:rPr>
            <w:rStyle w:val="IndexLink"/>
          </w:rPr>
          <w:t>9.2 DiepteNAP</w:t>
        </w:r>
        <w:r>
          <w:rPr>
            <w:rStyle w:val="IndexLink"/>
          </w:rPr>
          <w:tab/>
          <w:t>61</w:t>
        </w:r>
      </w:hyperlink>
    </w:p>
    <w:p w14:paraId="0F9F5270" w14:textId="77777777" w:rsidR="00586F4F" w:rsidRDefault="00000000">
      <w:pPr>
        <w:pStyle w:val="Inhopg2"/>
        <w:tabs>
          <w:tab w:val="right" w:leader="dot" w:pos="9638"/>
        </w:tabs>
      </w:pPr>
      <w:hyperlink w:anchor="__RefHeading___Toc6718_1398993944">
        <w:r>
          <w:rPr>
            <w:rStyle w:val="IndexLink"/>
          </w:rPr>
          <w:t>9.3 DiepteTovMaaiveld</w:t>
        </w:r>
        <w:r>
          <w:rPr>
            <w:rStyle w:val="IndexLink"/>
          </w:rPr>
          <w:tab/>
          <w:t>62</w:t>
        </w:r>
      </w:hyperlink>
    </w:p>
    <w:p w14:paraId="6E2A5D3D" w14:textId="77777777" w:rsidR="00586F4F" w:rsidRDefault="00000000">
      <w:pPr>
        <w:pStyle w:val="Inhopg2"/>
        <w:tabs>
          <w:tab w:val="right" w:leader="dot" w:pos="9638"/>
        </w:tabs>
      </w:pPr>
      <w:hyperlink w:anchor="__RefHeading___Toc6720_1398993944">
        <w:r>
          <w:rPr>
            <w:rStyle w:val="IndexLink"/>
          </w:rPr>
          <w:t>9.4 Maatvoeringslijn en maatvoeringshulplijn</w:t>
        </w:r>
        <w:r>
          <w:rPr>
            <w:rStyle w:val="IndexLink"/>
          </w:rPr>
          <w:tab/>
          <w:t>63</w:t>
        </w:r>
      </w:hyperlink>
    </w:p>
    <w:p w14:paraId="6A47E318" w14:textId="77777777" w:rsidR="00586F4F" w:rsidRDefault="00000000">
      <w:pPr>
        <w:pStyle w:val="Inhopg2"/>
        <w:tabs>
          <w:tab w:val="right" w:leader="dot" w:pos="9638"/>
        </w:tabs>
      </w:pPr>
      <w:hyperlink w:anchor="__RefHeading___Toc6722_1398993944">
        <w:r>
          <w:rPr>
            <w:rStyle w:val="IndexLink"/>
          </w:rPr>
          <w:t>9.5 Maatvoeringspijl</w:t>
        </w:r>
        <w:r>
          <w:rPr>
            <w:rStyle w:val="IndexLink"/>
          </w:rPr>
          <w:tab/>
          <w:t>63</w:t>
        </w:r>
      </w:hyperlink>
    </w:p>
    <w:p w14:paraId="62E00C53" w14:textId="77777777" w:rsidR="00586F4F" w:rsidRDefault="00000000">
      <w:pPr>
        <w:pStyle w:val="Inhopg2"/>
        <w:tabs>
          <w:tab w:val="right" w:leader="dot" w:pos="9638"/>
        </w:tabs>
      </w:pPr>
      <w:hyperlink w:anchor="__RefHeading___Toc6724_1398993944">
        <w:r>
          <w:rPr>
            <w:rStyle w:val="IndexLink"/>
          </w:rPr>
          <w:t>9.6 Maatvoeringspijlpunt</w:t>
        </w:r>
        <w:r>
          <w:rPr>
            <w:rStyle w:val="IndexLink"/>
          </w:rPr>
          <w:tab/>
          <w:t>64</w:t>
        </w:r>
      </w:hyperlink>
    </w:p>
    <w:p w14:paraId="4845A89D" w14:textId="77777777" w:rsidR="00586F4F" w:rsidRDefault="00000000">
      <w:pPr>
        <w:pStyle w:val="Inhopg2"/>
        <w:tabs>
          <w:tab w:val="right" w:leader="dot" w:pos="9638"/>
        </w:tabs>
      </w:pPr>
      <w:hyperlink w:anchor="__RefHeading___Toc6726_1398993944">
        <w:r>
          <w:rPr>
            <w:rStyle w:val="IndexLink"/>
          </w:rPr>
          <w:t>9.7 Maatvoeringslabel</w:t>
        </w:r>
        <w:r>
          <w:rPr>
            <w:rStyle w:val="IndexLink"/>
          </w:rPr>
          <w:tab/>
          <w:t>65</w:t>
        </w:r>
      </w:hyperlink>
    </w:p>
    <w:p w14:paraId="33626E6C" w14:textId="77777777" w:rsidR="00586F4F" w:rsidRDefault="00000000">
      <w:pPr>
        <w:pStyle w:val="Inhopg2"/>
        <w:tabs>
          <w:tab w:val="right" w:leader="dot" w:pos="9638"/>
        </w:tabs>
      </w:pPr>
      <w:hyperlink w:anchor="__RefHeading___Toc6728_1398993944">
        <w:r>
          <w:rPr>
            <w:rStyle w:val="IndexLink"/>
          </w:rPr>
          <w:t>9.8 Annotatielijn</w:t>
        </w:r>
        <w:r>
          <w:rPr>
            <w:rStyle w:val="IndexLink"/>
          </w:rPr>
          <w:tab/>
          <w:t>65</w:t>
        </w:r>
      </w:hyperlink>
    </w:p>
    <w:p w14:paraId="6232E17A" w14:textId="77777777" w:rsidR="00586F4F" w:rsidRDefault="00000000">
      <w:pPr>
        <w:pStyle w:val="Inhopg2"/>
        <w:tabs>
          <w:tab w:val="right" w:leader="dot" w:pos="9638"/>
        </w:tabs>
      </w:pPr>
      <w:hyperlink w:anchor="__RefHeading___Toc6730_1398993944">
        <w:r>
          <w:rPr>
            <w:rStyle w:val="IndexLink"/>
          </w:rPr>
          <w:t>9.9 Annotatiepijl</w:t>
        </w:r>
        <w:r>
          <w:rPr>
            <w:rStyle w:val="IndexLink"/>
          </w:rPr>
          <w:tab/>
          <w:t>66</w:t>
        </w:r>
      </w:hyperlink>
    </w:p>
    <w:p w14:paraId="5500E0A8" w14:textId="77777777" w:rsidR="00586F4F" w:rsidRDefault="00000000">
      <w:pPr>
        <w:pStyle w:val="Inhopg2"/>
        <w:tabs>
          <w:tab w:val="right" w:leader="dot" w:pos="9638"/>
        </w:tabs>
      </w:pPr>
      <w:hyperlink w:anchor="__RefHeading___Toc6732_1398993944">
        <w:r>
          <w:rPr>
            <w:rStyle w:val="IndexLink"/>
          </w:rPr>
          <w:t>9.10 Annotatiepijlpunt</w:t>
        </w:r>
        <w:r>
          <w:rPr>
            <w:rStyle w:val="IndexLink"/>
          </w:rPr>
          <w:tab/>
          <w:t>66</w:t>
        </w:r>
      </w:hyperlink>
    </w:p>
    <w:p w14:paraId="1DB776FB" w14:textId="77777777" w:rsidR="00586F4F" w:rsidRDefault="00000000">
      <w:pPr>
        <w:pStyle w:val="Inhopg2"/>
        <w:tabs>
          <w:tab w:val="right" w:leader="dot" w:pos="9638"/>
        </w:tabs>
      </w:pPr>
      <w:hyperlink w:anchor="__RefHeading___Toc6734_1398993944">
        <w:r>
          <w:rPr>
            <w:rStyle w:val="IndexLink"/>
          </w:rPr>
          <w:t>9.11 Annotatielabel</w:t>
        </w:r>
        <w:r>
          <w:rPr>
            <w:rStyle w:val="IndexLink"/>
          </w:rPr>
          <w:tab/>
          <w:t>67</w:t>
        </w:r>
      </w:hyperlink>
    </w:p>
    <w:p w14:paraId="225C4EE1" w14:textId="77777777" w:rsidR="00586F4F" w:rsidRDefault="00000000">
      <w:pPr>
        <w:pStyle w:val="Inhopg1"/>
      </w:pPr>
      <w:hyperlink w:anchor="__RefHeading___Toc6736_1398993944">
        <w:r>
          <w:rPr>
            <w:rStyle w:val="IndexLink"/>
          </w:rPr>
          <w:t>10  Kaartsamenstelling</w:t>
        </w:r>
        <w:r>
          <w:rPr>
            <w:rStyle w:val="IndexLink"/>
          </w:rPr>
          <w:tab/>
          <w:t>69</w:t>
        </w:r>
      </w:hyperlink>
    </w:p>
    <w:p w14:paraId="4A4AE375" w14:textId="77777777" w:rsidR="00586F4F" w:rsidRDefault="00000000">
      <w:pPr>
        <w:pStyle w:val="Inhopg2"/>
        <w:tabs>
          <w:tab w:val="right" w:leader="dot" w:pos="9638"/>
        </w:tabs>
      </w:pPr>
      <w:hyperlink w:anchor="__RefHeading___Toc6738_1398993944">
        <w:r>
          <w:rPr>
            <w:rStyle w:val="IndexLink"/>
          </w:rPr>
          <w:t>10.1 Inleiding</w:t>
        </w:r>
        <w:r>
          <w:rPr>
            <w:rStyle w:val="IndexLink"/>
          </w:rPr>
          <w:tab/>
          <w:t>69</w:t>
        </w:r>
      </w:hyperlink>
    </w:p>
    <w:p w14:paraId="3604D18D" w14:textId="77777777" w:rsidR="00586F4F" w:rsidRDefault="00000000">
      <w:pPr>
        <w:pStyle w:val="Inhopg2"/>
        <w:tabs>
          <w:tab w:val="right" w:leader="dot" w:pos="9638"/>
        </w:tabs>
      </w:pPr>
      <w:hyperlink w:anchor="__RefHeading___Toc6740_1398993944">
        <w:r>
          <w:rPr>
            <w:rStyle w:val="IndexLink"/>
          </w:rPr>
          <w:t>10.2 Objecten met extra geometrie</w:t>
        </w:r>
        <w:r>
          <w:rPr>
            <w:rStyle w:val="IndexLink"/>
          </w:rPr>
          <w:tab/>
          <w:t>70</w:t>
        </w:r>
      </w:hyperlink>
    </w:p>
    <w:p w14:paraId="71E7E416" w14:textId="77777777" w:rsidR="00586F4F" w:rsidRDefault="00000000">
      <w:pPr>
        <w:pStyle w:val="Inhopg1"/>
      </w:pPr>
      <w:hyperlink w:anchor="__RefHeading___Toc6742_1398993944">
        <w:r>
          <w:rPr>
            <w:rStyle w:val="IndexLink"/>
          </w:rPr>
          <w:t>Verklarende woordenlijst</w:t>
        </w:r>
        <w:r>
          <w:rPr>
            <w:rStyle w:val="IndexLink"/>
          </w:rPr>
          <w:tab/>
          <w:t>71</w:t>
        </w:r>
      </w:hyperlink>
    </w:p>
    <w:p w14:paraId="68262656" w14:textId="77777777" w:rsidR="00586F4F" w:rsidRDefault="00000000">
      <w:pPr>
        <w:pStyle w:val="Inhopg1"/>
      </w:pPr>
      <w:hyperlink w:anchor="__RefHeading___Toc6744_1398993944">
        <w:r>
          <w:rPr>
            <w:rStyle w:val="IndexLink"/>
          </w:rPr>
          <w:t>Documentatie</w:t>
        </w:r>
        <w:r>
          <w:rPr>
            <w:rStyle w:val="IndexLink"/>
          </w:rPr>
          <w:tab/>
          <w:t>72</w:t>
        </w:r>
      </w:hyperlink>
    </w:p>
    <w:p w14:paraId="1A99A54F" w14:textId="77777777" w:rsidR="00586F4F" w:rsidRPr="00140238" w:rsidRDefault="00000000" w:rsidP="00140238">
      <w:r>
        <w:fldChar w:fldCharType="end"/>
      </w:r>
      <w:r w:rsidRPr="00140238">
        <w:br w:type="page"/>
      </w:r>
    </w:p>
    <w:p w14:paraId="1367890A" w14:textId="77777777" w:rsidR="00586F4F" w:rsidRDefault="00000000">
      <w:pPr>
        <w:pStyle w:val="Kop1"/>
        <w:numPr>
          <w:ilvl w:val="0"/>
          <w:numId w:val="2"/>
        </w:numPr>
      </w:pPr>
      <w:bookmarkStart w:id="0" w:name="__RefHeading___Toc6592_1398993944"/>
      <w:bookmarkStart w:id="1" w:name="_Toc51750172"/>
      <w:bookmarkEnd w:id="0"/>
      <w:r>
        <w:lastRenderedPageBreak/>
        <w:t>Visualisatie</w:t>
      </w:r>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_RefHeading___Toc6594_1398993944"/>
      <w:bookmarkStart w:id="3" w:name="_Toc343772519"/>
      <w:bookmarkStart w:id="4" w:name="_Toc51750173"/>
      <w:bookmarkStart w:id="5" w:name="_Toc42596080"/>
      <w:bookmarkEnd w:id="2"/>
      <w:bookmarkEnd w:id="3"/>
      <w:r>
        <w:t>Visualisatieregels</w:t>
      </w:r>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_RefHeading___Toc6596_1398993944"/>
      <w:bookmarkStart w:id="8" w:name="_Toc51750174"/>
      <w:bookmarkStart w:id="9" w:name="_Toc42596081"/>
      <w:bookmarkEnd w:id="6"/>
      <w:bookmarkEnd w:id="7"/>
      <w:r>
        <w:t>Inbedding</w:t>
      </w:r>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_RefHeading___Toc6598_1398993944"/>
      <w:bookmarkStart w:id="11" w:name="_Toc51750175"/>
      <w:bookmarkStart w:id="12" w:name="_Toc42596082"/>
      <w:bookmarkStart w:id="13" w:name="__DdeLink__6259_1469215086"/>
      <w:bookmarkEnd w:id="10"/>
      <w:r>
        <w:lastRenderedPageBreak/>
        <w:t>Algemene visualisatieregels</w:t>
      </w:r>
      <w:bookmarkEnd w:id="11"/>
      <w:bookmarkEnd w:id="12"/>
      <w:bookmarkEnd w:id="13"/>
    </w:p>
    <w:p w14:paraId="12E8C6BF" w14:textId="77777777" w:rsidR="00586F4F" w:rsidRDefault="00000000">
      <w:pPr>
        <w:pStyle w:val="Kop2"/>
        <w:numPr>
          <w:ilvl w:val="1"/>
          <w:numId w:val="3"/>
        </w:numPr>
      </w:pPr>
      <w:bookmarkStart w:id="14" w:name="__RefHeading___Toc6600_1398993944"/>
      <w:bookmarkStart w:id="15" w:name="_Toc51750176"/>
      <w:bookmarkStart w:id="16" w:name="_Toc42596083"/>
      <w:bookmarkEnd w:id="14"/>
      <w:r>
        <w:t>Inleiding</w:t>
      </w:r>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_RefHeading___Toc6602_1398993944"/>
      <w:bookmarkStart w:id="21" w:name="_Toc51750177"/>
      <w:bookmarkStart w:id="22" w:name="_Toc42596084"/>
      <w:bookmarkEnd w:id="20"/>
      <w:r>
        <w:t>Kleur</w:t>
      </w:r>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_RefHeading___Toc6604_1398993944"/>
      <w:bookmarkStart w:id="24" w:name="_Toc42596085"/>
      <w:bookmarkStart w:id="25" w:name="_Toc51750178"/>
      <w:bookmarkEnd w:id="23"/>
      <w:r>
        <w:t>Vorm</w:t>
      </w:r>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_RefHeading___Toc6606_1398993944"/>
      <w:bookmarkStart w:id="29" w:name="_Toc51750179"/>
      <w:bookmarkStart w:id="30" w:name="_Toc42596086"/>
      <w:bookmarkEnd w:id="28"/>
      <w:r>
        <w:t>Grootte</w:t>
      </w:r>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_RefHeading___Toc6608_1398993944"/>
      <w:bookmarkStart w:id="34" w:name="_Toc51750180"/>
      <w:bookmarkStart w:id="35" w:name="_Toc42596087"/>
      <w:bookmarkEnd w:id="33"/>
      <w:r>
        <w:t>Transparantie</w:t>
      </w:r>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_RefHeading___Toc6610_1398993944"/>
      <w:bookmarkStart w:id="37" w:name="_Toc51750181"/>
      <w:bookmarkStart w:id="38" w:name="_Toc42596088"/>
      <w:bookmarkEnd w:id="36"/>
      <w:r>
        <w:lastRenderedPageBreak/>
        <w:t>Kabels en leidingen</w:t>
      </w:r>
      <w:bookmarkEnd w:id="37"/>
      <w:bookmarkEnd w:id="38"/>
    </w:p>
    <w:p w14:paraId="3113E03F" w14:textId="77777777" w:rsidR="00586F4F" w:rsidRDefault="00000000">
      <w:pPr>
        <w:pStyle w:val="Kop2"/>
        <w:numPr>
          <w:ilvl w:val="1"/>
          <w:numId w:val="3"/>
        </w:numPr>
      </w:pPr>
      <w:bookmarkStart w:id="39" w:name="__RefHeading___Toc6612_1398993944"/>
      <w:bookmarkStart w:id="40" w:name="_Toc51750182"/>
      <w:bookmarkStart w:id="41" w:name="_Toc42596089"/>
      <w:bookmarkEnd w:id="39"/>
      <w:r>
        <w:t>Inleiding</w:t>
      </w:r>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_RefHeading___Toc6614_1398993944"/>
      <w:bookmarkStart w:id="43" w:name="_Toc42596090"/>
      <w:bookmarkStart w:id="44" w:name="_Toc51750183"/>
      <w:bookmarkEnd w:id="42"/>
      <w:r>
        <w:t>Datatransport</w:t>
      </w:r>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_RefHeading___Toc6616_1398993944"/>
      <w:bookmarkStart w:id="48" w:name="_Toc51750184"/>
      <w:bookmarkStart w:id="49" w:name="_Toc42596091"/>
      <w:bookmarkEnd w:id="47"/>
      <w:r>
        <w:t>Gas lagedruk</w:t>
      </w:r>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_RefHeading___Toc6618_1398993944"/>
      <w:bookmarkStart w:id="53" w:name="_Toc51750185"/>
      <w:bookmarkStart w:id="54" w:name="_Toc42596092"/>
      <w:bookmarkEnd w:id="52"/>
      <w:r>
        <w:t>Gas hogedruk</w:t>
      </w:r>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_RefHeading___Toc6620_1398993944"/>
      <w:bookmarkStart w:id="58" w:name="_Toc51750186"/>
      <w:bookmarkStart w:id="59" w:name="_Toc42596093"/>
      <w:bookmarkEnd w:id="57"/>
      <w:r>
        <w:lastRenderedPageBreak/>
        <w:t>Buisleiding gevaarlijke inhoud</w:t>
      </w:r>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_RefHeading___Toc6622_1398993944"/>
      <w:bookmarkStart w:id="63" w:name="_Toc51750187"/>
      <w:bookmarkStart w:id="64" w:name="_Toc42596094"/>
      <w:bookmarkEnd w:id="62"/>
      <w:r>
        <w:t>Landelijk hoogspanningsnet</w:t>
      </w:r>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_RefHeading___Toc6624_1398993944"/>
      <w:bookmarkStart w:id="68" w:name="_Toc51750188"/>
      <w:bookmarkStart w:id="69" w:name="_Toc42596095"/>
      <w:bookmarkEnd w:id="67"/>
      <w:r>
        <w:t>Hoogspanning</w:t>
      </w:r>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_RefHeading___Toc6626_1398993944"/>
      <w:bookmarkStart w:id="73" w:name="_Toc51750189"/>
      <w:bookmarkStart w:id="74" w:name="_Toc42596096"/>
      <w:bookmarkEnd w:id="72"/>
      <w:proofErr w:type="spellStart"/>
      <w:r>
        <w:t>Middenspanning</w:t>
      </w:r>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_RefHeading___Toc6628_1398993944"/>
      <w:bookmarkStart w:id="78" w:name="_Toc51750190"/>
      <w:bookmarkStart w:id="79" w:name="_Toc42596097"/>
      <w:bookmarkEnd w:id="77"/>
      <w:r>
        <w:t>Laagspanning</w:t>
      </w:r>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_RefHeading___Toc6630_1398993944"/>
      <w:bookmarkStart w:id="83" w:name="_Toc42596098"/>
      <w:bookmarkStart w:id="84" w:name="_Toc51750191"/>
      <w:bookmarkEnd w:id="82"/>
      <w:r>
        <w:t>(Petro-) chemie</w:t>
      </w:r>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_RefHeading___Toc6632_1398993944"/>
      <w:bookmarkStart w:id="88" w:name="_Toc51750192"/>
      <w:bookmarkStart w:id="89" w:name="_Toc42596099"/>
      <w:bookmarkEnd w:id="87"/>
      <w:r>
        <w:lastRenderedPageBreak/>
        <w:t>Riool vrij verval</w:t>
      </w:r>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_RefHeading___Toc6634_1398993944"/>
      <w:bookmarkStart w:id="93" w:name="_Toc51750193"/>
      <w:bookmarkEnd w:id="92"/>
      <w:r>
        <w:t>Riool onder over- of onderdruk</w:t>
      </w:r>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_RefHeading___Toc6636_1398993944"/>
      <w:bookmarkStart w:id="97" w:name="_Toc51750194"/>
      <w:bookmarkStart w:id="98" w:name="_Toc42596101"/>
      <w:bookmarkEnd w:id="96"/>
      <w:r>
        <w:t>Warmte</w:t>
      </w:r>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_RefHeading___Toc6638_1398993944"/>
      <w:bookmarkStart w:id="102" w:name="_Toc51750195"/>
      <w:bookmarkStart w:id="103" w:name="_Toc42596102"/>
      <w:bookmarkEnd w:id="101"/>
      <w:r>
        <w:t>Water</w:t>
      </w:r>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_RefHeading___Toc6640_1398993944"/>
      <w:bookmarkStart w:id="107" w:name="_Toc51750196"/>
      <w:bookmarkStart w:id="108" w:name="_Toc42596103"/>
      <w:bookmarkEnd w:id="106"/>
      <w:r>
        <w:t>Wees</w:t>
      </w:r>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_RefHeading___Toc6642_1398993944"/>
      <w:bookmarkStart w:id="112" w:name="_Toc51750197"/>
      <w:bookmarkStart w:id="113" w:name="_Toc42596104"/>
      <w:bookmarkEnd w:id="111"/>
      <w:r>
        <w:t>Overig</w:t>
      </w:r>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_RefHeading___Toc6644_1398993944"/>
      <w:bookmarkStart w:id="117" w:name="_Toc51750198"/>
      <w:bookmarkStart w:id="118" w:name="_Toc42596105"/>
      <w:bookmarkEnd w:id="116"/>
      <w:proofErr w:type="spellStart"/>
      <w:r>
        <w:lastRenderedPageBreak/>
        <w:t>ExtraGeometrie</w:t>
      </w:r>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_RefHeading___Toc6646_1398993944"/>
      <w:bookmarkStart w:id="122" w:name="_Toc51750199"/>
      <w:bookmarkStart w:id="123" w:name="_Toc42596106"/>
      <w:bookmarkEnd w:id="121"/>
      <w:r>
        <w:lastRenderedPageBreak/>
        <w:t>Kabel- en leidingcontainers</w:t>
      </w:r>
      <w:bookmarkEnd w:id="122"/>
      <w:bookmarkEnd w:id="123"/>
    </w:p>
    <w:p w14:paraId="5CCCA443" w14:textId="77777777" w:rsidR="00586F4F" w:rsidRDefault="00000000">
      <w:pPr>
        <w:pStyle w:val="Kop2"/>
        <w:numPr>
          <w:ilvl w:val="1"/>
          <w:numId w:val="3"/>
        </w:numPr>
      </w:pPr>
      <w:bookmarkStart w:id="124" w:name="__RefHeading___Toc6648_1398993944"/>
      <w:bookmarkStart w:id="125" w:name="_Toc42596107"/>
      <w:bookmarkStart w:id="126" w:name="_Toc51750200"/>
      <w:bookmarkEnd w:id="124"/>
      <w:r>
        <w:t>Inleiding</w:t>
      </w:r>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_RefHeading___Toc6650_1398993944"/>
      <w:bookmarkStart w:id="128" w:name="_Toc51750201"/>
      <w:bookmarkStart w:id="129" w:name="_Toc42596108"/>
      <w:bookmarkEnd w:id="127"/>
      <w:proofErr w:type="spellStart"/>
      <w:r>
        <w:t>Duct</w:t>
      </w:r>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_RefHeading___Toc6652_1398993944"/>
      <w:bookmarkStart w:id="133" w:name="_Toc42596109"/>
      <w:bookmarkStart w:id="134" w:name="_Toc51750202"/>
      <w:bookmarkEnd w:id="132"/>
      <w:proofErr w:type="spellStart"/>
      <w:r>
        <w:t>Kabelbed</w:t>
      </w:r>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_RefHeading___Toc6654_1398993944"/>
      <w:bookmarkStart w:id="139" w:name="_Toc51750203"/>
      <w:bookmarkStart w:id="140" w:name="_Toc42596110"/>
      <w:bookmarkEnd w:id="138"/>
      <w:proofErr w:type="spellStart"/>
      <w:r>
        <w:t>ExtraGeometrie</w:t>
      </w:r>
      <w:proofErr w:type="spellEnd"/>
      <w:r>
        <w:t xml:space="preserve">: </w:t>
      </w:r>
      <w:proofErr w:type="spellStart"/>
      <w:r>
        <w:t>duct</w:t>
      </w:r>
      <w:proofErr w:type="spellEnd"/>
      <w:r>
        <w:t xml:space="preserve"> en </w:t>
      </w:r>
      <w:proofErr w:type="spellStart"/>
      <w:r>
        <w:t>kabelbed</w:t>
      </w:r>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_RefHeading___Toc6656_1398993944"/>
      <w:bookmarkStart w:id="144" w:name="_Toc51750204"/>
      <w:bookmarkStart w:id="145" w:name="_Toc42596111"/>
      <w:bookmarkEnd w:id="143"/>
      <w:r>
        <w:t>Mantelbuis</w:t>
      </w:r>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_RefHeading___Toc6658_1398993944"/>
      <w:bookmarkStart w:id="149" w:name="_Toc51750205"/>
      <w:bookmarkStart w:id="150" w:name="_Toc42596112"/>
      <w:bookmarkEnd w:id="148"/>
      <w:proofErr w:type="spellStart"/>
      <w:r>
        <w:t>ExtraGeometrie</w:t>
      </w:r>
      <w:proofErr w:type="spellEnd"/>
      <w:r>
        <w:t>: mantelbuis</w:t>
      </w:r>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_RefHeading___Toc6660_1398993944"/>
      <w:bookmarkStart w:id="154" w:name="_Toc51750206"/>
      <w:bookmarkStart w:id="155" w:name="_Toc42596113"/>
      <w:bookmarkEnd w:id="153"/>
      <w:r>
        <w:lastRenderedPageBreak/>
        <w:t>Containerleidingelementen</w:t>
      </w:r>
      <w:bookmarkEnd w:id="154"/>
      <w:bookmarkEnd w:id="155"/>
    </w:p>
    <w:p w14:paraId="6CB5232E" w14:textId="77777777" w:rsidR="00586F4F" w:rsidRDefault="00000000">
      <w:pPr>
        <w:pStyle w:val="Kop2"/>
        <w:numPr>
          <w:ilvl w:val="1"/>
          <w:numId w:val="3"/>
        </w:numPr>
      </w:pPr>
      <w:bookmarkStart w:id="156" w:name="__RefHeading___Toc6662_1398993944"/>
      <w:bookmarkStart w:id="157" w:name="_Toc51750207"/>
      <w:bookmarkStart w:id="158" w:name="_Toc42596114"/>
      <w:bookmarkEnd w:id="156"/>
      <w:r>
        <w:t>Inleiding</w:t>
      </w:r>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_RefHeading___Toc6664_1398993944"/>
      <w:bookmarkStart w:id="160" w:name="_Toc42596115"/>
      <w:bookmarkStart w:id="161" w:name="_Toc51750208"/>
      <w:bookmarkEnd w:id="159"/>
      <w:r>
        <w:lastRenderedPageBreak/>
        <w:t>Kast</w:t>
      </w:r>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_RefHeading___Toc6666_1398993944"/>
      <w:bookmarkStart w:id="165" w:name="_Toc42596116"/>
      <w:bookmarkStart w:id="166" w:name="_Toc51750209"/>
      <w:bookmarkEnd w:id="164"/>
      <w:r>
        <w:t>Mangat</w:t>
      </w:r>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_RefHeading___Toc6668_1398993944"/>
      <w:bookmarkStart w:id="170" w:name="_Toc51750210"/>
      <w:bookmarkStart w:id="171" w:name="_Toc42596117"/>
      <w:bookmarkEnd w:id="169"/>
      <w:r>
        <w:t>Mast</w:t>
      </w:r>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_RefHeading___Toc6670_1398993944"/>
      <w:bookmarkStart w:id="175" w:name="_Toc42596118"/>
      <w:bookmarkStart w:id="176" w:name="_Toc51750211"/>
      <w:bookmarkEnd w:id="174"/>
      <w:r>
        <w:t>Technisch gebouw</w:t>
      </w:r>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_RefHeading___Toc6672_1398993944"/>
      <w:bookmarkStart w:id="180" w:name="_Toc51750212"/>
      <w:bookmarkStart w:id="181" w:name="_Toc42596119"/>
      <w:bookmarkEnd w:id="179"/>
      <w:r>
        <w:t>Toren</w:t>
      </w:r>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_RefHeading___Toc6674_1398993944"/>
      <w:bookmarkStart w:id="185" w:name="_Toc42596120"/>
      <w:bookmarkStart w:id="186" w:name="_Toc51750213"/>
      <w:bookmarkEnd w:id="184"/>
      <w:proofErr w:type="spellStart"/>
      <w:r>
        <w:t>ExtraGeometrie</w:t>
      </w:r>
      <w:proofErr w:type="spellEnd"/>
      <w:r>
        <w:t xml:space="preserve">: </w:t>
      </w:r>
      <w:proofErr w:type="spellStart"/>
      <w:r>
        <w:t>ContainerLeidingElementen</w:t>
      </w:r>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_RefHeading___Toc6676_1398993944"/>
      <w:bookmarkStart w:id="189" w:name="_Toc51750214"/>
      <w:bookmarkStart w:id="190" w:name="_Toc42596121"/>
      <w:bookmarkEnd w:id="188"/>
      <w:r>
        <w:lastRenderedPageBreak/>
        <w:t>Extra elementen</w:t>
      </w:r>
      <w:bookmarkEnd w:id="189"/>
      <w:bookmarkEnd w:id="190"/>
    </w:p>
    <w:p w14:paraId="3BED6D1C" w14:textId="77777777" w:rsidR="00586F4F" w:rsidRDefault="00000000">
      <w:pPr>
        <w:pStyle w:val="Kop2"/>
        <w:numPr>
          <w:ilvl w:val="1"/>
          <w:numId w:val="3"/>
        </w:numPr>
      </w:pPr>
      <w:bookmarkStart w:id="191" w:name="__RefHeading___Toc6678_1398993944"/>
      <w:bookmarkStart w:id="192" w:name="_Toc51750215"/>
      <w:bookmarkStart w:id="193" w:name="_Toc42596122"/>
      <w:bookmarkEnd w:id="191"/>
      <w:r>
        <w:t>Inleiding</w:t>
      </w:r>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_RefHeading___Toc6680_1398993944"/>
      <w:bookmarkStart w:id="195" w:name="_Toc51750216"/>
      <w:bookmarkStart w:id="196" w:name="_Toc42596123"/>
      <w:bookmarkEnd w:id="194"/>
      <w:proofErr w:type="spellStart"/>
      <w:r>
        <w:t>EigenTopografie</w:t>
      </w:r>
      <w:proofErr w:type="spellEnd"/>
      <w:r>
        <w:t>: punt</w:t>
      </w:r>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_RefHeading___Toc6682_1398993944"/>
      <w:bookmarkStart w:id="200" w:name="_Toc51750217"/>
      <w:bookmarkStart w:id="201" w:name="_Toc42596124"/>
      <w:bookmarkEnd w:id="199"/>
      <w:proofErr w:type="spellStart"/>
      <w:r>
        <w:t>EigenTopografie</w:t>
      </w:r>
      <w:proofErr w:type="spellEnd"/>
      <w:r>
        <w:t>: lijn</w:t>
      </w:r>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_RefHeading___Toc6684_1398993944"/>
      <w:bookmarkStart w:id="204" w:name="_Toc42596125"/>
      <w:bookmarkStart w:id="205" w:name="_Toc51750218"/>
      <w:bookmarkEnd w:id="203"/>
      <w:proofErr w:type="spellStart"/>
      <w:r>
        <w:t>EigenTopografie</w:t>
      </w:r>
      <w:proofErr w:type="spellEnd"/>
      <w:r>
        <w:t>: vlak</w:t>
      </w:r>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_RefHeading___Toc6686_1398993944"/>
      <w:bookmarkStart w:id="208" w:name="_Toc51750219"/>
      <w:bookmarkStart w:id="209" w:name="_Toc42596126"/>
      <w:bookmarkEnd w:id="207"/>
      <w:proofErr w:type="spellStart"/>
      <w:r>
        <w:t>AanduidingEisVoorzorgsmaatregel</w:t>
      </w:r>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_RefHeading___Toc6688_1398993944"/>
      <w:bookmarkStart w:id="212" w:name="_Toc51750220"/>
      <w:bookmarkStart w:id="213" w:name="_Toc42596127"/>
      <w:bookmarkEnd w:id="211"/>
      <w:proofErr w:type="spellStart"/>
      <w:r>
        <w:t>ExtraDetailInfo</w:t>
      </w:r>
      <w:proofErr w:type="spellEnd"/>
      <w:r>
        <w:t>: punt</w:t>
      </w:r>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_RefHeading___Toc6690_1398993944"/>
      <w:bookmarkStart w:id="216" w:name="_Toc51750221"/>
      <w:bookmarkStart w:id="217" w:name="_Toc42596128"/>
      <w:bookmarkEnd w:id="215"/>
      <w:proofErr w:type="spellStart"/>
      <w:r>
        <w:t>ExtraDetailInfo</w:t>
      </w:r>
      <w:proofErr w:type="spellEnd"/>
      <w:r>
        <w:t>: lijn</w:t>
      </w:r>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_RefHeading___Toc6692_1398993944"/>
      <w:bookmarkStart w:id="220" w:name="_Toc51750222"/>
      <w:bookmarkStart w:id="221" w:name="_Toc42596129"/>
      <w:bookmarkEnd w:id="219"/>
      <w:proofErr w:type="spellStart"/>
      <w:r>
        <w:t>ExtraDetailInfo</w:t>
      </w:r>
      <w:proofErr w:type="spellEnd"/>
      <w:r>
        <w:t>: vlak</w:t>
      </w:r>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_RefHeading___Toc6694_1398993944"/>
      <w:bookmarkStart w:id="224" w:name="_Toc42596130"/>
      <w:bookmarkStart w:id="225" w:name="_Toc51750223"/>
      <w:bookmarkEnd w:id="223"/>
      <w:r>
        <w:lastRenderedPageBreak/>
        <w:t>Leidingelementen</w:t>
      </w:r>
      <w:bookmarkEnd w:id="224"/>
      <w:bookmarkEnd w:id="225"/>
    </w:p>
    <w:p w14:paraId="4477EB1A" w14:textId="77777777" w:rsidR="00586F4F" w:rsidRDefault="00000000">
      <w:pPr>
        <w:pStyle w:val="Kop2"/>
        <w:numPr>
          <w:ilvl w:val="1"/>
          <w:numId w:val="3"/>
        </w:numPr>
      </w:pPr>
      <w:bookmarkStart w:id="226" w:name="__RefHeading___Toc6696_1398993944"/>
      <w:bookmarkStart w:id="227" w:name="_Toc51750224"/>
      <w:bookmarkStart w:id="228" w:name="_Toc42596131"/>
      <w:bookmarkEnd w:id="226"/>
      <w:r>
        <w:t>Inleiding</w:t>
      </w:r>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_RefHeading___Toc6698_1398993944"/>
      <w:bookmarkStart w:id="230" w:name="_Toc51750225"/>
      <w:bookmarkStart w:id="231" w:name="_Toc42596132"/>
      <w:bookmarkEnd w:id="229"/>
      <w:r>
        <w:t>Leidingelementen</w:t>
      </w:r>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_RefHeading___Toc6700_1398993944"/>
      <w:bookmarkStart w:id="235" w:name="_Toc51750226"/>
      <w:bookmarkStart w:id="236" w:name="_Toc42596133"/>
      <w:bookmarkEnd w:id="234"/>
      <w:proofErr w:type="spellStart"/>
      <w:r>
        <w:lastRenderedPageBreak/>
        <w:t>ExtraGeometrie</w:t>
      </w:r>
      <w:proofErr w:type="spellEnd"/>
      <w:r>
        <w:t>: leidingelementen</w:t>
      </w:r>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_RefHeading___Toc6702_1398993944"/>
      <w:bookmarkStart w:id="239" w:name="_Toc51750227"/>
      <w:bookmarkStart w:id="240" w:name="_Toc42596134"/>
      <w:bookmarkEnd w:id="238"/>
      <w:r>
        <w:lastRenderedPageBreak/>
        <w:t>Gebiedsinformatielevering</w:t>
      </w:r>
      <w:bookmarkEnd w:id="239"/>
      <w:bookmarkEnd w:id="240"/>
    </w:p>
    <w:p w14:paraId="667380AC" w14:textId="77777777" w:rsidR="00586F4F" w:rsidRDefault="00000000">
      <w:pPr>
        <w:pStyle w:val="Kop2"/>
        <w:numPr>
          <w:ilvl w:val="1"/>
          <w:numId w:val="3"/>
        </w:numPr>
      </w:pPr>
      <w:bookmarkStart w:id="241" w:name="__RefHeading___Toc6704_1398993944"/>
      <w:bookmarkStart w:id="242" w:name="_Toc51750228"/>
      <w:bookmarkStart w:id="243" w:name="_Toc42596135"/>
      <w:bookmarkEnd w:id="241"/>
      <w:r>
        <w:t>Inleiding</w:t>
      </w:r>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_RefHeading___Toc6706_1398993944"/>
      <w:bookmarkStart w:id="245" w:name="_Toc42596136"/>
      <w:bookmarkStart w:id="246" w:name="_Toc51750229"/>
      <w:bookmarkEnd w:id="244"/>
      <w:r>
        <w:t>Graafpolygoon</w:t>
      </w:r>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_RefHeading___Toc6708_1398993944"/>
      <w:bookmarkStart w:id="249" w:name="_Toc51750230"/>
      <w:bookmarkStart w:id="250" w:name="_Toc42596137"/>
      <w:bookmarkEnd w:id="248"/>
      <w:r>
        <w:lastRenderedPageBreak/>
        <w:t>Informatiepolygoon</w:t>
      </w:r>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_RefHeading___Toc6710_1398993944"/>
      <w:bookmarkStart w:id="253" w:name="_Toc51750231"/>
      <w:bookmarkStart w:id="254" w:name="_Toc42596138"/>
      <w:bookmarkEnd w:id="252"/>
      <w:r>
        <w:t>Oriëntatiepolygoon</w:t>
      </w:r>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_RefHeading___Toc6712_1398993944"/>
      <w:bookmarkStart w:id="257" w:name="_Toc51750232"/>
      <w:bookmarkStart w:id="258" w:name="_Toc42596139"/>
      <w:bookmarkEnd w:id="256"/>
      <w:proofErr w:type="spellStart"/>
      <w:r>
        <w:lastRenderedPageBreak/>
        <w:t>Kaartbeschrifting</w:t>
      </w:r>
      <w:bookmarkEnd w:id="257"/>
      <w:bookmarkEnd w:id="258"/>
      <w:proofErr w:type="spellEnd"/>
    </w:p>
    <w:p w14:paraId="3C481611" w14:textId="77777777" w:rsidR="00586F4F" w:rsidRDefault="00000000">
      <w:pPr>
        <w:pStyle w:val="Kop2"/>
        <w:numPr>
          <w:ilvl w:val="1"/>
          <w:numId w:val="3"/>
        </w:numPr>
      </w:pPr>
      <w:bookmarkStart w:id="259" w:name="__RefHeading___Toc6714_1398993944"/>
      <w:bookmarkStart w:id="260" w:name="_Toc51750233"/>
      <w:bookmarkStart w:id="261" w:name="_Toc42596140"/>
      <w:bookmarkEnd w:id="259"/>
      <w:r>
        <w:t>Inleiding</w:t>
      </w:r>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_RefHeading___Toc6716_1398993944"/>
      <w:bookmarkStart w:id="263" w:name="_Toc42596141"/>
      <w:bookmarkStart w:id="264" w:name="_Toc51750234"/>
      <w:bookmarkEnd w:id="262"/>
      <w:proofErr w:type="spellStart"/>
      <w:r>
        <w:t>DiepteNAP</w:t>
      </w:r>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_RefHeading___Toc6718_1398993944"/>
      <w:bookmarkStart w:id="268" w:name="_Toc51750235"/>
      <w:bookmarkStart w:id="269" w:name="_Toc42596142"/>
      <w:bookmarkEnd w:id="267"/>
      <w:proofErr w:type="spellStart"/>
      <w:r>
        <w:t>DiepteTovMaaiveld</w:t>
      </w:r>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_RefHeading___Toc6720_1398993944"/>
      <w:bookmarkStart w:id="274" w:name="_Toc51750236"/>
      <w:bookmarkStart w:id="275" w:name="_Toc42596143"/>
      <w:bookmarkEnd w:id="273"/>
      <w:proofErr w:type="spellStart"/>
      <w:r>
        <w:t>Maatvoeringslijn</w:t>
      </w:r>
      <w:proofErr w:type="spellEnd"/>
      <w:r>
        <w:t xml:space="preserve"> en </w:t>
      </w:r>
      <w:proofErr w:type="spellStart"/>
      <w:r>
        <w:t>maatvoeringshulplijn</w:t>
      </w:r>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_RefHeading___Toc6722_1398993944"/>
      <w:bookmarkStart w:id="279" w:name="_Toc51750237"/>
      <w:bookmarkStart w:id="280" w:name="_Toc42596144"/>
      <w:bookmarkEnd w:id="278"/>
      <w:r>
        <w:t>Maatvoeringspijl</w:t>
      </w:r>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_RefHeading___Toc6724_1398993944"/>
      <w:bookmarkStart w:id="282" w:name="_Toc42596145"/>
      <w:bookmarkStart w:id="283" w:name="_Toc51750238"/>
      <w:bookmarkEnd w:id="281"/>
      <w:r>
        <w:t>Maatvoeringspijlpunt</w:t>
      </w:r>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_RefHeading___Toc6726_1398993944"/>
      <w:bookmarkStart w:id="286" w:name="_Toc51750239"/>
      <w:bookmarkStart w:id="287" w:name="_Toc42596146"/>
      <w:bookmarkEnd w:id="285"/>
      <w:proofErr w:type="spellStart"/>
      <w:r>
        <w:lastRenderedPageBreak/>
        <w:t>Maatvoeringslabel</w:t>
      </w:r>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_RefHeading___Toc6728_1398993944"/>
      <w:bookmarkStart w:id="291" w:name="_Toc51750240"/>
      <w:bookmarkStart w:id="292" w:name="_Toc42596147"/>
      <w:bookmarkEnd w:id="290"/>
      <w:r>
        <w:t>Annotatielijn</w:t>
      </w:r>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_RefHeading___Toc6730_1398993944"/>
      <w:bookmarkStart w:id="295" w:name="_Toc51750241"/>
      <w:bookmarkStart w:id="296" w:name="_Toc42596148"/>
      <w:bookmarkEnd w:id="294"/>
      <w:r>
        <w:lastRenderedPageBreak/>
        <w:t>Annotatiepijl</w:t>
      </w:r>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_RefHeading___Toc6732_1398993944"/>
      <w:bookmarkStart w:id="299" w:name="_Toc51750242"/>
      <w:bookmarkStart w:id="300" w:name="_Toc42596149"/>
      <w:bookmarkEnd w:id="298"/>
      <w:r>
        <w:t>Annotatiepijlpunt</w:t>
      </w:r>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_RefHeading___Toc6734_1398993944"/>
      <w:bookmarkStart w:id="303" w:name="_Toc51750243"/>
      <w:bookmarkStart w:id="304" w:name="_Toc42596150"/>
      <w:bookmarkEnd w:id="302"/>
      <w:r>
        <w:t>Annotatielabel</w:t>
      </w:r>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bookmarkStart w:id="307" w:name="__RefHeading___Toc6736_1398993944"/>
      <w:bookmarkEnd w:id="307"/>
      <w:r>
        <w:lastRenderedPageBreak/>
        <w:t xml:space="preserve">    </w:t>
      </w:r>
      <w:bookmarkStart w:id="308" w:name="_Toc51750244"/>
      <w:bookmarkStart w:id="309" w:name="_Toc42596151"/>
      <w:r>
        <w:t>Kaartsamenstelling</w:t>
      </w:r>
      <w:bookmarkEnd w:id="308"/>
      <w:bookmarkEnd w:id="309"/>
    </w:p>
    <w:p w14:paraId="196064AC" w14:textId="77777777" w:rsidR="00586F4F" w:rsidRDefault="00000000">
      <w:pPr>
        <w:pStyle w:val="Kop2"/>
        <w:numPr>
          <w:ilvl w:val="1"/>
          <w:numId w:val="3"/>
        </w:numPr>
      </w:pPr>
      <w:bookmarkStart w:id="310" w:name="__RefHeading___Toc6738_1398993944"/>
      <w:bookmarkStart w:id="311" w:name="_Toc51750245"/>
      <w:bookmarkStart w:id="312" w:name="_Toc42596152"/>
      <w:bookmarkEnd w:id="310"/>
      <w:r>
        <w:t>Inleiding</w:t>
      </w:r>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_RefHeading___Toc6740_1398993944"/>
      <w:bookmarkStart w:id="315" w:name="_Toc51750246"/>
      <w:bookmarkStart w:id="316" w:name="_Toc42596153"/>
      <w:bookmarkEnd w:id="314"/>
      <w:r>
        <w:t>Objecten met extra geometrie</w:t>
      </w:r>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_RefHeading___Toc6742_1398993944"/>
      <w:bookmarkStart w:id="318" w:name="_Toc51750247"/>
      <w:bookmarkStart w:id="319" w:name="_Toc42596154"/>
      <w:bookmarkEnd w:id="317"/>
      <w:r>
        <w:lastRenderedPageBreak/>
        <w:t>Verklarende woordenlijst</w:t>
      </w:r>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_RefHeading___Toc6744_1398993944"/>
      <w:bookmarkStart w:id="321" w:name="_Toc51750248"/>
      <w:bookmarkStart w:id="322" w:name="_Toc42596155"/>
      <w:bookmarkEnd w:id="320"/>
      <w:r>
        <w:lastRenderedPageBreak/>
        <w:t>Documentatie</w:t>
      </w:r>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77777777" w:rsidR="00586F4F" w:rsidRDefault="00586F4F"/>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A5403" w14:textId="77777777" w:rsidR="0013217C" w:rsidRDefault="0013217C">
      <w:r>
        <w:separator/>
      </w:r>
    </w:p>
  </w:endnote>
  <w:endnote w:type="continuationSeparator" w:id="0">
    <w:p w14:paraId="7480B4FF" w14:textId="77777777" w:rsidR="0013217C" w:rsidRDefault="0013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224490E3" w:rsidR="00586F4F" w:rsidRDefault="00000000">
          <w:pPr>
            <w:pStyle w:val="TableContents"/>
            <w:jc w:val="center"/>
          </w:pPr>
          <w:r>
            <w:t xml:space="preserve">Handreiking visualisatie – PMKL,  versie </w:t>
          </w:r>
          <w:r w:rsidR="00FE5F8E">
            <w:t>3.0</w:t>
          </w:r>
          <w:r>
            <w:t xml:space="preserve"> 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2FB0A" w14:textId="77777777" w:rsidR="0013217C" w:rsidRDefault="0013217C">
      <w:r>
        <w:separator/>
      </w:r>
    </w:p>
  </w:footnote>
  <w:footnote w:type="continuationSeparator" w:id="0">
    <w:p w14:paraId="28916C2F" w14:textId="77777777" w:rsidR="0013217C" w:rsidRDefault="0013217C">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formsDesig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w:docVar w:name="ID002" w:val="(release candidate)"/>
    <w:docVar w:name="ID003" w:val="PMKL30rc"/>
    <w:docVar w:name="ID004" w:val="kl"/>
    <w:docVar w:name="ID005" w:val="wv"/>
    <w:docVar w:name="ID006" w:val="st"/>
    <w:docVar w:name="ID007" w:val="cc-by-nd"/>
    <w:docVar w:name="ID008" w:val="2024-09-09"/>
    <w:docVar w:name="ID010" w:val="geen"/>
    <w:docVar w:name="ID011" w:val="Onwaar"/>
    <w:docVar w:name="ID012" w:val="1"/>
    <w:docVar w:name="ID012_001" w:val="Edward Mac Gillavry|Webmapper|https://webmapper.net/"/>
    <w:docVar w:name="ID013" w:val="2"/>
    <w:docVar w:name="ID013_001" w:val="Paul Janssen|Geonovum|https://www.geonovum.nl/"/>
    <w:docVar w:name="ID013_002" w:val="Edward Mac Gillavry|Webmapper|https://webmapper.net/"/>
    <w:docVar w:name="ID014" w:val="0"/>
    <w:docVar w:name="ID015" w:val="Onwaar"/>
    <w:docVar w:name="ID016" w:val="16"/>
    <w:docVar w:name="ID016_0182FE3F" w:val="0182FE3F|14|chapter|geen|_x000c_    Kaartsamenstelling"/>
    <w:docVar w:name="ID016_09656BE4" w:val="09656BE4|2|chapter|geen|Algemene visualisatieregels"/>
    <w:docVar w:name="ID016_09A3A812" w:val="09A3A812|12|chapter|geen|Gebiedsinformatielevering"/>
    <w:docVar w:name="ID016_1367890A" w:val="1367890A|1|chapter|geen|Visualisatie"/>
    <w:docVar w:name="ID016_14B1A8E7" w:val="14B1A8E7|10|chapter|geen|_x000c_"/>
    <w:docVar w:name="ID016_1A99A54F" w:val="1A99A54F|0|chapter|geen|_x000c_"/>
    <w:docVar w:name="ID016_373024AC" w:val="373024AC|6|chapter|geen|_x000c_"/>
    <w:docVar w:name="ID016_4370E34C" w:val="4370E34C|5|chapter|geen|Kabel- en leidingcontainers"/>
    <w:docVar w:name="ID016_4CFBA350" w:val="4CFBA350|7|chapter|geen|Containerleidingelementen"/>
    <w:docVar w:name="ID016_52FC80FE" w:val="52FC80FE|9|chapter|geen|Extra elementen"/>
    <w:docVar w:name="ID016_57569EB8" w:val="57569EB8|3|chapter|geen|Kabels en leidingen"/>
    <w:docVar w:name="ID016_6D0A6927" w:val="6D0A6927|4|chapter|geen|_x000c_"/>
    <w:docVar w:name="ID016_6DA87D0B" w:val="6DA87D0B|16|chapter|geen|Documentatie"/>
    <w:docVar w:name="ID016_7157DE6A" w:val="7157DE6A|8|chapter|geen|_x000c_"/>
    <w:docVar w:name="ID016_76F8A7BE" w:val="76F8A7BE|13|chapter|geen|Kaartbeschrifting"/>
    <w:docVar w:name="ID016_7EA96AEC" w:val="7EA96AEC|11|chapter|geen|Leidingelementen"/>
    <w:docVar w:name="ID016_7F5E2C00" w:val="7F5E2C00|15|chapter|geen|Verklarende woordenlijst"/>
    <w:docVar w:name="ID017" w:val="3"/>
    <w:docVar w:name="ID017_000" w:val="sotd|Status van dit document|Onwaar"/>
    <w:docVar w:name="ID017_001" w:val="conformance|Conformiteit|Onwaar"/>
    <w:docVar w:name="ID017_002" w:val="tof|Lijst van figuren|Onwaar"/>
    <w:docVar w:name="ID017_003" w:val="index|Register|Onwaar"/>
    <w:docVar w:name="ID101" w:val="3.0.0"/>
  </w:docVars>
  <w:rsids>
    <w:rsidRoot w:val="00586F4F"/>
    <w:rsid w:val="000C31CE"/>
    <w:rsid w:val="0013217C"/>
    <w:rsid w:val="00140238"/>
    <w:rsid w:val="001A132B"/>
    <w:rsid w:val="001C0159"/>
    <w:rsid w:val="002134EF"/>
    <w:rsid w:val="00243B26"/>
    <w:rsid w:val="002E66A5"/>
    <w:rsid w:val="0037128A"/>
    <w:rsid w:val="0042131C"/>
    <w:rsid w:val="005618CF"/>
    <w:rsid w:val="00586F4F"/>
    <w:rsid w:val="005F40FA"/>
    <w:rsid w:val="00736A8A"/>
    <w:rsid w:val="00834E38"/>
    <w:rsid w:val="0089464B"/>
    <w:rsid w:val="009F4520"/>
    <w:rsid w:val="00A71881"/>
    <w:rsid w:val="00B409BF"/>
    <w:rsid w:val="00B61018"/>
    <w:rsid w:val="00D44109"/>
    <w:rsid w:val="00E34BF3"/>
    <w:rsid w:val="00E90091"/>
    <w:rsid w:val="00FE5F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1004</TotalTime>
  <Pages>73</Pages>
  <Words>12133</Words>
  <Characters>66733</Characters>
  <Application>Microsoft Office Word</Application>
  <DocSecurity>0</DocSecurity>
  <Lines>556</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553</cp:revision>
  <cp:lastPrinted>2020-10-01T13:00:00Z</cp:lastPrinted>
  <dcterms:created xsi:type="dcterms:W3CDTF">2017-04-03T11:43:00Z</dcterms:created>
  <dcterms:modified xsi:type="dcterms:W3CDTF">2024-09-09T14:38:00Z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