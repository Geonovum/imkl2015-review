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FBCC2" w14:textId="77777777" w:rsidR="00342AAA" w:rsidRDefault="00375F65" w:rsidP="00EB7E16">
      <w:pPr>
        <w:spacing w:line="240" w:lineRule="atLeast"/>
        <w:rPr>
          <w:b/>
          <w:sz w:val="28"/>
          <w:szCs w:val="28"/>
        </w:rPr>
      </w:pPr>
      <w:r w:rsidRPr="00375F65">
        <w:rPr>
          <w:b/>
          <w:sz w:val="28"/>
          <w:szCs w:val="28"/>
        </w:rPr>
        <w:t>MEMO</w:t>
      </w:r>
    </w:p>
    <w:p w14:paraId="3BF9291B" w14:textId="77777777" w:rsidR="00375F65" w:rsidRDefault="00375F65" w:rsidP="00EB7E16">
      <w:pPr>
        <w:spacing w:line="240" w:lineRule="atLeast"/>
        <w:rPr>
          <w:b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548"/>
        <w:gridCol w:w="7662"/>
      </w:tblGrid>
      <w:tr w:rsidR="00E327E9" w14:paraId="4F4A0405" w14:textId="77777777" w:rsidTr="00C50627">
        <w:tc>
          <w:tcPr>
            <w:tcW w:w="1548" w:type="dxa"/>
          </w:tcPr>
          <w:p w14:paraId="60AAC759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Onderwerp</w:t>
            </w:r>
          </w:p>
        </w:tc>
        <w:tc>
          <w:tcPr>
            <w:tcW w:w="7662" w:type="dxa"/>
          </w:tcPr>
          <w:p w14:paraId="12AE99AC" w14:textId="12DC3F64" w:rsidR="00E327E9" w:rsidRPr="00C50627" w:rsidRDefault="007F12AE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 xml:space="preserve">Oplevering IMKL </w:t>
            </w:r>
            <w:r w:rsidR="00416DD8">
              <w:rPr>
                <w:b/>
              </w:rPr>
              <w:t>consultatieversie</w:t>
            </w:r>
          </w:p>
        </w:tc>
      </w:tr>
      <w:tr w:rsidR="00E327E9" w14:paraId="398BF8CD" w14:textId="77777777" w:rsidTr="00C50627">
        <w:tc>
          <w:tcPr>
            <w:tcW w:w="1548" w:type="dxa"/>
          </w:tcPr>
          <w:p w14:paraId="658917EB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Aan</w:t>
            </w:r>
          </w:p>
        </w:tc>
        <w:tc>
          <w:tcPr>
            <w:tcW w:w="7662" w:type="dxa"/>
          </w:tcPr>
          <w:p w14:paraId="576785FC" w14:textId="42D05661" w:rsidR="00E327E9" w:rsidRPr="00C50627" w:rsidRDefault="00416DD8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>Extern</w:t>
            </w:r>
          </w:p>
        </w:tc>
      </w:tr>
      <w:tr w:rsidR="00E327E9" w14:paraId="322EC7B8" w14:textId="77777777" w:rsidTr="00C50627">
        <w:tc>
          <w:tcPr>
            <w:tcW w:w="1548" w:type="dxa"/>
          </w:tcPr>
          <w:p w14:paraId="49D4ABA9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Van</w:t>
            </w:r>
          </w:p>
        </w:tc>
        <w:tc>
          <w:tcPr>
            <w:tcW w:w="7662" w:type="dxa"/>
          </w:tcPr>
          <w:p w14:paraId="7ECA4E67" w14:textId="62955472" w:rsidR="00E327E9" w:rsidRPr="00C50627" w:rsidRDefault="00F50EE4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>Paul Janssen</w:t>
            </w:r>
          </w:p>
        </w:tc>
      </w:tr>
      <w:tr w:rsidR="00E327E9" w14:paraId="7C277F45" w14:textId="77777777" w:rsidTr="00C50627">
        <w:tc>
          <w:tcPr>
            <w:tcW w:w="1548" w:type="dxa"/>
          </w:tcPr>
          <w:p w14:paraId="47B0B2E3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Datum</w:t>
            </w:r>
          </w:p>
        </w:tc>
        <w:tc>
          <w:tcPr>
            <w:tcW w:w="7662" w:type="dxa"/>
          </w:tcPr>
          <w:p w14:paraId="60CB8E85" w14:textId="610A2742" w:rsidR="00E327E9" w:rsidRPr="00C50627" w:rsidRDefault="00416DD8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>9</w:t>
            </w:r>
            <w:r w:rsidR="00F50EE4">
              <w:rPr>
                <w:b/>
              </w:rPr>
              <w:t>-0</w:t>
            </w:r>
            <w:r>
              <w:rPr>
                <w:b/>
              </w:rPr>
              <w:t>7</w:t>
            </w:r>
            <w:r w:rsidR="00F50EE4">
              <w:rPr>
                <w:b/>
              </w:rPr>
              <w:t>-2020</w:t>
            </w:r>
          </w:p>
        </w:tc>
      </w:tr>
      <w:tr w:rsidR="00E327E9" w14:paraId="313BCC01" w14:textId="77777777" w:rsidTr="00C50627">
        <w:tc>
          <w:tcPr>
            <w:tcW w:w="1548" w:type="dxa"/>
          </w:tcPr>
          <w:p w14:paraId="124A7D0B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Status</w:t>
            </w:r>
          </w:p>
        </w:tc>
        <w:tc>
          <w:tcPr>
            <w:tcW w:w="7662" w:type="dxa"/>
          </w:tcPr>
          <w:p w14:paraId="4EABD5F4" w14:textId="4D9E8DA6" w:rsidR="00E327E9" w:rsidRPr="00C50627" w:rsidRDefault="00416DD8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>Consultatieversie</w:t>
            </w:r>
          </w:p>
        </w:tc>
      </w:tr>
    </w:tbl>
    <w:p w14:paraId="5E0E1E73" w14:textId="77777777" w:rsidR="00375F65" w:rsidRDefault="00375F65" w:rsidP="00EB7E16">
      <w:pPr>
        <w:pBdr>
          <w:bottom w:val="single" w:sz="6" w:space="1" w:color="auto"/>
        </w:pBdr>
        <w:spacing w:line="240" w:lineRule="atLeast"/>
      </w:pPr>
    </w:p>
    <w:p w14:paraId="5EB304AE" w14:textId="62CE295B" w:rsidR="0001225F" w:rsidRDefault="0001225F" w:rsidP="00EB7E16">
      <w:pPr>
        <w:spacing w:line="240" w:lineRule="atLeast"/>
      </w:pPr>
    </w:p>
    <w:p w14:paraId="1A157B3A" w14:textId="3C6B81EF" w:rsidR="00054C4C" w:rsidRDefault="00054C4C" w:rsidP="00EB7E16">
      <w:pPr>
        <w:spacing w:line="240" w:lineRule="atLeast"/>
      </w:pPr>
      <w:r>
        <w:t xml:space="preserve">De volgende documenten of bronnen zijn onderdeel van de </w:t>
      </w:r>
      <w:r w:rsidR="00416DD8">
        <w:t>consultatieversie</w:t>
      </w:r>
      <w:r>
        <w:t xml:space="preserve"> van IMKL en PMKL versie 2.0 io.</w:t>
      </w:r>
    </w:p>
    <w:p w14:paraId="68F855F2" w14:textId="3F068CA3" w:rsidR="00054C4C" w:rsidRDefault="00054C4C" w:rsidP="00EB7E16">
      <w:pPr>
        <w:spacing w:line="240" w:lineRule="atLeast"/>
      </w:pPr>
      <w:r>
        <w:t xml:space="preserve">Oplevering betreft de </w:t>
      </w:r>
      <w:r w:rsidR="00416DD8">
        <w:t>versie voor publieke consultatie</w:t>
      </w:r>
      <w:r>
        <w:t>.</w:t>
      </w:r>
    </w:p>
    <w:p w14:paraId="0B25EC19" w14:textId="05AF5362" w:rsidR="00054C4C" w:rsidRDefault="00054C4C" w:rsidP="00EB7E16">
      <w:pPr>
        <w:spacing w:line="240" w:lineRule="atLeast"/>
      </w:pPr>
      <w:r>
        <w:t xml:space="preserve">Opleverdatum </w:t>
      </w:r>
      <w:r w:rsidR="00416DD8">
        <w:t>9</w:t>
      </w:r>
      <w:r>
        <w:t>-j</w:t>
      </w:r>
      <w:r w:rsidR="00416DD8">
        <w:t>uli</w:t>
      </w:r>
      <w:r>
        <w:t>-2020.</w:t>
      </w:r>
    </w:p>
    <w:p w14:paraId="6A43ABF3" w14:textId="412884C2" w:rsidR="00054C4C" w:rsidRDefault="00054C4C" w:rsidP="00EB7E16">
      <w:pPr>
        <w:spacing w:line="240" w:lineRule="atLeast"/>
      </w:pPr>
    </w:p>
    <w:p w14:paraId="00FE0B83" w14:textId="549EBBEC" w:rsidR="00A96A82" w:rsidRDefault="00A96A82" w:rsidP="00EB7E16">
      <w:pPr>
        <w:spacing w:line="240" w:lineRule="atLeast"/>
      </w:pPr>
      <w:r>
        <w:t>In de tabel is bij elk document de specifieke link opgenomen.</w:t>
      </w:r>
    </w:p>
    <w:p w14:paraId="689C2B97" w14:textId="0DF84A3C" w:rsidR="00F50EE4" w:rsidRDefault="00F50EE4" w:rsidP="00EB7E16">
      <w:pPr>
        <w:spacing w:line="240" w:lineRule="atLeast"/>
      </w:pPr>
      <w:r>
        <w:t xml:space="preserve">Github zal in een aantal gevallen niet direct het document downloaden. Voor de download klik dan op Download of </w:t>
      </w:r>
      <w:r w:rsidRPr="00F50EE4">
        <w:rPr>
          <w:color w:val="0070C0"/>
        </w:rPr>
        <w:t>View raw</w:t>
      </w:r>
    </w:p>
    <w:p w14:paraId="1D31F4CD" w14:textId="39142365" w:rsidR="00A96A82" w:rsidRDefault="00A96A82" w:rsidP="00EB7E16">
      <w:pPr>
        <w:spacing w:line="240" w:lineRule="atLeast"/>
      </w:pPr>
      <w:r>
        <w:t xml:space="preserve">Bij de word documenten </w:t>
      </w:r>
      <w:r w:rsidR="00F50EE4">
        <w:t>kan met ‘controleren-alle markeringen’ gevolgd worden wat de wijzigingen zijn tov de 1.2 versie.</w:t>
      </w:r>
    </w:p>
    <w:p w14:paraId="45103CA3" w14:textId="77777777" w:rsidR="00A96A82" w:rsidRDefault="00A96A82" w:rsidP="00EB7E16">
      <w:pPr>
        <w:spacing w:line="240" w:lineRule="atLeast"/>
      </w:pPr>
    </w:p>
    <w:tbl>
      <w:tblPr>
        <w:tblStyle w:val="Tabelraster"/>
        <w:tblW w:w="9349" w:type="dxa"/>
        <w:tblLook w:val="04A0" w:firstRow="1" w:lastRow="0" w:firstColumn="1" w:lastColumn="0" w:noHBand="0" w:noVBand="1"/>
      </w:tblPr>
      <w:tblGrid>
        <w:gridCol w:w="5353"/>
        <w:gridCol w:w="3260"/>
        <w:gridCol w:w="426"/>
        <w:gridCol w:w="310"/>
      </w:tblGrid>
      <w:tr w:rsidR="00054C4C" w14:paraId="2FAF7571" w14:textId="77777777" w:rsidTr="00581FB7">
        <w:tc>
          <w:tcPr>
            <w:tcW w:w="5353" w:type="dxa"/>
          </w:tcPr>
          <w:p w14:paraId="4908BAFE" w14:textId="0BF5DEC3" w:rsidR="00054C4C" w:rsidRPr="007F12AE" w:rsidRDefault="00F50EE4" w:rsidP="00EB7E16">
            <w:pPr>
              <w:spacing w:line="240" w:lineRule="atLeast"/>
              <w:rPr>
                <w:b/>
                <w:bCs/>
              </w:rPr>
            </w:pPr>
            <w:r w:rsidRPr="007F12AE">
              <w:rPr>
                <w:b/>
                <w:bCs/>
              </w:rPr>
              <w:t>Opgeleverd</w:t>
            </w:r>
          </w:p>
        </w:tc>
        <w:tc>
          <w:tcPr>
            <w:tcW w:w="3260" w:type="dxa"/>
          </w:tcPr>
          <w:p w14:paraId="6EFA7E0F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426" w:type="dxa"/>
          </w:tcPr>
          <w:p w14:paraId="1AC2F2D9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310" w:type="dxa"/>
          </w:tcPr>
          <w:p w14:paraId="43EB29CD" w14:textId="77777777" w:rsidR="00054C4C" w:rsidRDefault="00054C4C" w:rsidP="00EB7E16">
            <w:pPr>
              <w:spacing w:line="240" w:lineRule="atLeast"/>
            </w:pPr>
          </w:p>
        </w:tc>
      </w:tr>
      <w:tr w:rsidR="00054C4C" w14:paraId="34CFA168" w14:textId="77777777" w:rsidTr="00581FB7">
        <w:tc>
          <w:tcPr>
            <w:tcW w:w="5353" w:type="dxa"/>
          </w:tcPr>
          <w:p w14:paraId="79392CF7" w14:textId="422E8EDD" w:rsidR="00054C4C" w:rsidRDefault="00C5644F" w:rsidP="00EB7E16">
            <w:pPr>
              <w:spacing w:line="240" w:lineRule="atLeast"/>
            </w:pPr>
            <w:hyperlink r:id="rId7" w:history="1">
              <w:r w:rsidR="00054C4C" w:rsidRPr="00A96A82">
                <w:rPr>
                  <w:rStyle w:val="Hyperlink"/>
                </w:rPr>
                <w:t>1a. 16-6-2020-IMKL_Dataspecificatie_2.0io.docx</w:t>
              </w:r>
            </w:hyperlink>
          </w:p>
        </w:tc>
        <w:tc>
          <w:tcPr>
            <w:tcW w:w="3260" w:type="dxa"/>
          </w:tcPr>
          <w:p w14:paraId="217EF36C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426" w:type="dxa"/>
          </w:tcPr>
          <w:p w14:paraId="1E4D3B19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310" w:type="dxa"/>
          </w:tcPr>
          <w:p w14:paraId="13E0DECA" w14:textId="77777777" w:rsidR="00054C4C" w:rsidRDefault="00054C4C" w:rsidP="00EB7E16">
            <w:pPr>
              <w:spacing w:line="240" w:lineRule="atLeast"/>
            </w:pPr>
          </w:p>
        </w:tc>
      </w:tr>
      <w:tr w:rsidR="00054C4C" w14:paraId="2D58797F" w14:textId="77777777" w:rsidTr="00581FB7">
        <w:tc>
          <w:tcPr>
            <w:tcW w:w="5353" w:type="dxa"/>
          </w:tcPr>
          <w:p w14:paraId="1C6FEB33" w14:textId="2025011B" w:rsidR="00054C4C" w:rsidRDefault="00C5644F" w:rsidP="00EB7E16">
            <w:pPr>
              <w:spacing w:line="240" w:lineRule="atLeast"/>
            </w:pPr>
            <w:hyperlink r:id="rId8" w:history="1">
              <w:r w:rsidR="00054C4C" w:rsidRPr="00A96A82">
                <w:rPr>
                  <w:rStyle w:val="Hyperlink"/>
                </w:rPr>
                <w:t>1b. 16-6-2020-IMKL_Modeldoc-changelog.xlsx</w:t>
              </w:r>
            </w:hyperlink>
          </w:p>
        </w:tc>
        <w:tc>
          <w:tcPr>
            <w:tcW w:w="3260" w:type="dxa"/>
          </w:tcPr>
          <w:p w14:paraId="0C9EC3E5" w14:textId="14F47FFD" w:rsidR="00054C4C" w:rsidRDefault="00054C4C" w:rsidP="00EB7E16">
            <w:pPr>
              <w:spacing w:line="240" w:lineRule="atLeast"/>
            </w:pPr>
            <w:r>
              <w:t>Changelog op modeldoc</w:t>
            </w:r>
          </w:p>
        </w:tc>
        <w:tc>
          <w:tcPr>
            <w:tcW w:w="426" w:type="dxa"/>
          </w:tcPr>
          <w:p w14:paraId="41CDDCCB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310" w:type="dxa"/>
          </w:tcPr>
          <w:p w14:paraId="119C1EDB" w14:textId="77777777" w:rsidR="00054C4C" w:rsidRDefault="00054C4C" w:rsidP="00EB7E16">
            <w:pPr>
              <w:spacing w:line="240" w:lineRule="atLeast"/>
            </w:pPr>
          </w:p>
        </w:tc>
      </w:tr>
      <w:tr w:rsidR="00581FB7" w14:paraId="1573189C" w14:textId="77777777" w:rsidTr="00581FB7">
        <w:tc>
          <w:tcPr>
            <w:tcW w:w="5353" w:type="dxa"/>
          </w:tcPr>
          <w:p w14:paraId="712D7657" w14:textId="28D8FB60" w:rsidR="00581FB7" w:rsidRPr="00054C4C" w:rsidRDefault="00C5644F" w:rsidP="00EB7E16">
            <w:pPr>
              <w:spacing w:line="240" w:lineRule="atLeast"/>
            </w:pPr>
            <w:hyperlink r:id="rId9" w:history="1">
              <w:r w:rsidR="00581FB7" w:rsidRPr="00A96A82">
                <w:rPr>
                  <w:rStyle w:val="Hyperlink"/>
                </w:rPr>
                <w:t>1c. IMKL-UML-XSD-Objectcatalogus-changelog.xlsx</w:t>
              </w:r>
            </w:hyperlink>
          </w:p>
        </w:tc>
        <w:tc>
          <w:tcPr>
            <w:tcW w:w="3260" w:type="dxa"/>
          </w:tcPr>
          <w:p w14:paraId="7821D79F" w14:textId="77777777" w:rsidR="00581FB7" w:rsidRDefault="00581FB7" w:rsidP="00EB7E16">
            <w:pPr>
              <w:spacing w:line="240" w:lineRule="atLeast"/>
            </w:pPr>
          </w:p>
        </w:tc>
        <w:tc>
          <w:tcPr>
            <w:tcW w:w="426" w:type="dxa"/>
          </w:tcPr>
          <w:p w14:paraId="4559DDE1" w14:textId="77777777" w:rsidR="00581FB7" w:rsidRDefault="00581FB7" w:rsidP="00EB7E16">
            <w:pPr>
              <w:spacing w:line="240" w:lineRule="atLeast"/>
            </w:pPr>
          </w:p>
        </w:tc>
        <w:tc>
          <w:tcPr>
            <w:tcW w:w="310" w:type="dxa"/>
          </w:tcPr>
          <w:p w14:paraId="23A1E8F7" w14:textId="77777777" w:rsidR="00581FB7" w:rsidRDefault="00581FB7" w:rsidP="00EB7E16">
            <w:pPr>
              <w:spacing w:line="240" w:lineRule="atLeast"/>
            </w:pPr>
          </w:p>
        </w:tc>
      </w:tr>
      <w:tr w:rsidR="00054C4C" w14:paraId="65081947" w14:textId="77777777" w:rsidTr="00581FB7">
        <w:tc>
          <w:tcPr>
            <w:tcW w:w="5353" w:type="dxa"/>
          </w:tcPr>
          <w:p w14:paraId="3639D0FB" w14:textId="3184690D" w:rsidR="00054C4C" w:rsidRDefault="00C5644F" w:rsidP="00EB7E16">
            <w:pPr>
              <w:spacing w:line="240" w:lineRule="atLeast"/>
            </w:pPr>
            <w:hyperlink r:id="rId10" w:history="1">
              <w:r w:rsidR="00054C4C" w:rsidRPr="00A96A82">
                <w:rPr>
                  <w:rStyle w:val="Hyperlink"/>
                </w:rPr>
                <w:t>2. 16-6-2020-IMKL Objectcatalogus_2.0io.docx</w:t>
              </w:r>
            </w:hyperlink>
          </w:p>
        </w:tc>
        <w:tc>
          <w:tcPr>
            <w:tcW w:w="3260" w:type="dxa"/>
          </w:tcPr>
          <w:p w14:paraId="631310D6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426" w:type="dxa"/>
          </w:tcPr>
          <w:p w14:paraId="6D79D1E8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310" w:type="dxa"/>
          </w:tcPr>
          <w:p w14:paraId="7576AE42" w14:textId="77777777" w:rsidR="00054C4C" w:rsidRDefault="00054C4C" w:rsidP="00EB7E16">
            <w:pPr>
              <w:spacing w:line="240" w:lineRule="atLeast"/>
            </w:pPr>
          </w:p>
        </w:tc>
      </w:tr>
      <w:tr w:rsidR="00054C4C" w14:paraId="77A22660" w14:textId="77777777" w:rsidTr="00581FB7">
        <w:tc>
          <w:tcPr>
            <w:tcW w:w="5353" w:type="dxa"/>
          </w:tcPr>
          <w:p w14:paraId="02BEAA04" w14:textId="3137978E" w:rsidR="00054C4C" w:rsidRDefault="00C5644F" w:rsidP="00EB7E16">
            <w:pPr>
              <w:spacing w:line="240" w:lineRule="atLeast"/>
            </w:pPr>
            <w:hyperlink r:id="rId11" w:history="1">
              <w:r w:rsidR="00054C4C" w:rsidRPr="00A96A82">
                <w:rPr>
                  <w:rStyle w:val="Hyperlink"/>
                </w:rPr>
                <w:t>3a.16-6-2020-IMKLv 2.0io_object-attributen-ExtraRegels.xlsx</w:t>
              </w:r>
            </w:hyperlink>
          </w:p>
        </w:tc>
        <w:tc>
          <w:tcPr>
            <w:tcW w:w="3260" w:type="dxa"/>
          </w:tcPr>
          <w:p w14:paraId="678CFA2C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426" w:type="dxa"/>
          </w:tcPr>
          <w:p w14:paraId="266655F6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310" w:type="dxa"/>
          </w:tcPr>
          <w:p w14:paraId="3EFC7F08" w14:textId="77777777" w:rsidR="00054C4C" w:rsidRDefault="00054C4C" w:rsidP="00EB7E16">
            <w:pPr>
              <w:spacing w:line="240" w:lineRule="atLeast"/>
            </w:pPr>
          </w:p>
        </w:tc>
      </w:tr>
      <w:tr w:rsidR="00054C4C" w14:paraId="55C211BA" w14:textId="77777777" w:rsidTr="00581FB7">
        <w:tc>
          <w:tcPr>
            <w:tcW w:w="5353" w:type="dxa"/>
          </w:tcPr>
          <w:p w14:paraId="22A7343A" w14:textId="4A34B4BB" w:rsidR="00054C4C" w:rsidRDefault="00C5644F" w:rsidP="00054C4C">
            <w:pPr>
              <w:spacing w:line="240" w:lineRule="atLeast"/>
            </w:pPr>
            <w:hyperlink r:id="rId12" w:history="1">
              <w:r w:rsidR="00054C4C" w:rsidRPr="00A96A82">
                <w:rPr>
                  <w:rStyle w:val="Hyperlink"/>
                </w:rPr>
                <w:t>3b. 16-6-2020-ExtraRegels-changelog.xlsx</w:t>
              </w:r>
            </w:hyperlink>
          </w:p>
        </w:tc>
        <w:tc>
          <w:tcPr>
            <w:tcW w:w="3260" w:type="dxa"/>
          </w:tcPr>
          <w:p w14:paraId="038B5896" w14:textId="174B98EC" w:rsidR="00054C4C" w:rsidRDefault="00054C4C" w:rsidP="00054C4C">
            <w:pPr>
              <w:spacing w:line="240" w:lineRule="atLeast"/>
            </w:pPr>
            <w:r>
              <w:t>Changelog op Extraregels excel</w:t>
            </w:r>
          </w:p>
        </w:tc>
        <w:tc>
          <w:tcPr>
            <w:tcW w:w="426" w:type="dxa"/>
          </w:tcPr>
          <w:p w14:paraId="13D218DC" w14:textId="77777777" w:rsidR="00054C4C" w:rsidRDefault="00054C4C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7E106365" w14:textId="77777777" w:rsidR="00054C4C" w:rsidRDefault="00054C4C" w:rsidP="00054C4C">
            <w:pPr>
              <w:spacing w:line="240" w:lineRule="atLeast"/>
            </w:pPr>
          </w:p>
        </w:tc>
      </w:tr>
      <w:tr w:rsidR="00054C4C" w14:paraId="456F4BF2" w14:textId="77777777" w:rsidTr="00581FB7">
        <w:tc>
          <w:tcPr>
            <w:tcW w:w="5353" w:type="dxa"/>
          </w:tcPr>
          <w:p w14:paraId="112EE61D" w14:textId="7DDC0A14" w:rsidR="00054C4C" w:rsidRDefault="00C5644F" w:rsidP="00054C4C">
            <w:pPr>
              <w:spacing w:line="240" w:lineRule="atLeast"/>
            </w:pPr>
            <w:hyperlink r:id="rId13" w:history="1">
              <w:r w:rsidR="00054C4C" w:rsidRPr="00A96A82">
                <w:rPr>
                  <w:rStyle w:val="Hyperlink"/>
                </w:rPr>
                <w:t>4a. 16-6-2020-IMKL - 2.0io waardelijsten.xlsx</w:t>
              </w:r>
            </w:hyperlink>
          </w:p>
        </w:tc>
        <w:tc>
          <w:tcPr>
            <w:tcW w:w="3260" w:type="dxa"/>
          </w:tcPr>
          <w:p w14:paraId="4F3E9C55" w14:textId="77777777" w:rsidR="00054C4C" w:rsidRDefault="00054C4C" w:rsidP="00054C4C">
            <w:pPr>
              <w:spacing w:line="240" w:lineRule="atLeast"/>
            </w:pPr>
          </w:p>
        </w:tc>
        <w:tc>
          <w:tcPr>
            <w:tcW w:w="426" w:type="dxa"/>
          </w:tcPr>
          <w:p w14:paraId="300052C1" w14:textId="77777777" w:rsidR="00054C4C" w:rsidRDefault="00054C4C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177382D8" w14:textId="77777777" w:rsidR="00054C4C" w:rsidRDefault="00054C4C" w:rsidP="00054C4C">
            <w:pPr>
              <w:spacing w:line="240" w:lineRule="atLeast"/>
            </w:pPr>
          </w:p>
        </w:tc>
      </w:tr>
      <w:tr w:rsidR="00054C4C" w14:paraId="71A6FC0A" w14:textId="77777777" w:rsidTr="00581FB7">
        <w:tc>
          <w:tcPr>
            <w:tcW w:w="5353" w:type="dxa"/>
          </w:tcPr>
          <w:p w14:paraId="59C15496" w14:textId="74D8CEBC" w:rsidR="00054C4C" w:rsidRDefault="00C5644F" w:rsidP="00054C4C">
            <w:pPr>
              <w:spacing w:line="240" w:lineRule="atLeast"/>
            </w:pPr>
            <w:hyperlink r:id="rId14" w:history="1">
              <w:r w:rsidR="00054C4C" w:rsidRPr="00A96A82">
                <w:rPr>
                  <w:rStyle w:val="Hyperlink"/>
                </w:rPr>
                <w:t>4b.16-6-2020-IMKL_Waardelijsten-changelog.xlsx</w:t>
              </w:r>
            </w:hyperlink>
          </w:p>
        </w:tc>
        <w:tc>
          <w:tcPr>
            <w:tcW w:w="3260" w:type="dxa"/>
          </w:tcPr>
          <w:p w14:paraId="68D6D7E1" w14:textId="2D37491A" w:rsidR="00054C4C" w:rsidRDefault="00054C4C" w:rsidP="00054C4C">
            <w:pPr>
              <w:spacing w:line="240" w:lineRule="atLeast"/>
            </w:pPr>
            <w:r>
              <w:t>Changelog op waardelijst</w:t>
            </w:r>
          </w:p>
        </w:tc>
        <w:tc>
          <w:tcPr>
            <w:tcW w:w="426" w:type="dxa"/>
          </w:tcPr>
          <w:p w14:paraId="1524C754" w14:textId="77777777" w:rsidR="00054C4C" w:rsidRDefault="00054C4C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3EFFAD45" w14:textId="77777777" w:rsidR="00054C4C" w:rsidRDefault="00054C4C" w:rsidP="00054C4C">
            <w:pPr>
              <w:spacing w:line="240" w:lineRule="atLeast"/>
            </w:pPr>
          </w:p>
        </w:tc>
      </w:tr>
      <w:tr w:rsidR="00054C4C" w14:paraId="19B90BFA" w14:textId="77777777" w:rsidTr="00581FB7">
        <w:tc>
          <w:tcPr>
            <w:tcW w:w="5353" w:type="dxa"/>
          </w:tcPr>
          <w:p w14:paraId="1FAAE692" w14:textId="610489C6" w:rsidR="00054C4C" w:rsidRDefault="00C5644F" w:rsidP="00054C4C">
            <w:pPr>
              <w:spacing w:line="240" w:lineRule="atLeast"/>
            </w:pPr>
            <w:hyperlink r:id="rId15" w:history="1">
              <w:r w:rsidR="00054C4C" w:rsidRPr="00A96A82">
                <w:rPr>
                  <w:rStyle w:val="Hyperlink"/>
                </w:rPr>
                <w:t>5a. 16-6-2020-PMKL-Handreiking-visualisatie_2.0io.docx</w:t>
              </w:r>
            </w:hyperlink>
          </w:p>
        </w:tc>
        <w:tc>
          <w:tcPr>
            <w:tcW w:w="3260" w:type="dxa"/>
          </w:tcPr>
          <w:p w14:paraId="7A5C2403" w14:textId="77777777" w:rsidR="00054C4C" w:rsidRDefault="00054C4C" w:rsidP="00054C4C">
            <w:pPr>
              <w:spacing w:line="240" w:lineRule="atLeast"/>
            </w:pPr>
          </w:p>
        </w:tc>
        <w:tc>
          <w:tcPr>
            <w:tcW w:w="426" w:type="dxa"/>
          </w:tcPr>
          <w:p w14:paraId="3BDE710A" w14:textId="77777777" w:rsidR="00054C4C" w:rsidRDefault="00054C4C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5FA3607A" w14:textId="77777777" w:rsidR="00054C4C" w:rsidRDefault="00054C4C" w:rsidP="00054C4C">
            <w:pPr>
              <w:spacing w:line="240" w:lineRule="atLeast"/>
            </w:pPr>
          </w:p>
        </w:tc>
      </w:tr>
      <w:tr w:rsidR="00054C4C" w14:paraId="786E2D93" w14:textId="77777777" w:rsidTr="00581FB7">
        <w:tc>
          <w:tcPr>
            <w:tcW w:w="5353" w:type="dxa"/>
          </w:tcPr>
          <w:p w14:paraId="6B0D3F9F" w14:textId="0CAC8810" w:rsidR="00054C4C" w:rsidRDefault="00C5644F" w:rsidP="00054C4C">
            <w:pPr>
              <w:spacing w:line="240" w:lineRule="atLeast"/>
            </w:pPr>
            <w:hyperlink r:id="rId16" w:history="1">
              <w:r w:rsidR="00054C4C" w:rsidRPr="00A96A82">
                <w:rPr>
                  <w:rStyle w:val="Hyperlink"/>
                </w:rPr>
                <w:t>5b. 16-6-2020-PMKL_Handreiking-visualisatie-changelog.xlsx</w:t>
              </w:r>
            </w:hyperlink>
          </w:p>
        </w:tc>
        <w:tc>
          <w:tcPr>
            <w:tcW w:w="3260" w:type="dxa"/>
          </w:tcPr>
          <w:p w14:paraId="764EB3BD" w14:textId="451A4A2C" w:rsidR="00054C4C" w:rsidRDefault="00054C4C" w:rsidP="00054C4C">
            <w:pPr>
              <w:spacing w:line="240" w:lineRule="atLeast"/>
            </w:pPr>
            <w:r>
              <w:t>Changelog op PMKL doc</w:t>
            </w:r>
          </w:p>
        </w:tc>
        <w:tc>
          <w:tcPr>
            <w:tcW w:w="426" w:type="dxa"/>
          </w:tcPr>
          <w:p w14:paraId="445258F7" w14:textId="77777777" w:rsidR="00054C4C" w:rsidRDefault="00054C4C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262BC696" w14:textId="77777777" w:rsidR="00054C4C" w:rsidRDefault="00054C4C" w:rsidP="00054C4C">
            <w:pPr>
              <w:spacing w:line="240" w:lineRule="atLeast"/>
            </w:pPr>
          </w:p>
        </w:tc>
      </w:tr>
      <w:tr w:rsidR="00054C4C" w14:paraId="2B91B4D1" w14:textId="77777777" w:rsidTr="00581FB7">
        <w:tc>
          <w:tcPr>
            <w:tcW w:w="5353" w:type="dxa"/>
          </w:tcPr>
          <w:p w14:paraId="35D74C60" w14:textId="0FA0EDFE" w:rsidR="00054C4C" w:rsidRDefault="00C5644F" w:rsidP="00054C4C">
            <w:pPr>
              <w:spacing w:line="240" w:lineRule="atLeast"/>
            </w:pPr>
            <w:hyperlink r:id="rId17" w:history="1">
              <w:r w:rsidR="00054C4C" w:rsidRPr="00A96A82">
                <w:rPr>
                  <w:rStyle w:val="Hyperlink"/>
                </w:rPr>
                <w:t>symbology</w:t>
              </w:r>
            </w:hyperlink>
          </w:p>
        </w:tc>
        <w:tc>
          <w:tcPr>
            <w:tcW w:w="3260" w:type="dxa"/>
          </w:tcPr>
          <w:p w14:paraId="1F99CEFA" w14:textId="2869A174" w:rsidR="00054C4C" w:rsidRDefault="00A96A82" w:rsidP="00054C4C">
            <w:pPr>
              <w:spacing w:line="240" w:lineRule="atLeast"/>
            </w:pPr>
            <w:r>
              <w:t>Symbolen, iconen, sld’s</w:t>
            </w:r>
          </w:p>
        </w:tc>
        <w:tc>
          <w:tcPr>
            <w:tcW w:w="426" w:type="dxa"/>
          </w:tcPr>
          <w:p w14:paraId="6AA606F6" w14:textId="77777777" w:rsidR="00054C4C" w:rsidRDefault="00054C4C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7E6609C5" w14:textId="77777777" w:rsidR="00054C4C" w:rsidRDefault="00054C4C" w:rsidP="00054C4C">
            <w:pPr>
              <w:spacing w:line="240" w:lineRule="atLeast"/>
            </w:pPr>
          </w:p>
        </w:tc>
      </w:tr>
      <w:tr w:rsidR="00054C4C" w14:paraId="4B5A7489" w14:textId="77777777" w:rsidTr="00581FB7">
        <w:tc>
          <w:tcPr>
            <w:tcW w:w="5353" w:type="dxa"/>
          </w:tcPr>
          <w:p w14:paraId="0FD27F49" w14:textId="4D1DC2CA" w:rsidR="00054C4C" w:rsidRDefault="00C5644F" w:rsidP="00054C4C">
            <w:pPr>
              <w:spacing w:line="240" w:lineRule="atLeast"/>
            </w:pPr>
            <w:hyperlink r:id="rId18" w:history="1">
              <w:r w:rsidR="00581FB7" w:rsidRPr="00A96A82">
                <w:rPr>
                  <w:rStyle w:val="Hyperlink"/>
                </w:rPr>
                <w:t>6a. imkl-wibon2.0io20200616.xsd</w:t>
              </w:r>
            </w:hyperlink>
          </w:p>
        </w:tc>
        <w:tc>
          <w:tcPr>
            <w:tcW w:w="3260" w:type="dxa"/>
          </w:tcPr>
          <w:p w14:paraId="1969C054" w14:textId="5F8FFDAD" w:rsidR="00054C4C" w:rsidRDefault="00581FB7" w:rsidP="00054C4C">
            <w:pPr>
              <w:spacing w:line="240" w:lineRule="atLeast"/>
            </w:pPr>
            <w:r>
              <w:t>XML schema</w:t>
            </w:r>
          </w:p>
        </w:tc>
        <w:tc>
          <w:tcPr>
            <w:tcW w:w="426" w:type="dxa"/>
          </w:tcPr>
          <w:p w14:paraId="090421D2" w14:textId="77777777" w:rsidR="00054C4C" w:rsidRDefault="00054C4C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7E923DD1" w14:textId="77777777" w:rsidR="00054C4C" w:rsidRDefault="00054C4C" w:rsidP="00054C4C">
            <w:pPr>
              <w:spacing w:line="240" w:lineRule="atLeast"/>
            </w:pPr>
          </w:p>
        </w:tc>
      </w:tr>
      <w:tr w:rsidR="0056137D" w14:paraId="6E7C86E2" w14:textId="77777777" w:rsidTr="00581FB7">
        <w:tc>
          <w:tcPr>
            <w:tcW w:w="5353" w:type="dxa"/>
          </w:tcPr>
          <w:p w14:paraId="59F8DC6A" w14:textId="2081092A" w:rsidR="0056137D" w:rsidRPr="00581FB7" w:rsidRDefault="00C5644F" w:rsidP="00054C4C">
            <w:pPr>
              <w:spacing w:line="240" w:lineRule="atLeast"/>
              <w:rPr>
                <w:b/>
                <w:bCs/>
              </w:rPr>
            </w:pPr>
            <w:hyperlink r:id="rId19" w:history="1">
              <w:r w:rsidR="00581FB7" w:rsidRPr="00A96A82">
                <w:rPr>
                  <w:rStyle w:val="Hyperlink"/>
                </w:rPr>
                <w:t>6b.TotstandkomingIMKL2.x XSD.txt</w:t>
              </w:r>
            </w:hyperlink>
          </w:p>
        </w:tc>
        <w:tc>
          <w:tcPr>
            <w:tcW w:w="3260" w:type="dxa"/>
          </w:tcPr>
          <w:p w14:paraId="3B2CB1CA" w14:textId="77777777" w:rsidR="0056137D" w:rsidRDefault="0056137D" w:rsidP="00054C4C">
            <w:pPr>
              <w:spacing w:line="240" w:lineRule="atLeast"/>
            </w:pPr>
          </w:p>
        </w:tc>
        <w:tc>
          <w:tcPr>
            <w:tcW w:w="426" w:type="dxa"/>
          </w:tcPr>
          <w:p w14:paraId="3CAD5FB6" w14:textId="77777777" w:rsidR="0056137D" w:rsidRDefault="0056137D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623D8DF9" w14:textId="77777777" w:rsidR="0056137D" w:rsidRDefault="0056137D" w:rsidP="00054C4C">
            <w:pPr>
              <w:spacing w:line="240" w:lineRule="atLeast"/>
            </w:pPr>
          </w:p>
        </w:tc>
      </w:tr>
      <w:tr w:rsidR="0056137D" w14:paraId="22222721" w14:textId="77777777" w:rsidTr="00581FB7">
        <w:tc>
          <w:tcPr>
            <w:tcW w:w="5353" w:type="dxa"/>
          </w:tcPr>
          <w:p w14:paraId="3A4F8EDA" w14:textId="018DDE08" w:rsidR="0056137D" w:rsidRPr="007F12AE" w:rsidRDefault="007F12AE" w:rsidP="00054C4C">
            <w:pPr>
              <w:spacing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Nog n</w:t>
            </w:r>
            <w:r w:rsidR="00F50EE4" w:rsidRPr="007F12AE">
              <w:rPr>
                <w:b/>
                <w:bCs/>
              </w:rPr>
              <w:t>iet opgeleverd:</w:t>
            </w:r>
          </w:p>
        </w:tc>
        <w:tc>
          <w:tcPr>
            <w:tcW w:w="3260" w:type="dxa"/>
          </w:tcPr>
          <w:p w14:paraId="192819B0" w14:textId="77777777" w:rsidR="0056137D" w:rsidRDefault="0056137D" w:rsidP="00054C4C">
            <w:pPr>
              <w:spacing w:line="240" w:lineRule="atLeast"/>
            </w:pPr>
          </w:p>
        </w:tc>
        <w:tc>
          <w:tcPr>
            <w:tcW w:w="426" w:type="dxa"/>
          </w:tcPr>
          <w:p w14:paraId="326E3C45" w14:textId="77777777" w:rsidR="0056137D" w:rsidRDefault="0056137D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4A0AF9E8" w14:textId="77777777" w:rsidR="0056137D" w:rsidRDefault="0056137D" w:rsidP="00054C4C">
            <w:pPr>
              <w:spacing w:line="240" w:lineRule="atLeast"/>
            </w:pPr>
          </w:p>
        </w:tc>
      </w:tr>
      <w:tr w:rsidR="0056137D" w14:paraId="5DAC34B9" w14:textId="77777777" w:rsidTr="00581FB7">
        <w:tc>
          <w:tcPr>
            <w:tcW w:w="5353" w:type="dxa"/>
          </w:tcPr>
          <w:p w14:paraId="1343DB68" w14:textId="0595D3F1" w:rsidR="0056137D" w:rsidRDefault="007F12AE" w:rsidP="00054C4C">
            <w:pPr>
              <w:spacing w:line="240" w:lineRule="atLeast"/>
            </w:pPr>
            <w:r>
              <w:t>I</w:t>
            </w:r>
            <w:r w:rsidR="00F50EE4">
              <w:t>mkl</w:t>
            </w:r>
            <w:r>
              <w:t>-waardelijsten-2.0io.rdf</w:t>
            </w:r>
          </w:p>
        </w:tc>
        <w:tc>
          <w:tcPr>
            <w:tcW w:w="3260" w:type="dxa"/>
          </w:tcPr>
          <w:p w14:paraId="2D44E406" w14:textId="13DEF950" w:rsidR="0056137D" w:rsidRDefault="007F12AE" w:rsidP="00054C4C">
            <w:pPr>
              <w:spacing w:line="240" w:lineRule="atLeast"/>
            </w:pPr>
            <w:r>
              <w:t>Waardelijst in rdf</w:t>
            </w:r>
          </w:p>
        </w:tc>
        <w:tc>
          <w:tcPr>
            <w:tcW w:w="426" w:type="dxa"/>
          </w:tcPr>
          <w:p w14:paraId="46EC7958" w14:textId="77777777" w:rsidR="0056137D" w:rsidRDefault="0056137D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78F80386" w14:textId="77777777" w:rsidR="0056137D" w:rsidRDefault="0056137D" w:rsidP="00054C4C">
            <w:pPr>
              <w:spacing w:line="240" w:lineRule="atLeast"/>
            </w:pPr>
          </w:p>
        </w:tc>
      </w:tr>
      <w:tr w:rsidR="0056137D" w14:paraId="215D1B6F" w14:textId="77777777" w:rsidTr="007F12AE">
        <w:trPr>
          <w:trHeight w:val="273"/>
        </w:trPr>
        <w:tc>
          <w:tcPr>
            <w:tcW w:w="5353" w:type="dxa"/>
          </w:tcPr>
          <w:p w14:paraId="684FF448" w14:textId="77777777" w:rsidR="007F12AE" w:rsidRPr="007F12AE" w:rsidRDefault="007F12AE" w:rsidP="007F12AE">
            <w:pPr>
              <w:spacing w:line="240" w:lineRule="atLeast"/>
            </w:pPr>
            <w:r>
              <w:t xml:space="preserve">Update </w:t>
            </w:r>
            <w:r w:rsidRPr="007F12AE">
              <w:t>conceptenregister</w:t>
            </w:r>
          </w:p>
          <w:p w14:paraId="326F7F97" w14:textId="7DB079C8" w:rsidR="0056137D" w:rsidRDefault="007F12AE" w:rsidP="00054C4C">
            <w:pPr>
              <w:spacing w:line="240" w:lineRule="atLeast"/>
            </w:pPr>
            <w:r>
              <w:t>En bron informatie daarvan (rdf)</w:t>
            </w:r>
          </w:p>
        </w:tc>
        <w:tc>
          <w:tcPr>
            <w:tcW w:w="3260" w:type="dxa"/>
          </w:tcPr>
          <w:p w14:paraId="574267C6" w14:textId="77777777" w:rsidR="0056137D" w:rsidRDefault="007F12AE" w:rsidP="00054C4C">
            <w:pPr>
              <w:spacing w:line="240" w:lineRule="atLeast"/>
            </w:pPr>
            <w:r>
              <w:t>Alle concepten, definities in rdf</w:t>
            </w:r>
          </w:p>
          <w:p w14:paraId="7A7E8A49" w14:textId="321E8C24" w:rsidR="007F12AE" w:rsidRDefault="007F12AE" w:rsidP="00054C4C">
            <w:pPr>
              <w:spacing w:line="240" w:lineRule="atLeast"/>
            </w:pPr>
            <w:r>
              <w:t>Alle termen in Nederlands</w:t>
            </w:r>
          </w:p>
        </w:tc>
        <w:tc>
          <w:tcPr>
            <w:tcW w:w="426" w:type="dxa"/>
          </w:tcPr>
          <w:p w14:paraId="638C08D4" w14:textId="77777777" w:rsidR="0056137D" w:rsidRDefault="0056137D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0E3BA607" w14:textId="77777777" w:rsidR="0056137D" w:rsidRDefault="0056137D" w:rsidP="00054C4C">
            <w:pPr>
              <w:spacing w:line="240" w:lineRule="atLeast"/>
            </w:pPr>
          </w:p>
        </w:tc>
      </w:tr>
    </w:tbl>
    <w:p w14:paraId="3B770781" w14:textId="77777777" w:rsidR="00054C4C" w:rsidRDefault="00054C4C" w:rsidP="00EB7E16">
      <w:pPr>
        <w:spacing w:line="240" w:lineRule="atLeast"/>
      </w:pPr>
    </w:p>
    <w:sectPr w:rsidR="00054C4C" w:rsidSect="0048274F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2569" w:right="1418" w:bottom="1418" w:left="1418" w:header="0" w:footer="3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CF36F9" w14:textId="77777777" w:rsidR="00C5644F" w:rsidRDefault="00C5644F" w:rsidP="00567F85">
      <w:pPr>
        <w:pStyle w:val="Koptekst"/>
      </w:pPr>
      <w:r>
        <w:separator/>
      </w:r>
    </w:p>
  </w:endnote>
  <w:endnote w:type="continuationSeparator" w:id="0">
    <w:p w14:paraId="5B171D8A" w14:textId="77777777" w:rsidR="00C5644F" w:rsidRDefault="00C5644F" w:rsidP="00567F85">
      <w:pPr>
        <w:pStyle w:val="Kopteks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C06B88" w14:textId="77777777" w:rsidR="00954196" w:rsidRDefault="00954196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B62ED0" w14:textId="77777777" w:rsidR="00D73FFB" w:rsidRDefault="00D73FFB">
    <w:pPr>
      <w:pStyle w:val="Voettekst"/>
    </w:pPr>
  </w:p>
  <w:p w14:paraId="7B2EB39B" w14:textId="77777777" w:rsidR="00D73FFB" w:rsidRDefault="00D73FFB">
    <w:pPr>
      <w:pStyle w:val="Voettekst"/>
    </w:pPr>
  </w:p>
  <w:p w14:paraId="49AD3D8A" w14:textId="77777777" w:rsidR="00D73FFB" w:rsidRDefault="00D73FFB">
    <w:pPr>
      <w:pStyle w:val="Voettekst"/>
    </w:pPr>
  </w:p>
  <w:p w14:paraId="161EB745" w14:textId="77777777" w:rsidR="00D73FFB" w:rsidRDefault="00D73FFB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00" w:type="dxa"/>
      <w:tblInd w:w="108" w:type="dxa"/>
      <w:tblLook w:val="01E0" w:firstRow="1" w:lastRow="1" w:firstColumn="1" w:lastColumn="1" w:noHBand="0" w:noVBand="0"/>
    </w:tblPr>
    <w:tblGrid>
      <w:gridCol w:w="397"/>
      <w:gridCol w:w="2867"/>
      <w:gridCol w:w="2868"/>
      <w:gridCol w:w="2868"/>
    </w:tblGrid>
    <w:tr w:rsidR="00954196" w:rsidRPr="00931F65" w14:paraId="68B6900A" w14:textId="77777777" w:rsidTr="007B6B76">
      <w:tc>
        <w:tcPr>
          <w:tcW w:w="397" w:type="dxa"/>
          <w:shd w:val="clear" w:color="auto" w:fill="auto"/>
        </w:tcPr>
        <w:p w14:paraId="28FDA3FB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T</w:t>
          </w:r>
        </w:p>
      </w:tc>
      <w:tc>
        <w:tcPr>
          <w:tcW w:w="2867" w:type="dxa"/>
          <w:shd w:val="clear" w:color="auto" w:fill="auto"/>
        </w:tcPr>
        <w:p w14:paraId="25889BAB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033 460 41 00</w:t>
          </w:r>
        </w:p>
      </w:tc>
      <w:tc>
        <w:tcPr>
          <w:tcW w:w="2868" w:type="dxa"/>
        </w:tcPr>
        <w:p w14:paraId="04C8AD8A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bezoekadres</w:t>
          </w:r>
        </w:p>
      </w:tc>
      <w:tc>
        <w:tcPr>
          <w:tcW w:w="2868" w:type="dxa"/>
        </w:tcPr>
        <w:p w14:paraId="21B64660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postadres</w:t>
          </w:r>
        </w:p>
      </w:tc>
    </w:tr>
    <w:tr w:rsidR="00954196" w:rsidRPr="00931F65" w14:paraId="45036532" w14:textId="77777777" w:rsidTr="007B6B76">
      <w:tc>
        <w:tcPr>
          <w:tcW w:w="397" w:type="dxa"/>
          <w:shd w:val="clear" w:color="auto" w:fill="auto"/>
        </w:tcPr>
        <w:p w14:paraId="3EC0AE31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E</w:t>
          </w:r>
        </w:p>
      </w:tc>
      <w:tc>
        <w:tcPr>
          <w:tcW w:w="2867" w:type="dxa"/>
          <w:shd w:val="clear" w:color="auto" w:fill="auto"/>
        </w:tcPr>
        <w:p w14:paraId="00E7707C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info@geonovum.nl</w:t>
          </w:r>
        </w:p>
      </w:tc>
      <w:tc>
        <w:tcPr>
          <w:tcW w:w="2868" w:type="dxa"/>
        </w:tcPr>
        <w:p w14:paraId="49D300FD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Barchman Wuytierslaan 10</w:t>
          </w:r>
        </w:p>
      </w:tc>
      <w:tc>
        <w:tcPr>
          <w:tcW w:w="2868" w:type="dxa"/>
        </w:tcPr>
        <w:p w14:paraId="3ED9CFBD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Postbus 508</w:t>
          </w:r>
        </w:p>
      </w:tc>
    </w:tr>
    <w:tr w:rsidR="00954196" w:rsidRPr="00931F65" w14:paraId="22F949C5" w14:textId="77777777" w:rsidTr="007B6B76">
      <w:tc>
        <w:tcPr>
          <w:tcW w:w="397" w:type="dxa"/>
          <w:shd w:val="clear" w:color="auto" w:fill="auto"/>
        </w:tcPr>
        <w:p w14:paraId="2E4DF958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I</w:t>
          </w:r>
        </w:p>
      </w:tc>
      <w:tc>
        <w:tcPr>
          <w:tcW w:w="2867" w:type="dxa"/>
          <w:shd w:val="clear" w:color="auto" w:fill="auto"/>
        </w:tcPr>
        <w:p w14:paraId="00637812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www.geonovum.nl</w:t>
          </w:r>
        </w:p>
      </w:tc>
      <w:tc>
        <w:tcPr>
          <w:tcW w:w="2868" w:type="dxa"/>
        </w:tcPr>
        <w:p w14:paraId="0301E884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3818 LH  Amersfoort</w:t>
          </w:r>
        </w:p>
      </w:tc>
      <w:tc>
        <w:tcPr>
          <w:tcW w:w="2868" w:type="dxa"/>
        </w:tcPr>
        <w:p w14:paraId="7B41B63D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3800 AM Amersfoort</w:t>
          </w:r>
        </w:p>
      </w:tc>
    </w:tr>
  </w:tbl>
  <w:p w14:paraId="508FDBB7" w14:textId="77777777" w:rsidR="00D73FFB" w:rsidRDefault="00D73FF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25CC85" w14:textId="77777777" w:rsidR="00C5644F" w:rsidRDefault="00C5644F" w:rsidP="00567F85">
      <w:pPr>
        <w:pStyle w:val="Koptekst"/>
      </w:pPr>
      <w:r>
        <w:separator/>
      </w:r>
    </w:p>
  </w:footnote>
  <w:footnote w:type="continuationSeparator" w:id="0">
    <w:p w14:paraId="2352FD7B" w14:textId="77777777" w:rsidR="00C5644F" w:rsidRDefault="00C5644F" w:rsidP="00567F85">
      <w:pPr>
        <w:pStyle w:val="Kopteks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780361" w14:textId="77777777" w:rsidR="00954196" w:rsidRDefault="00954196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61FDC3" w14:textId="77777777" w:rsidR="00D73FFB" w:rsidRDefault="00D73FFB" w:rsidP="00342AAA">
    <w:pPr>
      <w:pStyle w:val="Koptekst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6919A1C" wp14:editId="4AD208CD">
          <wp:simplePos x="0" y="0"/>
          <wp:positionH relativeFrom="column">
            <wp:posOffset>2057400</wp:posOffset>
          </wp:positionH>
          <wp:positionV relativeFrom="paragraph">
            <wp:posOffset>31115</wp:posOffset>
          </wp:positionV>
          <wp:extent cx="1393190" cy="467360"/>
          <wp:effectExtent l="19050" t="0" r="0" b="0"/>
          <wp:wrapNone/>
          <wp:docPr id="4" name="Afbeelding 4" descr="geonovum logo 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geonovum logo klei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3190" cy="467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B512AF5" w14:textId="77777777" w:rsidR="00D73FFB" w:rsidRDefault="00D73FFB" w:rsidP="0061443B">
    <w:pPr>
      <w:pStyle w:val="Koptekst"/>
    </w:pPr>
  </w:p>
  <w:p w14:paraId="03E9E26F" w14:textId="77777777" w:rsidR="00D73FFB" w:rsidRDefault="00D73FFB" w:rsidP="00342AAA">
    <w:pPr>
      <w:pStyle w:val="Koptekst"/>
      <w:jc w:val="center"/>
    </w:pPr>
  </w:p>
  <w:p w14:paraId="3EA05F3E" w14:textId="77777777" w:rsidR="00D73FFB" w:rsidRDefault="00D73FFB" w:rsidP="00342AAA">
    <w:pPr>
      <w:pStyle w:val="Koptekst"/>
      <w:jc w:val="center"/>
    </w:pPr>
  </w:p>
  <w:p w14:paraId="297299BA" w14:textId="77777777" w:rsidR="00D73FFB" w:rsidRDefault="00D73FFB" w:rsidP="00342AAA">
    <w:pPr>
      <w:pStyle w:val="Koptekst"/>
      <w:jc w:val="center"/>
    </w:pPr>
  </w:p>
  <w:p w14:paraId="2C8043FF" w14:textId="77777777" w:rsidR="00D73FFB" w:rsidRDefault="00D73FFB" w:rsidP="00342AAA">
    <w:pPr>
      <w:pStyle w:val="Koptekst"/>
      <w:jc w:val="center"/>
    </w:pPr>
  </w:p>
  <w:p w14:paraId="4FBD55CB" w14:textId="77777777" w:rsidR="00D73FFB" w:rsidRDefault="00D73FFB" w:rsidP="00342AAA">
    <w:pPr>
      <w:pStyle w:val="Koptekst"/>
      <w:jc w:val="center"/>
    </w:pPr>
  </w:p>
  <w:tbl>
    <w:tblPr>
      <w:tblW w:w="8732" w:type="dxa"/>
      <w:tblLayout w:type="fixed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6533"/>
      <w:gridCol w:w="724"/>
      <w:gridCol w:w="1475"/>
    </w:tblGrid>
    <w:tr w:rsidR="004F7480" w:rsidRPr="00370FFC" w14:paraId="6E915437" w14:textId="77777777" w:rsidTr="0037466B">
      <w:trPr>
        <w:trHeight w:val="200"/>
      </w:trPr>
      <w:tc>
        <w:tcPr>
          <w:tcW w:w="6533" w:type="dxa"/>
        </w:tcPr>
        <w:p w14:paraId="2D912384" w14:textId="77777777" w:rsidR="004F7480" w:rsidRPr="00370FFC" w:rsidRDefault="004F7480" w:rsidP="00A64235"/>
      </w:tc>
      <w:tc>
        <w:tcPr>
          <w:tcW w:w="724" w:type="dxa"/>
        </w:tcPr>
        <w:p w14:paraId="340C3F78" w14:textId="77777777" w:rsidR="004F7480" w:rsidRPr="00C50627" w:rsidRDefault="004F7480" w:rsidP="00A64235">
          <w:pPr>
            <w:rPr>
              <w:color w:val="999999"/>
            </w:rPr>
          </w:pPr>
          <w:r w:rsidRPr="00C50627">
            <w:rPr>
              <w:color w:val="999999"/>
            </w:rPr>
            <w:t>blad</w:t>
          </w:r>
        </w:p>
      </w:tc>
      <w:tc>
        <w:tcPr>
          <w:tcW w:w="1475" w:type="dxa"/>
        </w:tcPr>
        <w:p w14:paraId="54EBA121" w14:textId="77777777" w:rsidR="004F7480" w:rsidRPr="00370FFC" w:rsidRDefault="00730350" w:rsidP="00A64235"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DD17E0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="004F7480">
            <w:t xml:space="preserve"> van </w:t>
          </w:r>
          <w:fldSimple w:instr=" NUMPAGES ">
            <w:r w:rsidR="00DD17E0">
              <w:rPr>
                <w:noProof/>
              </w:rPr>
              <w:t>2</w:t>
            </w:r>
          </w:fldSimple>
        </w:p>
      </w:tc>
    </w:tr>
  </w:tbl>
  <w:p w14:paraId="5858AB07" w14:textId="77777777" w:rsidR="00D73FFB" w:rsidRDefault="00D73FFB" w:rsidP="006F5810">
    <w:pPr>
      <w:pStyle w:val="Koptekst"/>
      <w:pBdr>
        <w:bottom w:val="single" w:sz="6" w:space="1" w:color="auto"/>
      </w:pBdr>
    </w:pPr>
  </w:p>
  <w:p w14:paraId="5CA61EDB" w14:textId="77777777" w:rsidR="00D73FFB" w:rsidRDefault="00D73FFB" w:rsidP="006F5810">
    <w:pPr>
      <w:pStyle w:val="Koptekst"/>
    </w:pPr>
  </w:p>
  <w:p w14:paraId="6BFAA64D" w14:textId="77777777" w:rsidR="00D73FFB" w:rsidRDefault="00D73FFB" w:rsidP="006F5810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771431" w14:textId="77777777" w:rsidR="00D73FFB" w:rsidRDefault="00D73FFB" w:rsidP="00AF7C34">
    <w:pPr>
      <w:pStyle w:val="Koptekst"/>
      <w:jc w:val="center"/>
    </w:pPr>
    <w:r>
      <w:rPr>
        <w:noProof/>
      </w:rPr>
      <w:drawing>
        <wp:anchor distT="0" distB="0" distL="114300" distR="114300" simplePos="0" relativeHeight="251657216" behindDoc="0" locked="0" layoutInCell="1" allowOverlap="0" wp14:anchorId="76A87836" wp14:editId="3818A45B">
          <wp:simplePos x="0" y="0"/>
          <wp:positionH relativeFrom="column">
            <wp:posOffset>1943100</wp:posOffset>
          </wp:positionH>
          <wp:positionV relativeFrom="paragraph">
            <wp:posOffset>31115</wp:posOffset>
          </wp:positionV>
          <wp:extent cx="1927860" cy="975360"/>
          <wp:effectExtent l="19050" t="0" r="0" b="0"/>
          <wp:wrapNone/>
          <wp:docPr id="3" name="Afbeelding 3" descr="geonovu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geonovum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7860" cy="975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6DEA7BE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2ECC2C4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D22F2B8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83A3482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562682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F04D8F2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2CC6E7A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A10AB18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F06452A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C0DB32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B3291"/>
    <w:multiLevelType w:val="hybridMultilevel"/>
    <w:tmpl w:val="3E6ADDA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687F08"/>
    <w:multiLevelType w:val="multilevel"/>
    <w:tmpl w:val="D7EAE67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  <w:b w:val="0"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2" w15:restartNumberingAfterBreak="0">
    <w:nsid w:val="1440183F"/>
    <w:multiLevelType w:val="hybridMultilevel"/>
    <w:tmpl w:val="DF7C2D7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B04BE9"/>
    <w:multiLevelType w:val="multilevel"/>
    <w:tmpl w:val="6C1AB5D6"/>
    <w:lvl w:ilvl="0">
      <w:start w:val="1"/>
      <w:numFmt w:val="decimal"/>
      <w:pStyle w:val="Hoofdstukx"/>
      <w:suff w:val="nothing"/>
      <w:lvlText w:val="Hoofdstuk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pStyle w:val="subparagraaftitel"/>
      <w:lvlText w:val="%1.%2.%3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98A5D3F"/>
    <w:multiLevelType w:val="hybridMultilevel"/>
    <w:tmpl w:val="F8F42E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775B6"/>
    <w:multiLevelType w:val="multilevel"/>
    <w:tmpl w:val="F41C5E2A"/>
    <w:lvl w:ilvl="0">
      <w:start w:val="1"/>
      <w:numFmt w:val="bullet"/>
      <w:pStyle w:val="Opsomming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16"/>
      </w:rPr>
    </w:lvl>
    <w:lvl w:ilvl="1">
      <w:start w:val="1"/>
      <w:numFmt w:val="bullet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701"/>
        </w:tabs>
        <w:ind w:left="1701" w:hanging="567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268"/>
        </w:tabs>
        <w:ind w:left="2268" w:hanging="567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2835"/>
        </w:tabs>
        <w:ind w:left="2835" w:hanging="567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3402"/>
        </w:tabs>
        <w:ind w:left="3402" w:hanging="56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969"/>
        </w:tabs>
        <w:ind w:left="3969" w:hanging="567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4536"/>
        </w:tabs>
        <w:ind w:left="4536" w:hanging="567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5103"/>
        </w:tabs>
        <w:ind w:left="5103" w:hanging="567"/>
      </w:pPr>
      <w:rPr>
        <w:rFonts w:ascii="Wingdings" w:hAnsi="Wingdings" w:hint="default"/>
      </w:rPr>
    </w:lvl>
  </w:abstractNum>
  <w:abstractNum w:abstractNumId="16" w15:restartNumberingAfterBreak="0">
    <w:nsid w:val="3E366CC1"/>
    <w:multiLevelType w:val="multilevel"/>
    <w:tmpl w:val="04130023"/>
    <w:styleLink w:val="Artikelsectie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e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43C92848"/>
    <w:multiLevelType w:val="multilevel"/>
    <w:tmpl w:val="DFCE7D2A"/>
    <w:lvl w:ilvl="0">
      <w:start w:val="1"/>
      <w:numFmt w:val="decimal"/>
      <w:pStyle w:val="Hoofdstuk"/>
      <w:lvlText w:val="%1"/>
      <w:lvlJc w:val="left"/>
      <w:pPr>
        <w:tabs>
          <w:tab w:val="num" w:pos="567"/>
        </w:tabs>
        <w:ind w:left="432" w:hanging="432"/>
      </w:pPr>
      <w:rPr>
        <w:rFonts w:hint="default"/>
      </w:rPr>
    </w:lvl>
    <w:lvl w:ilvl="1">
      <w:start w:val="1"/>
      <w:numFmt w:val="decimal"/>
      <w:pStyle w:val="Paragraaf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Subparagraaf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4B35627C"/>
    <w:multiLevelType w:val="hybridMultilevel"/>
    <w:tmpl w:val="EE00097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F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62B53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 w15:restartNumberingAfterBreak="0">
    <w:nsid w:val="4CAA5DA9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50076D2A"/>
    <w:multiLevelType w:val="multilevel"/>
    <w:tmpl w:val="0413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52E5504D"/>
    <w:multiLevelType w:val="multilevel"/>
    <w:tmpl w:val="689A542A"/>
    <w:lvl w:ilvl="0">
      <w:start w:val="1"/>
      <w:numFmt w:val="decimal"/>
      <w:pStyle w:val="Heading11"/>
      <w:lvlText w:val="%1"/>
      <w:lvlJc w:val="left"/>
      <w:pPr>
        <w:ind w:left="432" w:hanging="432"/>
      </w:pPr>
    </w:lvl>
    <w:lvl w:ilvl="1">
      <w:start w:val="1"/>
      <w:numFmt w:val="decimal"/>
      <w:pStyle w:val="Heading21"/>
      <w:lvlText w:val="%1.%2"/>
      <w:lvlJc w:val="left"/>
      <w:pPr>
        <w:ind w:left="576" w:hanging="576"/>
      </w:pPr>
    </w:lvl>
    <w:lvl w:ilvl="2">
      <w:start w:val="1"/>
      <w:numFmt w:val="decimal"/>
      <w:pStyle w:val="Heading31"/>
      <w:lvlText w:val="%1.%2.%3"/>
      <w:lvlJc w:val="left"/>
      <w:pPr>
        <w:ind w:left="720" w:hanging="720"/>
      </w:pPr>
    </w:lvl>
    <w:lvl w:ilvl="3">
      <w:start w:val="1"/>
      <w:numFmt w:val="decimal"/>
      <w:pStyle w:val="Heading41"/>
      <w:lvlText w:val="%1.%2.%3.%4"/>
      <w:lvlJc w:val="left"/>
      <w:pPr>
        <w:ind w:left="864" w:hanging="864"/>
      </w:pPr>
    </w:lvl>
    <w:lvl w:ilvl="4">
      <w:start w:val="1"/>
      <w:numFmt w:val="decimal"/>
      <w:pStyle w:val="Heading51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1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1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39B288F"/>
    <w:multiLevelType w:val="hybridMultilevel"/>
    <w:tmpl w:val="554EE9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8A6F8D"/>
    <w:multiLevelType w:val="hybridMultilevel"/>
    <w:tmpl w:val="A2DE98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E05252"/>
    <w:multiLevelType w:val="hybridMultilevel"/>
    <w:tmpl w:val="32FA2E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16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1"/>
  </w:num>
  <w:num w:numId="16">
    <w:abstractNumId w:val="17"/>
  </w:num>
  <w:num w:numId="17">
    <w:abstractNumId w:val="20"/>
  </w:num>
  <w:num w:numId="18">
    <w:abstractNumId w:val="13"/>
  </w:num>
  <w:num w:numId="19">
    <w:abstractNumId w:val="12"/>
  </w:num>
  <w:num w:numId="20">
    <w:abstractNumId w:val="22"/>
  </w:num>
  <w:num w:numId="21">
    <w:abstractNumId w:val="23"/>
  </w:num>
  <w:num w:numId="22">
    <w:abstractNumId w:val="14"/>
  </w:num>
  <w:num w:numId="23">
    <w:abstractNumId w:val="25"/>
  </w:num>
  <w:num w:numId="24">
    <w:abstractNumId w:val="24"/>
  </w:num>
  <w:num w:numId="25">
    <w:abstractNumId w:val="18"/>
  </w:num>
  <w:num w:numId="26">
    <w:abstractNumId w:val="10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15"/>
  </w:num>
  <w:num w:numId="37">
    <w:abstractNumId w:val="13"/>
  </w:num>
  <w:num w:numId="38">
    <w:abstractNumId w:val="22"/>
  </w:num>
  <w:num w:numId="39">
    <w:abstractNumId w:val="13"/>
  </w:num>
  <w:num w:numId="40">
    <w:abstractNumId w:val="22"/>
  </w:num>
  <w:num w:numId="41">
    <w:abstractNumId w:val="22"/>
  </w:num>
  <w:num w:numId="42">
    <w:abstractNumId w:val="22"/>
  </w:num>
  <w:num w:numId="43">
    <w:abstractNumId w:val="22"/>
  </w:num>
  <w:num w:numId="44">
    <w:abstractNumId w:val="22"/>
  </w:num>
  <w:num w:numId="45">
    <w:abstractNumId w:val="22"/>
  </w:num>
  <w:num w:numId="46">
    <w:abstractNumId w:val="22"/>
  </w:num>
  <w:num w:numId="47">
    <w:abstractNumId w:val="22"/>
  </w:num>
  <w:num w:numId="48">
    <w:abstractNumId w:val="2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ctiveWritingStyle w:appName="MSWord" w:lang="nl-NL" w:vendorID="1" w:dllVersion="512" w:checkStyle="1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53B7B"/>
    <w:rsid w:val="00000845"/>
    <w:rsid w:val="0001225F"/>
    <w:rsid w:val="0003193B"/>
    <w:rsid w:val="00054C4C"/>
    <w:rsid w:val="00077714"/>
    <w:rsid w:val="00095EEA"/>
    <w:rsid w:val="000A12CB"/>
    <w:rsid w:val="000A6F90"/>
    <w:rsid w:val="000C62C4"/>
    <w:rsid w:val="000C77B2"/>
    <w:rsid w:val="000D4017"/>
    <w:rsid w:val="000D49F8"/>
    <w:rsid w:val="000D4D90"/>
    <w:rsid w:val="00136358"/>
    <w:rsid w:val="00145A20"/>
    <w:rsid w:val="00152A8D"/>
    <w:rsid w:val="00171E9C"/>
    <w:rsid w:val="00190A73"/>
    <w:rsid w:val="001A5208"/>
    <w:rsid w:val="001B2B88"/>
    <w:rsid w:val="001D45AB"/>
    <w:rsid w:val="001D7A53"/>
    <w:rsid w:val="001E62A2"/>
    <w:rsid w:val="001F1135"/>
    <w:rsid w:val="00216BFC"/>
    <w:rsid w:val="002231C0"/>
    <w:rsid w:val="002B1FA1"/>
    <w:rsid w:val="002C3665"/>
    <w:rsid w:val="002E4033"/>
    <w:rsid w:val="00300743"/>
    <w:rsid w:val="003207F6"/>
    <w:rsid w:val="00333D3F"/>
    <w:rsid w:val="00342AAA"/>
    <w:rsid w:val="003679FF"/>
    <w:rsid w:val="00375F65"/>
    <w:rsid w:val="003774C5"/>
    <w:rsid w:val="00381BEE"/>
    <w:rsid w:val="00391FCD"/>
    <w:rsid w:val="003B680E"/>
    <w:rsid w:val="00416DD8"/>
    <w:rsid w:val="00444F50"/>
    <w:rsid w:val="0046090B"/>
    <w:rsid w:val="00471529"/>
    <w:rsid w:val="0048274F"/>
    <w:rsid w:val="0048608A"/>
    <w:rsid w:val="00495C27"/>
    <w:rsid w:val="004D6C4F"/>
    <w:rsid w:val="004F7480"/>
    <w:rsid w:val="005456C6"/>
    <w:rsid w:val="00552263"/>
    <w:rsid w:val="0056137D"/>
    <w:rsid w:val="00567F85"/>
    <w:rsid w:val="00581FB7"/>
    <w:rsid w:val="005D2A8C"/>
    <w:rsid w:val="005F4F68"/>
    <w:rsid w:val="00611D47"/>
    <w:rsid w:val="00611FEC"/>
    <w:rsid w:val="0061443B"/>
    <w:rsid w:val="006454B1"/>
    <w:rsid w:val="0064652C"/>
    <w:rsid w:val="00656E42"/>
    <w:rsid w:val="0066021B"/>
    <w:rsid w:val="006C7E00"/>
    <w:rsid w:val="006F5810"/>
    <w:rsid w:val="007037A4"/>
    <w:rsid w:val="00707F17"/>
    <w:rsid w:val="00730350"/>
    <w:rsid w:val="0073259D"/>
    <w:rsid w:val="007342FF"/>
    <w:rsid w:val="00753B7B"/>
    <w:rsid w:val="00754A87"/>
    <w:rsid w:val="007A5B07"/>
    <w:rsid w:val="007B00F8"/>
    <w:rsid w:val="007C4F7F"/>
    <w:rsid w:val="007F12AE"/>
    <w:rsid w:val="00802499"/>
    <w:rsid w:val="00863560"/>
    <w:rsid w:val="008906B9"/>
    <w:rsid w:val="008B7290"/>
    <w:rsid w:val="008F5B88"/>
    <w:rsid w:val="008F77ED"/>
    <w:rsid w:val="00905399"/>
    <w:rsid w:val="00931F65"/>
    <w:rsid w:val="009424D0"/>
    <w:rsid w:val="00954196"/>
    <w:rsid w:val="00975E59"/>
    <w:rsid w:val="009912C1"/>
    <w:rsid w:val="009D38DA"/>
    <w:rsid w:val="00A14674"/>
    <w:rsid w:val="00A2193D"/>
    <w:rsid w:val="00A32B2C"/>
    <w:rsid w:val="00A64235"/>
    <w:rsid w:val="00A90E98"/>
    <w:rsid w:val="00A95679"/>
    <w:rsid w:val="00A96A82"/>
    <w:rsid w:val="00AF4813"/>
    <w:rsid w:val="00AF7C34"/>
    <w:rsid w:val="00B10EA6"/>
    <w:rsid w:val="00B36EF5"/>
    <w:rsid w:val="00B44814"/>
    <w:rsid w:val="00B45025"/>
    <w:rsid w:val="00B513A6"/>
    <w:rsid w:val="00B60B8D"/>
    <w:rsid w:val="00B744C4"/>
    <w:rsid w:val="00B87601"/>
    <w:rsid w:val="00BE1B7A"/>
    <w:rsid w:val="00C166FA"/>
    <w:rsid w:val="00C20469"/>
    <w:rsid w:val="00C50627"/>
    <w:rsid w:val="00C5644F"/>
    <w:rsid w:val="00C70D01"/>
    <w:rsid w:val="00C85F15"/>
    <w:rsid w:val="00CA37DD"/>
    <w:rsid w:val="00CC12F7"/>
    <w:rsid w:val="00CE3CA0"/>
    <w:rsid w:val="00CF0511"/>
    <w:rsid w:val="00D05F56"/>
    <w:rsid w:val="00D24CEF"/>
    <w:rsid w:val="00D25D47"/>
    <w:rsid w:val="00D2722C"/>
    <w:rsid w:val="00D57B56"/>
    <w:rsid w:val="00D623CF"/>
    <w:rsid w:val="00D73FFB"/>
    <w:rsid w:val="00D82573"/>
    <w:rsid w:val="00DD17E0"/>
    <w:rsid w:val="00E327E9"/>
    <w:rsid w:val="00E44330"/>
    <w:rsid w:val="00E805D5"/>
    <w:rsid w:val="00E8699F"/>
    <w:rsid w:val="00EB7E16"/>
    <w:rsid w:val="00EE12D2"/>
    <w:rsid w:val="00F27A21"/>
    <w:rsid w:val="00F42423"/>
    <w:rsid w:val="00F50EE4"/>
    <w:rsid w:val="00F84F2C"/>
    <w:rsid w:val="00F962C0"/>
    <w:rsid w:val="00FA115F"/>
    <w:rsid w:val="00FC3288"/>
    <w:rsid w:val="00FE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AA31939"/>
  <w15:docId w15:val="{7DDE93F3-B461-4701-8215-62DF9174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754A87"/>
    <w:pPr>
      <w:spacing w:line="288" w:lineRule="auto"/>
    </w:pPr>
    <w:rPr>
      <w:rFonts w:ascii="Verdana" w:hAnsi="Verdana"/>
      <w:kern w:val="24"/>
      <w:sz w:val="16"/>
      <w:szCs w:val="16"/>
    </w:rPr>
  </w:style>
  <w:style w:type="paragraph" w:styleId="Kop1">
    <w:name w:val="heading 1"/>
    <w:basedOn w:val="Standaard"/>
    <w:next w:val="Standaard"/>
    <w:qFormat/>
    <w:rsid w:val="008906B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qFormat/>
    <w:rsid w:val="008906B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8906B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Kop4">
    <w:name w:val="heading 4"/>
    <w:basedOn w:val="Standaard"/>
    <w:next w:val="Standaard"/>
    <w:qFormat/>
    <w:rsid w:val="008906B9"/>
    <w:pPr>
      <w:keepNext/>
      <w:numPr>
        <w:ilvl w:val="3"/>
        <w:numId w:val="35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Kop5">
    <w:name w:val="heading 5"/>
    <w:basedOn w:val="Standaard"/>
    <w:next w:val="Standaard"/>
    <w:qFormat/>
    <w:rsid w:val="008906B9"/>
    <w:pPr>
      <w:numPr>
        <w:ilvl w:val="4"/>
        <w:numId w:val="3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8906B9"/>
    <w:pPr>
      <w:numPr>
        <w:ilvl w:val="5"/>
        <w:numId w:val="3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Kop7">
    <w:name w:val="heading 7"/>
    <w:basedOn w:val="Standaard"/>
    <w:next w:val="Standaard"/>
    <w:qFormat/>
    <w:rsid w:val="008906B9"/>
    <w:pPr>
      <w:numPr>
        <w:ilvl w:val="6"/>
        <w:numId w:val="3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Kop8">
    <w:name w:val="heading 8"/>
    <w:basedOn w:val="Standaard"/>
    <w:next w:val="Standaard"/>
    <w:qFormat/>
    <w:rsid w:val="008906B9"/>
    <w:pPr>
      <w:numPr>
        <w:ilvl w:val="7"/>
        <w:numId w:val="3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Kop9">
    <w:name w:val="heading 9"/>
    <w:basedOn w:val="Standaard"/>
    <w:next w:val="Standaard"/>
    <w:qFormat/>
    <w:rsid w:val="008906B9"/>
    <w:pPr>
      <w:numPr>
        <w:ilvl w:val="8"/>
        <w:numId w:val="3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8906B9"/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semiHidden/>
    <w:rsid w:val="00342AAA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rsid w:val="00342AAA"/>
    <w:pPr>
      <w:tabs>
        <w:tab w:val="center" w:pos="4536"/>
        <w:tab w:val="right" w:pos="9072"/>
      </w:tabs>
    </w:pPr>
  </w:style>
  <w:style w:type="numbering" w:styleId="111111">
    <w:name w:val="Outline List 2"/>
    <w:basedOn w:val="Geenlijst"/>
    <w:semiHidden/>
    <w:rsid w:val="00375F65"/>
    <w:pPr>
      <w:numPr>
        <w:numId w:val="1"/>
      </w:numPr>
    </w:pPr>
  </w:style>
  <w:style w:type="numbering" w:styleId="1ai">
    <w:name w:val="Outline List 1"/>
    <w:basedOn w:val="Geenlijst"/>
    <w:semiHidden/>
    <w:rsid w:val="00375F65"/>
    <w:pPr>
      <w:numPr>
        <w:numId w:val="2"/>
      </w:numPr>
    </w:pPr>
  </w:style>
  <w:style w:type="table" w:styleId="3D-effectenvoortabel1">
    <w:name w:val="Table 3D effects 1"/>
    <w:basedOn w:val="Standaardtabel"/>
    <w:semiHidden/>
    <w:rsid w:val="00375F65"/>
    <w:pPr>
      <w:spacing w:line="24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rsid w:val="00375F65"/>
    <w:pPr>
      <w:spacing w:line="24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rsid w:val="00375F65"/>
    <w:pPr>
      <w:spacing w:line="24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rsid w:val="00375F65"/>
  </w:style>
  <w:style w:type="paragraph" w:styleId="Adresenvelop">
    <w:name w:val="envelope address"/>
    <w:basedOn w:val="Standaard"/>
    <w:semiHidden/>
    <w:rsid w:val="00375F65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Afsluiting">
    <w:name w:val="Closing"/>
    <w:basedOn w:val="Standaard"/>
    <w:semiHidden/>
    <w:rsid w:val="00375F65"/>
    <w:pPr>
      <w:ind w:left="4252"/>
    </w:pPr>
  </w:style>
  <w:style w:type="paragraph" w:styleId="Afzender">
    <w:name w:val="envelope return"/>
    <w:basedOn w:val="Standaard"/>
    <w:semiHidden/>
    <w:rsid w:val="00375F65"/>
    <w:rPr>
      <w:rFonts w:ascii="Arial" w:hAnsi="Arial" w:cs="Arial"/>
      <w:sz w:val="20"/>
      <w:szCs w:val="20"/>
    </w:rPr>
  </w:style>
  <w:style w:type="numbering" w:styleId="Artikelsectie">
    <w:name w:val="Outline List 3"/>
    <w:basedOn w:val="Geenlijst"/>
    <w:semiHidden/>
    <w:rsid w:val="00375F65"/>
    <w:pPr>
      <w:numPr>
        <w:numId w:val="3"/>
      </w:numPr>
    </w:pPr>
  </w:style>
  <w:style w:type="paragraph" w:styleId="Berichtkop">
    <w:name w:val="Message Header"/>
    <w:basedOn w:val="Standaard"/>
    <w:semiHidden/>
    <w:rsid w:val="00375F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Bloktekst">
    <w:name w:val="Block Text"/>
    <w:basedOn w:val="Standaard"/>
    <w:semiHidden/>
    <w:rsid w:val="00375F65"/>
    <w:pPr>
      <w:spacing w:after="120"/>
      <w:ind w:left="1440" w:right="1440"/>
    </w:pPr>
  </w:style>
  <w:style w:type="paragraph" w:styleId="Datum">
    <w:name w:val="Date"/>
    <w:basedOn w:val="Standaard"/>
    <w:next w:val="Standaard"/>
    <w:semiHidden/>
    <w:rsid w:val="00375F65"/>
  </w:style>
  <w:style w:type="table" w:styleId="Eenvoudigetabel1">
    <w:name w:val="Table Simple 1"/>
    <w:basedOn w:val="Standaardtabel"/>
    <w:semiHidden/>
    <w:rsid w:val="00375F65"/>
    <w:pPr>
      <w:spacing w:line="24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rsid w:val="00375F65"/>
    <w:pPr>
      <w:spacing w:line="24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rsid w:val="00375F65"/>
    <w:pPr>
      <w:spacing w:line="24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rsid w:val="00375F65"/>
    <w:pPr>
      <w:spacing w:line="24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rsid w:val="00375F65"/>
  </w:style>
  <w:style w:type="character" w:styleId="GevolgdeHyperlink">
    <w:name w:val="FollowedHyperlink"/>
    <w:basedOn w:val="Standaardalinea-lettertype"/>
    <w:semiHidden/>
    <w:rsid w:val="00375F65"/>
    <w:rPr>
      <w:color w:val="800080"/>
      <w:u w:val="single"/>
    </w:rPr>
  </w:style>
  <w:style w:type="paragraph" w:styleId="Handtekening">
    <w:name w:val="Signature"/>
    <w:basedOn w:val="Standaard"/>
    <w:semiHidden/>
    <w:rsid w:val="00375F65"/>
    <w:pPr>
      <w:ind w:left="4252"/>
    </w:pPr>
  </w:style>
  <w:style w:type="paragraph" w:styleId="HTML-voorafopgemaakt">
    <w:name w:val="HTML Preformatted"/>
    <w:basedOn w:val="Standaard"/>
    <w:semiHidden/>
    <w:rsid w:val="00375F65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Standaardalinea-lettertype"/>
    <w:semiHidden/>
    <w:rsid w:val="00375F6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Standaardalinea-lettertype"/>
    <w:semiHidden/>
    <w:rsid w:val="00375F65"/>
    <w:rPr>
      <w:i/>
      <w:iCs/>
    </w:rPr>
  </w:style>
  <w:style w:type="character" w:styleId="HTMLVariable">
    <w:name w:val="HTML Variable"/>
    <w:basedOn w:val="Standaardalinea-lettertype"/>
    <w:semiHidden/>
    <w:rsid w:val="00375F65"/>
    <w:rPr>
      <w:i/>
      <w:iCs/>
    </w:rPr>
  </w:style>
  <w:style w:type="character" w:styleId="HTML-acroniem">
    <w:name w:val="HTML Acronym"/>
    <w:basedOn w:val="Standaardalinea-lettertype"/>
    <w:semiHidden/>
    <w:rsid w:val="00375F65"/>
  </w:style>
  <w:style w:type="paragraph" w:styleId="HTML-adres">
    <w:name w:val="HTML Address"/>
    <w:basedOn w:val="Standaard"/>
    <w:semiHidden/>
    <w:rsid w:val="00375F65"/>
    <w:rPr>
      <w:i/>
      <w:iCs/>
    </w:rPr>
  </w:style>
  <w:style w:type="character" w:styleId="HTML-citaat">
    <w:name w:val="HTML Cite"/>
    <w:basedOn w:val="Standaardalinea-lettertype"/>
    <w:semiHidden/>
    <w:rsid w:val="00375F65"/>
    <w:rPr>
      <w:i/>
      <w:iCs/>
    </w:rPr>
  </w:style>
  <w:style w:type="character" w:styleId="HTML-schrijfmachine">
    <w:name w:val="HTML Typewriter"/>
    <w:basedOn w:val="Standaardalinea-lettertype"/>
    <w:semiHidden/>
    <w:rsid w:val="00375F65"/>
    <w:rPr>
      <w:rFonts w:ascii="Courier New" w:hAnsi="Courier New" w:cs="Courier New"/>
      <w:sz w:val="20"/>
      <w:szCs w:val="20"/>
    </w:rPr>
  </w:style>
  <w:style w:type="character" w:styleId="HTML-toetsenbord">
    <w:name w:val="HTML Keyboard"/>
    <w:basedOn w:val="Standaardalinea-lettertype"/>
    <w:semiHidden/>
    <w:rsid w:val="00375F65"/>
    <w:rPr>
      <w:rFonts w:ascii="Courier New" w:hAnsi="Courier New" w:cs="Courier New"/>
      <w:sz w:val="20"/>
      <w:szCs w:val="20"/>
    </w:rPr>
  </w:style>
  <w:style w:type="character" w:styleId="HTML-voorbeeld">
    <w:name w:val="HTML Sample"/>
    <w:basedOn w:val="Standaardalinea-lettertype"/>
    <w:semiHidden/>
    <w:rsid w:val="00375F65"/>
    <w:rPr>
      <w:rFonts w:ascii="Courier New" w:hAnsi="Courier New" w:cs="Courier New"/>
    </w:rPr>
  </w:style>
  <w:style w:type="character" w:styleId="Hyperlink">
    <w:name w:val="Hyperlink"/>
    <w:basedOn w:val="Standaardalinea-lettertype"/>
    <w:semiHidden/>
    <w:rsid w:val="00375F65"/>
    <w:rPr>
      <w:color w:val="0000FF"/>
      <w:u w:val="single"/>
    </w:rPr>
  </w:style>
  <w:style w:type="table" w:styleId="Klassieketabel1">
    <w:name w:val="Table Classic 1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rsid w:val="00375F65"/>
    <w:pPr>
      <w:spacing w:line="24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semiHidden/>
    <w:rsid w:val="00375F65"/>
    <w:pPr>
      <w:spacing w:line="24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rsid w:val="00375F65"/>
    <w:pPr>
      <w:spacing w:line="24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rsid w:val="00375F65"/>
    <w:pPr>
      <w:spacing w:line="24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jst">
    <w:name w:val="List"/>
    <w:basedOn w:val="Standaard"/>
    <w:semiHidden/>
    <w:rsid w:val="00375F65"/>
    <w:pPr>
      <w:ind w:left="283" w:hanging="283"/>
    </w:pPr>
  </w:style>
  <w:style w:type="paragraph" w:styleId="Lijst2">
    <w:name w:val="List 2"/>
    <w:basedOn w:val="Standaard"/>
    <w:semiHidden/>
    <w:rsid w:val="00375F65"/>
    <w:pPr>
      <w:ind w:left="566" w:hanging="283"/>
    </w:pPr>
  </w:style>
  <w:style w:type="paragraph" w:styleId="Lijst3">
    <w:name w:val="List 3"/>
    <w:basedOn w:val="Standaard"/>
    <w:semiHidden/>
    <w:rsid w:val="00375F65"/>
    <w:pPr>
      <w:ind w:left="849" w:hanging="283"/>
    </w:pPr>
  </w:style>
  <w:style w:type="paragraph" w:styleId="Lijst4">
    <w:name w:val="List 4"/>
    <w:basedOn w:val="Standaard"/>
    <w:semiHidden/>
    <w:rsid w:val="00375F65"/>
    <w:pPr>
      <w:ind w:left="1132" w:hanging="283"/>
    </w:pPr>
  </w:style>
  <w:style w:type="paragraph" w:styleId="Lijst5">
    <w:name w:val="List 5"/>
    <w:basedOn w:val="Standaard"/>
    <w:semiHidden/>
    <w:rsid w:val="00375F65"/>
    <w:pPr>
      <w:ind w:left="1415" w:hanging="283"/>
    </w:pPr>
  </w:style>
  <w:style w:type="paragraph" w:styleId="Lijstopsomteken">
    <w:name w:val="List Bullet"/>
    <w:basedOn w:val="Standaard"/>
    <w:semiHidden/>
    <w:rsid w:val="00375F65"/>
    <w:pPr>
      <w:numPr>
        <w:numId w:val="4"/>
      </w:numPr>
    </w:pPr>
  </w:style>
  <w:style w:type="paragraph" w:styleId="Lijstopsomteken2">
    <w:name w:val="List Bullet 2"/>
    <w:basedOn w:val="Standaard"/>
    <w:semiHidden/>
    <w:rsid w:val="00375F65"/>
    <w:pPr>
      <w:numPr>
        <w:numId w:val="5"/>
      </w:numPr>
    </w:pPr>
  </w:style>
  <w:style w:type="paragraph" w:styleId="Lijstopsomteken3">
    <w:name w:val="List Bullet 3"/>
    <w:basedOn w:val="Standaard"/>
    <w:semiHidden/>
    <w:rsid w:val="00375F65"/>
    <w:pPr>
      <w:numPr>
        <w:numId w:val="6"/>
      </w:numPr>
    </w:pPr>
  </w:style>
  <w:style w:type="paragraph" w:styleId="Lijstopsomteken4">
    <w:name w:val="List Bullet 4"/>
    <w:basedOn w:val="Standaard"/>
    <w:semiHidden/>
    <w:rsid w:val="00375F65"/>
    <w:pPr>
      <w:numPr>
        <w:numId w:val="7"/>
      </w:numPr>
    </w:pPr>
  </w:style>
  <w:style w:type="paragraph" w:styleId="Lijstopsomteken5">
    <w:name w:val="List Bullet 5"/>
    <w:basedOn w:val="Standaard"/>
    <w:semiHidden/>
    <w:rsid w:val="00375F65"/>
    <w:pPr>
      <w:numPr>
        <w:numId w:val="8"/>
      </w:numPr>
    </w:pPr>
  </w:style>
  <w:style w:type="paragraph" w:styleId="Lijstnummering">
    <w:name w:val="List Number"/>
    <w:basedOn w:val="Standaard"/>
    <w:semiHidden/>
    <w:rsid w:val="00375F65"/>
    <w:pPr>
      <w:numPr>
        <w:numId w:val="9"/>
      </w:numPr>
    </w:pPr>
  </w:style>
  <w:style w:type="paragraph" w:styleId="Lijstnummering2">
    <w:name w:val="List Number 2"/>
    <w:basedOn w:val="Standaard"/>
    <w:semiHidden/>
    <w:rsid w:val="00375F65"/>
    <w:pPr>
      <w:numPr>
        <w:numId w:val="10"/>
      </w:numPr>
    </w:pPr>
  </w:style>
  <w:style w:type="paragraph" w:styleId="Lijstnummering3">
    <w:name w:val="List Number 3"/>
    <w:basedOn w:val="Standaard"/>
    <w:semiHidden/>
    <w:rsid w:val="00375F65"/>
    <w:pPr>
      <w:numPr>
        <w:numId w:val="11"/>
      </w:numPr>
    </w:pPr>
  </w:style>
  <w:style w:type="paragraph" w:styleId="Lijstnummering4">
    <w:name w:val="List Number 4"/>
    <w:basedOn w:val="Standaard"/>
    <w:semiHidden/>
    <w:rsid w:val="00375F65"/>
    <w:pPr>
      <w:numPr>
        <w:numId w:val="12"/>
      </w:numPr>
    </w:pPr>
  </w:style>
  <w:style w:type="paragraph" w:styleId="Lijstnummering5">
    <w:name w:val="List Number 5"/>
    <w:basedOn w:val="Standaard"/>
    <w:semiHidden/>
    <w:rsid w:val="00375F65"/>
    <w:pPr>
      <w:numPr>
        <w:numId w:val="13"/>
      </w:numPr>
    </w:pPr>
  </w:style>
  <w:style w:type="paragraph" w:styleId="Lijstvoortzetting">
    <w:name w:val="List Continue"/>
    <w:basedOn w:val="Standaard"/>
    <w:semiHidden/>
    <w:rsid w:val="00375F65"/>
    <w:pPr>
      <w:spacing w:after="120"/>
      <w:ind w:left="283"/>
    </w:pPr>
  </w:style>
  <w:style w:type="paragraph" w:styleId="Lijstvoortzetting2">
    <w:name w:val="List Continue 2"/>
    <w:basedOn w:val="Standaard"/>
    <w:semiHidden/>
    <w:rsid w:val="00375F65"/>
    <w:pPr>
      <w:spacing w:after="120"/>
      <w:ind w:left="566"/>
    </w:pPr>
  </w:style>
  <w:style w:type="paragraph" w:styleId="Lijstvoortzetting3">
    <w:name w:val="List Continue 3"/>
    <w:basedOn w:val="Standaard"/>
    <w:semiHidden/>
    <w:rsid w:val="00375F65"/>
    <w:pPr>
      <w:spacing w:after="120"/>
      <w:ind w:left="849"/>
    </w:pPr>
  </w:style>
  <w:style w:type="paragraph" w:styleId="Lijstvoortzetting4">
    <w:name w:val="List Continue 4"/>
    <w:basedOn w:val="Standaard"/>
    <w:semiHidden/>
    <w:rsid w:val="00375F65"/>
    <w:pPr>
      <w:spacing w:after="120"/>
      <w:ind w:left="1132"/>
    </w:pPr>
  </w:style>
  <w:style w:type="paragraph" w:styleId="Lijstvoortzetting5">
    <w:name w:val="List Continue 5"/>
    <w:basedOn w:val="Standaard"/>
    <w:semiHidden/>
    <w:rsid w:val="00375F65"/>
    <w:pPr>
      <w:spacing w:after="120"/>
      <w:ind w:left="1415"/>
    </w:pPr>
  </w:style>
  <w:style w:type="character" w:styleId="Nadruk">
    <w:name w:val="Emphasis"/>
    <w:basedOn w:val="Standaardalinea-lettertype"/>
    <w:qFormat/>
    <w:rsid w:val="008906B9"/>
    <w:rPr>
      <w:i/>
      <w:iCs/>
    </w:rPr>
  </w:style>
  <w:style w:type="paragraph" w:styleId="Normaalweb">
    <w:name w:val="Normal (Web)"/>
    <w:basedOn w:val="Standaard"/>
    <w:uiPriority w:val="99"/>
    <w:semiHidden/>
    <w:rsid w:val="00375F65"/>
    <w:rPr>
      <w:rFonts w:ascii="Times New Roman" w:hAnsi="Times New Roman"/>
      <w:sz w:val="24"/>
      <w:szCs w:val="24"/>
    </w:rPr>
  </w:style>
  <w:style w:type="paragraph" w:styleId="Notitiekop">
    <w:name w:val="Note Heading"/>
    <w:basedOn w:val="Standaard"/>
    <w:next w:val="Standaard"/>
    <w:semiHidden/>
    <w:rsid w:val="00375F65"/>
  </w:style>
  <w:style w:type="character" w:styleId="Paginanummer">
    <w:name w:val="page number"/>
    <w:basedOn w:val="Standaardalinea-lettertype"/>
    <w:semiHidden/>
    <w:rsid w:val="00375F65"/>
  </w:style>
  <w:style w:type="paragraph" w:styleId="Plattetekst">
    <w:name w:val="Body Text"/>
    <w:basedOn w:val="Standaard"/>
    <w:semiHidden/>
    <w:rsid w:val="00375F65"/>
    <w:pPr>
      <w:spacing w:after="120"/>
    </w:pPr>
  </w:style>
  <w:style w:type="paragraph" w:styleId="Plattetekst2">
    <w:name w:val="Body Text 2"/>
    <w:basedOn w:val="Standaard"/>
    <w:semiHidden/>
    <w:rsid w:val="00375F65"/>
    <w:pPr>
      <w:spacing w:after="120" w:line="480" w:lineRule="auto"/>
    </w:pPr>
  </w:style>
  <w:style w:type="paragraph" w:styleId="Plattetekst3">
    <w:name w:val="Body Text 3"/>
    <w:basedOn w:val="Standaard"/>
    <w:semiHidden/>
    <w:rsid w:val="00375F65"/>
    <w:pPr>
      <w:spacing w:after="120"/>
    </w:pPr>
  </w:style>
  <w:style w:type="paragraph" w:styleId="Platteteksteersteinspringing">
    <w:name w:val="Body Text First Indent"/>
    <w:basedOn w:val="Plattetekst"/>
    <w:semiHidden/>
    <w:rsid w:val="00375F65"/>
    <w:pPr>
      <w:ind w:firstLine="210"/>
    </w:pPr>
  </w:style>
  <w:style w:type="paragraph" w:styleId="Plattetekstinspringen">
    <w:name w:val="Body Text Indent"/>
    <w:basedOn w:val="Standaard"/>
    <w:semiHidden/>
    <w:rsid w:val="00375F65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rsid w:val="00375F65"/>
    <w:pPr>
      <w:ind w:firstLine="210"/>
    </w:pPr>
  </w:style>
  <w:style w:type="paragraph" w:styleId="Plattetekstinspringen2">
    <w:name w:val="Body Text Indent 2"/>
    <w:basedOn w:val="Standaard"/>
    <w:semiHidden/>
    <w:rsid w:val="00375F6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rsid w:val="00375F65"/>
    <w:pPr>
      <w:spacing w:after="120"/>
      <w:ind w:left="283"/>
    </w:pPr>
  </w:style>
  <w:style w:type="table" w:styleId="Professioneletabel">
    <w:name w:val="Table Professional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rsid w:val="00375F65"/>
  </w:style>
  <w:style w:type="paragraph" w:styleId="Standaardinspringing">
    <w:name w:val="Normal Indent"/>
    <w:basedOn w:val="Standaard"/>
    <w:semiHidden/>
    <w:rsid w:val="00375F65"/>
    <w:pPr>
      <w:ind w:left="708"/>
    </w:pPr>
  </w:style>
  <w:style w:type="paragraph" w:styleId="Ondertitel">
    <w:name w:val="Subtitle"/>
    <w:basedOn w:val="Standaard"/>
    <w:qFormat/>
    <w:rsid w:val="008906B9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elkolommen1">
    <w:name w:val="Table Columns 1"/>
    <w:basedOn w:val="Standaardtabel"/>
    <w:semiHidden/>
    <w:rsid w:val="00375F65"/>
    <w:pPr>
      <w:spacing w:line="24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rsid w:val="00375F65"/>
    <w:pPr>
      <w:spacing w:line="24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rsid w:val="00375F65"/>
    <w:pPr>
      <w:spacing w:line="24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rsid w:val="00375F65"/>
    <w:pPr>
      <w:spacing w:line="24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rsid w:val="00375F65"/>
    <w:pPr>
      <w:spacing w:line="24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rsid w:val="00375F65"/>
    <w:pPr>
      <w:spacing w:line="24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rsid w:val="00375F65"/>
    <w:pPr>
      <w:spacing w:line="24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rsid w:val="00375F65"/>
    <w:pPr>
      <w:spacing w:line="24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rsid w:val="00375F65"/>
    <w:pPr>
      <w:spacing w:line="24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rsid w:val="00375F65"/>
    <w:pPr>
      <w:spacing w:line="24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semiHidden/>
    <w:rsid w:val="00375F65"/>
    <w:pPr>
      <w:spacing w:line="24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uiPriority w:val="99"/>
    <w:semiHidden/>
    <w:rsid w:val="00375F65"/>
    <w:rPr>
      <w:rFonts w:ascii="Courier New" w:hAnsi="Courier New" w:cs="Courier New"/>
      <w:sz w:val="20"/>
      <w:szCs w:val="20"/>
    </w:rPr>
  </w:style>
  <w:style w:type="paragraph" w:styleId="Titel">
    <w:name w:val="Title"/>
    <w:basedOn w:val="Standaard"/>
    <w:qFormat/>
    <w:rsid w:val="008906B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Verfijndetabel1">
    <w:name w:val="Table Subtle 1"/>
    <w:basedOn w:val="Standaardtabel"/>
    <w:semiHidden/>
    <w:rsid w:val="00375F65"/>
    <w:pPr>
      <w:spacing w:line="24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rsid w:val="00375F65"/>
    <w:pPr>
      <w:spacing w:line="24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rsid w:val="00375F65"/>
    <w:pPr>
      <w:spacing w:line="24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rsid w:val="00375F65"/>
    <w:pPr>
      <w:spacing w:line="24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semiHidden/>
    <w:rsid w:val="00375F65"/>
    <w:pPr>
      <w:spacing w:line="24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qFormat/>
    <w:rsid w:val="008906B9"/>
    <w:rPr>
      <w:b/>
      <w:bCs/>
    </w:rPr>
  </w:style>
  <w:style w:type="paragraph" w:customStyle="1" w:styleId="Hoofdstuk">
    <w:name w:val="Hoofdstuk"/>
    <w:basedOn w:val="Standaard"/>
    <w:next w:val="Standaard"/>
    <w:rsid w:val="008906B9"/>
    <w:pPr>
      <w:keepNext/>
      <w:numPr>
        <w:numId w:val="35"/>
      </w:numPr>
      <w:spacing w:before="240" w:after="240"/>
    </w:pPr>
    <w:rPr>
      <w:sz w:val="28"/>
      <w:szCs w:val="28"/>
    </w:rPr>
  </w:style>
  <w:style w:type="paragraph" w:customStyle="1" w:styleId="Paragraaf">
    <w:name w:val="Paragraaf"/>
    <w:basedOn w:val="Standaard"/>
    <w:next w:val="Standaard"/>
    <w:rsid w:val="008906B9"/>
    <w:pPr>
      <w:keepNext/>
      <w:numPr>
        <w:ilvl w:val="1"/>
        <w:numId w:val="35"/>
      </w:numPr>
      <w:spacing w:after="240"/>
    </w:pPr>
    <w:rPr>
      <w:sz w:val="20"/>
    </w:rPr>
  </w:style>
  <w:style w:type="paragraph" w:customStyle="1" w:styleId="Subparagraaf">
    <w:name w:val="Subparagraaf"/>
    <w:basedOn w:val="Standaard"/>
    <w:next w:val="Standaard"/>
    <w:rsid w:val="008906B9"/>
    <w:pPr>
      <w:keepNext/>
      <w:numPr>
        <w:ilvl w:val="2"/>
        <w:numId w:val="35"/>
      </w:numPr>
      <w:spacing w:before="240"/>
    </w:pPr>
    <w:rPr>
      <w:b/>
    </w:rPr>
  </w:style>
  <w:style w:type="paragraph" w:customStyle="1" w:styleId="Opsomming">
    <w:name w:val="Opsomming"/>
    <w:basedOn w:val="Standaard"/>
    <w:rsid w:val="008906B9"/>
    <w:pPr>
      <w:numPr>
        <w:numId w:val="36"/>
      </w:numPr>
    </w:pPr>
  </w:style>
  <w:style w:type="table" w:customStyle="1" w:styleId="Tabelheader">
    <w:name w:val="Tabelheader"/>
    <w:basedOn w:val="Standaardtabel"/>
    <w:semiHidden/>
    <w:rsid w:val="00152A8D"/>
    <w:rPr>
      <w:rFonts w:ascii="Verdana" w:hAnsi="Verdana"/>
      <w:b/>
      <w:sz w:val="16"/>
    </w:rPr>
    <w:tblPr/>
  </w:style>
  <w:style w:type="paragraph" w:styleId="Bijschrift">
    <w:name w:val="caption"/>
    <w:basedOn w:val="Standaard"/>
    <w:next w:val="Standaard"/>
    <w:uiPriority w:val="35"/>
    <w:qFormat/>
    <w:rsid w:val="008906B9"/>
    <w:rPr>
      <w:bCs/>
      <w:szCs w:val="20"/>
    </w:rPr>
  </w:style>
  <w:style w:type="paragraph" w:styleId="Voetnoottekst">
    <w:name w:val="footnote text"/>
    <w:basedOn w:val="Standaard"/>
    <w:semiHidden/>
    <w:rsid w:val="001B2B88"/>
    <w:rPr>
      <w:szCs w:val="20"/>
    </w:rPr>
  </w:style>
  <w:style w:type="paragraph" w:customStyle="1" w:styleId="Hoofdstuktitel">
    <w:name w:val="Hoofdstuktitel"/>
    <w:basedOn w:val="Standaard"/>
    <w:next w:val="Standaard"/>
    <w:rsid w:val="008906B9"/>
    <w:pPr>
      <w:keepNext/>
      <w:spacing w:after="480"/>
      <w:jc w:val="both"/>
    </w:pPr>
    <w:rPr>
      <w:kern w:val="0"/>
      <w:sz w:val="28"/>
    </w:rPr>
  </w:style>
  <w:style w:type="paragraph" w:customStyle="1" w:styleId="Hoofdstukx">
    <w:name w:val="Hoofdstuk x"/>
    <w:basedOn w:val="Standaard"/>
    <w:next w:val="Hoofdstuktitel"/>
    <w:rsid w:val="008906B9"/>
    <w:pPr>
      <w:keepNext/>
      <w:numPr>
        <w:numId w:val="39"/>
      </w:numPr>
      <w:spacing w:after="240"/>
      <w:jc w:val="both"/>
    </w:pPr>
    <w:rPr>
      <w:kern w:val="0"/>
      <w:sz w:val="20"/>
      <w:szCs w:val="20"/>
    </w:rPr>
  </w:style>
  <w:style w:type="paragraph" w:customStyle="1" w:styleId="Paragraaftitel">
    <w:name w:val="Paragraaftitel"/>
    <w:basedOn w:val="Heading21"/>
    <w:next w:val="Standaard"/>
    <w:rsid w:val="008906B9"/>
    <w:pPr>
      <w:numPr>
        <w:ilvl w:val="0"/>
        <w:numId w:val="0"/>
      </w:numPr>
    </w:pPr>
  </w:style>
  <w:style w:type="paragraph" w:customStyle="1" w:styleId="subparagraaftitel">
    <w:name w:val="subparagraaftitel"/>
    <w:basedOn w:val="Standaard"/>
    <w:next w:val="Standaard"/>
    <w:rsid w:val="008906B9"/>
    <w:pPr>
      <w:keepNext/>
      <w:numPr>
        <w:ilvl w:val="2"/>
        <w:numId w:val="39"/>
      </w:numPr>
      <w:spacing w:before="240"/>
      <w:jc w:val="both"/>
    </w:pPr>
    <w:rPr>
      <w:b/>
      <w:kern w:val="0"/>
    </w:rPr>
  </w:style>
  <w:style w:type="paragraph" w:customStyle="1" w:styleId="Tussenkop">
    <w:name w:val="Tussenkop"/>
    <w:basedOn w:val="Standaard"/>
    <w:next w:val="Standaard"/>
    <w:rsid w:val="008906B9"/>
    <w:pPr>
      <w:keepNext/>
      <w:spacing w:before="240"/>
      <w:jc w:val="both"/>
    </w:pPr>
    <w:rPr>
      <w:b/>
      <w:kern w:val="0"/>
    </w:rPr>
  </w:style>
  <w:style w:type="paragraph" w:styleId="Lijstalinea">
    <w:name w:val="List Paragraph"/>
    <w:basedOn w:val="Standaard"/>
    <w:uiPriority w:val="34"/>
    <w:qFormat/>
    <w:rsid w:val="008906B9"/>
    <w:pPr>
      <w:ind w:left="720"/>
      <w:contextualSpacing/>
      <w:jc w:val="both"/>
    </w:pPr>
    <w:rPr>
      <w:kern w:val="0"/>
    </w:rPr>
  </w:style>
  <w:style w:type="paragraph" w:customStyle="1" w:styleId="Heading11">
    <w:name w:val="Heading 11"/>
    <w:basedOn w:val="Standaard"/>
    <w:next w:val="Standaard"/>
    <w:rsid w:val="003774C5"/>
    <w:pPr>
      <w:numPr>
        <w:numId w:val="48"/>
      </w:numPr>
      <w:spacing w:before="120" w:after="120" w:line="240" w:lineRule="atLeast"/>
      <w:ind w:left="431" w:hanging="431"/>
    </w:pPr>
    <w:rPr>
      <w:sz w:val="28"/>
      <w:szCs w:val="28"/>
    </w:rPr>
  </w:style>
  <w:style w:type="paragraph" w:customStyle="1" w:styleId="Heading21">
    <w:name w:val="Heading 21"/>
    <w:basedOn w:val="Standaard"/>
    <w:next w:val="Standaard"/>
    <w:rsid w:val="00754A87"/>
    <w:pPr>
      <w:numPr>
        <w:ilvl w:val="1"/>
        <w:numId w:val="48"/>
      </w:numPr>
      <w:spacing w:before="120" w:after="120" w:line="240" w:lineRule="atLeast"/>
      <w:ind w:left="578" w:hanging="578"/>
    </w:pPr>
    <w:rPr>
      <w:sz w:val="20"/>
      <w:szCs w:val="20"/>
    </w:rPr>
  </w:style>
  <w:style w:type="paragraph" w:customStyle="1" w:styleId="Heading31">
    <w:name w:val="Heading 31"/>
    <w:basedOn w:val="Standaard"/>
    <w:rsid w:val="008906B9"/>
    <w:pPr>
      <w:numPr>
        <w:ilvl w:val="2"/>
        <w:numId w:val="48"/>
      </w:numPr>
    </w:pPr>
    <w:rPr>
      <w:b/>
    </w:rPr>
  </w:style>
  <w:style w:type="paragraph" w:customStyle="1" w:styleId="Heading41">
    <w:name w:val="Heading 41"/>
    <w:basedOn w:val="Standaard"/>
    <w:rsid w:val="008906B9"/>
    <w:pPr>
      <w:numPr>
        <w:ilvl w:val="3"/>
        <w:numId w:val="48"/>
      </w:numPr>
    </w:pPr>
  </w:style>
  <w:style w:type="paragraph" w:customStyle="1" w:styleId="Heading51">
    <w:name w:val="Heading 51"/>
    <w:basedOn w:val="Standaard"/>
    <w:rsid w:val="008906B9"/>
    <w:pPr>
      <w:numPr>
        <w:ilvl w:val="4"/>
        <w:numId w:val="48"/>
      </w:numPr>
    </w:pPr>
  </w:style>
  <w:style w:type="paragraph" w:customStyle="1" w:styleId="Heading61">
    <w:name w:val="Heading 61"/>
    <w:basedOn w:val="Standaard"/>
    <w:rsid w:val="008906B9"/>
    <w:pPr>
      <w:numPr>
        <w:ilvl w:val="5"/>
        <w:numId w:val="48"/>
      </w:numPr>
    </w:pPr>
  </w:style>
  <w:style w:type="paragraph" w:customStyle="1" w:styleId="Heading71">
    <w:name w:val="Heading 71"/>
    <w:basedOn w:val="Standaard"/>
    <w:rsid w:val="008906B9"/>
    <w:pPr>
      <w:numPr>
        <w:ilvl w:val="6"/>
        <w:numId w:val="48"/>
      </w:numPr>
    </w:pPr>
  </w:style>
  <w:style w:type="paragraph" w:customStyle="1" w:styleId="Heading81">
    <w:name w:val="Heading 81"/>
    <w:basedOn w:val="Standaard"/>
    <w:rsid w:val="008906B9"/>
    <w:pPr>
      <w:numPr>
        <w:ilvl w:val="7"/>
        <w:numId w:val="48"/>
      </w:numPr>
    </w:pPr>
  </w:style>
  <w:style w:type="paragraph" w:customStyle="1" w:styleId="Heading91">
    <w:name w:val="Heading 91"/>
    <w:basedOn w:val="Standaard"/>
    <w:rsid w:val="008906B9"/>
    <w:pPr>
      <w:numPr>
        <w:ilvl w:val="8"/>
        <w:numId w:val="48"/>
      </w:numPr>
    </w:p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0A12CB"/>
    <w:rPr>
      <w:rFonts w:ascii="Courier New" w:hAnsi="Courier New" w:cs="Courier New"/>
      <w:kern w:val="24"/>
    </w:rPr>
  </w:style>
  <w:style w:type="character" w:styleId="Verwijzingopmerking">
    <w:name w:val="annotation reference"/>
    <w:basedOn w:val="Standaardalinea-lettertype"/>
    <w:uiPriority w:val="99"/>
    <w:unhideWhenUsed/>
    <w:rsid w:val="008906B9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906B9"/>
    <w:pPr>
      <w:spacing w:after="200" w:line="240" w:lineRule="auto"/>
    </w:pPr>
    <w:rPr>
      <w:rFonts w:asciiTheme="minorHAnsi" w:eastAsiaTheme="minorHAnsi" w:hAnsiTheme="minorHAnsi" w:cstheme="minorBidi"/>
      <w:kern w:val="0"/>
      <w:sz w:val="20"/>
      <w:szCs w:val="20"/>
      <w:lang w:eastAsia="en-US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8906B9"/>
    <w:rPr>
      <w:rFonts w:asciiTheme="minorHAnsi" w:eastAsiaTheme="minorHAnsi" w:hAnsiTheme="minorHAnsi" w:cstheme="minorBidi"/>
      <w:lang w:eastAsia="en-US"/>
    </w:rPr>
  </w:style>
  <w:style w:type="paragraph" w:styleId="Ballontekst">
    <w:name w:val="Balloon Text"/>
    <w:basedOn w:val="Standaard"/>
    <w:link w:val="BallontekstChar"/>
    <w:rsid w:val="00754A87"/>
    <w:pPr>
      <w:spacing w:line="240" w:lineRule="auto"/>
    </w:pPr>
    <w:rPr>
      <w:rFonts w:ascii="Tahoma" w:hAnsi="Tahoma" w:cs="Tahoma"/>
    </w:rPr>
  </w:style>
  <w:style w:type="character" w:customStyle="1" w:styleId="BallontekstChar">
    <w:name w:val="Ballontekst Char"/>
    <w:basedOn w:val="Standaardalinea-lettertype"/>
    <w:link w:val="Ballontekst"/>
    <w:rsid w:val="00754A87"/>
    <w:rPr>
      <w:rFonts w:ascii="Tahoma" w:hAnsi="Tahoma" w:cs="Tahoma"/>
      <w:kern w:val="24"/>
      <w:sz w:val="16"/>
      <w:szCs w:val="16"/>
    </w:rPr>
  </w:style>
  <w:style w:type="character" w:customStyle="1" w:styleId="VoettekstChar">
    <w:name w:val="Voettekst Char"/>
    <w:basedOn w:val="Standaardalinea-lettertype"/>
    <w:link w:val="Voettekst"/>
    <w:rsid w:val="00954196"/>
    <w:rPr>
      <w:rFonts w:ascii="Verdana" w:hAnsi="Verdana"/>
      <w:kern w:val="24"/>
      <w:sz w:val="16"/>
      <w:szCs w:val="16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96A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onovum/imkl2015-review/blob/master/IMKL2.x/0.%20ConceptversievoorTCS/versie16-6-2020/1b.%2016-6-2020-IMKL_Modeldoc-changelog.xlsx" TargetMode="External"/><Relationship Id="rId13" Type="http://schemas.openxmlformats.org/officeDocument/2006/relationships/hyperlink" Target="https://github.com/Geonovum/imkl2015-review/blob/master/IMKL2.x/0.%20ConceptversievoorTCS/versie16-6-2020/4a.%2016-6-2020-IMKL%20-%202.0io%20waardelijsten.xlsx" TargetMode="External"/><Relationship Id="rId18" Type="http://schemas.openxmlformats.org/officeDocument/2006/relationships/hyperlink" Target="https://github.com/Geonovum/imkl2015-review/blob/master/IMKL2.x/0.%20ConceptversievoorTCS/versie16-6-2020/6a.%20imkl-wibon2.0io20200616.xsd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s://github.com/Geonovum/imkl2015-review/blob/master/IMKL2.x/0.%20ConceptversievoorTCS/versie16-6-2020/1a.%2016-6-2020-IMKL_Dataspecificatie_2.0io.docx" TargetMode="External"/><Relationship Id="rId12" Type="http://schemas.openxmlformats.org/officeDocument/2006/relationships/hyperlink" Target="https://github.com/Geonovum/imkl2015-review/blob/master/IMKL2.x/0.%20ConceptversievoorTCS/versie16-6-2020/3b.%2016-6-2020-ExtraRegels-changelog.xlsx" TargetMode="External"/><Relationship Id="rId17" Type="http://schemas.openxmlformats.org/officeDocument/2006/relationships/hyperlink" Target="https://github.com/Geonovum/imkl2015-review/tree/master/IMKL2.x/5.%20visualisatie/symbology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s://github.com/Geonovum/imkl2015-review/blob/master/IMKL2.x/0.%20ConceptversievoorTCS/versie16-6-2020/5b.%2016-6-2020-PMKL_Handreiking-visualisatie-changelog.xlsx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eonovum/imkl2015-review/blob/master/IMKL2.x/0.%20ConceptversievoorTCS/versie16-6-2020/3a.16-6-2020-IMKLv%202.0io_object-attributen-ExtraRegels.xlsx" TargetMode="Externa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github.com/Geonovum/imkl2015-review/blob/master/IMKL2.x/0.%20ConceptversievoorTCS/versie16-6-2020/5a.%2016-6-2020-PMKL-Handreiking-visualisatie_2.0io.docx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github.com/Geonovum/imkl2015-review/blob/master/IMKL2.x/0.%20ConceptversievoorTCS/versie16-6-2020/2.%2016-6-2020-IMKL%20Objectcatalogus_2.0io.docx" TargetMode="External"/><Relationship Id="rId19" Type="http://schemas.openxmlformats.org/officeDocument/2006/relationships/hyperlink" Target="https://github.com/Geonovum/imkl2015-review/blob/master/IMKL2.x/0.%20ConceptversievoorTCS/versie16-6-2020/6b.TotstandkomingIMKL2.x%20XSD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eonovum/imkl2015-review/blob/master/IMKL2.x/0.%20ConceptversievoorTCS/versie16-6-2020/1c.%20IMKL-UML-XSD-Objectcatalogus-changelog.xlsx" TargetMode="External"/><Relationship Id="rId14" Type="http://schemas.openxmlformats.org/officeDocument/2006/relationships/hyperlink" Target="https://github.com/Geonovum/imkl2015-review/blob/master/IMKL2.x/0.%20ConceptversievoorTCS/versie16-6-2020/4b.16-6-2020-IMKL_Waardelijsten-changelog.xlsx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janssen\Documents\GitHub\imkl2015-review\IMKL2.x\0.%20ConceptversievoorTCS\versie16-6-2020\0%20Memo%20bij%20versie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 Memo bij versie.dotx</Template>
  <TotalTime>75</TotalTime>
  <Pages>1</Pages>
  <Words>574</Words>
  <Characters>3163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ruudblom.nl</Company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Janssen</dc:creator>
  <cp:lastModifiedBy>Paul Janssen</cp:lastModifiedBy>
  <cp:revision>4</cp:revision>
  <cp:lastPrinted>2012-03-19T10:34:00Z</cp:lastPrinted>
  <dcterms:created xsi:type="dcterms:W3CDTF">2020-06-16T15:04:00Z</dcterms:created>
  <dcterms:modified xsi:type="dcterms:W3CDTF">2020-07-09T12:17:00Z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rattentievan">
    <vt:lpwstr>@Terattentievan@</vt:lpwstr>
  </property>
</Properties>
</file>