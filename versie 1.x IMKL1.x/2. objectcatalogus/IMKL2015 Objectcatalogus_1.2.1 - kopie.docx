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F55610" w:rsidP="000E0786">
      <w:pPr>
        <w:spacing w:line="240" w:lineRule="atLeast"/>
        <w:jc w:val="left"/>
      </w:pPr>
      <w:r>
        <w:rPr>
          <w:noProof/>
        </w:rPr>
        <w:pict>
          <v:shapetype id="_x0000_t202" coordsize="21600,21600" o:spt="202" path="m,l,21600r21600,l21600,xe">
            <v:stroke joinstyle="miter"/>
            <v:path gradientshapeok="t" o:connecttype="rect"/>
          </v:shapetype>
          <v:shape id="Text Box 2" o:spid="_x0000_s1026" type="#_x0000_t202" style="position:absolute;margin-left:18pt;margin-top:9pt;width:387pt;height:8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rsidR="00C0190C" w:rsidRDefault="00C0190C" w:rsidP="007911E4">
                  <w:pPr>
                    <w:spacing w:line="360" w:lineRule="auto"/>
                    <w:ind w:left="14" w:hanging="14"/>
                    <w:rPr>
                      <w:sz w:val="28"/>
                      <w:szCs w:val="28"/>
                    </w:rPr>
                  </w:pPr>
                  <w:r>
                    <w:rPr>
                      <w:sz w:val="28"/>
                      <w:szCs w:val="28"/>
                    </w:rPr>
                    <w:t>Rapport</w:t>
                  </w:r>
                </w:p>
                <w:p w:rsidR="00C0190C" w:rsidRDefault="00C0190C" w:rsidP="00BB3722">
                  <w:pPr>
                    <w:spacing w:line="360" w:lineRule="auto"/>
                    <w:ind w:left="14" w:hanging="14"/>
                    <w:rPr>
                      <w:sz w:val="28"/>
                      <w:szCs w:val="28"/>
                    </w:rPr>
                  </w:pPr>
                  <w:r>
                    <w:rPr>
                      <w:sz w:val="28"/>
                      <w:szCs w:val="28"/>
                    </w:rPr>
                    <w:t>IMKL2015 - Objectcatalogus</w:t>
                  </w:r>
                </w:p>
                <w:p w:rsidR="00C0190C" w:rsidRPr="00050D03" w:rsidRDefault="00C0190C" w:rsidP="00BB3722">
                  <w:pPr>
                    <w:spacing w:line="360" w:lineRule="auto"/>
                    <w:ind w:left="14" w:hanging="14"/>
                    <w:rPr>
                      <w:sz w:val="20"/>
                      <w:szCs w:val="20"/>
                    </w:rPr>
                  </w:pPr>
                  <w:r>
                    <w:rPr>
                      <w:sz w:val="20"/>
                      <w:szCs w:val="20"/>
                    </w:rPr>
                    <w:t>onderdeel van IMKL2015 – Dataspecificatie Utiliteitsnetten</w:t>
                  </w:r>
                </w:p>
              </w:txbxContent>
            </v:textbox>
            <w10:wrap type="square"/>
          </v:shape>
        </w:pict>
      </w: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447FC6" w:rsidP="000E0786">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bookmarkStart w:id="0" w:name="_GoBack"/>
      <w:bookmarkEnd w:id="0"/>
      <w:r>
        <w:rPr>
          <w:noProof/>
        </w:rPr>
        <w:drawing>
          <wp:anchor distT="0" distB="0" distL="114300" distR="114300" simplePos="0" relativeHeight="251664384" behindDoc="0" locked="0" layoutInCell="1" allowOverlap="1">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F55610">
        <w:rPr>
          <w:noProof/>
        </w:rPr>
        <w:pict>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rsidR="00C0190C" w:rsidRPr="00672722" w:rsidRDefault="00C0190C" w:rsidP="00813CE2">
                  <w:pPr>
                    <w:rPr>
                      <w:b/>
                    </w:rPr>
                  </w:pPr>
                  <w:r>
                    <w:rPr>
                      <w:b/>
                    </w:rPr>
                    <w:t>rechtenbeleid</w:t>
                  </w:r>
                </w:p>
                <w:p w:rsidR="00C0190C" w:rsidRDefault="00C0190C" w:rsidP="00813CE2">
                  <w:pPr>
                    <w:ind w:left="709" w:firstLine="709"/>
                  </w:pPr>
                  <w:r w:rsidRPr="00D774FF">
                    <w:t>Naamsvermelding-GeenAfgeleideWerken 3.0 Nederland</w:t>
                  </w:r>
                </w:p>
                <w:p w:rsidR="00C0190C" w:rsidRDefault="00C0190C" w:rsidP="00813CE2">
                  <w:pPr>
                    <w:ind w:left="709" w:firstLine="709"/>
                  </w:pPr>
                  <w:r w:rsidRPr="00D774FF">
                    <w:t>(CC BY-ND 3.0)</w:t>
                  </w:r>
                  <w:r>
                    <w:t xml:space="preserve"> </w:t>
                  </w:r>
                  <w:r>
                    <w:tab/>
                  </w:r>
                </w:p>
                <w:p w:rsidR="00C0190C" w:rsidRDefault="00C0190C" w:rsidP="00813CE2">
                  <w:pPr>
                    <w:ind w:left="709" w:firstLine="709"/>
                  </w:pPr>
                </w:p>
                <w:p w:rsidR="00C0190C" w:rsidRPr="002564CF" w:rsidRDefault="00C0190C" w:rsidP="00813CE2">
                  <w:r w:rsidRPr="00D774FF" w:rsidDel="000A350C">
                    <w:t xml:space="preserve"> </w:t>
                  </w:r>
                </w:p>
              </w:txbxContent>
            </v:textbox>
            <w10:wrap type="square"/>
          </v:shape>
        </w:pict>
      </w:r>
      <w:r w:rsidR="00F55610">
        <w:rPr>
          <w:noProof/>
        </w:rPr>
        <w:pict>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rsidR="00C0190C" w:rsidRPr="00672722" w:rsidRDefault="00C0190C" w:rsidP="00796267">
                  <w:pPr>
                    <w:rPr>
                      <w:b/>
                    </w:rPr>
                  </w:pPr>
                  <w:r w:rsidRPr="00672722">
                    <w:rPr>
                      <w:b/>
                    </w:rPr>
                    <w:t>versie</w:t>
                  </w:r>
                </w:p>
                <w:p w:rsidR="00C0190C" w:rsidRPr="00870DA6" w:rsidRDefault="00C0190C" w:rsidP="00796267">
                  <w:r>
                    <w:t>1.2.1</w:t>
                  </w:r>
                </w:p>
              </w:txbxContent>
            </v:textbox>
            <w10:wrap type="square"/>
          </v:shape>
        </w:pict>
      </w:r>
      <w:r w:rsidR="00F55610">
        <w:rPr>
          <w:noProof/>
        </w:rPr>
        <w:pict>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rsidR="00C0190C" w:rsidRDefault="00C0190C" w:rsidP="00672722">
                  <w:pPr>
                    <w:jc w:val="left"/>
                    <w:rPr>
                      <w:b/>
                    </w:rPr>
                  </w:pPr>
                  <w:r w:rsidRPr="00672722">
                    <w:rPr>
                      <w:b/>
                    </w:rPr>
                    <w:t>datum</w:t>
                  </w:r>
                </w:p>
                <w:p w:rsidR="00C0190C" w:rsidRPr="004419AB" w:rsidRDefault="001B44CE" w:rsidP="00672722">
                  <w:pPr>
                    <w:jc w:val="left"/>
                  </w:pPr>
                  <w:r>
                    <w:t>6</w:t>
                  </w:r>
                  <w:r w:rsidR="00A24778">
                    <w:t xml:space="preserve"> juli</w:t>
                  </w:r>
                  <w:r w:rsidR="00C0190C">
                    <w:t xml:space="preserve"> 2017</w:t>
                  </w:r>
                </w:p>
              </w:txbxContent>
            </v:textbox>
            <w10:wrap type="square"/>
          </v:shape>
        </w:pict>
      </w:r>
      <w:r w:rsidR="00F55610">
        <w:rPr>
          <w:noProof/>
        </w:rPr>
        <w:pict>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rsidR="00C0190C" w:rsidRPr="00D761FB" w:rsidRDefault="00C0190C" w:rsidP="00796267">
                  <w:pPr>
                    <w:rPr>
                      <w:sz w:val="24"/>
                      <w:szCs w:val="24"/>
                    </w:rPr>
                  </w:pPr>
                  <w:bookmarkStart w:id="1" w:name="Opdrachtgever"/>
                  <w:r w:rsidRPr="00FD130F">
                    <w:rPr>
                      <w:sz w:val="24"/>
                      <w:szCs w:val="24"/>
                    </w:rPr>
                    <w:t>Geonovum</w:t>
                  </w:r>
                  <w:bookmarkEnd w:id="1"/>
                </w:p>
              </w:txbxContent>
            </v:textbox>
            <w10:wrap type="square"/>
          </v:shape>
        </w:pict>
      </w:r>
    </w:p>
    <w:p w:rsidR="00D2625A" w:rsidRPr="006222DE" w:rsidRDefault="00D100A8" w:rsidP="000E0786">
      <w:pPr>
        <w:spacing w:line="240" w:lineRule="atLeast"/>
        <w:jc w:val="left"/>
        <w:rPr>
          <w:sz w:val="20"/>
          <w:szCs w:val="20"/>
        </w:rPr>
      </w:pPr>
      <w:r w:rsidRPr="006222DE">
        <w:rPr>
          <w:sz w:val="20"/>
          <w:szCs w:val="20"/>
        </w:rPr>
        <w:lastRenderedPageBreak/>
        <w:t>Inhoudsopgave</w:t>
      </w:r>
    </w:p>
    <w:p w:rsidR="001E18AC" w:rsidRPr="006222DE" w:rsidRDefault="001E18AC" w:rsidP="000E0786">
      <w:pPr>
        <w:spacing w:line="240" w:lineRule="atLeast"/>
        <w:jc w:val="left"/>
        <w:rPr>
          <w:sz w:val="20"/>
          <w:szCs w:val="20"/>
        </w:rPr>
      </w:pPr>
    </w:p>
    <w:p w:rsidR="007060DF" w:rsidRDefault="000215EF" w:rsidP="007060DF">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7109306" w:history="1">
        <w:r w:rsidR="007060DF" w:rsidRPr="002D1F08">
          <w:rPr>
            <w:rStyle w:val="Hyperlink"/>
            <w:noProof/>
            <w:lang w:val="fr-FR"/>
          </w:rPr>
          <w:t>Objectcatalogus metadata</w:t>
        </w:r>
        <w:r w:rsidR="007060DF">
          <w:rPr>
            <w:noProof/>
            <w:webHidden/>
          </w:rPr>
          <w:tab/>
        </w:r>
        <w:r w:rsidR="007060DF">
          <w:rPr>
            <w:noProof/>
            <w:webHidden/>
          </w:rPr>
          <w:fldChar w:fldCharType="begin"/>
        </w:r>
        <w:r w:rsidR="007060DF">
          <w:rPr>
            <w:noProof/>
            <w:webHidden/>
          </w:rPr>
          <w:instrText xml:space="preserve"> PAGEREF _Toc487109306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rsidR="007060DF" w:rsidRDefault="007060DF" w:rsidP="007060DF">
      <w:pPr>
        <w:pStyle w:val="Inhopg3"/>
        <w:ind w:left="0"/>
        <w:rPr>
          <w:rFonts w:asciiTheme="minorHAnsi" w:eastAsiaTheme="minorEastAsia" w:hAnsiTheme="minorHAnsi" w:cstheme="minorBidi"/>
          <w:noProof/>
          <w:sz w:val="22"/>
          <w:szCs w:val="22"/>
        </w:rPr>
      </w:pPr>
      <w:hyperlink w:anchor="_Toc487109307" w:history="1">
        <w:r w:rsidRPr="002D1F08">
          <w:rPr>
            <w:rStyle w:val="Hyperlink"/>
            <w:noProof/>
          </w:rPr>
          <w:t>Types gedefinieerd in de objectcatalogus:</w:t>
        </w:r>
        <w:r>
          <w:rPr>
            <w:noProof/>
            <w:webHidden/>
          </w:rPr>
          <w:tab/>
        </w:r>
        <w:r>
          <w:rPr>
            <w:noProof/>
            <w:webHidden/>
          </w:rPr>
          <w:fldChar w:fldCharType="begin"/>
        </w:r>
        <w:r>
          <w:rPr>
            <w:noProof/>
            <w:webHidden/>
          </w:rPr>
          <w:instrText xml:space="preserve"> PAGEREF _Toc487109307 \h </w:instrText>
        </w:r>
        <w:r>
          <w:rPr>
            <w:noProof/>
            <w:webHidden/>
          </w:rPr>
        </w:r>
        <w:r>
          <w:rPr>
            <w:noProof/>
            <w:webHidden/>
          </w:rPr>
          <w:fldChar w:fldCharType="separate"/>
        </w:r>
        <w:r w:rsidR="001B44CE">
          <w:rPr>
            <w:noProof/>
            <w:webHidden/>
          </w:rPr>
          <w:t>4</w:t>
        </w:r>
        <w:r>
          <w:rPr>
            <w:noProof/>
            <w:webHidden/>
          </w:rPr>
          <w:fldChar w:fldCharType="end"/>
        </w:r>
      </w:hyperlink>
    </w:p>
    <w:p w:rsidR="007060DF" w:rsidRDefault="007060DF" w:rsidP="007060DF">
      <w:pPr>
        <w:pStyle w:val="Inhopg3"/>
        <w:ind w:left="0"/>
        <w:rPr>
          <w:rFonts w:asciiTheme="minorHAnsi" w:eastAsiaTheme="minorEastAsia" w:hAnsiTheme="minorHAnsi" w:cstheme="minorBidi"/>
          <w:noProof/>
          <w:sz w:val="22"/>
          <w:szCs w:val="22"/>
        </w:rPr>
      </w:pPr>
      <w:hyperlink w:anchor="_Toc487109308" w:history="1">
        <w:r w:rsidRPr="002D1F08">
          <w:rPr>
            <w:rStyle w:val="Hyperlink"/>
            <w:noProof/>
          </w:rPr>
          <w:t>Geo object types</w:t>
        </w:r>
        <w:r>
          <w:rPr>
            <w:noProof/>
            <w:webHidden/>
          </w:rPr>
          <w:tab/>
        </w:r>
        <w:r>
          <w:rPr>
            <w:noProof/>
            <w:webHidden/>
          </w:rPr>
          <w:tab/>
        </w:r>
        <w:r>
          <w:rPr>
            <w:noProof/>
            <w:webHidden/>
          </w:rPr>
          <w:fldChar w:fldCharType="begin"/>
        </w:r>
        <w:r>
          <w:rPr>
            <w:noProof/>
            <w:webHidden/>
          </w:rPr>
          <w:instrText xml:space="preserve"> PAGEREF _Toc487109308 \h </w:instrText>
        </w:r>
        <w:r>
          <w:rPr>
            <w:noProof/>
            <w:webHidden/>
          </w:rPr>
        </w:r>
        <w:r>
          <w:rPr>
            <w:noProof/>
            <w:webHidden/>
          </w:rPr>
          <w:fldChar w:fldCharType="separate"/>
        </w:r>
        <w:r w:rsidR="001B44CE">
          <w:rPr>
            <w:noProof/>
            <w:webHidden/>
          </w:rPr>
          <w:t>7</w:t>
        </w:r>
        <w:r>
          <w:rPr>
            <w:noProof/>
            <w:webHidden/>
          </w:rPr>
          <w:fldChar w:fldCharType="end"/>
        </w:r>
      </w:hyperlink>
    </w:p>
    <w:p w:rsidR="007060DF" w:rsidRDefault="007060DF" w:rsidP="007060DF">
      <w:pPr>
        <w:pStyle w:val="Inhopg3"/>
        <w:ind w:left="0"/>
        <w:rPr>
          <w:rFonts w:asciiTheme="minorHAnsi" w:eastAsiaTheme="minorEastAsia" w:hAnsiTheme="minorHAnsi" w:cstheme="minorBidi"/>
          <w:noProof/>
          <w:sz w:val="22"/>
          <w:szCs w:val="22"/>
        </w:rPr>
      </w:pPr>
      <w:hyperlink w:anchor="_Toc487109309" w:history="1">
        <w:r w:rsidRPr="002D1F08">
          <w:rPr>
            <w:rStyle w:val="Hyperlink"/>
            <w:noProof/>
          </w:rPr>
          <w:t>Data types</w:t>
        </w:r>
        <w:r>
          <w:rPr>
            <w:noProof/>
            <w:webHidden/>
          </w:rPr>
          <w:tab/>
        </w:r>
        <w:r>
          <w:rPr>
            <w:noProof/>
            <w:webHidden/>
          </w:rPr>
          <w:tab/>
        </w:r>
        <w:r>
          <w:rPr>
            <w:noProof/>
            <w:webHidden/>
          </w:rPr>
          <w:tab/>
        </w:r>
        <w:r>
          <w:rPr>
            <w:noProof/>
            <w:webHidden/>
          </w:rPr>
          <w:fldChar w:fldCharType="begin"/>
        </w:r>
        <w:r>
          <w:rPr>
            <w:noProof/>
            <w:webHidden/>
          </w:rPr>
          <w:instrText xml:space="preserve"> PAGEREF _Toc487109309 \h </w:instrText>
        </w:r>
        <w:r>
          <w:rPr>
            <w:noProof/>
            <w:webHidden/>
          </w:rPr>
        </w:r>
        <w:r>
          <w:rPr>
            <w:noProof/>
            <w:webHidden/>
          </w:rPr>
          <w:fldChar w:fldCharType="separate"/>
        </w:r>
        <w:r w:rsidR="001B44CE">
          <w:rPr>
            <w:noProof/>
            <w:webHidden/>
          </w:rPr>
          <w:t>43</w:t>
        </w:r>
        <w:r>
          <w:rPr>
            <w:noProof/>
            <w:webHidden/>
          </w:rPr>
          <w:fldChar w:fldCharType="end"/>
        </w:r>
      </w:hyperlink>
    </w:p>
    <w:p w:rsidR="007060DF" w:rsidRDefault="007060DF" w:rsidP="007060DF">
      <w:pPr>
        <w:pStyle w:val="Inhopg3"/>
        <w:ind w:left="0"/>
        <w:rPr>
          <w:rFonts w:asciiTheme="minorHAnsi" w:eastAsiaTheme="minorEastAsia" w:hAnsiTheme="minorHAnsi" w:cstheme="minorBidi"/>
          <w:noProof/>
          <w:sz w:val="22"/>
          <w:szCs w:val="22"/>
        </w:rPr>
      </w:pPr>
      <w:hyperlink w:anchor="_Toc487109310" w:history="1">
        <w:r w:rsidRPr="002D1F08">
          <w:rPr>
            <w:rStyle w:val="Hyperlink"/>
            <w:noProof/>
          </w:rPr>
          <w:t>Enumeraties en codelijsten</w:t>
        </w:r>
        <w:r>
          <w:rPr>
            <w:noProof/>
            <w:webHidden/>
          </w:rPr>
          <w:tab/>
        </w:r>
        <w:r>
          <w:rPr>
            <w:noProof/>
            <w:webHidden/>
          </w:rPr>
          <w:fldChar w:fldCharType="begin"/>
        </w:r>
        <w:r>
          <w:rPr>
            <w:noProof/>
            <w:webHidden/>
          </w:rPr>
          <w:instrText xml:space="preserve"> PAGEREF _Toc487109310 \h </w:instrText>
        </w:r>
        <w:r>
          <w:rPr>
            <w:noProof/>
            <w:webHidden/>
          </w:rPr>
        </w:r>
        <w:r>
          <w:rPr>
            <w:noProof/>
            <w:webHidden/>
          </w:rPr>
          <w:fldChar w:fldCharType="separate"/>
        </w:r>
        <w:r w:rsidR="001B44CE">
          <w:rPr>
            <w:noProof/>
            <w:webHidden/>
          </w:rPr>
          <w:t>50</w:t>
        </w:r>
        <w:r>
          <w:rPr>
            <w:noProof/>
            <w:webHidden/>
          </w:rPr>
          <w:fldChar w:fldCharType="end"/>
        </w:r>
      </w:hyperlink>
    </w:p>
    <w:p w:rsidR="007060DF" w:rsidRDefault="007060DF" w:rsidP="007060DF">
      <w:pPr>
        <w:pStyle w:val="Inhopg3"/>
        <w:ind w:left="0"/>
        <w:rPr>
          <w:rFonts w:asciiTheme="minorHAnsi" w:eastAsiaTheme="minorEastAsia" w:hAnsiTheme="minorHAnsi" w:cstheme="minorBidi"/>
          <w:noProof/>
          <w:sz w:val="22"/>
          <w:szCs w:val="22"/>
        </w:rPr>
      </w:pPr>
      <w:hyperlink w:anchor="_Toc487109311" w:history="1">
        <w:r w:rsidRPr="002D1F08">
          <w:rPr>
            <w:rStyle w:val="Hyperlink"/>
            <w:noProof/>
          </w:rPr>
          <w:t>Kandidaat types en placeholders</w:t>
        </w:r>
        <w:r>
          <w:rPr>
            <w:noProof/>
            <w:webHidden/>
          </w:rPr>
          <w:tab/>
        </w:r>
        <w:r>
          <w:rPr>
            <w:noProof/>
            <w:webHidden/>
          </w:rPr>
          <w:fldChar w:fldCharType="begin"/>
        </w:r>
        <w:r>
          <w:rPr>
            <w:noProof/>
            <w:webHidden/>
          </w:rPr>
          <w:instrText xml:space="preserve"> PAGEREF _Toc487109311 \h </w:instrText>
        </w:r>
        <w:r>
          <w:rPr>
            <w:noProof/>
            <w:webHidden/>
          </w:rPr>
        </w:r>
        <w:r>
          <w:rPr>
            <w:noProof/>
            <w:webHidden/>
          </w:rPr>
          <w:fldChar w:fldCharType="separate"/>
        </w:r>
        <w:r w:rsidR="001B44CE">
          <w:rPr>
            <w:noProof/>
            <w:webHidden/>
          </w:rPr>
          <w:t>55</w:t>
        </w:r>
        <w:r>
          <w:rPr>
            <w:noProof/>
            <w:webHidden/>
          </w:rPr>
          <w:fldChar w:fldCharType="end"/>
        </w:r>
      </w:hyperlink>
    </w:p>
    <w:p w:rsidR="007060DF" w:rsidRDefault="007060DF" w:rsidP="007060DF">
      <w:pPr>
        <w:pStyle w:val="Inhopg3"/>
        <w:ind w:left="0"/>
        <w:rPr>
          <w:rFonts w:asciiTheme="minorHAnsi" w:eastAsiaTheme="minorEastAsia" w:hAnsiTheme="minorHAnsi" w:cstheme="minorBidi"/>
          <w:noProof/>
          <w:sz w:val="22"/>
          <w:szCs w:val="22"/>
        </w:rPr>
      </w:pPr>
      <w:hyperlink w:anchor="_Toc487109312" w:history="1">
        <w:r w:rsidRPr="002D1F08">
          <w:rPr>
            <w:rStyle w:val="Hyperlink"/>
            <w:noProof/>
          </w:rPr>
          <w:t>Geïmporteerde types (informatief)</w:t>
        </w:r>
        <w:r>
          <w:rPr>
            <w:noProof/>
            <w:webHidden/>
          </w:rPr>
          <w:tab/>
        </w:r>
        <w:r>
          <w:rPr>
            <w:noProof/>
            <w:webHidden/>
          </w:rPr>
          <w:fldChar w:fldCharType="begin"/>
        </w:r>
        <w:r>
          <w:rPr>
            <w:noProof/>
            <w:webHidden/>
          </w:rPr>
          <w:instrText xml:space="preserve"> PAGEREF _Toc487109312 \h </w:instrText>
        </w:r>
        <w:r>
          <w:rPr>
            <w:noProof/>
            <w:webHidden/>
          </w:rPr>
        </w:r>
        <w:r>
          <w:rPr>
            <w:noProof/>
            <w:webHidden/>
          </w:rPr>
          <w:fldChar w:fldCharType="separate"/>
        </w:r>
        <w:r w:rsidR="001B44CE">
          <w:rPr>
            <w:noProof/>
            <w:webHidden/>
          </w:rPr>
          <w:t>66</w:t>
        </w:r>
        <w:r>
          <w:rPr>
            <w:noProof/>
            <w:webHidden/>
          </w:rPr>
          <w:fldChar w:fldCharType="end"/>
        </w:r>
      </w:hyperlink>
    </w:p>
    <w:p w:rsidR="007060DF" w:rsidRDefault="007060DF" w:rsidP="007060DF">
      <w:pPr>
        <w:pStyle w:val="Inhopg1"/>
        <w:numPr>
          <w:ilvl w:val="0"/>
          <w:numId w:val="0"/>
        </w:numPr>
        <w:ind w:left="360" w:hanging="360"/>
        <w:rPr>
          <w:rFonts w:asciiTheme="minorHAnsi" w:eastAsiaTheme="minorEastAsia" w:hAnsiTheme="minorHAnsi" w:cstheme="minorBidi"/>
          <w:sz w:val="22"/>
          <w:szCs w:val="22"/>
        </w:rPr>
      </w:pPr>
      <w:hyperlink w:anchor="_Toc487109313" w:history="1">
        <w:r w:rsidRPr="002D1F08">
          <w:rPr>
            <w:rStyle w:val="Hyperlink"/>
          </w:rPr>
          <w:t>Bijlage 4: Alle IMKL2015 waardelijsten samen</w:t>
        </w:r>
        <w:r>
          <w:rPr>
            <w:webHidden/>
          </w:rPr>
          <w:tab/>
        </w:r>
        <w:r>
          <w:rPr>
            <w:webHidden/>
          </w:rPr>
          <w:fldChar w:fldCharType="begin"/>
        </w:r>
        <w:r>
          <w:rPr>
            <w:webHidden/>
          </w:rPr>
          <w:instrText xml:space="preserve"> PAGEREF _Toc487109313 \h </w:instrText>
        </w:r>
        <w:r>
          <w:rPr>
            <w:webHidden/>
          </w:rPr>
        </w:r>
        <w:r>
          <w:rPr>
            <w:webHidden/>
          </w:rPr>
          <w:fldChar w:fldCharType="separate"/>
        </w:r>
        <w:r w:rsidR="001B44CE">
          <w:rPr>
            <w:webHidden/>
          </w:rPr>
          <w:t>70</w:t>
        </w:r>
        <w:r>
          <w:rPr>
            <w:webHidden/>
          </w:rPr>
          <w:fldChar w:fldCharType="end"/>
        </w:r>
      </w:hyperlink>
    </w:p>
    <w:p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rsidR="00800D12" w:rsidRPr="00BB3722" w:rsidRDefault="00800D12" w:rsidP="000E0786">
      <w:pPr>
        <w:spacing w:line="240" w:lineRule="auto"/>
        <w:jc w:val="left"/>
      </w:pPr>
      <w:r w:rsidRPr="00BB3722">
        <w:br w:type="page"/>
      </w:r>
    </w:p>
    <w:p w:rsidR="00800D12" w:rsidRPr="00BB3722" w:rsidRDefault="00800D12" w:rsidP="000E0786">
      <w:pPr>
        <w:spacing w:line="240" w:lineRule="auto"/>
        <w:jc w:val="left"/>
      </w:pPr>
      <w:r w:rsidRPr="00BB3722">
        <w:lastRenderedPageBreak/>
        <w:t>Versiebeheer</w:t>
      </w:r>
    </w:p>
    <w:p w:rsidR="00800D12" w:rsidRPr="00BB3722" w:rsidRDefault="00800D12" w:rsidP="000E0786">
      <w:pPr>
        <w:jc w:val="left"/>
      </w:pPr>
    </w:p>
    <w:p w:rsidR="00800D12" w:rsidRPr="00BB3722" w:rsidRDefault="00800D12" w:rsidP="000E0786">
      <w:pPr>
        <w:jc w:val="left"/>
      </w:pPr>
      <w:r w:rsidRPr="00BB3722">
        <w:t>Dit document is aan verandering onderhevig. Het versiebeheer van het document geeft inzicht in wijzigen en de actualiteit ervan.</w:t>
      </w:r>
    </w:p>
    <w:p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rsidTr="00CC1783">
        <w:tc>
          <w:tcPr>
            <w:tcW w:w="817" w:type="dxa"/>
          </w:tcPr>
          <w:p w:rsidR="00800D12" w:rsidRPr="00BB3722" w:rsidRDefault="00800D12" w:rsidP="000E0786">
            <w:pPr>
              <w:jc w:val="left"/>
              <w:rPr>
                <w:b/>
              </w:rPr>
            </w:pPr>
            <w:r w:rsidRPr="00BB3722">
              <w:rPr>
                <w:b/>
              </w:rPr>
              <w:t>Versie</w:t>
            </w:r>
          </w:p>
        </w:tc>
        <w:tc>
          <w:tcPr>
            <w:tcW w:w="1843" w:type="dxa"/>
          </w:tcPr>
          <w:p w:rsidR="00800D12" w:rsidRPr="00BB3722" w:rsidRDefault="00800D12" w:rsidP="000E0786">
            <w:pPr>
              <w:jc w:val="left"/>
              <w:rPr>
                <w:b/>
              </w:rPr>
            </w:pPr>
            <w:r w:rsidRPr="00BB3722">
              <w:rPr>
                <w:b/>
              </w:rPr>
              <w:t>Datum</w:t>
            </w:r>
          </w:p>
        </w:tc>
        <w:tc>
          <w:tcPr>
            <w:tcW w:w="992" w:type="dxa"/>
          </w:tcPr>
          <w:p w:rsidR="00800D12" w:rsidRPr="00BB3722" w:rsidRDefault="00800D12" w:rsidP="000E0786">
            <w:pPr>
              <w:jc w:val="left"/>
              <w:rPr>
                <w:b/>
              </w:rPr>
            </w:pPr>
            <w:r w:rsidRPr="00BB3722">
              <w:rPr>
                <w:b/>
              </w:rPr>
              <w:t>Status</w:t>
            </w:r>
          </w:p>
        </w:tc>
        <w:tc>
          <w:tcPr>
            <w:tcW w:w="5226" w:type="dxa"/>
          </w:tcPr>
          <w:p w:rsidR="00800D12" w:rsidRPr="00BB3722" w:rsidRDefault="00800D12" w:rsidP="000E0786">
            <w:pPr>
              <w:jc w:val="left"/>
              <w:rPr>
                <w:b/>
              </w:rPr>
            </w:pPr>
            <w:r w:rsidRPr="00BB3722">
              <w:rPr>
                <w:b/>
              </w:rPr>
              <w:t xml:space="preserve">Aanpassing </w:t>
            </w:r>
          </w:p>
        </w:tc>
      </w:tr>
      <w:tr w:rsidR="00DD250F" w:rsidRPr="00BB3722" w:rsidTr="00CC1783">
        <w:tc>
          <w:tcPr>
            <w:tcW w:w="817" w:type="dxa"/>
          </w:tcPr>
          <w:p w:rsidR="00DD250F" w:rsidRDefault="00DD250F" w:rsidP="000E0786">
            <w:pPr>
              <w:jc w:val="left"/>
            </w:pPr>
            <w:r>
              <w:t>1.2.1</w:t>
            </w:r>
          </w:p>
        </w:tc>
        <w:tc>
          <w:tcPr>
            <w:tcW w:w="1843" w:type="dxa"/>
          </w:tcPr>
          <w:p w:rsidR="00DD250F" w:rsidRDefault="007060DF" w:rsidP="000E0786">
            <w:pPr>
              <w:jc w:val="left"/>
            </w:pPr>
            <w:r>
              <w:t>20170706</w:t>
            </w:r>
          </w:p>
        </w:tc>
        <w:tc>
          <w:tcPr>
            <w:tcW w:w="992" w:type="dxa"/>
          </w:tcPr>
          <w:p w:rsidR="00DD250F" w:rsidRDefault="00DD250F" w:rsidP="000E0786">
            <w:pPr>
              <w:jc w:val="left"/>
            </w:pPr>
            <w:r>
              <w:t>publiek</w:t>
            </w:r>
          </w:p>
        </w:tc>
        <w:tc>
          <w:tcPr>
            <w:tcW w:w="5226" w:type="dxa"/>
          </w:tcPr>
          <w:p w:rsidR="00DD250F" w:rsidRDefault="00DD250F" w:rsidP="000E0786">
            <w:pPr>
              <w:jc w:val="left"/>
            </w:pPr>
            <w:r>
              <w:t>Update naar versie 1.2.1</w:t>
            </w:r>
          </w:p>
        </w:tc>
      </w:tr>
      <w:tr w:rsidR="000E0786" w:rsidRPr="00BB3722" w:rsidTr="00CC1783">
        <w:tc>
          <w:tcPr>
            <w:tcW w:w="817" w:type="dxa"/>
          </w:tcPr>
          <w:p w:rsidR="000E0786" w:rsidRDefault="000E0786" w:rsidP="000E0786">
            <w:pPr>
              <w:jc w:val="left"/>
            </w:pPr>
            <w:r>
              <w:t>1.2</w:t>
            </w:r>
          </w:p>
        </w:tc>
        <w:tc>
          <w:tcPr>
            <w:tcW w:w="1843" w:type="dxa"/>
          </w:tcPr>
          <w:p w:rsidR="000E0786" w:rsidRDefault="000E0786" w:rsidP="000E0786">
            <w:pPr>
              <w:jc w:val="left"/>
            </w:pPr>
            <w:r>
              <w:t>20170331</w:t>
            </w:r>
          </w:p>
        </w:tc>
        <w:tc>
          <w:tcPr>
            <w:tcW w:w="992" w:type="dxa"/>
          </w:tcPr>
          <w:p w:rsidR="000E0786" w:rsidRDefault="000E0786" w:rsidP="000E0786">
            <w:pPr>
              <w:jc w:val="left"/>
            </w:pPr>
            <w:r>
              <w:t>publiek</w:t>
            </w:r>
          </w:p>
        </w:tc>
        <w:tc>
          <w:tcPr>
            <w:tcW w:w="5226" w:type="dxa"/>
          </w:tcPr>
          <w:p w:rsidR="000E0786" w:rsidRDefault="000E0786" w:rsidP="000E0786">
            <w:pPr>
              <w:jc w:val="left"/>
            </w:pPr>
            <w:r>
              <w:t>Update naar versie 1.2</w:t>
            </w:r>
          </w:p>
        </w:tc>
      </w:tr>
      <w:tr w:rsidR="0053715C" w:rsidRPr="00BB3722" w:rsidTr="00CC1783">
        <w:tc>
          <w:tcPr>
            <w:tcW w:w="817" w:type="dxa"/>
          </w:tcPr>
          <w:p w:rsidR="0053715C" w:rsidRDefault="0053715C" w:rsidP="000E0786">
            <w:pPr>
              <w:jc w:val="left"/>
            </w:pPr>
            <w:r>
              <w:t>1.2RC1</w:t>
            </w:r>
          </w:p>
        </w:tc>
        <w:tc>
          <w:tcPr>
            <w:tcW w:w="1843" w:type="dxa"/>
          </w:tcPr>
          <w:p w:rsidR="0053715C" w:rsidRDefault="0053715C" w:rsidP="000E0786">
            <w:pPr>
              <w:jc w:val="left"/>
            </w:pPr>
            <w:r>
              <w:t>20170310</w:t>
            </w:r>
          </w:p>
        </w:tc>
        <w:tc>
          <w:tcPr>
            <w:tcW w:w="992" w:type="dxa"/>
          </w:tcPr>
          <w:p w:rsidR="0053715C" w:rsidRDefault="0053715C" w:rsidP="000E0786">
            <w:pPr>
              <w:jc w:val="left"/>
            </w:pPr>
            <w:r>
              <w:t>publiek</w:t>
            </w:r>
          </w:p>
        </w:tc>
        <w:tc>
          <w:tcPr>
            <w:tcW w:w="5226" w:type="dxa"/>
          </w:tcPr>
          <w:p w:rsidR="0053715C" w:rsidRDefault="0053715C" w:rsidP="000E0786">
            <w:pPr>
              <w:jc w:val="left"/>
            </w:pPr>
            <w:r>
              <w:t>Update naar versie 1.2</w:t>
            </w:r>
            <w:r w:rsidR="00992639">
              <w:t>RC1</w:t>
            </w:r>
          </w:p>
        </w:tc>
      </w:tr>
      <w:tr w:rsidR="00B55BCA" w:rsidRPr="00BB3722" w:rsidTr="00CC1783">
        <w:tc>
          <w:tcPr>
            <w:tcW w:w="817" w:type="dxa"/>
          </w:tcPr>
          <w:p w:rsidR="00B55BCA" w:rsidRDefault="00B55BCA" w:rsidP="000E0786">
            <w:pPr>
              <w:jc w:val="left"/>
            </w:pPr>
            <w:r>
              <w:t>1.1</w:t>
            </w:r>
          </w:p>
        </w:tc>
        <w:tc>
          <w:tcPr>
            <w:tcW w:w="1843" w:type="dxa"/>
          </w:tcPr>
          <w:p w:rsidR="00B55BCA" w:rsidRDefault="00B55BCA" w:rsidP="000E0786">
            <w:pPr>
              <w:jc w:val="left"/>
            </w:pPr>
            <w:r>
              <w:t>20160603</w:t>
            </w:r>
          </w:p>
        </w:tc>
        <w:tc>
          <w:tcPr>
            <w:tcW w:w="992" w:type="dxa"/>
          </w:tcPr>
          <w:p w:rsidR="00B55BCA" w:rsidRDefault="00B55BCA" w:rsidP="000E0786">
            <w:pPr>
              <w:jc w:val="left"/>
            </w:pPr>
            <w:r>
              <w:t>publiek</w:t>
            </w:r>
          </w:p>
        </w:tc>
        <w:tc>
          <w:tcPr>
            <w:tcW w:w="5226" w:type="dxa"/>
          </w:tcPr>
          <w:p w:rsidR="00B55BCA" w:rsidRDefault="00B55BCA" w:rsidP="000E0786">
            <w:pPr>
              <w:jc w:val="left"/>
            </w:pPr>
            <w:r>
              <w:t>Kleine aanpassing</w:t>
            </w:r>
          </w:p>
        </w:tc>
      </w:tr>
      <w:tr w:rsidR="00E13C29" w:rsidRPr="00BB3722" w:rsidTr="00CC1783">
        <w:tc>
          <w:tcPr>
            <w:tcW w:w="817" w:type="dxa"/>
          </w:tcPr>
          <w:p w:rsidR="00E13C29" w:rsidRDefault="00E13C29" w:rsidP="000E0786">
            <w:pPr>
              <w:jc w:val="left"/>
            </w:pPr>
            <w:r>
              <w:t>1.1</w:t>
            </w:r>
          </w:p>
        </w:tc>
        <w:tc>
          <w:tcPr>
            <w:tcW w:w="1843" w:type="dxa"/>
          </w:tcPr>
          <w:p w:rsidR="00E13C29" w:rsidRDefault="00E13C29" w:rsidP="000E0786">
            <w:pPr>
              <w:jc w:val="left"/>
            </w:pPr>
            <w:r>
              <w:t>20160527</w:t>
            </w:r>
          </w:p>
        </w:tc>
        <w:tc>
          <w:tcPr>
            <w:tcW w:w="992" w:type="dxa"/>
          </w:tcPr>
          <w:p w:rsidR="00E13C29" w:rsidRDefault="00E13C29" w:rsidP="000E0786">
            <w:pPr>
              <w:jc w:val="left"/>
            </w:pPr>
            <w:r>
              <w:t>publiek</w:t>
            </w:r>
          </w:p>
        </w:tc>
        <w:tc>
          <w:tcPr>
            <w:tcW w:w="5226" w:type="dxa"/>
          </w:tcPr>
          <w:p w:rsidR="00E13C29" w:rsidRDefault="00E13C29" w:rsidP="000E0786">
            <w:pPr>
              <w:jc w:val="left"/>
            </w:pPr>
            <w:r>
              <w:t>Voor een paar constraints de OCL toegevoegd</w:t>
            </w:r>
          </w:p>
        </w:tc>
      </w:tr>
      <w:tr w:rsidR="00D128FB" w:rsidRPr="00BB3722" w:rsidTr="00CC1783">
        <w:tc>
          <w:tcPr>
            <w:tcW w:w="817" w:type="dxa"/>
          </w:tcPr>
          <w:p w:rsidR="00D128FB" w:rsidRDefault="00D128FB" w:rsidP="000E0786">
            <w:pPr>
              <w:jc w:val="left"/>
            </w:pPr>
            <w:r>
              <w:t>1.1RC1</w:t>
            </w:r>
          </w:p>
        </w:tc>
        <w:tc>
          <w:tcPr>
            <w:tcW w:w="1843" w:type="dxa"/>
          </w:tcPr>
          <w:p w:rsidR="00D128FB" w:rsidRDefault="00D128FB" w:rsidP="000E0786">
            <w:pPr>
              <w:jc w:val="left"/>
            </w:pPr>
            <w:r>
              <w:t>20160514</w:t>
            </w:r>
          </w:p>
        </w:tc>
        <w:tc>
          <w:tcPr>
            <w:tcW w:w="992" w:type="dxa"/>
          </w:tcPr>
          <w:p w:rsidR="00D128FB" w:rsidRDefault="00D128FB" w:rsidP="000E0786">
            <w:pPr>
              <w:jc w:val="left"/>
            </w:pPr>
            <w:r>
              <w:t>publiek</w:t>
            </w:r>
          </w:p>
        </w:tc>
        <w:tc>
          <w:tcPr>
            <w:tcW w:w="5226" w:type="dxa"/>
          </w:tcPr>
          <w:p w:rsidR="00D128FB" w:rsidRDefault="00D128FB" w:rsidP="000E0786">
            <w:pPr>
              <w:jc w:val="left"/>
            </w:pPr>
            <w:r>
              <w:t>Update naar publieke RC1 versie</w:t>
            </w:r>
          </w:p>
        </w:tc>
      </w:tr>
      <w:tr w:rsidR="00533EF8" w:rsidRPr="00BB3722" w:rsidTr="00CC1783">
        <w:tc>
          <w:tcPr>
            <w:tcW w:w="817" w:type="dxa"/>
          </w:tcPr>
          <w:p w:rsidR="00533EF8" w:rsidRDefault="00533EF8" w:rsidP="000E0786">
            <w:pPr>
              <w:jc w:val="left"/>
            </w:pPr>
            <w:r>
              <w:t xml:space="preserve">1.1RC1 </w:t>
            </w:r>
          </w:p>
        </w:tc>
        <w:tc>
          <w:tcPr>
            <w:tcW w:w="1843" w:type="dxa"/>
          </w:tcPr>
          <w:p w:rsidR="00533EF8" w:rsidRDefault="00533EF8" w:rsidP="000E0786">
            <w:pPr>
              <w:jc w:val="left"/>
            </w:pPr>
            <w:r>
              <w:t>20160422</w:t>
            </w:r>
          </w:p>
        </w:tc>
        <w:tc>
          <w:tcPr>
            <w:tcW w:w="992" w:type="dxa"/>
          </w:tcPr>
          <w:p w:rsidR="00533EF8" w:rsidRDefault="00533EF8" w:rsidP="000E0786">
            <w:pPr>
              <w:jc w:val="left"/>
            </w:pPr>
            <w:r>
              <w:t>concept</w:t>
            </w:r>
          </w:p>
        </w:tc>
        <w:tc>
          <w:tcPr>
            <w:tcW w:w="5226" w:type="dxa"/>
          </w:tcPr>
          <w:p w:rsidR="00533EF8" w:rsidRPr="006D2B7D" w:rsidRDefault="000B37E2" w:rsidP="000E0786">
            <w:pPr>
              <w:jc w:val="left"/>
            </w:pPr>
            <w:r>
              <w:t>Inhoud vervangen als gevolg model aanpassingen</w:t>
            </w:r>
          </w:p>
        </w:tc>
      </w:tr>
      <w:tr w:rsidR="00447D73" w:rsidRPr="00BB3722" w:rsidTr="00CC1783">
        <w:tc>
          <w:tcPr>
            <w:tcW w:w="817" w:type="dxa"/>
          </w:tcPr>
          <w:p w:rsidR="00447D73" w:rsidRDefault="00447D73" w:rsidP="000E0786">
            <w:pPr>
              <w:jc w:val="left"/>
            </w:pPr>
            <w:r>
              <w:t>1.0RC1</w:t>
            </w:r>
          </w:p>
        </w:tc>
        <w:tc>
          <w:tcPr>
            <w:tcW w:w="1843" w:type="dxa"/>
          </w:tcPr>
          <w:p w:rsidR="00447D73" w:rsidRDefault="00447D73" w:rsidP="000E0786">
            <w:pPr>
              <w:jc w:val="left"/>
            </w:pPr>
            <w:r>
              <w:t>20151120</w:t>
            </w:r>
          </w:p>
        </w:tc>
        <w:tc>
          <w:tcPr>
            <w:tcW w:w="992" w:type="dxa"/>
          </w:tcPr>
          <w:p w:rsidR="00447D73" w:rsidRDefault="00447D73" w:rsidP="000E0786">
            <w:pPr>
              <w:jc w:val="left"/>
            </w:pPr>
            <w:r>
              <w:t>publicatie</w:t>
            </w:r>
          </w:p>
        </w:tc>
        <w:tc>
          <w:tcPr>
            <w:tcW w:w="5226" w:type="dxa"/>
          </w:tcPr>
          <w:p w:rsidR="00447D73" w:rsidRPr="006D2B7D" w:rsidRDefault="00447D73" w:rsidP="000E0786">
            <w:pPr>
              <w:jc w:val="left"/>
            </w:pPr>
          </w:p>
        </w:tc>
      </w:tr>
      <w:tr w:rsidR="00835884" w:rsidRPr="00BB3722" w:rsidTr="00CC1783">
        <w:tc>
          <w:tcPr>
            <w:tcW w:w="817" w:type="dxa"/>
          </w:tcPr>
          <w:p w:rsidR="00835884" w:rsidRDefault="00835884" w:rsidP="000E0786">
            <w:pPr>
              <w:jc w:val="left"/>
            </w:pPr>
            <w:r>
              <w:t>099</w:t>
            </w:r>
          </w:p>
        </w:tc>
        <w:tc>
          <w:tcPr>
            <w:tcW w:w="1843" w:type="dxa"/>
          </w:tcPr>
          <w:p w:rsidR="00835884" w:rsidRDefault="00835884" w:rsidP="000E0786">
            <w:pPr>
              <w:jc w:val="left"/>
            </w:pPr>
            <w:r>
              <w:t>20151111</w:t>
            </w:r>
          </w:p>
        </w:tc>
        <w:tc>
          <w:tcPr>
            <w:tcW w:w="992" w:type="dxa"/>
          </w:tcPr>
          <w:p w:rsidR="00835884" w:rsidRDefault="00835884" w:rsidP="000E0786">
            <w:pPr>
              <w:jc w:val="left"/>
            </w:pPr>
            <w:r>
              <w:t>concept</w:t>
            </w:r>
          </w:p>
        </w:tc>
        <w:tc>
          <w:tcPr>
            <w:tcW w:w="5226" w:type="dxa"/>
          </w:tcPr>
          <w:p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rsidTr="00CC1783">
        <w:tc>
          <w:tcPr>
            <w:tcW w:w="817" w:type="dxa"/>
          </w:tcPr>
          <w:p w:rsidR="00164A64" w:rsidRDefault="00164A64" w:rsidP="000E0786">
            <w:pPr>
              <w:jc w:val="left"/>
            </w:pPr>
            <w:r>
              <w:t>096</w:t>
            </w:r>
          </w:p>
        </w:tc>
        <w:tc>
          <w:tcPr>
            <w:tcW w:w="1843" w:type="dxa"/>
          </w:tcPr>
          <w:p w:rsidR="00164A64" w:rsidRDefault="00164A64" w:rsidP="000E0786">
            <w:pPr>
              <w:jc w:val="left"/>
            </w:pPr>
            <w:r>
              <w:t>20150619</w:t>
            </w:r>
          </w:p>
        </w:tc>
        <w:tc>
          <w:tcPr>
            <w:tcW w:w="992" w:type="dxa"/>
          </w:tcPr>
          <w:p w:rsidR="00164A64" w:rsidRDefault="00164A64" w:rsidP="000E0786">
            <w:pPr>
              <w:jc w:val="left"/>
            </w:pPr>
            <w:r>
              <w:t>concept</w:t>
            </w:r>
          </w:p>
        </w:tc>
        <w:tc>
          <w:tcPr>
            <w:tcW w:w="5226" w:type="dxa"/>
          </w:tcPr>
          <w:p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rsidTr="00CC1783">
        <w:tc>
          <w:tcPr>
            <w:tcW w:w="817" w:type="dxa"/>
          </w:tcPr>
          <w:p w:rsidR="00C659B9" w:rsidRDefault="00C659B9" w:rsidP="000E0786">
            <w:pPr>
              <w:jc w:val="left"/>
            </w:pPr>
            <w:r>
              <w:t>09</w:t>
            </w:r>
            <w:r w:rsidR="00992EE1">
              <w:t>5</w:t>
            </w:r>
          </w:p>
        </w:tc>
        <w:tc>
          <w:tcPr>
            <w:tcW w:w="1843" w:type="dxa"/>
          </w:tcPr>
          <w:p w:rsidR="00C659B9" w:rsidRDefault="00C659B9" w:rsidP="000E0786">
            <w:pPr>
              <w:jc w:val="left"/>
            </w:pPr>
            <w:r>
              <w:t>2015 02 02</w:t>
            </w:r>
          </w:p>
        </w:tc>
        <w:tc>
          <w:tcPr>
            <w:tcW w:w="992" w:type="dxa"/>
          </w:tcPr>
          <w:p w:rsidR="00C659B9" w:rsidRDefault="00C659B9" w:rsidP="000E0786">
            <w:pPr>
              <w:jc w:val="left"/>
            </w:pPr>
            <w:r>
              <w:t>concept</w:t>
            </w:r>
          </w:p>
        </w:tc>
        <w:tc>
          <w:tcPr>
            <w:tcW w:w="5226" w:type="dxa"/>
          </w:tcPr>
          <w:p w:rsidR="00C659B9" w:rsidRPr="006D2B7D" w:rsidRDefault="00992EE1" w:rsidP="000E0786">
            <w:pPr>
              <w:jc w:val="left"/>
            </w:pPr>
            <w:r w:rsidRPr="006D2B7D">
              <w:t>Meerdere aanpassingen. Gepubliceerd op github</w:t>
            </w:r>
          </w:p>
        </w:tc>
      </w:tr>
      <w:tr w:rsidR="0022612C" w:rsidRPr="00BB3722" w:rsidTr="00CC1783">
        <w:tc>
          <w:tcPr>
            <w:tcW w:w="817" w:type="dxa"/>
          </w:tcPr>
          <w:p w:rsidR="0022612C" w:rsidRDefault="0022612C" w:rsidP="000E0786">
            <w:pPr>
              <w:jc w:val="left"/>
            </w:pPr>
            <w:r>
              <w:t>09</w:t>
            </w:r>
          </w:p>
        </w:tc>
        <w:tc>
          <w:tcPr>
            <w:tcW w:w="1843" w:type="dxa"/>
          </w:tcPr>
          <w:p w:rsidR="0022612C" w:rsidRDefault="0022612C" w:rsidP="000E0786">
            <w:pPr>
              <w:jc w:val="left"/>
            </w:pPr>
            <w:r>
              <w:t>2014 12 18</w:t>
            </w:r>
          </w:p>
        </w:tc>
        <w:tc>
          <w:tcPr>
            <w:tcW w:w="992" w:type="dxa"/>
          </w:tcPr>
          <w:p w:rsidR="0022612C" w:rsidRDefault="0022612C" w:rsidP="000E0786">
            <w:pPr>
              <w:jc w:val="left"/>
            </w:pPr>
            <w:r>
              <w:t>concept</w:t>
            </w:r>
          </w:p>
        </w:tc>
        <w:tc>
          <w:tcPr>
            <w:tcW w:w="5226" w:type="dxa"/>
          </w:tcPr>
          <w:p w:rsidR="0022612C" w:rsidRPr="006D2B7D" w:rsidRDefault="0022612C" w:rsidP="000E0786">
            <w:pPr>
              <w:jc w:val="left"/>
            </w:pPr>
          </w:p>
        </w:tc>
      </w:tr>
      <w:tr w:rsidR="00800D12" w:rsidRPr="00BB3722" w:rsidTr="00CC1783">
        <w:tc>
          <w:tcPr>
            <w:tcW w:w="817" w:type="dxa"/>
          </w:tcPr>
          <w:p w:rsidR="00800D12" w:rsidRPr="00BB3722" w:rsidRDefault="00CC1783" w:rsidP="000E0786">
            <w:pPr>
              <w:jc w:val="left"/>
            </w:pPr>
            <w:r>
              <w:t>02</w:t>
            </w:r>
          </w:p>
        </w:tc>
        <w:tc>
          <w:tcPr>
            <w:tcW w:w="1843" w:type="dxa"/>
          </w:tcPr>
          <w:p w:rsidR="00800D12" w:rsidRPr="00BB3722" w:rsidRDefault="00CC1783" w:rsidP="000E0786">
            <w:pPr>
              <w:jc w:val="left"/>
            </w:pPr>
            <w:r>
              <w:t>2014 11 03</w:t>
            </w:r>
          </w:p>
        </w:tc>
        <w:tc>
          <w:tcPr>
            <w:tcW w:w="992" w:type="dxa"/>
          </w:tcPr>
          <w:p w:rsidR="00800D12" w:rsidRPr="00BB3722" w:rsidRDefault="00CC1783" w:rsidP="000E0786">
            <w:pPr>
              <w:jc w:val="left"/>
            </w:pPr>
            <w:r>
              <w:t>concept</w:t>
            </w:r>
          </w:p>
        </w:tc>
        <w:tc>
          <w:tcPr>
            <w:tcW w:w="5226" w:type="dxa"/>
          </w:tcPr>
          <w:p w:rsidR="00800D12" w:rsidRPr="006D2B7D" w:rsidRDefault="00800D12" w:rsidP="000E0786">
            <w:pPr>
              <w:jc w:val="left"/>
            </w:pPr>
            <w:r w:rsidRPr="006D2B7D">
              <w:t>Aanvullende informatie</w:t>
            </w:r>
          </w:p>
        </w:tc>
      </w:tr>
    </w:tbl>
    <w:p w:rsidR="00BB3722" w:rsidRPr="00BB3722" w:rsidRDefault="00BB3722" w:rsidP="000E0786">
      <w:pPr>
        <w:jc w:val="left"/>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rsidR="001E18AC" w:rsidRPr="00BB3722" w:rsidRDefault="001E18AC" w:rsidP="000E0786">
      <w:pPr>
        <w:pStyle w:val="Hoofdstukx"/>
        <w:jc w:val="left"/>
      </w:pPr>
      <w:bookmarkStart w:id="2" w:name="_Toc188091997"/>
    </w:p>
    <w:bookmarkEnd w:id="2"/>
    <w:p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Applicatie schema IMKL2015: Obje</w:t>
      </w:r>
      <w:r w:rsidR="003F09AA" w:rsidRPr="0022612C">
        <w:rPr>
          <w:b/>
          <w:bCs/>
          <w:color w:val="000000"/>
          <w:sz w:val="24"/>
          <w:szCs w:val="24"/>
          <w:lang w:val="fr-FR"/>
        </w:rPr>
        <w:t>ct</w:t>
      </w:r>
      <w:r w:rsidR="00BB3722" w:rsidRPr="0022612C">
        <w:rPr>
          <w:b/>
          <w:bCs/>
          <w:color w:val="000000"/>
          <w:sz w:val="24"/>
          <w:szCs w:val="24"/>
          <w:lang w:val="fr-FR"/>
        </w:rPr>
        <w:t>catalogus</w:t>
      </w:r>
    </w:p>
    <w:p w:rsidR="00D421C4" w:rsidRDefault="00E05B46" w:rsidP="000E0786">
      <w:pPr>
        <w:jc w:val="left"/>
      </w:pPr>
      <w:bookmarkStart w:id="3" w:name="_Toc402784787"/>
      <w:bookmarkEnd w:id="3"/>
      <w:r w:rsidRPr="00E05B46">
        <w:t xml:space="preserve">Dit document bevat alle objecttypen, hun attributen en relaties, waardelijsten die in IMKL2015 voorkomen. </w:t>
      </w:r>
      <w:r w:rsidR="00F22FB3">
        <w:t xml:space="preserve">Voor de waardelijsten geldt dat de in de lijsten voorkomende waarden in een apart excel en RDF document zijn gepubliceerd. </w:t>
      </w:r>
      <w:r>
        <w:t>Alle informatie-elementen zijn voorzien van een definitie en eventueel een toelichting. Het document is daarmee een normatief onderdeel van de dataspecificatie IMKL2015.</w:t>
      </w:r>
    </w:p>
    <w:p w:rsidR="00E05B46" w:rsidRDefault="00E05B46" w:rsidP="000E0786">
      <w:pPr>
        <w:jc w:val="left"/>
      </w:pPr>
    </w:p>
    <w:p w:rsidR="00E05B46" w:rsidRDefault="00E05B46" w:rsidP="000E0786">
      <w:pPr>
        <w:jc w:val="left"/>
      </w:pPr>
      <w:r>
        <w:t>De informatie-elementen zijn onderverdeeld in de volgende groepen:</w:t>
      </w:r>
    </w:p>
    <w:p w:rsidR="00E05B46" w:rsidRDefault="00E05B46" w:rsidP="000E0786">
      <w:pPr>
        <w:pStyle w:val="Lijstalinea"/>
        <w:numPr>
          <w:ilvl w:val="0"/>
          <w:numId w:val="31"/>
        </w:numPr>
        <w:jc w:val="left"/>
      </w:pPr>
      <w:r>
        <w:t>geo obje</w:t>
      </w:r>
      <w:r w:rsidR="00C2546C">
        <w:t>cttypen: Een gestructureerd informatie element met iden</w:t>
      </w:r>
      <w:r w:rsidR="00E87BCB">
        <w:t>titeit. Specifiek voor geo-infor</w:t>
      </w:r>
      <w:r w:rsidR="00C2546C">
        <w:t>matie een geografisch object;</w:t>
      </w:r>
    </w:p>
    <w:p w:rsidR="00C2546C" w:rsidRDefault="00C2546C" w:rsidP="000E0786">
      <w:pPr>
        <w:pStyle w:val="Lijstalinea"/>
        <w:numPr>
          <w:ilvl w:val="0"/>
          <w:numId w:val="31"/>
        </w:numPr>
        <w:jc w:val="left"/>
      </w:pPr>
      <w:r>
        <w:t>datatypen: Een gestructureerd data type zonder identiteit;</w:t>
      </w:r>
    </w:p>
    <w:p w:rsidR="00C2546C" w:rsidRDefault="00C2546C" w:rsidP="000E0786">
      <w:pPr>
        <w:pStyle w:val="Lijstalinea"/>
        <w:numPr>
          <w:ilvl w:val="0"/>
          <w:numId w:val="31"/>
        </w:numPr>
        <w:jc w:val="left"/>
      </w:pPr>
      <w:r>
        <w:t>enumeraties en codelijsten: waardelijsten</w:t>
      </w:r>
      <w:r w:rsidR="00F22FB3">
        <w:t>. Van de codelijsten zijn de waarden niet in dit document opgenomen</w:t>
      </w:r>
      <w:r>
        <w:t>;</w:t>
      </w:r>
    </w:p>
    <w:p w:rsidR="00C2546C" w:rsidRDefault="00C2546C" w:rsidP="000E0786">
      <w:pPr>
        <w:pStyle w:val="Lijstalinea"/>
        <w:numPr>
          <w:ilvl w:val="0"/>
          <w:numId w:val="31"/>
        </w:numPr>
        <w:jc w:val="left"/>
      </w:pPr>
      <w:r>
        <w:t>kandidaattypes en placeholders: informatie-elementen die als kandidaat worden gebruikt en uitgebreid mogen worden;</w:t>
      </w:r>
    </w:p>
    <w:p w:rsidR="00C2546C" w:rsidRDefault="00C2546C" w:rsidP="000E0786">
      <w:pPr>
        <w:pStyle w:val="Lijstalinea"/>
        <w:numPr>
          <w:ilvl w:val="0"/>
          <w:numId w:val="31"/>
        </w:numPr>
        <w:jc w:val="left"/>
      </w:pPr>
      <w:r>
        <w:t>geïmporteerde types: informatie-elementen die worden geïmporteerd uit een ander package en daar worden beschreven.</w:t>
      </w:r>
    </w:p>
    <w:p w:rsidR="00E05B46" w:rsidRPr="00E05B46" w:rsidRDefault="00E05B46" w:rsidP="000E0786">
      <w:pPr>
        <w:jc w:val="left"/>
      </w:pPr>
    </w:p>
    <w:p w:rsidR="00533EF8" w:rsidRDefault="0022612C" w:rsidP="000E0786">
      <w:pPr>
        <w:pStyle w:val="Kop3"/>
        <w:jc w:val="left"/>
        <w:rPr>
          <w:lang w:val="fr-FR"/>
        </w:rPr>
      </w:pPr>
      <w:bookmarkStart w:id="4" w:name="_Toc487109306"/>
      <w:r w:rsidRPr="00835884">
        <w:rPr>
          <w:lang w:val="fr-FR"/>
        </w:rPr>
        <w:t>Objectcatalogus metadata</w:t>
      </w:r>
      <w:bookmarkEnd w:id="4"/>
    </w:p>
    <w:p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t>Objectcatalogus metadata:</w:t>
            </w:r>
            <w:r w:rsidDel="005D68B2">
              <w:t xml:space="preserve"> </w:t>
            </w:r>
            <w:bookmarkStart w:id="5"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IMKL2015</w:t>
            </w:r>
          </w:p>
        </w:tc>
      </w:tr>
      <w:tr w:rsidR="0053715C" w:rsidRPr="00211078"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IMKL2015</w:t>
            </w:r>
          </w:p>
        </w:tc>
      </w:tr>
      <w:tr w:rsidR="0053715C" w:rsidRPr="00211078"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IMKL versie 1.2</w:t>
            </w:r>
            <w:r w:rsidR="00C0190C">
              <w:t>.1</w:t>
            </w:r>
          </w:p>
        </w:tc>
      </w:tr>
      <w:tr w:rsidR="0053715C" w:rsidRPr="00211078"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2017-0</w:t>
            </w:r>
            <w:r w:rsidR="00C0190C">
              <w:t>6</w:t>
            </w:r>
            <w:r w:rsidRPr="00211078">
              <w:t>-</w:t>
            </w:r>
            <w:r w:rsidR="000E0786">
              <w:t>3</w:t>
            </w:r>
            <w:r w:rsidR="00C0190C">
              <w:t>0</w:t>
            </w:r>
          </w:p>
        </w:tc>
      </w:tr>
      <w:tr w:rsidR="0053715C" w:rsidRPr="00211078"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Dataspecificatie IMKL2015</w:t>
            </w:r>
          </w:p>
        </w:tc>
      </w:tr>
    </w:tbl>
    <w:p w:rsidR="0053715C" w:rsidRDefault="0053715C" w:rsidP="000E0786">
      <w:pPr>
        <w:jc w:val="left"/>
      </w:pPr>
    </w:p>
    <w:p w:rsidR="0053715C" w:rsidRDefault="0053715C" w:rsidP="000E0786">
      <w:pPr>
        <w:jc w:val="left"/>
      </w:pPr>
    </w:p>
    <w:p w:rsidR="00D128FB" w:rsidRDefault="0053715C" w:rsidP="000E0786">
      <w:pPr>
        <w:pStyle w:val="Kop3"/>
        <w:jc w:val="left"/>
      </w:pPr>
      <w:bookmarkStart w:id="6" w:name="_Toc487109307"/>
      <w:r w:rsidRPr="00F73526">
        <w:t xml:space="preserve">Types gedefinieerd in de </w:t>
      </w:r>
      <w:r>
        <w:t>object</w:t>
      </w:r>
      <w:r w:rsidRPr="00F73526">
        <w:t>catalogus</w:t>
      </w:r>
      <w:bookmarkEnd w:id="5"/>
      <w:r>
        <w:t>:</w:t>
      </w:r>
      <w:bookmarkEnd w:id="6"/>
      <w:r>
        <w:t xml:space="preserve"> </w:t>
      </w:r>
    </w:p>
    <w:p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Stereotypes</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AanduidingEisVoorzorgsmaatregel</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AanvraagSoortContact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AanvraagSoortValue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AchtergrondkaartSoortValue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AnnotatieTypeValue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Appurtenance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BestandMediaTypeValue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lastRenderedPageBreak/>
              <w:t>BijlageTypeValue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BuisleidingTypeValue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BuisSpecifiek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ConditionOfFacilityIMKLValue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ContainerLeidingelement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DiepteAangrijpingspuntValue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DiepteNAP</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DiepteTovMaaiveld</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Duct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EffectcontourDodelijk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EffectScenarioType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EigenTopografie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EigenTopografieStatusValue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EisVoorzorgsmaatregelBijlage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ElectricityAppurtenanceTypeIMKLValue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ExtraDetailinfo</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ExtraDetailInfoTypeValue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ExtraGeometrie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ExtraInformatie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GebiedsinformatieAanvraag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GebiedsinformatieLevering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IMKLBasis</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Kabelbed</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KabelEnLeidingContainer</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KabelOfLeiding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KabelSpecifiek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LabelpositieValue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MaatvoeringsTypeValue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NauwkeurigheidDiepteValue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NauwkeurigheidXYvalue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lastRenderedPageBreak/>
              <w:t>OilGasChemicalsProductTypeIMKLValue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OlieGasChemicalienPijpleiding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Orientatiepolygoon</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OverigSpecifiek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PipeMaterialTypeIMKLValue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PostbusAdres</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RioolleidingTypeValue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SoortWerkzaamhedenValue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StedelijkWaterSpecifiek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TechnischGebouw</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TelecommunicationsCableMaterialTypeIMKLValue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ThermalProductTypeIMKLValue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ThermischePijpleiding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TopografischObjectTypeValue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TransportrouteRisico</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UtilityNetworkTypeIMKLValue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PipeMaterialTypeValue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UtilityNetwork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UtilityNetworkTypeValue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UtilityLinkSet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Pole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Duct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Tower</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UtilityDeliveryTypeValue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Manhole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lastRenderedPageBreak/>
              <w:t>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Appurtenance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SpecificAppurtenanceTypeValue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WarningTypeValue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ElectricityAppurtenanceTypeValue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ElectricityCable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OilGasChemicalsPipe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OilGasChemicalsProductTypeValue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SewerWaterTypeValue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SewerPipe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TelecommunicationsCableMaterialTypeValue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TelecommunicationsCable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ThermalPipe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WaterPipe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ThermalProductTypeValue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bl>
    <w:p w:rsidR="000E0786" w:rsidRPr="000E0786" w:rsidRDefault="000E0786" w:rsidP="000E0786">
      <w:pPr>
        <w:jc w:val="left"/>
      </w:pPr>
    </w:p>
    <w:p w:rsidR="00C0190C" w:rsidRPr="00A25D4D" w:rsidRDefault="00C0190C" w:rsidP="00C0190C">
      <w:pPr>
        <w:pStyle w:val="Kop3"/>
      </w:pPr>
      <w:bookmarkStart w:id="7" w:name="_Toc487109308"/>
      <w:r w:rsidRPr="00A25D4D">
        <w:t>Geo object types</w:t>
      </w:r>
      <w:bookmarkEnd w:id="7"/>
    </w:p>
    <w:p w:rsidR="00C0190C" w:rsidRPr="00A25D4D" w:rsidRDefault="00C0190C" w:rsidP="008F13CC">
      <w:pPr>
        <w:pStyle w:val="Kop5"/>
        <w:jc w:val="left"/>
        <w:rPr>
          <w:sz w:val="16"/>
          <w:szCs w:val="16"/>
        </w:rPr>
      </w:pPr>
      <w:r w:rsidRPr="00A25D4D">
        <w:rPr>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AanduidingEisVoorzorgsmaatregel</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ExtraInformatie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Dit attribuut is bij de aanlevering aan de LV niet ingevuld. Dit attribuut is verplicht bij de uitlevering.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contactVoorzorgsmaatregel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Contact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Contactgegevens behorende bij EV.</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netbeheerderNetOmschrijving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netbeheerderNetAanduiding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netbeheerderWerkAanduiding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GM_Surface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Geometrie die aangeeft op welk element een eis voorzorgsmaatregel van toepassing is en of een strook aangeeft waar de maatregel van toepassing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Regels bij uitlevering. Bij uitlevering is het attribuut EisVoorzorgsmaatregel ingevuld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pPr>
                  <w:r w:rsidRPr="00A25D4D">
                    <w:t>Inv BijUitlevering</w:t>
                  </w:r>
                  <w:r>
                    <w:t>EisVoorzorgsmaatregelVerplicht:</w:t>
                  </w:r>
                </w:p>
                <w:p w:rsidR="00C0190C" w:rsidRPr="00A25D4D" w:rsidRDefault="00C0190C" w:rsidP="008F13CC">
                  <w:pPr>
                    <w:jc w:val="left"/>
                  </w:pPr>
                  <w:r w:rsidRPr="00A25D4D">
                    <w:t>Gebiedsinformatielevering :: allInstances() -&gt; size () = 1 implies self.eisVoorzorgsmaatregel-&gt;notEmpty()</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ContactNaamTelEmail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Contact heeft naam, telefoon en email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pPr>
                  <w:r w:rsidRPr="00A25D4D">
                    <w:t xml:space="preserve">Inv ContactNaamTelEmail: </w:t>
                  </w:r>
                </w:p>
                <w:p w:rsidR="00C0190C" w:rsidRPr="00A25D4D" w:rsidRDefault="00C0190C" w:rsidP="008F13CC">
                  <w:pPr>
                    <w:jc w:val="left"/>
                  </w:pPr>
                  <w:r w:rsidRPr="00A25D4D">
                    <w:t>self.contactVoorzorgsMaatregel.naam.notEmpty() and self.contactVoorzorgsMaatregel.telefoon.notEmpty() and self.contactVoorzorgsMaatregel.email.notEmpty()</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Annotatie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ExtraInformatie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Via het “annotatieType” attribuut kan het soort annotatie of maatvoering object worden bepaald – voor visualisatie - en via het attribuut “label” kan de tekst of numerieke waarde worden doorgegeven.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annotatieType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AnnotatieTypeValue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Aard van de opgenomen annotatie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Annotatie kan voor o.a. maatvoering getypeerd zijn.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Hoek waaronder een labeltekst of symbool wordt weergegeven.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Labelpositie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Plaats van de labeltekst t.o.v. plaatsingspunt.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GM_Object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Positie of geometrie van de annotatie.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7060DF"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annotatielijn, annotatiepijlEnkel en annotatiepijlDubbel hebben een lijngeometrie. Andere een puntgeometrie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 xml:space="preserve">inv: if self.annotatieType = AnnotatieTypeValue::'annotatielijn' or self.annotatieType = AnnotatieTypeValue::'annotatiepijlEnkelgericht' or self.annotatieType = AnnotatieTypeValue::'annotatiepijlDubbelgericht' then self.ligging.oclIsKindOf(GM_Curve) else self.ligging.oclIsKindOf(GM_Point) </w:t>
                  </w:r>
                </w:p>
              </w:tc>
            </w:tr>
          </w:tbl>
          <w:p w:rsidR="00C0190C" w:rsidRPr="00A25D4D" w:rsidRDefault="00C0190C" w:rsidP="008F13CC">
            <w:pPr>
              <w:jc w:val="left"/>
              <w:rPr>
                <w:lang w:val="en-GB"/>
              </w:rPr>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Rotatiehoek alleen bij pijlpunt en label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rPr>
                      <w:lang w:val="en-GB"/>
                    </w:rPr>
                  </w:pPr>
                  <w:r w:rsidRPr="00A25D4D">
                    <w:rPr>
                      <w:lang w:val="en-GB"/>
                    </w:rPr>
                    <w:t xml:space="preserve">Inv: if (self.annotatieType= AnnotatieTypeValue::annotatiepijlpunt or self.annotatieType= AnnotatieTypeValue::annotatielabel) then </w:t>
                  </w:r>
                </w:p>
                <w:p w:rsidR="00C0190C" w:rsidRPr="00A25D4D" w:rsidRDefault="00C0190C" w:rsidP="008F13CC">
                  <w:pPr>
                    <w:jc w:val="left"/>
                    <w:rPr>
                      <w:lang w:val="en-GB"/>
                    </w:rPr>
                  </w:pPr>
                  <w:r w:rsidRPr="00A25D4D">
                    <w:rPr>
                      <w:lang w:val="en-GB"/>
                    </w:rPr>
                    <w:t>self.rotatiehoek -&gt; notEmpty()</w:t>
                  </w:r>
                </w:p>
              </w:tc>
            </w:tr>
          </w:tbl>
          <w:p w:rsidR="00C0190C" w:rsidRPr="00A25D4D" w:rsidRDefault="00C0190C" w:rsidP="008F13CC">
            <w:pPr>
              <w:jc w:val="left"/>
              <w:rPr>
                <w:lang w:val="en-GB"/>
              </w:rPr>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Rotatiehoek is in graden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self.rotatiehoek.Measure.uom = 'urn:ogc:def:uom:OGC::deg'</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er is een labelwaarde en een labelpositie verplicht bij een label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if (self.maatvoeringsType = MaatvoeringsTypeValue::maatvoeringslabel) then self.label -&gt; notEmpty() and self.labelpositie -&gt; notEmpty()</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Appurtenance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leidingelement dat door zijn type wordt beschreven (via het attribuut appurtenanceType).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Leidingelement, Appurtenance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Bijvoorbeeld objecten zoals een schakelkast, verdeelkast, kranen, afsluiters, versterkers, kabelmof, rioolput, (druk)rioolgemaal, kathodische bescherming, boorput, etc.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Length</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hoogte of lengte van het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7060DF"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Optionele INSPIRE attributen die niet worden gebruikt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rsidR="00C0190C" w:rsidRPr="00A25D4D" w:rsidRDefault="00C0190C" w:rsidP="008F13CC">
            <w:pPr>
              <w:jc w:val="left"/>
              <w:rPr>
                <w:lang w:val="en-GB"/>
              </w:rPr>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hoort bij maximaal 1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self.inNetwork -&gt;size() = 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Beheerder</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persoon of een organisatie die een net of een veiligheidsgebied beheert.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Code van de beheerder.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websiteKlic</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Startpagina van de website van de (net)beheerder met specifieke informatie voor de Klic-sector (graafsector).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Organisatie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Format bronhoudercode: exact 6 alfanumerieke tekens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formatBronhoudercode: self.broncode.regExpMatch('[A-Za-z0-9]{6}')</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Belang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Belang</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gebied waarin een netbeheerder een of meerdere netten heeft.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Bron: belangenregistratie.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BelangGeneriek</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Thema</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Opmerking: Signaleringskabels die data vervoeren vallen onder datatransport.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contactNetinformatie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AanvraagSoortContact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Contactgegevens voor netinformatie.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Netinformatie is informatie over een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0..3</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contactStoring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Contact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Contactinformatie bij optreden storing.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contactBeschadiging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Contact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Contactinformatie bij opgetreden beschadiging.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Beheerder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Gegevens van de belanghebbende beheerder.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Regels bij uitlevering afwezig: netbeheerder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pPr>
                  <w:r w:rsidRPr="00A25D4D">
                    <w:t xml:space="preserve">Inv RegelsBijUitlevering: </w:t>
                  </w:r>
                </w:p>
                <w:p w:rsidR="00C0190C" w:rsidRDefault="00C0190C" w:rsidP="008F13CC">
                  <w:pPr>
                    <w:jc w:val="left"/>
                  </w:pPr>
                  <w:r w:rsidRPr="00A25D4D">
                    <w:t xml:space="preserve">Gebiedsinformatielevering :: allInstances() -&gt; size () = 1 implies </w:t>
                  </w:r>
                </w:p>
                <w:p w:rsidR="00C0190C" w:rsidRPr="00A25D4D" w:rsidRDefault="00C0190C" w:rsidP="008F13CC">
                  <w:pPr>
                    <w:jc w:val="left"/>
                  </w:pPr>
                  <w:r w:rsidRPr="00A25D4D">
                    <w:t>self.netbeheerder -&gt; isEmpty()</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BelangGeneriek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Bron: belangenregistratie.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In tekst omschreven belang dat een netbeheerder in dit gebied heeft.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IMKL2015</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gewensteIngangsdatum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DateTime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Gewenste datum vanaf wanneer een belang van toepassing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DateTime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Datum vanaf wanneer een belang van toepassing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gewensteEinddatum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DateTime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Gewenste datum tot wanneer het belang van toepassing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DateTime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Datum tot wanneer het belang van toepassing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GM_MultiSurface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Locatie waar een netbeheerder een belang heeft gerelateerd aan de uitvoering van de wet WION.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IMKL2015</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contactAanvraag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AanvraagSoortContact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0..3</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Regels bij uitlevering: alleen omschrijving en optioneel contactAanvraag wordt uitgewisseld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pPr>
                  <w:r w:rsidRPr="00A25D4D">
                    <w:t xml:space="preserve">Inv RegelsBijUitlevering: </w:t>
                  </w:r>
                </w:p>
                <w:p w:rsidR="00C0190C" w:rsidRPr="00A25D4D" w:rsidRDefault="00C0190C" w:rsidP="008F13CC">
                  <w:pPr>
                    <w:jc w:val="left"/>
                  </w:pPr>
                  <w:r w:rsidRPr="00A25D4D">
                    <w:t>Gebiedsinformatielevering :: allInstances() -&gt; size () = 1 implies self.gewensteIngangsdatum-&gt;isEmpty() and self.ingangsdatum-&gt;isEmpty() and self.gewensteEinddatum-&gt;isEmpty() and self.einddatum-&gt;isEmpty() and self.beheerpolygoon-&gt;isEmpty()</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Belanghebbende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beheerdersinformatieGeleverd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Boolean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Wordt door KLICWIN ingevuld.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betrokkenBijAanvraag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Boolean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Boolean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Is er bij deze belanghebbende sprake van een eisVoorzorgmaatregel bij één van de aangeleverde thema's (J/N).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eigenTopografie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EigenTopografie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Topografie die door netbeheerder wordt toegevoegd voor relatieve plaatsbepaling van objecten.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Bijlage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Documentbijlage bij gebiedsinformatie.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Utiliteitsnet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Informatie over ligging van utiliteitsnet en de onderdelen daarvan.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geraaktBelangBijInformatiepolygoon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Belang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gebied waar een belang is geraak door een informatiepolygoon.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geraaktBelangBijGraafpolygoon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Belang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gebied waar een belang is geraak door een graafpolygoon.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geraaktBelangBijOrientatiepolygoon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Belang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gebied waar een belang is geraak door een orientatiepolygoon.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Beheerder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Gegevens van de belanghebbende beheerder.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Bij uitlevering verplicht indien beheerderinformatieGeleverd=ja. verplicht: betrokkenBijAanvraag, eisvoorzorgsMaatregel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pPr>
                  <w:r w:rsidRPr="00A25D4D">
                    <w:t xml:space="preserve">Inv verplichtIndienBeheerdersinformatieGeleverd: </w:t>
                  </w:r>
                </w:p>
                <w:p w:rsidR="00C0190C" w:rsidRDefault="00C0190C" w:rsidP="008F13CC">
                  <w:pPr>
                    <w:jc w:val="left"/>
                  </w:pPr>
                  <w:r w:rsidRPr="00A25D4D">
                    <w:t xml:space="preserve">if (Gebiedsinformatielevering :: allInstances() -&gt; size () = 1 and self.beheerdersinformatieGeleverd ) then </w:t>
                  </w:r>
                </w:p>
                <w:p w:rsidR="00C0190C" w:rsidRPr="00A25D4D" w:rsidRDefault="00C0190C" w:rsidP="008F13CC">
                  <w:pPr>
                    <w:jc w:val="left"/>
                  </w:pPr>
                  <w:r w:rsidRPr="00A25D4D">
                    <w:t>self.betrokkenBijAanvraag-&gt;notEmpty() and self.eisVoorzorgsmaatregel-&gt;notEmpty()</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RegelsDecentraleAanlevering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Regels bij decentrale aanlevering: verplicht: bronhoudercode, betrokkenBijAanvraag, eisVoorzorgsmaatregel afwezig: beheerdersinformatieGeleverd, geraaktBelang, alle organisatiegegevens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pPr>
                  <w:r w:rsidRPr="00A25D4D">
                    <w:t xml:space="preserve">Inv RegelsDecentraleAanlevering: </w:t>
                  </w:r>
                </w:p>
                <w:p w:rsidR="00C0190C" w:rsidRPr="00A25D4D" w:rsidRDefault="00C0190C" w:rsidP="008F13CC">
                  <w:pPr>
                    <w:jc w:val="left"/>
                  </w:pPr>
                  <w:r w:rsidRPr="00A25D4D">
                    <w:t>Gebiedsinformatielevering :: allInstances() -&gt; size () = 0 implies (self.netbeheerder.bronhoudercode-&gt;notEmpty() and self.betrokkenBijAanvraag-&gt;notEmpty() and self.eisVoorzorgsmaatregel-&gt;notEmpty() and self.beheerdersInformatieGeleverd-&gt;isEmpty() and self.geraaktBelangBijOrientatiepolygoon-&gt;isEmpty() and self.geraaktBelangBijInformatiepolygoon-&gt;isEmpty() and self.geraaktBelangBijGraafpolygoon-&gt;isEmpty() and self.netbeheerder.websiteKlic-&gt;isEmpty() and self.netbeheerder.organisatie-&gt;isEmpty)</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Regels bij uitlevering: verplicht: bronhoudercode, beheerdersinformatieGeleverd, betrokkenBijAanvraag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pPr>
                  <w:r w:rsidRPr="00A25D4D">
                    <w:t xml:space="preserve">Inv RegelsBijUitlevering: </w:t>
                  </w:r>
                </w:p>
                <w:p w:rsidR="00C0190C" w:rsidRPr="00A25D4D" w:rsidRDefault="00C0190C" w:rsidP="008F13CC">
                  <w:pPr>
                    <w:jc w:val="left"/>
                  </w:pPr>
                  <w:r w:rsidRPr="00A25D4D">
                    <w:t>Gebiedsinformatielevering :: allInstances() -&gt; size () = 1 implies (self.beheerdersinformatieGeleverd-&gt;notEmpty() and self.betrokkenBijAanvraag-&gt;notEmpty() and self.netbeheerder.bronhoudercode-&gt;notEmpty())</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Constraint: RegelsIndienBeheerdersInformatieGeleverd=nee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Attributen indien beheerdersinformatie nog niet is geleverd: verplicht: bronhoudercode, beheerdersinformatieGeleverd = false, geraaktBelang. attributen afwezig: bijlage, eigenTopografie, netinformatie, betrokkenBijAanvraag, eisVoorzorgsmaatregel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pPr>
                  <w:r w:rsidRPr="00A25D4D">
                    <w:t xml:space="preserve">Inv RegelsIndienBeheerdersInformatieGeleverdNee: not(self.beheerdersinformatieGeleverd) implies </w:t>
                  </w:r>
                </w:p>
                <w:p w:rsidR="00C0190C" w:rsidRDefault="00C0190C" w:rsidP="008F13CC">
                  <w:pPr>
                    <w:jc w:val="left"/>
                  </w:pPr>
                  <w:r w:rsidRPr="00A25D4D">
                    <w:t xml:space="preserve">(self.netbeheerder.bronhoudercode-&gt;notEmpty() and not(self.geraaktBelangBijOrientatiepolygoon-&gt;isEmpty() and self.geraaktBelangBijInformatiepolygoon-&gt;isEmpty() and self.geraaktBelangBijGraafpolygoon-&gt;isEmpty()) and </w:t>
                  </w:r>
                </w:p>
                <w:p w:rsidR="00C0190C" w:rsidRPr="00C0190C" w:rsidRDefault="00C0190C" w:rsidP="008F13CC">
                  <w:pPr>
                    <w:jc w:val="left"/>
                    <w:rPr>
                      <w:lang w:val="en-GB"/>
                    </w:rPr>
                  </w:pPr>
                  <w:r w:rsidRPr="00C0190C">
                    <w:rPr>
                      <w:lang w:val="en-GB"/>
                    </w:rPr>
                    <w:t xml:space="preserve">self.bijlage-&gt;isEmpty() and </w:t>
                  </w:r>
                </w:p>
                <w:p w:rsidR="00C0190C" w:rsidRPr="00C0190C" w:rsidRDefault="00C0190C" w:rsidP="008F13CC">
                  <w:pPr>
                    <w:jc w:val="left"/>
                    <w:rPr>
                      <w:lang w:val="en-GB"/>
                    </w:rPr>
                  </w:pPr>
                  <w:r w:rsidRPr="00C0190C">
                    <w:rPr>
                      <w:lang w:val="en-GB"/>
                    </w:rPr>
                    <w:t xml:space="preserve">self.eigenTopografie-&gt;isEmpty() and </w:t>
                  </w:r>
                </w:p>
                <w:p w:rsidR="00C0190C" w:rsidRDefault="00C0190C" w:rsidP="008F13CC">
                  <w:pPr>
                    <w:jc w:val="left"/>
                  </w:pPr>
                  <w:r w:rsidRPr="00A25D4D">
                    <w:t xml:space="preserve">self.netinformatie-&gt;isEmpty() and self.betrokkenBijAanvraag-&gt;isEmpty() </w:t>
                  </w:r>
                </w:p>
                <w:p w:rsidR="00C0190C" w:rsidRPr="00A25D4D" w:rsidRDefault="00C0190C" w:rsidP="008F13CC">
                  <w:pPr>
                    <w:jc w:val="left"/>
                  </w:pPr>
                  <w:r w:rsidRPr="00A25D4D">
                    <w:t>and self.eisVoorzorgsmaatregel-&gt;isEmpty())</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RegelsIndienNietbetrokken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Regels indien netbeheerder niet betrokken: geen netinformatie, geen eigenTopografie, eisVoorzorgsmaatregelBijlage=nee, wel bijlage optioneel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pPr>
                  <w:r w:rsidRPr="00A25D4D">
                    <w:t xml:space="preserve">Inv RegelsIndienNietbetrokken: </w:t>
                  </w:r>
                </w:p>
                <w:p w:rsidR="00C0190C" w:rsidRDefault="00C0190C" w:rsidP="008F13CC">
                  <w:pPr>
                    <w:jc w:val="left"/>
                  </w:pPr>
                  <w:r w:rsidRPr="00A25D4D">
                    <w:t xml:space="preserve">(Gebiedsinformatielevering :: allInstances() -&gt; size () = 1 and not(self.betrokkenBijAanvraag)) implies </w:t>
                  </w:r>
                </w:p>
                <w:p w:rsidR="00C0190C" w:rsidRPr="00C0190C" w:rsidRDefault="00C0190C" w:rsidP="008F13CC">
                  <w:pPr>
                    <w:jc w:val="left"/>
                    <w:rPr>
                      <w:lang w:val="en-GB"/>
                    </w:rPr>
                  </w:pPr>
                  <w:r w:rsidRPr="00C0190C">
                    <w:rPr>
                      <w:lang w:val="en-GB"/>
                    </w:rPr>
                    <w:t xml:space="preserve">(self.netinformatie-&gt;isEmpty() and </w:t>
                  </w:r>
                </w:p>
                <w:p w:rsidR="00C0190C" w:rsidRPr="00C0190C" w:rsidRDefault="00C0190C" w:rsidP="008F13CC">
                  <w:pPr>
                    <w:jc w:val="left"/>
                    <w:rPr>
                      <w:lang w:val="en-GB"/>
                    </w:rPr>
                  </w:pPr>
                  <w:r w:rsidRPr="00C0190C">
                    <w:rPr>
                      <w:lang w:val="en-GB"/>
                    </w:rPr>
                    <w:t xml:space="preserve">self.eigenTopografie-&gt;isEmpty() and </w:t>
                  </w:r>
                </w:p>
                <w:p w:rsidR="00C0190C" w:rsidRPr="00A25D4D" w:rsidRDefault="00C0190C" w:rsidP="008F13CC">
                  <w:pPr>
                    <w:jc w:val="left"/>
                  </w:pPr>
                  <w:r w:rsidRPr="00A25D4D">
                    <w:t>not(self.eisVoorzorgsmaatregel) and not(self.bijlage.oclIsTypeOf(EisVoorzorgsmaatregelBijlage))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51"/>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Bijlage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Documentbijlage.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bijlageType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BijlageTypeValue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Beschrijft het type bijlage.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URI</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Bestandsnaam van het bestand dat meegegeven wordt.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bestandsnaam omvat ook de locatie van het bestand.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BestandMediaTypeValue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Media type van een bestand.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URI</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Unieke identificator van een bestand.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Deze identificator wordt beschreven via een URI.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BuisSpecifiek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Abstract data object dat de buis-specifieke attributen bevat van de IMKL extensie.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buismateriaalType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PipeMaterialTypeIMKLValue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Materiaal waaruit de buis bestaat.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ContainerLeidingelement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Label</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extraGeometrie een buitenbegrenzing of contour van het object op te nemen. De netbeheerder bepaalt zelf wanneer dat functioneel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Boolean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Aangegeven wordt of het containerleidingelement bovengronds vanaf het maaiveld zichtbaar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NauwkeurigheidXYvalue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Indicatie van de nauwkeurigheid in horizontaal vlak (x,y) waarmee de geometrie van de ligging van de leiding is aangegeven.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nauwkeurigheid voor WION is minimaal +/- 1 meter.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NEN3610ID</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het ID van het overeenkomstige object uit de Basisregistratie Grootschalige Topografie of pluslaag.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Hoek waaronder een puntsymbool wordt weergegeven.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ExtraInformatie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Extra informatie over dit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Utiliteitsnet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het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Diepte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Diepte waarop het object is gelegd.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ExtraGeometrie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Extra geometrie naast de verplichte arc/node.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rotatiehoek in graden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self.rotatiehoekSymbool.Measure.uom = 'urn:ogc:def:uom:OGC::deg'</w:t>
                  </w:r>
                </w:p>
              </w:tc>
            </w:tr>
          </w:tbl>
          <w:p w:rsidR="00C0190C" w:rsidRPr="00A25D4D" w:rsidRDefault="00C0190C" w:rsidP="008F13CC">
            <w:pPr>
              <w:jc w:val="left"/>
            </w:pPr>
          </w:p>
        </w:tc>
      </w:tr>
      <w:tr w:rsidR="00C0190C" w:rsidRPr="007060DF"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Optionele INSPIRE attributen die niet worden gebruikt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Diepte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Label, 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diepteNauwkeurigheid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NauwkeurigheidDiepteValue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nauwkeurigheid van de dekking van een KabelOfLeiding of KabelEnLeidingContainer object of diepte van een Leidingelement of ContainerLeidingelement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Dit attribuut gebruikt een codelijst – zie NauwkeurigheidDiepteValue.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datumOpmetingDieptePeil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DateTime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datum waarop het dieptepeil werd opgemeten.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diepteAangrijpingspunt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DiepteAangrijpingspuntValue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Benoeming van welk aangrijpingspunt van het object de diepte is bepaald.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Bijvoorbeeld bovenkant of binnen onderkant buis.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Hoek waaronder een puntsymbool wordt weergegeven.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GM_Point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Locatie van het dieptegegeven.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Utiliteitsnet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het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Voor WION diepte is in meters met maximaal 2 decimalen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 xml:space="preserve">Inv: self.dieptepijl.Measure.uom = 'urn:ogc:def:uom:OGC::m' </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rotatiehoek in graden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self.rotatiehoekSymbool.Measure.uom = 'urn:ogc:def:uom:OGC::deg'</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DiepteNAP</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Diepte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Voor een buis kan additioneel de binnenonderkant buis als meetpunt worden genomen.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Hoogte van het maaiveld t.o.v. NAP.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datumOpmetingMaaiveldPeil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DateTime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datum waarop het maaiveldpeil werd opgemeten.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MaaiveldpijlInMeterMetMaxTweeDecimalen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Voor WION maaiveldpijl is in meters met maximaal 2 decimalen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self.maaiveldPijl.Measure.uom = 'urn:ogc:def:uom:OGC::m'</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DiepteTovMaaiveld</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Diepte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Duct</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Duct, KabelEnLeidingContainer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Een duct is een constructie anders dan een buis. Een kabelbed of geul valt onder een duct. Een mantelbuis niet. Optioneel kan er als extrageometrie een vlak worden toegevoegd maar alleen als er grote diameters zijn. De netbeheerder bepaalt zelf wanneer dat functioneel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7060DF"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Optionele INSPIRE attributen die niet worden gebruikt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EffectcontourDodelijk</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Effectafstand dodelijk letsel (1% mortaliteit).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effectcontourDodelijk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GM_MultiSurface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Effectafstand dodelijk letsel (1% mortaliteit).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Transportroute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bij transportroute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Vewijzing naar de bijbehorende transportroute.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EigenTopografie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Topografie die extra wordt toegevoegd voor relatieve plaatsbepaling van objecten.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Label, 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EigenTopografieStatusValue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Plan of bestaande topografie.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typeTopografischObject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TopografischObjectTypeValue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Soort topografisch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Aangeven wordt welk type object uit de BGT of BGT plus is opgenomen.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GM_Object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Plaatsaanduiding van de extra topografie.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7060DF"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GeometriePuntLijnOfVlak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Geometrie is punt, lijn of vlak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self.ligging.oclIsKindOf(GM_Point) or self.ligging.oclIsKindOf(GM_Curve) or self.ligging.oclIsKindOf(GM_Surface)</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EisVoorzorgsmaatregelBijlage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Bijlage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Thema</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Opmerking: Signaleringskabels die data vervoeren vallen onder datatransport.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Extra informatie in de vorm van een toelichting.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Elektriciteitskabel</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Elektriciteitskabel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ElectricityCable, KabelSpecifiek, KabelOfLeiding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Optionele INSPIRE attributen die niet worden gebruikt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rPr>
                      <w:lang w:val="en-GB"/>
                    </w:rPr>
                  </w:pPr>
                  <w:r w:rsidRPr="00A25D4D">
                    <w:rPr>
                      <w:lang w:val="en-GB"/>
                    </w:rPr>
                    <w:t xml:space="preserve">Inv: (self.governmentalServiceReference.OclIsKindOf(nilReason) or self.governmentalServiceReference -&gt;isEmpty()) and (self.utilityFacilityReference.OclIsKindOf(nilReason) or </w:t>
                  </w:r>
                </w:p>
                <w:p w:rsidR="00C0190C" w:rsidRPr="00A25D4D" w:rsidRDefault="00C0190C" w:rsidP="008F13CC">
                  <w:pPr>
                    <w:jc w:val="left"/>
                    <w:rPr>
                      <w:lang w:val="en-GB"/>
                    </w:rPr>
                  </w:pPr>
                  <w:r w:rsidRPr="00A25D4D">
                    <w:rPr>
                      <w:lang w:val="en-GB"/>
                    </w:rPr>
                    <w:t>self.utilityFacilityReference-&gt;isEmpty())</w:t>
                  </w:r>
                </w:p>
              </w:tc>
            </w:tr>
          </w:tbl>
          <w:p w:rsidR="00C0190C" w:rsidRPr="00A25D4D" w:rsidRDefault="00C0190C" w:rsidP="008F13CC">
            <w:pPr>
              <w:jc w:val="left"/>
              <w:rPr>
                <w:lang w:val="en-GB"/>
              </w:rPr>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hoort bij maximaal 1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self.inNetwork -&gt;size() = 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ExtraDetailinfo</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Object dat extra informatie over één of meerdere utility network elementen weergeeft via bijkomende bestanden.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ExtraInformatie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Het bestandstype is altijd pdf.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Adres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Adresaanduiding conform BAG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extraInfoType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ExtraDetailInfoTypeValue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Beschrijft het type detailinformatie.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URI</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Bestandsnaam van het bestand dat meegegeven wordt.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bestandsnaam omvat ook de locatie van het bestand.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BestandMediaTypeValue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Media type van een bestand.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URI</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Unieke identificator van een bestand.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Deze identificator wordt beschreven via een URI.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GM_Object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Locatie waar de detailinformatie op van toepassing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een punt lijn of vlak zijn.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GeometriePuntLijnVlakOfMultilijn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De geometrie is een punt, lijn, vlak of multilijn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TypeGeometrie: self.ligging.oclIsKindOf(GM_Point) or self.ligging.oclIsKindOf(GM_Curve) or self.ligging.oclIsKindOf(GM_Surface) or self.ligging.oclIsKindOf(GM_MultiCurve)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HuisaansluitingVerplichtAdresEnIdentificatieBAGverplicht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Een huisaansluiting heeft verplicht een attribuut adres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AdresVerplicht: if self.extraInfoType= ExtraDetailInfoTypeValue::huisaansluiting then self.adres -&gt; notEmpty() and self.adres.Adres.BAGidAdresseerbaarObject -&gt; notEmpty()</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Regels bij uitlevering. Bij uitlevering is het attribuut bestandLocatie en bestandMediaType ingevuld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RegelsBijUitlevering: Gebiedsinformatielevering :: allInstances() -&gt; size () = 1 implies (self.bestandLocatie-&gt;notEmpty() and (self.bestandMediaType-&gt;notEmpty())</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ExtraGeometrie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Verzamelobject voor extra geometrie van netwerkelementen.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IMKL</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GM_Surface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Tweedimensionale vlakrepresentatie van het netwerkelement.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Wordt gebruikt indien een netwerkelement ook additioneel als gebied wordt gerepresenteerd.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GM_Point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2.5D representatie van een leidingelement, dus inclusief z waarde.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GM_Curve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2.5D representatie van een lijnvormig netwerkelement.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Ten opzichte van de 2D representatie wordt de z coordinaat toegevoegd, maar ook waar nodig extra coordinatenparen om de lijn correct in 3D te representeren.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GM_Surface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2.5D vlakrepresentatie van het netwerkelement.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GM_Solid</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Representatie van het netwerkelement als 3D volume.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Utiliteitsnet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het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ExtraInformatie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Informatie toegevoegd aan objecten.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Label, 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Utiliteitsnet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het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GebiedsinformatieAanvraag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GebiedsinformatieAanvraag</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Aanvraag van gebiedsinformatie.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nummer van de verkooporder van de aanvraag zoals deze bij KLIC bekend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regelnummer (positienummer) van de verkooporder waarbij de aanvraag van het Klic-product is vastgelegd.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klicMeldnummer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unieke identificatie die al sinds jaar en dag aan een gebiedsinformatie-aanvraag (Klic-melding) wordt toegekend en nog steeds veel in de graafsector wordt gebruikt.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Aanvrager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gegevens van de aanvrager van gebiedsinformatie.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eigen referentie die de aanvrager aan de gebiedsinformatie-aanvraag heeft 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Opdrachtgever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Gegevens van de opdrachtgever voor de aanvraag van gebiedsinformatie.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AanvraagSoortValue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Soort gebiedsinformatie-aanvraag.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aanvraagDatum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DateTime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datumtijd waarop de gebiedsinformatie-aanvraag is aangevraagd.-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soortWerkzaamheden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SoortWerkzaamhedenValue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Soort graafwerkzaamheden (zie codelijst).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omschrijvingWerkzaamheden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toelichtende omschrijving van de werkzaamheden.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locatieWerkzaamheden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locatie van de werkzaamheden waar de gebiedsinformatie-aanvraag voor is ingediend. Dit kan bijvoorbeeld het dichtstbijzijnd adres zijn.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startDatum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huisaansluitingAdressen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Adres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Lijst van adressen waarvoor huisaansluitschetsen (extra detailinformatie, type huisaansluiting) gevraagd wordt.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Informatiepolygoon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informatiepolygoon.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Graafpolygoon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graafpolygoon.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Orientatiepolygoon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orientatiepolygoon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Constraint: PolygoonInRelatieTotAanvraagSoort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Graafmelding: Graafpolygoon-Verplicht, Informatiepolygoon-Optioneel. Orientatiepolygoon-Afwezig. Calamiteitenmelding: Graafpolygoon-Verplicht en Informatiepolygoon-Optioneel. Orientatiepolygoon-Afwezig. Orientatieverzoek: Graafpolygoon-Geen en Informatiepolygoon-Geen en Orientatiepolygoon-Verplicht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pPr>
                  <w:r w:rsidRPr="00A25D4D">
                    <w:t xml:space="preserve">Inv PolygoonInRelatieTotAanvraagSoort: </w:t>
                  </w:r>
                </w:p>
                <w:p w:rsidR="00C0190C" w:rsidRPr="00A25D4D" w:rsidRDefault="00C0190C" w:rsidP="008F13CC">
                  <w:pPr>
                    <w:jc w:val="left"/>
                  </w:pPr>
                  <w:r w:rsidRPr="00A25D4D">
                    <w:t>self.aanvraagSoort = AanvraagsoortValue::graafmelding or self.aanvraagSoort = AanvraagsoortValue::calamiteitenmelding implies (self.graafpolygoon-&gt;notEmpty() and self.orientatiepolygoon-&gt;isEmpty()) and self.aanvraagSoort = AanvraagsoortValue::orientatieverzoek implies (self.graafpolygoon-&gt;isEmpty() and self.informatiepolygoon-&gt;isEmpty() and self.orientatiepolygoon-&gt;notEmpty())</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GebiedsinformatieLevering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GebiedsinformatieLevering</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Gebiedsinformatie is het geheel van informatie dat door beheerders, via de Dienst wordt verstrekt over de betrokken orientatiepolygoon dan wel graafpolygoon.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Integer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datumLeveringSamengesteld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DateTime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moment waarop de betreffende levering met gebiedsinformatie is samengesteld.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indicatieLeveringCompleet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Boolean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Achtergrondkaart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Kaart ter oriëntering met behulp van topografie.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1..2</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Belanghebbende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belanghebbende beheerder(s).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GebiedsinformatieAanvraag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gegevens van de gebiedsinformatie-aanvraag. </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Constraint: GeraaktBelangIrtAanvraagSoort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7"/>
              <w:gridCol w:w="910"/>
              <w:gridCol w:w="8075"/>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Geraakt belang irt aanvraagsoort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GeraaktBelangIrtAanvraagsoort: (self.aanvraag.aanvraagSoort = AanvraagSoortValue::orientatieverzoek implies self.beheerdersinformatie.geraaktBelangOrientatiepolygoon.notEmpty () and self.aanvraag.aanvraagSoort = self.beheerdersinformatie.geraaktBelangBijOrientatiepolygoon.contactNetinformatie.aanvraagSoort) and (self.aanvraag.aanvraagSoort = AanvraagSoortValue::graafmeling implies self.beheerdersinformatie.geraaktBelangBijGraafpolygoon.notEmpty () and self.aanvraag.aanvraagSoort = self.beheerdersinformatie.geraaktBelangBijGraafpolygoon.contactNetinformatie.aanvraagSoort) and (self.aanvraag.aanvraagSoort = AanvraagSoortValue::calamiteitenmelding implies self.beheerdersinformatie.geraaktBelangBijGraafpolygoon.notEmpty () and self.aanvraag.aanvraagSoort = self.beheerdersinformatie.geraaktBelangBijGraafpolygoon.contactNetinformatie.aanvraagSoort)</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VeiligheidsgebiedNietBijUitlevering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Veiligheidsgebied niet bij uitlevering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 xml:space="preserve">Inv GeenVeiligheidsgebied: Veiligheidsgebied :: allInstances() -&gt; size () = 0 </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KaartBGTbestaandVerplicht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Achtergrondkaart van type BGT bestaand is verplicht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KaartBGTbestaandVerplicht: def: alleAchtergrondkaarten: set = self-&gt;collect (achtergrondkaart) and alleAchtergrondkaarten -&gt; includes (bgtBestaand)</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Graafpolygoon</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Artikel 1 WION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GM_Surface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geometrie van het gebied (een polygoon) waarbinnen gegraven gaat worden.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IMKLBasis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7060D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IMKLBasis (abstract) </w:t>
            </w:r>
          </w:p>
        </w:tc>
      </w:tr>
      <w:tr w:rsidR="00C0190C" w:rsidRPr="00A25D4D"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Abstract data object dat de basis attributen bevat van de IMKL extensie.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IMKL</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NEN3610ID</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identificatie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Unieke identificatie van het object binnen het domein van NEN 3610.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«identificatie»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NEN 3610:2011</w:t>
                  </w:r>
                </w:p>
              </w:tc>
            </w:tr>
          </w:tbl>
          <w:p w:rsidR="00C0190C" w:rsidRPr="00A25D4D" w:rsidRDefault="00C0190C" w:rsidP="008F13CC">
            <w:pPr>
              <w:jc w:val="left"/>
            </w:pPr>
          </w:p>
        </w:tc>
      </w:tr>
      <w:tr w:rsidR="00C0190C" w:rsidRPr="00A25D4D"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DateTime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Dit attribuut is afkomstig van INSPIRE maar wordt ook gebruikt in de IMKL-specieke objecten. Voor niet INSPIRE plichtige datasets kan hier een dummy waarde worden ingevuld. Dit attribuut heeft DateTime als data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DateTime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datum die het einde van een levenscyclus van een data object aangeeft.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Het moment vanaf wanneer het geen onderdeel meer is van de actuele registratie. Dit attribuut is afkomstig van INSPIRE maar wordt ook gebruikt in de IMKL-specieke objecten. Dit attribuut heeft DateTime als data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Informatiepolygoon</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GM_Surface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geometrieVoorVisualisatie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GM_Surface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Geometrie die specifiek is gecreeerd voor de visualisatie van het gebied tussen de graafpolygoon en de informatiepolygoon.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IMKL</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Kabelbed</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Kabelbed of Geul: Ruimtebeslag dat door een gemeenschappelijk tracé van één of meer kabels, buizen, HDPE- en/of mantelbuizen – die toebehoren aan één netbeheerder - wordt gevormd.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Duct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Synoniem voor kabelbed is geul. Losse kabels of buizen die bij elkaar in een kabelbed liggen. Informatie is opgenomen op het niveau van de set van kabels of buizen. Indien er meerdere kabels in een kabelbed liggen wordt het aantal kabels verplicht opgenomen. Optioneel kan er als extrageometrie een vlak worden toegevoegd maar alleen als er grote breedtes zijn. De netbeheerder bepaalt zelf wanneer dat functioneel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KabelEnLeidingContainer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Label</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Boolean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Aangegeven wordt of het leidingelement bovengronds vanaf het maaiveld zichtbaar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NauwkeurigheidXYvalue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Indicatie van de nauwkeurigheid in horizontaal vlak (x,y) waarmee de geometrie van de ligging van de leiding is aangegeven.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WION nauwkeurigheid is minimaal +/- 1 meter.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Extra informatie in de vorm van een toelichting.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aantalKabelsLeidingen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Integer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Aantal kabels leidingen of buizen dat zich in het containerelement bevindt.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Wordt opgenomen indien het aantal meer dan één 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Diepte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Diepte waarop het object is gelegd.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ExtraInformatie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Extra informatie over dit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ExtraGeometrie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Extra geometrie naast de verplichte arc/node.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KabelOfLeiding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Leidingen, buizen of kabels bestemd voor voortgeleiding van energie, materie of data.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IMKL</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Label</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Optioneel is er via het associatie-attribuut extraGeometrie een buitenbegrenzing of contour van het object op te nemen. De netbeheerder bepaalt zelf wanneer dat functioneel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NauwkeurigheidXYvalue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Indicatie van de nauwkeurigheid in horizontaal vlak (x,y) waarmee de geometrie van de ligging van de leiding is aangegeven.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WION nauwkeurigheid is minimaal +/- 1 meter.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Extra informatie in de vorm van een toelichting.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Diepte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Diepte waarop het object is gelegd.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ExtraInformatie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Extra informatie over dit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ExtraGeometrie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Extra geometrie naast de verplichte arc/node.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KabelSpecifiek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Abstract data object dat de kabel-specifieke attributen bevat van de IMKL extensie.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IMKL-Be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kabelDiameter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Diameter van een kabel of leiding uitgedrukt in een Unit of Measure (UOM).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Dit attribuut heeft een Measure als data type. De UOM wordt uitgedrukt via één van de volgende OGC URN codes: • urn:ogc:def:uom:OGC::m • urn:ogc:def:uom:OGC::cm • urn:ogc:def:uom:OGC::mm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Kast</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Kast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ContainerLeidingelement, Cabinet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Label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Abstract data object dat de labelattributen bevat van de IMKL extensie.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Een label kan als attribuut bij netelementen opgenomen zijn. In dat geval hebben ze geen plaastingspunt. Ze kunnen ook bij maatvoering of annotatie opgenomen zijn. Dan hebben ze wel een plaastingspunt middels een attribuut ligging.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Gedetailleerde omschrijving van het informatieobject.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toegevoegd worden als het label meer uitleg behoeft.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Leidingelement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IMKL</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Label</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Boolean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Aangegeven wordt of het leidingelement bovengronds vanaf het maaiveld zichtbaar 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NauwkeurigheidXYvalue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Indicatie van de nauwkeurigheid in horizontaal vlak (x,y) waarmee de geometrie van de ligging van de leiding is aangegeven.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WION nauwkeurigheid is minimaal +/- 1 meter.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eanCode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Aansluiting identificatie code zoals die geregistreerd worden in het EAN codeboek.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Hoek waaronder een puntsymbool wordt weergegeven.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ExtraInformatie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Extra informatie over dit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Diepte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Diepte waarop het object is gelegd.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ExtraGeometrie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Extra geometrie naast de verplichte arc/node.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rotatiehoek in graden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self.rotatiehoekSymbool.Measure.uom = 'urn:ogc:def:uom:OGC::deg'</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Maatvoering</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ExtraInformatie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rPr>
                      <w:color w:val="1D1819"/>
                    </w:rPr>
                    <w:t xml:space="preserve">Voor de </w:t>
                  </w:r>
                  <w:r w:rsidRPr="00A25D4D">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maatvoeringsType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MaatvoeringsTypeValue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Aard van de opgenomen annotatie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Annotatie kan voor o.a. maatvoering getypeerd zijn.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Hoek waaronder een labeltekst of symbool wordt weergegeven.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Labelpositie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Plaats van de labeltekst t.o.v. plaatsingspunt.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GM_Object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Positie of geometrie van de annotatie.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maatvoeringslijn, maatvoeringshulplijn en maatvoeringspijl hebben een lijngeometrie. Andere een puntgeometrie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if self.maatvoeringsType = MaatvoeringsTypeValue::maatvoeringslijn or self.maatvoeringsType = MaatvoeringsTypeValue::maatvoeringshulplijn or self.maatvoeringsType = MaatvoeringsTypeValue::maatvoeringspijl then self.ligging.oclIsKindOf(GM_Curve) else self.ligging.oclIsKindOf(GM_Point)</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Rotatiehoek alleen bij pijlpunt en label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if (self.maatvoeringsType= MaatvoeringsTypeValue::maatvoeringspijlpunt or self.maatvoeringsType= MaatvoeringsTypeValue::maatvoeringslabel) then self.rotatiehoek -&gt; notEmpty()</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Rotatiehoek is in graden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self.rotatiehoek.Measure.uom = 'urn:ogc:def:uom:OGC::deg'</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er is een labelwaarde en een labelpositie verplicht bij een label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if (self.maatvoeringsType = MaatvoeringsTypeValue::maatvoeringslabel) then self.label -&gt; notEmpty() and self.labelpositie -&gt; notEmpty()</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Mangat</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Mangat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Eenvoudig omhullingsobject dat een of meer nutsvoorzieningennetobjecten kan bevatten.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Manhole, ContainerLeidingelement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Mantelbuis</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Beschermingsbuis.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Pipe, BuisSpecifiek, KabelEnLeidingContainer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7060DF"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Constraint: GeenAttribuutPressure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geen attribuut pressure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self.pressure.OclIsKindOf(nilReason)</w:t>
                  </w:r>
                </w:p>
              </w:tc>
            </w:tr>
          </w:tbl>
          <w:p w:rsidR="00C0190C" w:rsidRPr="00A25D4D" w:rsidRDefault="00C0190C" w:rsidP="008F13CC">
            <w:pPr>
              <w:jc w:val="left"/>
              <w:rPr>
                <w:lang w:val="en-GB"/>
              </w:rPr>
            </w:pPr>
          </w:p>
        </w:tc>
      </w:tr>
      <w:tr w:rsidR="00C0190C" w:rsidRPr="007060DF"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Optionele INSPIRE attributen die niet worden gebruikt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Mast</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Mast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Eenvoudig mast-object dat dienst kan doen als drager van nutsvoorzieningenobjecten van een of meer nutsvoorzieningnetten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ContainerLeidingelement, Pole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OlieGasChemicalienPijpleiding</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OlieGasChemicalienPijpleiding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OilGasChemicalsPipe, KabelOfLeiding, BuisSpecifiek</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7060DF"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Optionele INSPIRE attributen die niet worden gebruikt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rsidR="00C0190C" w:rsidRPr="00A25D4D" w:rsidRDefault="00C0190C" w:rsidP="008F13CC">
            <w:pPr>
              <w:jc w:val="left"/>
              <w:rPr>
                <w:lang w:val="en-GB"/>
              </w:rPr>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hoort bij maximaal 1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self.inNetwork -&gt;size() = 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Orientatiepolygoon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Orientatiepolygoon</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Gebied dat een persoon of organisatie tekent om daar informatie over kabels en leidingen van te ontvangen.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GM_Surface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geometrie van het gebied (een polygoon) dat een persoon of organisatie tekent om daar informatie over kabels en leidingen van te ontvangen.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Overig</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type kabel of leiding die niet onder de andere benoemde typen valt.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IMKL</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KabelOfLeiding, OverigSpecifiek, UtilityLinkSet, KabelSpecifiek, BuisSpecifiek</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utilityNetworkType = 'overig'.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7060DF"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Optionele INSPIRE attributen die niet worden gebruikt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rsidR="00C0190C" w:rsidRPr="00A25D4D" w:rsidRDefault="00C0190C" w:rsidP="008F13CC">
            <w:pPr>
              <w:jc w:val="left"/>
              <w:rPr>
                <w:lang w:val="en-GB"/>
              </w:rPr>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hoort bij maximaal 1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self.inNetwork -&gt;size() = 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OverigSpecifiek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OverigSpecifiek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Abstract data object dat de overig-specifieke attributen bevat van de IMKL extensie.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pipe diameter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Pipe outer diameter.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For convex shaped objects (e.g. a circle) the diameter is defined to be the largest distance that can be formed between two opposite parallel lines tangent to its boundery.</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pressure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producttype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PuntLijnVlak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PuntLijnVlak</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«union»</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GM_Point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GM_Curve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GM_Surface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Rioolleiding</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Rioolleiding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 (aangepast)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StedelijkWaterSpecifiek, KabelOfLeiding, SewerPipe, BuisSpecifiek</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7060DF"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Optionele INSPIRE attributen die niet worden gebruikt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rsidR="00C0190C" w:rsidRPr="00A25D4D" w:rsidRDefault="00C0190C" w:rsidP="008F13CC">
            <w:pPr>
              <w:jc w:val="left"/>
              <w:rPr>
                <w:lang w:val="en-GB"/>
              </w:rPr>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hoort bij maximaal 1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self.inNetwork -&gt;size() = 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StedelijkWaterSpecifiek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Abstract data object dat de rioolleiding attributen bevat specifiek van de stedelijkwater extensie.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typeRioolleiding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RioolleidingTypeValue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Typering van soort rioolleiding.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TechnischGebouw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TechnischGebouw</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ContainerLeidingelement, Cabinet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Telecommunicatiekabel</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Telecommunicatiekabel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geheel van geleiders welke voorzien zijn van één ommanteling en bestemd is voor transport van data.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IMKL2015</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TelecommunicationsCable, KabelSpecifiek, KabelOfLeiding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7060DF"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Optionele INSPIRE attributen die niet worden gebruikt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rsidR="00C0190C" w:rsidRPr="00A25D4D" w:rsidRDefault="00C0190C" w:rsidP="008F13CC">
            <w:pPr>
              <w:jc w:val="left"/>
              <w:rPr>
                <w:lang w:val="en-GB"/>
              </w:rPr>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hoort bij maximaal 1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self.inNetwork -&gt;size() = 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ThermischePijpleiding</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ThermischePijpleiding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leiding voor het transporteren van warmte of koelte van de ene locatie naar een andere.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ThermalPipe, KabelOfLeiding, BuisSpecifiek</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7060DF"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Optionele INSPIRE attributen die niet worden gebruikt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rsidR="00C0190C" w:rsidRPr="00A25D4D" w:rsidRDefault="00C0190C" w:rsidP="008F13CC">
            <w:pPr>
              <w:jc w:val="left"/>
              <w:rPr>
                <w:lang w:val="en-GB"/>
              </w:rPr>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hoort bij maximaal 1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self.inNetwork -&gt;size() = 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Toren</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Toren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Eenvoudig toren-object dat dienst kan doen als drager van nutsvoorzieningenobjecten van een of meer nutsvoorzieningnetten.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ContainerLeidingelement, Tower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Transportroute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Route samengesteld uit aaneengesloten buisleidingen.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BuisleidingTypeValue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7 mogelijkheden aangegeven dmv codelijstwaarden.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casNrMaatgevendeStof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CAS-nummer van de voor het risico maatgevende stof.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maatgevendScenarioDodelijk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EffectScenarioType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Scenario dat maatgevend is geweest voor de gegeven effectafstand dodelijk.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transportrouteNaam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Naam van de (hoofd)transportroute.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max 240 tekens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Transportroutedeel</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Deel van een buisleiding met gelijke waarden voor bepaalde buiskenmerken.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OlieGasChemicalienPijpleiding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Een transportroutedeel is onderdeel van een (hoofd)transportroute.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wanddikte van de buis in millimeters.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effectafstandDodelijk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Effectafstand dodelijk letsel (1% letaliteit)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gewogenDekking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Gemiddelde diepteligging bovenkant buis in cm tov het maaiveld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Transportroute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(Hoofd)transportroute waar dit een van onderdeel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TransportrouteRisico</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Risicocontour behorend bij de hoofdtransportroute.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risicocontour is een optioneel element bij een transportroute.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GM_MultiSurface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Geometrie v.d. risicontour 10-6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Transportroute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Transportroute waar de risicocontour betrekking op heeft.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Utiliteitsnet</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verzameling netwerkelementen die tot één type nutsvoorzieningennet behoren.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Label, UtilityNetwork, 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Thema</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Opmerking: Signaleringskabels die data vervoeren vallen onder datatransport.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standaardDieptelegging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ExtraInformatie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Extra informatie over dit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Voor WION diepte is in meters met maximaal 2 decimalen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self.standaardDieptelegging.Measure.uom = 'urn:ogc:def:uom:OGC::m'</w:t>
                  </w:r>
                </w:p>
              </w:tc>
            </w:tr>
          </w:tbl>
          <w:p w:rsidR="00C0190C" w:rsidRPr="00A25D4D" w:rsidRDefault="00C0190C" w:rsidP="008F13CC">
            <w:pPr>
              <w:jc w:val="left"/>
            </w:pPr>
          </w:p>
        </w:tc>
      </w:tr>
      <w:tr w:rsidR="00C0190C" w:rsidRPr="007060DF"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NetworkBinnenNetworkNietVanToepassing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een netwerk kan niet naar een andere netwerk verwijzen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self.networks.OclIsKindOf(nilReason)</w:t>
                  </w:r>
                </w:p>
              </w:tc>
            </w:tr>
          </w:tbl>
          <w:p w:rsidR="00C0190C" w:rsidRPr="00A25D4D" w:rsidRDefault="00C0190C" w:rsidP="008F13CC">
            <w:pPr>
              <w:jc w:val="left"/>
              <w:rPr>
                <w:lang w:val="en-GB"/>
              </w:rPr>
            </w:pPr>
          </w:p>
        </w:tc>
      </w:tr>
      <w:tr w:rsidR="00C0190C" w:rsidRPr="007060DF"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AssociatieElementsNietVanToepassing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er is geen verwijzing van een netwerk naar de netelementen daarvan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self.elements.OclIsKindOf(nilReason)</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lastRenderedPageBreak/>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Veiligheidsgebied</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hoofstuk 4 WION: Informatie-uitwisseling ten behoeve van graafwerkzaamheden.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BelangGeneriek</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beheerderVeiligheidsgebied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Beheerder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Gegevens van de beheerder van het veiligheidsgebied. </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Waterleiding</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Waterleiding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waterleiding voor het overbrengen van water van de ene locatie naar een andere.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KabelOfLeiding, WaterPipe, BuisSpecifiek</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7060DF"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Optionele INSPIRE attributen die niet worden gebruikt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rsidR="00C0190C" w:rsidRPr="00A25D4D" w:rsidRDefault="00C0190C" w:rsidP="008F13CC">
            <w:pPr>
              <w:jc w:val="left"/>
              <w:rPr>
                <w:lang w:val="en-GB"/>
              </w:rPr>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hoort bij maximaal 1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self.inNetwork -&gt;size() = 1</w:t>
                  </w:r>
                </w:p>
              </w:tc>
            </w:tr>
          </w:tbl>
          <w:p w:rsidR="00C0190C" w:rsidRPr="00A25D4D" w:rsidRDefault="00C0190C" w:rsidP="008F13CC">
            <w:pPr>
              <w:jc w:val="left"/>
            </w:pPr>
          </w:p>
        </w:tc>
      </w:tr>
    </w:tbl>
    <w:p w:rsidR="00C0190C" w:rsidRPr="00A25D4D" w:rsidRDefault="00C0190C" w:rsidP="008F13CC">
      <w:pPr>
        <w:pStyle w:val="Kop3"/>
        <w:jc w:val="left"/>
      </w:pPr>
      <w:bookmarkStart w:id="8" w:name="_Toc487109309"/>
      <w:r w:rsidRPr="00A25D4D">
        <w:t>Data types</w:t>
      </w:r>
      <w:bookmarkEnd w:id="8"/>
    </w:p>
    <w:p w:rsidR="00C0190C" w:rsidRPr="00A25D4D" w:rsidRDefault="00C0190C" w:rsidP="008F13CC">
      <w:pPr>
        <w:pStyle w:val="Kop5"/>
        <w:jc w:val="left"/>
        <w:rPr>
          <w:sz w:val="16"/>
          <w:szCs w:val="16"/>
        </w:rPr>
      </w:pPr>
      <w:r w:rsidRPr="00A25D4D">
        <w:rPr>
          <w:sz w:val="16"/>
          <w:szCs w:val="16"/>
        </w:rPr>
        <w:t>AanvraagSoortContact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AanvraagSoortContact</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«dataType»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AanvraagSoortValue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Typering van contact in relatie tot het type melding of verzoek.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Naam van het contact.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Telefoon van het contact.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E-mail adres van het contact.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Aanvrager</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«dataType»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Contact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Persoon als aanspreekpunt namens aanvrager.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Organisatie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Organisatie die aanvraag doet.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extraEmail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Extra email naast het emailadres van de contactpersoon.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Achtergrondkaart</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«dataType»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achtergrondkaartSoort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AchtergrondkaartSoortValue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Soort achtergrondkaart (Kadaster: bgtBestaand/bgtPlan; netbeheerder: eigenTopoBestaand/eigenTopoPlan).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URI</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Referentie naar een achtergrondkaart.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Adres</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BAG-Adres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Beschrijving van een locatie van door middel van een adres.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«dataType»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openbareRuimteNaam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openbare ruimte naam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BAG</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huisnummer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door of namens het gemeentebestuur ten aanzien van een adresseerbaar object toegekende nummering.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BAG</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door of namens het gemeentebestuur ten aanzien van een adresseerbaar object toegekende toevoeging aan een huisnummer in de vorm van een alfanumeriek teken.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BAG</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door of namens het gemeentebestuur ten aanzien van een adresseerbaar object toegekende nadere toevoeging aan een huisnummer of een combinatie van huisnummer en huisletter.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BAG</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benaming van een door het gemeentebestuur aangewezen WOONPLAATS.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BAG</w:t>
                  </w:r>
                </w:p>
              </w:tc>
            </w:tr>
          </w:tbl>
          <w:p w:rsidR="00C0190C" w:rsidRPr="00A25D4D" w:rsidRDefault="00C0190C" w:rsidP="008F13CC">
            <w:pPr>
              <w:jc w:val="left"/>
            </w:pPr>
          </w:p>
        </w:tc>
      </w:tr>
      <w:tr w:rsidR="00C0190C" w:rsidRPr="007060DF"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2"/>
              <w:gridCol w:w="1057"/>
              <w:gridCol w:w="793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rsidR="00C0190C" w:rsidRPr="00A25D4D" w:rsidRDefault="00C0190C" w:rsidP="008F13CC">
            <w:pPr>
              <w:jc w:val="left"/>
              <w:rPr>
                <w:lang w:val="en-GB"/>
              </w:rPr>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Tweeletterige afkorting van de landsnaam conform ISO 3166 - Country codes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BAGidAdresseerbaarObject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BAGidAdresseerbaarObject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BAG identifier van het adresseerbaar object waar een adres aan is toegekend zoals geregistreerd bij de BAG.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adresseerbare objecten Verblijfsobjecten, Ligplaatsen en Staanplaatsen zijn via de nummeraanduiding gekoppeld aan een adres. De identificatie van het adresseerbare object wordt genomen omdat dit het meest aansluit bij de registratie van de netbeheerders.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Contact</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Bron: belangenregistratie.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«dataType»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Naam van het contact.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Telefoon van het contact.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E-mail adres van het contact.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Labelpositie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Punt op de horiziontale - en verticale as in labeltekst dat geldt als referentie voor plaatsingspunt.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«dataType»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aangrijpingHorizontaal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LabelpositieValue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Punt op de horiziontale as in labeltekst dat geldt als referentie voor plaatsingspunt.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aangrijpingVerticaal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LabelpositieValue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Punt op de verticale as in labeltekst dat geldt als referentie voor plaatsingspunt.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NEN3610ID</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NEN3610 ID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identificatiegegevens voor de universeel unieke identificatie van een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NEN 3610:2011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«dataType»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namespace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unieke verwijzing naar een registratie van objecten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NEN 3610:2011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lokaalID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unieke identificatiecode binnen een registratie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‘LokaalId’ is de identificatiecode die een object heeft binnen een (lokale) registratie. De volgende karakters mogen in een lokaalID voorkomen: {”A”…”Z”, “a”…”z”, ”0”…”9”, “_”, “-“, “,”, ”.”}.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NEN 3610:2011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versie-aanduiding van een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NEN 3610:2011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Opdrachtgever</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opdrachtgever is een persoon die opdracht geeft om te graven in een bepaald gebied.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«dataType»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Contact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Persoon als aanspreekpunt namens opdrachtgever.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Organisatie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Organisatie die als opdrachtgever optreedt.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Organisatie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Gegevens van de aanvrager van gebiedsinformatie.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«dataType»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naam van de organisatie.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0..2</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kvkNummer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KvK nummer van de aanvrager van gebiedsinformatie.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bezoekAdres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Adres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bezoekadres van de organisatie.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postbusAdres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PostbusAdres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postbusadres van de organisatie.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vaste telefoonnummer van de organiatie.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mobiele telefoonnummer van de organisatie.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faxnummer van de organisatie.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e-mail adres van de organisatie.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0..2</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Website van de organisatie.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PostbusAdres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PostbusAdres</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gegevens van een adres voor een bus of vak in een postkantoor.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«dataType»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postbusnummer van het postbusadres.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postcode van het postbusadres.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benaming van een door het gemeentebestuur aangewezen WOONPLAATS.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BAG</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Landcode van het postbusadres (zie codelijst).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3"/>
        <w:jc w:val="left"/>
      </w:pPr>
      <w:bookmarkStart w:id="9" w:name="_Toc487109310"/>
      <w:r w:rsidRPr="00A25D4D">
        <w:lastRenderedPageBreak/>
        <w:t>Enumeraties en codelijsten</w:t>
      </w:r>
      <w:bookmarkEnd w:id="9"/>
    </w:p>
    <w:p w:rsidR="00C0190C" w:rsidRPr="00A25D4D" w:rsidRDefault="00C0190C" w:rsidP="008F13CC">
      <w:pPr>
        <w:pStyle w:val="Kop5"/>
        <w:jc w:val="left"/>
        <w:rPr>
          <w:sz w:val="16"/>
          <w:szCs w:val="16"/>
        </w:rPr>
      </w:pPr>
      <w:r w:rsidRPr="00A25D4D">
        <w:rPr>
          <w:sz w:val="16"/>
          <w:szCs w:val="16"/>
        </w:rPr>
        <w:t>AanvraagSoortValue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AanvraagSoortValue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AchtergrondkaartSoortValue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AchtergrondkaartSoortValue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Soort achtergrondkaart met topografie die als extra locatie informatie wordt meegeleverd.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AnnotatieTypeValue</w:t>
      </w:r>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5"/>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AnnotatieTypeValue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65"/>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Codelijst met waarden voor annotatie.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BestandMediaTypeValue</w:t>
      </w:r>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4"/>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BestandMediaTypeValue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14"/>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Technisch formaat van digitaal bestand.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BijlageTypeValue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BijlageTypeValue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Typering van een bijlage.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BuisleidingTypeValue</w:t>
      </w:r>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7"/>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BuisleidingTypeValue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47"/>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Soort buisleiding.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Classificatie gebruikt in RRGS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ConditionOfFacilityIMKLValue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ConditionOfFacilityIMKLValue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ConditionOfFacilityValue.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ConditionOfFacilityValue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DiepteAangrijpingspuntValue</w:t>
      </w:r>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57"/>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DiepteAangrijpingspuntValue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37"/>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Aangrijpingspunt van object van af waar de diepte wordt bepaald.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EffectScenarioType</w:t>
      </w:r>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EffectScenarioType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3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Type risico dat zich kan voordoen.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EigenTopografieStatusValue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EigenTopografieStatusValue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ElectricityAppurtenanceTypeIMKLValue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ElectricityAppurtenanceTypeValue.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ElectricityAppurtenanceTypeValue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ExtraDetailInfoTypeValue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ExtraDetailInfoTypeValue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Verschillende vormen van extra detailinformatie die opgenomen worden bij een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LabelpositieValue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lastRenderedPageBreak/>
              <w:t>LabelpositieValue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Aangrijpingspunt van het label in relatie tot het plaatsingspunt.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IMKL</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MaatvoeringsTypeValue</w:t>
      </w:r>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1"/>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MaatvoeringsTypeValue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01"/>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Manier waarop maatvoering is aangegeven.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NauwkeurigheidDiepteValue</w:t>
      </w:r>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8"/>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NauwkeurigheidDiepteValue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98"/>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Codelijst met nauwkeurigheid van dieptegegevens.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NauwkeurigheidXYvalue</w:t>
      </w:r>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8"/>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NauwkeurigheidXYvalue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68"/>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Codelijst met geografische nauwkeurigheid in het horizontale vlak.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OilGasChemicalsAppurtenanceTypeIMKLValue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OilGasChemicalsAppurtenanceTypeIMKLValue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OilGasChemicalsAppurtenanceITypeValue.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OilGasChemicalsAppurtenanceTypeValue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OilGasChemicalsProductTypeIMKLValue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6"/>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OilGasChemicalsProductTypeIMKLValue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6"/>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OilGasChemicalsProductTypeValue.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OilGasChemicalsProductTypeValue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PipeMaterialTypeIMKLValue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PipeMaterialTypeIMKLValue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PipeMaterialTypeValue.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PipeMaterialTypeValue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RioolleidingTypeValue</w:t>
      </w:r>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RioolleidingTypeValue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75"/>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Typering van soort rioolleiding.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SewerAppurtenanceTypeIMKLValue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SewerAppurtenanceTypeValue.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SewerAppurtenanceTypeValue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SoortWerkzaamhedenValue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SoortWerkzaamhedenValue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Type graafwerkzaamheden.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TelecommunicationsAppurtenanceTypeIMKLValue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TelecommunicationsAppurtenanceTypeValue.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TelecommunicationsAppurtenanceTypeValue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TelecommunicationsCableMaterialTypeIMKLValue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TelecommunicationsCableMaterialTypeIMKLValue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TelecommunicationsCableMaterialTypeValue.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TelecommunicationsCableMaterialTypeValue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3"/>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Thema</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1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Thema of discipline waar een leiding of leidingelement toe behoort.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ThermalAppurtenanceTypeIMKLValue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ThermalAppurtenanceTypeValue.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ThermalAppurtenanceTypeValue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ThermalProductTypeIMKLValue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ThermalProductTypeIMKLValue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Thermal Product Type IMKL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Thermal Product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ThermalProductTypeValue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TopografischObjectTypeValue</w:t>
      </w:r>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4"/>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TopografischObjectTypeValue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14"/>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Soort topografisch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Typen gebaseerd op semantiek van IMGeo (grootschalige geografie)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UtilityNetworkTypeIMKLValue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UtilityNetworkTypeIMKLValue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UtilityNetworkTypeValue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UtilityNetworkTypeValue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WaterAppurtenanceTypeIMKLValue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WaterAppurtenanceTypeValue.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WaterAppurtenanceTypeValue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WaterTypeIMKLValue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WaterTypeIMKLValue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WaterTypeValue.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WaterTypeValue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3"/>
        <w:jc w:val="left"/>
      </w:pPr>
      <w:bookmarkStart w:id="10" w:name="_Toc487109311"/>
      <w:r w:rsidRPr="00A25D4D">
        <w:t>Kandidaat types en placeholders</w:t>
      </w:r>
      <w:bookmarkEnd w:id="10"/>
    </w:p>
    <w:p w:rsidR="00C0190C" w:rsidRPr="00A25D4D" w:rsidRDefault="00C0190C" w:rsidP="008F13CC">
      <w:pPr>
        <w:pStyle w:val="Kop5"/>
        <w:jc w:val="left"/>
        <w:rPr>
          <w:sz w:val="16"/>
          <w:szCs w:val="16"/>
        </w:rPr>
      </w:pPr>
      <w:r w:rsidRPr="00A25D4D">
        <w:rPr>
          <w:sz w:val="16"/>
          <w:szCs w:val="16"/>
        </w:rPr>
        <w:t>PipeMaterialTypeValue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PipeMaterialTypeValue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7060DF"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rPr>
                      <w:lang w:val="en-GB"/>
                    </w:rPr>
                  </w:pPr>
                  <w:r w:rsidRPr="00A25D4D">
                    <w:rPr>
                      <w:lang w:val="en-GB"/>
                    </w:rPr>
                    <w:t xml:space="preserve">Pipe material type value (Extended) </w:t>
                  </w:r>
                </w:p>
              </w:tc>
            </w:tr>
            <w:tr w:rsidR="00C0190C" w:rsidRPr="007060DF"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Codelist containing a classification of pipe material types.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UtilityNetwork</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utility network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Network</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utilityNetworkType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UtilityNetworkTypeValue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utility network type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The type of utility network or the utilily network theme. </w:t>
                  </w:r>
                </w:p>
              </w:tc>
            </w:tr>
            <w:tr w:rsidR="00C0190C" w:rsidRPr="007060DF"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authorityRole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RelatedParty</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authority role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utilityFacilityReference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ActivityComplex</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utility facility reference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7060DF"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PT_FreeText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disclaimer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networks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UtilityNetwork</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networks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rPr>
                <w:lang w:val="en-GB"/>
              </w:rPr>
            </w:pPr>
            <w:r w:rsidRPr="00A25D4D">
              <w:rPr>
                <w:b/>
                <w:bCs/>
                <w:lang w:val="en-GB"/>
              </w:rPr>
              <w:t>Constraint: "telecommunications" value of "utilityNetworkType"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rPr>
                      <w:lang w:val="en-GB"/>
                    </w:rPr>
                  </w:pPr>
                  <w:r w:rsidRPr="00A25D4D">
                    <w:rPr>
                      <w:lang w:val="en-GB"/>
                    </w:rPr>
                    <w:t>The multiplicity of "telecommunications" shall be 0</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 xml:space="preserve">inv: telecommunications-&gt;size()=0 </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rPr>
                <w:lang w:val="en-GB"/>
              </w:rPr>
            </w:pPr>
            <w:r w:rsidRPr="00A25D4D">
              <w:rPr>
                <w:b/>
                <w:bCs/>
                <w:lang w:val="en-GB"/>
              </w:rPr>
              <w:t>Constraint: All utility network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 xml:space="preserve">inv:inspireId-&gt;notEmpty() </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Cabinet</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cabinet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UtilityNodeContainer</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UtilityNetworkTypeValue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UtilityNetworkTypeValue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utility network type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Classification of utility network types.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UtilityLinkSet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UtilityLinkSet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utility linkset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color w:val="1A1A1A"/>
                      <w:lang w:val="en-GB"/>
                    </w:rPr>
                    <w:t>An abstract utility network class which groups common properties of Cable, Pipe and Duct featureTypes.</w:t>
                  </w:r>
                  <w:r w:rsidRPr="00A25D4D">
                    <w:rPr>
                      <w:lang w:val="en-GB"/>
                    </w:rPr>
                    <w:t xml:space="preserve">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LinkSet, UtilityNetworkElement</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color w:val="1A1A1A"/>
                      <w:lang w:val="en-GB"/>
                    </w:rPr>
                    <w:t>This class also extends the LinkSet featureType, which allows Cable, Pipe and Duct classes to use either the (more complex) LinkSequence or (more simple) Link class.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UtilityDeliveryTypeValue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utility delivery type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warningType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WarningTypeValue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warning type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Kind of overground visible warning mechanism used to indicate an underground utility network element.</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rPr>
                <w:lang w:val="en-GB"/>
              </w:rPr>
            </w:pPr>
            <w:r w:rsidRPr="00A25D4D">
              <w:rPr>
                <w:b/>
                <w:bCs/>
                <w:lang w:val="en-GB"/>
              </w:rPr>
              <w:t>Constraint: All utility link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 xml:space="preserve">inv:inspireId-&gt;notEmpty() </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Pipe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pipe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UtilityLinkSet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pipe diameter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Pipe outer diameter.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For convex shaped objects (e.g. a circle) the diameter is defined to be the largest distance that can be formed between two opposite parallel lines tangent to its boundery.</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pressure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Cable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cables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A pipe may contain one or more cables.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Pipe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pipes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A pipe may contain one or more pipes.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Pole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pole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UtilityNodeContainer</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poleHeight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Length</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pole height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The height of the pole. </w:t>
                  </w:r>
                </w:p>
              </w:tc>
            </w:tr>
            <w:tr w:rsidR="00C0190C" w:rsidRPr="007060DF"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The height is the vertical extend measuring accross the object - in this case, the pole - at right angles to the lenght.</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Duct</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lastRenderedPageBreak/>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duct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UtilityLinkSet</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ductWidth</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Length</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duct width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The width of the duct. </w:t>
                  </w:r>
                </w:p>
              </w:tc>
            </w:tr>
            <w:tr w:rsidR="00C0190C" w:rsidRPr="007060DF"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ducts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Duct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ducts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A single duct or set of ducts that constitute the inner-duct.</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Cable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cables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A duct may contain one or more cables.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Pipe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pipes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The set of pipes that constitute the duct bank.</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rPr>
                <w:lang w:val="en-GB"/>
              </w:rPr>
            </w:pPr>
            <w:r w:rsidRPr="00A25D4D">
              <w:rPr>
                <w:b/>
                <w:bCs/>
                <w:lang w:val="en-GB"/>
              </w:rPr>
              <w:t>Constraint: "Duct" shall not have a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rPr>
                      <w:lang w:val="en-GB"/>
                    </w:rPr>
                  </w:pPr>
                  <w:r w:rsidRPr="00A25D4D">
                    <w:rPr>
                      <w:lang w:val="en-GB"/>
                    </w:rPr>
                    <w:t>The multiplicity of "utilityDeliveryType" shall be 0</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 xml:space="preserve">inv: utilityDeliveryType-&gt;size()=0 </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Tower</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tower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UtilityNodeContainer</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towerHeight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Length</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tower height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The height of the tower. </w:t>
                  </w:r>
                </w:p>
              </w:tc>
            </w:tr>
            <w:tr w:rsidR="00C0190C" w:rsidRPr="007060DF"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The height is the vertical extend measuring accross the object - in this case, the tower - at right angles to the lenght.</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Cable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cable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UtilityLinkSet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UtilityDeliveryTypeValue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UtilityDeliveryTypeValue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utility delivery type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Classification of utility delivery types.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Manhole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manhole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UtilityNodeContainer</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Manholes perform following functions: </w:t>
                  </w:r>
                </w:p>
                <w:p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AppurtenanceTypeValue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appurtenance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Classification of appurtenances.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Appurtenance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appurtenance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An appurtenance is a node object that is described by its type (via the attribute "appurtenanceType").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UtilityNode</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appurtenance type 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Type of appurtenance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The "AppurtenanceTypeValue" codelist is an abstract codelist that can be replaced by the various appurtenance type value codelists for each utility network.</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specificAppurtenanceType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SpecificAppurtenanceTypeValue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specific appurtenance type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rPr>
                <w:lang w:val="en-GB"/>
              </w:rPr>
            </w:pPr>
            <w:r w:rsidRPr="00A25D4D">
              <w:rPr>
                <w:b/>
                <w:bCs/>
                <w:lang w:val="en-GB"/>
              </w:rPr>
              <w:t>Constraint: "TelecommunicationsAppurtenanceTypeValue"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SpecificAppurtenanceTypeValue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specific appurtenance type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Domain-specific classification of appurtenances.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WarningTypeValue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WarningTypeValue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warning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Classification of warning types.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ElectricityAppurtenanceTypeValue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ElectricityAppurtenanceTypeValue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electricity appurtenance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Classification of electricity appurtenances.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ElectricityCable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electricity cable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Cable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operatingVoltage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operating voltage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The utilization or operating voltage by the equipment using the electricity.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nominalVoltage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nominal voltage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OilGasChemicalsPipe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rPr>
                      <w:lang w:val="en-GB"/>
                    </w:rPr>
                  </w:pPr>
                  <w:r w:rsidRPr="00A25D4D">
                    <w:rPr>
                      <w:lang w:val="en-GB"/>
                    </w:rPr>
                    <w:t xml:space="preserve">oil, gas and chemicals pipe </w:t>
                  </w:r>
                </w:p>
              </w:tc>
            </w:tr>
            <w:tr w:rsidR="00C0190C" w:rsidRPr="007060DF"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Pipe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oilGasChemicalsProductType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OilGasChemicalsProductTypeValue</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rPr>
                      <w:lang w:val="en-GB"/>
                    </w:rPr>
                  </w:pPr>
                  <w:r w:rsidRPr="00A25D4D">
                    <w:rPr>
                      <w:lang w:val="en-GB"/>
                    </w:rPr>
                    <w:t xml:space="preserve">oil, gas and chemicals product type </w:t>
                  </w:r>
                </w:p>
              </w:tc>
            </w:tr>
            <w:tr w:rsidR="00C0190C" w:rsidRPr="007060DF"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OilGasChemicalsProductTypeValue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OilGasChemicalsProductTypeValue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rPr>
                      <w:lang w:val="en-GB"/>
                    </w:rPr>
                  </w:pPr>
                  <w:r w:rsidRPr="00A25D4D">
                    <w:rPr>
                      <w:lang w:val="en-GB"/>
                    </w:rPr>
                    <w:t xml:space="preserve">oil, gas and chemicals product type </w:t>
                  </w:r>
                </w:p>
              </w:tc>
            </w:tr>
            <w:tr w:rsidR="00C0190C" w:rsidRPr="007060DF"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Classification of oil, gas and chemicals products.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OilGasChemicalsAppurtenanceTypeValue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OilGasChemicalsAppurtenanceTypeValue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rPr>
                      <w:lang w:val="en-GB"/>
                    </w:rPr>
                  </w:pPr>
                  <w:r w:rsidRPr="00A25D4D">
                    <w:rPr>
                      <w:lang w:val="en-GB"/>
                    </w:rPr>
                    <w:t xml:space="preserve">oil, gas and chemicals appurtenance type </w:t>
                  </w:r>
                </w:p>
              </w:tc>
            </w:tr>
            <w:tr w:rsidR="00C0190C" w:rsidRPr="007060DF"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Classification of oil, gas, chemicals appurtenances.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SewerWaterTypeValue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SewerWaterTypeValue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sewer water type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Classification of sewer water types.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SewerPipe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sewer pipe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Pipe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sewerWaterType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SewerWaterTypeValue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sewer water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Type of sewer water.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SewerAppurtenanceTypeValue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SewerAppurtenanceTypeValue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sewer appurtenance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Classification of sewer appurtenances.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TelecommunicationsAppurtenanceTypeValue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TelecommunicationsAppurtenanceTypeValue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telecommunications appurtenance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Classification of telecommunication appurtenances.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TelecommunicationsCableMaterialTypeValue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TelecommunicationsCableMaterialTypeValue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telecommunications cable material type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Classification of telecommunications cable materials.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TelecommunicationsCable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telecommunications cable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Cable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telecommunicationsCableMaterialType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TelecommunicationsCableMaterialTypeValue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telecommunications cable material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Type of cable material.</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rPr>
                <w:lang w:val="en-GB"/>
              </w:rPr>
            </w:pPr>
            <w:r w:rsidRPr="00A25D4D">
              <w:rPr>
                <w:b/>
                <w:bCs/>
                <w:lang w:val="en-GB"/>
              </w:rPr>
              <w:t>Constraint: "TelecommunicationsCable"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ThermalPipe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thermal pipe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Pipe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thermalProductType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ThermalProductTypeValue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thermal product type </w:t>
                  </w:r>
                </w:p>
              </w:tc>
            </w:tr>
            <w:tr w:rsidR="00C0190C" w:rsidRPr="007060DF"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ThermalAppurtenanceTypeValue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thermal appurtenance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Classification of thermal appurtenances.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WaterPipe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water pipe </w:t>
                  </w:r>
                </w:p>
              </w:tc>
            </w:tr>
            <w:tr w:rsidR="00C0190C" w:rsidRPr="00A24778"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Pipe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WaterTypeValue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water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Type of water.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WaterAppurtenanceTypeValue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WaterAppurtenanceTypeValue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water appurtenance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Classification of water appurtenances.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WaterTypeValue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water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Classification of water types.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r w:rsidR="00C0190C" w:rsidRPr="00A24778"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Waarde: potable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Potable water. </w:t>
                  </w:r>
                </w:p>
              </w:tc>
            </w:tr>
            <w:tr w:rsidR="00C0190C" w:rsidRPr="00A24778"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rsidR="00C0190C" w:rsidRPr="00A25D4D" w:rsidRDefault="00C0190C" w:rsidP="008F13CC">
            <w:pPr>
              <w:jc w:val="left"/>
              <w:rPr>
                <w:lang w:val="en-GB"/>
              </w:rPr>
            </w:pPr>
          </w:p>
        </w:tc>
      </w:tr>
      <w:tr w:rsidR="00C0190C" w:rsidRPr="00A24778"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Waarde: raw</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Raw water. </w:t>
                  </w:r>
                </w:p>
              </w:tc>
            </w:tr>
            <w:tr w:rsidR="00C0190C" w:rsidRPr="00A24778"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rsidR="00C0190C" w:rsidRPr="00A25D4D" w:rsidRDefault="00C0190C" w:rsidP="008F13CC">
            <w:pPr>
              <w:jc w:val="left"/>
              <w:rPr>
                <w:lang w:val="en-GB"/>
              </w:rPr>
            </w:pPr>
          </w:p>
        </w:tc>
      </w:tr>
      <w:tr w:rsidR="00C0190C" w:rsidRPr="00A24778"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Waarde: salt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Salt water. </w:t>
                  </w:r>
                </w:p>
              </w:tc>
            </w:tr>
            <w:tr w:rsidR="00C0190C" w:rsidRPr="00A24778"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rsidR="00C0190C" w:rsidRPr="00A25D4D" w:rsidRDefault="00C0190C" w:rsidP="008F13CC">
            <w:pPr>
              <w:jc w:val="left"/>
              <w:rPr>
                <w:lang w:val="en-GB"/>
              </w:rPr>
            </w:pPr>
          </w:p>
        </w:tc>
      </w:tr>
      <w:tr w:rsidR="00C0190C" w:rsidRPr="00A24778"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Waarde: treated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Treated water. </w:t>
                  </w:r>
                </w:p>
              </w:tc>
            </w:tr>
            <w:tr w:rsidR="00C0190C" w:rsidRPr="00A24778"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throgh treatment proces.Treatment processes are the ones commonly used in water purification plants.</w:t>
                  </w:r>
                </w:p>
              </w:tc>
            </w:tr>
          </w:tbl>
          <w:p w:rsidR="00C0190C" w:rsidRPr="00A25D4D" w:rsidRDefault="00C0190C" w:rsidP="008F13CC">
            <w:pPr>
              <w:jc w:val="left"/>
              <w:rPr>
                <w:lang w:val="en-GB"/>
              </w:rPr>
            </w:pPr>
          </w:p>
        </w:tc>
      </w:tr>
    </w:tbl>
    <w:p w:rsidR="00C0190C" w:rsidRPr="00A25D4D" w:rsidRDefault="00C0190C" w:rsidP="008F13CC">
      <w:pPr>
        <w:pStyle w:val="Kop3"/>
        <w:jc w:val="left"/>
      </w:pPr>
      <w:bookmarkStart w:id="11" w:name="_Toc487109312"/>
      <w:r>
        <w:t>G</w:t>
      </w:r>
      <w:r w:rsidRPr="00A25D4D">
        <w:t>eïmporteerde types (informatief)</w:t>
      </w:r>
      <w:bookmarkEnd w:id="11"/>
    </w:p>
    <w:p w:rsidR="00C0190C" w:rsidRPr="00A25D4D" w:rsidRDefault="00C0190C" w:rsidP="008F13CC">
      <w:pPr>
        <w:pStyle w:val="Normaalweb"/>
        <w:jc w:val="left"/>
        <w:rPr>
          <w:rFonts w:ascii="Verdana" w:hAnsi="Verdana"/>
          <w:sz w:val="16"/>
          <w:szCs w:val="16"/>
        </w:rPr>
      </w:pPr>
      <w:r w:rsidRPr="00A25D4D">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p>
    <w:p w:rsidR="00C0190C" w:rsidRPr="00A25D4D" w:rsidRDefault="00C0190C" w:rsidP="008F13CC">
      <w:pPr>
        <w:pStyle w:val="Kop5"/>
        <w:jc w:val="left"/>
        <w:rPr>
          <w:sz w:val="16"/>
          <w:szCs w:val="16"/>
        </w:rPr>
      </w:pPr>
      <w:r w:rsidRPr="00A25D4D">
        <w:rPr>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ActivityComplex</w:t>
            </w:r>
          </w:p>
        </w:tc>
      </w:tr>
      <w:tr w:rsidR="00C0190C" w:rsidRPr="00A24778"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A24778"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GeneralisedLink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GeneralisedLink (abstract) </w:t>
            </w:r>
          </w:p>
        </w:tc>
      </w:tr>
      <w:tr w:rsidR="00C0190C" w:rsidRPr="00A24778"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lastRenderedPageBreak/>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NetworkElement (abstract) </w:t>
            </w:r>
          </w:p>
        </w:tc>
      </w:tr>
      <w:tr w:rsidR="00C0190C" w:rsidRPr="00A24778"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LinkSet (abstract) </w:t>
            </w:r>
          </w:p>
        </w:tc>
      </w:tr>
      <w:tr w:rsidR="00C0190C" w:rsidRPr="00A24778"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A24778"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Network</w:t>
            </w:r>
          </w:p>
        </w:tc>
      </w:tr>
      <w:tr w:rsidR="00C0190C" w:rsidRPr="00A24778"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 network is a collection of network elements. </w:t>
                  </w:r>
                </w:p>
              </w:tc>
            </w:tr>
            <w:tr w:rsidR="00C0190C" w:rsidRPr="00A24778"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Function</w:t>
            </w:r>
          </w:p>
        </w:tc>
      </w:tr>
      <w:tr w:rsidR="00C0190C" w:rsidRPr="00A24778"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A24778"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Identifier</w:t>
            </w:r>
          </w:p>
        </w:tc>
      </w:tr>
      <w:tr w:rsidR="00C0190C" w:rsidRPr="00A24778"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A24778"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Contact</w:t>
            </w:r>
          </w:p>
        </w:tc>
      </w:tr>
      <w:tr w:rsidR="00C0190C" w:rsidRPr="00A24778"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RelatedParty</w:t>
            </w:r>
          </w:p>
        </w:tc>
      </w:tr>
      <w:tr w:rsidR="00C0190C" w:rsidRPr="00A24778"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A24778"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ThematicIdentifier</w:t>
            </w:r>
          </w:p>
        </w:tc>
      </w:tr>
      <w:tr w:rsidR="00C0190C" w:rsidRPr="00A24778"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A24778"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EconomicActivityValue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Classification of economic activities.</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InputOutputValue</w:t>
            </w:r>
          </w:p>
        </w:tc>
      </w:tr>
      <w:tr w:rsidR="00C0190C" w:rsidRPr="00A24778"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Classification of inputs or outputs.</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ConditionOfFacilityValue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ConditionOfFacilityValue</w:t>
            </w:r>
          </w:p>
        </w:tc>
      </w:tr>
      <w:tr w:rsidR="00C0190C" w:rsidRPr="00A24778"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The status of a facility with regards to its completion and use.</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PartyRoleValue</w:t>
            </w:r>
          </w:p>
        </w:tc>
      </w:tr>
      <w:tr w:rsidR="00C0190C" w:rsidRPr="00A24778"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Roles of parties related to or responsible for a resource.</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lastRenderedPageBreak/>
              <w:t>CountryCode</w:t>
            </w:r>
          </w:p>
        </w:tc>
      </w:tr>
      <w:tr w:rsidR="00C0190C" w:rsidRPr="00A24778"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rsidR="00C0190C" w:rsidRPr="00A25D4D" w:rsidRDefault="00C0190C" w:rsidP="008F13CC">
            <w:pPr>
              <w:jc w:val="left"/>
              <w:rPr>
                <w:lang w:val="en-GB"/>
              </w:rPr>
            </w:pPr>
          </w:p>
        </w:tc>
      </w:tr>
    </w:tbl>
    <w:p w:rsidR="00C0190C" w:rsidRPr="00C0190C" w:rsidRDefault="00C0190C" w:rsidP="008F13CC">
      <w:pPr>
        <w:jc w:val="left"/>
        <w:rPr>
          <w:lang w:val="en-GB"/>
        </w:rPr>
      </w:pPr>
    </w:p>
    <w:p w:rsidR="00D421C4" w:rsidRPr="00533EF8" w:rsidRDefault="00D421C4" w:rsidP="000E0786">
      <w:pPr>
        <w:pStyle w:val="Hoofdstukx"/>
        <w:jc w:val="left"/>
        <w:rPr>
          <w:lang w:val="en-GB"/>
        </w:rPr>
      </w:pPr>
      <w:bookmarkStart w:id="12" w:name="_Toc402785738"/>
    </w:p>
    <w:p w:rsidR="00D421C4" w:rsidRDefault="00D421C4" w:rsidP="000E0786">
      <w:pPr>
        <w:pStyle w:val="Hoofdstuktitel"/>
        <w:jc w:val="left"/>
      </w:pPr>
      <w:bookmarkStart w:id="13" w:name="_Toc399786906"/>
      <w:bookmarkStart w:id="14" w:name="_Toc487109313"/>
      <w:r>
        <w:t xml:space="preserve">Bijlage 4: Alle </w:t>
      </w:r>
      <w:r w:rsidR="00355231">
        <w:t xml:space="preserve">IMKL2015 </w:t>
      </w:r>
      <w:r w:rsidR="00C2546C">
        <w:t>waardelijsten</w:t>
      </w:r>
      <w:r>
        <w:t xml:space="preserve"> samen</w:t>
      </w:r>
      <w:bookmarkEnd w:id="13"/>
      <w:bookmarkEnd w:id="14"/>
    </w:p>
    <w:p w:rsidR="00D421C4" w:rsidRPr="004C1EC2" w:rsidRDefault="00BC5B0D" w:rsidP="000E0786">
      <w:pPr>
        <w:jc w:val="left"/>
        <w:rPr>
          <w:sz w:val="22"/>
        </w:rPr>
      </w:pPr>
      <w:r>
        <w:t>Zie Excel bestand IMKL2015 –</w:t>
      </w:r>
      <w:r w:rsidR="00D15212">
        <w:t xml:space="preserve"> </w:t>
      </w:r>
      <w:r w:rsidR="00C2546C">
        <w:t>Waarde</w:t>
      </w:r>
      <w:r>
        <w:t>lijsten</w:t>
      </w:r>
      <w:r w:rsidR="00D421C4">
        <w:t>.</w:t>
      </w:r>
      <w:r w:rsidRPr="004C1EC2">
        <w:rPr>
          <w:sz w:val="22"/>
        </w:rPr>
        <w:t xml:space="preserve"> </w:t>
      </w:r>
    </w:p>
    <w:bookmarkEnd w:id="12"/>
    <w:p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610" w:rsidRDefault="00F55610">
      <w:r>
        <w:separator/>
      </w:r>
    </w:p>
    <w:p w:rsidR="00F55610" w:rsidRDefault="00F55610"/>
  </w:endnote>
  <w:endnote w:type="continuationSeparator" w:id="0">
    <w:p w:rsidR="00F55610" w:rsidRDefault="00F55610">
      <w:r>
        <w:continuationSeparator/>
      </w:r>
    </w:p>
    <w:p w:rsidR="00F55610" w:rsidRDefault="00F556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20" w:type="dxa"/>
      <w:tblLook w:val="01E0" w:firstRow="1" w:lastRow="1" w:firstColumn="1" w:lastColumn="1" w:noHBand="0" w:noVBand="0"/>
    </w:tblPr>
    <w:tblGrid>
      <w:gridCol w:w="648"/>
      <w:gridCol w:w="8820"/>
    </w:tblGrid>
    <w:tr w:rsidR="00C0190C">
      <w:tc>
        <w:tcPr>
          <w:tcW w:w="648" w:type="dxa"/>
        </w:tcPr>
        <w:p w:rsidR="00C0190C" w:rsidRPr="00E2691E" w:rsidRDefault="00C0190C" w:rsidP="00BB25BB">
          <w:r>
            <w:fldChar w:fldCharType="begin"/>
          </w:r>
          <w:r>
            <w:instrText xml:space="preserve"> PAGE </w:instrText>
          </w:r>
          <w:r>
            <w:fldChar w:fldCharType="separate"/>
          </w:r>
          <w:r>
            <w:rPr>
              <w:noProof/>
            </w:rPr>
            <w:t>2</w:t>
          </w:r>
          <w:r>
            <w:rPr>
              <w:noProof/>
            </w:rPr>
            <w:fldChar w:fldCharType="end"/>
          </w:r>
        </w:p>
      </w:tc>
      <w:tc>
        <w:tcPr>
          <w:tcW w:w="8820" w:type="dxa"/>
        </w:tcPr>
        <w:p w:rsidR="00C0190C" w:rsidRDefault="00C0190C" w:rsidP="00BB25BB">
          <w:r w:rsidRPr="00E2691E">
            <w:t xml:space="preserve">Geonovum – </w:t>
          </w:r>
          <w:r>
            <w:fldChar w:fldCharType="begin"/>
          </w:r>
          <w:r>
            <w:instrText xml:space="preserve"> REF Rapporttitel \h </w:instrText>
          </w:r>
          <w:r>
            <w:fldChar w:fldCharType="separate"/>
          </w:r>
          <w:r w:rsidR="001B44CE">
            <w:rPr>
              <w:b/>
              <w:bCs/>
            </w:rPr>
            <w:t>Fout! Verwijzingsbron niet gevonden.</w:t>
          </w:r>
          <w:r>
            <w:fldChar w:fldCharType="end"/>
          </w:r>
        </w:p>
      </w:tc>
    </w:tr>
  </w:tbl>
  <w:p w:rsidR="00C0190C" w:rsidRDefault="00C0190C" w:rsidP="00064FFB"/>
  <w:p w:rsidR="00C0190C" w:rsidRDefault="00C0190C" w:rsidP="00064FFB"/>
  <w:p w:rsidR="00C0190C" w:rsidRDefault="00C019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90C" w:rsidRDefault="00C0190C"/>
  <w:p w:rsidR="00C0190C" w:rsidRDefault="00C019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75" w:type="dxa"/>
      <w:tblInd w:w="-612" w:type="dxa"/>
      <w:tblLook w:val="01E0" w:firstRow="1" w:lastRow="1" w:firstColumn="1" w:lastColumn="1" w:noHBand="0" w:noVBand="0"/>
    </w:tblPr>
    <w:tblGrid>
      <w:gridCol w:w="540"/>
      <w:gridCol w:w="8835"/>
    </w:tblGrid>
    <w:tr w:rsidR="00C0190C">
      <w:trPr>
        <w:trHeight w:val="182"/>
      </w:trPr>
      <w:tc>
        <w:tcPr>
          <w:tcW w:w="540" w:type="dxa"/>
        </w:tcPr>
        <w:p w:rsidR="00C0190C" w:rsidRPr="007008A1" w:rsidRDefault="00C0190C"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1B44CE">
            <w:rPr>
              <w:noProof/>
              <w:sz w:val="14"/>
              <w:szCs w:val="14"/>
            </w:rPr>
            <w:t>2</w:t>
          </w:r>
          <w:r w:rsidRPr="007008A1">
            <w:rPr>
              <w:sz w:val="14"/>
              <w:szCs w:val="14"/>
            </w:rPr>
            <w:fldChar w:fldCharType="end"/>
          </w:r>
        </w:p>
      </w:tc>
      <w:tc>
        <w:tcPr>
          <w:tcW w:w="8835" w:type="dxa"/>
        </w:tcPr>
        <w:p w:rsidR="00C0190C" w:rsidRPr="007008A1" w:rsidRDefault="00C0190C" w:rsidP="006B763D">
          <w:pPr>
            <w:rPr>
              <w:sz w:val="14"/>
              <w:szCs w:val="14"/>
            </w:rPr>
          </w:pPr>
          <w:r>
            <w:rPr>
              <w:sz w:val="14"/>
              <w:szCs w:val="14"/>
            </w:rPr>
            <w:t>Rapport IMKL2015 - Objectcatalogus</w:t>
          </w:r>
        </w:p>
      </w:tc>
    </w:tr>
  </w:tbl>
  <w:p w:rsidR="00C0190C" w:rsidRDefault="00C0190C"/>
  <w:p w:rsidR="00C0190C" w:rsidRDefault="00C019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610" w:rsidRDefault="00F55610">
      <w:r>
        <w:separator/>
      </w:r>
    </w:p>
    <w:p w:rsidR="00F55610" w:rsidRDefault="00F55610"/>
  </w:footnote>
  <w:footnote w:type="continuationSeparator" w:id="0">
    <w:p w:rsidR="00F55610" w:rsidRDefault="00F55610">
      <w:r>
        <w:continuationSeparator/>
      </w:r>
    </w:p>
    <w:p w:rsidR="00F55610" w:rsidRDefault="00F556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90C" w:rsidRDefault="00C0190C" w:rsidP="00064FFB">
    <w:pPr>
      <w:jc w:val="center"/>
    </w:pPr>
  </w:p>
  <w:p w:rsidR="00C0190C" w:rsidRDefault="00C0190C">
    <w:r>
      <w:rPr>
        <w:noProof/>
      </w:rPr>
      <w:drawing>
        <wp:anchor distT="0" distB="0" distL="114300" distR="114300" simplePos="0" relativeHeight="251656704" behindDoc="0" locked="0" layoutInCell="1" allowOverlap="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90C" w:rsidRDefault="00C0190C" w:rsidP="00064FFB">
    <w:pPr>
      <w:jc w:val="center"/>
    </w:pPr>
    <w:r>
      <w:rPr>
        <w:noProof/>
      </w:rPr>
      <w:drawing>
        <wp:anchor distT="0" distB="0" distL="114300" distR="114300" simplePos="0" relativeHeight="251658752"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C0190C" w:rsidRDefault="00C019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1"/>
  </w:num>
  <w:num w:numId="6">
    <w:abstractNumId w:val="26"/>
  </w:num>
  <w:num w:numId="7">
    <w:abstractNumId w:val="22"/>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36"/>
  </w:num>
  <w:num w:numId="16">
    <w:abstractNumId w:val="18"/>
  </w:num>
  <w:num w:numId="17">
    <w:abstractNumId w:val="21"/>
  </w:num>
  <w:num w:numId="18">
    <w:abstractNumId w:val="34"/>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3"/>
  </w:num>
  <w:num w:numId="25">
    <w:abstractNumId w:val="33"/>
  </w:num>
  <w:num w:numId="26">
    <w:abstractNumId w:val="46"/>
  </w:num>
  <w:num w:numId="27">
    <w:abstractNumId w:val="19"/>
  </w:num>
  <w:num w:numId="28">
    <w:abstractNumId w:val="25"/>
  </w:num>
  <w:num w:numId="29">
    <w:abstractNumId w:val="27"/>
  </w:num>
  <w:num w:numId="30">
    <w:abstractNumId w:val="20"/>
  </w:num>
  <w:num w:numId="31">
    <w:abstractNumId w:val="16"/>
  </w:num>
  <w:num w:numId="32">
    <w:abstractNumId w:val="10"/>
  </w:num>
  <w:num w:numId="33">
    <w:abstractNumId w:val="45"/>
  </w:num>
  <w:num w:numId="34">
    <w:abstractNumId w:val="17"/>
  </w:num>
  <w:num w:numId="35">
    <w:abstractNumId w:val="14"/>
  </w:num>
  <w:num w:numId="36">
    <w:abstractNumId w:val="44"/>
  </w:num>
  <w:num w:numId="37">
    <w:abstractNumId w:val="39"/>
  </w:num>
  <w:num w:numId="38">
    <w:abstractNumId w:val="43"/>
  </w:num>
  <w:num w:numId="39">
    <w:abstractNumId w:val="12"/>
  </w:num>
  <w:num w:numId="40">
    <w:abstractNumId w:val="40"/>
  </w:num>
  <w:num w:numId="41">
    <w:abstractNumId w:val="29"/>
  </w:num>
  <w:num w:numId="42">
    <w:abstractNumId w:val="42"/>
  </w:num>
  <w:num w:numId="43">
    <w:abstractNumId w:val="11"/>
  </w:num>
  <w:num w:numId="44">
    <w:abstractNumId w:val="28"/>
  </w:num>
  <w:num w:numId="45">
    <w:abstractNumId w:val="37"/>
  </w:num>
  <w:num w:numId="46">
    <w:abstractNumId w:val="35"/>
  </w:num>
  <w:num w:numId="47">
    <w:abstractNumId w:val="32"/>
  </w:num>
  <w:num w:numId="48">
    <w:abstractNumId w:val="13"/>
  </w:num>
  <w:num w:numId="49">
    <w:abstractNumId w:val="3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B3722"/>
    <w:rsid w:val="00011C23"/>
    <w:rsid w:val="00020F2F"/>
    <w:rsid w:val="000215EF"/>
    <w:rsid w:val="00024200"/>
    <w:rsid w:val="00040D93"/>
    <w:rsid w:val="00050D03"/>
    <w:rsid w:val="000534BB"/>
    <w:rsid w:val="000623EF"/>
    <w:rsid w:val="00063973"/>
    <w:rsid w:val="0006444D"/>
    <w:rsid w:val="00064B43"/>
    <w:rsid w:val="00064FFB"/>
    <w:rsid w:val="000652DB"/>
    <w:rsid w:val="00067264"/>
    <w:rsid w:val="00084857"/>
    <w:rsid w:val="000853F0"/>
    <w:rsid w:val="00085436"/>
    <w:rsid w:val="00086FF4"/>
    <w:rsid w:val="000879B5"/>
    <w:rsid w:val="00091444"/>
    <w:rsid w:val="00094327"/>
    <w:rsid w:val="000949FB"/>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107898"/>
    <w:rsid w:val="0011291F"/>
    <w:rsid w:val="0012543F"/>
    <w:rsid w:val="001266CE"/>
    <w:rsid w:val="00131C76"/>
    <w:rsid w:val="0013237A"/>
    <w:rsid w:val="00134763"/>
    <w:rsid w:val="001417E4"/>
    <w:rsid w:val="00147C9E"/>
    <w:rsid w:val="001534B4"/>
    <w:rsid w:val="00157176"/>
    <w:rsid w:val="00164A64"/>
    <w:rsid w:val="00165DD8"/>
    <w:rsid w:val="001663FD"/>
    <w:rsid w:val="001838A2"/>
    <w:rsid w:val="00186814"/>
    <w:rsid w:val="00190D59"/>
    <w:rsid w:val="001A0123"/>
    <w:rsid w:val="001A4D44"/>
    <w:rsid w:val="001B17EE"/>
    <w:rsid w:val="001B1923"/>
    <w:rsid w:val="001B44CE"/>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91DF3"/>
    <w:rsid w:val="00293035"/>
    <w:rsid w:val="00293472"/>
    <w:rsid w:val="002A75C8"/>
    <w:rsid w:val="002C5E27"/>
    <w:rsid w:val="002D6BA4"/>
    <w:rsid w:val="002E322F"/>
    <w:rsid w:val="002E546F"/>
    <w:rsid w:val="002E75E7"/>
    <w:rsid w:val="003009BE"/>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E5260"/>
    <w:rsid w:val="003F0496"/>
    <w:rsid w:val="003F09AA"/>
    <w:rsid w:val="00403A01"/>
    <w:rsid w:val="00413972"/>
    <w:rsid w:val="00413B8C"/>
    <w:rsid w:val="0043078D"/>
    <w:rsid w:val="00431ECE"/>
    <w:rsid w:val="004419AB"/>
    <w:rsid w:val="00446095"/>
    <w:rsid w:val="00447D73"/>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33DAC"/>
    <w:rsid w:val="00533EF8"/>
    <w:rsid w:val="0053715C"/>
    <w:rsid w:val="00540C30"/>
    <w:rsid w:val="00540EB0"/>
    <w:rsid w:val="00553443"/>
    <w:rsid w:val="005557E5"/>
    <w:rsid w:val="005608E7"/>
    <w:rsid w:val="00566A6D"/>
    <w:rsid w:val="00572677"/>
    <w:rsid w:val="00580FF4"/>
    <w:rsid w:val="00581B23"/>
    <w:rsid w:val="00587F7F"/>
    <w:rsid w:val="00594AED"/>
    <w:rsid w:val="005B1DC0"/>
    <w:rsid w:val="005B7325"/>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A3"/>
    <w:rsid w:val="00694F31"/>
    <w:rsid w:val="0069792C"/>
    <w:rsid w:val="006A058D"/>
    <w:rsid w:val="006A1F5A"/>
    <w:rsid w:val="006B466C"/>
    <w:rsid w:val="006B763D"/>
    <w:rsid w:val="006B7DF9"/>
    <w:rsid w:val="006D0CDD"/>
    <w:rsid w:val="006D2B7D"/>
    <w:rsid w:val="006D57E3"/>
    <w:rsid w:val="006D66D2"/>
    <w:rsid w:val="006E2051"/>
    <w:rsid w:val="006E5234"/>
    <w:rsid w:val="006F4CEB"/>
    <w:rsid w:val="006F4F6F"/>
    <w:rsid w:val="006F6311"/>
    <w:rsid w:val="006F6A42"/>
    <w:rsid w:val="007008A1"/>
    <w:rsid w:val="007040F8"/>
    <w:rsid w:val="00705CDD"/>
    <w:rsid w:val="00705FE7"/>
    <w:rsid w:val="007060DF"/>
    <w:rsid w:val="00707091"/>
    <w:rsid w:val="007175D0"/>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7440"/>
    <w:rsid w:val="007A19E7"/>
    <w:rsid w:val="007A3B5C"/>
    <w:rsid w:val="007A5DA0"/>
    <w:rsid w:val="007C5935"/>
    <w:rsid w:val="007C7339"/>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6134C"/>
    <w:rsid w:val="00864C8E"/>
    <w:rsid w:val="008666F5"/>
    <w:rsid w:val="00875BD6"/>
    <w:rsid w:val="00876CA9"/>
    <w:rsid w:val="00883948"/>
    <w:rsid w:val="00892F6F"/>
    <w:rsid w:val="00893298"/>
    <w:rsid w:val="008A6E1A"/>
    <w:rsid w:val="008B47E0"/>
    <w:rsid w:val="008C3E35"/>
    <w:rsid w:val="008D2EDC"/>
    <w:rsid w:val="008E1471"/>
    <w:rsid w:val="008F13CC"/>
    <w:rsid w:val="008F1810"/>
    <w:rsid w:val="008F36BF"/>
    <w:rsid w:val="00901952"/>
    <w:rsid w:val="0090213A"/>
    <w:rsid w:val="00905B40"/>
    <w:rsid w:val="0092303D"/>
    <w:rsid w:val="00923CCF"/>
    <w:rsid w:val="009264C6"/>
    <w:rsid w:val="0093196F"/>
    <w:rsid w:val="00934D40"/>
    <w:rsid w:val="00942CD1"/>
    <w:rsid w:val="00945ADC"/>
    <w:rsid w:val="0094782B"/>
    <w:rsid w:val="00957990"/>
    <w:rsid w:val="00963092"/>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4778"/>
    <w:rsid w:val="00A26809"/>
    <w:rsid w:val="00A36689"/>
    <w:rsid w:val="00A42A80"/>
    <w:rsid w:val="00A51A82"/>
    <w:rsid w:val="00A53ECB"/>
    <w:rsid w:val="00A57484"/>
    <w:rsid w:val="00A655BD"/>
    <w:rsid w:val="00A67F6E"/>
    <w:rsid w:val="00A95720"/>
    <w:rsid w:val="00A963CB"/>
    <w:rsid w:val="00A97005"/>
    <w:rsid w:val="00AA1364"/>
    <w:rsid w:val="00AA3625"/>
    <w:rsid w:val="00AC4F95"/>
    <w:rsid w:val="00AC55F7"/>
    <w:rsid w:val="00AD11A1"/>
    <w:rsid w:val="00AD4165"/>
    <w:rsid w:val="00AD65AE"/>
    <w:rsid w:val="00AF6AD9"/>
    <w:rsid w:val="00B03B8B"/>
    <w:rsid w:val="00B120AA"/>
    <w:rsid w:val="00B16FB6"/>
    <w:rsid w:val="00B21B34"/>
    <w:rsid w:val="00B37AE9"/>
    <w:rsid w:val="00B40EFB"/>
    <w:rsid w:val="00B437F5"/>
    <w:rsid w:val="00B453BD"/>
    <w:rsid w:val="00B50FEC"/>
    <w:rsid w:val="00B55BCA"/>
    <w:rsid w:val="00B76D1E"/>
    <w:rsid w:val="00B82609"/>
    <w:rsid w:val="00B82A0F"/>
    <w:rsid w:val="00B9273B"/>
    <w:rsid w:val="00B93692"/>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546C"/>
    <w:rsid w:val="00C269EB"/>
    <w:rsid w:val="00C347C6"/>
    <w:rsid w:val="00C35DB1"/>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4018"/>
    <w:rsid w:val="00D421C4"/>
    <w:rsid w:val="00D667FE"/>
    <w:rsid w:val="00D761FB"/>
    <w:rsid w:val="00D765B8"/>
    <w:rsid w:val="00D84E24"/>
    <w:rsid w:val="00D86EA6"/>
    <w:rsid w:val="00D87732"/>
    <w:rsid w:val="00D92DEC"/>
    <w:rsid w:val="00D96C9D"/>
    <w:rsid w:val="00DA6E1B"/>
    <w:rsid w:val="00DA7658"/>
    <w:rsid w:val="00DB13B4"/>
    <w:rsid w:val="00DC2ACE"/>
    <w:rsid w:val="00DC70F0"/>
    <w:rsid w:val="00DD250F"/>
    <w:rsid w:val="00DE74CE"/>
    <w:rsid w:val="00DF0A7F"/>
    <w:rsid w:val="00DF0F2F"/>
    <w:rsid w:val="00DF54C7"/>
    <w:rsid w:val="00E05456"/>
    <w:rsid w:val="00E05B46"/>
    <w:rsid w:val="00E13C29"/>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71CC"/>
    <w:rsid w:val="00F04ECD"/>
    <w:rsid w:val="00F10ACF"/>
    <w:rsid w:val="00F12AE2"/>
    <w:rsid w:val="00F22FB3"/>
    <w:rsid w:val="00F23E21"/>
    <w:rsid w:val="00F310A3"/>
    <w:rsid w:val="00F36E94"/>
    <w:rsid w:val="00F44BD8"/>
    <w:rsid w:val="00F55444"/>
    <w:rsid w:val="00F55610"/>
    <w:rsid w:val="00F57B07"/>
    <w:rsid w:val="00F6049B"/>
    <w:rsid w:val="00F6670E"/>
    <w:rsid w:val="00F72F1E"/>
    <w:rsid w:val="00F81F43"/>
    <w:rsid w:val="00F91E5E"/>
    <w:rsid w:val="00FA7A29"/>
    <w:rsid w:val="00FD130F"/>
    <w:rsid w:val="00FD17A8"/>
    <w:rsid w:val="00FD65D1"/>
    <w:rsid w:val="00FE02E4"/>
    <w:rsid w:val="00FE154F"/>
    <w:rsid w:val="00FE40D1"/>
    <w:rsid w:val="00FF07BA"/>
    <w:rsid w:val="00FF2532"/>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49CF5"/>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75EB6-1E44-4581-AF45-DBC078B3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21</TotalTime>
  <Pages>70</Pages>
  <Words>19903</Words>
  <Characters>109469</Characters>
  <Application>Microsoft Office Word</Application>
  <DocSecurity>0</DocSecurity>
  <Lines>912</Lines>
  <Paragraphs>258</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129114</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6</cp:revision>
  <cp:lastPrinted>2017-07-06T11:02:00Z</cp:lastPrinted>
  <dcterms:created xsi:type="dcterms:W3CDTF">2017-06-30T12:01:00Z</dcterms:created>
  <dcterms:modified xsi:type="dcterms:W3CDTF">2017-07-06T11:03:00Z</dcterms:modified>
</cp:coreProperties>
</file>